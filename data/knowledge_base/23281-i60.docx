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1DA19DC4" w:rsidR="004F0988" w:rsidRDefault="004F0988" w:rsidP="00133525">
            <w:pPr>
              <w:pStyle w:val="ZA"/>
              <w:framePr w:w="0" w:hRule="auto" w:wrap="auto" w:vAnchor="margin" w:hAnchor="text" w:yAlign="inline"/>
            </w:pPr>
            <w:bookmarkStart w:id="0" w:name="page1"/>
            <w:r w:rsidRPr="00133525">
              <w:rPr>
                <w:sz w:val="64"/>
              </w:rPr>
              <w:t>3GP</w:t>
            </w:r>
            <w:r w:rsidRPr="00A90238">
              <w:rPr>
                <w:sz w:val="64"/>
              </w:rPr>
              <w:t xml:space="preserve">P </w:t>
            </w:r>
            <w:bookmarkStart w:id="1" w:name="specType1"/>
            <w:r w:rsidRPr="00A90238">
              <w:rPr>
                <w:sz w:val="64"/>
              </w:rPr>
              <w:t>TS</w:t>
            </w:r>
            <w:bookmarkEnd w:id="1"/>
            <w:r w:rsidRPr="00A90238">
              <w:rPr>
                <w:sz w:val="64"/>
              </w:rPr>
              <w:t xml:space="preserve"> </w:t>
            </w:r>
            <w:bookmarkStart w:id="2" w:name="specNumber"/>
            <w:r w:rsidR="00A90238">
              <w:rPr>
                <w:sz w:val="64"/>
              </w:rPr>
              <w:t>23</w:t>
            </w:r>
            <w:r w:rsidRPr="00A90238">
              <w:rPr>
                <w:sz w:val="64"/>
              </w:rPr>
              <w:t>.</w:t>
            </w:r>
            <w:r w:rsidR="00A90238">
              <w:rPr>
                <w:sz w:val="64"/>
              </w:rPr>
              <w:t>281</w:t>
            </w:r>
            <w:bookmarkEnd w:id="2"/>
            <w:r w:rsidRPr="00A90238">
              <w:rPr>
                <w:sz w:val="64"/>
              </w:rPr>
              <w:t xml:space="preserve"> </w:t>
            </w:r>
            <w:r w:rsidRPr="00A90238">
              <w:t>V</w:t>
            </w:r>
            <w:bookmarkStart w:id="3" w:name="specVersion"/>
            <w:r w:rsidR="00A90238">
              <w:t>18</w:t>
            </w:r>
            <w:r w:rsidRPr="00A90238">
              <w:t>.</w:t>
            </w:r>
            <w:r w:rsidR="00806101">
              <w:t>6</w:t>
            </w:r>
            <w:r w:rsidRPr="00A90238">
              <w:t>.</w:t>
            </w:r>
            <w:r w:rsidR="00A90238">
              <w:t>0</w:t>
            </w:r>
            <w:bookmarkEnd w:id="3"/>
            <w:r w:rsidRPr="00A90238">
              <w:t xml:space="preserve"> </w:t>
            </w:r>
            <w:r w:rsidRPr="00A90238">
              <w:rPr>
                <w:sz w:val="32"/>
              </w:rPr>
              <w:t>(</w:t>
            </w:r>
            <w:bookmarkStart w:id="4" w:name="issueDate"/>
            <w:r w:rsidR="00A90238">
              <w:rPr>
                <w:sz w:val="32"/>
              </w:rPr>
              <w:t>202</w:t>
            </w:r>
            <w:r w:rsidR="00860186">
              <w:rPr>
                <w:sz w:val="32"/>
              </w:rPr>
              <w:t>3</w:t>
            </w:r>
            <w:r w:rsidRPr="00A90238">
              <w:rPr>
                <w:sz w:val="32"/>
              </w:rPr>
              <w:t>-</w:t>
            </w:r>
            <w:r w:rsidR="00806101">
              <w:rPr>
                <w:sz w:val="32"/>
              </w:rPr>
              <w:t>12</w:t>
            </w:r>
            <w:bookmarkEnd w:id="4"/>
            <w:r w:rsidRPr="00A90238">
              <w:rPr>
                <w:sz w:val="32"/>
              </w:rPr>
              <w:t>)</w:t>
            </w:r>
          </w:p>
        </w:tc>
      </w:tr>
      <w:tr w:rsidR="004F0988" w14:paraId="0FFD4F19" w14:textId="77777777" w:rsidTr="005E4BB2">
        <w:trPr>
          <w:trHeight w:hRule="exact" w:val="1134"/>
        </w:trPr>
        <w:tc>
          <w:tcPr>
            <w:tcW w:w="10423" w:type="dxa"/>
            <w:gridSpan w:val="2"/>
            <w:shd w:val="clear" w:color="auto" w:fill="auto"/>
          </w:tcPr>
          <w:p w14:paraId="5AB75458" w14:textId="61516B56" w:rsidR="004F0988" w:rsidRDefault="004F0988" w:rsidP="00133525">
            <w:pPr>
              <w:pStyle w:val="ZB"/>
              <w:framePr w:w="0" w:hRule="auto" w:wrap="auto" w:vAnchor="margin" w:hAnchor="text" w:yAlign="inline"/>
            </w:pPr>
            <w:r w:rsidRPr="00A90238">
              <w:t xml:space="preserve">Technical </w:t>
            </w:r>
            <w:bookmarkStart w:id="5" w:name="spectype2"/>
            <w:r w:rsidRPr="00A90238">
              <w:t>Specification</w:t>
            </w:r>
            <w:bookmarkEnd w:id="5"/>
          </w:p>
          <w:p w14:paraId="462B8E42" w14:textId="37B657AA" w:rsidR="00BA4B8D"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A90238" w:rsidRDefault="004F0988" w:rsidP="00133525">
            <w:pPr>
              <w:pStyle w:val="ZT"/>
              <w:framePr w:wrap="auto" w:hAnchor="text" w:yAlign="inline"/>
            </w:pPr>
            <w:r w:rsidRPr="00A90238">
              <w:t>3rd Generation Partnership Project;</w:t>
            </w:r>
          </w:p>
          <w:p w14:paraId="653799DC" w14:textId="3BDF26A0" w:rsidR="004F0988" w:rsidRPr="00A90238" w:rsidRDefault="00A90238" w:rsidP="00133525">
            <w:pPr>
              <w:pStyle w:val="ZT"/>
              <w:framePr w:wrap="auto" w:hAnchor="text" w:yAlign="inline"/>
            </w:pPr>
            <w:r w:rsidRPr="00A90238">
              <w:t>Technical Specification Group Services and System Aspects</w:t>
            </w:r>
            <w:bookmarkStart w:id="6" w:name="specTitle"/>
            <w:r w:rsidR="004F0988" w:rsidRPr="00A90238">
              <w:t>;</w:t>
            </w:r>
          </w:p>
          <w:p w14:paraId="6482D184" w14:textId="77777777" w:rsidR="006C7670" w:rsidRDefault="006C7670" w:rsidP="00133525">
            <w:pPr>
              <w:pStyle w:val="ZT"/>
              <w:framePr w:wrap="auto" w:hAnchor="text" w:yAlign="inline"/>
            </w:pPr>
            <w:r w:rsidRPr="006C7670">
              <w:t>Functional architecture and information flows to support</w:t>
            </w:r>
          </w:p>
          <w:p w14:paraId="73E9D314" w14:textId="75E16F96" w:rsidR="00062023" w:rsidRPr="00A90238" w:rsidRDefault="006C7670" w:rsidP="00133525">
            <w:pPr>
              <w:pStyle w:val="ZT"/>
              <w:framePr w:wrap="auto" w:hAnchor="text" w:yAlign="inline"/>
            </w:pPr>
            <w:r w:rsidRPr="006C7670">
              <w:t>Mission Critical Video (MCVideo)</w:t>
            </w:r>
            <w:r w:rsidR="00062023" w:rsidRPr="00A90238">
              <w:t>;</w:t>
            </w:r>
          </w:p>
          <w:p w14:paraId="7F43AB41" w14:textId="48A21C20" w:rsidR="006C7670" w:rsidRDefault="006C7670" w:rsidP="006C7670">
            <w:pPr>
              <w:pStyle w:val="ZT"/>
              <w:framePr w:wrap="notBeside"/>
            </w:pPr>
            <w:r>
              <w:t>Stage 2</w:t>
            </w:r>
          </w:p>
          <w:p w14:paraId="04CAC1E0" w14:textId="7BDAC071" w:rsidR="004F0988" w:rsidRPr="006C7670" w:rsidRDefault="00DE7127" w:rsidP="006C7670">
            <w:pPr>
              <w:pStyle w:val="ZT"/>
              <w:framePr w:wrap="auto" w:hAnchor="text" w:yAlign="inline"/>
              <w:rPr>
                <w:rStyle w:val="ZGSM"/>
              </w:rPr>
            </w:pPr>
            <w:r w:rsidRPr="003E5F68">
              <w:t>(</w:t>
            </w:r>
            <w:r w:rsidRPr="003E5F68">
              <w:rPr>
                <w:rStyle w:val="ZGSM"/>
              </w:rPr>
              <w:t>Release 1</w:t>
            </w:r>
            <w:r>
              <w:rPr>
                <w:rStyle w:val="ZGSM"/>
              </w:rPr>
              <w:t>8</w:t>
            </w:r>
            <w:r w:rsidRPr="008D2684">
              <w:t>)</w:t>
            </w:r>
            <w:bookmarkEnd w:id="6"/>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3EADC6CC" w:rsidR="00D82E6F" w:rsidRDefault="001C2730" w:rsidP="00D82E6F">
            <w:pPr>
              <w:rPr>
                <w:i/>
              </w:rPr>
            </w:pPr>
            <w:r>
              <w:rPr>
                <w:i/>
                <w:noProof/>
              </w:rPr>
              <w:drawing>
                <wp:inline distT="0" distB="0" distL="0" distR="0" wp14:anchorId="6E429F5D" wp14:editId="35314841">
                  <wp:extent cx="1284605" cy="793115"/>
                  <wp:effectExtent l="0" t="0" r="0" b="0"/>
                  <wp:docPr id="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4605" cy="793115"/>
                          </a:xfrm>
                          <a:prstGeom prst="rect">
                            <a:avLst/>
                          </a:prstGeom>
                          <a:noFill/>
                          <a:ln>
                            <a:noFill/>
                          </a:ln>
                        </pic:spPr>
                      </pic:pic>
                    </a:graphicData>
                  </a:graphic>
                </wp:inline>
              </w:drawing>
            </w:r>
          </w:p>
        </w:tc>
        <w:tc>
          <w:tcPr>
            <w:tcW w:w="5540" w:type="dxa"/>
            <w:shd w:val="clear" w:color="auto" w:fill="auto"/>
          </w:tcPr>
          <w:p w14:paraId="0E63523F" w14:textId="55FB078E" w:rsidR="00D82E6F" w:rsidRDefault="001C2730" w:rsidP="00D82E6F">
            <w:pPr>
              <w:jc w:val="right"/>
            </w:pPr>
            <w:r>
              <w:rPr>
                <w:noProof/>
              </w:rPr>
              <w:drawing>
                <wp:inline distT="0" distB="0" distL="0" distR="0" wp14:anchorId="6B8977E6" wp14:editId="75123152">
                  <wp:extent cx="1622425" cy="95123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2425" cy="951230"/>
                          </a:xfrm>
                          <a:prstGeom prst="rect">
                            <a:avLst/>
                          </a:prstGeom>
                          <a:noFill/>
                          <a:ln>
                            <a:noFill/>
                          </a:ln>
                        </pic:spPr>
                      </pic:pic>
                    </a:graphicData>
                  </a:graphic>
                </wp:inline>
              </w:drawing>
            </w:r>
          </w:p>
        </w:tc>
      </w:tr>
      <w:tr w:rsidR="00A90238" w14:paraId="31FD5FD5" w14:textId="77777777" w:rsidTr="00A90238">
        <w:trPr>
          <w:trHeight w:hRule="exact" w:val="5614"/>
        </w:trPr>
        <w:tc>
          <w:tcPr>
            <w:tcW w:w="10423" w:type="dxa"/>
            <w:gridSpan w:val="2"/>
            <w:shd w:val="clear" w:color="auto" w:fill="auto"/>
          </w:tcPr>
          <w:p w14:paraId="7FD6E1A4" w14:textId="70E428B8" w:rsidR="00A90238" w:rsidRDefault="00A90238" w:rsidP="00D82E6F">
            <w:pPr>
              <w:jc w:val="right"/>
            </w:pPr>
          </w:p>
        </w:tc>
      </w:tr>
      <w:tr w:rsidR="00D82E6F" w14:paraId="4C89EF09" w14:textId="77777777" w:rsidTr="005E4BB2">
        <w:trPr>
          <w:cantSplit/>
          <w:trHeight w:hRule="exact" w:val="964"/>
        </w:trPr>
        <w:tc>
          <w:tcPr>
            <w:tcW w:w="10423" w:type="dxa"/>
            <w:gridSpan w:val="2"/>
            <w:shd w:val="clear" w:color="auto" w:fill="auto"/>
          </w:tcPr>
          <w:p w14:paraId="240251E6" w14:textId="61DF913B" w:rsidR="00D82E6F" w:rsidRPr="00133525" w:rsidRDefault="00D82E6F" w:rsidP="00D82E6F">
            <w:pPr>
              <w:rPr>
                <w:sz w:val="16"/>
              </w:rPr>
            </w:pPr>
            <w:bookmarkStart w:id="7"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7"/>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8"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9"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9"/>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0"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442942D2" w:rsidR="00E16509" w:rsidRPr="00133525" w:rsidRDefault="00E16509" w:rsidP="00133525">
            <w:pPr>
              <w:pStyle w:val="FP"/>
              <w:jc w:val="center"/>
              <w:rPr>
                <w:noProof/>
                <w:sz w:val="18"/>
              </w:rPr>
            </w:pPr>
            <w:r w:rsidRPr="00133525">
              <w:rPr>
                <w:noProof/>
                <w:sz w:val="18"/>
              </w:rPr>
              <w:t xml:space="preserve">© </w:t>
            </w:r>
            <w:bookmarkStart w:id="11" w:name="copyrightDate"/>
            <w:r w:rsidRPr="00A90238">
              <w:rPr>
                <w:noProof/>
                <w:sz w:val="18"/>
              </w:rPr>
              <w:t>2</w:t>
            </w:r>
            <w:r w:rsidR="008E2D68" w:rsidRPr="00A90238">
              <w:rPr>
                <w:noProof/>
                <w:sz w:val="18"/>
              </w:rPr>
              <w:t>02</w:t>
            </w:r>
            <w:r w:rsidR="00860186">
              <w:rPr>
                <w:noProof/>
                <w:sz w:val="18"/>
              </w:rPr>
              <w:t>3</w:t>
            </w:r>
            <w:bookmarkEnd w:id="11"/>
            <w:r w:rsidRPr="00A90238">
              <w:rPr>
                <w:noProof/>
                <w:sz w:val="18"/>
              </w:rPr>
              <w:t>,</w:t>
            </w:r>
            <w:r w:rsidRPr="00133525">
              <w:rPr>
                <w:noProof/>
                <w:sz w:val="18"/>
              </w:rPr>
              <w:t xml:space="preserve"> 3GPP Organizational Partners (ARIB, ATIS, CCSA, ETSI, TSDSI, TTA, TTC).</w:t>
            </w:r>
            <w:bookmarkStart w:id="12" w:name="copyrightaddon"/>
            <w:bookmarkEnd w:id="12"/>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0"/>
          </w:p>
          <w:p w14:paraId="26DA3D2F" w14:textId="77777777" w:rsidR="00E16509" w:rsidRDefault="00E16509" w:rsidP="00133525"/>
        </w:tc>
      </w:tr>
      <w:bookmarkEnd w:id="8"/>
    </w:tbl>
    <w:p w14:paraId="660B4363" w14:textId="77777777" w:rsidR="00A90238" w:rsidRPr="00981F12" w:rsidRDefault="00080512" w:rsidP="00A90238">
      <w:pPr>
        <w:pStyle w:val="TT"/>
        <w:outlineLvl w:val="0"/>
      </w:pPr>
      <w:r w:rsidRPr="004D3578">
        <w:br w:type="page"/>
      </w:r>
      <w:bookmarkStart w:id="13" w:name="tableOfContents"/>
      <w:bookmarkEnd w:id="13"/>
      <w:r w:rsidR="00A90238" w:rsidRPr="00981F12">
        <w:lastRenderedPageBreak/>
        <w:t>Contents</w:t>
      </w:r>
    </w:p>
    <w:p w14:paraId="4005EC61" w14:textId="11A56CD5" w:rsidR="000A2B97" w:rsidRDefault="00A90238">
      <w:pPr>
        <w:pStyle w:val="TOC1"/>
        <w:rPr>
          <w:rFonts w:asciiTheme="minorHAnsi" w:eastAsiaTheme="minorEastAsia" w:hAnsiTheme="minorHAnsi" w:cstheme="minorBidi"/>
          <w:noProof/>
          <w:kern w:val="2"/>
          <w:szCs w:val="22"/>
          <w:lang w:eastAsia="en-GB"/>
          <w14:ligatures w14:val="standardContextual"/>
        </w:rPr>
      </w:pPr>
      <w:r w:rsidRPr="004D3578">
        <w:fldChar w:fldCharType="begin"/>
      </w:r>
      <w:r w:rsidRPr="00D1798B">
        <w:instrText xml:space="preserve"> TOC \o "1-9" </w:instrText>
      </w:r>
      <w:r w:rsidRPr="004D3578">
        <w:fldChar w:fldCharType="separate"/>
      </w:r>
      <w:r w:rsidR="000A2B97">
        <w:rPr>
          <w:noProof/>
        </w:rPr>
        <w:t>Foreword</w:t>
      </w:r>
      <w:r w:rsidR="000A2B97">
        <w:rPr>
          <w:noProof/>
        </w:rPr>
        <w:tab/>
      </w:r>
      <w:r w:rsidR="000A2B97">
        <w:rPr>
          <w:noProof/>
        </w:rPr>
        <w:fldChar w:fldCharType="begin"/>
      </w:r>
      <w:r w:rsidR="000A2B97">
        <w:rPr>
          <w:noProof/>
        </w:rPr>
        <w:instrText xml:space="preserve"> PAGEREF _Toc154701344 \h </w:instrText>
      </w:r>
      <w:r w:rsidR="000A2B97">
        <w:rPr>
          <w:noProof/>
        </w:rPr>
      </w:r>
      <w:r w:rsidR="000A2B97">
        <w:rPr>
          <w:noProof/>
        </w:rPr>
        <w:fldChar w:fldCharType="separate"/>
      </w:r>
      <w:r w:rsidR="000A2B97">
        <w:rPr>
          <w:noProof/>
        </w:rPr>
        <w:t>11</w:t>
      </w:r>
      <w:r w:rsidR="000A2B97">
        <w:rPr>
          <w:noProof/>
        </w:rPr>
        <w:fldChar w:fldCharType="end"/>
      </w:r>
    </w:p>
    <w:p w14:paraId="3E4A2B71" w14:textId="77C8D1C1"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_Toc154701345 \h </w:instrText>
      </w:r>
      <w:r>
        <w:rPr>
          <w:noProof/>
        </w:rPr>
      </w:r>
      <w:r>
        <w:rPr>
          <w:noProof/>
        </w:rPr>
        <w:fldChar w:fldCharType="separate"/>
      </w:r>
      <w:r>
        <w:rPr>
          <w:noProof/>
        </w:rPr>
        <w:t>12</w:t>
      </w:r>
      <w:r>
        <w:rPr>
          <w:noProof/>
        </w:rPr>
        <w:fldChar w:fldCharType="end"/>
      </w:r>
    </w:p>
    <w:p w14:paraId="3E715E99" w14:textId="60F224F7"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_Toc154701346 \h </w:instrText>
      </w:r>
      <w:r>
        <w:rPr>
          <w:noProof/>
        </w:rPr>
      </w:r>
      <w:r>
        <w:rPr>
          <w:noProof/>
        </w:rPr>
        <w:fldChar w:fldCharType="separate"/>
      </w:r>
      <w:r>
        <w:rPr>
          <w:noProof/>
        </w:rPr>
        <w:t>12</w:t>
      </w:r>
      <w:r>
        <w:rPr>
          <w:noProof/>
        </w:rPr>
        <w:fldChar w:fldCharType="end"/>
      </w:r>
    </w:p>
    <w:p w14:paraId="1E46F78A" w14:textId="082A9C06"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_Toc154701347 \h </w:instrText>
      </w:r>
      <w:r>
        <w:rPr>
          <w:noProof/>
        </w:rPr>
      </w:r>
      <w:r>
        <w:rPr>
          <w:noProof/>
        </w:rPr>
        <w:fldChar w:fldCharType="separate"/>
      </w:r>
      <w:r>
        <w:rPr>
          <w:noProof/>
        </w:rPr>
        <w:t>13</w:t>
      </w:r>
      <w:r>
        <w:rPr>
          <w:noProof/>
        </w:rPr>
        <w:fldChar w:fldCharType="end"/>
      </w:r>
    </w:p>
    <w:p w14:paraId="23932873" w14:textId="49FAD03C"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r>
      <w:r>
        <w:rPr>
          <w:noProof/>
        </w:rPr>
        <w:instrText xml:space="preserve"> PAGEREF _Toc154701348 \h </w:instrText>
      </w:r>
      <w:r>
        <w:rPr>
          <w:noProof/>
        </w:rPr>
      </w:r>
      <w:r>
        <w:rPr>
          <w:noProof/>
        </w:rPr>
        <w:fldChar w:fldCharType="separate"/>
      </w:r>
      <w:r>
        <w:rPr>
          <w:noProof/>
        </w:rPr>
        <w:t>13</w:t>
      </w:r>
      <w:r>
        <w:rPr>
          <w:noProof/>
        </w:rPr>
        <w:fldChar w:fldCharType="end"/>
      </w:r>
    </w:p>
    <w:p w14:paraId="5F8389E9" w14:textId="7873DA14"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_Toc154701349 \h </w:instrText>
      </w:r>
      <w:r>
        <w:rPr>
          <w:noProof/>
        </w:rPr>
      </w:r>
      <w:r>
        <w:rPr>
          <w:noProof/>
        </w:rPr>
        <w:fldChar w:fldCharType="separate"/>
      </w:r>
      <w:r>
        <w:rPr>
          <w:noProof/>
        </w:rPr>
        <w:t>14</w:t>
      </w:r>
      <w:r>
        <w:rPr>
          <w:noProof/>
        </w:rPr>
        <w:fldChar w:fldCharType="end"/>
      </w:r>
    </w:p>
    <w:p w14:paraId="544E8A15" w14:textId="3D2402DF"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_Toc154701350 \h </w:instrText>
      </w:r>
      <w:r>
        <w:rPr>
          <w:noProof/>
        </w:rPr>
      </w:r>
      <w:r>
        <w:rPr>
          <w:noProof/>
        </w:rPr>
        <w:fldChar w:fldCharType="separate"/>
      </w:r>
      <w:r>
        <w:rPr>
          <w:noProof/>
        </w:rPr>
        <w:t>14</w:t>
      </w:r>
      <w:r>
        <w:rPr>
          <w:noProof/>
        </w:rPr>
        <w:fldChar w:fldCharType="end"/>
      </w:r>
    </w:p>
    <w:p w14:paraId="64142AAF" w14:textId="368FB643"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_Toc154701351 \h </w:instrText>
      </w:r>
      <w:r>
        <w:rPr>
          <w:noProof/>
        </w:rPr>
      </w:r>
      <w:r>
        <w:rPr>
          <w:noProof/>
        </w:rPr>
        <w:fldChar w:fldCharType="separate"/>
      </w:r>
      <w:r>
        <w:rPr>
          <w:noProof/>
        </w:rPr>
        <w:t>14</w:t>
      </w:r>
      <w:r>
        <w:rPr>
          <w:noProof/>
        </w:rPr>
        <w:fldChar w:fldCharType="end"/>
      </w:r>
    </w:p>
    <w:p w14:paraId="74B65A5B" w14:textId="7CAD54EC"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lang w:eastAsia="zh-CN"/>
        </w:rPr>
        <w:t>A</w:t>
      </w:r>
      <w:r>
        <w:rPr>
          <w:noProof/>
        </w:rPr>
        <w:t>rchitectural requirements</w:t>
      </w:r>
      <w:r>
        <w:rPr>
          <w:noProof/>
        </w:rPr>
        <w:tab/>
      </w:r>
      <w:r>
        <w:rPr>
          <w:noProof/>
        </w:rPr>
        <w:fldChar w:fldCharType="begin"/>
      </w:r>
      <w:r>
        <w:rPr>
          <w:noProof/>
        </w:rPr>
        <w:instrText xml:space="preserve"> PAGEREF _Toc154701352 \h </w:instrText>
      </w:r>
      <w:r>
        <w:rPr>
          <w:noProof/>
        </w:rPr>
      </w:r>
      <w:r>
        <w:rPr>
          <w:noProof/>
        </w:rPr>
        <w:fldChar w:fldCharType="separate"/>
      </w:r>
      <w:r>
        <w:rPr>
          <w:noProof/>
        </w:rPr>
        <w:t>14</w:t>
      </w:r>
      <w:r>
        <w:rPr>
          <w:noProof/>
        </w:rPr>
        <w:fldChar w:fldCharType="end"/>
      </w:r>
    </w:p>
    <w:p w14:paraId="12B54CA6" w14:textId="7DEA58F5"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Media routing requirements</w:t>
      </w:r>
      <w:r>
        <w:rPr>
          <w:noProof/>
        </w:rPr>
        <w:tab/>
      </w:r>
      <w:r>
        <w:rPr>
          <w:noProof/>
        </w:rPr>
        <w:fldChar w:fldCharType="begin"/>
      </w:r>
      <w:r>
        <w:rPr>
          <w:noProof/>
        </w:rPr>
        <w:instrText xml:space="preserve"> PAGEREF _Toc154701353 \h </w:instrText>
      </w:r>
      <w:r>
        <w:rPr>
          <w:noProof/>
        </w:rPr>
      </w:r>
      <w:r>
        <w:rPr>
          <w:noProof/>
        </w:rPr>
        <w:fldChar w:fldCharType="separate"/>
      </w:r>
      <w:r>
        <w:rPr>
          <w:noProof/>
        </w:rPr>
        <w:t>14</w:t>
      </w:r>
      <w:r>
        <w:rPr>
          <w:noProof/>
        </w:rPr>
        <w:fldChar w:fldCharType="end"/>
      </w:r>
    </w:p>
    <w:p w14:paraId="504A2BE2" w14:textId="0B238282"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MCVideo group affiliation and MCVideo group de-affiliation</w:t>
      </w:r>
      <w:r>
        <w:rPr>
          <w:noProof/>
        </w:rPr>
        <w:tab/>
      </w:r>
      <w:r>
        <w:rPr>
          <w:noProof/>
        </w:rPr>
        <w:fldChar w:fldCharType="begin"/>
      </w:r>
      <w:r>
        <w:rPr>
          <w:noProof/>
        </w:rPr>
        <w:instrText xml:space="preserve"> PAGEREF _Toc154701354 \h </w:instrText>
      </w:r>
      <w:r>
        <w:rPr>
          <w:noProof/>
        </w:rPr>
      </w:r>
      <w:r>
        <w:rPr>
          <w:noProof/>
        </w:rPr>
        <w:fldChar w:fldCharType="separate"/>
      </w:r>
      <w:r>
        <w:rPr>
          <w:noProof/>
        </w:rPr>
        <w:t>15</w:t>
      </w:r>
      <w:r>
        <w:rPr>
          <w:noProof/>
        </w:rPr>
        <w:fldChar w:fldCharType="end"/>
      </w:r>
    </w:p>
    <w:p w14:paraId="4882640E" w14:textId="54861618"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5.</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Device inventory requirements</w:t>
      </w:r>
      <w:r>
        <w:rPr>
          <w:noProof/>
        </w:rPr>
        <w:tab/>
      </w:r>
      <w:r>
        <w:rPr>
          <w:noProof/>
        </w:rPr>
        <w:fldChar w:fldCharType="begin"/>
      </w:r>
      <w:r>
        <w:rPr>
          <w:noProof/>
        </w:rPr>
        <w:instrText xml:space="preserve"> PAGEREF _Toc154701355 \h </w:instrText>
      </w:r>
      <w:r>
        <w:rPr>
          <w:noProof/>
        </w:rPr>
      </w:r>
      <w:r>
        <w:rPr>
          <w:noProof/>
        </w:rPr>
        <w:fldChar w:fldCharType="separate"/>
      </w:r>
      <w:r>
        <w:rPr>
          <w:noProof/>
        </w:rPr>
        <w:t>15</w:t>
      </w:r>
      <w:r>
        <w:rPr>
          <w:noProof/>
        </w:rPr>
        <w:fldChar w:fldCharType="end"/>
      </w:r>
    </w:p>
    <w:p w14:paraId="4D453697" w14:textId="55F61186"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5.</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Device discovery requirements (off-network)</w:t>
      </w:r>
      <w:r>
        <w:rPr>
          <w:noProof/>
        </w:rPr>
        <w:tab/>
      </w:r>
      <w:r>
        <w:rPr>
          <w:noProof/>
        </w:rPr>
        <w:fldChar w:fldCharType="begin"/>
      </w:r>
      <w:r>
        <w:rPr>
          <w:noProof/>
        </w:rPr>
        <w:instrText xml:space="preserve"> PAGEREF _Toc154701356 \h </w:instrText>
      </w:r>
      <w:r>
        <w:rPr>
          <w:noProof/>
        </w:rPr>
      </w:r>
      <w:r>
        <w:rPr>
          <w:noProof/>
        </w:rPr>
        <w:fldChar w:fldCharType="separate"/>
      </w:r>
      <w:r>
        <w:rPr>
          <w:noProof/>
        </w:rPr>
        <w:t>15</w:t>
      </w:r>
      <w:r>
        <w:rPr>
          <w:noProof/>
        </w:rPr>
        <w:fldChar w:fldCharType="end"/>
      </w:r>
    </w:p>
    <w:p w14:paraId="734C1FF6" w14:textId="0AB2BB0D"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5.5</w:t>
      </w:r>
      <w:r>
        <w:rPr>
          <w:rFonts w:asciiTheme="minorHAnsi" w:eastAsiaTheme="minorEastAsia" w:hAnsiTheme="minorHAnsi" w:cstheme="minorBidi"/>
          <w:noProof/>
          <w:kern w:val="2"/>
          <w:sz w:val="22"/>
          <w:szCs w:val="22"/>
          <w:lang w:eastAsia="en-GB"/>
          <w14:ligatures w14:val="standardContextual"/>
        </w:rPr>
        <w:tab/>
      </w:r>
      <w:r>
        <w:rPr>
          <w:noProof/>
        </w:rPr>
        <w:t>Bearer management</w:t>
      </w:r>
      <w:r>
        <w:rPr>
          <w:noProof/>
        </w:rPr>
        <w:tab/>
      </w:r>
      <w:r>
        <w:rPr>
          <w:noProof/>
        </w:rPr>
        <w:fldChar w:fldCharType="begin"/>
      </w:r>
      <w:r>
        <w:rPr>
          <w:noProof/>
        </w:rPr>
        <w:instrText xml:space="preserve"> PAGEREF _Toc154701357 \h </w:instrText>
      </w:r>
      <w:r>
        <w:rPr>
          <w:noProof/>
        </w:rPr>
      </w:r>
      <w:r>
        <w:rPr>
          <w:noProof/>
        </w:rPr>
        <w:fldChar w:fldCharType="separate"/>
      </w:r>
      <w:r>
        <w:rPr>
          <w:noProof/>
        </w:rPr>
        <w:t>15</w:t>
      </w:r>
      <w:r>
        <w:rPr>
          <w:noProof/>
        </w:rPr>
        <w:fldChar w:fldCharType="end"/>
      </w:r>
    </w:p>
    <w:p w14:paraId="4A7309CA" w14:textId="2EDBECA2"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5.5.1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_Toc154701358 \h </w:instrText>
      </w:r>
      <w:r>
        <w:rPr>
          <w:noProof/>
        </w:rPr>
      </w:r>
      <w:r>
        <w:rPr>
          <w:noProof/>
        </w:rPr>
        <w:fldChar w:fldCharType="separate"/>
      </w:r>
      <w:r>
        <w:rPr>
          <w:noProof/>
        </w:rPr>
        <w:t>15</w:t>
      </w:r>
      <w:r>
        <w:rPr>
          <w:noProof/>
        </w:rPr>
        <w:fldChar w:fldCharType="end"/>
      </w:r>
    </w:p>
    <w:p w14:paraId="3A4B7A1A" w14:textId="333AC216"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5.5.2</w:t>
      </w:r>
      <w:r>
        <w:rPr>
          <w:rFonts w:asciiTheme="minorHAnsi" w:eastAsiaTheme="minorEastAsia" w:hAnsiTheme="minorHAnsi" w:cstheme="minorBidi"/>
          <w:noProof/>
          <w:kern w:val="2"/>
          <w:sz w:val="22"/>
          <w:szCs w:val="22"/>
          <w:lang w:eastAsia="en-GB"/>
          <w14:ligatures w14:val="standardContextual"/>
        </w:rPr>
        <w:tab/>
      </w:r>
      <w:r>
        <w:rPr>
          <w:noProof/>
        </w:rPr>
        <w:t>EPS bearer considerations</w:t>
      </w:r>
      <w:r>
        <w:rPr>
          <w:noProof/>
        </w:rPr>
        <w:tab/>
      </w:r>
      <w:r>
        <w:rPr>
          <w:noProof/>
        </w:rPr>
        <w:fldChar w:fldCharType="begin"/>
      </w:r>
      <w:r>
        <w:rPr>
          <w:noProof/>
        </w:rPr>
        <w:instrText xml:space="preserve"> PAGEREF _Toc154701359 \h </w:instrText>
      </w:r>
      <w:r>
        <w:rPr>
          <w:noProof/>
        </w:rPr>
      </w:r>
      <w:r>
        <w:rPr>
          <w:noProof/>
        </w:rPr>
        <w:fldChar w:fldCharType="separate"/>
      </w:r>
      <w:r>
        <w:rPr>
          <w:noProof/>
        </w:rPr>
        <w:t>15</w:t>
      </w:r>
      <w:r>
        <w:rPr>
          <w:noProof/>
        </w:rPr>
        <w:fldChar w:fldCharType="end"/>
      </w:r>
    </w:p>
    <w:p w14:paraId="7C980A9D" w14:textId="51D5CD62"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5.5.3</w:t>
      </w:r>
      <w:r>
        <w:rPr>
          <w:rFonts w:asciiTheme="minorHAnsi" w:eastAsiaTheme="minorEastAsia" w:hAnsiTheme="minorHAnsi" w:cstheme="minorBidi"/>
          <w:noProof/>
          <w:kern w:val="2"/>
          <w:sz w:val="22"/>
          <w:szCs w:val="22"/>
          <w:lang w:eastAsia="en-GB"/>
          <w14:ligatures w14:val="standardContextual"/>
        </w:rPr>
        <w:tab/>
      </w:r>
      <w:r>
        <w:rPr>
          <w:noProof/>
        </w:rPr>
        <w:t>EPS unicast bearer considerations for MCVideo</w:t>
      </w:r>
      <w:r>
        <w:rPr>
          <w:noProof/>
        </w:rPr>
        <w:tab/>
      </w:r>
      <w:r>
        <w:rPr>
          <w:noProof/>
        </w:rPr>
        <w:fldChar w:fldCharType="begin"/>
      </w:r>
      <w:r>
        <w:rPr>
          <w:noProof/>
        </w:rPr>
        <w:instrText xml:space="preserve"> PAGEREF _Toc154701360 \h </w:instrText>
      </w:r>
      <w:r>
        <w:rPr>
          <w:noProof/>
        </w:rPr>
      </w:r>
      <w:r>
        <w:rPr>
          <w:noProof/>
        </w:rPr>
        <w:fldChar w:fldCharType="separate"/>
      </w:r>
      <w:r>
        <w:rPr>
          <w:noProof/>
        </w:rPr>
        <w:t>15</w:t>
      </w:r>
      <w:r>
        <w:rPr>
          <w:noProof/>
        </w:rPr>
        <w:fldChar w:fldCharType="end"/>
      </w:r>
    </w:p>
    <w:p w14:paraId="6FDC1AB3" w14:textId="4F005567"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5.5.4</w:t>
      </w:r>
      <w:r>
        <w:rPr>
          <w:rFonts w:asciiTheme="minorHAnsi" w:eastAsiaTheme="minorEastAsia" w:hAnsiTheme="minorHAnsi" w:cstheme="minorBidi"/>
          <w:noProof/>
          <w:kern w:val="2"/>
          <w:sz w:val="22"/>
          <w:szCs w:val="22"/>
          <w:lang w:eastAsia="en-GB"/>
          <w14:ligatures w14:val="standardContextual"/>
        </w:rPr>
        <w:tab/>
      </w:r>
      <w:r>
        <w:rPr>
          <w:noProof/>
        </w:rPr>
        <w:t>MBMS bearer management</w:t>
      </w:r>
      <w:r>
        <w:rPr>
          <w:noProof/>
        </w:rPr>
        <w:tab/>
      </w:r>
      <w:r>
        <w:rPr>
          <w:noProof/>
        </w:rPr>
        <w:fldChar w:fldCharType="begin"/>
      </w:r>
      <w:r>
        <w:rPr>
          <w:noProof/>
        </w:rPr>
        <w:instrText xml:space="preserve"> PAGEREF _Toc154701361 \h </w:instrText>
      </w:r>
      <w:r>
        <w:rPr>
          <w:noProof/>
        </w:rPr>
      </w:r>
      <w:r>
        <w:rPr>
          <w:noProof/>
        </w:rPr>
        <w:fldChar w:fldCharType="separate"/>
      </w:r>
      <w:r>
        <w:rPr>
          <w:noProof/>
        </w:rPr>
        <w:t>16</w:t>
      </w:r>
      <w:r>
        <w:rPr>
          <w:noProof/>
        </w:rPr>
        <w:fldChar w:fldCharType="end"/>
      </w:r>
    </w:p>
    <w:p w14:paraId="69F933FE" w14:textId="02AFFBA4"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lang w:eastAsia="zh-CN"/>
        </w:rPr>
        <w:t>5A</w:t>
      </w:r>
      <w:r>
        <w:rPr>
          <w:rFonts w:asciiTheme="minorHAnsi" w:eastAsiaTheme="minorEastAsia" w:hAnsiTheme="minorHAnsi" w:cstheme="minorBidi"/>
          <w:noProof/>
          <w:kern w:val="2"/>
          <w:szCs w:val="22"/>
          <w:lang w:eastAsia="en-GB"/>
          <w14:ligatures w14:val="standardContextual"/>
        </w:rPr>
        <w:tab/>
      </w:r>
      <w:r>
        <w:rPr>
          <w:noProof/>
          <w:lang w:eastAsia="zh-CN"/>
        </w:rPr>
        <w:t>Involved business relationships</w:t>
      </w:r>
      <w:r>
        <w:rPr>
          <w:noProof/>
        </w:rPr>
        <w:tab/>
      </w:r>
      <w:r>
        <w:rPr>
          <w:noProof/>
        </w:rPr>
        <w:fldChar w:fldCharType="begin"/>
      </w:r>
      <w:r>
        <w:rPr>
          <w:noProof/>
        </w:rPr>
        <w:instrText xml:space="preserve"> PAGEREF _Toc154701362 \h </w:instrText>
      </w:r>
      <w:r>
        <w:rPr>
          <w:noProof/>
        </w:rPr>
      </w:r>
      <w:r>
        <w:rPr>
          <w:noProof/>
        </w:rPr>
        <w:fldChar w:fldCharType="separate"/>
      </w:r>
      <w:r>
        <w:rPr>
          <w:noProof/>
        </w:rPr>
        <w:t>16</w:t>
      </w:r>
      <w:r>
        <w:rPr>
          <w:noProof/>
        </w:rPr>
        <w:fldChar w:fldCharType="end"/>
      </w:r>
    </w:p>
    <w:p w14:paraId="184C97EE" w14:textId="0C9D6884"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lang w:eastAsia="zh-CN"/>
        </w:rPr>
        <w:t>6</w:t>
      </w:r>
      <w:r>
        <w:rPr>
          <w:rFonts w:asciiTheme="minorHAnsi" w:eastAsiaTheme="minorEastAsia" w:hAnsiTheme="minorHAnsi" w:cstheme="minorBidi"/>
          <w:noProof/>
          <w:kern w:val="2"/>
          <w:szCs w:val="22"/>
          <w:lang w:eastAsia="en-GB"/>
          <w14:ligatures w14:val="standardContextual"/>
        </w:rPr>
        <w:tab/>
      </w:r>
      <w:r>
        <w:rPr>
          <w:noProof/>
          <w:lang w:eastAsia="zh-CN"/>
        </w:rPr>
        <w:t>MCVideo Functional model</w:t>
      </w:r>
      <w:r>
        <w:rPr>
          <w:noProof/>
        </w:rPr>
        <w:tab/>
      </w:r>
      <w:r>
        <w:rPr>
          <w:noProof/>
        </w:rPr>
        <w:fldChar w:fldCharType="begin"/>
      </w:r>
      <w:r>
        <w:rPr>
          <w:noProof/>
        </w:rPr>
        <w:instrText xml:space="preserve"> PAGEREF _Toc154701363 \h </w:instrText>
      </w:r>
      <w:r>
        <w:rPr>
          <w:noProof/>
        </w:rPr>
      </w:r>
      <w:r>
        <w:rPr>
          <w:noProof/>
        </w:rPr>
        <w:fldChar w:fldCharType="separate"/>
      </w:r>
      <w:r>
        <w:rPr>
          <w:noProof/>
        </w:rPr>
        <w:t>16</w:t>
      </w:r>
      <w:r>
        <w:rPr>
          <w:noProof/>
        </w:rPr>
        <w:fldChar w:fldCharType="end"/>
      </w:r>
    </w:p>
    <w:p w14:paraId="4D6D3437" w14:textId="48583EA4"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w:t>
      </w:r>
      <w:r>
        <w:rPr>
          <w:noProof/>
        </w:rPr>
        <w:t xml:space="preserve"> model description</w:t>
      </w:r>
      <w:r>
        <w:rPr>
          <w:noProof/>
        </w:rPr>
        <w:tab/>
      </w:r>
      <w:r>
        <w:rPr>
          <w:noProof/>
        </w:rPr>
        <w:fldChar w:fldCharType="begin"/>
      </w:r>
      <w:r>
        <w:rPr>
          <w:noProof/>
        </w:rPr>
        <w:instrText xml:space="preserve"> PAGEREF _Toc154701364 \h </w:instrText>
      </w:r>
      <w:r>
        <w:rPr>
          <w:noProof/>
        </w:rPr>
      </w:r>
      <w:r>
        <w:rPr>
          <w:noProof/>
        </w:rPr>
        <w:fldChar w:fldCharType="separate"/>
      </w:r>
      <w:r>
        <w:rPr>
          <w:noProof/>
        </w:rPr>
        <w:t>16</w:t>
      </w:r>
      <w:r>
        <w:rPr>
          <w:noProof/>
        </w:rPr>
        <w:fldChar w:fldCharType="end"/>
      </w:r>
    </w:p>
    <w:p w14:paraId="71790901" w14:textId="0CDF7E1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6.1.1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_Toc154701365 \h </w:instrText>
      </w:r>
      <w:r>
        <w:rPr>
          <w:noProof/>
        </w:rPr>
      </w:r>
      <w:r>
        <w:rPr>
          <w:noProof/>
        </w:rPr>
        <w:fldChar w:fldCharType="separate"/>
      </w:r>
      <w:r>
        <w:rPr>
          <w:noProof/>
        </w:rPr>
        <w:t>16</w:t>
      </w:r>
      <w:r>
        <w:rPr>
          <w:noProof/>
        </w:rPr>
        <w:fldChar w:fldCharType="end"/>
      </w:r>
    </w:p>
    <w:p w14:paraId="4B5B6233" w14:textId="31C36FE9"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6.1.2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_Toc154701366 \h </w:instrText>
      </w:r>
      <w:r>
        <w:rPr>
          <w:noProof/>
        </w:rPr>
      </w:r>
      <w:r>
        <w:rPr>
          <w:noProof/>
        </w:rPr>
        <w:fldChar w:fldCharType="separate"/>
      </w:r>
      <w:r>
        <w:rPr>
          <w:noProof/>
        </w:rPr>
        <w:t>17</w:t>
      </w:r>
      <w:r>
        <w:rPr>
          <w:noProof/>
        </w:rPr>
        <w:fldChar w:fldCharType="end"/>
      </w:r>
    </w:p>
    <w:p w14:paraId="0BD31BAB" w14:textId="0F8CBC6D"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_Toc154701367 \h </w:instrText>
      </w:r>
      <w:r>
        <w:rPr>
          <w:noProof/>
        </w:rPr>
      </w:r>
      <w:r>
        <w:rPr>
          <w:noProof/>
        </w:rPr>
        <w:fldChar w:fldCharType="separate"/>
      </w:r>
      <w:r>
        <w:rPr>
          <w:noProof/>
        </w:rPr>
        <w:t>18</w:t>
      </w:r>
      <w:r>
        <w:rPr>
          <w:noProof/>
        </w:rPr>
        <w:fldChar w:fldCharType="end"/>
      </w:r>
    </w:p>
    <w:p w14:paraId="3CD91A21" w14:textId="680142AF"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_Toc154701368 \h </w:instrText>
      </w:r>
      <w:r>
        <w:rPr>
          <w:noProof/>
        </w:rPr>
      </w:r>
      <w:r>
        <w:rPr>
          <w:noProof/>
        </w:rPr>
        <w:fldChar w:fldCharType="separate"/>
      </w:r>
      <w:r>
        <w:rPr>
          <w:noProof/>
        </w:rPr>
        <w:t>18</w:t>
      </w:r>
      <w:r>
        <w:rPr>
          <w:noProof/>
        </w:rPr>
        <w:fldChar w:fldCharType="end"/>
      </w:r>
    </w:p>
    <w:p w14:paraId="6FCC47DD" w14:textId="3346A884"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2</w:t>
      </w:r>
      <w:r>
        <w:rPr>
          <w:noProof/>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MCVideo service a</w:t>
      </w:r>
      <w:r>
        <w:rPr>
          <w:noProof/>
        </w:rPr>
        <w:t>pplication plane</w:t>
      </w:r>
      <w:r>
        <w:rPr>
          <w:noProof/>
        </w:rPr>
        <w:tab/>
      </w:r>
      <w:r>
        <w:rPr>
          <w:noProof/>
        </w:rPr>
        <w:fldChar w:fldCharType="begin"/>
      </w:r>
      <w:r>
        <w:rPr>
          <w:noProof/>
        </w:rPr>
        <w:instrText xml:space="preserve"> PAGEREF _Toc154701369 \h </w:instrText>
      </w:r>
      <w:r>
        <w:rPr>
          <w:noProof/>
        </w:rPr>
      </w:r>
      <w:r>
        <w:rPr>
          <w:noProof/>
        </w:rPr>
        <w:fldChar w:fldCharType="separate"/>
      </w:r>
      <w:r>
        <w:rPr>
          <w:noProof/>
        </w:rPr>
        <w:t>18</w:t>
      </w:r>
      <w:r>
        <w:rPr>
          <w:noProof/>
        </w:rPr>
        <w:fldChar w:fldCharType="end"/>
      </w:r>
    </w:p>
    <w:p w14:paraId="0AEDEE5D" w14:textId="5A7EA63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2</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_Toc154701370 \h </w:instrText>
      </w:r>
      <w:r>
        <w:rPr>
          <w:noProof/>
        </w:rPr>
      </w:r>
      <w:r>
        <w:rPr>
          <w:noProof/>
        </w:rPr>
        <w:fldChar w:fldCharType="separate"/>
      </w:r>
      <w:r>
        <w:rPr>
          <w:noProof/>
        </w:rPr>
        <w:t>18</w:t>
      </w:r>
      <w:r>
        <w:rPr>
          <w:noProof/>
        </w:rPr>
        <w:fldChar w:fldCharType="end"/>
      </w:r>
    </w:p>
    <w:p w14:paraId="64DE09AD" w14:textId="1B573DB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2</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Common services core</w:t>
      </w:r>
      <w:r>
        <w:rPr>
          <w:noProof/>
        </w:rPr>
        <w:tab/>
      </w:r>
      <w:r>
        <w:rPr>
          <w:noProof/>
        </w:rPr>
        <w:fldChar w:fldCharType="begin"/>
      </w:r>
      <w:r>
        <w:rPr>
          <w:noProof/>
        </w:rPr>
        <w:instrText xml:space="preserve"> PAGEREF _Toc154701371 \h </w:instrText>
      </w:r>
      <w:r>
        <w:rPr>
          <w:noProof/>
        </w:rPr>
      </w:r>
      <w:r>
        <w:rPr>
          <w:noProof/>
        </w:rPr>
        <w:fldChar w:fldCharType="separate"/>
      </w:r>
      <w:r>
        <w:rPr>
          <w:noProof/>
        </w:rPr>
        <w:t>18</w:t>
      </w:r>
      <w:r>
        <w:rPr>
          <w:noProof/>
        </w:rPr>
        <w:fldChar w:fldCharType="end"/>
      </w:r>
    </w:p>
    <w:p w14:paraId="35260BEA" w14:textId="408381A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2</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MC</w:t>
      </w:r>
      <w:r>
        <w:rPr>
          <w:noProof/>
          <w:lang w:eastAsia="zh-CN"/>
        </w:rPr>
        <w:t>Video</w:t>
      </w:r>
      <w:r>
        <w:rPr>
          <w:noProof/>
        </w:rPr>
        <w:t xml:space="preserve"> application service</w:t>
      </w:r>
      <w:r>
        <w:rPr>
          <w:noProof/>
        </w:rPr>
        <w:tab/>
      </w:r>
      <w:r>
        <w:rPr>
          <w:noProof/>
        </w:rPr>
        <w:fldChar w:fldCharType="begin"/>
      </w:r>
      <w:r>
        <w:rPr>
          <w:noProof/>
        </w:rPr>
        <w:instrText xml:space="preserve"> PAGEREF _Toc154701372 \h </w:instrText>
      </w:r>
      <w:r>
        <w:rPr>
          <w:noProof/>
        </w:rPr>
      </w:r>
      <w:r>
        <w:rPr>
          <w:noProof/>
        </w:rPr>
        <w:fldChar w:fldCharType="separate"/>
      </w:r>
      <w:r>
        <w:rPr>
          <w:noProof/>
        </w:rPr>
        <w:t>18</w:t>
      </w:r>
      <w:r>
        <w:rPr>
          <w:noProof/>
        </w:rPr>
        <w:fldChar w:fldCharType="end"/>
      </w:r>
    </w:p>
    <w:p w14:paraId="0FA3D03A" w14:textId="014A4D8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MCVideo client</w:t>
      </w:r>
      <w:r>
        <w:rPr>
          <w:noProof/>
        </w:rPr>
        <w:tab/>
      </w:r>
      <w:r>
        <w:rPr>
          <w:noProof/>
        </w:rPr>
        <w:fldChar w:fldCharType="begin"/>
      </w:r>
      <w:r>
        <w:rPr>
          <w:noProof/>
        </w:rPr>
        <w:instrText xml:space="preserve"> PAGEREF _Toc154701373 \h </w:instrText>
      </w:r>
      <w:r>
        <w:rPr>
          <w:noProof/>
        </w:rPr>
      </w:r>
      <w:r>
        <w:rPr>
          <w:noProof/>
        </w:rPr>
        <w:fldChar w:fldCharType="separate"/>
      </w:r>
      <w:r>
        <w:rPr>
          <w:noProof/>
        </w:rPr>
        <w:t>18</w:t>
      </w:r>
      <w:r>
        <w:rPr>
          <w:noProof/>
        </w:rPr>
        <w:fldChar w:fldCharType="end"/>
      </w:r>
    </w:p>
    <w:p w14:paraId="1A77E7BC" w14:textId="660A1CC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MCVideo server</w:t>
      </w:r>
      <w:r>
        <w:rPr>
          <w:noProof/>
        </w:rPr>
        <w:tab/>
      </w:r>
      <w:r>
        <w:rPr>
          <w:noProof/>
        </w:rPr>
        <w:fldChar w:fldCharType="begin"/>
      </w:r>
      <w:r>
        <w:rPr>
          <w:noProof/>
        </w:rPr>
        <w:instrText xml:space="preserve"> PAGEREF _Toc154701374 \h </w:instrText>
      </w:r>
      <w:r>
        <w:rPr>
          <w:noProof/>
        </w:rPr>
      </w:r>
      <w:r>
        <w:rPr>
          <w:noProof/>
        </w:rPr>
        <w:fldChar w:fldCharType="separate"/>
      </w:r>
      <w:r>
        <w:rPr>
          <w:noProof/>
        </w:rPr>
        <w:t>18</w:t>
      </w:r>
      <w:r>
        <w:rPr>
          <w:noProof/>
        </w:rPr>
        <w:fldChar w:fldCharType="end"/>
      </w:r>
    </w:p>
    <w:p w14:paraId="0501E6A6" w14:textId="104A96A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rPr>
        <w:t>Media distribution function</w:t>
      </w:r>
      <w:r>
        <w:rPr>
          <w:noProof/>
        </w:rPr>
        <w:tab/>
      </w:r>
      <w:r>
        <w:rPr>
          <w:noProof/>
        </w:rPr>
        <w:fldChar w:fldCharType="begin"/>
      </w:r>
      <w:r>
        <w:rPr>
          <w:noProof/>
        </w:rPr>
        <w:instrText xml:space="preserve"> PAGEREF _Toc154701375 \h </w:instrText>
      </w:r>
      <w:r>
        <w:rPr>
          <w:noProof/>
        </w:rPr>
      </w:r>
      <w:r>
        <w:rPr>
          <w:noProof/>
        </w:rPr>
        <w:fldChar w:fldCharType="separate"/>
      </w:r>
      <w:r>
        <w:rPr>
          <w:noProof/>
        </w:rPr>
        <w:t>19</w:t>
      </w:r>
      <w:r>
        <w:rPr>
          <w:noProof/>
        </w:rPr>
        <w:fldChar w:fldCharType="end"/>
      </w:r>
    </w:p>
    <w:p w14:paraId="34FA2F7E" w14:textId="13D2543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rPr>
        <w:t xml:space="preserve">Media </w:t>
      </w:r>
      <w:r>
        <w:rPr>
          <w:noProof/>
          <w:lang w:eastAsia="zh-CN"/>
        </w:rPr>
        <w:t>mixer</w:t>
      </w:r>
      <w:r>
        <w:rPr>
          <w:noProof/>
        </w:rPr>
        <w:tab/>
      </w:r>
      <w:r>
        <w:rPr>
          <w:noProof/>
        </w:rPr>
        <w:fldChar w:fldCharType="begin"/>
      </w:r>
      <w:r>
        <w:rPr>
          <w:noProof/>
        </w:rPr>
        <w:instrText xml:space="preserve"> PAGEREF _Toc154701376 \h </w:instrText>
      </w:r>
      <w:r>
        <w:rPr>
          <w:noProof/>
        </w:rPr>
      </w:r>
      <w:r>
        <w:rPr>
          <w:noProof/>
        </w:rPr>
        <w:fldChar w:fldCharType="separate"/>
      </w:r>
      <w:r>
        <w:rPr>
          <w:noProof/>
        </w:rPr>
        <w:t>19</w:t>
      </w:r>
      <w:r>
        <w:rPr>
          <w:noProof/>
        </w:rPr>
        <w:fldChar w:fldCharType="end"/>
      </w:r>
    </w:p>
    <w:p w14:paraId="7CFCCFA8" w14:textId="75F2E81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3.5</w:t>
      </w:r>
      <w:r>
        <w:rPr>
          <w:rFonts w:asciiTheme="minorHAnsi" w:eastAsiaTheme="minorEastAsia" w:hAnsiTheme="minorHAnsi" w:cstheme="minorBidi"/>
          <w:noProof/>
          <w:kern w:val="2"/>
          <w:sz w:val="22"/>
          <w:szCs w:val="22"/>
          <w:lang w:eastAsia="en-GB"/>
          <w14:ligatures w14:val="standardContextual"/>
        </w:rPr>
        <w:tab/>
      </w:r>
      <w:r>
        <w:rPr>
          <w:noProof/>
        </w:rPr>
        <w:t>MCVideo user database</w:t>
      </w:r>
      <w:r>
        <w:rPr>
          <w:noProof/>
        </w:rPr>
        <w:tab/>
      </w:r>
      <w:r>
        <w:rPr>
          <w:noProof/>
        </w:rPr>
        <w:fldChar w:fldCharType="begin"/>
      </w:r>
      <w:r>
        <w:rPr>
          <w:noProof/>
        </w:rPr>
        <w:instrText xml:space="preserve"> PAGEREF _Toc154701377 \h </w:instrText>
      </w:r>
      <w:r>
        <w:rPr>
          <w:noProof/>
        </w:rPr>
      </w:r>
      <w:r>
        <w:rPr>
          <w:noProof/>
        </w:rPr>
        <w:fldChar w:fldCharType="separate"/>
      </w:r>
      <w:r>
        <w:rPr>
          <w:noProof/>
        </w:rPr>
        <w:t>19</w:t>
      </w:r>
      <w:r>
        <w:rPr>
          <w:noProof/>
        </w:rPr>
        <w:fldChar w:fldCharType="end"/>
      </w:r>
    </w:p>
    <w:p w14:paraId="09B76CE6" w14:textId="300CAAF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3.6</w:t>
      </w:r>
      <w:r>
        <w:rPr>
          <w:rFonts w:asciiTheme="minorHAnsi" w:eastAsiaTheme="minorEastAsia" w:hAnsiTheme="minorHAnsi" w:cstheme="minorBidi"/>
          <w:noProof/>
          <w:kern w:val="2"/>
          <w:sz w:val="22"/>
          <w:szCs w:val="22"/>
          <w:lang w:eastAsia="en-GB"/>
          <w14:ligatures w14:val="standardContextual"/>
        </w:rPr>
        <w:tab/>
      </w:r>
      <w:r>
        <w:rPr>
          <w:noProof/>
        </w:rPr>
        <w:t>Transmission control server</w:t>
      </w:r>
      <w:r>
        <w:rPr>
          <w:noProof/>
        </w:rPr>
        <w:tab/>
      </w:r>
      <w:r>
        <w:rPr>
          <w:noProof/>
        </w:rPr>
        <w:fldChar w:fldCharType="begin"/>
      </w:r>
      <w:r>
        <w:rPr>
          <w:noProof/>
        </w:rPr>
        <w:instrText xml:space="preserve"> PAGEREF _Toc154701378 \h </w:instrText>
      </w:r>
      <w:r>
        <w:rPr>
          <w:noProof/>
        </w:rPr>
      </w:r>
      <w:r>
        <w:rPr>
          <w:noProof/>
        </w:rPr>
        <w:fldChar w:fldCharType="separate"/>
      </w:r>
      <w:r>
        <w:rPr>
          <w:noProof/>
        </w:rPr>
        <w:t>19</w:t>
      </w:r>
      <w:r>
        <w:rPr>
          <w:noProof/>
        </w:rPr>
        <w:fldChar w:fldCharType="end"/>
      </w:r>
    </w:p>
    <w:p w14:paraId="5CD9799C" w14:textId="432F2CE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w:t>
      </w:r>
      <w:r>
        <w:rPr>
          <w:noProof/>
          <w:lang w:eastAsia="zh-CN"/>
        </w:rPr>
        <w:t>3.7</w:t>
      </w:r>
      <w:r>
        <w:rPr>
          <w:rFonts w:asciiTheme="minorHAnsi" w:eastAsiaTheme="minorEastAsia" w:hAnsiTheme="minorHAnsi" w:cstheme="minorBidi"/>
          <w:noProof/>
          <w:kern w:val="2"/>
          <w:sz w:val="22"/>
          <w:szCs w:val="22"/>
          <w:lang w:eastAsia="en-GB"/>
          <w14:ligatures w14:val="standardContextual"/>
        </w:rPr>
        <w:tab/>
      </w:r>
      <w:r>
        <w:rPr>
          <w:noProof/>
        </w:rPr>
        <w:t>Transmission control participant</w:t>
      </w:r>
      <w:r>
        <w:rPr>
          <w:noProof/>
        </w:rPr>
        <w:tab/>
      </w:r>
      <w:r>
        <w:rPr>
          <w:noProof/>
        </w:rPr>
        <w:fldChar w:fldCharType="begin"/>
      </w:r>
      <w:r>
        <w:rPr>
          <w:noProof/>
        </w:rPr>
        <w:instrText xml:space="preserve"> PAGEREF _Toc154701379 \h </w:instrText>
      </w:r>
      <w:r>
        <w:rPr>
          <w:noProof/>
        </w:rPr>
      </w:r>
      <w:r>
        <w:rPr>
          <w:noProof/>
        </w:rPr>
        <w:fldChar w:fldCharType="separate"/>
      </w:r>
      <w:r>
        <w:rPr>
          <w:noProof/>
        </w:rPr>
        <w:t>19</w:t>
      </w:r>
      <w:r>
        <w:rPr>
          <w:noProof/>
        </w:rPr>
        <w:fldChar w:fldCharType="end"/>
      </w:r>
    </w:p>
    <w:p w14:paraId="1E1B4F82" w14:textId="3874921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6.2.2.3.8</w:t>
      </w:r>
      <w:r>
        <w:rPr>
          <w:rFonts w:asciiTheme="minorHAnsi" w:eastAsiaTheme="minorEastAsia" w:hAnsiTheme="minorHAnsi" w:cstheme="minorBidi"/>
          <w:noProof/>
          <w:kern w:val="2"/>
          <w:sz w:val="22"/>
          <w:szCs w:val="22"/>
          <w:lang w:eastAsia="en-GB"/>
          <w14:ligatures w14:val="standardContextual"/>
        </w:rPr>
        <w:tab/>
      </w:r>
      <w:r>
        <w:rPr>
          <w:noProof/>
        </w:rPr>
        <w:t>MC gateway server</w:t>
      </w:r>
      <w:r>
        <w:rPr>
          <w:noProof/>
        </w:rPr>
        <w:tab/>
      </w:r>
      <w:r>
        <w:rPr>
          <w:noProof/>
        </w:rPr>
        <w:fldChar w:fldCharType="begin"/>
      </w:r>
      <w:r>
        <w:rPr>
          <w:noProof/>
        </w:rPr>
        <w:instrText xml:space="preserve"> PAGEREF _Toc154701380 \h </w:instrText>
      </w:r>
      <w:r>
        <w:rPr>
          <w:noProof/>
        </w:rPr>
      </w:r>
      <w:r>
        <w:rPr>
          <w:noProof/>
        </w:rPr>
        <w:fldChar w:fldCharType="separate"/>
      </w:r>
      <w:r>
        <w:rPr>
          <w:noProof/>
        </w:rPr>
        <w:t>20</w:t>
      </w:r>
      <w:r>
        <w:rPr>
          <w:noProof/>
        </w:rPr>
        <w:fldChar w:fldCharType="end"/>
      </w:r>
    </w:p>
    <w:p w14:paraId="18C5EF0B" w14:textId="0FCF46E1"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_Toc154701381 \h </w:instrText>
      </w:r>
      <w:r>
        <w:rPr>
          <w:noProof/>
        </w:rPr>
      </w:r>
      <w:r>
        <w:rPr>
          <w:noProof/>
        </w:rPr>
        <w:fldChar w:fldCharType="separate"/>
      </w:r>
      <w:r>
        <w:rPr>
          <w:noProof/>
        </w:rPr>
        <w:t>20</w:t>
      </w:r>
      <w:r>
        <w:rPr>
          <w:noProof/>
        </w:rPr>
        <w:fldChar w:fldCharType="end"/>
      </w:r>
    </w:p>
    <w:p w14:paraId="7C70310A" w14:textId="6F08949B"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Reference point MCVideo-1 (between the MCVideo client and the MCVideo server)</w:t>
      </w:r>
      <w:r>
        <w:rPr>
          <w:noProof/>
        </w:rPr>
        <w:tab/>
      </w:r>
      <w:r>
        <w:rPr>
          <w:noProof/>
        </w:rPr>
        <w:fldChar w:fldCharType="begin"/>
      </w:r>
      <w:r>
        <w:rPr>
          <w:noProof/>
        </w:rPr>
        <w:instrText xml:space="preserve"> PAGEREF _Toc154701382 \h </w:instrText>
      </w:r>
      <w:r>
        <w:rPr>
          <w:noProof/>
        </w:rPr>
      </w:r>
      <w:r>
        <w:rPr>
          <w:noProof/>
        </w:rPr>
        <w:fldChar w:fldCharType="separate"/>
      </w:r>
      <w:r>
        <w:rPr>
          <w:noProof/>
        </w:rPr>
        <w:t>20</w:t>
      </w:r>
      <w:r>
        <w:rPr>
          <w:noProof/>
        </w:rPr>
        <w:fldChar w:fldCharType="end"/>
      </w:r>
    </w:p>
    <w:p w14:paraId="771647BD" w14:textId="0FB6764A"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Reference point MCVideo-2 (between the MCVideo server and the MCVideo user database)</w:t>
      </w:r>
      <w:r>
        <w:rPr>
          <w:noProof/>
        </w:rPr>
        <w:tab/>
      </w:r>
      <w:r>
        <w:rPr>
          <w:noProof/>
        </w:rPr>
        <w:fldChar w:fldCharType="begin"/>
      </w:r>
      <w:r>
        <w:rPr>
          <w:noProof/>
        </w:rPr>
        <w:instrText xml:space="preserve"> PAGEREF _Toc154701383 \h </w:instrText>
      </w:r>
      <w:r>
        <w:rPr>
          <w:noProof/>
        </w:rPr>
      </w:r>
      <w:r>
        <w:rPr>
          <w:noProof/>
        </w:rPr>
        <w:fldChar w:fldCharType="separate"/>
      </w:r>
      <w:r>
        <w:rPr>
          <w:noProof/>
        </w:rPr>
        <w:t>20</w:t>
      </w:r>
      <w:r>
        <w:rPr>
          <w:noProof/>
        </w:rPr>
        <w:fldChar w:fldCharType="end"/>
      </w:r>
    </w:p>
    <w:p w14:paraId="2CCB0849" w14:textId="26DA0885"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Reference point MCVideo-3 (between the MCVideo server and the MCVideo server and between the MCVideo server and the MC gateway server)</w:t>
      </w:r>
      <w:r>
        <w:rPr>
          <w:noProof/>
        </w:rPr>
        <w:tab/>
      </w:r>
      <w:r>
        <w:rPr>
          <w:noProof/>
        </w:rPr>
        <w:fldChar w:fldCharType="begin"/>
      </w:r>
      <w:r>
        <w:rPr>
          <w:noProof/>
        </w:rPr>
        <w:instrText xml:space="preserve"> PAGEREF _Toc154701384 \h </w:instrText>
      </w:r>
      <w:r>
        <w:rPr>
          <w:noProof/>
        </w:rPr>
      </w:r>
      <w:r>
        <w:rPr>
          <w:noProof/>
        </w:rPr>
        <w:fldChar w:fldCharType="separate"/>
      </w:r>
      <w:r>
        <w:rPr>
          <w:noProof/>
        </w:rPr>
        <w:t>20</w:t>
      </w:r>
      <w:r>
        <w:rPr>
          <w:noProof/>
        </w:rPr>
        <w:fldChar w:fldCharType="end"/>
      </w:r>
    </w:p>
    <w:p w14:paraId="04099E48" w14:textId="48FE5C3F"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Reference point MCVideo-4 (between the transmission control participant and the transmission control server)</w:t>
      </w:r>
      <w:r>
        <w:rPr>
          <w:noProof/>
        </w:rPr>
        <w:tab/>
      </w:r>
      <w:r>
        <w:rPr>
          <w:noProof/>
        </w:rPr>
        <w:fldChar w:fldCharType="begin"/>
      </w:r>
      <w:r>
        <w:rPr>
          <w:noProof/>
        </w:rPr>
        <w:instrText xml:space="preserve"> PAGEREF _Toc154701385 \h </w:instrText>
      </w:r>
      <w:r>
        <w:rPr>
          <w:noProof/>
        </w:rPr>
      </w:r>
      <w:r>
        <w:rPr>
          <w:noProof/>
        </w:rPr>
        <w:fldChar w:fldCharType="separate"/>
      </w:r>
      <w:r>
        <w:rPr>
          <w:noProof/>
        </w:rPr>
        <w:t>20</w:t>
      </w:r>
      <w:r>
        <w:rPr>
          <w:noProof/>
        </w:rPr>
        <w:fldChar w:fldCharType="end"/>
      </w:r>
    </w:p>
    <w:p w14:paraId="0009E7C2" w14:textId="1C1FF9CC"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6.3.4A</w:t>
      </w:r>
      <w:r>
        <w:rPr>
          <w:rFonts w:asciiTheme="minorHAnsi" w:eastAsiaTheme="minorEastAsia" w:hAnsiTheme="minorHAnsi" w:cstheme="minorBidi"/>
          <w:noProof/>
          <w:kern w:val="2"/>
          <w:sz w:val="22"/>
          <w:szCs w:val="22"/>
          <w:lang w:eastAsia="en-GB"/>
          <w14:ligatures w14:val="standardContextual"/>
        </w:rPr>
        <w:tab/>
      </w:r>
      <w:r>
        <w:rPr>
          <w:noProof/>
        </w:rPr>
        <w:t>Reference point MCVideo-5 (between the MCVideo server and the EPS)</w:t>
      </w:r>
      <w:r>
        <w:rPr>
          <w:noProof/>
        </w:rPr>
        <w:tab/>
      </w:r>
      <w:r>
        <w:rPr>
          <w:noProof/>
        </w:rPr>
        <w:fldChar w:fldCharType="begin"/>
      </w:r>
      <w:r>
        <w:rPr>
          <w:noProof/>
        </w:rPr>
        <w:instrText xml:space="preserve"> PAGEREF _Toc154701386 \h </w:instrText>
      </w:r>
      <w:r>
        <w:rPr>
          <w:noProof/>
        </w:rPr>
      </w:r>
      <w:r>
        <w:rPr>
          <w:noProof/>
        </w:rPr>
        <w:fldChar w:fldCharType="separate"/>
      </w:r>
      <w:r>
        <w:rPr>
          <w:noProof/>
        </w:rPr>
        <w:t>20</w:t>
      </w:r>
      <w:r>
        <w:rPr>
          <w:noProof/>
        </w:rPr>
        <w:fldChar w:fldCharType="end"/>
      </w:r>
    </w:p>
    <w:p w14:paraId="170CA86A" w14:textId="5DF9FB24"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6.3.4B</w:t>
      </w:r>
      <w:r>
        <w:rPr>
          <w:rFonts w:asciiTheme="minorHAnsi" w:eastAsiaTheme="minorEastAsia" w:hAnsiTheme="minorHAnsi" w:cstheme="minorBidi"/>
          <w:noProof/>
          <w:kern w:val="2"/>
          <w:sz w:val="22"/>
          <w:szCs w:val="22"/>
          <w:lang w:eastAsia="en-GB"/>
          <w14:ligatures w14:val="standardContextual"/>
        </w:rPr>
        <w:tab/>
      </w:r>
      <w:r>
        <w:rPr>
          <w:noProof/>
        </w:rPr>
        <w:t>Reference point MCVideo-6 (between the MCVideo server and the EPS)</w:t>
      </w:r>
      <w:r>
        <w:rPr>
          <w:noProof/>
        </w:rPr>
        <w:tab/>
      </w:r>
      <w:r>
        <w:rPr>
          <w:noProof/>
        </w:rPr>
        <w:fldChar w:fldCharType="begin"/>
      </w:r>
      <w:r>
        <w:rPr>
          <w:noProof/>
        </w:rPr>
        <w:instrText xml:space="preserve"> PAGEREF _Toc154701387 \h </w:instrText>
      </w:r>
      <w:r>
        <w:rPr>
          <w:noProof/>
        </w:rPr>
      </w:r>
      <w:r>
        <w:rPr>
          <w:noProof/>
        </w:rPr>
        <w:fldChar w:fldCharType="separate"/>
      </w:r>
      <w:r>
        <w:rPr>
          <w:noProof/>
        </w:rPr>
        <w:t>21</w:t>
      </w:r>
      <w:r>
        <w:rPr>
          <w:noProof/>
        </w:rPr>
        <w:fldChar w:fldCharType="end"/>
      </w:r>
    </w:p>
    <w:p w14:paraId="5BA5A10E" w14:textId="49C6DDFD"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Reference point MCVideo-7 (between the media distribution function and the media mixer)</w:t>
      </w:r>
      <w:r>
        <w:rPr>
          <w:noProof/>
        </w:rPr>
        <w:tab/>
      </w:r>
      <w:r>
        <w:rPr>
          <w:noProof/>
        </w:rPr>
        <w:fldChar w:fldCharType="begin"/>
      </w:r>
      <w:r>
        <w:rPr>
          <w:noProof/>
        </w:rPr>
        <w:instrText xml:space="preserve"> PAGEREF _Toc154701388 \h </w:instrText>
      </w:r>
      <w:r>
        <w:rPr>
          <w:noProof/>
        </w:rPr>
      </w:r>
      <w:r>
        <w:rPr>
          <w:noProof/>
        </w:rPr>
        <w:fldChar w:fldCharType="separate"/>
      </w:r>
      <w:r>
        <w:rPr>
          <w:noProof/>
        </w:rPr>
        <w:t>21</w:t>
      </w:r>
      <w:r>
        <w:rPr>
          <w:noProof/>
        </w:rPr>
        <w:fldChar w:fldCharType="end"/>
      </w:r>
    </w:p>
    <w:p w14:paraId="7C208692" w14:textId="7804399D"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Reference point MCVideo-8 (between the media distribution function and the media mixer)</w:t>
      </w:r>
      <w:r>
        <w:rPr>
          <w:noProof/>
        </w:rPr>
        <w:tab/>
      </w:r>
      <w:r>
        <w:rPr>
          <w:noProof/>
        </w:rPr>
        <w:fldChar w:fldCharType="begin"/>
      </w:r>
      <w:r>
        <w:rPr>
          <w:noProof/>
        </w:rPr>
        <w:instrText xml:space="preserve"> PAGEREF _Toc154701389 \h </w:instrText>
      </w:r>
      <w:r>
        <w:rPr>
          <w:noProof/>
        </w:rPr>
      </w:r>
      <w:r>
        <w:rPr>
          <w:noProof/>
        </w:rPr>
        <w:fldChar w:fldCharType="separate"/>
      </w:r>
      <w:r>
        <w:rPr>
          <w:noProof/>
        </w:rPr>
        <w:t>21</w:t>
      </w:r>
      <w:r>
        <w:rPr>
          <w:noProof/>
        </w:rPr>
        <w:fldChar w:fldCharType="end"/>
      </w:r>
    </w:p>
    <w:p w14:paraId="06D779AA" w14:textId="68599627"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Reference point MCVideo-9 (between the transmission control participant and the transmission control server)</w:t>
      </w:r>
      <w:r>
        <w:rPr>
          <w:noProof/>
        </w:rPr>
        <w:tab/>
      </w:r>
      <w:r>
        <w:rPr>
          <w:noProof/>
        </w:rPr>
        <w:fldChar w:fldCharType="begin"/>
      </w:r>
      <w:r>
        <w:rPr>
          <w:noProof/>
        </w:rPr>
        <w:instrText xml:space="preserve"> PAGEREF _Toc154701390 \h </w:instrText>
      </w:r>
      <w:r>
        <w:rPr>
          <w:noProof/>
        </w:rPr>
      </w:r>
      <w:r>
        <w:rPr>
          <w:noProof/>
        </w:rPr>
        <w:fldChar w:fldCharType="separate"/>
      </w:r>
      <w:r>
        <w:rPr>
          <w:noProof/>
        </w:rPr>
        <w:t>21</w:t>
      </w:r>
      <w:r>
        <w:rPr>
          <w:noProof/>
        </w:rPr>
        <w:fldChar w:fldCharType="end"/>
      </w:r>
    </w:p>
    <w:p w14:paraId="13633485" w14:textId="1FBAB15E"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6.3.8</w:t>
      </w:r>
      <w:r>
        <w:rPr>
          <w:rFonts w:asciiTheme="minorHAnsi" w:eastAsiaTheme="minorEastAsia" w:hAnsiTheme="minorHAnsi" w:cstheme="minorBidi"/>
          <w:noProof/>
          <w:kern w:val="2"/>
          <w:sz w:val="22"/>
          <w:szCs w:val="22"/>
          <w:lang w:eastAsia="en-GB"/>
          <w14:ligatures w14:val="standardContextual"/>
        </w:rPr>
        <w:tab/>
      </w:r>
      <w:r>
        <w:rPr>
          <w:noProof/>
        </w:rPr>
        <w:t>Reference point MCVideo-10 (between the MC gateway server and the MC gateway server in a different MCVideo system)</w:t>
      </w:r>
      <w:r>
        <w:rPr>
          <w:noProof/>
        </w:rPr>
        <w:tab/>
      </w:r>
      <w:r>
        <w:rPr>
          <w:noProof/>
        </w:rPr>
        <w:fldChar w:fldCharType="begin"/>
      </w:r>
      <w:r>
        <w:rPr>
          <w:noProof/>
        </w:rPr>
        <w:instrText xml:space="preserve"> PAGEREF _Toc154701391 \h </w:instrText>
      </w:r>
      <w:r>
        <w:rPr>
          <w:noProof/>
        </w:rPr>
      </w:r>
      <w:r>
        <w:rPr>
          <w:noProof/>
        </w:rPr>
        <w:fldChar w:fldCharType="separate"/>
      </w:r>
      <w:r>
        <w:rPr>
          <w:noProof/>
        </w:rPr>
        <w:t>21</w:t>
      </w:r>
      <w:r>
        <w:rPr>
          <w:noProof/>
        </w:rPr>
        <w:fldChar w:fldCharType="end"/>
      </w:r>
    </w:p>
    <w:p w14:paraId="5FE289E9" w14:textId="7DC2D7FE"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lang w:eastAsia="zh-CN"/>
        </w:rPr>
        <w:lastRenderedPageBreak/>
        <w:t>6A</w:t>
      </w:r>
      <w:r>
        <w:rPr>
          <w:rFonts w:asciiTheme="minorHAnsi" w:eastAsiaTheme="minorEastAsia" w:hAnsiTheme="minorHAnsi" w:cstheme="minorBidi"/>
          <w:noProof/>
          <w:kern w:val="2"/>
          <w:szCs w:val="22"/>
          <w:lang w:eastAsia="en-GB"/>
          <w14:ligatures w14:val="standardContextual"/>
        </w:rPr>
        <w:tab/>
      </w:r>
      <w:r>
        <w:rPr>
          <w:noProof/>
          <w:lang w:eastAsia="zh-CN"/>
        </w:rPr>
        <w:t>Identities</w:t>
      </w:r>
      <w:r>
        <w:rPr>
          <w:noProof/>
        </w:rPr>
        <w:tab/>
      </w:r>
      <w:r>
        <w:rPr>
          <w:noProof/>
        </w:rPr>
        <w:fldChar w:fldCharType="begin"/>
      </w:r>
      <w:r>
        <w:rPr>
          <w:noProof/>
        </w:rPr>
        <w:instrText xml:space="preserve"> PAGEREF _Toc154701392 \h </w:instrText>
      </w:r>
      <w:r>
        <w:rPr>
          <w:noProof/>
        </w:rPr>
      </w:r>
      <w:r>
        <w:rPr>
          <w:noProof/>
        </w:rPr>
        <w:fldChar w:fldCharType="separate"/>
      </w:r>
      <w:r>
        <w:rPr>
          <w:noProof/>
        </w:rPr>
        <w:t>21</w:t>
      </w:r>
      <w:r>
        <w:rPr>
          <w:noProof/>
        </w:rPr>
        <w:fldChar w:fldCharType="end"/>
      </w:r>
    </w:p>
    <w:p w14:paraId="10D1A74F" w14:textId="717B31E5"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lang w:eastAsia="zh-CN"/>
        </w:rPr>
        <w:t>6B</w:t>
      </w:r>
      <w:r>
        <w:rPr>
          <w:rFonts w:asciiTheme="minorHAnsi" w:eastAsiaTheme="minorEastAsia" w:hAnsiTheme="minorHAnsi" w:cstheme="minorBidi"/>
          <w:noProof/>
          <w:kern w:val="2"/>
          <w:szCs w:val="22"/>
          <w:lang w:eastAsia="en-GB"/>
          <w14:ligatures w14:val="standardContextual"/>
        </w:rPr>
        <w:tab/>
      </w:r>
      <w:r>
        <w:rPr>
          <w:noProof/>
          <w:lang w:eastAsia="zh-CN"/>
        </w:rPr>
        <w:t>Application of functional model to deployments</w:t>
      </w:r>
      <w:r>
        <w:rPr>
          <w:noProof/>
        </w:rPr>
        <w:tab/>
      </w:r>
      <w:r>
        <w:rPr>
          <w:noProof/>
        </w:rPr>
        <w:fldChar w:fldCharType="begin"/>
      </w:r>
      <w:r>
        <w:rPr>
          <w:noProof/>
        </w:rPr>
        <w:instrText xml:space="preserve"> PAGEREF _Toc154701393 \h </w:instrText>
      </w:r>
      <w:r>
        <w:rPr>
          <w:noProof/>
        </w:rPr>
      </w:r>
      <w:r>
        <w:rPr>
          <w:noProof/>
        </w:rPr>
        <w:fldChar w:fldCharType="separate"/>
      </w:r>
      <w:r>
        <w:rPr>
          <w:noProof/>
        </w:rPr>
        <w:t>21</w:t>
      </w:r>
      <w:r>
        <w:rPr>
          <w:noProof/>
        </w:rPr>
        <w:fldChar w:fldCharType="end"/>
      </w:r>
    </w:p>
    <w:p w14:paraId="560C383F" w14:textId="52C527E2"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lang w:eastAsia="zh-CN"/>
        </w:rPr>
        <w:t>7</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_Toc154701394 \h </w:instrText>
      </w:r>
      <w:r>
        <w:rPr>
          <w:noProof/>
        </w:rPr>
      </w:r>
      <w:r>
        <w:rPr>
          <w:noProof/>
        </w:rPr>
        <w:fldChar w:fldCharType="separate"/>
      </w:r>
      <w:r>
        <w:rPr>
          <w:noProof/>
        </w:rPr>
        <w:t>22</w:t>
      </w:r>
      <w:r>
        <w:rPr>
          <w:noProof/>
        </w:rPr>
        <w:fldChar w:fldCharType="end"/>
      </w:r>
    </w:p>
    <w:p w14:paraId="2DD6ABB8" w14:textId="5A8ADC6F"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Group call</w:t>
      </w:r>
      <w:r>
        <w:rPr>
          <w:noProof/>
        </w:rPr>
        <w:tab/>
      </w:r>
      <w:r>
        <w:rPr>
          <w:noProof/>
        </w:rPr>
        <w:fldChar w:fldCharType="begin"/>
      </w:r>
      <w:r>
        <w:rPr>
          <w:noProof/>
        </w:rPr>
        <w:instrText xml:space="preserve"> PAGEREF _Toc154701395 \h </w:instrText>
      </w:r>
      <w:r>
        <w:rPr>
          <w:noProof/>
        </w:rPr>
      </w:r>
      <w:r>
        <w:rPr>
          <w:noProof/>
        </w:rPr>
        <w:fldChar w:fldCharType="separate"/>
      </w:r>
      <w:r>
        <w:rPr>
          <w:noProof/>
        </w:rPr>
        <w:t>22</w:t>
      </w:r>
      <w:r>
        <w:rPr>
          <w:noProof/>
        </w:rPr>
        <w:fldChar w:fldCharType="end"/>
      </w:r>
    </w:p>
    <w:p w14:paraId="1F867BBA" w14:textId="0D9C2A69"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sidRPr="000E709A">
        <w:rPr>
          <w:noProof/>
          <w:lang w:val="nl-NL" w:eastAsia="zh-CN"/>
        </w:rPr>
        <w:t>7</w:t>
      </w:r>
      <w:r w:rsidRPr="000E709A">
        <w:rPr>
          <w:noProof/>
          <w:lang w:val="nl-NL"/>
        </w:rPr>
        <w:t>.</w:t>
      </w:r>
      <w:r w:rsidRPr="000E709A">
        <w:rPr>
          <w:noProof/>
          <w:lang w:val="nl-NL" w:eastAsia="zh-CN"/>
        </w:rPr>
        <w:t>1</w:t>
      </w:r>
      <w:r w:rsidRPr="000E709A">
        <w:rPr>
          <w:noProof/>
          <w:lang w:val="nl-NL"/>
        </w:rPr>
        <w:t>.1</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General</w:t>
      </w:r>
      <w:r>
        <w:rPr>
          <w:noProof/>
        </w:rPr>
        <w:tab/>
      </w:r>
      <w:r>
        <w:rPr>
          <w:noProof/>
        </w:rPr>
        <w:fldChar w:fldCharType="begin"/>
      </w:r>
      <w:r>
        <w:rPr>
          <w:noProof/>
        </w:rPr>
        <w:instrText xml:space="preserve"> PAGEREF _Toc154701396 \h </w:instrText>
      </w:r>
      <w:r>
        <w:rPr>
          <w:noProof/>
        </w:rPr>
      </w:r>
      <w:r>
        <w:rPr>
          <w:noProof/>
        </w:rPr>
        <w:fldChar w:fldCharType="separate"/>
      </w:r>
      <w:r>
        <w:rPr>
          <w:noProof/>
        </w:rPr>
        <w:t>22</w:t>
      </w:r>
      <w:r>
        <w:rPr>
          <w:noProof/>
        </w:rPr>
        <w:fldChar w:fldCharType="end"/>
      </w:r>
    </w:p>
    <w:p w14:paraId="054545CC" w14:textId="1FF5D56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sidRPr="000E709A">
        <w:rPr>
          <w:noProof/>
          <w:lang w:val="nl-NL" w:eastAsia="zh-CN"/>
        </w:rPr>
        <w:t>7</w:t>
      </w:r>
      <w:r w:rsidRPr="000E709A">
        <w:rPr>
          <w:noProof/>
          <w:lang w:val="nl-NL"/>
        </w:rPr>
        <w:t>.</w:t>
      </w:r>
      <w:r w:rsidRPr="000E709A">
        <w:rPr>
          <w:noProof/>
          <w:lang w:val="nl-NL" w:eastAsia="zh-CN"/>
        </w:rPr>
        <w:t>1</w:t>
      </w:r>
      <w:r w:rsidRPr="000E709A">
        <w:rPr>
          <w:noProof/>
          <w:lang w:val="nl-NL"/>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On-network group call</w:t>
      </w:r>
      <w:r>
        <w:rPr>
          <w:noProof/>
        </w:rPr>
        <w:tab/>
      </w:r>
      <w:r>
        <w:rPr>
          <w:noProof/>
        </w:rPr>
        <w:fldChar w:fldCharType="begin"/>
      </w:r>
      <w:r>
        <w:rPr>
          <w:noProof/>
        </w:rPr>
        <w:instrText xml:space="preserve"> PAGEREF _Toc154701397 \h </w:instrText>
      </w:r>
      <w:r>
        <w:rPr>
          <w:noProof/>
        </w:rPr>
      </w:r>
      <w:r>
        <w:rPr>
          <w:noProof/>
        </w:rPr>
        <w:fldChar w:fldCharType="separate"/>
      </w:r>
      <w:r>
        <w:rPr>
          <w:noProof/>
        </w:rPr>
        <w:t>22</w:t>
      </w:r>
      <w:r>
        <w:rPr>
          <w:noProof/>
        </w:rPr>
        <w:fldChar w:fldCharType="end"/>
      </w:r>
    </w:p>
    <w:p w14:paraId="4D935190" w14:textId="0ABC6FF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nl-NL" w:eastAsia="zh-CN"/>
        </w:rPr>
        <w:t>7</w:t>
      </w:r>
      <w:r w:rsidRPr="000E709A">
        <w:rPr>
          <w:noProof/>
          <w:lang w:val="nl-NL"/>
        </w:rPr>
        <w:t>.</w:t>
      </w:r>
      <w:r w:rsidRPr="000E709A">
        <w:rPr>
          <w:noProof/>
          <w:lang w:val="nl-NL" w:eastAsia="zh-CN"/>
        </w:rPr>
        <w:t>1</w:t>
      </w:r>
      <w:r w:rsidRPr="000E709A">
        <w:rPr>
          <w:noProof/>
          <w:lang w:val="nl-NL"/>
        </w:rPr>
        <w:t>.2.1</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General</w:t>
      </w:r>
      <w:r>
        <w:rPr>
          <w:noProof/>
        </w:rPr>
        <w:tab/>
      </w:r>
      <w:r>
        <w:rPr>
          <w:noProof/>
        </w:rPr>
        <w:fldChar w:fldCharType="begin"/>
      </w:r>
      <w:r>
        <w:rPr>
          <w:noProof/>
        </w:rPr>
        <w:instrText xml:space="preserve"> PAGEREF _Toc154701398 \h </w:instrText>
      </w:r>
      <w:r>
        <w:rPr>
          <w:noProof/>
        </w:rPr>
      </w:r>
      <w:r>
        <w:rPr>
          <w:noProof/>
        </w:rPr>
        <w:fldChar w:fldCharType="separate"/>
      </w:r>
      <w:r>
        <w:rPr>
          <w:noProof/>
        </w:rPr>
        <w:t>22</w:t>
      </w:r>
      <w:r>
        <w:rPr>
          <w:noProof/>
        </w:rPr>
        <w:fldChar w:fldCharType="end"/>
      </w:r>
    </w:p>
    <w:p w14:paraId="27ACF2D5" w14:textId="388D1D0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Information flows for group call in on-network</w:t>
      </w:r>
      <w:r>
        <w:rPr>
          <w:noProof/>
        </w:rPr>
        <w:tab/>
      </w:r>
      <w:r>
        <w:rPr>
          <w:noProof/>
        </w:rPr>
        <w:fldChar w:fldCharType="begin"/>
      </w:r>
      <w:r>
        <w:rPr>
          <w:noProof/>
        </w:rPr>
        <w:instrText xml:space="preserve"> PAGEREF _Toc154701399 \h </w:instrText>
      </w:r>
      <w:r>
        <w:rPr>
          <w:noProof/>
        </w:rPr>
      </w:r>
      <w:r>
        <w:rPr>
          <w:noProof/>
        </w:rPr>
        <w:fldChar w:fldCharType="separate"/>
      </w:r>
      <w:r>
        <w:rPr>
          <w:noProof/>
        </w:rPr>
        <w:t>22</w:t>
      </w:r>
      <w:r>
        <w:rPr>
          <w:noProof/>
        </w:rPr>
        <w:fldChar w:fldCharType="end"/>
      </w:r>
    </w:p>
    <w:p w14:paraId="30EC8FF9" w14:textId="4C66B67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w:t>
      </w:r>
      <w:r>
        <w:rPr>
          <w:rFonts w:asciiTheme="minorHAnsi" w:eastAsiaTheme="minorEastAsia" w:hAnsiTheme="minorHAnsi" w:cstheme="minorBidi"/>
          <w:noProof/>
          <w:kern w:val="2"/>
          <w:sz w:val="22"/>
          <w:szCs w:val="22"/>
          <w:lang w:eastAsia="en-GB"/>
          <w14:ligatures w14:val="standardContextual"/>
        </w:rPr>
        <w:tab/>
      </w:r>
      <w:r>
        <w:rPr>
          <w:noProof/>
        </w:rPr>
        <w:t>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_Toc154701400 \h </w:instrText>
      </w:r>
      <w:r>
        <w:rPr>
          <w:noProof/>
        </w:rPr>
      </w:r>
      <w:r>
        <w:rPr>
          <w:noProof/>
        </w:rPr>
        <w:fldChar w:fldCharType="separate"/>
      </w:r>
      <w:r>
        <w:rPr>
          <w:noProof/>
        </w:rPr>
        <w:t>22</w:t>
      </w:r>
      <w:r>
        <w:rPr>
          <w:noProof/>
        </w:rPr>
        <w:fldChar w:fldCharType="end"/>
      </w:r>
    </w:p>
    <w:p w14:paraId="7E5C1EF1" w14:textId="684D3EB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w:t>
      </w:r>
      <w:r>
        <w:rPr>
          <w:rFonts w:asciiTheme="minorHAnsi" w:eastAsiaTheme="minorEastAsia" w:hAnsiTheme="minorHAnsi" w:cstheme="minorBidi"/>
          <w:noProof/>
          <w:kern w:val="2"/>
          <w:sz w:val="22"/>
          <w:szCs w:val="22"/>
          <w:lang w:eastAsia="en-GB"/>
          <w14:ligatures w14:val="standardContextual"/>
        </w:rPr>
        <w:tab/>
      </w:r>
      <w:r>
        <w:rPr>
          <w:noProof/>
        </w:rPr>
        <w:t>Group call request</w:t>
      </w:r>
      <w:r>
        <w:rPr>
          <w:noProof/>
        </w:rPr>
        <w:tab/>
      </w:r>
      <w:r>
        <w:rPr>
          <w:noProof/>
        </w:rPr>
        <w:fldChar w:fldCharType="begin"/>
      </w:r>
      <w:r>
        <w:rPr>
          <w:noProof/>
        </w:rPr>
        <w:instrText xml:space="preserve"> PAGEREF _Toc154701401 \h </w:instrText>
      </w:r>
      <w:r>
        <w:rPr>
          <w:noProof/>
        </w:rPr>
      </w:r>
      <w:r>
        <w:rPr>
          <w:noProof/>
        </w:rPr>
        <w:fldChar w:fldCharType="separate"/>
      </w:r>
      <w:r>
        <w:rPr>
          <w:noProof/>
        </w:rPr>
        <w:t>22</w:t>
      </w:r>
      <w:r>
        <w:rPr>
          <w:noProof/>
        </w:rPr>
        <w:fldChar w:fldCharType="end"/>
      </w:r>
    </w:p>
    <w:p w14:paraId="2F1BFB70" w14:textId="6B9E20A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7.1.2.2.3</w:t>
      </w:r>
      <w:r>
        <w:rPr>
          <w:rFonts w:asciiTheme="minorHAnsi" w:eastAsiaTheme="minorEastAsia" w:hAnsiTheme="minorHAnsi" w:cstheme="minorBidi"/>
          <w:noProof/>
          <w:kern w:val="2"/>
          <w:sz w:val="22"/>
          <w:szCs w:val="22"/>
          <w:lang w:eastAsia="en-GB"/>
          <w14:ligatures w14:val="standardContextual"/>
        </w:rPr>
        <w:tab/>
      </w:r>
      <w:r>
        <w:rPr>
          <w:noProof/>
        </w:rPr>
        <w:t>Group call response</w:t>
      </w:r>
      <w:r>
        <w:rPr>
          <w:noProof/>
        </w:rPr>
        <w:tab/>
      </w:r>
      <w:r>
        <w:rPr>
          <w:noProof/>
        </w:rPr>
        <w:fldChar w:fldCharType="begin"/>
      </w:r>
      <w:r>
        <w:rPr>
          <w:noProof/>
        </w:rPr>
        <w:instrText xml:space="preserve"> PAGEREF _Toc154701402 \h </w:instrText>
      </w:r>
      <w:r>
        <w:rPr>
          <w:noProof/>
        </w:rPr>
      </w:r>
      <w:r>
        <w:rPr>
          <w:noProof/>
        </w:rPr>
        <w:fldChar w:fldCharType="separate"/>
      </w:r>
      <w:r>
        <w:rPr>
          <w:noProof/>
        </w:rPr>
        <w:t>23</w:t>
      </w:r>
      <w:r>
        <w:rPr>
          <w:noProof/>
        </w:rPr>
        <w:fldChar w:fldCharType="end"/>
      </w:r>
    </w:p>
    <w:p w14:paraId="5F89C324" w14:textId="0DAF587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7.1.2.2.4</w:t>
      </w:r>
      <w:r>
        <w:rPr>
          <w:rFonts w:asciiTheme="minorHAnsi" w:eastAsiaTheme="minorEastAsia" w:hAnsiTheme="minorHAnsi" w:cstheme="minorBidi"/>
          <w:noProof/>
          <w:kern w:val="2"/>
          <w:sz w:val="22"/>
          <w:szCs w:val="22"/>
          <w:lang w:eastAsia="en-GB"/>
          <w14:ligatures w14:val="standardContextual"/>
        </w:rPr>
        <w:tab/>
      </w:r>
      <w:r>
        <w:rPr>
          <w:noProof/>
        </w:rPr>
        <w:t>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_Toc154701403 \h </w:instrText>
      </w:r>
      <w:r>
        <w:rPr>
          <w:noProof/>
        </w:rPr>
      </w:r>
      <w:r>
        <w:rPr>
          <w:noProof/>
        </w:rPr>
        <w:fldChar w:fldCharType="separate"/>
      </w:r>
      <w:r>
        <w:rPr>
          <w:noProof/>
        </w:rPr>
        <w:t>23</w:t>
      </w:r>
      <w:r>
        <w:rPr>
          <w:noProof/>
        </w:rPr>
        <w:fldChar w:fldCharType="end"/>
      </w:r>
    </w:p>
    <w:p w14:paraId="4310128C" w14:textId="28CF2AB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7.1.2.2.5</w:t>
      </w:r>
      <w:r>
        <w:rPr>
          <w:rFonts w:asciiTheme="minorHAnsi" w:eastAsiaTheme="minorEastAsia" w:hAnsiTheme="minorHAnsi" w:cstheme="minorBidi"/>
          <w:noProof/>
          <w:kern w:val="2"/>
          <w:sz w:val="22"/>
          <w:szCs w:val="22"/>
          <w:lang w:eastAsia="en-GB"/>
          <w14:ligatures w14:val="standardContextual"/>
        </w:rPr>
        <w:tab/>
      </w:r>
      <w:r>
        <w:rPr>
          <w:noProof/>
        </w:rPr>
        <w:t>Group call release request</w:t>
      </w:r>
      <w:r>
        <w:rPr>
          <w:noProof/>
        </w:rPr>
        <w:tab/>
      </w:r>
      <w:r>
        <w:rPr>
          <w:noProof/>
        </w:rPr>
        <w:fldChar w:fldCharType="begin"/>
      </w:r>
      <w:r>
        <w:rPr>
          <w:noProof/>
        </w:rPr>
        <w:instrText xml:space="preserve"> PAGEREF _Toc154701404 \h </w:instrText>
      </w:r>
      <w:r>
        <w:rPr>
          <w:noProof/>
        </w:rPr>
      </w:r>
      <w:r>
        <w:rPr>
          <w:noProof/>
        </w:rPr>
        <w:fldChar w:fldCharType="separate"/>
      </w:r>
      <w:r>
        <w:rPr>
          <w:noProof/>
        </w:rPr>
        <w:t>23</w:t>
      </w:r>
      <w:r>
        <w:rPr>
          <w:noProof/>
        </w:rPr>
        <w:fldChar w:fldCharType="end"/>
      </w:r>
    </w:p>
    <w:p w14:paraId="5AA44FDC" w14:textId="1AF11B4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7.1.2.2.6</w:t>
      </w:r>
      <w:r>
        <w:rPr>
          <w:rFonts w:asciiTheme="minorHAnsi" w:eastAsiaTheme="minorEastAsia" w:hAnsiTheme="minorHAnsi" w:cstheme="minorBidi"/>
          <w:noProof/>
          <w:kern w:val="2"/>
          <w:sz w:val="22"/>
          <w:szCs w:val="22"/>
          <w:lang w:eastAsia="en-GB"/>
          <w14:ligatures w14:val="standardContextual"/>
        </w:rPr>
        <w:tab/>
      </w:r>
      <w:r>
        <w:rPr>
          <w:noProof/>
        </w:rPr>
        <w:t>Group call release request</w:t>
      </w:r>
      <w:r>
        <w:rPr>
          <w:noProof/>
          <w:lang w:eastAsia="zh-CN"/>
        </w:rPr>
        <w:t xml:space="preserve"> </w:t>
      </w:r>
      <w:r>
        <w:rPr>
          <w:noProof/>
        </w:rPr>
        <w:t xml:space="preserve">(MCVideo </w:t>
      </w:r>
      <w:r>
        <w:rPr>
          <w:noProof/>
          <w:lang w:eastAsia="zh-CN"/>
        </w:rPr>
        <w:t>client</w:t>
      </w:r>
      <w:r>
        <w:rPr>
          <w:noProof/>
        </w:rPr>
        <w:t xml:space="preserve"> – MCVideo </w:t>
      </w:r>
      <w:r>
        <w:rPr>
          <w:noProof/>
          <w:lang w:eastAsia="zh-CN"/>
        </w:rPr>
        <w:t>server</w:t>
      </w:r>
      <w:r>
        <w:rPr>
          <w:noProof/>
        </w:rPr>
        <w:t>)</w:t>
      </w:r>
      <w:r>
        <w:rPr>
          <w:noProof/>
        </w:rPr>
        <w:tab/>
      </w:r>
      <w:r>
        <w:rPr>
          <w:noProof/>
        </w:rPr>
        <w:fldChar w:fldCharType="begin"/>
      </w:r>
      <w:r>
        <w:rPr>
          <w:noProof/>
        </w:rPr>
        <w:instrText xml:space="preserve"> PAGEREF _Toc154701405 \h </w:instrText>
      </w:r>
      <w:r>
        <w:rPr>
          <w:noProof/>
        </w:rPr>
      </w:r>
      <w:r>
        <w:rPr>
          <w:noProof/>
        </w:rPr>
        <w:fldChar w:fldCharType="separate"/>
      </w:r>
      <w:r>
        <w:rPr>
          <w:noProof/>
        </w:rPr>
        <w:t>24</w:t>
      </w:r>
      <w:r>
        <w:rPr>
          <w:noProof/>
        </w:rPr>
        <w:fldChar w:fldCharType="end"/>
      </w:r>
    </w:p>
    <w:p w14:paraId="6C98A44E" w14:textId="650E988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7.1.2.2.7</w:t>
      </w:r>
      <w:r>
        <w:rPr>
          <w:rFonts w:asciiTheme="minorHAnsi" w:eastAsiaTheme="minorEastAsia" w:hAnsiTheme="minorHAnsi" w:cstheme="minorBidi"/>
          <w:noProof/>
          <w:kern w:val="2"/>
          <w:sz w:val="22"/>
          <w:szCs w:val="22"/>
          <w:lang w:eastAsia="en-GB"/>
          <w14:ligatures w14:val="standardContextual"/>
        </w:rPr>
        <w:tab/>
      </w:r>
      <w:r>
        <w:rPr>
          <w:noProof/>
        </w:rPr>
        <w:t>Group call release response</w:t>
      </w:r>
      <w:r>
        <w:rPr>
          <w:noProof/>
        </w:rPr>
        <w:tab/>
      </w:r>
      <w:r>
        <w:rPr>
          <w:noProof/>
        </w:rPr>
        <w:fldChar w:fldCharType="begin"/>
      </w:r>
      <w:r>
        <w:rPr>
          <w:noProof/>
        </w:rPr>
        <w:instrText xml:space="preserve"> PAGEREF _Toc154701406 \h </w:instrText>
      </w:r>
      <w:r>
        <w:rPr>
          <w:noProof/>
        </w:rPr>
      </w:r>
      <w:r>
        <w:rPr>
          <w:noProof/>
        </w:rPr>
        <w:fldChar w:fldCharType="separate"/>
      </w:r>
      <w:r>
        <w:rPr>
          <w:noProof/>
        </w:rPr>
        <w:t>24</w:t>
      </w:r>
      <w:r>
        <w:rPr>
          <w:noProof/>
        </w:rPr>
        <w:fldChar w:fldCharType="end"/>
      </w:r>
    </w:p>
    <w:p w14:paraId="36E42811" w14:textId="5061202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7.1.2.2.8</w:t>
      </w:r>
      <w:r>
        <w:rPr>
          <w:rFonts w:asciiTheme="minorHAnsi" w:eastAsiaTheme="minorEastAsia" w:hAnsiTheme="minorHAnsi" w:cstheme="minorBidi"/>
          <w:noProof/>
          <w:kern w:val="2"/>
          <w:sz w:val="22"/>
          <w:szCs w:val="22"/>
          <w:lang w:eastAsia="en-GB"/>
          <w14:ligatures w14:val="standardContextual"/>
        </w:rPr>
        <w:tab/>
      </w:r>
      <w:r>
        <w:rPr>
          <w:noProof/>
        </w:rPr>
        <w:t>Group call rejoin request</w:t>
      </w:r>
      <w:r>
        <w:rPr>
          <w:noProof/>
        </w:rPr>
        <w:tab/>
      </w:r>
      <w:r>
        <w:rPr>
          <w:noProof/>
        </w:rPr>
        <w:fldChar w:fldCharType="begin"/>
      </w:r>
      <w:r>
        <w:rPr>
          <w:noProof/>
        </w:rPr>
        <w:instrText xml:space="preserve"> PAGEREF _Toc154701407 \h </w:instrText>
      </w:r>
      <w:r>
        <w:rPr>
          <w:noProof/>
        </w:rPr>
      </w:r>
      <w:r>
        <w:rPr>
          <w:noProof/>
        </w:rPr>
        <w:fldChar w:fldCharType="separate"/>
      </w:r>
      <w:r>
        <w:rPr>
          <w:noProof/>
        </w:rPr>
        <w:t>24</w:t>
      </w:r>
      <w:r>
        <w:rPr>
          <w:noProof/>
        </w:rPr>
        <w:fldChar w:fldCharType="end"/>
      </w:r>
    </w:p>
    <w:p w14:paraId="69E1E505" w14:textId="68B88A1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7.1.2.2.9</w:t>
      </w:r>
      <w:r>
        <w:rPr>
          <w:rFonts w:asciiTheme="minorHAnsi" w:eastAsiaTheme="minorEastAsia" w:hAnsiTheme="minorHAnsi" w:cstheme="minorBidi"/>
          <w:noProof/>
          <w:kern w:val="2"/>
          <w:sz w:val="22"/>
          <w:szCs w:val="22"/>
          <w:lang w:eastAsia="en-GB"/>
          <w14:ligatures w14:val="standardContextual"/>
        </w:rPr>
        <w:tab/>
      </w:r>
      <w:r>
        <w:rPr>
          <w:noProof/>
        </w:rPr>
        <w:t>Group call rejoin response</w:t>
      </w:r>
      <w:r>
        <w:rPr>
          <w:noProof/>
        </w:rPr>
        <w:tab/>
      </w:r>
      <w:r>
        <w:rPr>
          <w:noProof/>
        </w:rPr>
        <w:fldChar w:fldCharType="begin"/>
      </w:r>
      <w:r>
        <w:rPr>
          <w:noProof/>
        </w:rPr>
        <w:instrText xml:space="preserve"> PAGEREF _Toc154701408 \h </w:instrText>
      </w:r>
      <w:r>
        <w:rPr>
          <w:noProof/>
        </w:rPr>
      </w:r>
      <w:r>
        <w:rPr>
          <w:noProof/>
        </w:rPr>
        <w:fldChar w:fldCharType="separate"/>
      </w:r>
      <w:r>
        <w:rPr>
          <w:noProof/>
        </w:rPr>
        <w:t>25</w:t>
      </w:r>
      <w:r>
        <w:rPr>
          <w:noProof/>
        </w:rPr>
        <w:fldChar w:fldCharType="end"/>
      </w:r>
    </w:p>
    <w:p w14:paraId="1A1BF0A6" w14:textId="7C5F949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7.1.2.2.10</w:t>
      </w:r>
      <w:r>
        <w:rPr>
          <w:rFonts w:asciiTheme="minorHAnsi" w:eastAsiaTheme="minorEastAsia" w:hAnsiTheme="minorHAnsi" w:cstheme="minorBidi"/>
          <w:noProof/>
          <w:kern w:val="2"/>
          <w:sz w:val="22"/>
          <w:szCs w:val="22"/>
          <w:lang w:eastAsia="en-GB"/>
          <w14:ligatures w14:val="standardContextual"/>
        </w:rPr>
        <w:tab/>
      </w:r>
      <w:r>
        <w:rPr>
          <w:noProof/>
        </w:rPr>
        <w:t>Group join request</w:t>
      </w:r>
      <w:r>
        <w:rPr>
          <w:noProof/>
        </w:rPr>
        <w:tab/>
      </w:r>
      <w:r>
        <w:rPr>
          <w:noProof/>
        </w:rPr>
        <w:fldChar w:fldCharType="begin"/>
      </w:r>
      <w:r>
        <w:rPr>
          <w:noProof/>
        </w:rPr>
        <w:instrText xml:space="preserve"> PAGEREF _Toc154701409 \h </w:instrText>
      </w:r>
      <w:r>
        <w:rPr>
          <w:noProof/>
        </w:rPr>
      </w:r>
      <w:r>
        <w:rPr>
          <w:noProof/>
        </w:rPr>
        <w:fldChar w:fldCharType="separate"/>
      </w:r>
      <w:r>
        <w:rPr>
          <w:noProof/>
        </w:rPr>
        <w:t>25</w:t>
      </w:r>
      <w:r>
        <w:rPr>
          <w:noProof/>
        </w:rPr>
        <w:fldChar w:fldCharType="end"/>
      </w:r>
    </w:p>
    <w:p w14:paraId="3CEBBF23" w14:textId="0BFA25C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7.1.2.2.11</w:t>
      </w:r>
      <w:r>
        <w:rPr>
          <w:rFonts w:asciiTheme="minorHAnsi" w:eastAsiaTheme="minorEastAsia" w:hAnsiTheme="minorHAnsi" w:cstheme="minorBidi"/>
          <w:noProof/>
          <w:kern w:val="2"/>
          <w:sz w:val="22"/>
          <w:szCs w:val="22"/>
          <w:lang w:eastAsia="en-GB"/>
          <w14:ligatures w14:val="standardContextual"/>
        </w:rPr>
        <w:tab/>
      </w:r>
      <w:r>
        <w:rPr>
          <w:noProof/>
        </w:rPr>
        <w:t>Group join response</w:t>
      </w:r>
      <w:r>
        <w:rPr>
          <w:noProof/>
        </w:rPr>
        <w:tab/>
      </w:r>
      <w:r>
        <w:rPr>
          <w:noProof/>
        </w:rPr>
        <w:fldChar w:fldCharType="begin"/>
      </w:r>
      <w:r>
        <w:rPr>
          <w:noProof/>
        </w:rPr>
        <w:instrText xml:space="preserve"> PAGEREF _Toc154701410 \h </w:instrText>
      </w:r>
      <w:r>
        <w:rPr>
          <w:noProof/>
        </w:rPr>
      </w:r>
      <w:r>
        <w:rPr>
          <w:noProof/>
        </w:rPr>
        <w:fldChar w:fldCharType="separate"/>
      </w:r>
      <w:r>
        <w:rPr>
          <w:noProof/>
        </w:rPr>
        <w:t>25</w:t>
      </w:r>
      <w:r>
        <w:rPr>
          <w:noProof/>
        </w:rPr>
        <w:fldChar w:fldCharType="end"/>
      </w:r>
    </w:p>
    <w:p w14:paraId="3B106959" w14:textId="4D86735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7.1.2.2.12</w:t>
      </w:r>
      <w:r>
        <w:rPr>
          <w:rFonts w:asciiTheme="minorHAnsi" w:eastAsiaTheme="minorEastAsia" w:hAnsiTheme="minorHAnsi" w:cstheme="minorBidi"/>
          <w:noProof/>
          <w:kern w:val="2"/>
          <w:sz w:val="22"/>
          <w:szCs w:val="22"/>
          <w:lang w:eastAsia="en-GB"/>
          <w14:ligatures w14:val="standardContextual"/>
        </w:rPr>
        <w:tab/>
      </w:r>
      <w:r>
        <w:rPr>
          <w:noProof/>
        </w:rPr>
        <w:t>Group call leave request</w:t>
      </w:r>
      <w:r>
        <w:rPr>
          <w:noProof/>
        </w:rPr>
        <w:tab/>
      </w:r>
      <w:r>
        <w:rPr>
          <w:noProof/>
        </w:rPr>
        <w:fldChar w:fldCharType="begin"/>
      </w:r>
      <w:r>
        <w:rPr>
          <w:noProof/>
        </w:rPr>
        <w:instrText xml:space="preserve"> PAGEREF _Toc154701411 \h </w:instrText>
      </w:r>
      <w:r>
        <w:rPr>
          <w:noProof/>
        </w:rPr>
      </w:r>
      <w:r>
        <w:rPr>
          <w:noProof/>
        </w:rPr>
        <w:fldChar w:fldCharType="separate"/>
      </w:r>
      <w:r>
        <w:rPr>
          <w:noProof/>
        </w:rPr>
        <w:t>25</w:t>
      </w:r>
      <w:r>
        <w:rPr>
          <w:noProof/>
        </w:rPr>
        <w:fldChar w:fldCharType="end"/>
      </w:r>
    </w:p>
    <w:p w14:paraId="7FA647AE" w14:textId="345B45F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7.1.2.2.12a</w:t>
      </w:r>
      <w:r>
        <w:rPr>
          <w:rFonts w:asciiTheme="minorHAnsi" w:eastAsiaTheme="minorEastAsia" w:hAnsiTheme="minorHAnsi" w:cstheme="minorBidi"/>
          <w:noProof/>
          <w:kern w:val="2"/>
          <w:sz w:val="22"/>
          <w:szCs w:val="22"/>
          <w:lang w:eastAsia="en-GB"/>
          <w14:ligatures w14:val="standardContextual"/>
        </w:rPr>
        <w:tab/>
      </w:r>
      <w:r>
        <w:rPr>
          <w:noProof/>
        </w:rPr>
        <w:t>Group call leave request</w:t>
      </w:r>
      <w:r>
        <w:rPr>
          <w:noProof/>
        </w:rPr>
        <w:tab/>
      </w:r>
      <w:r>
        <w:rPr>
          <w:noProof/>
        </w:rPr>
        <w:fldChar w:fldCharType="begin"/>
      </w:r>
      <w:r>
        <w:rPr>
          <w:noProof/>
        </w:rPr>
        <w:instrText xml:space="preserve"> PAGEREF _Toc154701412 \h </w:instrText>
      </w:r>
      <w:r>
        <w:rPr>
          <w:noProof/>
        </w:rPr>
      </w:r>
      <w:r>
        <w:rPr>
          <w:noProof/>
        </w:rPr>
        <w:fldChar w:fldCharType="separate"/>
      </w:r>
      <w:r>
        <w:rPr>
          <w:noProof/>
        </w:rPr>
        <w:t>26</w:t>
      </w:r>
      <w:r>
        <w:rPr>
          <w:noProof/>
        </w:rPr>
        <w:fldChar w:fldCharType="end"/>
      </w:r>
    </w:p>
    <w:p w14:paraId="2918E1F0" w14:textId="6E1B0B5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7.1.2.2.13</w:t>
      </w:r>
      <w:r>
        <w:rPr>
          <w:rFonts w:asciiTheme="minorHAnsi" w:eastAsiaTheme="minorEastAsia" w:hAnsiTheme="minorHAnsi" w:cstheme="minorBidi"/>
          <w:noProof/>
          <w:kern w:val="2"/>
          <w:sz w:val="22"/>
          <w:szCs w:val="22"/>
          <w:lang w:eastAsia="en-GB"/>
          <w14:ligatures w14:val="standardContextual"/>
        </w:rPr>
        <w:tab/>
      </w:r>
      <w:r>
        <w:rPr>
          <w:noProof/>
        </w:rPr>
        <w:t>Group call leave response</w:t>
      </w:r>
      <w:r>
        <w:rPr>
          <w:noProof/>
        </w:rPr>
        <w:tab/>
      </w:r>
      <w:r>
        <w:rPr>
          <w:noProof/>
        </w:rPr>
        <w:fldChar w:fldCharType="begin"/>
      </w:r>
      <w:r>
        <w:rPr>
          <w:noProof/>
        </w:rPr>
        <w:instrText xml:space="preserve"> PAGEREF _Toc154701413 \h </w:instrText>
      </w:r>
      <w:r>
        <w:rPr>
          <w:noProof/>
        </w:rPr>
      </w:r>
      <w:r>
        <w:rPr>
          <w:noProof/>
        </w:rPr>
        <w:fldChar w:fldCharType="separate"/>
      </w:r>
      <w:r>
        <w:rPr>
          <w:noProof/>
        </w:rPr>
        <w:t>26</w:t>
      </w:r>
      <w:r>
        <w:rPr>
          <w:noProof/>
        </w:rPr>
        <w:fldChar w:fldCharType="end"/>
      </w:r>
    </w:p>
    <w:p w14:paraId="3AA07440" w14:textId="0282B12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7.1.2.2.13a</w:t>
      </w:r>
      <w:r>
        <w:rPr>
          <w:rFonts w:asciiTheme="minorHAnsi" w:eastAsiaTheme="minorEastAsia" w:hAnsiTheme="minorHAnsi" w:cstheme="minorBidi"/>
          <w:noProof/>
          <w:kern w:val="2"/>
          <w:sz w:val="22"/>
          <w:szCs w:val="22"/>
          <w:lang w:eastAsia="en-GB"/>
          <w14:ligatures w14:val="standardContextual"/>
        </w:rPr>
        <w:tab/>
      </w:r>
      <w:r>
        <w:rPr>
          <w:noProof/>
        </w:rPr>
        <w:t>Group call leave response</w:t>
      </w:r>
      <w:r>
        <w:rPr>
          <w:noProof/>
        </w:rPr>
        <w:tab/>
      </w:r>
      <w:r>
        <w:rPr>
          <w:noProof/>
        </w:rPr>
        <w:fldChar w:fldCharType="begin"/>
      </w:r>
      <w:r>
        <w:rPr>
          <w:noProof/>
        </w:rPr>
        <w:instrText xml:space="preserve"> PAGEREF _Toc154701414 \h </w:instrText>
      </w:r>
      <w:r>
        <w:rPr>
          <w:noProof/>
        </w:rPr>
      </w:r>
      <w:r>
        <w:rPr>
          <w:noProof/>
        </w:rPr>
        <w:fldChar w:fldCharType="separate"/>
      </w:r>
      <w:r>
        <w:rPr>
          <w:noProof/>
        </w:rPr>
        <w:t>26</w:t>
      </w:r>
      <w:r>
        <w:rPr>
          <w:noProof/>
        </w:rPr>
        <w:fldChar w:fldCharType="end"/>
      </w:r>
    </w:p>
    <w:p w14:paraId="3898A0B4" w14:textId="775127B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_Toc154701415 \h </w:instrText>
      </w:r>
      <w:r>
        <w:rPr>
          <w:noProof/>
        </w:rPr>
      </w:r>
      <w:r>
        <w:rPr>
          <w:noProof/>
        </w:rPr>
        <w:fldChar w:fldCharType="separate"/>
      </w:r>
      <w:r>
        <w:rPr>
          <w:noProof/>
        </w:rPr>
        <w:t>27</w:t>
      </w:r>
      <w:r>
        <w:rPr>
          <w:noProof/>
        </w:rPr>
        <w:fldChar w:fldCharType="end"/>
      </w:r>
    </w:p>
    <w:p w14:paraId="5259F0FB" w14:textId="12832BD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7.1.2.2.15</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_Toc154701416 \h </w:instrText>
      </w:r>
      <w:r>
        <w:rPr>
          <w:noProof/>
        </w:rPr>
      </w:r>
      <w:r>
        <w:rPr>
          <w:noProof/>
        </w:rPr>
        <w:fldChar w:fldCharType="separate"/>
      </w:r>
      <w:r>
        <w:rPr>
          <w:noProof/>
        </w:rPr>
        <w:t>27</w:t>
      </w:r>
      <w:r>
        <w:rPr>
          <w:noProof/>
        </w:rPr>
        <w:fldChar w:fldCharType="end"/>
      </w:r>
    </w:p>
    <w:p w14:paraId="5F7EB3FC" w14:textId="0A40123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7.1.2.2.16</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_Toc154701417 \h </w:instrText>
      </w:r>
      <w:r>
        <w:rPr>
          <w:noProof/>
        </w:rPr>
      </w:r>
      <w:r>
        <w:rPr>
          <w:noProof/>
        </w:rPr>
        <w:fldChar w:fldCharType="separate"/>
      </w:r>
      <w:r>
        <w:rPr>
          <w:noProof/>
        </w:rPr>
        <w:t>27</w:t>
      </w:r>
      <w:r>
        <w:rPr>
          <w:noProof/>
        </w:rPr>
        <w:fldChar w:fldCharType="end"/>
      </w:r>
    </w:p>
    <w:p w14:paraId="1ACBAC7B" w14:textId="62BE358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7.1.2.2.17</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_Toc154701418 \h </w:instrText>
      </w:r>
      <w:r>
        <w:rPr>
          <w:noProof/>
        </w:rPr>
      </w:r>
      <w:r>
        <w:rPr>
          <w:noProof/>
        </w:rPr>
        <w:fldChar w:fldCharType="separate"/>
      </w:r>
      <w:r>
        <w:rPr>
          <w:noProof/>
        </w:rPr>
        <w:t>27</w:t>
      </w:r>
      <w:r>
        <w:rPr>
          <w:noProof/>
        </w:rPr>
        <w:fldChar w:fldCharType="end"/>
      </w:r>
    </w:p>
    <w:p w14:paraId="12A4ADAC" w14:textId="7D8103A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7.1.2.2.18</w:t>
      </w:r>
      <w:r>
        <w:rPr>
          <w:rFonts w:asciiTheme="minorHAnsi" w:eastAsiaTheme="minorEastAsia" w:hAnsiTheme="minorHAnsi" w:cstheme="minorBidi"/>
          <w:noProof/>
          <w:kern w:val="2"/>
          <w:sz w:val="22"/>
          <w:szCs w:val="22"/>
          <w:lang w:eastAsia="en-GB"/>
          <w14:ligatures w14:val="standardContextual"/>
        </w:rPr>
        <w:tab/>
      </w:r>
      <w:r>
        <w:rPr>
          <w:noProof/>
        </w:rPr>
        <w:t>MCVideo emergency group call request</w:t>
      </w:r>
      <w:r>
        <w:rPr>
          <w:noProof/>
        </w:rPr>
        <w:tab/>
      </w:r>
      <w:r>
        <w:rPr>
          <w:noProof/>
        </w:rPr>
        <w:fldChar w:fldCharType="begin"/>
      </w:r>
      <w:r>
        <w:rPr>
          <w:noProof/>
        </w:rPr>
        <w:instrText xml:space="preserve"> PAGEREF _Toc154701419 \h </w:instrText>
      </w:r>
      <w:r>
        <w:rPr>
          <w:noProof/>
        </w:rPr>
      </w:r>
      <w:r>
        <w:rPr>
          <w:noProof/>
        </w:rPr>
        <w:fldChar w:fldCharType="separate"/>
      </w:r>
      <w:r>
        <w:rPr>
          <w:noProof/>
        </w:rPr>
        <w:t>27</w:t>
      </w:r>
      <w:r>
        <w:rPr>
          <w:noProof/>
        </w:rPr>
        <w:fldChar w:fldCharType="end"/>
      </w:r>
    </w:p>
    <w:p w14:paraId="52A761CC" w14:textId="7A1FBE8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7.1.2.2.19</w:t>
      </w:r>
      <w:r>
        <w:rPr>
          <w:rFonts w:asciiTheme="minorHAnsi" w:eastAsiaTheme="minorEastAsia" w:hAnsiTheme="minorHAnsi" w:cstheme="minorBidi"/>
          <w:noProof/>
          <w:kern w:val="2"/>
          <w:sz w:val="22"/>
          <w:szCs w:val="22"/>
          <w:lang w:eastAsia="en-GB"/>
          <w14:ligatures w14:val="standardContextual"/>
        </w:rPr>
        <w:tab/>
      </w:r>
      <w:r>
        <w:rPr>
          <w:noProof/>
        </w:rPr>
        <w:t>MCVideo emergency group call response</w:t>
      </w:r>
      <w:r>
        <w:rPr>
          <w:noProof/>
        </w:rPr>
        <w:tab/>
      </w:r>
      <w:r>
        <w:rPr>
          <w:noProof/>
        </w:rPr>
        <w:fldChar w:fldCharType="begin"/>
      </w:r>
      <w:r>
        <w:rPr>
          <w:noProof/>
        </w:rPr>
        <w:instrText xml:space="preserve"> PAGEREF _Toc154701420 \h </w:instrText>
      </w:r>
      <w:r>
        <w:rPr>
          <w:noProof/>
        </w:rPr>
      </w:r>
      <w:r>
        <w:rPr>
          <w:noProof/>
        </w:rPr>
        <w:fldChar w:fldCharType="separate"/>
      </w:r>
      <w:r>
        <w:rPr>
          <w:noProof/>
        </w:rPr>
        <w:t>27</w:t>
      </w:r>
      <w:r>
        <w:rPr>
          <w:noProof/>
        </w:rPr>
        <w:fldChar w:fldCharType="end"/>
      </w:r>
    </w:p>
    <w:p w14:paraId="7A5F9F6E" w14:textId="3EF469A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7.1.2.2.20</w:t>
      </w:r>
      <w:r>
        <w:rPr>
          <w:rFonts w:asciiTheme="minorHAnsi" w:eastAsiaTheme="minorEastAsia" w:hAnsiTheme="minorHAnsi" w:cstheme="minorBidi"/>
          <w:noProof/>
          <w:kern w:val="2"/>
          <w:sz w:val="22"/>
          <w:szCs w:val="22"/>
          <w:lang w:eastAsia="en-GB"/>
          <w14:ligatures w14:val="standardContextual"/>
        </w:rPr>
        <w:tab/>
      </w:r>
      <w:r>
        <w:rPr>
          <w:noProof/>
        </w:rPr>
        <w:t>MCVideo in-progress emergency group state cancel request</w:t>
      </w:r>
      <w:r>
        <w:rPr>
          <w:noProof/>
        </w:rPr>
        <w:tab/>
      </w:r>
      <w:r>
        <w:rPr>
          <w:noProof/>
        </w:rPr>
        <w:fldChar w:fldCharType="begin"/>
      </w:r>
      <w:r>
        <w:rPr>
          <w:noProof/>
        </w:rPr>
        <w:instrText xml:space="preserve"> PAGEREF _Toc154701421 \h </w:instrText>
      </w:r>
      <w:r>
        <w:rPr>
          <w:noProof/>
        </w:rPr>
      </w:r>
      <w:r>
        <w:rPr>
          <w:noProof/>
        </w:rPr>
        <w:fldChar w:fldCharType="separate"/>
      </w:r>
      <w:r>
        <w:rPr>
          <w:noProof/>
        </w:rPr>
        <w:t>27</w:t>
      </w:r>
      <w:r>
        <w:rPr>
          <w:noProof/>
        </w:rPr>
        <w:fldChar w:fldCharType="end"/>
      </w:r>
    </w:p>
    <w:p w14:paraId="41743460" w14:textId="597B328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7.1.2.2.21</w:t>
      </w:r>
      <w:r>
        <w:rPr>
          <w:rFonts w:asciiTheme="minorHAnsi" w:eastAsiaTheme="minorEastAsia" w:hAnsiTheme="minorHAnsi" w:cstheme="minorBidi"/>
          <w:noProof/>
          <w:kern w:val="2"/>
          <w:sz w:val="22"/>
          <w:szCs w:val="22"/>
          <w:lang w:eastAsia="en-GB"/>
          <w14:ligatures w14:val="standardContextual"/>
        </w:rPr>
        <w:tab/>
      </w:r>
      <w:r>
        <w:rPr>
          <w:noProof/>
        </w:rPr>
        <w:t>MCVideo in-progress emergency group state cancel response</w:t>
      </w:r>
      <w:r>
        <w:rPr>
          <w:noProof/>
        </w:rPr>
        <w:tab/>
      </w:r>
      <w:r>
        <w:rPr>
          <w:noProof/>
        </w:rPr>
        <w:fldChar w:fldCharType="begin"/>
      </w:r>
      <w:r>
        <w:rPr>
          <w:noProof/>
        </w:rPr>
        <w:instrText xml:space="preserve"> PAGEREF _Toc154701422 \h </w:instrText>
      </w:r>
      <w:r>
        <w:rPr>
          <w:noProof/>
        </w:rPr>
      </w:r>
      <w:r>
        <w:rPr>
          <w:noProof/>
        </w:rPr>
        <w:fldChar w:fldCharType="separate"/>
      </w:r>
      <w:r>
        <w:rPr>
          <w:noProof/>
        </w:rPr>
        <w:t>28</w:t>
      </w:r>
      <w:r>
        <w:rPr>
          <w:noProof/>
        </w:rPr>
        <w:fldChar w:fldCharType="end"/>
      </w:r>
    </w:p>
    <w:p w14:paraId="220A12A1" w14:textId="6998FC7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7.1.2.2.22</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request</w:t>
      </w:r>
      <w:r>
        <w:rPr>
          <w:noProof/>
        </w:rPr>
        <w:tab/>
      </w:r>
      <w:r>
        <w:rPr>
          <w:noProof/>
        </w:rPr>
        <w:fldChar w:fldCharType="begin"/>
      </w:r>
      <w:r>
        <w:rPr>
          <w:noProof/>
        </w:rPr>
        <w:instrText xml:space="preserve"> PAGEREF _Toc154701423 \h </w:instrText>
      </w:r>
      <w:r>
        <w:rPr>
          <w:noProof/>
        </w:rPr>
      </w:r>
      <w:r>
        <w:rPr>
          <w:noProof/>
        </w:rPr>
        <w:fldChar w:fldCharType="separate"/>
      </w:r>
      <w:r>
        <w:rPr>
          <w:noProof/>
        </w:rPr>
        <w:t>28</w:t>
      </w:r>
      <w:r>
        <w:rPr>
          <w:noProof/>
        </w:rPr>
        <w:fldChar w:fldCharType="end"/>
      </w:r>
    </w:p>
    <w:p w14:paraId="77797676" w14:textId="0BC4B53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7.1.2.2.23</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response</w:t>
      </w:r>
      <w:r>
        <w:rPr>
          <w:noProof/>
        </w:rPr>
        <w:tab/>
      </w:r>
      <w:r>
        <w:rPr>
          <w:noProof/>
        </w:rPr>
        <w:fldChar w:fldCharType="begin"/>
      </w:r>
      <w:r>
        <w:rPr>
          <w:noProof/>
        </w:rPr>
        <w:instrText xml:space="preserve"> PAGEREF _Toc154701424 \h </w:instrText>
      </w:r>
      <w:r>
        <w:rPr>
          <w:noProof/>
        </w:rPr>
      </w:r>
      <w:r>
        <w:rPr>
          <w:noProof/>
        </w:rPr>
        <w:fldChar w:fldCharType="separate"/>
      </w:r>
      <w:r>
        <w:rPr>
          <w:noProof/>
        </w:rPr>
        <w:t>28</w:t>
      </w:r>
      <w:r>
        <w:rPr>
          <w:noProof/>
        </w:rPr>
        <w:fldChar w:fldCharType="end"/>
      </w:r>
    </w:p>
    <w:p w14:paraId="09C2941E" w14:textId="4AB02A2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7.1.2.2.24</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cancel request</w:t>
      </w:r>
      <w:r>
        <w:rPr>
          <w:noProof/>
        </w:rPr>
        <w:tab/>
      </w:r>
      <w:r>
        <w:rPr>
          <w:noProof/>
        </w:rPr>
        <w:fldChar w:fldCharType="begin"/>
      </w:r>
      <w:r>
        <w:rPr>
          <w:noProof/>
        </w:rPr>
        <w:instrText xml:space="preserve"> PAGEREF _Toc154701425 \h </w:instrText>
      </w:r>
      <w:r>
        <w:rPr>
          <w:noProof/>
        </w:rPr>
      </w:r>
      <w:r>
        <w:rPr>
          <w:noProof/>
        </w:rPr>
        <w:fldChar w:fldCharType="separate"/>
      </w:r>
      <w:r>
        <w:rPr>
          <w:noProof/>
        </w:rPr>
        <w:t>29</w:t>
      </w:r>
      <w:r>
        <w:rPr>
          <w:noProof/>
        </w:rPr>
        <w:fldChar w:fldCharType="end"/>
      </w:r>
    </w:p>
    <w:p w14:paraId="08B8F122" w14:textId="68AC07D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7.1.2.2.25</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cancel response</w:t>
      </w:r>
      <w:r>
        <w:rPr>
          <w:noProof/>
        </w:rPr>
        <w:tab/>
      </w:r>
      <w:r>
        <w:rPr>
          <w:noProof/>
        </w:rPr>
        <w:fldChar w:fldCharType="begin"/>
      </w:r>
      <w:r>
        <w:rPr>
          <w:noProof/>
        </w:rPr>
        <w:instrText xml:space="preserve"> PAGEREF _Toc154701426 \h </w:instrText>
      </w:r>
      <w:r>
        <w:rPr>
          <w:noProof/>
        </w:rPr>
      </w:r>
      <w:r>
        <w:rPr>
          <w:noProof/>
        </w:rPr>
        <w:fldChar w:fldCharType="separate"/>
      </w:r>
      <w:r>
        <w:rPr>
          <w:noProof/>
        </w:rPr>
        <w:t>29</w:t>
      </w:r>
      <w:r>
        <w:rPr>
          <w:noProof/>
        </w:rPr>
        <w:fldChar w:fldCharType="end"/>
      </w:r>
    </w:p>
    <w:p w14:paraId="3A075B9A" w14:textId="0E85E47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nl-NL" w:eastAsia="zh-CN"/>
        </w:rPr>
        <w:t>7</w:t>
      </w:r>
      <w:r w:rsidRPr="000E709A">
        <w:rPr>
          <w:noProof/>
          <w:lang w:val="nl-NL"/>
        </w:rPr>
        <w:t>.</w:t>
      </w:r>
      <w:r w:rsidRPr="000E709A">
        <w:rPr>
          <w:noProof/>
          <w:lang w:val="nl-NL" w:eastAsia="zh-CN"/>
        </w:rPr>
        <w:t>1</w:t>
      </w:r>
      <w:r w:rsidRPr="000E709A">
        <w:rPr>
          <w:noProof/>
          <w:lang w:val="nl-NL"/>
        </w:rPr>
        <w:t>.2.3</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Group call within one MC system</w:t>
      </w:r>
      <w:r>
        <w:rPr>
          <w:noProof/>
        </w:rPr>
        <w:tab/>
      </w:r>
      <w:r>
        <w:rPr>
          <w:noProof/>
        </w:rPr>
        <w:fldChar w:fldCharType="begin"/>
      </w:r>
      <w:r>
        <w:rPr>
          <w:noProof/>
        </w:rPr>
        <w:instrText xml:space="preserve"> PAGEREF _Toc154701427 \h </w:instrText>
      </w:r>
      <w:r>
        <w:rPr>
          <w:noProof/>
        </w:rPr>
      </w:r>
      <w:r>
        <w:rPr>
          <w:noProof/>
        </w:rPr>
        <w:fldChar w:fldCharType="separate"/>
      </w:r>
      <w:r>
        <w:rPr>
          <w:noProof/>
        </w:rPr>
        <w:t>29</w:t>
      </w:r>
      <w:r>
        <w:rPr>
          <w:noProof/>
        </w:rPr>
        <w:fldChar w:fldCharType="end"/>
      </w:r>
    </w:p>
    <w:p w14:paraId="4751E9E7" w14:textId="5B77FC0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eastAsia="zh-CN"/>
        </w:rPr>
        <w:t>7</w:t>
      </w:r>
      <w:r w:rsidRPr="000E709A">
        <w:rPr>
          <w:noProof/>
          <w:lang w:val="nl-NL"/>
        </w:rPr>
        <w:t>.</w:t>
      </w:r>
      <w:r w:rsidRPr="000E709A">
        <w:rPr>
          <w:noProof/>
          <w:lang w:val="nl-NL" w:eastAsia="zh-CN"/>
        </w:rPr>
        <w:t>1</w:t>
      </w:r>
      <w:r w:rsidRPr="000E709A">
        <w:rPr>
          <w:noProof/>
          <w:lang w:val="nl-NL"/>
        </w:rPr>
        <w:t>.2.3.1</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Group call models</w:t>
      </w:r>
      <w:r>
        <w:rPr>
          <w:noProof/>
        </w:rPr>
        <w:tab/>
      </w:r>
      <w:r>
        <w:rPr>
          <w:noProof/>
        </w:rPr>
        <w:fldChar w:fldCharType="begin"/>
      </w:r>
      <w:r>
        <w:rPr>
          <w:noProof/>
        </w:rPr>
        <w:instrText xml:space="preserve"> PAGEREF _Toc154701428 \h </w:instrText>
      </w:r>
      <w:r>
        <w:rPr>
          <w:noProof/>
        </w:rPr>
      </w:r>
      <w:r>
        <w:rPr>
          <w:noProof/>
        </w:rPr>
        <w:fldChar w:fldCharType="separate"/>
      </w:r>
      <w:r>
        <w:rPr>
          <w:noProof/>
        </w:rPr>
        <w:t>29</w:t>
      </w:r>
      <w:r>
        <w:rPr>
          <w:noProof/>
        </w:rPr>
        <w:fldChar w:fldCharType="end"/>
      </w:r>
    </w:p>
    <w:p w14:paraId="2C871D48" w14:textId="23CEFD8B"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.2.3.1.1</w:t>
      </w:r>
      <w:r>
        <w:rPr>
          <w:rFonts w:asciiTheme="minorHAnsi" w:eastAsiaTheme="minorEastAsia" w:hAnsiTheme="minorHAnsi" w:cstheme="minorBidi"/>
          <w:noProof/>
          <w:kern w:val="2"/>
          <w:sz w:val="22"/>
          <w:szCs w:val="22"/>
          <w:lang w:eastAsia="en-GB"/>
          <w14:ligatures w14:val="standardContextual"/>
        </w:rPr>
        <w:tab/>
      </w:r>
      <w:r>
        <w:rPr>
          <w:noProof/>
        </w:rPr>
        <w:t>Pre-arranged group call</w:t>
      </w:r>
      <w:r>
        <w:rPr>
          <w:noProof/>
        </w:rPr>
        <w:tab/>
      </w:r>
      <w:r>
        <w:rPr>
          <w:noProof/>
        </w:rPr>
        <w:fldChar w:fldCharType="begin"/>
      </w:r>
      <w:r>
        <w:rPr>
          <w:noProof/>
        </w:rPr>
        <w:instrText xml:space="preserve"> PAGEREF _Toc154701429 \h </w:instrText>
      </w:r>
      <w:r>
        <w:rPr>
          <w:noProof/>
        </w:rPr>
      </w:r>
      <w:r>
        <w:rPr>
          <w:noProof/>
        </w:rPr>
        <w:fldChar w:fldCharType="separate"/>
      </w:r>
      <w:r>
        <w:rPr>
          <w:noProof/>
        </w:rPr>
        <w:t>29</w:t>
      </w:r>
      <w:r>
        <w:rPr>
          <w:noProof/>
        </w:rPr>
        <w:fldChar w:fldCharType="end"/>
      </w:r>
    </w:p>
    <w:p w14:paraId="567B2F3E" w14:textId="5CA24883"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.2.3.1.2</w:t>
      </w:r>
      <w:r>
        <w:rPr>
          <w:rFonts w:asciiTheme="minorHAnsi" w:eastAsiaTheme="minorEastAsia" w:hAnsiTheme="minorHAnsi" w:cstheme="minorBidi"/>
          <w:noProof/>
          <w:kern w:val="2"/>
          <w:sz w:val="22"/>
          <w:szCs w:val="22"/>
          <w:lang w:eastAsia="en-GB"/>
          <w14:ligatures w14:val="standardContextual"/>
        </w:rPr>
        <w:tab/>
      </w:r>
      <w:r>
        <w:rPr>
          <w:noProof/>
          <w:lang w:eastAsia="zh-CN"/>
        </w:rPr>
        <w:t>Chat</w:t>
      </w:r>
      <w:r>
        <w:rPr>
          <w:noProof/>
        </w:rPr>
        <w:t xml:space="preserve"> group call</w:t>
      </w:r>
      <w:r>
        <w:rPr>
          <w:noProof/>
        </w:rPr>
        <w:tab/>
      </w:r>
      <w:r>
        <w:rPr>
          <w:noProof/>
        </w:rPr>
        <w:fldChar w:fldCharType="begin"/>
      </w:r>
      <w:r>
        <w:rPr>
          <w:noProof/>
        </w:rPr>
        <w:instrText xml:space="preserve"> PAGEREF _Toc154701430 \h </w:instrText>
      </w:r>
      <w:r>
        <w:rPr>
          <w:noProof/>
        </w:rPr>
      </w:r>
      <w:r>
        <w:rPr>
          <w:noProof/>
        </w:rPr>
        <w:fldChar w:fldCharType="separate"/>
      </w:r>
      <w:r>
        <w:rPr>
          <w:noProof/>
        </w:rPr>
        <w:t>34</w:t>
      </w:r>
      <w:r>
        <w:rPr>
          <w:noProof/>
        </w:rPr>
        <w:fldChar w:fldCharType="end"/>
      </w:r>
    </w:p>
    <w:p w14:paraId="4ED0406E" w14:textId="06BB66D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7.1.2.3.2</w:t>
      </w:r>
      <w:r>
        <w:rPr>
          <w:rFonts w:asciiTheme="minorHAnsi" w:eastAsiaTheme="minorEastAsia" w:hAnsiTheme="minorHAnsi" w:cstheme="minorBidi"/>
          <w:noProof/>
          <w:kern w:val="2"/>
          <w:sz w:val="22"/>
          <w:szCs w:val="22"/>
          <w:lang w:eastAsia="en-GB"/>
          <w14:ligatures w14:val="standardContextual"/>
        </w:rPr>
        <w:tab/>
      </w:r>
      <w:r>
        <w:rPr>
          <w:noProof/>
        </w:rPr>
        <w:t>Exiting group call due to de-affiliation</w:t>
      </w:r>
      <w:r>
        <w:rPr>
          <w:noProof/>
        </w:rPr>
        <w:tab/>
      </w:r>
      <w:r>
        <w:rPr>
          <w:noProof/>
        </w:rPr>
        <w:fldChar w:fldCharType="begin"/>
      </w:r>
      <w:r>
        <w:rPr>
          <w:noProof/>
        </w:rPr>
        <w:instrText xml:space="preserve"> PAGEREF _Toc154701431 \h </w:instrText>
      </w:r>
      <w:r>
        <w:rPr>
          <w:noProof/>
        </w:rPr>
      </w:r>
      <w:r>
        <w:rPr>
          <w:noProof/>
        </w:rPr>
        <w:fldChar w:fldCharType="separate"/>
      </w:r>
      <w:r>
        <w:rPr>
          <w:noProof/>
        </w:rPr>
        <w:t>40</w:t>
      </w:r>
      <w:r>
        <w:rPr>
          <w:noProof/>
        </w:rPr>
        <w:fldChar w:fldCharType="end"/>
      </w:r>
    </w:p>
    <w:p w14:paraId="26448CCF" w14:textId="5682E3A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7.1.2.3.3</w:t>
      </w:r>
      <w:r>
        <w:rPr>
          <w:rFonts w:asciiTheme="minorHAnsi" w:eastAsiaTheme="minorEastAsia" w:hAnsiTheme="minorHAnsi" w:cstheme="minorBidi"/>
          <w:noProof/>
          <w:kern w:val="2"/>
          <w:sz w:val="22"/>
          <w:szCs w:val="22"/>
          <w:lang w:eastAsia="en-GB"/>
          <w14:ligatures w14:val="standardContextual"/>
        </w:rPr>
        <w:tab/>
      </w:r>
      <w:r>
        <w:rPr>
          <w:noProof/>
        </w:rPr>
        <w:t>MCVideo user leaving a group call</w:t>
      </w:r>
      <w:r>
        <w:rPr>
          <w:noProof/>
        </w:rPr>
        <w:tab/>
      </w:r>
      <w:r>
        <w:rPr>
          <w:noProof/>
        </w:rPr>
        <w:fldChar w:fldCharType="begin"/>
      </w:r>
      <w:r>
        <w:rPr>
          <w:noProof/>
        </w:rPr>
        <w:instrText xml:space="preserve"> PAGEREF _Toc154701432 \h </w:instrText>
      </w:r>
      <w:r>
        <w:rPr>
          <w:noProof/>
        </w:rPr>
      </w:r>
      <w:r>
        <w:rPr>
          <w:noProof/>
        </w:rPr>
        <w:fldChar w:fldCharType="separate"/>
      </w:r>
      <w:r>
        <w:rPr>
          <w:noProof/>
        </w:rPr>
        <w:t>41</w:t>
      </w:r>
      <w:r>
        <w:rPr>
          <w:noProof/>
        </w:rPr>
        <w:fldChar w:fldCharType="end"/>
      </w:r>
    </w:p>
    <w:p w14:paraId="2EDABAAA" w14:textId="3A02EE2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Broadcast group call</w:t>
      </w:r>
      <w:r>
        <w:rPr>
          <w:noProof/>
        </w:rPr>
        <w:tab/>
      </w:r>
      <w:r>
        <w:rPr>
          <w:noProof/>
        </w:rPr>
        <w:fldChar w:fldCharType="begin"/>
      </w:r>
      <w:r>
        <w:rPr>
          <w:noProof/>
        </w:rPr>
        <w:instrText xml:space="preserve"> PAGEREF _Toc154701433 \h </w:instrText>
      </w:r>
      <w:r>
        <w:rPr>
          <w:noProof/>
        </w:rPr>
      </w:r>
      <w:r>
        <w:rPr>
          <w:noProof/>
        </w:rPr>
        <w:fldChar w:fldCharType="separate"/>
      </w:r>
      <w:r>
        <w:rPr>
          <w:noProof/>
        </w:rPr>
        <w:t>42</w:t>
      </w:r>
      <w:r>
        <w:rPr>
          <w:noProof/>
        </w:rPr>
        <w:fldChar w:fldCharType="end"/>
      </w:r>
    </w:p>
    <w:p w14:paraId="1837E0F4" w14:textId="2FE8801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_Toc154701434 \h </w:instrText>
      </w:r>
      <w:r>
        <w:rPr>
          <w:noProof/>
        </w:rPr>
      </w:r>
      <w:r>
        <w:rPr>
          <w:noProof/>
        </w:rPr>
        <w:fldChar w:fldCharType="separate"/>
      </w:r>
      <w:r>
        <w:rPr>
          <w:noProof/>
        </w:rPr>
        <w:t>42</w:t>
      </w:r>
      <w:r>
        <w:rPr>
          <w:noProof/>
        </w:rPr>
        <w:fldChar w:fldCharType="end"/>
      </w:r>
    </w:p>
    <w:p w14:paraId="32BDB846" w14:textId="159052A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Common broadcast group call procedure</w:t>
      </w:r>
      <w:r>
        <w:rPr>
          <w:noProof/>
        </w:rPr>
        <w:tab/>
      </w:r>
      <w:r>
        <w:rPr>
          <w:noProof/>
        </w:rPr>
        <w:fldChar w:fldCharType="begin"/>
      </w:r>
      <w:r>
        <w:rPr>
          <w:noProof/>
        </w:rPr>
        <w:instrText xml:space="preserve"> PAGEREF _Toc154701435 \h </w:instrText>
      </w:r>
      <w:r>
        <w:rPr>
          <w:noProof/>
        </w:rPr>
      </w:r>
      <w:r>
        <w:rPr>
          <w:noProof/>
        </w:rPr>
        <w:fldChar w:fldCharType="separate"/>
      </w:r>
      <w:r>
        <w:rPr>
          <w:noProof/>
        </w:rPr>
        <w:t>42</w:t>
      </w:r>
      <w:r>
        <w:rPr>
          <w:noProof/>
        </w:rPr>
        <w:fldChar w:fldCharType="end"/>
      </w:r>
    </w:p>
    <w:p w14:paraId="335321C8" w14:textId="20C6ED1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7.1.2.5</w:t>
      </w:r>
      <w:r>
        <w:rPr>
          <w:rFonts w:asciiTheme="minorHAnsi" w:eastAsiaTheme="minorEastAsia" w:hAnsiTheme="minorHAnsi" w:cstheme="minorBidi"/>
          <w:noProof/>
          <w:kern w:val="2"/>
          <w:sz w:val="22"/>
          <w:szCs w:val="22"/>
          <w:lang w:eastAsia="en-GB"/>
          <w14:ligatures w14:val="standardContextual"/>
        </w:rPr>
        <w:tab/>
      </w:r>
      <w:r>
        <w:rPr>
          <w:noProof/>
        </w:rPr>
        <w:t>Emergency and imminent peril procedures</w:t>
      </w:r>
      <w:r>
        <w:rPr>
          <w:noProof/>
        </w:rPr>
        <w:tab/>
      </w:r>
      <w:r>
        <w:rPr>
          <w:noProof/>
        </w:rPr>
        <w:fldChar w:fldCharType="begin"/>
      </w:r>
      <w:r>
        <w:rPr>
          <w:noProof/>
        </w:rPr>
        <w:instrText xml:space="preserve"> PAGEREF _Toc154701436 \h </w:instrText>
      </w:r>
      <w:r>
        <w:rPr>
          <w:noProof/>
        </w:rPr>
      </w:r>
      <w:r>
        <w:rPr>
          <w:noProof/>
        </w:rPr>
        <w:fldChar w:fldCharType="separate"/>
      </w:r>
      <w:r>
        <w:rPr>
          <w:noProof/>
        </w:rPr>
        <w:t>43</w:t>
      </w:r>
      <w:r>
        <w:rPr>
          <w:noProof/>
        </w:rPr>
        <w:fldChar w:fldCharType="end"/>
      </w:r>
    </w:p>
    <w:p w14:paraId="1743D305" w14:textId="46E7840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7.1.2.5.1</w:t>
      </w:r>
      <w:r>
        <w:rPr>
          <w:rFonts w:asciiTheme="minorHAnsi" w:eastAsiaTheme="minorEastAsia" w:hAnsiTheme="minorHAnsi" w:cstheme="minorBidi"/>
          <w:noProof/>
          <w:kern w:val="2"/>
          <w:sz w:val="22"/>
          <w:szCs w:val="22"/>
          <w:lang w:eastAsia="en-GB"/>
          <w14:ligatures w14:val="standardContextual"/>
        </w:rPr>
        <w:tab/>
      </w:r>
      <w:r>
        <w:rPr>
          <w:noProof/>
        </w:rPr>
        <w:t>MCVideo emergency group call</w:t>
      </w:r>
      <w:r>
        <w:rPr>
          <w:noProof/>
        </w:rPr>
        <w:tab/>
      </w:r>
      <w:r>
        <w:rPr>
          <w:noProof/>
        </w:rPr>
        <w:fldChar w:fldCharType="begin"/>
      </w:r>
      <w:r>
        <w:rPr>
          <w:noProof/>
        </w:rPr>
        <w:instrText xml:space="preserve"> PAGEREF _Toc154701437 \h </w:instrText>
      </w:r>
      <w:r>
        <w:rPr>
          <w:noProof/>
        </w:rPr>
      </w:r>
      <w:r>
        <w:rPr>
          <w:noProof/>
        </w:rPr>
        <w:fldChar w:fldCharType="separate"/>
      </w:r>
      <w:r>
        <w:rPr>
          <w:noProof/>
        </w:rPr>
        <w:t>43</w:t>
      </w:r>
      <w:r>
        <w:rPr>
          <w:noProof/>
        </w:rPr>
        <w:fldChar w:fldCharType="end"/>
      </w:r>
    </w:p>
    <w:p w14:paraId="200326BC" w14:textId="65C2F57A"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7.1.2.5.1.1</w:t>
      </w:r>
      <w:r>
        <w:rPr>
          <w:rFonts w:asciiTheme="minorHAnsi" w:eastAsiaTheme="minorEastAsia" w:hAnsiTheme="minorHAnsi" w:cstheme="minorBidi"/>
          <w:noProof/>
          <w:kern w:val="2"/>
          <w:sz w:val="22"/>
          <w:szCs w:val="22"/>
          <w:lang w:eastAsia="en-GB"/>
          <w14:ligatures w14:val="standardContextual"/>
        </w:rPr>
        <w:tab/>
      </w:r>
      <w:r>
        <w:rPr>
          <w:noProof/>
        </w:rPr>
        <w:t>MCVideo emergency group call commencement</w:t>
      </w:r>
      <w:r>
        <w:rPr>
          <w:noProof/>
        </w:rPr>
        <w:tab/>
      </w:r>
      <w:r>
        <w:rPr>
          <w:noProof/>
        </w:rPr>
        <w:fldChar w:fldCharType="begin"/>
      </w:r>
      <w:r>
        <w:rPr>
          <w:noProof/>
        </w:rPr>
        <w:instrText xml:space="preserve"> PAGEREF _Toc154701438 \h </w:instrText>
      </w:r>
      <w:r>
        <w:rPr>
          <w:noProof/>
        </w:rPr>
      </w:r>
      <w:r>
        <w:rPr>
          <w:noProof/>
        </w:rPr>
        <w:fldChar w:fldCharType="separate"/>
      </w:r>
      <w:r>
        <w:rPr>
          <w:noProof/>
        </w:rPr>
        <w:t>43</w:t>
      </w:r>
      <w:r>
        <w:rPr>
          <w:noProof/>
        </w:rPr>
        <w:fldChar w:fldCharType="end"/>
      </w:r>
    </w:p>
    <w:p w14:paraId="33F1AB73" w14:textId="332E3EEB"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7.1.2.5.1.2</w:t>
      </w:r>
      <w:r>
        <w:rPr>
          <w:rFonts w:asciiTheme="minorHAnsi" w:eastAsiaTheme="minorEastAsia" w:hAnsiTheme="minorHAnsi" w:cstheme="minorBidi"/>
          <w:noProof/>
          <w:kern w:val="2"/>
          <w:sz w:val="22"/>
          <w:szCs w:val="22"/>
          <w:lang w:eastAsia="en-GB"/>
          <w14:ligatures w14:val="standardContextual"/>
        </w:rPr>
        <w:tab/>
      </w:r>
      <w:r>
        <w:rPr>
          <w:noProof/>
        </w:rPr>
        <w:t>MCVideo group call upgraded to an MCVideo emergency group call</w:t>
      </w:r>
      <w:r>
        <w:rPr>
          <w:noProof/>
        </w:rPr>
        <w:tab/>
      </w:r>
      <w:r>
        <w:rPr>
          <w:noProof/>
        </w:rPr>
        <w:fldChar w:fldCharType="begin"/>
      </w:r>
      <w:r>
        <w:rPr>
          <w:noProof/>
        </w:rPr>
        <w:instrText xml:space="preserve"> PAGEREF _Toc154701439 \h </w:instrText>
      </w:r>
      <w:r>
        <w:rPr>
          <w:noProof/>
        </w:rPr>
      </w:r>
      <w:r>
        <w:rPr>
          <w:noProof/>
        </w:rPr>
        <w:fldChar w:fldCharType="separate"/>
      </w:r>
      <w:r>
        <w:rPr>
          <w:noProof/>
        </w:rPr>
        <w:t>45</w:t>
      </w:r>
      <w:r>
        <w:rPr>
          <w:noProof/>
        </w:rPr>
        <w:fldChar w:fldCharType="end"/>
      </w:r>
    </w:p>
    <w:p w14:paraId="594B3A9C" w14:textId="2B42C02F"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7.1.2.5.1.3</w:t>
      </w:r>
      <w:r>
        <w:rPr>
          <w:rFonts w:asciiTheme="minorHAnsi" w:eastAsiaTheme="minorEastAsia" w:hAnsiTheme="minorHAnsi" w:cstheme="minorBidi"/>
          <w:noProof/>
          <w:kern w:val="2"/>
          <w:sz w:val="22"/>
          <w:szCs w:val="22"/>
          <w:lang w:eastAsia="en-GB"/>
          <w14:ligatures w14:val="standardContextual"/>
        </w:rPr>
        <w:tab/>
      </w:r>
      <w:r>
        <w:rPr>
          <w:noProof/>
        </w:rPr>
        <w:t>MCVideo in-progress emergency group state cancel</w:t>
      </w:r>
      <w:r>
        <w:rPr>
          <w:noProof/>
        </w:rPr>
        <w:tab/>
      </w:r>
      <w:r>
        <w:rPr>
          <w:noProof/>
        </w:rPr>
        <w:fldChar w:fldCharType="begin"/>
      </w:r>
      <w:r>
        <w:rPr>
          <w:noProof/>
        </w:rPr>
        <w:instrText xml:space="preserve"> PAGEREF _Toc154701440 \h </w:instrText>
      </w:r>
      <w:r>
        <w:rPr>
          <w:noProof/>
        </w:rPr>
      </w:r>
      <w:r>
        <w:rPr>
          <w:noProof/>
        </w:rPr>
        <w:fldChar w:fldCharType="separate"/>
      </w:r>
      <w:r>
        <w:rPr>
          <w:noProof/>
        </w:rPr>
        <w:t>47</w:t>
      </w:r>
      <w:r>
        <w:rPr>
          <w:noProof/>
        </w:rPr>
        <w:fldChar w:fldCharType="end"/>
      </w:r>
    </w:p>
    <w:p w14:paraId="361458BA" w14:textId="73A6F11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7.1.2.5.2</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w:t>
      </w:r>
      <w:r>
        <w:rPr>
          <w:noProof/>
        </w:rPr>
        <w:tab/>
      </w:r>
      <w:r>
        <w:rPr>
          <w:noProof/>
        </w:rPr>
        <w:fldChar w:fldCharType="begin"/>
      </w:r>
      <w:r>
        <w:rPr>
          <w:noProof/>
        </w:rPr>
        <w:instrText xml:space="preserve"> PAGEREF _Toc154701441 \h </w:instrText>
      </w:r>
      <w:r>
        <w:rPr>
          <w:noProof/>
        </w:rPr>
      </w:r>
      <w:r>
        <w:rPr>
          <w:noProof/>
        </w:rPr>
        <w:fldChar w:fldCharType="separate"/>
      </w:r>
      <w:r>
        <w:rPr>
          <w:noProof/>
        </w:rPr>
        <w:t>49</w:t>
      </w:r>
      <w:r>
        <w:rPr>
          <w:noProof/>
        </w:rPr>
        <w:fldChar w:fldCharType="end"/>
      </w:r>
    </w:p>
    <w:p w14:paraId="459C9A2E" w14:textId="42D2BA4C"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7.1.2.5.2.1</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commencement</w:t>
      </w:r>
      <w:r>
        <w:rPr>
          <w:noProof/>
        </w:rPr>
        <w:tab/>
      </w:r>
      <w:r>
        <w:rPr>
          <w:noProof/>
        </w:rPr>
        <w:fldChar w:fldCharType="begin"/>
      </w:r>
      <w:r>
        <w:rPr>
          <w:noProof/>
        </w:rPr>
        <w:instrText xml:space="preserve"> PAGEREF _Toc154701442 \h </w:instrText>
      </w:r>
      <w:r>
        <w:rPr>
          <w:noProof/>
        </w:rPr>
      </w:r>
      <w:r>
        <w:rPr>
          <w:noProof/>
        </w:rPr>
        <w:fldChar w:fldCharType="separate"/>
      </w:r>
      <w:r>
        <w:rPr>
          <w:noProof/>
        </w:rPr>
        <w:t>49</w:t>
      </w:r>
      <w:r>
        <w:rPr>
          <w:noProof/>
        </w:rPr>
        <w:fldChar w:fldCharType="end"/>
      </w:r>
    </w:p>
    <w:p w14:paraId="23D3C2E9" w14:textId="6E7F2900"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7.1.2.5.2.2</w:t>
      </w:r>
      <w:r>
        <w:rPr>
          <w:rFonts w:asciiTheme="minorHAnsi" w:eastAsiaTheme="minorEastAsia" w:hAnsiTheme="minorHAnsi" w:cstheme="minorBidi"/>
          <w:noProof/>
          <w:kern w:val="2"/>
          <w:sz w:val="22"/>
          <w:szCs w:val="22"/>
          <w:lang w:eastAsia="en-GB"/>
          <w14:ligatures w14:val="standardContextual"/>
        </w:rPr>
        <w:tab/>
      </w:r>
      <w:r>
        <w:rPr>
          <w:noProof/>
        </w:rPr>
        <w:t>Imminent peril group call upgrade</w:t>
      </w:r>
      <w:r>
        <w:rPr>
          <w:noProof/>
        </w:rPr>
        <w:tab/>
      </w:r>
      <w:r>
        <w:rPr>
          <w:noProof/>
        </w:rPr>
        <w:fldChar w:fldCharType="begin"/>
      </w:r>
      <w:r>
        <w:rPr>
          <w:noProof/>
        </w:rPr>
        <w:instrText xml:space="preserve"> PAGEREF _Toc154701443 \h </w:instrText>
      </w:r>
      <w:r>
        <w:rPr>
          <w:noProof/>
        </w:rPr>
      </w:r>
      <w:r>
        <w:rPr>
          <w:noProof/>
        </w:rPr>
        <w:fldChar w:fldCharType="separate"/>
      </w:r>
      <w:r>
        <w:rPr>
          <w:noProof/>
        </w:rPr>
        <w:t>51</w:t>
      </w:r>
      <w:r>
        <w:rPr>
          <w:noProof/>
        </w:rPr>
        <w:fldChar w:fldCharType="end"/>
      </w:r>
    </w:p>
    <w:p w14:paraId="0DE92337" w14:textId="6FBC3C9B"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7.1.2.5.2.3</w:t>
      </w:r>
      <w:r>
        <w:rPr>
          <w:rFonts w:asciiTheme="minorHAnsi" w:eastAsiaTheme="minorEastAsia" w:hAnsiTheme="minorHAnsi" w:cstheme="minorBidi"/>
          <w:noProof/>
          <w:kern w:val="2"/>
          <w:sz w:val="22"/>
          <w:szCs w:val="22"/>
          <w:lang w:eastAsia="en-GB"/>
          <w14:ligatures w14:val="standardContextual"/>
        </w:rPr>
        <w:tab/>
      </w:r>
      <w:r>
        <w:rPr>
          <w:noProof/>
        </w:rPr>
        <w:t>MCVideo imminent peril group call cancel</w:t>
      </w:r>
      <w:r>
        <w:rPr>
          <w:noProof/>
        </w:rPr>
        <w:tab/>
      </w:r>
      <w:r>
        <w:rPr>
          <w:noProof/>
        </w:rPr>
        <w:fldChar w:fldCharType="begin"/>
      </w:r>
      <w:r>
        <w:rPr>
          <w:noProof/>
        </w:rPr>
        <w:instrText xml:space="preserve"> PAGEREF _Toc154701444 \h </w:instrText>
      </w:r>
      <w:r>
        <w:rPr>
          <w:noProof/>
        </w:rPr>
      </w:r>
      <w:r>
        <w:rPr>
          <w:noProof/>
        </w:rPr>
        <w:fldChar w:fldCharType="separate"/>
      </w:r>
      <w:r>
        <w:rPr>
          <w:noProof/>
        </w:rPr>
        <w:t>53</w:t>
      </w:r>
      <w:r>
        <w:rPr>
          <w:noProof/>
        </w:rPr>
        <w:fldChar w:fldCharType="end"/>
      </w:r>
    </w:p>
    <w:p w14:paraId="43F89BCB" w14:textId="419B226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7.1.2.6</w:t>
      </w:r>
      <w:r>
        <w:rPr>
          <w:rFonts w:asciiTheme="minorHAnsi" w:eastAsiaTheme="minorEastAsia" w:hAnsiTheme="minorHAnsi" w:cstheme="minorBidi"/>
          <w:noProof/>
          <w:kern w:val="2"/>
          <w:sz w:val="22"/>
          <w:szCs w:val="22"/>
          <w:lang w:eastAsia="en-GB"/>
          <w14:ligatures w14:val="standardContextual"/>
        </w:rPr>
        <w:tab/>
      </w:r>
      <w:r>
        <w:rPr>
          <w:noProof/>
        </w:rPr>
        <w:t>MCVideo emergency alert (on-network and off-network)</w:t>
      </w:r>
      <w:r>
        <w:rPr>
          <w:noProof/>
        </w:rPr>
        <w:tab/>
      </w:r>
      <w:r>
        <w:rPr>
          <w:noProof/>
        </w:rPr>
        <w:fldChar w:fldCharType="begin"/>
      </w:r>
      <w:r>
        <w:rPr>
          <w:noProof/>
        </w:rPr>
        <w:instrText xml:space="preserve"> PAGEREF _Toc154701445 \h </w:instrText>
      </w:r>
      <w:r>
        <w:rPr>
          <w:noProof/>
        </w:rPr>
      </w:r>
      <w:r>
        <w:rPr>
          <w:noProof/>
        </w:rPr>
        <w:fldChar w:fldCharType="separate"/>
      </w:r>
      <w:r>
        <w:rPr>
          <w:noProof/>
        </w:rPr>
        <w:t>54</w:t>
      </w:r>
      <w:r>
        <w:rPr>
          <w:noProof/>
        </w:rPr>
        <w:fldChar w:fldCharType="end"/>
      </w:r>
    </w:p>
    <w:p w14:paraId="337D9808" w14:textId="53749A2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7.1.2.7</w:t>
      </w:r>
      <w:r>
        <w:rPr>
          <w:rFonts w:asciiTheme="minorHAnsi" w:eastAsiaTheme="minorEastAsia" w:hAnsiTheme="minorHAnsi" w:cstheme="minorBidi"/>
          <w:noProof/>
          <w:kern w:val="2"/>
          <w:sz w:val="22"/>
          <w:szCs w:val="22"/>
          <w:lang w:eastAsia="en-GB"/>
          <w14:ligatures w14:val="standardContextual"/>
        </w:rPr>
        <w:tab/>
      </w:r>
      <w:r>
        <w:rPr>
          <w:noProof/>
        </w:rPr>
        <w:t>MCVideo ad hoc group emergency alert (on-network)</w:t>
      </w:r>
      <w:r>
        <w:rPr>
          <w:noProof/>
        </w:rPr>
        <w:tab/>
      </w:r>
      <w:r>
        <w:rPr>
          <w:noProof/>
        </w:rPr>
        <w:fldChar w:fldCharType="begin"/>
      </w:r>
      <w:r>
        <w:rPr>
          <w:noProof/>
        </w:rPr>
        <w:instrText xml:space="preserve"> PAGEREF _Toc154701446 \h </w:instrText>
      </w:r>
      <w:r>
        <w:rPr>
          <w:noProof/>
        </w:rPr>
      </w:r>
      <w:r>
        <w:rPr>
          <w:noProof/>
        </w:rPr>
        <w:fldChar w:fldCharType="separate"/>
      </w:r>
      <w:r>
        <w:rPr>
          <w:noProof/>
        </w:rPr>
        <w:t>54</w:t>
      </w:r>
      <w:r>
        <w:rPr>
          <w:noProof/>
        </w:rPr>
        <w:fldChar w:fldCharType="end"/>
      </w:r>
    </w:p>
    <w:p w14:paraId="743E4A36" w14:textId="10601C1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Off-network g</w:t>
      </w:r>
      <w:r>
        <w:rPr>
          <w:noProof/>
          <w:lang w:eastAsia="zh-CN"/>
        </w:rPr>
        <w:t>roup communications</w:t>
      </w:r>
      <w:r>
        <w:rPr>
          <w:noProof/>
        </w:rPr>
        <w:tab/>
      </w:r>
      <w:r>
        <w:rPr>
          <w:noProof/>
        </w:rPr>
        <w:fldChar w:fldCharType="begin"/>
      </w:r>
      <w:r>
        <w:rPr>
          <w:noProof/>
        </w:rPr>
        <w:instrText xml:space="preserve"> PAGEREF _Toc154701447 \h </w:instrText>
      </w:r>
      <w:r>
        <w:rPr>
          <w:noProof/>
        </w:rPr>
      </w:r>
      <w:r>
        <w:rPr>
          <w:noProof/>
        </w:rPr>
        <w:fldChar w:fldCharType="separate"/>
      </w:r>
      <w:r>
        <w:rPr>
          <w:noProof/>
        </w:rPr>
        <w:t>54</w:t>
      </w:r>
      <w:r>
        <w:rPr>
          <w:noProof/>
        </w:rPr>
        <w:fldChar w:fldCharType="end"/>
      </w:r>
    </w:p>
    <w:p w14:paraId="14B1FB9F" w14:textId="3B71BED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_Toc154701448 \h </w:instrText>
      </w:r>
      <w:r>
        <w:rPr>
          <w:noProof/>
        </w:rPr>
      </w:r>
      <w:r>
        <w:rPr>
          <w:noProof/>
        </w:rPr>
        <w:fldChar w:fldCharType="separate"/>
      </w:r>
      <w:r>
        <w:rPr>
          <w:noProof/>
        </w:rPr>
        <w:t>54</w:t>
      </w:r>
      <w:r>
        <w:rPr>
          <w:noProof/>
        </w:rPr>
        <w:fldChar w:fldCharType="end"/>
      </w:r>
    </w:p>
    <w:p w14:paraId="0B0EBBF0" w14:textId="33728A3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ff-network group communications</w:t>
      </w:r>
      <w:r>
        <w:rPr>
          <w:noProof/>
        </w:rPr>
        <w:tab/>
      </w:r>
      <w:r>
        <w:rPr>
          <w:noProof/>
        </w:rPr>
        <w:fldChar w:fldCharType="begin"/>
      </w:r>
      <w:r>
        <w:rPr>
          <w:noProof/>
        </w:rPr>
        <w:instrText xml:space="preserve"> PAGEREF _Toc154701449 \h </w:instrText>
      </w:r>
      <w:r>
        <w:rPr>
          <w:noProof/>
        </w:rPr>
      </w:r>
      <w:r>
        <w:rPr>
          <w:noProof/>
        </w:rPr>
        <w:fldChar w:fldCharType="separate"/>
      </w:r>
      <w:r>
        <w:rPr>
          <w:noProof/>
        </w:rPr>
        <w:t>55</w:t>
      </w:r>
      <w:r>
        <w:rPr>
          <w:noProof/>
        </w:rPr>
        <w:fldChar w:fldCharType="end"/>
      </w:r>
    </w:p>
    <w:p w14:paraId="4F4C8A01" w14:textId="31DF0B5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7.1.3.2</w:t>
      </w:r>
      <w:r w:rsidRPr="000E709A">
        <w:rPr>
          <w:noProof/>
          <w:lang w:val="en-IN" w:eastAsia="ko-KR"/>
        </w:rPr>
        <w:t>.1</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Group communication announcement</w:t>
      </w:r>
      <w:r>
        <w:rPr>
          <w:noProof/>
        </w:rPr>
        <w:tab/>
      </w:r>
      <w:r>
        <w:rPr>
          <w:noProof/>
        </w:rPr>
        <w:fldChar w:fldCharType="begin"/>
      </w:r>
      <w:r>
        <w:rPr>
          <w:noProof/>
        </w:rPr>
        <w:instrText xml:space="preserve"> PAGEREF _Toc154701450 \h </w:instrText>
      </w:r>
      <w:r>
        <w:rPr>
          <w:noProof/>
        </w:rPr>
      </w:r>
      <w:r>
        <w:rPr>
          <w:noProof/>
        </w:rPr>
        <w:fldChar w:fldCharType="separate"/>
      </w:r>
      <w:r>
        <w:rPr>
          <w:noProof/>
        </w:rPr>
        <w:t>55</w:t>
      </w:r>
      <w:r>
        <w:rPr>
          <w:noProof/>
        </w:rPr>
        <w:fldChar w:fldCharType="end"/>
      </w:r>
    </w:p>
    <w:p w14:paraId="46571B75" w14:textId="1E9AC6C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7.1.3.2</w:t>
      </w:r>
      <w:r w:rsidRPr="000E709A">
        <w:rPr>
          <w:noProof/>
          <w:lang w:val="en-IN" w:eastAsia="ko-KR"/>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Group communication answer r</w:t>
      </w:r>
      <w:r w:rsidRPr="000E709A">
        <w:rPr>
          <w:noProof/>
          <w:lang w:val="en-IN"/>
        </w:rPr>
        <w:t>esponse</w:t>
      </w:r>
      <w:r>
        <w:rPr>
          <w:noProof/>
        </w:rPr>
        <w:tab/>
      </w:r>
      <w:r>
        <w:rPr>
          <w:noProof/>
        </w:rPr>
        <w:fldChar w:fldCharType="begin"/>
      </w:r>
      <w:r>
        <w:rPr>
          <w:noProof/>
        </w:rPr>
        <w:instrText xml:space="preserve"> PAGEREF _Toc154701451 \h </w:instrText>
      </w:r>
      <w:r>
        <w:rPr>
          <w:noProof/>
        </w:rPr>
      </w:r>
      <w:r>
        <w:rPr>
          <w:noProof/>
        </w:rPr>
        <w:fldChar w:fldCharType="separate"/>
      </w:r>
      <w:r>
        <w:rPr>
          <w:noProof/>
        </w:rPr>
        <w:t>55</w:t>
      </w:r>
      <w:r>
        <w:rPr>
          <w:noProof/>
        </w:rPr>
        <w:fldChar w:fldCharType="end"/>
      </w:r>
    </w:p>
    <w:p w14:paraId="16C54234" w14:textId="0AA81CA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lastRenderedPageBreak/>
        <w:t>7</w:t>
      </w:r>
      <w:r w:rsidRPr="000E709A">
        <w:rPr>
          <w:noProof/>
          <w:lang w:val="en-IN"/>
        </w:rPr>
        <w:t>.</w:t>
      </w:r>
      <w:r w:rsidRPr="000E709A">
        <w:rPr>
          <w:noProof/>
          <w:lang w:val="en-IN" w:eastAsia="zh-CN"/>
        </w:rPr>
        <w:t>1.3</w:t>
      </w:r>
      <w:r w:rsidRPr="000E709A">
        <w:rPr>
          <w:noProof/>
          <w:lang w:val="en-IN"/>
        </w:rPr>
        <w:t>.2</w:t>
      </w:r>
      <w:r w:rsidRPr="000E709A">
        <w:rPr>
          <w:noProof/>
          <w:lang w:val="en-IN" w:eastAsia="ko-KR"/>
        </w:rPr>
        <w:t>.3</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upgrade to emergency group communication</w:t>
      </w:r>
      <w:r>
        <w:rPr>
          <w:noProof/>
        </w:rPr>
        <w:tab/>
      </w:r>
      <w:r>
        <w:rPr>
          <w:noProof/>
        </w:rPr>
        <w:fldChar w:fldCharType="begin"/>
      </w:r>
      <w:r>
        <w:rPr>
          <w:noProof/>
        </w:rPr>
        <w:instrText xml:space="preserve"> PAGEREF _Toc154701452 \h </w:instrText>
      </w:r>
      <w:r>
        <w:rPr>
          <w:noProof/>
        </w:rPr>
      </w:r>
      <w:r>
        <w:rPr>
          <w:noProof/>
        </w:rPr>
        <w:fldChar w:fldCharType="separate"/>
      </w:r>
      <w:r>
        <w:rPr>
          <w:noProof/>
        </w:rPr>
        <w:t>56</w:t>
      </w:r>
      <w:r>
        <w:rPr>
          <w:noProof/>
        </w:rPr>
        <w:fldChar w:fldCharType="end"/>
      </w:r>
    </w:p>
    <w:p w14:paraId="2889918B" w14:textId="1E24849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1.3</w:t>
      </w:r>
      <w:r w:rsidRPr="000E709A">
        <w:rPr>
          <w:noProof/>
          <w:lang w:val="en-IN"/>
        </w:rPr>
        <w:t>.2</w:t>
      </w:r>
      <w:r w:rsidRPr="000E709A">
        <w:rPr>
          <w:noProof/>
          <w:lang w:val="en-IN" w:eastAsia="ko-KR"/>
        </w:rPr>
        <w:t>.4</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emergency group communication cancel</w:t>
      </w:r>
      <w:r>
        <w:rPr>
          <w:noProof/>
        </w:rPr>
        <w:tab/>
      </w:r>
      <w:r>
        <w:rPr>
          <w:noProof/>
        </w:rPr>
        <w:fldChar w:fldCharType="begin"/>
      </w:r>
      <w:r>
        <w:rPr>
          <w:noProof/>
        </w:rPr>
        <w:instrText xml:space="preserve"> PAGEREF _Toc154701453 \h </w:instrText>
      </w:r>
      <w:r>
        <w:rPr>
          <w:noProof/>
        </w:rPr>
      </w:r>
      <w:r>
        <w:rPr>
          <w:noProof/>
        </w:rPr>
        <w:fldChar w:fldCharType="separate"/>
      </w:r>
      <w:r>
        <w:rPr>
          <w:noProof/>
        </w:rPr>
        <w:t>56</w:t>
      </w:r>
      <w:r>
        <w:rPr>
          <w:noProof/>
        </w:rPr>
        <w:fldChar w:fldCharType="end"/>
      </w:r>
    </w:p>
    <w:p w14:paraId="40A1545E" w14:textId="2600D71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1.3</w:t>
      </w:r>
      <w:r w:rsidRPr="000E709A">
        <w:rPr>
          <w:noProof/>
          <w:lang w:val="en-IN"/>
        </w:rPr>
        <w:t>.2.5</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upgrade to imminent peril group communication</w:t>
      </w:r>
      <w:r>
        <w:rPr>
          <w:noProof/>
        </w:rPr>
        <w:tab/>
      </w:r>
      <w:r>
        <w:rPr>
          <w:noProof/>
        </w:rPr>
        <w:fldChar w:fldCharType="begin"/>
      </w:r>
      <w:r>
        <w:rPr>
          <w:noProof/>
        </w:rPr>
        <w:instrText xml:space="preserve"> PAGEREF _Toc154701454 \h </w:instrText>
      </w:r>
      <w:r>
        <w:rPr>
          <w:noProof/>
        </w:rPr>
      </w:r>
      <w:r>
        <w:rPr>
          <w:noProof/>
        </w:rPr>
        <w:fldChar w:fldCharType="separate"/>
      </w:r>
      <w:r>
        <w:rPr>
          <w:noProof/>
        </w:rPr>
        <w:t>56</w:t>
      </w:r>
      <w:r>
        <w:rPr>
          <w:noProof/>
        </w:rPr>
        <w:fldChar w:fldCharType="end"/>
      </w:r>
    </w:p>
    <w:p w14:paraId="082E6FF2" w14:textId="70B1387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1.3</w:t>
      </w:r>
      <w:r w:rsidRPr="000E709A">
        <w:rPr>
          <w:noProof/>
          <w:lang w:val="en-IN"/>
        </w:rPr>
        <w:t>.2.6</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imminent peril group communication cancel</w:t>
      </w:r>
      <w:r>
        <w:rPr>
          <w:noProof/>
        </w:rPr>
        <w:tab/>
      </w:r>
      <w:r>
        <w:rPr>
          <w:noProof/>
        </w:rPr>
        <w:fldChar w:fldCharType="begin"/>
      </w:r>
      <w:r>
        <w:rPr>
          <w:noProof/>
        </w:rPr>
        <w:instrText xml:space="preserve"> PAGEREF _Toc154701455 \h </w:instrText>
      </w:r>
      <w:r>
        <w:rPr>
          <w:noProof/>
        </w:rPr>
      </w:r>
      <w:r>
        <w:rPr>
          <w:noProof/>
        </w:rPr>
        <w:fldChar w:fldCharType="separate"/>
      </w:r>
      <w:r>
        <w:rPr>
          <w:noProof/>
        </w:rPr>
        <w:t>56</w:t>
      </w:r>
      <w:r>
        <w:rPr>
          <w:noProof/>
        </w:rPr>
        <w:fldChar w:fldCharType="end"/>
      </w:r>
    </w:p>
    <w:p w14:paraId="78894990" w14:textId="1B9847C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ko-KR"/>
        </w:rPr>
        <w:t>7.1.3.2.7</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MCVideo emergency alert announcement</w:t>
      </w:r>
      <w:r>
        <w:rPr>
          <w:noProof/>
        </w:rPr>
        <w:tab/>
      </w:r>
      <w:r>
        <w:rPr>
          <w:noProof/>
        </w:rPr>
        <w:fldChar w:fldCharType="begin"/>
      </w:r>
      <w:r>
        <w:rPr>
          <w:noProof/>
        </w:rPr>
        <w:instrText xml:space="preserve"> PAGEREF _Toc154701456 \h </w:instrText>
      </w:r>
      <w:r>
        <w:rPr>
          <w:noProof/>
        </w:rPr>
      </w:r>
      <w:r>
        <w:rPr>
          <w:noProof/>
        </w:rPr>
        <w:fldChar w:fldCharType="separate"/>
      </w:r>
      <w:r>
        <w:rPr>
          <w:noProof/>
        </w:rPr>
        <w:t>57</w:t>
      </w:r>
      <w:r>
        <w:rPr>
          <w:noProof/>
        </w:rPr>
        <w:fldChar w:fldCharType="end"/>
      </w:r>
    </w:p>
    <w:p w14:paraId="45D8116C" w14:textId="26E0B62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7.1.3.2.8</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 xml:space="preserve">MCVideo emergency alert cancel </w:t>
      </w:r>
      <w:r w:rsidRPr="000E709A">
        <w:rPr>
          <w:noProof/>
          <w:lang w:val="en-IN" w:eastAsia="ko-KR"/>
        </w:rPr>
        <w:t>announcement</w:t>
      </w:r>
      <w:r>
        <w:rPr>
          <w:noProof/>
        </w:rPr>
        <w:tab/>
      </w:r>
      <w:r>
        <w:rPr>
          <w:noProof/>
        </w:rPr>
        <w:fldChar w:fldCharType="begin"/>
      </w:r>
      <w:r>
        <w:rPr>
          <w:noProof/>
        </w:rPr>
        <w:instrText xml:space="preserve"> PAGEREF _Toc154701457 \h </w:instrText>
      </w:r>
      <w:r>
        <w:rPr>
          <w:noProof/>
        </w:rPr>
      </w:r>
      <w:r>
        <w:rPr>
          <w:noProof/>
        </w:rPr>
        <w:fldChar w:fldCharType="separate"/>
      </w:r>
      <w:r>
        <w:rPr>
          <w:noProof/>
        </w:rPr>
        <w:t>57</w:t>
      </w:r>
      <w:r>
        <w:rPr>
          <w:noProof/>
        </w:rPr>
        <w:fldChar w:fldCharType="end"/>
      </w:r>
    </w:p>
    <w:p w14:paraId="0D213CAC" w14:textId="61922FF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Group communication setup</w:t>
      </w:r>
      <w:r>
        <w:rPr>
          <w:noProof/>
        </w:rPr>
        <w:tab/>
      </w:r>
      <w:r>
        <w:rPr>
          <w:noProof/>
        </w:rPr>
        <w:fldChar w:fldCharType="begin"/>
      </w:r>
      <w:r>
        <w:rPr>
          <w:noProof/>
        </w:rPr>
        <w:instrText xml:space="preserve"> PAGEREF _Toc154701458 \h </w:instrText>
      </w:r>
      <w:r>
        <w:rPr>
          <w:noProof/>
        </w:rPr>
      </w:r>
      <w:r>
        <w:rPr>
          <w:noProof/>
        </w:rPr>
        <w:fldChar w:fldCharType="separate"/>
      </w:r>
      <w:r>
        <w:rPr>
          <w:noProof/>
        </w:rPr>
        <w:t>57</w:t>
      </w:r>
      <w:r>
        <w:rPr>
          <w:noProof/>
        </w:rPr>
        <w:fldChar w:fldCharType="end"/>
      </w:r>
    </w:p>
    <w:p w14:paraId="4F213D31" w14:textId="2C17CA2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_Toc154701459 \h </w:instrText>
      </w:r>
      <w:r>
        <w:rPr>
          <w:noProof/>
        </w:rPr>
      </w:r>
      <w:r>
        <w:rPr>
          <w:noProof/>
        </w:rPr>
        <w:fldChar w:fldCharType="separate"/>
      </w:r>
      <w:r>
        <w:rPr>
          <w:noProof/>
        </w:rPr>
        <w:t>57</w:t>
      </w:r>
      <w:r>
        <w:rPr>
          <w:noProof/>
        </w:rPr>
        <w:fldChar w:fldCharType="end"/>
      </w:r>
    </w:p>
    <w:p w14:paraId="49356F2B" w14:textId="2D9174A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.3.</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_Toc154701460 \h </w:instrText>
      </w:r>
      <w:r>
        <w:rPr>
          <w:noProof/>
        </w:rPr>
      </w:r>
      <w:r>
        <w:rPr>
          <w:noProof/>
        </w:rPr>
        <w:fldChar w:fldCharType="separate"/>
      </w:r>
      <w:r>
        <w:rPr>
          <w:noProof/>
        </w:rPr>
        <w:t>57</w:t>
      </w:r>
      <w:r>
        <w:rPr>
          <w:noProof/>
        </w:rPr>
        <w:fldChar w:fldCharType="end"/>
      </w:r>
    </w:p>
    <w:p w14:paraId="21F6B3D1" w14:textId="74366561"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 xml:space="preserve">Passive join to </w:t>
      </w:r>
      <w:r>
        <w:rPr>
          <w:noProof/>
          <w:lang w:eastAsia="zh-CN"/>
        </w:rPr>
        <w:t>group communication</w:t>
      </w:r>
      <w:r>
        <w:rPr>
          <w:noProof/>
        </w:rPr>
        <w:tab/>
      </w:r>
      <w:r>
        <w:rPr>
          <w:noProof/>
        </w:rPr>
        <w:fldChar w:fldCharType="begin"/>
      </w:r>
      <w:r>
        <w:rPr>
          <w:noProof/>
        </w:rPr>
        <w:instrText xml:space="preserve"> PAGEREF _Toc154701461 \h </w:instrText>
      </w:r>
      <w:r>
        <w:rPr>
          <w:noProof/>
        </w:rPr>
      </w:r>
      <w:r>
        <w:rPr>
          <w:noProof/>
        </w:rPr>
        <w:fldChar w:fldCharType="separate"/>
      </w:r>
      <w:r>
        <w:rPr>
          <w:noProof/>
        </w:rPr>
        <w:t>59</w:t>
      </w:r>
      <w:r>
        <w:rPr>
          <w:noProof/>
        </w:rPr>
        <w:fldChar w:fldCharType="end"/>
      </w:r>
    </w:p>
    <w:p w14:paraId="105D21AF" w14:textId="4034A53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.4.</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_Toc154701462 \h </w:instrText>
      </w:r>
      <w:r>
        <w:rPr>
          <w:noProof/>
        </w:rPr>
      </w:r>
      <w:r>
        <w:rPr>
          <w:noProof/>
        </w:rPr>
        <w:fldChar w:fldCharType="separate"/>
      </w:r>
      <w:r>
        <w:rPr>
          <w:noProof/>
        </w:rPr>
        <w:t>59</w:t>
      </w:r>
      <w:r>
        <w:rPr>
          <w:noProof/>
        </w:rPr>
        <w:fldChar w:fldCharType="end"/>
      </w:r>
    </w:p>
    <w:p w14:paraId="5FE1F85C" w14:textId="35A2FA7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_Toc154701463 \h </w:instrText>
      </w:r>
      <w:r>
        <w:rPr>
          <w:noProof/>
        </w:rPr>
      </w:r>
      <w:r>
        <w:rPr>
          <w:noProof/>
        </w:rPr>
        <w:fldChar w:fldCharType="separate"/>
      </w:r>
      <w:r>
        <w:rPr>
          <w:noProof/>
        </w:rPr>
        <w:t>59</w:t>
      </w:r>
      <w:r>
        <w:rPr>
          <w:noProof/>
        </w:rPr>
        <w:fldChar w:fldCharType="end"/>
      </w:r>
    </w:p>
    <w:p w14:paraId="7B01CDB1" w14:textId="6B72247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.5</w:t>
      </w:r>
      <w:r>
        <w:rPr>
          <w:rFonts w:asciiTheme="minorHAnsi" w:eastAsiaTheme="minorEastAsia" w:hAnsiTheme="minorHAnsi" w:cstheme="minorBidi"/>
          <w:noProof/>
          <w:kern w:val="2"/>
          <w:sz w:val="22"/>
          <w:szCs w:val="22"/>
          <w:lang w:eastAsia="en-GB"/>
          <w14:ligatures w14:val="standardContextual"/>
        </w:rPr>
        <w:tab/>
      </w:r>
      <w:r>
        <w:rPr>
          <w:noProof/>
        </w:rPr>
        <w:t>Active join to</w:t>
      </w:r>
      <w:r>
        <w:rPr>
          <w:noProof/>
          <w:lang w:eastAsia="zh-CN"/>
        </w:rPr>
        <w:t xml:space="preserve"> </w:t>
      </w:r>
      <w:r w:rsidRPr="000E709A">
        <w:rPr>
          <w:noProof/>
          <w:lang w:val="en-US"/>
        </w:rPr>
        <w:t>group communication</w:t>
      </w:r>
      <w:r>
        <w:rPr>
          <w:noProof/>
        </w:rPr>
        <w:tab/>
      </w:r>
      <w:r>
        <w:rPr>
          <w:noProof/>
        </w:rPr>
        <w:fldChar w:fldCharType="begin"/>
      </w:r>
      <w:r>
        <w:rPr>
          <w:noProof/>
        </w:rPr>
        <w:instrText xml:space="preserve"> PAGEREF _Toc154701464 \h </w:instrText>
      </w:r>
      <w:r>
        <w:rPr>
          <w:noProof/>
        </w:rPr>
      </w:r>
      <w:r>
        <w:rPr>
          <w:noProof/>
        </w:rPr>
        <w:fldChar w:fldCharType="separate"/>
      </w:r>
      <w:r>
        <w:rPr>
          <w:noProof/>
        </w:rPr>
        <w:t>60</w:t>
      </w:r>
      <w:r>
        <w:rPr>
          <w:noProof/>
        </w:rPr>
        <w:fldChar w:fldCharType="end"/>
      </w:r>
    </w:p>
    <w:p w14:paraId="0F3CEB33" w14:textId="6362236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_Toc154701465 \h </w:instrText>
      </w:r>
      <w:r>
        <w:rPr>
          <w:noProof/>
        </w:rPr>
      </w:r>
      <w:r>
        <w:rPr>
          <w:noProof/>
        </w:rPr>
        <w:fldChar w:fldCharType="separate"/>
      </w:r>
      <w:r>
        <w:rPr>
          <w:noProof/>
        </w:rPr>
        <w:t>60</w:t>
      </w:r>
      <w:r>
        <w:rPr>
          <w:noProof/>
        </w:rPr>
        <w:fldChar w:fldCharType="end"/>
      </w:r>
    </w:p>
    <w:p w14:paraId="2F17CC95" w14:textId="7B87F20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1.3</w:t>
      </w:r>
      <w:r>
        <w:rPr>
          <w:noProof/>
        </w:rPr>
        <w:t>.5.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_Toc154701466 \h </w:instrText>
      </w:r>
      <w:r>
        <w:rPr>
          <w:noProof/>
        </w:rPr>
      </w:r>
      <w:r>
        <w:rPr>
          <w:noProof/>
        </w:rPr>
        <w:fldChar w:fldCharType="separate"/>
      </w:r>
      <w:r>
        <w:rPr>
          <w:noProof/>
        </w:rPr>
        <w:t>60</w:t>
      </w:r>
      <w:r>
        <w:rPr>
          <w:noProof/>
        </w:rPr>
        <w:fldChar w:fldCharType="end"/>
      </w:r>
    </w:p>
    <w:p w14:paraId="3F104DCA" w14:textId="1387D40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7.1.3.6</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Broadcast group communication</w:t>
      </w:r>
      <w:r>
        <w:rPr>
          <w:noProof/>
        </w:rPr>
        <w:tab/>
      </w:r>
      <w:r>
        <w:rPr>
          <w:noProof/>
        </w:rPr>
        <w:fldChar w:fldCharType="begin"/>
      </w:r>
      <w:r>
        <w:rPr>
          <w:noProof/>
        </w:rPr>
        <w:instrText xml:space="preserve"> PAGEREF _Toc154701467 \h </w:instrText>
      </w:r>
      <w:r>
        <w:rPr>
          <w:noProof/>
        </w:rPr>
      </w:r>
      <w:r>
        <w:rPr>
          <w:noProof/>
        </w:rPr>
        <w:fldChar w:fldCharType="separate"/>
      </w:r>
      <w:r>
        <w:rPr>
          <w:noProof/>
        </w:rPr>
        <w:t>61</w:t>
      </w:r>
      <w:r>
        <w:rPr>
          <w:noProof/>
        </w:rPr>
        <w:fldChar w:fldCharType="end"/>
      </w:r>
    </w:p>
    <w:p w14:paraId="6F851A2B" w14:textId="56F98A37"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7.1.3.7</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Group communication release due to inactivity</w:t>
      </w:r>
      <w:r>
        <w:rPr>
          <w:noProof/>
        </w:rPr>
        <w:tab/>
      </w:r>
      <w:r>
        <w:rPr>
          <w:noProof/>
        </w:rPr>
        <w:fldChar w:fldCharType="begin"/>
      </w:r>
      <w:r>
        <w:rPr>
          <w:noProof/>
        </w:rPr>
        <w:instrText xml:space="preserve"> PAGEREF _Toc154701468 \h </w:instrText>
      </w:r>
      <w:r>
        <w:rPr>
          <w:noProof/>
        </w:rPr>
      </w:r>
      <w:r>
        <w:rPr>
          <w:noProof/>
        </w:rPr>
        <w:fldChar w:fldCharType="separate"/>
      </w:r>
      <w:r>
        <w:rPr>
          <w:noProof/>
        </w:rPr>
        <w:t>62</w:t>
      </w:r>
      <w:r>
        <w:rPr>
          <w:noProof/>
        </w:rPr>
        <w:fldChar w:fldCharType="end"/>
      </w:r>
    </w:p>
    <w:p w14:paraId="6049D104" w14:textId="762BC60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7.1.3.8</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Emergency and imminent peril procedures</w:t>
      </w:r>
      <w:r>
        <w:rPr>
          <w:noProof/>
        </w:rPr>
        <w:tab/>
      </w:r>
      <w:r>
        <w:rPr>
          <w:noProof/>
        </w:rPr>
        <w:fldChar w:fldCharType="begin"/>
      </w:r>
      <w:r>
        <w:rPr>
          <w:noProof/>
        </w:rPr>
        <w:instrText xml:space="preserve"> PAGEREF _Toc154701469 \h </w:instrText>
      </w:r>
      <w:r>
        <w:rPr>
          <w:noProof/>
        </w:rPr>
      </w:r>
      <w:r>
        <w:rPr>
          <w:noProof/>
        </w:rPr>
        <w:fldChar w:fldCharType="separate"/>
      </w:r>
      <w:r>
        <w:rPr>
          <w:noProof/>
        </w:rPr>
        <w:t>62</w:t>
      </w:r>
      <w:r>
        <w:rPr>
          <w:noProof/>
        </w:rPr>
        <w:fldChar w:fldCharType="end"/>
      </w:r>
    </w:p>
    <w:p w14:paraId="0AE467CA" w14:textId="09CBD14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7.1.3.8.1</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Emergency group communication</w:t>
      </w:r>
      <w:r>
        <w:rPr>
          <w:noProof/>
        </w:rPr>
        <w:tab/>
      </w:r>
      <w:r>
        <w:rPr>
          <w:noProof/>
        </w:rPr>
        <w:fldChar w:fldCharType="begin"/>
      </w:r>
      <w:r>
        <w:rPr>
          <w:noProof/>
        </w:rPr>
        <w:instrText xml:space="preserve"> PAGEREF _Toc154701470 \h </w:instrText>
      </w:r>
      <w:r>
        <w:rPr>
          <w:noProof/>
        </w:rPr>
      </w:r>
      <w:r>
        <w:rPr>
          <w:noProof/>
        </w:rPr>
        <w:fldChar w:fldCharType="separate"/>
      </w:r>
      <w:r>
        <w:rPr>
          <w:noProof/>
        </w:rPr>
        <w:t>62</w:t>
      </w:r>
      <w:r>
        <w:rPr>
          <w:noProof/>
        </w:rPr>
        <w:fldChar w:fldCharType="end"/>
      </w:r>
    </w:p>
    <w:p w14:paraId="776E61FB" w14:textId="02FA961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7.1.3.8.2</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imminent peril</w:t>
      </w:r>
      <w:r>
        <w:rPr>
          <w:noProof/>
        </w:rPr>
        <w:tab/>
      </w:r>
      <w:r>
        <w:rPr>
          <w:noProof/>
        </w:rPr>
        <w:fldChar w:fldCharType="begin"/>
      </w:r>
      <w:r>
        <w:rPr>
          <w:noProof/>
        </w:rPr>
        <w:instrText xml:space="preserve"> PAGEREF _Toc154701471 \h </w:instrText>
      </w:r>
      <w:r>
        <w:rPr>
          <w:noProof/>
        </w:rPr>
      </w:r>
      <w:r>
        <w:rPr>
          <w:noProof/>
        </w:rPr>
        <w:fldChar w:fldCharType="separate"/>
      </w:r>
      <w:r>
        <w:rPr>
          <w:noProof/>
        </w:rPr>
        <w:t>63</w:t>
      </w:r>
      <w:r>
        <w:rPr>
          <w:noProof/>
        </w:rPr>
        <w:fldChar w:fldCharType="end"/>
      </w:r>
    </w:p>
    <w:p w14:paraId="60B1E3D3" w14:textId="703F6161"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7.1.3.9</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MCVideo emergency alert</w:t>
      </w:r>
      <w:r>
        <w:rPr>
          <w:noProof/>
        </w:rPr>
        <w:tab/>
      </w:r>
      <w:r>
        <w:rPr>
          <w:noProof/>
        </w:rPr>
        <w:fldChar w:fldCharType="begin"/>
      </w:r>
      <w:r>
        <w:rPr>
          <w:noProof/>
        </w:rPr>
        <w:instrText xml:space="preserve"> PAGEREF _Toc154701472 \h </w:instrText>
      </w:r>
      <w:r>
        <w:rPr>
          <w:noProof/>
        </w:rPr>
      </w:r>
      <w:r>
        <w:rPr>
          <w:noProof/>
        </w:rPr>
        <w:fldChar w:fldCharType="separate"/>
      </w:r>
      <w:r>
        <w:rPr>
          <w:noProof/>
        </w:rPr>
        <w:t>64</w:t>
      </w:r>
      <w:r>
        <w:rPr>
          <w:noProof/>
        </w:rPr>
        <w:fldChar w:fldCharType="end"/>
      </w:r>
    </w:p>
    <w:p w14:paraId="237E096B" w14:textId="63D7219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7.1.3.9.1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_Toc154701473 \h </w:instrText>
      </w:r>
      <w:r>
        <w:rPr>
          <w:noProof/>
        </w:rPr>
      </w:r>
      <w:r>
        <w:rPr>
          <w:noProof/>
        </w:rPr>
        <w:fldChar w:fldCharType="separate"/>
      </w:r>
      <w:r>
        <w:rPr>
          <w:noProof/>
        </w:rPr>
        <w:t>64</w:t>
      </w:r>
      <w:r>
        <w:rPr>
          <w:noProof/>
        </w:rPr>
        <w:fldChar w:fldCharType="end"/>
      </w:r>
    </w:p>
    <w:p w14:paraId="353C19B3" w14:textId="55063A2A"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sidRPr="000E709A">
        <w:rPr>
          <w:noProof/>
          <w:lang w:val="en-US" w:eastAsia="zh-CN"/>
        </w:rPr>
        <w:t>7</w:t>
      </w:r>
      <w:r w:rsidRPr="000E709A">
        <w:rPr>
          <w:noProof/>
          <w:lang w:val="en-US"/>
        </w:rPr>
        <w:t>.</w:t>
      </w:r>
      <w:r w:rsidRPr="000E709A">
        <w:rPr>
          <w:noProof/>
          <w:lang w:val="en-US" w:eastAsia="zh-CN"/>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Private call</w:t>
      </w:r>
      <w:r>
        <w:rPr>
          <w:noProof/>
        </w:rPr>
        <w:tab/>
      </w:r>
      <w:r>
        <w:rPr>
          <w:noProof/>
        </w:rPr>
        <w:fldChar w:fldCharType="begin"/>
      </w:r>
      <w:r>
        <w:rPr>
          <w:noProof/>
        </w:rPr>
        <w:instrText xml:space="preserve"> PAGEREF _Toc154701474 \h </w:instrText>
      </w:r>
      <w:r>
        <w:rPr>
          <w:noProof/>
        </w:rPr>
      </w:r>
      <w:r>
        <w:rPr>
          <w:noProof/>
        </w:rPr>
        <w:fldChar w:fldCharType="separate"/>
      </w:r>
      <w:r>
        <w:rPr>
          <w:noProof/>
        </w:rPr>
        <w:t>64</w:t>
      </w:r>
      <w:r>
        <w:rPr>
          <w:noProof/>
        </w:rPr>
        <w:fldChar w:fldCharType="end"/>
      </w:r>
    </w:p>
    <w:p w14:paraId="5DB2BAF9" w14:textId="7A0B7C7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_Toc154701475 \h </w:instrText>
      </w:r>
      <w:r>
        <w:rPr>
          <w:noProof/>
        </w:rPr>
      </w:r>
      <w:r>
        <w:rPr>
          <w:noProof/>
        </w:rPr>
        <w:fldChar w:fldCharType="separate"/>
      </w:r>
      <w:r>
        <w:rPr>
          <w:noProof/>
        </w:rPr>
        <w:t>64</w:t>
      </w:r>
      <w:r>
        <w:rPr>
          <w:noProof/>
        </w:rPr>
        <w:fldChar w:fldCharType="end"/>
      </w:r>
    </w:p>
    <w:p w14:paraId="2CBBBF38" w14:textId="5C0DEB7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Private call on-network</w:t>
      </w:r>
      <w:r>
        <w:rPr>
          <w:noProof/>
        </w:rPr>
        <w:tab/>
      </w:r>
      <w:r>
        <w:rPr>
          <w:noProof/>
        </w:rPr>
        <w:fldChar w:fldCharType="begin"/>
      </w:r>
      <w:r>
        <w:rPr>
          <w:noProof/>
        </w:rPr>
        <w:instrText xml:space="preserve"> PAGEREF _Toc154701476 \h </w:instrText>
      </w:r>
      <w:r>
        <w:rPr>
          <w:noProof/>
        </w:rPr>
      </w:r>
      <w:r>
        <w:rPr>
          <w:noProof/>
        </w:rPr>
        <w:fldChar w:fldCharType="separate"/>
      </w:r>
      <w:r>
        <w:rPr>
          <w:noProof/>
        </w:rPr>
        <w:t>64</w:t>
      </w:r>
      <w:r>
        <w:rPr>
          <w:noProof/>
        </w:rPr>
        <w:fldChar w:fldCharType="end"/>
      </w:r>
    </w:p>
    <w:p w14:paraId="39A39C3D" w14:textId="1872F7D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_Toc154701477 \h </w:instrText>
      </w:r>
      <w:r>
        <w:rPr>
          <w:noProof/>
        </w:rPr>
      </w:r>
      <w:r>
        <w:rPr>
          <w:noProof/>
        </w:rPr>
        <w:fldChar w:fldCharType="separate"/>
      </w:r>
      <w:r>
        <w:rPr>
          <w:noProof/>
        </w:rPr>
        <w:t>64</w:t>
      </w:r>
      <w:r>
        <w:rPr>
          <w:noProof/>
        </w:rPr>
        <w:fldChar w:fldCharType="end"/>
      </w:r>
    </w:p>
    <w:p w14:paraId="54ADA248" w14:textId="5A06AD7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Information flows for private call in on-network</w:t>
      </w:r>
      <w:r>
        <w:rPr>
          <w:noProof/>
        </w:rPr>
        <w:tab/>
      </w:r>
      <w:r>
        <w:rPr>
          <w:noProof/>
        </w:rPr>
        <w:fldChar w:fldCharType="begin"/>
      </w:r>
      <w:r>
        <w:rPr>
          <w:noProof/>
        </w:rPr>
        <w:instrText xml:space="preserve"> PAGEREF _Toc154701478 \h </w:instrText>
      </w:r>
      <w:r>
        <w:rPr>
          <w:noProof/>
        </w:rPr>
      </w:r>
      <w:r>
        <w:rPr>
          <w:noProof/>
        </w:rPr>
        <w:fldChar w:fldCharType="separate"/>
      </w:r>
      <w:r>
        <w:rPr>
          <w:noProof/>
        </w:rPr>
        <w:t>64</w:t>
      </w:r>
      <w:r>
        <w:rPr>
          <w:noProof/>
        </w:rPr>
        <w:fldChar w:fldCharType="end"/>
      </w:r>
    </w:p>
    <w:p w14:paraId="243780FF" w14:textId="44C8E7C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7.2.2.2.1</w:t>
      </w:r>
      <w:r>
        <w:rPr>
          <w:rFonts w:asciiTheme="minorHAnsi" w:eastAsiaTheme="minorEastAsia" w:hAnsiTheme="minorHAnsi" w:cstheme="minorBidi"/>
          <w:noProof/>
          <w:kern w:val="2"/>
          <w:sz w:val="22"/>
          <w:szCs w:val="22"/>
          <w:lang w:eastAsia="en-GB"/>
          <w14:ligatures w14:val="standardContextual"/>
        </w:rPr>
        <w:tab/>
      </w:r>
      <w:r>
        <w:rPr>
          <w:noProof/>
        </w:rPr>
        <w:t>MCVideo private call request (MCVideo</w:t>
      </w:r>
      <w:r>
        <w:rPr>
          <w:noProof/>
          <w:lang w:eastAsia="zh-CN"/>
        </w:rPr>
        <w:t xml:space="preserve"> client – </w:t>
      </w:r>
      <w:r>
        <w:rPr>
          <w:noProof/>
        </w:rPr>
        <w:t>MCVideo</w:t>
      </w:r>
      <w:r>
        <w:rPr>
          <w:noProof/>
          <w:lang w:eastAsia="zh-CN"/>
        </w:rPr>
        <w:t xml:space="preserve"> server</w:t>
      </w:r>
      <w:r>
        <w:rPr>
          <w:noProof/>
        </w:rPr>
        <w:t>)</w:t>
      </w:r>
      <w:r>
        <w:rPr>
          <w:noProof/>
        </w:rPr>
        <w:tab/>
      </w:r>
      <w:r>
        <w:rPr>
          <w:noProof/>
        </w:rPr>
        <w:fldChar w:fldCharType="begin"/>
      </w:r>
      <w:r>
        <w:rPr>
          <w:noProof/>
        </w:rPr>
        <w:instrText xml:space="preserve"> PAGEREF _Toc154701479 \h </w:instrText>
      </w:r>
      <w:r>
        <w:rPr>
          <w:noProof/>
        </w:rPr>
      </w:r>
      <w:r>
        <w:rPr>
          <w:noProof/>
        </w:rPr>
        <w:fldChar w:fldCharType="separate"/>
      </w:r>
      <w:r>
        <w:rPr>
          <w:noProof/>
        </w:rPr>
        <w:t>64</w:t>
      </w:r>
      <w:r>
        <w:rPr>
          <w:noProof/>
        </w:rPr>
        <w:fldChar w:fldCharType="end"/>
      </w:r>
    </w:p>
    <w:p w14:paraId="005C6C24" w14:textId="18F5112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7.2.2.2.2</w:t>
      </w:r>
      <w:r>
        <w:rPr>
          <w:rFonts w:asciiTheme="minorHAnsi" w:eastAsiaTheme="minorEastAsia" w:hAnsiTheme="minorHAnsi" w:cstheme="minorBidi"/>
          <w:noProof/>
          <w:kern w:val="2"/>
          <w:sz w:val="22"/>
          <w:szCs w:val="22"/>
          <w:lang w:eastAsia="en-GB"/>
          <w14:ligatures w14:val="standardContextual"/>
        </w:rPr>
        <w:tab/>
      </w:r>
      <w:r>
        <w:rPr>
          <w:noProof/>
        </w:rPr>
        <w:t>MCVideo private call request</w:t>
      </w:r>
      <w:r>
        <w:rPr>
          <w:noProof/>
        </w:rPr>
        <w:tab/>
      </w:r>
      <w:r>
        <w:rPr>
          <w:noProof/>
        </w:rPr>
        <w:fldChar w:fldCharType="begin"/>
      </w:r>
      <w:r>
        <w:rPr>
          <w:noProof/>
        </w:rPr>
        <w:instrText xml:space="preserve"> PAGEREF _Toc154701480 \h </w:instrText>
      </w:r>
      <w:r>
        <w:rPr>
          <w:noProof/>
        </w:rPr>
      </w:r>
      <w:r>
        <w:rPr>
          <w:noProof/>
        </w:rPr>
        <w:fldChar w:fldCharType="separate"/>
      </w:r>
      <w:r>
        <w:rPr>
          <w:noProof/>
        </w:rPr>
        <w:t>65</w:t>
      </w:r>
      <w:r>
        <w:rPr>
          <w:noProof/>
        </w:rPr>
        <w:fldChar w:fldCharType="end"/>
      </w:r>
    </w:p>
    <w:p w14:paraId="74AD48B6" w14:textId="32C41CA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7.2.2.2.3</w:t>
      </w:r>
      <w:r>
        <w:rPr>
          <w:rFonts w:asciiTheme="minorHAnsi" w:eastAsiaTheme="minorEastAsia" w:hAnsiTheme="minorHAnsi" w:cstheme="minorBidi"/>
          <w:noProof/>
          <w:kern w:val="2"/>
          <w:sz w:val="22"/>
          <w:szCs w:val="22"/>
          <w:lang w:eastAsia="en-GB"/>
          <w14:ligatures w14:val="standardContextual"/>
        </w:rPr>
        <w:tab/>
      </w:r>
      <w:r>
        <w:rPr>
          <w:noProof/>
        </w:rPr>
        <w:t xml:space="preserve">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_Toc154701481 \h </w:instrText>
      </w:r>
      <w:r>
        <w:rPr>
          <w:noProof/>
        </w:rPr>
      </w:r>
      <w:r>
        <w:rPr>
          <w:noProof/>
        </w:rPr>
        <w:fldChar w:fldCharType="separate"/>
      </w:r>
      <w:r>
        <w:rPr>
          <w:noProof/>
        </w:rPr>
        <w:t>66</w:t>
      </w:r>
      <w:r>
        <w:rPr>
          <w:noProof/>
        </w:rPr>
        <w:fldChar w:fldCharType="end"/>
      </w:r>
    </w:p>
    <w:p w14:paraId="36CB71B2" w14:textId="4ECC264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7.2.2.2.4</w:t>
      </w:r>
      <w:r>
        <w:rPr>
          <w:rFonts w:asciiTheme="minorHAnsi" w:eastAsiaTheme="minorEastAsia" w:hAnsiTheme="minorHAnsi" w:cstheme="minorBidi"/>
          <w:noProof/>
          <w:kern w:val="2"/>
          <w:sz w:val="22"/>
          <w:szCs w:val="22"/>
          <w:lang w:eastAsia="en-GB"/>
          <w14:ligatures w14:val="standardContextual"/>
        </w:rPr>
        <w:tab/>
      </w:r>
      <w:r>
        <w:rPr>
          <w:noProof/>
        </w:rPr>
        <w:t>MCVideo private call response</w:t>
      </w:r>
      <w:r>
        <w:rPr>
          <w:noProof/>
        </w:rPr>
        <w:tab/>
      </w:r>
      <w:r>
        <w:rPr>
          <w:noProof/>
        </w:rPr>
        <w:fldChar w:fldCharType="begin"/>
      </w:r>
      <w:r>
        <w:rPr>
          <w:noProof/>
        </w:rPr>
        <w:instrText xml:space="preserve"> PAGEREF _Toc154701482 \h </w:instrText>
      </w:r>
      <w:r>
        <w:rPr>
          <w:noProof/>
        </w:rPr>
      </w:r>
      <w:r>
        <w:rPr>
          <w:noProof/>
        </w:rPr>
        <w:fldChar w:fldCharType="separate"/>
      </w:r>
      <w:r>
        <w:rPr>
          <w:noProof/>
        </w:rPr>
        <w:t>66</w:t>
      </w:r>
      <w:r>
        <w:rPr>
          <w:noProof/>
        </w:rPr>
        <w:fldChar w:fldCharType="end"/>
      </w:r>
    </w:p>
    <w:p w14:paraId="35D57A07" w14:textId="222C874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7.2.2.2.5</w:t>
      </w:r>
      <w:r>
        <w:rPr>
          <w:rFonts w:asciiTheme="minorHAnsi" w:eastAsiaTheme="minorEastAsia" w:hAnsiTheme="minorHAnsi" w:cstheme="minorBidi"/>
          <w:noProof/>
          <w:kern w:val="2"/>
          <w:sz w:val="22"/>
          <w:szCs w:val="22"/>
          <w:lang w:eastAsia="en-GB"/>
          <w14:ligatures w14:val="standardContextual"/>
        </w:rPr>
        <w:tab/>
      </w:r>
      <w:r>
        <w:rPr>
          <w:noProof/>
        </w:rPr>
        <w:t>MCVideo call end request</w:t>
      </w:r>
      <w:r>
        <w:rPr>
          <w:noProof/>
        </w:rPr>
        <w:tab/>
      </w:r>
      <w:r>
        <w:rPr>
          <w:noProof/>
        </w:rPr>
        <w:fldChar w:fldCharType="begin"/>
      </w:r>
      <w:r>
        <w:rPr>
          <w:noProof/>
        </w:rPr>
        <w:instrText xml:space="preserve"> PAGEREF _Toc154701483 \h </w:instrText>
      </w:r>
      <w:r>
        <w:rPr>
          <w:noProof/>
        </w:rPr>
      </w:r>
      <w:r>
        <w:rPr>
          <w:noProof/>
        </w:rPr>
        <w:fldChar w:fldCharType="separate"/>
      </w:r>
      <w:r>
        <w:rPr>
          <w:noProof/>
        </w:rPr>
        <w:t>67</w:t>
      </w:r>
      <w:r>
        <w:rPr>
          <w:noProof/>
        </w:rPr>
        <w:fldChar w:fldCharType="end"/>
      </w:r>
    </w:p>
    <w:p w14:paraId="59B73981" w14:textId="7E1CD3A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7.2.2.2.6</w:t>
      </w:r>
      <w:r>
        <w:rPr>
          <w:rFonts w:asciiTheme="minorHAnsi" w:eastAsiaTheme="minorEastAsia" w:hAnsiTheme="minorHAnsi" w:cstheme="minorBidi"/>
          <w:noProof/>
          <w:kern w:val="2"/>
          <w:sz w:val="22"/>
          <w:szCs w:val="22"/>
          <w:lang w:eastAsia="en-GB"/>
          <w14:ligatures w14:val="standardContextual"/>
        </w:rPr>
        <w:tab/>
      </w:r>
      <w:r>
        <w:rPr>
          <w:noProof/>
        </w:rPr>
        <w:t>MCVideo emergency private call request (MCVideo client to MCVideo server)</w:t>
      </w:r>
      <w:r>
        <w:rPr>
          <w:noProof/>
        </w:rPr>
        <w:tab/>
      </w:r>
      <w:r>
        <w:rPr>
          <w:noProof/>
        </w:rPr>
        <w:fldChar w:fldCharType="begin"/>
      </w:r>
      <w:r>
        <w:rPr>
          <w:noProof/>
        </w:rPr>
        <w:instrText xml:space="preserve"> PAGEREF _Toc154701484 \h </w:instrText>
      </w:r>
      <w:r>
        <w:rPr>
          <w:noProof/>
        </w:rPr>
      </w:r>
      <w:r>
        <w:rPr>
          <w:noProof/>
        </w:rPr>
        <w:fldChar w:fldCharType="separate"/>
      </w:r>
      <w:r>
        <w:rPr>
          <w:noProof/>
        </w:rPr>
        <w:t>67</w:t>
      </w:r>
      <w:r>
        <w:rPr>
          <w:noProof/>
        </w:rPr>
        <w:fldChar w:fldCharType="end"/>
      </w:r>
    </w:p>
    <w:p w14:paraId="6525F755" w14:textId="0C563A2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7.2.2.2.7</w:t>
      </w:r>
      <w:r>
        <w:rPr>
          <w:rFonts w:asciiTheme="minorHAnsi" w:eastAsiaTheme="minorEastAsia" w:hAnsiTheme="minorHAnsi" w:cstheme="minorBidi"/>
          <w:noProof/>
          <w:kern w:val="2"/>
          <w:sz w:val="22"/>
          <w:szCs w:val="22"/>
          <w:lang w:eastAsia="en-GB"/>
          <w14:ligatures w14:val="standardContextual"/>
        </w:rPr>
        <w:tab/>
      </w:r>
      <w:r>
        <w:rPr>
          <w:noProof/>
        </w:rPr>
        <w:t>MCVideo emergency private call request</w:t>
      </w:r>
      <w:r>
        <w:rPr>
          <w:noProof/>
        </w:rPr>
        <w:tab/>
      </w:r>
      <w:r>
        <w:rPr>
          <w:noProof/>
        </w:rPr>
        <w:fldChar w:fldCharType="begin"/>
      </w:r>
      <w:r>
        <w:rPr>
          <w:noProof/>
        </w:rPr>
        <w:instrText xml:space="preserve"> PAGEREF _Toc154701485 \h </w:instrText>
      </w:r>
      <w:r>
        <w:rPr>
          <w:noProof/>
        </w:rPr>
      </w:r>
      <w:r>
        <w:rPr>
          <w:noProof/>
        </w:rPr>
        <w:fldChar w:fldCharType="separate"/>
      </w:r>
      <w:r>
        <w:rPr>
          <w:noProof/>
        </w:rPr>
        <w:t>68</w:t>
      </w:r>
      <w:r>
        <w:rPr>
          <w:noProof/>
        </w:rPr>
        <w:fldChar w:fldCharType="end"/>
      </w:r>
    </w:p>
    <w:p w14:paraId="7C8E602D" w14:textId="28FDBB0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7.2.2.2.8</w:t>
      </w:r>
      <w:r>
        <w:rPr>
          <w:rFonts w:asciiTheme="minorHAnsi" w:eastAsiaTheme="minorEastAsia" w:hAnsiTheme="minorHAnsi" w:cstheme="minorBidi"/>
          <w:noProof/>
          <w:kern w:val="2"/>
          <w:sz w:val="22"/>
          <w:szCs w:val="22"/>
          <w:lang w:eastAsia="en-GB"/>
          <w14:ligatures w14:val="standardContextual"/>
        </w:rPr>
        <w:tab/>
      </w:r>
      <w:r>
        <w:rPr>
          <w:noProof/>
        </w:rPr>
        <w:t xml:space="preserve">Emergency 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_Toc154701486 \h </w:instrText>
      </w:r>
      <w:r>
        <w:rPr>
          <w:noProof/>
        </w:rPr>
      </w:r>
      <w:r>
        <w:rPr>
          <w:noProof/>
        </w:rPr>
        <w:fldChar w:fldCharType="separate"/>
      </w:r>
      <w:r>
        <w:rPr>
          <w:noProof/>
        </w:rPr>
        <w:t>68</w:t>
      </w:r>
      <w:r>
        <w:rPr>
          <w:noProof/>
        </w:rPr>
        <w:fldChar w:fldCharType="end"/>
      </w:r>
    </w:p>
    <w:p w14:paraId="7D0C988D" w14:textId="09841DE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7.2.2.2.9</w:t>
      </w:r>
      <w:r>
        <w:rPr>
          <w:rFonts w:asciiTheme="minorHAnsi" w:eastAsiaTheme="minorEastAsia" w:hAnsiTheme="minorHAnsi" w:cstheme="minorBidi"/>
          <w:noProof/>
          <w:kern w:val="2"/>
          <w:sz w:val="22"/>
          <w:szCs w:val="22"/>
          <w:lang w:eastAsia="en-GB"/>
          <w14:ligatures w14:val="standardContextual"/>
        </w:rPr>
        <w:tab/>
      </w:r>
      <w:r>
        <w:rPr>
          <w:noProof/>
        </w:rPr>
        <w:t>Emergency MCVideo private call response</w:t>
      </w:r>
      <w:r>
        <w:rPr>
          <w:noProof/>
        </w:rPr>
        <w:tab/>
      </w:r>
      <w:r>
        <w:rPr>
          <w:noProof/>
        </w:rPr>
        <w:fldChar w:fldCharType="begin"/>
      </w:r>
      <w:r>
        <w:rPr>
          <w:noProof/>
        </w:rPr>
        <w:instrText xml:space="preserve"> PAGEREF _Toc154701487 \h </w:instrText>
      </w:r>
      <w:r>
        <w:rPr>
          <w:noProof/>
        </w:rPr>
      </w:r>
      <w:r>
        <w:rPr>
          <w:noProof/>
        </w:rPr>
        <w:fldChar w:fldCharType="separate"/>
      </w:r>
      <w:r>
        <w:rPr>
          <w:noProof/>
        </w:rPr>
        <w:t>68</w:t>
      </w:r>
      <w:r>
        <w:rPr>
          <w:noProof/>
        </w:rPr>
        <w:fldChar w:fldCharType="end"/>
      </w:r>
    </w:p>
    <w:p w14:paraId="67456350" w14:textId="73C9BBF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7.2.2.2.10</w:t>
      </w:r>
      <w:r>
        <w:rPr>
          <w:rFonts w:asciiTheme="minorHAnsi" w:eastAsiaTheme="minorEastAsia" w:hAnsiTheme="minorHAnsi" w:cstheme="minorBidi"/>
          <w:noProof/>
          <w:kern w:val="2"/>
          <w:sz w:val="22"/>
          <w:szCs w:val="22"/>
          <w:lang w:eastAsia="en-GB"/>
          <w14:ligatures w14:val="standardContextual"/>
        </w:rPr>
        <w:tab/>
      </w:r>
      <w:r>
        <w:rPr>
          <w:noProof/>
        </w:rPr>
        <w:t>MCVideo progress indication</w:t>
      </w:r>
      <w:r>
        <w:rPr>
          <w:noProof/>
        </w:rPr>
        <w:tab/>
      </w:r>
      <w:r>
        <w:rPr>
          <w:noProof/>
        </w:rPr>
        <w:fldChar w:fldCharType="begin"/>
      </w:r>
      <w:r>
        <w:rPr>
          <w:noProof/>
        </w:rPr>
        <w:instrText xml:space="preserve"> PAGEREF _Toc154701488 \h </w:instrText>
      </w:r>
      <w:r>
        <w:rPr>
          <w:noProof/>
        </w:rPr>
      </w:r>
      <w:r>
        <w:rPr>
          <w:noProof/>
        </w:rPr>
        <w:fldChar w:fldCharType="separate"/>
      </w:r>
      <w:r>
        <w:rPr>
          <w:noProof/>
        </w:rPr>
        <w:t>69</w:t>
      </w:r>
      <w:r>
        <w:rPr>
          <w:noProof/>
        </w:rPr>
        <w:fldChar w:fldCharType="end"/>
      </w:r>
    </w:p>
    <w:p w14:paraId="6BFFEB45" w14:textId="6005C0B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7.2.2.2.11</w:t>
      </w:r>
      <w:r>
        <w:rPr>
          <w:rFonts w:asciiTheme="minorHAnsi" w:eastAsiaTheme="minorEastAsia" w:hAnsiTheme="minorHAnsi" w:cstheme="minorBidi"/>
          <w:noProof/>
          <w:kern w:val="2"/>
          <w:sz w:val="22"/>
          <w:szCs w:val="22"/>
          <w:lang w:eastAsia="en-GB"/>
          <w14:ligatures w14:val="standardContextual"/>
        </w:rPr>
        <w:tab/>
      </w:r>
      <w:r>
        <w:rPr>
          <w:noProof/>
        </w:rPr>
        <w:t>MCVideo functional alias resolution response</w:t>
      </w:r>
      <w:r>
        <w:rPr>
          <w:noProof/>
        </w:rPr>
        <w:tab/>
      </w:r>
      <w:r>
        <w:rPr>
          <w:noProof/>
        </w:rPr>
        <w:fldChar w:fldCharType="begin"/>
      </w:r>
      <w:r>
        <w:rPr>
          <w:noProof/>
        </w:rPr>
        <w:instrText xml:space="preserve"> PAGEREF _Toc154701489 \h </w:instrText>
      </w:r>
      <w:r>
        <w:rPr>
          <w:noProof/>
        </w:rPr>
      </w:r>
      <w:r>
        <w:rPr>
          <w:noProof/>
        </w:rPr>
        <w:fldChar w:fldCharType="separate"/>
      </w:r>
      <w:r>
        <w:rPr>
          <w:noProof/>
        </w:rPr>
        <w:t>69</w:t>
      </w:r>
      <w:r>
        <w:rPr>
          <w:noProof/>
        </w:rPr>
        <w:fldChar w:fldCharType="end"/>
      </w:r>
    </w:p>
    <w:p w14:paraId="53F1B5E5" w14:textId="1A35D95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Private call within one MC system</w:t>
      </w:r>
      <w:r>
        <w:rPr>
          <w:noProof/>
        </w:rPr>
        <w:tab/>
      </w:r>
      <w:r>
        <w:rPr>
          <w:noProof/>
        </w:rPr>
        <w:fldChar w:fldCharType="begin"/>
      </w:r>
      <w:r>
        <w:rPr>
          <w:noProof/>
        </w:rPr>
        <w:instrText xml:space="preserve"> PAGEREF _Toc154701490 \h </w:instrText>
      </w:r>
      <w:r>
        <w:rPr>
          <w:noProof/>
        </w:rPr>
      </w:r>
      <w:r>
        <w:rPr>
          <w:noProof/>
        </w:rPr>
        <w:fldChar w:fldCharType="separate"/>
      </w:r>
      <w:r>
        <w:rPr>
          <w:noProof/>
        </w:rPr>
        <w:t>69</w:t>
      </w:r>
      <w:r>
        <w:rPr>
          <w:noProof/>
        </w:rPr>
        <w:fldChar w:fldCharType="end"/>
      </w:r>
    </w:p>
    <w:p w14:paraId="7ADBE788" w14:textId="52BB695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US" w:eastAsia="zh-CN"/>
        </w:rPr>
        <w:t>7</w:t>
      </w:r>
      <w:r w:rsidRPr="000E709A">
        <w:rPr>
          <w:noProof/>
          <w:lang w:val="en-US"/>
        </w:rPr>
        <w:t>.</w:t>
      </w:r>
      <w:r w:rsidRPr="000E709A">
        <w:rPr>
          <w:noProof/>
          <w:lang w:val="en-US" w:eastAsia="zh-CN"/>
        </w:rPr>
        <w:t>2</w:t>
      </w:r>
      <w:r w:rsidRPr="000E709A">
        <w:rPr>
          <w:noProof/>
          <w:lang w:val="en-US"/>
        </w:rPr>
        <w:t>.2.3.1</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Private call setup in automatic commencement mode</w:t>
      </w:r>
      <w:r>
        <w:rPr>
          <w:noProof/>
        </w:rPr>
        <w:tab/>
      </w:r>
      <w:r>
        <w:rPr>
          <w:noProof/>
        </w:rPr>
        <w:fldChar w:fldCharType="begin"/>
      </w:r>
      <w:r>
        <w:rPr>
          <w:noProof/>
        </w:rPr>
        <w:instrText xml:space="preserve"> PAGEREF _Toc154701491 \h </w:instrText>
      </w:r>
      <w:r>
        <w:rPr>
          <w:noProof/>
        </w:rPr>
      </w:r>
      <w:r>
        <w:rPr>
          <w:noProof/>
        </w:rPr>
        <w:fldChar w:fldCharType="separate"/>
      </w:r>
      <w:r>
        <w:rPr>
          <w:noProof/>
        </w:rPr>
        <w:t>69</w:t>
      </w:r>
      <w:r>
        <w:rPr>
          <w:noProof/>
        </w:rPr>
        <w:fldChar w:fldCharType="end"/>
      </w:r>
    </w:p>
    <w:p w14:paraId="614E4856" w14:textId="314AF7A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7.2.2.3.2</w:t>
      </w:r>
      <w:r>
        <w:rPr>
          <w:rFonts w:asciiTheme="minorHAnsi" w:eastAsiaTheme="minorEastAsia" w:hAnsiTheme="minorHAnsi" w:cstheme="minorBidi"/>
          <w:noProof/>
          <w:kern w:val="2"/>
          <w:sz w:val="22"/>
          <w:szCs w:val="22"/>
          <w:lang w:eastAsia="en-GB"/>
          <w14:ligatures w14:val="standardContextual"/>
        </w:rPr>
        <w:tab/>
      </w:r>
      <w:r>
        <w:rPr>
          <w:noProof/>
        </w:rPr>
        <w:t>Private call setup in manual commencement mode</w:t>
      </w:r>
      <w:r>
        <w:rPr>
          <w:noProof/>
        </w:rPr>
        <w:tab/>
      </w:r>
      <w:r>
        <w:rPr>
          <w:noProof/>
        </w:rPr>
        <w:fldChar w:fldCharType="begin"/>
      </w:r>
      <w:r>
        <w:rPr>
          <w:noProof/>
        </w:rPr>
        <w:instrText xml:space="preserve"> PAGEREF _Toc154701492 \h </w:instrText>
      </w:r>
      <w:r>
        <w:rPr>
          <w:noProof/>
        </w:rPr>
      </w:r>
      <w:r>
        <w:rPr>
          <w:noProof/>
        </w:rPr>
        <w:fldChar w:fldCharType="separate"/>
      </w:r>
      <w:r>
        <w:rPr>
          <w:noProof/>
        </w:rPr>
        <w:t>71</w:t>
      </w:r>
      <w:r>
        <w:rPr>
          <w:noProof/>
        </w:rPr>
        <w:fldChar w:fldCharType="end"/>
      </w:r>
    </w:p>
    <w:p w14:paraId="1339F5DE" w14:textId="0B5BD086"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7.2.2.3.2.1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_Toc154701493 \h </w:instrText>
      </w:r>
      <w:r>
        <w:rPr>
          <w:noProof/>
        </w:rPr>
      </w:r>
      <w:r>
        <w:rPr>
          <w:noProof/>
        </w:rPr>
        <w:fldChar w:fldCharType="separate"/>
      </w:r>
      <w:r>
        <w:rPr>
          <w:noProof/>
        </w:rPr>
        <w:t>71</w:t>
      </w:r>
      <w:r>
        <w:rPr>
          <w:noProof/>
        </w:rPr>
        <w:fldChar w:fldCharType="end"/>
      </w:r>
    </w:p>
    <w:p w14:paraId="319A0B55" w14:textId="5516F3CA"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7.2.2.3.2.2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_Toc154701494 \h </w:instrText>
      </w:r>
      <w:r>
        <w:rPr>
          <w:noProof/>
        </w:rPr>
      </w:r>
      <w:r>
        <w:rPr>
          <w:noProof/>
        </w:rPr>
        <w:fldChar w:fldCharType="separate"/>
      </w:r>
      <w:r>
        <w:rPr>
          <w:noProof/>
        </w:rPr>
        <w:t>71</w:t>
      </w:r>
      <w:r>
        <w:rPr>
          <w:noProof/>
        </w:rPr>
        <w:fldChar w:fldCharType="end"/>
      </w:r>
    </w:p>
    <w:p w14:paraId="7DB192DE" w14:textId="5F547D2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7.2.2.3.3</w:t>
      </w:r>
      <w:r>
        <w:rPr>
          <w:rFonts w:asciiTheme="minorHAnsi" w:eastAsiaTheme="minorEastAsia" w:hAnsiTheme="minorHAnsi" w:cstheme="minorBidi"/>
          <w:noProof/>
          <w:kern w:val="2"/>
          <w:sz w:val="22"/>
          <w:szCs w:val="22"/>
          <w:lang w:eastAsia="en-GB"/>
          <w14:ligatures w14:val="standardContextual"/>
        </w:rPr>
        <w:tab/>
      </w:r>
      <w:r>
        <w:rPr>
          <w:noProof/>
        </w:rPr>
        <w:t>Private call release</w:t>
      </w:r>
      <w:r>
        <w:rPr>
          <w:noProof/>
        </w:rPr>
        <w:tab/>
      </w:r>
      <w:r>
        <w:rPr>
          <w:noProof/>
        </w:rPr>
        <w:fldChar w:fldCharType="begin"/>
      </w:r>
      <w:r>
        <w:rPr>
          <w:noProof/>
        </w:rPr>
        <w:instrText xml:space="preserve"> PAGEREF _Toc154701495 \h </w:instrText>
      </w:r>
      <w:r>
        <w:rPr>
          <w:noProof/>
        </w:rPr>
      </w:r>
      <w:r>
        <w:rPr>
          <w:noProof/>
        </w:rPr>
        <w:fldChar w:fldCharType="separate"/>
      </w:r>
      <w:r>
        <w:rPr>
          <w:noProof/>
        </w:rPr>
        <w:t>73</w:t>
      </w:r>
      <w:r>
        <w:rPr>
          <w:noProof/>
        </w:rPr>
        <w:fldChar w:fldCharType="end"/>
      </w:r>
    </w:p>
    <w:p w14:paraId="205C4A6F" w14:textId="56A2C263"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7.2.2.3.3.1</w:t>
      </w:r>
      <w:r>
        <w:rPr>
          <w:rFonts w:asciiTheme="minorHAnsi" w:eastAsiaTheme="minorEastAsia" w:hAnsiTheme="minorHAnsi" w:cstheme="minorBidi"/>
          <w:noProof/>
          <w:kern w:val="2"/>
          <w:sz w:val="22"/>
          <w:szCs w:val="22"/>
          <w:lang w:eastAsia="en-GB"/>
          <w14:ligatures w14:val="standardContextual"/>
        </w:rPr>
        <w:tab/>
      </w:r>
      <w:r>
        <w:rPr>
          <w:noProof/>
        </w:rPr>
        <w:t>Client initiated</w:t>
      </w:r>
      <w:r>
        <w:rPr>
          <w:noProof/>
        </w:rPr>
        <w:tab/>
      </w:r>
      <w:r>
        <w:rPr>
          <w:noProof/>
        </w:rPr>
        <w:fldChar w:fldCharType="begin"/>
      </w:r>
      <w:r>
        <w:rPr>
          <w:noProof/>
        </w:rPr>
        <w:instrText xml:space="preserve"> PAGEREF _Toc154701496 \h </w:instrText>
      </w:r>
      <w:r>
        <w:rPr>
          <w:noProof/>
        </w:rPr>
      </w:r>
      <w:r>
        <w:rPr>
          <w:noProof/>
        </w:rPr>
        <w:fldChar w:fldCharType="separate"/>
      </w:r>
      <w:r>
        <w:rPr>
          <w:noProof/>
        </w:rPr>
        <w:t>73</w:t>
      </w:r>
      <w:r>
        <w:rPr>
          <w:noProof/>
        </w:rPr>
        <w:fldChar w:fldCharType="end"/>
      </w:r>
    </w:p>
    <w:p w14:paraId="0FA03A80" w14:textId="2BE13343"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sidRPr="000E709A">
        <w:rPr>
          <w:noProof/>
          <w:lang w:val="en-US"/>
        </w:rPr>
        <w:t>7.2.2.3.3.2</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Server initiated</w:t>
      </w:r>
      <w:r>
        <w:rPr>
          <w:noProof/>
        </w:rPr>
        <w:tab/>
      </w:r>
      <w:r>
        <w:rPr>
          <w:noProof/>
        </w:rPr>
        <w:fldChar w:fldCharType="begin"/>
      </w:r>
      <w:r>
        <w:rPr>
          <w:noProof/>
        </w:rPr>
        <w:instrText xml:space="preserve"> PAGEREF _Toc154701497 \h </w:instrText>
      </w:r>
      <w:r>
        <w:rPr>
          <w:noProof/>
        </w:rPr>
      </w:r>
      <w:r>
        <w:rPr>
          <w:noProof/>
        </w:rPr>
        <w:fldChar w:fldCharType="separate"/>
      </w:r>
      <w:r>
        <w:rPr>
          <w:noProof/>
        </w:rPr>
        <w:t>74</w:t>
      </w:r>
      <w:r>
        <w:rPr>
          <w:noProof/>
        </w:rPr>
        <w:fldChar w:fldCharType="end"/>
      </w:r>
    </w:p>
    <w:p w14:paraId="10F1007E" w14:textId="66524D1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nl-NL"/>
        </w:rPr>
        <w:t>7.2.2.4</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MCVideo emergency private call</w:t>
      </w:r>
      <w:r>
        <w:rPr>
          <w:noProof/>
        </w:rPr>
        <w:tab/>
      </w:r>
      <w:r>
        <w:rPr>
          <w:noProof/>
        </w:rPr>
        <w:fldChar w:fldCharType="begin"/>
      </w:r>
      <w:r>
        <w:rPr>
          <w:noProof/>
        </w:rPr>
        <w:instrText xml:space="preserve"> PAGEREF _Toc154701498 \h </w:instrText>
      </w:r>
      <w:r>
        <w:rPr>
          <w:noProof/>
        </w:rPr>
      </w:r>
      <w:r>
        <w:rPr>
          <w:noProof/>
        </w:rPr>
        <w:fldChar w:fldCharType="separate"/>
      </w:r>
      <w:r>
        <w:rPr>
          <w:noProof/>
        </w:rPr>
        <w:t>75</w:t>
      </w:r>
      <w:r>
        <w:rPr>
          <w:noProof/>
        </w:rPr>
        <w:fldChar w:fldCharType="end"/>
      </w:r>
    </w:p>
    <w:p w14:paraId="08AC99E6" w14:textId="0677746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7.2.2.4.1</w:t>
      </w:r>
      <w:r>
        <w:rPr>
          <w:rFonts w:asciiTheme="minorHAnsi" w:eastAsiaTheme="minorEastAsia" w:hAnsiTheme="minorHAnsi" w:cstheme="minorBidi"/>
          <w:noProof/>
          <w:kern w:val="2"/>
          <w:sz w:val="22"/>
          <w:szCs w:val="22"/>
          <w:lang w:eastAsia="en-GB"/>
          <w14:ligatures w14:val="standardContextual"/>
        </w:rPr>
        <w:tab/>
      </w:r>
      <w:r>
        <w:rPr>
          <w:noProof/>
        </w:rPr>
        <w:t>MCVideo emergency private call commencement</w:t>
      </w:r>
      <w:r>
        <w:rPr>
          <w:noProof/>
        </w:rPr>
        <w:tab/>
      </w:r>
      <w:r>
        <w:rPr>
          <w:noProof/>
        </w:rPr>
        <w:fldChar w:fldCharType="begin"/>
      </w:r>
      <w:r>
        <w:rPr>
          <w:noProof/>
        </w:rPr>
        <w:instrText xml:space="preserve"> PAGEREF _Toc154701499 \h </w:instrText>
      </w:r>
      <w:r>
        <w:rPr>
          <w:noProof/>
        </w:rPr>
      </w:r>
      <w:r>
        <w:rPr>
          <w:noProof/>
        </w:rPr>
        <w:fldChar w:fldCharType="separate"/>
      </w:r>
      <w:r>
        <w:rPr>
          <w:noProof/>
        </w:rPr>
        <w:t>75</w:t>
      </w:r>
      <w:r>
        <w:rPr>
          <w:noProof/>
        </w:rPr>
        <w:fldChar w:fldCharType="end"/>
      </w:r>
    </w:p>
    <w:p w14:paraId="6098C1E7" w14:textId="375F091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7.2.2.4.2</w:t>
      </w:r>
      <w:r>
        <w:rPr>
          <w:rFonts w:asciiTheme="minorHAnsi" w:eastAsiaTheme="minorEastAsia" w:hAnsiTheme="minorHAnsi" w:cstheme="minorBidi"/>
          <w:noProof/>
          <w:kern w:val="2"/>
          <w:sz w:val="22"/>
          <w:szCs w:val="22"/>
          <w:lang w:eastAsia="en-GB"/>
          <w14:ligatures w14:val="standardContextual"/>
        </w:rPr>
        <w:tab/>
      </w:r>
      <w:r>
        <w:rPr>
          <w:noProof/>
        </w:rPr>
        <w:t>MCVideo private call emergency upgrade</w:t>
      </w:r>
      <w:r>
        <w:rPr>
          <w:noProof/>
        </w:rPr>
        <w:tab/>
      </w:r>
      <w:r>
        <w:rPr>
          <w:noProof/>
        </w:rPr>
        <w:fldChar w:fldCharType="begin"/>
      </w:r>
      <w:r>
        <w:rPr>
          <w:noProof/>
        </w:rPr>
        <w:instrText xml:space="preserve"> PAGEREF _Toc154701500 \h </w:instrText>
      </w:r>
      <w:r>
        <w:rPr>
          <w:noProof/>
        </w:rPr>
      </w:r>
      <w:r>
        <w:rPr>
          <w:noProof/>
        </w:rPr>
        <w:fldChar w:fldCharType="separate"/>
      </w:r>
      <w:r>
        <w:rPr>
          <w:noProof/>
        </w:rPr>
        <w:t>77</w:t>
      </w:r>
      <w:r>
        <w:rPr>
          <w:noProof/>
        </w:rPr>
        <w:fldChar w:fldCharType="end"/>
      </w:r>
    </w:p>
    <w:p w14:paraId="5F53A158" w14:textId="4D5F7061"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rFonts w:asciiTheme="minorHAnsi" w:eastAsiaTheme="minorEastAsia" w:hAnsiTheme="minorHAnsi" w:cstheme="minorBidi"/>
          <w:noProof/>
          <w:kern w:val="2"/>
          <w:sz w:val="22"/>
          <w:szCs w:val="22"/>
          <w:lang w:eastAsia="en-GB"/>
          <w14:ligatures w14:val="standardContextual"/>
        </w:rPr>
        <w:tab/>
      </w:r>
      <w:r>
        <w:rPr>
          <w:noProof/>
        </w:rPr>
        <w:t>Off-network p</w:t>
      </w:r>
      <w:r>
        <w:rPr>
          <w:noProof/>
          <w:lang w:eastAsia="zh-CN"/>
        </w:rPr>
        <w:t>rivate communications</w:t>
      </w:r>
      <w:r>
        <w:rPr>
          <w:noProof/>
        </w:rPr>
        <w:tab/>
      </w:r>
      <w:r>
        <w:rPr>
          <w:noProof/>
        </w:rPr>
        <w:fldChar w:fldCharType="begin"/>
      </w:r>
      <w:r>
        <w:rPr>
          <w:noProof/>
        </w:rPr>
        <w:instrText xml:space="preserve"> PAGEREF _Toc154701501 \h </w:instrText>
      </w:r>
      <w:r>
        <w:rPr>
          <w:noProof/>
        </w:rPr>
      </w:r>
      <w:r>
        <w:rPr>
          <w:noProof/>
        </w:rPr>
        <w:fldChar w:fldCharType="separate"/>
      </w:r>
      <w:r>
        <w:rPr>
          <w:noProof/>
        </w:rPr>
        <w:t>78</w:t>
      </w:r>
      <w:r>
        <w:rPr>
          <w:noProof/>
        </w:rPr>
        <w:fldChar w:fldCharType="end"/>
      </w:r>
    </w:p>
    <w:p w14:paraId="2661926C" w14:textId="4A1514E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_Toc154701502 \h </w:instrText>
      </w:r>
      <w:r>
        <w:rPr>
          <w:noProof/>
        </w:rPr>
      </w:r>
      <w:r>
        <w:rPr>
          <w:noProof/>
        </w:rPr>
        <w:fldChar w:fldCharType="separate"/>
      </w:r>
      <w:r>
        <w:rPr>
          <w:noProof/>
        </w:rPr>
        <w:t>78</w:t>
      </w:r>
      <w:r>
        <w:rPr>
          <w:noProof/>
        </w:rPr>
        <w:fldChar w:fldCharType="end"/>
      </w:r>
    </w:p>
    <w:p w14:paraId="083B10D4" w14:textId="38AF0C15"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ff-network private communications</w:t>
      </w:r>
      <w:r>
        <w:rPr>
          <w:noProof/>
        </w:rPr>
        <w:tab/>
      </w:r>
      <w:r>
        <w:rPr>
          <w:noProof/>
        </w:rPr>
        <w:fldChar w:fldCharType="begin"/>
      </w:r>
      <w:r>
        <w:rPr>
          <w:noProof/>
        </w:rPr>
        <w:instrText xml:space="preserve"> PAGEREF _Toc154701503 \h </w:instrText>
      </w:r>
      <w:r>
        <w:rPr>
          <w:noProof/>
        </w:rPr>
      </w:r>
      <w:r>
        <w:rPr>
          <w:noProof/>
        </w:rPr>
        <w:fldChar w:fldCharType="separate"/>
      </w:r>
      <w:r>
        <w:rPr>
          <w:noProof/>
        </w:rPr>
        <w:t>78</w:t>
      </w:r>
      <w:r>
        <w:rPr>
          <w:noProof/>
        </w:rPr>
        <w:fldChar w:fldCharType="end"/>
      </w:r>
    </w:p>
    <w:p w14:paraId="5D015574" w14:textId="5DAFC1C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7.2.3.2.1</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Private communication request</w:t>
      </w:r>
      <w:r>
        <w:rPr>
          <w:noProof/>
        </w:rPr>
        <w:tab/>
      </w:r>
      <w:r>
        <w:rPr>
          <w:noProof/>
        </w:rPr>
        <w:fldChar w:fldCharType="begin"/>
      </w:r>
      <w:r>
        <w:rPr>
          <w:noProof/>
        </w:rPr>
        <w:instrText xml:space="preserve"> PAGEREF _Toc154701504 \h </w:instrText>
      </w:r>
      <w:r>
        <w:rPr>
          <w:noProof/>
        </w:rPr>
      </w:r>
      <w:r>
        <w:rPr>
          <w:noProof/>
        </w:rPr>
        <w:fldChar w:fldCharType="separate"/>
      </w:r>
      <w:r>
        <w:rPr>
          <w:noProof/>
        </w:rPr>
        <w:t>78</w:t>
      </w:r>
      <w:r>
        <w:rPr>
          <w:noProof/>
        </w:rPr>
        <w:fldChar w:fldCharType="end"/>
      </w:r>
    </w:p>
    <w:p w14:paraId="17382513" w14:textId="2BDD2BD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7.2.3.2.2</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Private communication answer re</w:t>
      </w:r>
      <w:r w:rsidRPr="000E709A">
        <w:rPr>
          <w:noProof/>
          <w:lang w:val="en-IN" w:eastAsia="zh-CN"/>
        </w:rPr>
        <w:t>sponse</w:t>
      </w:r>
      <w:r>
        <w:rPr>
          <w:noProof/>
        </w:rPr>
        <w:tab/>
      </w:r>
      <w:r>
        <w:rPr>
          <w:noProof/>
        </w:rPr>
        <w:fldChar w:fldCharType="begin"/>
      </w:r>
      <w:r>
        <w:rPr>
          <w:noProof/>
        </w:rPr>
        <w:instrText xml:space="preserve"> PAGEREF _Toc154701505 \h </w:instrText>
      </w:r>
      <w:r>
        <w:rPr>
          <w:noProof/>
        </w:rPr>
      </w:r>
      <w:r>
        <w:rPr>
          <w:noProof/>
        </w:rPr>
        <w:fldChar w:fldCharType="separate"/>
      </w:r>
      <w:r>
        <w:rPr>
          <w:noProof/>
        </w:rPr>
        <w:t>79</w:t>
      </w:r>
      <w:r>
        <w:rPr>
          <w:noProof/>
        </w:rPr>
        <w:fldChar w:fldCharType="end"/>
      </w:r>
    </w:p>
    <w:p w14:paraId="5FF30CE3" w14:textId="1F7E1E3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7.2.3.2.3</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Private communication release request</w:t>
      </w:r>
      <w:r>
        <w:rPr>
          <w:noProof/>
        </w:rPr>
        <w:tab/>
      </w:r>
      <w:r>
        <w:rPr>
          <w:noProof/>
        </w:rPr>
        <w:fldChar w:fldCharType="begin"/>
      </w:r>
      <w:r>
        <w:rPr>
          <w:noProof/>
        </w:rPr>
        <w:instrText xml:space="preserve"> PAGEREF _Toc154701506 \h </w:instrText>
      </w:r>
      <w:r>
        <w:rPr>
          <w:noProof/>
        </w:rPr>
      </w:r>
      <w:r>
        <w:rPr>
          <w:noProof/>
        </w:rPr>
        <w:fldChar w:fldCharType="separate"/>
      </w:r>
      <w:r>
        <w:rPr>
          <w:noProof/>
        </w:rPr>
        <w:t>79</w:t>
      </w:r>
      <w:r>
        <w:rPr>
          <w:noProof/>
        </w:rPr>
        <w:fldChar w:fldCharType="end"/>
      </w:r>
    </w:p>
    <w:p w14:paraId="0A424925" w14:textId="5E6AD9B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7.2.3.2.4</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 xml:space="preserve">Private communication release </w:t>
      </w:r>
      <w:r w:rsidRPr="000E709A">
        <w:rPr>
          <w:noProof/>
          <w:lang w:val="en-IN"/>
        </w:rPr>
        <w:t>re</w:t>
      </w:r>
      <w:r w:rsidRPr="000E709A">
        <w:rPr>
          <w:noProof/>
          <w:lang w:val="en-IN" w:eastAsia="zh-CN"/>
        </w:rPr>
        <w:t>sponse</w:t>
      </w:r>
      <w:r>
        <w:rPr>
          <w:noProof/>
        </w:rPr>
        <w:tab/>
      </w:r>
      <w:r>
        <w:rPr>
          <w:noProof/>
        </w:rPr>
        <w:fldChar w:fldCharType="begin"/>
      </w:r>
      <w:r>
        <w:rPr>
          <w:noProof/>
        </w:rPr>
        <w:instrText xml:space="preserve"> PAGEREF _Toc154701507 \h </w:instrText>
      </w:r>
      <w:r>
        <w:rPr>
          <w:noProof/>
        </w:rPr>
      </w:r>
      <w:r>
        <w:rPr>
          <w:noProof/>
        </w:rPr>
        <w:fldChar w:fldCharType="separate"/>
      </w:r>
      <w:r>
        <w:rPr>
          <w:noProof/>
        </w:rPr>
        <w:t>79</w:t>
      </w:r>
      <w:r>
        <w:rPr>
          <w:noProof/>
        </w:rPr>
        <w:fldChar w:fldCharType="end"/>
      </w:r>
    </w:p>
    <w:p w14:paraId="2BFCBA67" w14:textId="474FA22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7.2.3.3</w:t>
      </w:r>
      <w:r>
        <w:rPr>
          <w:rFonts w:asciiTheme="minorHAnsi" w:eastAsiaTheme="minorEastAsia" w:hAnsiTheme="minorHAnsi" w:cstheme="minorBidi"/>
          <w:noProof/>
          <w:kern w:val="2"/>
          <w:sz w:val="22"/>
          <w:szCs w:val="22"/>
          <w:lang w:eastAsia="en-GB"/>
          <w14:ligatures w14:val="standardContextual"/>
        </w:rPr>
        <w:tab/>
      </w:r>
      <w:r>
        <w:rPr>
          <w:noProof/>
          <w:lang w:eastAsia="zh-CN"/>
        </w:rPr>
        <w:t>Use of ProSe for off-network private communications</w:t>
      </w:r>
      <w:r>
        <w:rPr>
          <w:noProof/>
        </w:rPr>
        <w:tab/>
      </w:r>
      <w:r>
        <w:rPr>
          <w:noProof/>
        </w:rPr>
        <w:fldChar w:fldCharType="begin"/>
      </w:r>
      <w:r>
        <w:rPr>
          <w:noProof/>
        </w:rPr>
        <w:instrText xml:space="preserve"> PAGEREF _Toc154701508 \h </w:instrText>
      </w:r>
      <w:r>
        <w:rPr>
          <w:noProof/>
        </w:rPr>
      </w:r>
      <w:r>
        <w:rPr>
          <w:noProof/>
        </w:rPr>
        <w:fldChar w:fldCharType="separate"/>
      </w:r>
      <w:r>
        <w:rPr>
          <w:noProof/>
        </w:rPr>
        <w:t>80</w:t>
      </w:r>
      <w:r>
        <w:rPr>
          <w:noProof/>
        </w:rPr>
        <w:fldChar w:fldCharType="end"/>
      </w:r>
    </w:p>
    <w:p w14:paraId="1987D078" w14:textId="13F2C65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Automatic commencement private communication</w:t>
      </w:r>
      <w:r>
        <w:rPr>
          <w:noProof/>
        </w:rPr>
        <w:tab/>
      </w:r>
      <w:r>
        <w:rPr>
          <w:noProof/>
        </w:rPr>
        <w:fldChar w:fldCharType="begin"/>
      </w:r>
      <w:r>
        <w:rPr>
          <w:noProof/>
        </w:rPr>
        <w:instrText xml:space="preserve"> PAGEREF _Toc154701509 \h </w:instrText>
      </w:r>
      <w:r>
        <w:rPr>
          <w:noProof/>
        </w:rPr>
      </w:r>
      <w:r>
        <w:rPr>
          <w:noProof/>
        </w:rPr>
        <w:fldChar w:fldCharType="separate"/>
      </w:r>
      <w:r>
        <w:rPr>
          <w:noProof/>
        </w:rPr>
        <w:t>80</w:t>
      </w:r>
      <w:r>
        <w:rPr>
          <w:noProof/>
        </w:rPr>
        <w:fldChar w:fldCharType="end"/>
      </w:r>
    </w:p>
    <w:p w14:paraId="0A555746" w14:textId="3512BDE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.4.</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_Toc154701510 \h </w:instrText>
      </w:r>
      <w:r>
        <w:rPr>
          <w:noProof/>
        </w:rPr>
      </w:r>
      <w:r>
        <w:rPr>
          <w:noProof/>
        </w:rPr>
        <w:fldChar w:fldCharType="separate"/>
      </w:r>
      <w:r>
        <w:rPr>
          <w:noProof/>
        </w:rPr>
        <w:t>80</w:t>
      </w:r>
      <w:r>
        <w:rPr>
          <w:noProof/>
        </w:rPr>
        <w:fldChar w:fldCharType="end"/>
      </w:r>
    </w:p>
    <w:p w14:paraId="0701DD71" w14:textId="22DC816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_Toc154701511 \h </w:instrText>
      </w:r>
      <w:r>
        <w:rPr>
          <w:noProof/>
        </w:rPr>
      </w:r>
      <w:r>
        <w:rPr>
          <w:noProof/>
        </w:rPr>
        <w:fldChar w:fldCharType="separate"/>
      </w:r>
      <w:r>
        <w:rPr>
          <w:noProof/>
        </w:rPr>
        <w:t>80</w:t>
      </w:r>
      <w:r>
        <w:rPr>
          <w:noProof/>
        </w:rPr>
        <w:fldChar w:fldCharType="end"/>
      </w:r>
    </w:p>
    <w:p w14:paraId="6D98F6B0" w14:textId="65FA164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.5</w:t>
      </w:r>
      <w:r>
        <w:rPr>
          <w:rFonts w:asciiTheme="minorHAnsi" w:eastAsiaTheme="minorEastAsia" w:hAnsiTheme="minorHAnsi" w:cstheme="minorBidi"/>
          <w:noProof/>
          <w:kern w:val="2"/>
          <w:sz w:val="22"/>
          <w:szCs w:val="22"/>
          <w:lang w:eastAsia="en-GB"/>
          <w14:ligatures w14:val="standardContextual"/>
        </w:rPr>
        <w:tab/>
      </w:r>
      <w:r>
        <w:rPr>
          <w:noProof/>
        </w:rPr>
        <w:t xml:space="preserve">Manual </w:t>
      </w:r>
      <w:r>
        <w:rPr>
          <w:noProof/>
          <w:lang w:eastAsia="zh-CN"/>
        </w:rPr>
        <w:t>commencement private communication</w:t>
      </w:r>
      <w:r>
        <w:rPr>
          <w:noProof/>
        </w:rPr>
        <w:tab/>
      </w:r>
      <w:r>
        <w:rPr>
          <w:noProof/>
        </w:rPr>
        <w:fldChar w:fldCharType="begin"/>
      </w:r>
      <w:r>
        <w:rPr>
          <w:noProof/>
        </w:rPr>
        <w:instrText xml:space="preserve"> PAGEREF _Toc154701512 \h </w:instrText>
      </w:r>
      <w:r>
        <w:rPr>
          <w:noProof/>
        </w:rPr>
      </w:r>
      <w:r>
        <w:rPr>
          <w:noProof/>
        </w:rPr>
        <w:fldChar w:fldCharType="separate"/>
      </w:r>
      <w:r>
        <w:rPr>
          <w:noProof/>
        </w:rPr>
        <w:t>82</w:t>
      </w:r>
      <w:r>
        <w:rPr>
          <w:noProof/>
        </w:rPr>
        <w:fldChar w:fldCharType="end"/>
      </w:r>
    </w:p>
    <w:p w14:paraId="203CB873" w14:textId="1D04DBB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_Toc154701513 \h </w:instrText>
      </w:r>
      <w:r>
        <w:rPr>
          <w:noProof/>
        </w:rPr>
      </w:r>
      <w:r>
        <w:rPr>
          <w:noProof/>
        </w:rPr>
        <w:fldChar w:fldCharType="separate"/>
      </w:r>
      <w:r>
        <w:rPr>
          <w:noProof/>
        </w:rPr>
        <w:t>82</w:t>
      </w:r>
      <w:r>
        <w:rPr>
          <w:noProof/>
        </w:rPr>
        <w:fldChar w:fldCharType="end"/>
      </w:r>
    </w:p>
    <w:p w14:paraId="547CC6A7" w14:textId="1D3BBC6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7</w:t>
      </w:r>
      <w:r>
        <w:rPr>
          <w:noProof/>
        </w:rPr>
        <w:t>.</w:t>
      </w:r>
      <w:r>
        <w:rPr>
          <w:noProof/>
          <w:lang w:eastAsia="zh-CN"/>
        </w:rPr>
        <w:t>2.3</w:t>
      </w:r>
      <w:r>
        <w:rPr>
          <w:noProof/>
        </w:rPr>
        <w:t>.5.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 Communication accepted</w:t>
      </w:r>
      <w:r>
        <w:rPr>
          <w:noProof/>
        </w:rPr>
        <w:tab/>
      </w:r>
      <w:r>
        <w:rPr>
          <w:noProof/>
        </w:rPr>
        <w:fldChar w:fldCharType="begin"/>
      </w:r>
      <w:r>
        <w:rPr>
          <w:noProof/>
        </w:rPr>
        <w:instrText xml:space="preserve"> PAGEREF _Toc154701514 \h </w:instrText>
      </w:r>
      <w:r>
        <w:rPr>
          <w:noProof/>
        </w:rPr>
      </w:r>
      <w:r>
        <w:rPr>
          <w:noProof/>
        </w:rPr>
        <w:fldChar w:fldCharType="separate"/>
      </w:r>
      <w:r>
        <w:rPr>
          <w:noProof/>
        </w:rPr>
        <w:t>82</w:t>
      </w:r>
      <w:r>
        <w:rPr>
          <w:noProof/>
        </w:rPr>
        <w:fldChar w:fldCharType="end"/>
      </w:r>
    </w:p>
    <w:p w14:paraId="51DDDB52" w14:textId="7A31DB2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.5.</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 Communication rejected/ignored</w:t>
      </w:r>
      <w:r>
        <w:rPr>
          <w:noProof/>
        </w:rPr>
        <w:tab/>
      </w:r>
      <w:r>
        <w:rPr>
          <w:noProof/>
        </w:rPr>
        <w:fldChar w:fldCharType="begin"/>
      </w:r>
      <w:r>
        <w:rPr>
          <w:noProof/>
        </w:rPr>
        <w:instrText xml:space="preserve"> PAGEREF _Toc154701515 \h </w:instrText>
      </w:r>
      <w:r>
        <w:rPr>
          <w:noProof/>
        </w:rPr>
      </w:r>
      <w:r>
        <w:rPr>
          <w:noProof/>
        </w:rPr>
        <w:fldChar w:fldCharType="separate"/>
      </w:r>
      <w:r>
        <w:rPr>
          <w:noProof/>
        </w:rPr>
        <w:t>84</w:t>
      </w:r>
      <w:r>
        <w:rPr>
          <w:noProof/>
        </w:rPr>
        <w:fldChar w:fldCharType="end"/>
      </w:r>
    </w:p>
    <w:p w14:paraId="4733ACC9" w14:textId="09D1FCC7"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.6</w:t>
      </w:r>
      <w:r>
        <w:rPr>
          <w:rFonts w:asciiTheme="minorHAnsi" w:eastAsiaTheme="minorEastAsia" w:hAnsiTheme="minorHAnsi" w:cstheme="minorBidi"/>
          <w:noProof/>
          <w:kern w:val="2"/>
          <w:sz w:val="22"/>
          <w:szCs w:val="22"/>
          <w:lang w:eastAsia="en-GB"/>
          <w14:ligatures w14:val="standardContextual"/>
        </w:rPr>
        <w:tab/>
      </w:r>
      <w:r>
        <w:rPr>
          <w:noProof/>
          <w:lang w:eastAsia="zh-CN"/>
        </w:rPr>
        <w:t>Private communication release</w:t>
      </w:r>
      <w:r>
        <w:rPr>
          <w:noProof/>
        </w:rPr>
        <w:tab/>
      </w:r>
      <w:r>
        <w:rPr>
          <w:noProof/>
        </w:rPr>
        <w:fldChar w:fldCharType="begin"/>
      </w:r>
      <w:r>
        <w:rPr>
          <w:noProof/>
        </w:rPr>
        <w:instrText xml:space="preserve"> PAGEREF _Toc154701516 \h </w:instrText>
      </w:r>
      <w:r>
        <w:rPr>
          <w:noProof/>
        </w:rPr>
      </w:r>
      <w:r>
        <w:rPr>
          <w:noProof/>
        </w:rPr>
        <w:fldChar w:fldCharType="separate"/>
      </w:r>
      <w:r>
        <w:rPr>
          <w:noProof/>
        </w:rPr>
        <w:t>85</w:t>
      </w:r>
      <w:r>
        <w:rPr>
          <w:noProof/>
        </w:rPr>
        <w:fldChar w:fldCharType="end"/>
      </w:r>
    </w:p>
    <w:p w14:paraId="24786640" w14:textId="60CA5EE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.6.</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_Toc154701517 \h </w:instrText>
      </w:r>
      <w:r>
        <w:rPr>
          <w:noProof/>
        </w:rPr>
      </w:r>
      <w:r>
        <w:rPr>
          <w:noProof/>
        </w:rPr>
        <w:fldChar w:fldCharType="separate"/>
      </w:r>
      <w:r>
        <w:rPr>
          <w:noProof/>
        </w:rPr>
        <w:t>85</w:t>
      </w:r>
      <w:r>
        <w:rPr>
          <w:noProof/>
        </w:rPr>
        <w:fldChar w:fldCharType="end"/>
      </w:r>
    </w:p>
    <w:p w14:paraId="39F766D0" w14:textId="12A519D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2.3</w:t>
      </w:r>
      <w:r>
        <w:rPr>
          <w:noProof/>
        </w:rPr>
        <w:t>.6.</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_Toc154701518 \h </w:instrText>
      </w:r>
      <w:r>
        <w:rPr>
          <w:noProof/>
        </w:rPr>
      </w:r>
      <w:r>
        <w:rPr>
          <w:noProof/>
        </w:rPr>
        <w:fldChar w:fldCharType="separate"/>
      </w:r>
      <w:r>
        <w:rPr>
          <w:noProof/>
        </w:rPr>
        <w:t>85</w:t>
      </w:r>
      <w:r>
        <w:rPr>
          <w:noProof/>
        </w:rPr>
        <w:fldChar w:fldCharType="end"/>
      </w:r>
    </w:p>
    <w:p w14:paraId="633010ED" w14:textId="4EEC723A"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7.3</w:t>
      </w:r>
      <w:r>
        <w:rPr>
          <w:rFonts w:asciiTheme="minorHAnsi" w:eastAsiaTheme="minorEastAsia" w:hAnsiTheme="minorHAnsi" w:cstheme="minorBidi"/>
          <w:noProof/>
          <w:kern w:val="2"/>
          <w:sz w:val="22"/>
          <w:szCs w:val="22"/>
          <w:lang w:eastAsia="en-GB"/>
          <w14:ligatures w14:val="standardContextual"/>
        </w:rPr>
        <w:tab/>
      </w:r>
      <w:r>
        <w:rPr>
          <w:noProof/>
          <w:lang w:eastAsia="zh-CN"/>
        </w:rPr>
        <w:t>Video pull</w:t>
      </w:r>
      <w:r>
        <w:rPr>
          <w:noProof/>
        </w:rPr>
        <w:tab/>
      </w:r>
      <w:r>
        <w:rPr>
          <w:noProof/>
        </w:rPr>
        <w:fldChar w:fldCharType="begin"/>
      </w:r>
      <w:r>
        <w:rPr>
          <w:noProof/>
        </w:rPr>
        <w:instrText xml:space="preserve"> PAGEREF _Toc154701519 \h </w:instrText>
      </w:r>
      <w:r>
        <w:rPr>
          <w:noProof/>
        </w:rPr>
      </w:r>
      <w:r>
        <w:rPr>
          <w:noProof/>
        </w:rPr>
        <w:fldChar w:fldCharType="separate"/>
      </w:r>
      <w:r>
        <w:rPr>
          <w:noProof/>
        </w:rPr>
        <w:t>86</w:t>
      </w:r>
      <w:r>
        <w:rPr>
          <w:noProof/>
        </w:rPr>
        <w:fldChar w:fldCharType="end"/>
      </w:r>
    </w:p>
    <w:p w14:paraId="46064C5C" w14:textId="384DC457"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_Toc154701520 \h </w:instrText>
      </w:r>
      <w:r>
        <w:rPr>
          <w:noProof/>
        </w:rPr>
      </w:r>
      <w:r>
        <w:rPr>
          <w:noProof/>
        </w:rPr>
        <w:fldChar w:fldCharType="separate"/>
      </w:r>
      <w:r>
        <w:rPr>
          <w:noProof/>
        </w:rPr>
        <w:t>86</w:t>
      </w:r>
      <w:r>
        <w:rPr>
          <w:noProof/>
        </w:rPr>
        <w:fldChar w:fldCharType="end"/>
      </w:r>
    </w:p>
    <w:p w14:paraId="7AAC2D5A" w14:textId="2CE7F7E7"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7.3.2</w:t>
      </w:r>
      <w:r>
        <w:rPr>
          <w:rFonts w:asciiTheme="minorHAnsi" w:eastAsiaTheme="minorEastAsia" w:hAnsiTheme="minorHAnsi" w:cstheme="minorBidi"/>
          <w:noProof/>
          <w:kern w:val="2"/>
          <w:sz w:val="22"/>
          <w:szCs w:val="22"/>
          <w:lang w:eastAsia="en-GB"/>
          <w14:ligatures w14:val="standardContextual"/>
        </w:rPr>
        <w:tab/>
      </w:r>
      <w:r>
        <w:rPr>
          <w:noProof/>
          <w:lang w:eastAsia="zh-CN"/>
        </w:rPr>
        <w:t>On-network video pull</w:t>
      </w:r>
      <w:r>
        <w:rPr>
          <w:noProof/>
        </w:rPr>
        <w:tab/>
      </w:r>
      <w:r>
        <w:rPr>
          <w:noProof/>
        </w:rPr>
        <w:fldChar w:fldCharType="begin"/>
      </w:r>
      <w:r>
        <w:rPr>
          <w:noProof/>
        </w:rPr>
        <w:instrText xml:space="preserve"> PAGEREF _Toc154701521 \h </w:instrText>
      </w:r>
      <w:r>
        <w:rPr>
          <w:noProof/>
        </w:rPr>
      </w:r>
      <w:r>
        <w:rPr>
          <w:noProof/>
        </w:rPr>
        <w:fldChar w:fldCharType="separate"/>
      </w:r>
      <w:r>
        <w:rPr>
          <w:noProof/>
        </w:rPr>
        <w:t>86</w:t>
      </w:r>
      <w:r>
        <w:rPr>
          <w:noProof/>
        </w:rPr>
        <w:fldChar w:fldCharType="end"/>
      </w:r>
    </w:p>
    <w:p w14:paraId="3A54BDEC" w14:textId="0E4416C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3.2</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_Toc154701522 \h </w:instrText>
      </w:r>
      <w:r>
        <w:rPr>
          <w:noProof/>
        </w:rPr>
      </w:r>
      <w:r>
        <w:rPr>
          <w:noProof/>
        </w:rPr>
        <w:fldChar w:fldCharType="separate"/>
      </w:r>
      <w:r>
        <w:rPr>
          <w:noProof/>
        </w:rPr>
        <w:t>86</w:t>
      </w:r>
      <w:r>
        <w:rPr>
          <w:noProof/>
        </w:rPr>
        <w:fldChar w:fldCharType="end"/>
      </w:r>
    </w:p>
    <w:p w14:paraId="6006D3AF" w14:textId="7F01E2A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 xml:space="preserve">n-network </w:t>
      </w:r>
      <w:r>
        <w:rPr>
          <w:noProof/>
        </w:rPr>
        <w:t>video p</w:t>
      </w:r>
      <w:r>
        <w:rPr>
          <w:noProof/>
          <w:lang w:eastAsia="zh-CN"/>
        </w:rPr>
        <w:t>ull</w:t>
      </w:r>
      <w:r>
        <w:rPr>
          <w:noProof/>
        </w:rPr>
        <w:tab/>
      </w:r>
      <w:r>
        <w:rPr>
          <w:noProof/>
        </w:rPr>
        <w:fldChar w:fldCharType="begin"/>
      </w:r>
      <w:r>
        <w:rPr>
          <w:noProof/>
        </w:rPr>
        <w:instrText xml:space="preserve"> PAGEREF _Toc154701523 \h </w:instrText>
      </w:r>
      <w:r>
        <w:rPr>
          <w:noProof/>
        </w:rPr>
      </w:r>
      <w:r>
        <w:rPr>
          <w:noProof/>
        </w:rPr>
        <w:fldChar w:fldCharType="separate"/>
      </w:r>
      <w:r>
        <w:rPr>
          <w:noProof/>
        </w:rPr>
        <w:t>86</w:t>
      </w:r>
      <w:r>
        <w:rPr>
          <w:noProof/>
        </w:rPr>
        <w:fldChar w:fldCharType="end"/>
      </w:r>
    </w:p>
    <w:p w14:paraId="00F3CF53" w14:textId="386EF4D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.2.2</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MCVideo pull from server request</w:t>
      </w:r>
      <w:r>
        <w:rPr>
          <w:noProof/>
        </w:rPr>
        <w:tab/>
      </w:r>
      <w:r>
        <w:rPr>
          <w:noProof/>
        </w:rPr>
        <w:fldChar w:fldCharType="begin"/>
      </w:r>
      <w:r>
        <w:rPr>
          <w:noProof/>
        </w:rPr>
        <w:instrText xml:space="preserve"> PAGEREF _Toc154701524 \h </w:instrText>
      </w:r>
      <w:r>
        <w:rPr>
          <w:noProof/>
        </w:rPr>
      </w:r>
      <w:r>
        <w:rPr>
          <w:noProof/>
        </w:rPr>
        <w:fldChar w:fldCharType="separate"/>
      </w:r>
      <w:r>
        <w:rPr>
          <w:noProof/>
        </w:rPr>
        <w:t>87</w:t>
      </w:r>
      <w:r>
        <w:rPr>
          <w:noProof/>
        </w:rPr>
        <w:fldChar w:fldCharType="end"/>
      </w:r>
    </w:p>
    <w:p w14:paraId="2465421A" w14:textId="213362B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.2.2</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MCVideo pull from server response</w:t>
      </w:r>
      <w:r>
        <w:rPr>
          <w:noProof/>
        </w:rPr>
        <w:tab/>
      </w:r>
      <w:r>
        <w:rPr>
          <w:noProof/>
        </w:rPr>
        <w:fldChar w:fldCharType="begin"/>
      </w:r>
      <w:r>
        <w:rPr>
          <w:noProof/>
        </w:rPr>
        <w:instrText xml:space="preserve"> PAGEREF _Toc154701525 \h </w:instrText>
      </w:r>
      <w:r>
        <w:rPr>
          <w:noProof/>
        </w:rPr>
      </w:r>
      <w:r>
        <w:rPr>
          <w:noProof/>
        </w:rPr>
        <w:fldChar w:fldCharType="separate"/>
      </w:r>
      <w:r>
        <w:rPr>
          <w:noProof/>
        </w:rPr>
        <w:t>87</w:t>
      </w:r>
      <w:r>
        <w:rPr>
          <w:noProof/>
        </w:rPr>
        <w:fldChar w:fldCharType="end"/>
      </w:r>
    </w:p>
    <w:p w14:paraId="5BA59398" w14:textId="2B6E05B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.2.2</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MCVideo pull from server complete request</w:t>
      </w:r>
      <w:r>
        <w:rPr>
          <w:noProof/>
        </w:rPr>
        <w:tab/>
      </w:r>
      <w:r>
        <w:rPr>
          <w:noProof/>
        </w:rPr>
        <w:fldChar w:fldCharType="begin"/>
      </w:r>
      <w:r>
        <w:rPr>
          <w:noProof/>
        </w:rPr>
        <w:instrText xml:space="preserve"> PAGEREF _Toc154701526 \h </w:instrText>
      </w:r>
      <w:r>
        <w:rPr>
          <w:noProof/>
        </w:rPr>
      </w:r>
      <w:r>
        <w:rPr>
          <w:noProof/>
        </w:rPr>
        <w:fldChar w:fldCharType="separate"/>
      </w:r>
      <w:r>
        <w:rPr>
          <w:noProof/>
        </w:rPr>
        <w:t>87</w:t>
      </w:r>
      <w:r>
        <w:rPr>
          <w:noProof/>
        </w:rPr>
        <w:fldChar w:fldCharType="end"/>
      </w:r>
    </w:p>
    <w:p w14:paraId="7A1C23BE" w14:textId="7E9349F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.2.2</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MCVideo pull from server complete response</w:t>
      </w:r>
      <w:r>
        <w:rPr>
          <w:noProof/>
        </w:rPr>
        <w:tab/>
      </w:r>
      <w:r>
        <w:rPr>
          <w:noProof/>
        </w:rPr>
        <w:fldChar w:fldCharType="begin"/>
      </w:r>
      <w:r>
        <w:rPr>
          <w:noProof/>
        </w:rPr>
        <w:instrText xml:space="preserve"> PAGEREF _Toc154701527 \h </w:instrText>
      </w:r>
      <w:r>
        <w:rPr>
          <w:noProof/>
        </w:rPr>
      </w:r>
      <w:r>
        <w:rPr>
          <w:noProof/>
        </w:rPr>
        <w:fldChar w:fldCharType="separate"/>
      </w:r>
      <w:r>
        <w:rPr>
          <w:noProof/>
        </w:rPr>
        <w:t>87</w:t>
      </w:r>
      <w:r>
        <w:rPr>
          <w:noProof/>
        </w:rPr>
        <w:fldChar w:fldCharType="end"/>
      </w:r>
    </w:p>
    <w:p w14:paraId="24941960" w14:textId="6B7E292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3.2.3</w:t>
      </w:r>
      <w:r>
        <w:rPr>
          <w:rFonts w:asciiTheme="minorHAnsi" w:eastAsiaTheme="minorEastAsia" w:hAnsiTheme="minorHAnsi" w:cstheme="minorBidi"/>
          <w:noProof/>
          <w:kern w:val="2"/>
          <w:sz w:val="22"/>
          <w:szCs w:val="22"/>
          <w:lang w:eastAsia="en-GB"/>
          <w14:ligatures w14:val="standardContextual"/>
        </w:rPr>
        <w:tab/>
      </w:r>
      <w:r>
        <w:rPr>
          <w:noProof/>
        </w:rPr>
        <w:t>One-to-one</w:t>
      </w:r>
      <w:r>
        <w:rPr>
          <w:noProof/>
          <w:lang w:eastAsia="zh-CN"/>
        </w:rPr>
        <w:t xml:space="preserve"> video pull</w:t>
      </w:r>
      <w:r>
        <w:rPr>
          <w:noProof/>
        </w:rPr>
        <w:tab/>
      </w:r>
      <w:r>
        <w:rPr>
          <w:noProof/>
        </w:rPr>
        <w:fldChar w:fldCharType="begin"/>
      </w:r>
      <w:r>
        <w:rPr>
          <w:noProof/>
        </w:rPr>
        <w:instrText xml:space="preserve"> PAGEREF _Toc154701528 \h </w:instrText>
      </w:r>
      <w:r>
        <w:rPr>
          <w:noProof/>
        </w:rPr>
      </w:r>
      <w:r>
        <w:rPr>
          <w:noProof/>
        </w:rPr>
        <w:fldChar w:fldCharType="separate"/>
      </w:r>
      <w:r>
        <w:rPr>
          <w:noProof/>
        </w:rPr>
        <w:t>88</w:t>
      </w:r>
      <w:r>
        <w:rPr>
          <w:noProof/>
        </w:rPr>
        <w:fldChar w:fldCharType="end"/>
      </w:r>
    </w:p>
    <w:p w14:paraId="609E3A56" w14:textId="6C49E4C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3.2.3</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_Toc154701529 \h </w:instrText>
      </w:r>
      <w:r>
        <w:rPr>
          <w:noProof/>
        </w:rPr>
      </w:r>
      <w:r>
        <w:rPr>
          <w:noProof/>
        </w:rPr>
        <w:fldChar w:fldCharType="separate"/>
      </w:r>
      <w:r>
        <w:rPr>
          <w:noProof/>
        </w:rPr>
        <w:t>88</w:t>
      </w:r>
      <w:r>
        <w:rPr>
          <w:noProof/>
        </w:rPr>
        <w:fldChar w:fldCharType="end"/>
      </w:r>
    </w:p>
    <w:p w14:paraId="3130D381" w14:textId="58D5312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3.2.3</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One-to-one video pull – call setup</w:t>
      </w:r>
      <w:r>
        <w:rPr>
          <w:noProof/>
        </w:rPr>
        <w:tab/>
      </w:r>
      <w:r>
        <w:rPr>
          <w:noProof/>
        </w:rPr>
        <w:fldChar w:fldCharType="begin"/>
      </w:r>
      <w:r>
        <w:rPr>
          <w:noProof/>
        </w:rPr>
        <w:instrText xml:space="preserve"> PAGEREF _Toc154701530 \h </w:instrText>
      </w:r>
      <w:r>
        <w:rPr>
          <w:noProof/>
        </w:rPr>
      </w:r>
      <w:r>
        <w:rPr>
          <w:noProof/>
        </w:rPr>
        <w:fldChar w:fldCharType="separate"/>
      </w:r>
      <w:r>
        <w:rPr>
          <w:noProof/>
        </w:rPr>
        <w:t>88</w:t>
      </w:r>
      <w:r>
        <w:rPr>
          <w:noProof/>
        </w:rPr>
        <w:fldChar w:fldCharType="end"/>
      </w:r>
    </w:p>
    <w:p w14:paraId="392EC2AC" w14:textId="5EDE40D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3.2.3</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One-to-one video pull – call release</w:t>
      </w:r>
      <w:r>
        <w:rPr>
          <w:noProof/>
        </w:rPr>
        <w:tab/>
      </w:r>
      <w:r>
        <w:rPr>
          <w:noProof/>
        </w:rPr>
        <w:fldChar w:fldCharType="begin"/>
      </w:r>
      <w:r>
        <w:rPr>
          <w:noProof/>
        </w:rPr>
        <w:instrText xml:space="preserve"> PAGEREF _Toc154701531 \h </w:instrText>
      </w:r>
      <w:r>
        <w:rPr>
          <w:noProof/>
        </w:rPr>
      </w:r>
      <w:r>
        <w:rPr>
          <w:noProof/>
        </w:rPr>
        <w:fldChar w:fldCharType="separate"/>
      </w:r>
      <w:r>
        <w:rPr>
          <w:noProof/>
        </w:rPr>
        <w:t>89</w:t>
      </w:r>
      <w:r>
        <w:rPr>
          <w:noProof/>
        </w:rPr>
        <w:fldChar w:fldCharType="end"/>
      </w:r>
    </w:p>
    <w:p w14:paraId="51EF0CE9" w14:textId="6C210F1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.2.4</w:t>
      </w:r>
      <w:r>
        <w:rPr>
          <w:rFonts w:asciiTheme="minorHAnsi" w:eastAsiaTheme="minorEastAsia" w:hAnsiTheme="minorHAnsi" w:cstheme="minorBidi"/>
          <w:noProof/>
          <w:kern w:val="2"/>
          <w:sz w:val="22"/>
          <w:szCs w:val="22"/>
          <w:lang w:eastAsia="en-GB"/>
          <w14:ligatures w14:val="standardContextual"/>
        </w:rPr>
        <w:tab/>
      </w:r>
      <w:r>
        <w:rPr>
          <w:noProof/>
        </w:rPr>
        <w:t>One-from-server</w:t>
      </w:r>
      <w:r>
        <w:rPr>
          <w:noProof/>
          <w:lang w:eastAsia="zh-CN"/>
        </w:rPr>
        <w:t xml:space="preserve"> video pull</w:t>
      </w:r>
      <w:r>
        <w:rPr>
          <w:noProof/>
        </w:rPr>
        <w:tab/>
      </w:r>
      <w:r>
        <w:rPr>
          <w:noProof/>
        </w:rPr>
        <w:fldChar w:fldCharType="begin"/>
      </w:r>
      <w:r>
        <w:rPr>
          <w:noProof/>
        </w:rPr>
        <w:instrText xml:space="preserve"> PAGEREF _Toc154701532 \h </w:instrText>
      </w:r>
      <w:r>
        <w:rPr>
          <w:noProof/>
        </w:rPr>
      </w:r>
      <w:r>
        <w:rPr>
          <w:noProof/>
        </w:rPr>
        <w:fldChar w:fldCharType="separate"/>
      </w:r>
      <w:r>
        <w:rPr>
          <w:noProof/>
        </w:rPr>
        <w:t>89</w:t>
      </w:r>
      <w:r>
        <w:rPr>
          <w:noProof/>
        </w:rPr>
        <w:fldChar w:fldCharType="end"/>
      </w:r>
    </w:p>
    <w:p w14:paraId="5ACF2AF9" w14:textId="687CE9B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.2.4</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_Toc154701533 \h </w:instrText>
      </w:r>
      <w:r>
        <w:rPr>
          <w:noProof/>
        </w:rPr>
      </w:r>
      <w:r>
        <w:rPr>
          <w:noProof/>
        </w:rPr>
        <w:fldChar w:fldCharType="separate"/>
      </w:r>
      <w:r>
        <w:rPr>
          <w:noProof/>
        </w:rPr>
        <w:t>89</w:t>
      </w:r>
      <w:r>
        <w:rPr>
          <w:noProof/>
        </w:rPr>
        <w:fldChar w:fldCharType="end"/>
      </w:r>
    </w:p>
    <w:p w14:paraId="58B0749D" w14:textId="7D2B14E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.3</w:t>
      </w:r>
      <w:r>
        <w:rPr>
          <w:noProof/>
          <w:lang w:eastAsia="zh-CN"/>
        </w:rPr>
        <w:t>.2.4</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_Toc154701534 \h </w:instrText>
      </w:r>
      <w:r>
        <w:rPr>
          <w:noProof/>
        </w:rPr>
      </w:r>
      <w:r>
        <w:rPr>
          <w:noProof/>
        </w:rPr>
        <w:fldChar w:fldCharType="separate"/>
      </w:r>
      <w:r>
        <w:rPr>
          <w:noProof/>
        </w:rPr>
        <w:t>89</w:t>
      </w:r>
      <w:r>
        <w:rPr>
          <w:noProof/>
        </w:rPr>
        <w:fldChar w:fldCharType="end"/>
      </w:r>
    </w:p>
    <w:p w14:paraId="047682EE" w14:textId="5CD75C95"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rPr>
        <w:t>Off-network video p</w:t>
      </w:r>
      <w:r>
        <w:rPr>
          <w:noProof/>
          <w:lang w:eastAsia="zh-CN"/>
        </w:rPr>
        <w:t>ull</w:t>
      </w:r>
      <w:r>
        <w:rPr>
          <w:noProof/>
        </w:rPr>
        <w:tab/>
      </w:r>
      <w:r>
        <w:rPr>
          <w:noProof/>
        </w:rPr>
        <w:fldChar w:fldCharType="begin"/>
      </w:r>
      <w:r>
        <w:rPr>
          <w:noProof/>
        </w:rPr>
        <w:instrText xml:space="preserve"> PAGEREF _Toc154701535 \h </w:instrText>
      </w:r>
      <w:r>
        <w:rPr>
          <w:noProof/>
        </w:rPr>
      </w:r>
      <w:r>
        <w:rPr>
          <w:noProof/>
        </w:rPr>
        <w:fldChar w:fldCharType="separate"/>
      </w:r>
      <w:r>
        <w:rPr>
          <w:noProof/>
        </w:rPr>
        <w:t>90</w:t>
      </w:r>
      <w:r>
        <w:rPr>
          <w:noProof/>
        </w:rPr>
        <w:fldChar w:fldCharType="end"/>
      </w:r>
    </w:p>
    <w:p w14:paraId="51899A69" w14:textId="4506CF9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_Toc154701536 \h </w:instrText>
      </w:r>
      <w:r>
        <w:rPr>
          <w:noProof/>
        </w:rPr>
      </w:r>
      <w:r>
        <w:rPr>
          <w:noProof/>
        </w:rPr>
        <w:fldChar w:fldCharType="separate"/>
      </w:r>
      <w:r>
        <w:rPr>
          <w:noProof/>
        </w:rPr>
        <w:t>90</w:t>
      </w:r>
      <w:r>
        <w:rPr>
          <w:noProof/>
        </w:rPr>
        <w:fldChar w:fldCharType="end"/>
      </w:r>
    </w:p>
    <w:p w14:paraId="26F57F98" w14:textId="556F457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 xml:space="preserve">ff-network </w:t>
      </w:r>
      <w:r>
        <w:rPr>
          <w:noProof/>
        </w:rPr>
        <w:t>video p</w:t>
      </w:r>
      <w:r>
        <w:rPr>
          <w:noProof/>
          <w:lang w:eastAsia="zh-CN"/>
        </w:rPr>
        <w:t>ull</w:t>
      </w:r>
      <w:r>
        <w:rPr>
          <w:noProof/>
        </w:rPr>
        <w:tab/>
      </w:r>
      <w:r>
        <w:rPr>
          <w:noProof/>
        </w:rPr>
        <w:fldChar w:fldCharType="begin"/>
      </w:r>
      <w:r>
        <w:rPr>
          <w:noProof/>
        </w:rPr>
        <w:instrText xml:space="preserve"> PAGEREF _Toc154701537 \h </w:instrText>
      </w:r>
      <w:r>
        <w:rPr>
          <w:noProof/>
        </w:rPr>
      </w:r>
      <w:r>
        <w:rPr>
          <w:noProof/>
        </w:rPr>
        <w:fldChar w:fldCharType="separate"/>
      </w:r>
      <w:r>
        <w:rPr>
          <w:noProof/>
        </w:rPr>
        <w:t>91</w:t>
      </w:r>
      <w:r>
        <w:rPr>
          <w:noProof/>
        </w:rPr>
        <w:fldChar w:fldCharType="end"/>
      </w:r>
    </w:p>
    <w:p w14:paraId="332CAEB4" w14:textId="7DAFC536"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Video p</w:t>
      </w:r>
      <w:r>
        <w:rPr>
          <w:noProof/>
          <w:lang w:eastAsia="zh-CN"/>
        </w:rPr>
        <w:t>ull to self</w:t>
      </w:r>
      <w:r>
        <w:rPr>
          <w:noProof/>
        </w:rPr>
        <w:tab/>
      </w:r>
      <w:r>
        <w:rPr>
          <w:noProof/>
        </w:rPr>
        <w:fldChar w:fldCharType="begin"/>
      </w:r>
      <w:r>
        <w:rPr>
          <w:noProof/>
        </w:rPr>
        <w:instrText xml:space="preserve"> PAGEREF _Toc154701538 \h </w:instrText>
      </w:r>
      <w:r>
        <w:rPr>
          <w:noProof/>
        </w:rPr>
      </w:r>
      <w:r>
        <w:rPr>
          <w:noProof/>
        </w:rPr>
        <w:fldChar w:fldCharType="separate"/>
      </w:r>
      <w:r>
        <w:rPr>
          <w:noProof/>
        </w:rPr>
        <w:t>91</w:t>
      </w:r>
      <w:r>
        <w:rPr>
          <w:noProof/>
        </w:rPr>
        <w:fldChar w:fldCharType="end"/>
      </w:r>
    </w:p>
    <w:p w14:paraId="543709FA" w14:textId="530AC03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noProof/>
        </w:rPr>
        <w:t>.3.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_Toc154701539 \h </w:instrText>
      </w:r>
      <w:r>
        <w:rPr>
          <w:noProof/>
        </w:rPr>
      </w:r>
      <w:r>
        <w:rPr>
          <w:noProof/>
        </w:rPr>
        <w:fldChar w:fldCharType="separate"/>
      </w:r>
      <w:r>
        <w:rPr>
          <w:noProof/>
        </w:rPr>
        <w:t>91</w:t>
      </w:r>
      <w:r>
        <w:rPr>
          <w:noProof/>
        </w:rPr>
        <w:fldChar w:fldCharType="end"/>
      </w:r>
    </w:p>
    <w:p w14:paraId="5E86ACD0" w14:textId="1EEE6CA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3.3</w:t>
      </w:r>
      <w:r>
        <w:rPr>
          <w:noProof/>
        </w:rPr>
        <w:t>.3.</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_Toc154701540 \h </w:instrText>
      </w:r>
      <w:r>
        <w:rPr>
          <w:noProof/>
        </w:rPr>
      </w:r>
      <w:r>
        <w:rPr>
          <w:noProof/>
        </w:rPr>
        <w:fldChar w:fldCharType="separate"/>
      </w:r>
      <w:r>
        <w:rPr>
          <w:noProof/>
        </w:rPr>
        <w:t>91</w:t>
      </w:r>
      <w:r>
        <w:rPr>
          <w:noProof/>
        </w:rPr>
        <w:fldChar w:fldCharType="end"/>
      </w:r>
    </w:p>
    <w:p w14:paraId="6FA07E1A" w14:textId="4867B78E"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7.4</w:t>
      </w:r>
      <w:r>
        <w:rPr>
          <w:rFonts w:asciiTheme="minorHAnsi" w:eastAsiaTheme="minorEastAsia" w:hAnsiTheme="minorHAnsi" w:cstheme="minorBidi"/>
          <w:noProof/>
          <w:kern w:val="2"/>
          <w:sz w:val="22"/>
          <w:szCs w:val="22"/>
          <w:lang w:eastAsia="en-GB"/>
          <w14:ligatures w14:val="standardContextual"/>
        </w:rPr>
        <w:tab/>
      </w:r>
      <w:r>
        <w:rPr>
          <w:noProof/>
          <w:lang w:eastAsia="zh-CN"/>
        </w:rPr>
        <w:t>Video push</w:t>
      </w:r>
      <w:r>
        <w:rPr>
          <w:noProof/>
        </w:rPr>
        <w:tab/>
      </w:r>
      <w:r>
        <w:rPr>
          <w:noProof/>
        </w:rPr>
        <w:fldChar w:fldCharType="begin"/>
      </w:r>
      <w:r>
        <w:rPr>
          <w:noProof/>
        </w:rPr>
        <w:instrText xml:space="preserve"> PAGEREF _Toc154701541 \h </w:instrText>
      </w:r>
      <w:r>
        <w:rPr>
          <w:noProof/>
        </w:rPr>
      </w:r>
      <w:r>
        <w:rPr>
          <w:noProof/>
        </w:rPr>
        <w:fldChar w:fldCharType="separate"/>
      </w:r>
      <w:r>
        <w:rPr>
          <w:noProof/>
        </w:rPr>
        <w:t>93</w:t>
      </w:r>
      <w:r>
        <w:rPr>
          <w:noProof/>
        </w:rPr>
        <w:fldChar w:fldCharType="end"/>
      </w:r>
    </w:p>
    <w:p w14:paraId="7B12A3C7" w14:textId="19C12312"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_Toc154701542 \h </w:instrText>
      </w:r>
      <w:r>
        <w:rPr>
          <w:noProof/>
        </w:rPr>
      </w:r>
      <w:r>
        <w:rPr>
          <w:noProof/>
        </w:rPr>
        <w:fldChar w:fldCharType="separate"/>
      </w:r>
      <w:r>
        <w:rPr>
          <w:noProof/>
        </w:rPr>
        <w:t>93</w:t>
      </w:r>
      <w:r>
        <w:rPr>
          <w:noProof/>
        </w:rPr>
        <w:fldChar w:fldCharType="end"/>
      </w:r>
    </w:p>
    <w:p w14:paraId="1521FEB5" w14:textId="395AA607"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7.4.2</w:t>
      </w:r>
      <w:r>
        <w:rPr>
          <w:rFonts w:asciiTheme="minorHAnsi" w:eastAsiaTheme="minorEastAsia" w:hAnsiTheme="minorHAnsi" w:cstheme="minorBidi"/>
          <w:noProof/>
          <w:kern w:val="2"/>
          <w:sz w:val="22"/>
          <w:szCs w:val="22"/>
          <w:lang w:eastAsia="en-GB"/>
          <w14:ligatures w14:val="standardContextual"/>
        </w:rPr>
        <w:tab/>
      </w:r>
      <w:r>
        <w:rPr>
          <w:noProof/>
          <w:lang w:eastAsia="zh-CN"/>
        </w:rPr>
        <w:t>On-network video push</w:t>
      </w:r>
      <w:r>
        <w:rPr>
          <w:noProof/>
        </w:rPr>
        <w:tab/>
      </w:r>
      <w:r>
        <w:rPr>
          <w:noProof/>
        </w:rPr>
        <w:fldChar w:fldCharType="begin"/>
      </w:r>
      <w:r>
        <w:rPr>
          <w:noProof/>
        </w:rPr>
        <w:instrText xml:space="preserve"> PAGEREF _Toc154701543 \h </w:instrText>
      </w:r>
      <w:r>
        <w:rPr>
          <w:noProof/>
        </w:rPr>
      </w:r>
      <w:r>
        <w:rPr>
          <w:noProof/>
        </w:rPr>
        <w:fldChar w:fldCharType="separate"/>
      </w:r>
      <w:r>
        <w:rPr>
          <w:noProof/>
        </w:rPr>
        <w:t>93</w:t>
      </w:r>
      <w:r>
        <w:rPr>
          <w:noProof/>
        </w:rPr>
        <w:fldChar w:fldCharType="end"/>
      </w:r>
    </w:p>
    <w:p w14:paraId="54353181" w14:textId="336063C5"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7.4.2.1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_Toc154701544 \h </w:instrText>
      </w:r>
      <w:r>
        <w:rPr>
          <w:noProof/>
        </w:rPr>
      </w:r>
      <w:r>
        <w:rPr>
          <w:noProof/>
        </w:rPr>
        <w:fldChar w:fldCharType="separate"/>
      </w:r>
      <w:r>
        <w:rPr>
          <w:noProof/>
        </w:rPr>
        <w:t>93</w:t>
      </w:r>
      <w:r>
        <w:rPr>
          <w:noProof/>
        </w:rPr>
        <w:fldChar w:fldCharType="end"/>
      </w:r>
    </w:p>
    <w:p w14:paraId="17B91435" w14:textId="5966A33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 xml:space="preserve">n-network </w:t>
      </w:r>
      <w:r>
        <w:rPr>
          <w:noProof/>
        </w:rPr>
        <w:t>video push</w:t>
      </w:r>
      <w:r>
        <w:rPr>
          <w:noProof/>
        </w:rPr>
        <w:tab/>
      </w:r>
      <w:r>
        <w:rPr>
          <w:noProof/>
        </w:rPr>
        <w:fldChar w:fldCharType="begin"/>
      </w:r>
      <w:r>
        <w:rPr>
          <w:noProof/>
        </w:rPr>
        <w:instrText xml:space="preserve"> PAGEREF _Toc154701545 \h </w:instrText>
      </w:r>
      <w:r>
        <w:rPr>
          <w:noProof/>
        </w:rPr>
      </w:r>
      <w:r>
        <w:rPr>
          <w:noProof/>
        </w:rPr>
        <w:fldChar w:fldCharType="separate"/>
      </w:r>
      <w:r>
        <w:rPr>
          <w:noProof/>
        </w:rPr>
        <w:t>93</w:t>
      </w:r>
      <w:r>
        <w:rPr>
          <w:noProof/>
        </w:rPr>
        <w:fldChar w:fldCharType="end"/>
      </w:r>
    </w:p>
    <w:p w14:paraId="3248EFC6" w14:textId="6F0AB67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7.4.2.2.1</w:t>
      </w:r>
      <w:r>
        <w:rPr>
          <w:rFonts w:asciiTheme="minorHAnsi" w:eastAsiaTheme="minorEastAsia" w:hAnsiTheme="minorHAnsi" w:cstheme="minorBidi"/>
          <w:noProof/>
          <w:kern w:val="2"/>
          <w:sz w:val="22"/>
          <w:szCs w:val="22"/>
          <w:lang w:eastAsia="en-GB"/>
          <w14:ligatures w14:val="standardContextual"/>
        </w:rPr>
        <w:tab/>
      </w:r>
      <w:r>
        <w:rPr>
          <w:noProof/>
        </w:rPr>
        <w:t>Remote video push request</w:t>
      </w:r>
      <w:r>
        <w:rPr>
          <w:noProof/>
        </w:rPr>
        <w:tab/>
      </w:r>
      <w:r>
        <w:rPr>
          <w:noProof/>
        </w:rPr>
        <w:fldChar w:fldCharType="begin"/>
      </w:r>
      <w:r>
        <w:rPr>
          <w:noProof/>
        </w:rPr>
        <w:instrText xml:space="preserve"> PAGEREF _Toc154701546 \h </w:instrText>
      </w:r>
      <w:r>
        <w:rPr>
          <w:noProof/>
        </w:rPr>
      </w:r>
      <w:r>
        <w:rPr>
          <w:noProof/>
        </w:rPr>
        <w:fldChar w:fldCharType="separate"/>
      </w:r>
      <w:r>
        <w:rPr>
          <w:noProof/>
        </w:rPr>
        <w:t>93</w:t>
      </w:r>
      <w:r>
        <w:rPr>
          <w:noProof/>
        </w:rPr>
        <w:fldChar w:fldCharType="end"/>
      </w:r>
    </w:p>
    <w:p w14:paraId="33235373" w14:textId="05A3C38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7.4.2.2.2</w:t>
      </w:r>
      <w:r>
        <w:rPr>
          <w:rFonts w:asciiTheme="minorHAnsi" w:eastAsiaTheme="minorEastAsia" w:hAnsiTheme="minorHAnsi" w:cstheme="minorBidi"/>
          <w:noProof/>
          <w:kern w:val="2"/>
          <w:sz w:val="22"/>
          <w:szCs w:val="22"/>
          <w:lang w:eastAsia="en-GB"/>
          <w14:ligatures w14:val="standardContextual"/>
        </w:rPr>
        <w:tab/>
      </w:r>
      <w:r>
        <w:rPr>
          <w:noProof/>
        </w:rPr>
        <w:t>Remote video push response</w:t>
      </w:r>
      <w:r>
        <w:rPr>
          <w:noProof/>
        </w:rPr>
        <w:tab/>
      </w:r>
      <w:r>
        <w:rPr>
          <w:noProof/>
        </w:rPr>
        <w:fldChar w:fldCharType="begin"/>
      </w:r>
      <w:r>
        <w:rPr>
          <w:noProof/>
        </w:rPr>
        <w:instrText xml:space="preserve"> PAGEREF _Toc154701547 \h </w:instrText>
      </w:r>
      <w:r>
        <w:rPr>
          <w:noProof/>
        </w:rPr>
      </w:r>
      <w:r>
        <w:rPr>
          <w:noProof/>
        </w:rPr>
        <w:fldChar w:fldCharType="separate"/>
      </w:r>
      <w:r>
        <w:rPr>
          <w:noProof/>
        </w:rPr>
        <w:t>94</w:t>
      </w:r>
      <w:r>
        <w:rPr>
          <w:noProof/>
        </w:rPr>
        <w:fldChar w:fldCharType="end"/>
      </w:r>
    </w:p>
    <w:p w14:paraId="6D45386B" w14:textId="7E09BEA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7.4.2.2.3</w:t>
      </w:r>
      <w:r>
        <w:rPr>
          <w:rFonts w:asciiTheme="minorHAnsi" w:eastAsiaTheme="minorEastAsia" w:hAnsiTheme="minorHAnsi" w:cstheme="minorBidi"/>
          <w:noProof/>
          <w:kern w:val="2"/>
          <w:sz w:val="22"/>
          <w:szCs w:val="22"/>
          <w:lang w:eastAsia="en-GB"/>
          <w14:ligatures w14:val="standardContextual"/>
        </w:rPr>
        <w:tab/>
      </w:r>
      <w:r>
        <w:rPr>
          <w:noProof/>
        </w:rPr>
        <w:t>Remote video push release request</w:t>
      </w:r>
      <w:r>
        <w:rPr>
          <w:noProof/>
        </w:rPr>
        <w:tab/>
      </w:r>
      <w:r>
        <w:rPr>
          <w:noProof/>
        </w:rPr>
        <w:fldChar w:fldCharType="begin"/>
      </w:r>
      <w:r>
        <w:rPr>
          <w:noProof/>
        </w:rPr>
        <w:instrText xml:space="preserve"> PAGEREF _Toc154701548 \h </w:instrText>
      </w:r>
      <w:r>
        <w:rPr>
          <w:noProof/>
        </w:rPr>
      </w:r>
      <w:r>
        <w:rPr>
          <w:noProof/>
        </w:rPr>
        <w:fldChar w:fldCharType="separate"/>
      </w:r>
      <w:r>
        <w:rPr>
          <w:noProof/>
        </w:rPr>
        <w:t>94</w:t>
      </w:r>
      <w:r>
        <w:rPr>
          <w:noProof/>
        </w:rPr>
        <w:fldChar w:fldCharType="end"/>
      </w:r>
    </w:p>
    <w:p w14:paraId="13925251" w14:textId="5954AEB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4.2.2</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MCVideo push to server request</w:t>
      </w:r>
      <w:r>
        <w:rPr>
          <w:noProof/>
        </w:rPr>
        <w:tab/>
      </w:r>
      <w:r>
        <w:rPr>
          <w:noProof/>
        </w:rPr>
        <w:fldChar w:fldCharType="begin"/>
      </w:r>
      <w:r>
        <w:rPr>
          <w:noProof/>
        </w:rPr>
        <w:instrText xml:space="preserve"> PAGEREF _Toc154701549 \h </w:instrText>
      </w:r>
      <w:r>
        <w:rPr>
          <w:noProof/>
        </w:rPr>
      </w:r>
      <w:r>
        <w:rPr>
          <w:noProof/>
        </w:rPr>
        <w:fldChar w:fldCharType="separate"/>
      </w:r>
      <w:r>
        <w:rPr>
          <w:noProof/>
        </w:rPr>
        <w:t>95</w:t>
      </w:r>
      <w:r>
        <w:rPr>
          <w:noProof/>
        </w:rPr>
        <w:fldChar w:fldCharType="end"/>
      </w:r>
    </w:p>
    <w:p w14:paraId="6F6CA133" w14:textId="27FE9A1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4.2.2</w:t>
      </w:r>
      <w:r>
        <w:rPr>
          <w:noProof/>
        </w:rPr>
        <w:t>.5</w:t>
      </w:r>
      <w:r>
        <w:rPr>
          <w:rFonts w:asciiTheme="minorHAnsi" w:eastAsiaTheme="minorEastAsia" w:hAnsiTheme="minorHAnsi" w:cstheme="minorBidi"/>
          <w:noProof/>
          <w:kern w:val="2"/>
          <w:sz w:val="22"/>
          <w:szCs w:val="22"/>
          <w:lang w:eastAsia="en-GB"/>
          <w14:ligatures w14:val="standardContextual"/>
        </w:rPr>
        <w:tab/>
      </w:r>
      <w:r>
        <w:rPr>
          <w:noProof/>
        </w:rPr>
        <w:t>MCVideo push to server response</w:t>
      </w:r>
      <w:r>
        <w:rPr>
          <w:noProof/>
        </w:rPr>
        <w:tab/>
      </w:r>
      <w:r>
        <w:rPr>
          <w:noProof/>
        </w:rPr>
        <w:fldChar w:fldCharType="begin"/>
      </w:r>
      <w:r>
        <w:rPr>
          <w:noProof/>
        </w:rPr>
        <w:instrText xml:space="preserve"> PAGEREF _Toc154701550 \h </w:instrText>
      </w:r>
      <w:r>
        <w:rPr>
          <w:noProof/>
        </w:rPr>
      </w:r>
      <w:r>
        <w:rPr>
          <w:noProof/>
        </w:rPr>
        <w:fldChar w:fldCharType="separate"/>
      </w:r>
      <w:r>
        <w:rPr>
          <w:noProof/>
        </w:rPr>
        <w:t>95</w:t>
      </w:r>
      <w:r>
        <w:rPr>
          <w:noProof/>
        </w:rPr>
        <w:fldChar w:fldCharType="end"/>
      </w:r>
    </w:p>
    <w:p w14:paraId="35710F13" w14:textId="27D489B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4.2.2</w:t>
      </w:r>
      <w:r>
        <w:rPr>
          <w:noProof/>
        </w:rPr>
        <w:t>.6</w:t>
      </w:r>
      <w:r>
        <w:rPr>
          <w:rFonts w:asciiTheme="minorHAnsi" w:eastAsiaTheme="minorEastAsia" w:hAnsiTheme="minorHAnsi" w:cstheme="minorBidi"/>
          <w:noProof/>
          <w:kern w:val="2"/>
          <w:sz w:val="22"/>
          <w:szCs w:val="22"/>
          <w:lang w:eastAsia="en-GB"/>
          <w14:ligatures w14:val="standardContextual"/>
        </w:rPr>
        <w:tab/>
      </w:r>
      <w:r>
        <w:rPr>
          <w:noProof/>
        </w:rPr>
        <w:t>MCVideo push to server complete request</w:t>
      </w:r>
      <w:r>
        <w:rPr>
          <w:noProof/>
        </w:rPr>
        <w:tab/>
      </w:r>
      <w:r>
        <w:rPr>
          <w:noProof/>
        </w:rPr>
        <w:fldChar w:fldCharType="begin"/>
      </w:r>
      <w:r>
        <w:rPr>
          <w:noProof/>
        </w:rPr>
        <w:instrText xml:space="preserve"> PAGEREF _Toc154701551 \h </w:instrText>
      </w:r>
      <w:r>
        <w:rPr>
          <w:noProof/>
        </w:rPr>
      </w:r>
      <w:r>
        <w:rPr>
          <w:noProof/>
        </w:rPr>
        <w:fldChar w:fldCharType="separate"/>
      </w:r>
      <w:r>
        <w:rPr>
          <w:noProof/>
        </w:rPr>
        <w:t>95</w:t>
      </w:r>
      <w:r>
        <w:rPr>
          <w:noProof/>
        </w:rPr>
        <w:fldChar w:fldCharType="end"/>
      </w:r>
    </w:p>
    <w:p w14:paraId="4D5C14F5" w14:textId="2A83D87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4.2.2</w:t>
      </w:r>
      <w:r>
        <w:rPr>
          <w:noProof/>
        </w:rPr>
        <w:t>.7</w:t>
      </w:r>
      <w:r>
        <w:rPr>
          <w:rFonts w:asciiTheme="minorHAnsi" w:eastAsiaTheme="minorEastAsia" w:hAnsiTheme="minorHAnsi" w:cstheme="minorBidi"/>
          <w:noProof/>
          <w:kern w:val="2"/>
          <w:sz w:val="22"/>
          <w:szCs w:val="22"/>
          <w:lang w:eastAsia="en-GB"/>
          <w14:ligatures w14:val="standardContextual"/>
        </w:rPr>
        <w:tab/>
      </w:r>
      <w:r>
        <w:rPr>
          <w:noProof/>
        </w:rPr>
        <w:t>MCVideo push to server complete response</w:t>
      </w:r>
      <w:r>
        <w:rPr>
          <w:noProof/>
        </w:rPr>
        <w:tab/>
      </w:r>
      <w:r>
        <w:rPr>
          <w:noProof/>
        </w:rPr>
        <w:fldChar w:fldCharType="begin"/>
      </w:r>
      <w:r>
        <w:rPr>
          <w:noProof/>
        </w:rPr>
        <w:instrText xml:space="preserve"> PAGEREF _Toc154701552 \h </w:instrText>
      </w:r>
      <w:r>
        <w:rPr>
          <w:noProof/>
        </w:rPr>
      </w:r>
      <w:r>
        <w:rPr>
          <w:noProof/>
        </w:rPr>
        <w:fldChar w:fldCharType="separate"/>
      </w:r>
      <w:r>
        <w:rPr>
          <w:noProof/>
        </w:rPr>
        <w:t>96</w:t>
      </w:r>
      <w:r>
        <w:rPr>
          <w:noProof/>
        </w:rPr>
        <w:fldChar w:fldCharType="end"/>
      </w:r>
    </w:p>
    <w:p w14:paraId="609CD8AA" w14:textId="2363F5F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4.2.3</w:t>
      </w:r>
      <w:r>
        <w:rPr>
          <w:rFonts w:asciiTheme="minorHAnsi" w:eastAsiaTheme="minorEastAsia" w:hAnsiTheme="minorHAnsi" w:cstheme="minorBidi"/>
          <w:noProof/>
          <w:kern w:val="2"/>
          <w:sz w:val="22"/>
          <w:szCs w:val="22"/>
          <w:lang w:eastAsia="en-GB"/>
          <w14:ligatures w14:val="standardContextual"/>
        </w:rPr>
        <w:tab/>
      </w:r>
      <w:r>
        <w:rPr>
          <w:noProof/>
        </w:rPr>
        <w:t>One-to-one</w:t>
      </w:r>
      <w:r>
        <w:rPr>
          <w:noProof/>
          <w:lang w:eastAsia="zh-CN"/>
        </w:rPr>
        <w:t xml:space="preserve"> video push</w:t>
      </w:r>
      <w:r>
        <w:rPr>
          <w:noProof/>
        </w:rPr>
        <w:tab/>
      </w:r>
      <w:r>
        <w:rPr>
          <w:noProof/>
        </w:rPr>
        <w:fldChar w:fldCharType="begin"/>
      </w:r>
      <w:r>
        <w:rPr>
          <w:noProof/>
        </w:rPr>
        <w:instrText xml:space="preserve"> PAGEREF _Toc154701553 \h </w:instrText>
      </w:r>
      <w:r>
        <w:rPr>
          <w:noProof/>
        </w:rPr>
      </w:r>
      <w:r>
        <w:rPr>
          <w:noProof/>
        </w:rPr>
        <w:fldChar w:fldCharType="separate"/>
      </w:r>
      <w:r>
        <w:rPr>
          <w:noProof/>
        </w:rPr>
        <w:t>96</w:t>
      </w:r>
      <w:r>
        <w:rPr>
          <w:noProof/>
        </w:rPr>
        <w:fldChar w:fldCharType="end"/>
      </w:r>
    </w:p>
    <w:p w14:paraId="7C30CD8B" w14:textId="5F038C6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4.2.3</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_Toc154701554 \h </w:instrText>
      </w:r>
      <w:r>
        <w:rPr>
          <w:noProof/>
        </w:rPr>
      </w:r>
      <w:r>
        <w:rPr>
          <w:noProof/>
        </w:rPr>
        <w:fldChar w:fldCharType="separate"/>
      </w:r>
      <w:r>
        <w:rPr>
          <w:noProof/>
        </w:rPr>
        <w:t>96</w:t>
      </w:r>
      <w:r>
        <w:rPr>
          <w:noProof/>
        </w:rPr>
        <w:fldChar w:fldCharType="end"/>
      </w:r>
    </w:p>
    <w:p w14:paraId="774A3AE3" w14:textId="644E2AA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4.2.3</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One-to-one video push – call setup</w:t>
      </w:r>
      <w:r>
        <w:rPr>
          <w:noProof/>
        </w:rPr>
        <w:tab/>
      </w:r>
      <w:r>
        <w:rPr>
          <w:noProof/>
        </w:rPr>
        <w:fldChar w:fldCharType="begin"/>
      </w:r>
      <w:r>
        <w:rPr>
          <w:noProof/>
        </w:rPr>
        <w:instrText xml:space="preserve"> PAGEREF _Toc154701555 \h </w:instrText>
      </w:r>
      <w:r>
        <w:rPr>
          <w:noProof/>
        </w:rPr>
      </w:r>
      <w:r>
        <w:rPr>
          <w:noProof/>
        </w:rPr>
        <w:fldChar w:fldCharType="separate"/>
      </w:r>
      <w:r>
        <w:rPr>
          <w:noProof/>
        </w:rPr>
        <w:t>96</w:t>
      </w:r>
      <w:r>
        <w:rPr>
          <w:noProof/>
        </w:rPr>
        <w:fldChar w:fldCharType="end"/>
      </w:r>
    </w:p>
    <w:p w14:paraId="75C21E28" w14:textId="665AC87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4.2.3</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One-to-one video push – call release</w:t>
      </w:r>
      <w:r>
        <w:rPr>
          <w:noProof/>
        </w:rPr>
        <w:tab/>
      </w:r>
      <w:r>
        <w:rPr>
          <w:noProof/>
        </w:rPr>
        <w:fldChar w:fldCharType="begin"/>
      </w:r>
      <w:r>
        <w:rPr>
          <w:noProof/>
        </w:rPr>
        <w:instrText xml:space="preserve"> PAGEREF _Toc154701556 \h </w:instrText>
      </w:r>
      <w:r>
        <w:rPr>
          <w:noProof/>
        </w:rPr>
      </w:r>
      <w:r>
        <w:rPr>
          <w:noProof/>
        </w:rPr>
        <w:fldChar w:fldCharType="separate"/>
      </w:r>
      <w:r>
        <w:rPr>
          <w:noProof/>
        </w:rPr>
        <w:t>97</w:t>
      </w:r>
      <w:r>
        <w:rPr>
          <w:noProof/>
        </w:rPr>
        <w:fldChar w:fldCharType="end"/>
      </w:r>
    </w:p>
    <w:p w14:paraId="330BE2F0" w14:textId="4E281F26"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4.2.4</w:t>
      </w:r>
      <w:r>
        <w:rPr>
          <w:rFonts w:asciiTheme="minorHAnsi" w:eastAsiaTheme="minorEastAsia" w:hAnsiTheme="minorHAnsi" w:cstheme="minorBidi"/>
          <w:noProof/>
          <w:kern w:val="2"/>
          <w:sz w:val="22"/>
          <w:szCs w:val="22"/>
          <w:lang w:eastAsia="en-GB"/>
          <w14:ligatures w14:val="standardContextual"/>
        </w:rPr>
        <w:tab/>
      </w:r>
      <w:r>
        <w:rPr>
          <w:noProof/>
        </w:rPr>
        <w:t>One-to-server</w:t>
      </w:r>
      <w:r>
        <w:rPr>
          <w:noProof/>
          <w:lang w:eastAsia="zh-CN"/>
        </w:rPr>
        <w:t xml:space="preserve"> video push</w:t>
      </w:r>
      <w:r>
        <w:rPr>
          <w:noProof/>
        </w:rPr>
        <w:tab/>
      </w:r>
      <w:r>
        <w:rPr>
          <w:noProof/>
        </w:rPr>
        <w:fldChar w:fldCharType="begin"/>
      </w:r>
      <w:r>
        <w:rPr>
          <w:noProof/>
        </w:rPr>
        <w:instrText xml:space="preserve"> PAGEREF _Toc154701557 \h </w:instrText>
      </w:r>
      <w:r>
        <w:rPr>
          <w:noProof/>
        </w:rPr>
      </w:r>
      <w:r>
        <w:rPr>
          <w:noProof/>
        </w:rPr>
        <w:fldChar w:fldCharType="separate"/>
      </w:r>
      <w:r>
        <w:rPr>
          <w:noProof/>
        </w:rPr>
        <w:t>97</w:t>
      </w:r>
      <w:r>
        <w:rPr>
          <w:noProof/>
        </w:rPr>
        <w:fldChar w:fldCharType="end"/>
      </w:r>
    </w:p>
    <w:p w14:paraId="6A0DD525" w14:textId="7BED383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4.2.4</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_Toc154701558 \h </w:instrText>
      </w:r>
      <w:r>
        <w:rPr>
          <w:noProof/>
        </w:rPr>
      </w:r>
      <w:r>
        <w:rPr>
          <w:noProof/>
        </w:rPr>
        <w:fldChar w:fldCharType="separate"/>
      </w:r>
      <w:r>
        <w:rPr>
          <w:noProof/>
        </w:rPr>
        <w:t>97</w:t>
      </w:r>
      <w:r>
        <w:rPr>
          <w:noProof/>
        </w:rPr>
        <w:fldChar w:fldCharType="end"/>
      </w:r>
    </w:p>
    <w:p w14:paraId="2FB6E2FB" w14:textId="55C6AB5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4.2.4</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_Toc154701559 \h </w:instrText>
      </w:r>
      <w:r>
        <w:rPr>
          <w:noProof/>
        </w:rPr>
      </w:r>
      <w:r>
        <w:rPr>
          <w:noProof/>
        </w:rPr>
        <w:fldChar w:fldCharType="separate"/>
      </w:r>
      <w:r>
        <w:rPr>
          <w:noProof/>
        </w:rPr>
        <w:t>97</w:t>
      </w:r>
      <w:r>
        <w:rPr>
          <w:noProof/>
        </w:rPr>
        <w:fldChar w:fldCharType="end"/>
      </w:r>
    </w:p>
    <w:p w14:paraId="162E784D" w14:textId="57E5FB4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4.2.5</w:t>
      </w:r>
      <w:r>
        <w:rPr>
          <w:rFonts w:asciiTheme="minorHAnsi" w:eastAsiaTheme="minorEastAsia" w:hAnsiTheme="minorHAnsi" w:cstheme="minorBidi"/>
          <w:noProof/>
          <w:kern w:val="2"/>
          <w:sz w:val="22"/>
          <w:szCs w:val="22"/>
          <w:lang w:eastAsia="en-GB"/>
          <w14:ligatures w14:val="standardContextual"/>
        </w:rPr>
        <w:tab/>
      </w:r>
      <w:r>
        <w:rPr>
          <w:noProof/>
        </w:rPr>
        <w:t>Remotely initiated</w:t>
      </w:r>
      <w:r>
        <w:rPr>
          <w:noProof/>
          <w:lang w:eastAsia="zh-CN"/>
        </w:rPr>
        <w:t xml:space="preserve"> video push</w:t>
      </w:r>
      <w:r>
        <w:rPr>
          <w:noProof/>
        </w:rPr>
        <w:tab/>
      </w:r>
      <w:r>
        <w:rPr>
          <w:noProof/>
        </w:rPr>
        <w:fldChar w:fldCharType="begin"/>
      </w:r>
      <w:r>
        <w:rPr>
          <w:noProof/>
        </w:rPr>
        <w:instrText xml:space="preserve"> PAGEREF _Toc154701560 \h </w:instrText>
      </w:r>
      <w:r>
        <w:rPr>
          <w:noProof/>
        </w:rPr>
      </w:r>
      <w:r>
        <w:rPr>
          <w:noProof/>
        </w:rPr>
        <w:fldChar w:fldCharType="separate"/>
      </w:r>
      <w:r>
        <w:rPr>
          <w:noProof/>
        </w:rPr>
        <w:t>99</w:t>
      </w:r>
      <w:r>
        <w:rPr>
          <w:noProof/>
        </w:rPr>
        <w:fldChar w:fldCharType="end"/>
      </w:r>
    </w:p>
    <w:p w14:paraId="0FC9CF88" w14:textId="0AA76A2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4.2.5</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_Toc154701561 \h </w:instrText>
      </w:r>
      <w:r>
        <w:rPr>
          <w:noProof/>
        </w:rPr>
      </w:r>
      <w:r>
        <w:rPr>
          <w:noProof/>
        </w:rPr>
        <w:fldChar w:fldCharType="separate"/>
      </w:r>
      <w:r>
        <w:rPr>
          <w:noProof/>
        </w:rPr>
        <w:t>99</w:t>
      </w:r>
      <w:r>
        <w:rPr>
          <w:noProof/>
        </w:rPr>
        <w:fldChar w:fldCharType="end"/>
      </w:r>
    </w:p>
    <w:p w14:paraId="4C2B58AA" w14:textId="52718F3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4.2.5</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 – call setup</w:t>
      </w:r>
      <w:r>
        <w:rPr>
          <w:noProof/>
        </w:rPr>
        <w:tab/>
      </w:r>
      <w:r>
        <w:rPr>
          <w:noProof/>
        </w:rPr>
        <w:fldChar w:fldCharType="begin"/>
      </w:r>
      <w:r>
        <w:rPr>
          <w:noProof/>
        </w:rPr>
        <w:instrText xml:space="preserve"> PAGEREF _Toc154701562 \h </w:instrText>
      </w:r>
      <w:r>
        <w:rPr>
          <w:noProof/>
        </w:rPr>
      </w:r>
      <w:r>
        <w:rPr>
          <w:noProof/>
        </w:rPr>
        <w:fldChar w:fldCharType="separate"/>
      </w:r>
      <w:r>
        <w:rPr>
          <w:noProof/>
        </w:rPr>
        <w:t>99</w:t>
      </w:r>
      <w:r>
        <w:rPr>
          <w:noProof/>
        </w:rPr>
        <w:fldChar w:fldCharType="end"/>
      </w:r>
    </w:p>
    <w:p w14:paraId="35F55DCE" w14:textId="5EE84E5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4.2.5</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 – call release by authorized user</w:t>
      </w:r>
      <w:r>
        <w:rPr>
          <w:noProof/>
        </w:rPr>
        <w:tab/>
      </w:r>
      <w:r>
        <w:rPr>
          <w:noProof/>
        </w:rPr>
        <w:fldChar w:fldCharType="begin"/>
      </w:r>
      <w:r>
        <w:rPr>
          <w:noProof/>
        </w:rPr>
        <w:instrText xml:space="preserve"> PAGEREF _Toc154701563 \h </w:instrText>
      </w:r>
      <w:r>
        <w:rPr>
          <w:noProof/>
        </w:rPr>
      </w:r>
      <w:r>
        <w:rPr>
          <w:noProof/>
        </w:rPr>
        <w:fldChar w:fldCharType="separate"/>
      </w:r>
      <w:r>
        <w:rPr>
          <w:noProof/>
        </w:rPr>
        <w:t>100</w:t>
      </w:r>
      <w:r>
        <w:rPr>
          <w:noProof/>
        </w:rPr>
        <w:fldChar w:fldCharType="end"/>
      </w:r>
    </w:p>
    <w:p w14:paraId="211C7ED4" w14:textId="3B17C73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4.2.6</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 to group</w:t>
      </w:r>
      <w:r>
        <w:rPr>
          <w:noProof/>
        </w:rPr>
        <w:tab/>
      </w:r>
      <w:r>
        <w:rPr>
          <w:noProof/>
        </w:rPr>
        <w:fldChar w:fldCharType="begin"/>
      </w:r>
      <w:r>
        <w:rPr>
          <w:noProof/>
        </w:rPr>
        <w:instrText xml:space="preserve"> PAGEREF _Toc154701564 \h </w:instrText>
      </w:r>
      <w:r>
        <w:rPr>
          <w:noProof/>
        </w:rPr>
      </w:r>
      <w:r>
        <w:rPr>
          <w:noProof/>
        </w:rPr>
        <w:fldChar w:fldCharType="separate"/>
      </w:r>
      <w:r>
        <w:rPr>
          <w:noProof/>
        </w:rPr>
        <w:t>101</w:t>
      </w:r>
      <w:r>
        <w:rPr>
          <w:noProof/>
        </w:rPr>
        <w:fldChar w:fldCharType="end"/>
      </w:r>
    </w:p>
    <w:p w14:paraId="5D3A606F" w14:textId="6DC9F51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4.2.6</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_Toc154701565 \h </w:instrText>
      </w:r>
      <w:r>
        <w:rPr>
          <w:noProof/>
        </w:rPr>
      </w:r>
      <w:r>
        <w:rPr>
          <w:noProof/>
        </w:rPr>
        <w:fldChar w:fldCharType="separate"/>
      </w:r>
      <w:r>
        <w:rPr>
          <w:noProof/>
        </w:rPr>
        <w:t>101</w:t>
      </w:r>
      <w:r>
        <w:rPr>
          <w:noProof/>
        </w:rPr>
        <w:fldChar w:fldCharType="end"/>
      </w:r>
    </w:p>
    <w:p w14:paraId="23925EDD" w14:textId="4FDD46C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 to group – call setup</w:t>
      </w:r>
      <w:r>
        <w:rPr>
          <w:noProof/>
        </w:rPr>
        <w:tab/>
      </w:r>
      <w:r>
        <w:rPr>
          <w:noProof/>
        </w:rPr>
        <w:fldChar w:fldCharType="begin"/>
      </w:r>
      <w:r>
        <w:rPr>
          <w:noProof/>
        </w:rPr>
        <w:instrText xml:space="preserve"> PAGEREF _Toc154701566 \h </w:instrText>
      </w:r>
      <w:r>
        <w:rPr>
          <w:noProof/>
        </w:rPr>
      </w:r>
      <w:r>
        <w:rPr>
          <w:noProof/>
        </w:rPr>
        <w:fldChar w:fldCharType="separate"/>
      </w:r>
      <w:r>
        <w:rPr>
          <w:noProof/>
        </w:rPr>
        <w:t>101</w:t>
      </w:r>
      <w:r>
        <w:rPr>
          <w:noProof/>
        </w:rPr>
        <w:fldChar w:fldCharType="end"/>
      </w:r>
    </w:p>
    <w:p w14:paraId="414E0446" w14:textId="54FE7AD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4.2.6</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 to group – call release by authorized user</w:t>
      </w:r>
      <w:r>
        <w:rPr>
          <w:noProof/>
        </w:rPr>
        <w:tab/>
      </w:r>
      <w:r>
        <w:rPr>
          <w:noProof/>
        </w:rPr>
        <w:fldChar w:fldCharType="begin"/>
      </w:r>
      <w:r>
        <w:rPr>
          <w:noProof/>
        </w:rPr>
        <w:instrText xml:space="preserve"> PAGEREF _Toc154701567 \h </w:instrText>
      </w:r>
      <w:r>
        <w:rPr>
          <w:noProof/>
        </w:rPr>
      </w:r>
      <w:r>
        <w:rPr>
          <w:noProof/>
        </w:rPr>
        <w:fldChar w:fldCharType="separate"/>
      </w:r>
      <w:r>
        <w:rPr>
          <w:noProof/>
        </w:rPr>
        <w:t>102</w:t>
      </w:r>
      <w:r>
        <w:rPr>
          <w:noProof/>
        </w:rPr>
        <w:fldChar w:fldCharType="end"/>
      </w:r>
    </w:p>
    <w:p w14:paraId="6906CFE9" w14:textId="38A8D624"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4.3</w:t>
      </w:r>
      <w:r>
        <w:rPr>
          <w:rFonts w:asciiTheme="minorHAnsi" w:eastAsiaTheme="minorEastAsia" w:hAnsiTheme="minorHAnsi" w:cstheme="minorBidi"/>
          <w:noProof/>
          <w:kern w:val="2"/>
          <w:sz w:val="22"/>
          <w:szCs w:val="22"/>
          <w:lang w:eastAsia="en-GB"/>
          <w14:ligatures w14:val="standardContextual"/>
        </w:rPr>
        <w:tab/>
      </w:r>
      <w:r>
        <w:rPr>
          <w:noProof/>
        </w:rPr>
        <w:t>Off-network video p</w:t>
      </w:r>
      <w:r>
        <w:rPr>
          <w:noProof/>
          <w:lang w:eastAsia="zh-CN"/>
        </w:rPr>
        <w:t>ush</w:t>
      </w:r>
      <w:r>
        <w:rPr>
          <w:noProof/>
        </w:rPr>
        <w:tab/>
      </w:r>
      <w:r>
        <w:rPr>
          <w:noProof/>
        </w:rPr>
        <w:fldChar w:fldCharType="begin"/>
      </w:r>
      <w:r>
        <w:rPr>
          <w:noProof/>
        </w:rPr>
        <w:instrText xml:space="preserve"> PAGEREF _Toc154701568 \h </w:instrText>
      </w:r>
      <w:r>
        <w:rPr>
          <w:noProof/>
        </w:rPr>
      </w:r>
      <w:r>
        <w:rPr>
          <w:noProof/>
        </w:rPr>
        <w:fldChar w:fldCharType="separate"/>
      </w:r>
      <w:r>
        <w:rPr>
          <w:noProof/>
        </w:rPr>
        <w:t>103</w:t>
      </w:r>
      <w:r>
        <w:rPr>
          <w:noProof/>
        </w:rPr>
        <w:fldChar w:fldCharType="end"/>
      </w:r>
    </w:p>
    <w:p w14:paraId="45631FB8" w14:textId="169B928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_Toc154701569 \h </w:instrText>
      </w:r>
      <w:r>
        <w:rPr>
          <w:noProof/>
        </w:rPr>
      </w:r>
      <w:r>
        <w:rPr>
          <w:noProof/>
        </w:rPr>
        <w:fldChar w:fldCharType="separate"/>
      </w:r>
      <w:r>
        <w:rPr>
          <w:noProof/>
        </w:rPr>
        <w:t>103</w:t>
      </w:r>
      <w:r>
        <w:rPr>
          <w:noProof/>
        </w:rPr>
        <w:fldChar w:fldCharType="end"/>
      </w:r>
    </w:p>
    <w:p w14:paraId="06C4BC46" w14:textId="58308DA5"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w:t>
      </w:r>
      <w:r>
        <w:rPr>
          <w:noProof/>
          <w:lang w:eastAsia="zh-CN"/>
        </w:rPr>
        <w:t xml:space="preserve">ff-network </w:t>
      </w:r>
      <w:r>
        <w:rPr>
          <w:noProof/>
        </w:rPr>
        <w:t>video p</w:t>
      </w:r>
      <w:r>
        <w:rPr>
          <w:noProof/>
          <w:lang w:eastAsia="zh-CN"/>
        </w:rPr>
        <w:t>ush</w:t>
      </w:r>
      <w:r>
        <w:rPr>
          <w:noProof/>
        </w:rPr>
        <w:tab/>
      </w:r>
      <w:r>
        <w:rPr>
          <w:noProof/>
        </w:rPr>
        <w:fldChar w:fldCharType="begin"/>
      </w:r>
      <w:r>
        <w:rPr>
          <w:noProof/>
        </w:rPr>
        <w:instrText xml:space="preserve"> PAGEREF _Toc154701570 \h </w:instrText>
      </w:r>
      <w:r>
        <w:rPr>
          <w:noProof/>
        </w:rPr>
      </w:r>
      <w:r>
        <w:rPr>
          <w:noProof/>
        </w:rPr>
        <w:fldChar w:fldCharType="separate"/>
      </w:r>
      <w:r>
        <w:rPr>
          <w:noProof/>
        </w:rPr>
        <w:t>103</w:t>
      </w:r>
      <w:r>
        <w:rPr>
          <w:noProof/>
        </w:rPr>
        <w:fldChar w:fldCharType="end"/>
      </w:r>
    </w:p>
    <w:p w14:paraId="44778885" w14:textId="60FC4E3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7.4.3.2.1</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Remote video push request</w:t>
      </w:r>
      <w:r>
        <w:rPr>
          <w:noProof/>
        </w:rPr>
        <w:tab/>
      </w:r>
      <w:r>
        <w:rPr>
          <w:noProof/>
        </w:rPr>
        <w:fldChar w:fldCharType="begin"/>
      </w:r>
      <w:r>
        <w:rPr>
          <w:noProof/>
        </w:rPr>
        <w:instrText xml:space="preserve"> PAGEREF _Toc154701571 \h </w:instrText>
      </w:r>
      <w:r>
        <w:rPr>
          <w:noProof/>
        </w:rPr>
      </w:r>
      <w:r>
        <w:rPr>
          <w:noProof/>
        </w:rPr>
        <w:fldChar w:fldCharType="separate"/>
      </w:r>
      <w:r>
        <w:rPr>
          <w:noProof/>
        </w:rPr>
        <w:t>103</w:t>
      </w:r>
      <w:r>
        <w:rPr>
          <w:noProof/>
        </w:rPr>
        <w:fldChar w:fldCharType="end"/>
      </w:r>
    </w:p>
    <w:p w14:paraId="38BD2DE9" w14:textId="3186ED2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7.4.3.2.2</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Video push trying response</w:t>
      </w:r>
      <w:r>
        <w:rPr>
          <w:noProof/>
        </w:rPr>
        <w:tab/>
      </w:r>
      <w:r>
        <w:rPr>
          <w:noProof/>
        </w:rPr>
        <w:fldChar w:fldCharType="begin"/>
      </w:r>
      <w:r>
        <w:rPr>
          <w:noProof/>
        </w:rPr>
        <w:instrText xml:space="preserve"> PAGEREF _Toc154701572 \h </w:instrText>
      </w:r>
      <w:r>
        <w:rPr>
          <w:noProof/>
        </w:rPr>
      </w:r>
      <w:r>
        <w:rPr>
          <w:noProof/>
        </w:rPr>
        <w:fldChar w:fldCharType="separate"/>
      </w:r>
      <w:r>
        <w:rPr>
          <w:noProof/>
        </w:rPr>
        <w:t>103</w:t>
      </w:r>
      <w:r>
        <w:rPr>
          <w:noProof/>
        </w:rPr>
        <w:fldChar w:fldCharType="end"/>
      </w:r>
    </w:p>
    <w:p w14:paraId="4C970415" w14:textId="00B3747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7.4.3.2.3</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Notification of video push</w:t>
      </w:r>
      <w:r>
        <w:rPr>
          <w:noProof/>
        </w:rPr>
        <w:tab/>
      </w:r>
      <w:r>
        <w:rPr>
          <w:noProof/>
        </w:rPr>
        <w:fldChar w:fldCharType="begin"/>
      </w:r>
      <w:r>
        <w:rPr>
          <w:noProof/>
        </w:rPr>
        <w:instrText xml:space="preserve"> PAGEREF _Toc154701573 \h </w:instrText>
      </w:r>
      <w:r>
        <w:rPr>
          <w:noProof/>
        </w:rPr>
      </w:r>
      <w:r>
        <w:rPr>
          <w:noProof/>
        </w:rPr>
        <w:fldChar w:fldCharType="separate"/>
      </w:r>
      <w:r>
        <w:rPr>
          <w:noProof/>
        </w:rPr>
        <w:t>103</w:t>
      </w:r>
      <w:r>
        <w:rPr>
          <w:noProof/>
        </w:rPr>
        <w:fldChar w:fldCharType="end"/>
      </w:r>
    </w:p>
    <w:p w14:paraId="58847B8F" w14:textId="102FE42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Video p</w:t>
      </w:r>
      <w:r>
        <w:rPr>
          <w:noProof/>
          <w:lang w:eastAsia="zh-CN"/>
        </w:rPr>
        <w:t>ush to another MCVideo user</w:t>
      </w:r>
      <w:r>
        <w:rPr>
          <w:noProof/>
        </w:rPr>
        <w:tab/>
      </w:r>
      <w:r>
        <w:rPr>
          <w:noProof/>
        </w:rPr>
        <w:fldChar w:fldCharType="begin"/>
      </w:r>
      <w:r>
        <w:rPr>
          <w:noProof/>
        </w:rPr>
        <w:instrText xml:space="preserve"> PAGEREF _Toc154701574 \h </w:instrText>
      </w:r>
      <w:r>
        <w:rPr>
          <w:noProof/>
        </w:rPr>
      </w:r>
      <w:r>
        <w:rPr>
          <w:noProof/>
        </w:rPr>
        <w:fldChar w:fldCharType="separate"/>
      </w:r>
      <w:r>
        <w:rPr>
          <w:noProof/>
        </w:rPr>
        <w:t>104</w:t>
      </w:r>
      <w:r>
        <w:rPr>
          <w:noProof/>
        </w:rPr>
        <w:fldChar w:fldCharType="end"/>
      </w:r>
    </w:p>
    <w:p w14:paraId="6D85064C" w14:textId="3305EA1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_Toc154701575 \h </w:instrText>
      </w:r>
      <w:r>
        <w:rPr>
          <w:noProof/>
        </w:rPr>
      </w:r>
      <w:r>
        <w:rPr>
          <w:noProof/>
        </w:rPr>
        <w:fldChar w:fldCharType="separate"/>
      </w:r>
      <w:r>
        <w:rPr>
          <w:noProof/>
        </w:rPr>
        <w:t>104</w:t>
      </w:r>
      <w:r>
        <w:rPr>
          <w:noProof/>
        </w:rPr>
        <w:fldChar w:fldCharType="end"/>
      </w:r>
    </w:p>
    <w:p w14:paraId="234F7A49" w14:textId="39D5520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7</w:t>
      </w:r>
      <w:r>
        <w:rPr>
          <w:noProof/>
        </w:rPr>
        <w:t>.</w:t>
      </w:r>
      <w:r>
        <w:rPr>
          <w:noProof/>
          <w:lang w:eastAsia="zh-CN"/>
        </w:rPr>
        <w:t>4.3</w:t>
      </w:r>
      <w:r>
        <w:rPr>
          <w:noProof/>
        </w:rPr>
        <w:t>.3.</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_Toc154701576 \h </w:instrText>
      </w:r>
      <w:r>
        <w:rPr>
          <w:noProof/>
        </w:rPr>
      </w:r>
      <w:r>
        <w:rPr>
          <w:noProof/>
        </w:rPr>
        <w:fldChar w:fldCharType="separate"/>
      </w:r>
      <w:r>
        <w:rPr>
          <w:noProof/>
        </w:rPr>
        <w:t>104</w:t>
      </w:r>
      <w:r>
        <w:rPr>
          <w:noProof/>
        </w:rPr>
        <w:fldChar w:fldCharType="end"/>
      </w:r>
    </w:p>
    <w:p w14:paraId="3B1312EB" w14:textId="4D9A640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Remotely initiated video push</w:t>
      </w:r>
      <w:r>
        <w:rPr>
          <w:noProof/>
        </w:rPr>
        <w:tab/>
      </w:r>
      <w:r>
        <w:rPr>
          <w:noProof/>
        </w:rPr>
        <w:fldChar w:fldCharType="begin"/>
      </w:r>
      <w:r>
        <w:rPr>
          <w:noProof/>
        </w:rPr>
        <w:instrText xml:space="preserve"> PAGEREF _Toc154701577 \h </w:instrText>
      </w:r>
      <w:r>
        <w:rPr>
          <w:noProof/>
        </w:rPr>
      </w:r>
      <w:r>
        <w:rPr>
          <w:noProof/>
        </w:rPr>
        <w:fldChar w:fldCharType="separate"/>
      </w:r>
      <w:r>
        <w:rPr>
          <w:noProof/>
        </w:rPr>
        <w:t>105</w:t>
      </w:r>
      <w:r>
        <w:rPr>
          <w:noProof/>
        </w:rPr>
        <w:fldChar w:fldCharType="end"/>
      </w:r>
    </w:p>
    <w:p w14:paraId="65C99763" w14:textId="669EACC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.4.</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_Toc154701578 \h </w:instrText>
      </w:r>
      <w:r>
        <w:rPr>
          <w:noProof/>
        </w:rPr>
      </w:r>
      <w:r>
        <w:rPr>
          <w:noProof/>
        </w:rPr>
        <w:fldChar w:fldCharType="separate"/>
      </w:r>
      <w:r>
        <w:rPr>
          <w:noProof/>
        </w:rPr>
        <w:t>105</w:t>
      </w:r>
      <w:r>
        <w:rPr>
          <w:noProof/>
        </w:rPr>
        <w:fldChar w:fldCharType="end"/>
      </w:r>
    </w:p>
    <w:p w14:paraId="01C19EE4" w14:textId="674EB00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4.3</w:t>
      </w:r>
      <w:r>
        <w:rPr>
          <w:noProof/>
        </w:rPr>
        <w:t>.4.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_Toc154701579 \h </w:instrText>
      </w:r>
      <w:r>
        <w:rPr>
          <w:noProof/>
        </w:rPr>
      </w:r>
      <w:r>
        <w:rPr>
          <w:noProof/>
        </w:rPr>
        <w:fldChar w:fldCharType="separate"/>
      </w:r>
      <w:r>
        <w:rPr>
          <w:noProof/>
        </w:rPr>
        <w:t>105</w:t>
      </w:r>
      <w:r>
        <w:rPr>
          <w:noProof/>
        </w:rPr>
        <w:fldChar w:fldCharType="end"/>
      </w:r>
    </w:p>
    <w:p w14:paraId="7BF92FD8" w14:textId="7A62DD2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4.3</w:t>
      </w:r>
      <w:r w:rsidRPr="000E709A">
        <w:rPr>
          <w:noProof/>
          <w:lang w:val="en-IN"/>
        </w:rPr>
        <w:t>.5</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Remotely initiated video push to a group</w:t>
      </w:r>
      <w:r>
        <w:rPr>
          <w:noProof/>
        </w:rPr>
        <w:tab/>
      </w:r>
      <w:r>
        <w:rPr>
          <w:noProof/>
        </w:rPr>
        <w:fldChar w:fldCharType="begin"/>
      </w:r>
      <w:r>
        <w:rPr>
          <w:noProof/>
        </w:rPr>
        <w:instrText xml:space="preserve"> PAGEREF _Toc154701580 \h </w:instrText>
      </w:r>
      <w:r>
        <w:rPr>
          <w:noProof/>
        </w:rPr>
      </w:r>
      <w:r>
        <w:rPr>
          <w:noProof/>
        </w:rPr>
        <w:fldChar w:fldCharType="separate"/>
      </w:r>
      <w:r>
        <w:rPr>
          <w:noProof/>
        </w:rPr>
        <w:t>107</w:t>
      </w:r>
      <w:r>
        <w:rPr>
          <w:noProof/>
        </w:rPr>
        <w:fldChar w:fldCharType="end"/>
      </w:r>
    </w:p>
    <w:p w14:paraId="21AD7951" w14:textId="7400918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4.3</w:t>
      </w:r>
      <w:r w:rsidRPr="000E709A">
        <w:rPr>
          <w:noProof/>
          <w:lang w:val="en-IN"/>
        </w:rPr>
        <w:t>.5.</w:t>
      </w:r>
      <w:r w:rsidRPr="000E709A">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General</w:t>
      </w:r>
      <w:r>
        <w:rPr>
          <w:noProof/>
        </w:rPr>
        <w:tab/>
      </w:r>
      <w:r>
        <w:rPr>
          <w:noProof/>
        </w:rPr>
        <w:fldChar w:fldCharType="begin"/>
      </w:r>
      <w:r>
        <w:rPr>
          <w:noProof/>
        </w:rPr>
        <w:instrText xml:space="preserve"> PAGEREF _Toc154701581 \h </w:instrText>
      </w:r>
      <w:r>
        <w:rPr>
          <w:noProof/>
        </w:rPr>
      </w:r>
      <w:r>
        <w:rPr>
          <w:noProof/>
        </w:rPr>
        <w:fldChar w:fldCharType="separate"/>
      </w:r>
      <w:r>
        <w:rPr>
          <w:noProof/>
        </w:rPr>
        <w:t>107</w:t>
      </w:r>
      <w:r>
        <w:rPr>
          <w:noProof/>
        </w:rPr>
        <w:fldChar w:fldCharType="end"/>
      </w:r>
    </w:p>
    <w:p w14:paraId="1713EEF9" w14:textId="283DA23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w:t>
      </w:r>
      <w:r w:rsidRPr="000E709A">
        <w:rPr>
          <w:noProof/>
          <w:lang w:val="en-IN"/>
        </w:rPr>
        <w:t>.</w:t>
      </w:r>
      <w:r w:rsidRPr="000E709A">
        <w:rPr>
          <w:noProof/>
          <w:lang w:val="en-IN" w:eastAsia="zh-CN"/>
        </w:rPr>
        <w:t>4.3</w:t>
      </w:r>
      <w:r w:rsidRPr="000E709A">
        <w:rPr>
          <w:noProof/>
          <w:lang w:val="en-IN"/>
        </w:rPr>
        <w:t>.5.</w:t>
      </w:r>
      <w:r w:rsidRPr="000E709A">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zh-CN"/>
        </w:rPr>
        <w:t>Procedure</w:t>
      </w:r>
      <w:r>
        <w:rPr>
          <w:noProof/>
        </w:rPr>
        <w:tab/>
      </w:r>
      <w:r>
        <w:rPr>
          <w:noProof/>
        </w:rPr>
        <w:fldChar w:fldCharType="begin"/>
      </w:r>
      <w:r>
        <w:rPr>
          <w:noProof/>
        </w:rPr>
        <w:instrText xml:space="preserve"> PAGEREF _Toc154701582 \h </w:instrText>
      </w:r>
      <w:r>
        <w:rPr>
          <w:noProof/>
        </w:rPr>
      </w:r>
      <w:r>
        <w:rPr>
          <w:noProof/>
        </w:rPr>
        <w:fldChar w:fldCharType="separate"/>
      </w:r>
      <w:r>
        <w:rPr>
          <w:noProof/>
        </w:rPr>
        <w:t>107</w:t>
      </w:r>
      <w:r>
        <w:rPr>
          <w:noProof/>
        </w:rPr>
        <w:fldChar w:fldCharType="end"/>
      </w:r>
    </w:p>
    <w:p w14:paraId="72C37210" w14:textId="20366145"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C</w:t>
      </w:r>
      <w:r>
        <w:rPr>
          <w:noProof/>
          <w:lang w:eastAsia="zh-CN"/>
        </w:rPr>
        <w:t>apability information sharing</w:t>
      </w:r>
      <w:r>
        <w:rPr>
          <w:noProof/>
        </w:rPr>
        <w:tab/>
      </w:r>
      <w:r>
        <w:rPr>
          <w:noProof/>
        </w:rPr>
        <w:fldChar w:fldCharType="begin"/>
      </w:r>
      <w:r>
        <w:rPr>
          <w:noProof/>
        </w:rPr>
        <w:instrText xml:space="preserve"> PAGEREF _Toc154701583 \h </w:instrText>
      </w:r>
      <w:r>
        <w:rPr>
          <w:noProof/>
        </w:rPr>
      </w:r>
      <w:r>
        <w:rPr>
          <w:noProof/>
        </w:rPr>
        <w:fldChar w:fldCharType="separate"/>
      </w:r>
      <w:r>
        <w:rPr>
          <w:noProof/>
        </w:rPr>
        <w:t>108</w:t>
      </w:r>
      <w:r>
        <w:rPr>
          <w:noProof/>
        </w:rPr>
        <w:fldChar w:fldCharType="end"/>
      </w:r>
    </w:p>
    <w:p w14:paraId="4EFBC513" w14:textId="637048D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7.5.1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_Toc154701584 \h </w:instrText>
      </w:r>
      <w:r>
        <w:rPr>
          <w:noProof/>
        </w:rPr>
      </w:r>
      <w:r>
        <w:rPr>
          <w:noProof/>
        </w:rPr>
        <w:fldChar w:fldCharType="separate"/>
      </w:r>
      <w:r>
        <w:rPr>
          <w:noProof/>
        </w:rPr>
        <w:t>108</w:t>
      </w:r>
      <w:r>
        <w:rPr>
          <w:noProof/>
        </w:rPr>
        <w:fldChar w:fldCharType="end"/>
      </w:r>
    </w:p>
    <w:p w14:paraId="2BC44E15" w14:textId="72BF4CFF"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5.2</w:t>
      </w:r>
      <w:r>
        <w:rPr>
          <w:rFonts w:asciiTheme="minorHAnsi" w:eastAsiaTheme="minorEastAsia" w:hAnsiTheme="minorHAnsi" w:cstheme="minorBidi"/>
          <w:noProof/>
          <w:kern w:val="2"/>
          <w:sz w:val="22"/>
          <w:szCs w:val="22"/>
          <w:lang w:eastAsia="en-GB"/>
          <w14:ligatures w14:val="standardContextual"/>
        </w:rPr>
        <w:tab/>
      </w:r>
      <w:r>
        <w:rPr>
          <w:noProof/>
        </w:rPr>
        <w:t xml:space="preserve">On-network </w:t>
      </w:r>
      <w:r>
        <w:rPr>
          <w:noProof/>
          <w:lang w:eastAsia="zh-CN"/>
        </w:rPr>
        <w:t>capability information sharing</w:t>
      </w:r>
      <w:r>
        <w:rPr>
          <w:noProof/>
        </w:rPr>
        <w:tab/>
      </w:r>
      <w:r>
        <w:rPr>
          <w:noProof/>
        </w:rPr>
        <w:fldChar w:fldCharType="begin"/>
      </w:r>
      <w:r>
        <w:rPr>
          <w:noProof/>
        </w:rPr>
        <w:instrText xml:space="preserve"> PAGEREF _Toc154701585 \h </w:instrText>
      </w:r>
      <w:r>
        <w:rPr>
          <w:noProof/>
        </w:rPr>
      </w:r>
      <w:r>
        <w:rPr>
          <w:noProof/>
        </w:rPr>
        <w:fldChar w:fldCharType="separate"/>
      </w:r>
      <w:r>
        <w:rPr>
          <w:noProof/>
        </w:rPr>
        <w:t>108</w:t>
      </w:r>
      <w:r>
        <w:rPr>
          <w:noProof/>
        </w:rPr>
        <w:fldChar w:fldCharType="end"/>
      </w:r>
    </w:p>
    <w:p w14:paraId="24F44FDA" w14:textId="47E4B8D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_Toc154701586 \h </w:instrText>
      </w:r>
      <w:r>
        <w:rPr>
          <w:noProof/>
        </w:rPr>
      </w:r>
      <w:r>
        <w:rPr>
          <w:noProof/>
        </w:rPr>
        <w:fldChar w:fldCharType="separate"/>
      </w:r>
      <w:r>
        <w:rPr>
          <w:noProof/>
        </w:rPr>
        <w:t>108</w:t>
      </w:r>
      <w:r>
        <w:rPr>
          <w:noProof/>
        </w:rPr>
        <w:fldChar w:fldCharType="end"/>
      </w:r>
    </w:p>
    <w:p w14:paraId="4BA817F7" w14:textId="6A1B98F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7.5.2.2</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on-network capability information sharing</w:t>
      </w:r>
      <w:r>
        <w:rPr>
          <w:noProof/>
        </w:rPr>
        <w:tab/>
      </w:r>
      <w:r>
        <w:rPr>
          <w:noProof/>
        </w:rPr>
        <w:fldChar w:fldCharType="begin"/>
      </w:r>
      <w:r>
        <w:rPr>
          <w:noProof/>
        </w:rPr>
        <w:instrText xml:space="preserve"> PAGEREF _Toc154701587 \h </w:instrText>
      </w:r>
      <w:r>
        <w:rPr>
          <w:noProof/>
        </w:rPr>
      </w:r>
      <w:r>
        <w:rPr>
          <w:noProof/>
        </w:rPr>
        <w:fldChar w:fldCharType="separate"/>
      </w:r>
      <w:r>
        <w:rPr>
          <w:noProof/>
        </w:rPr>
        <w:t>108</w:t>
      </w:r>
      <w:r>
        <w:rPr>
          <w:noProof/>
        </w:rPr>
        <w:fldChar w:fldCharType="end"/>
      </w:r>
    </w:p>
    <w:p w14:paraId="0AAC3A4C" w14:textId="7BFB010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7.5.2.2.1</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Update MCVideo capabilities info request</w:t>
      </w:r>
      <w:r>
        <w:rPr>
          <w:noProof/>
        </w:rPr>
        <w:tab/>
      </w:r>
      <w:r>
        <w:rPr>
          <w:noProof/>
        </w:rPr>
        <w:fldChar w:fldCharType="begin"/>
      </w:r>
      <w:r>
        <w:rPr>
          <w:noProof/>
        </w:rPr>
        <w:instrText xml:space="preserve"> PAGEREF _Toc154701588 \h </w:instrText>
      </w:r>
      <w:r>
        <w:rPr>
          <w:noProof/>
        </w:rPr>
      </w:r>
      <w:r>
        <w:rPr>
          <w:noProof/>
        </w:rPr>
        <w:fldChar w:fldCharType="separate"/>
      </w:r>
      <w:r>
        <w:rPr>
          <w:noProof/>
        </w:rPr>
        <w:t>108</w:t>
      </w:r>
      <w:r>
        <w:rPr>
          <w:noProof/>
        </w:rPr>
        <w:fldChar w:fldCharType="end"/>
      </w:r>
    </w:p>
    <w:p w14:paraId="0C4527BD" w14:textId="7F51ADE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7.5.2.2.2</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Update MCVideo capabilities info response</w:t>
      </w:r>
      <w:r>
        <w:rPr>
          <w:noProof/>
        </w:rPr>
        <w:tab/>
      </w:r>
      <w:r>
        <w:rPr>
          <w:noProof/>
        </w:rPr>
        <w:fldChar w:fldCharType="begin"/>
      </w:r>
      <w:r>
        <w:rPr>
          <w:noProof/>
        </w:rPr>
        <w:instrText xml:space="preserve"> PAGEREF _Toc154701589 \h </w:instrText>
      </w:r>
      <w:r>
        <w:rPr>
          <w:noProof/>
        </w:rPr>
      </w:r>
      <w:r>
        <w:rPr>
          <w:noProof/>
        </w:rPr>
        <w:fldChar w:fldCharType="separate"/>
      </w:r>
      <w:r>
        <w:rPr>
          <w:noProof/>
        </w:rPr>
        <w:t>109</w:t>
      </w:r>
      <w:r>
        <w:rPr>
          <w:noProof/>
        </w:rPr>
        <w:fldChar w:fldCharType="end"/>
      </w:r>
    </w:p>
    <w:p w14:paraId="541244FE" w14:textId="75337D4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7.5.2.2.3</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Get MCVideo capabilities info request</w:t>
      </w:r>
      <w:r>
        <w:rPr>
          <w:noProof/>
        </w:rPr>
        <w:tab/>
      </w:r>
      <w:r>
        <w:rPr>
          <w:noProof/>
        </w:rPr>
        <w:fldChar w:fldCharType="begin"/>
      </w:r>
      <w:r>
        <w:rPr>
          <w:noProof/>
        </w:rPr>
        <w:instrText xml:space="preserve"> PAGEREF _Toc154701590 \h </w:instrText>
      </w:r>
      <w:r>
        <w:rPr>
          <w:noProof/>
        </w:rPr>
      </w:r>
      <w:r>
        <w:rPr>
          <w:noProof/>
        </w:rPr>
        <w:fldChar w:fldCharType="separate"/>
      </w:r>
      <w:r>
        <w:rPr>
          <w:noProof/>
        </w:rPr>
        <w:t>109</w:t>
      </w:r>
      <w:r>
        <w:rPr>
          <w:noProof/>
        </w:rPr>
        <w:fldChar w:fldCharType="end"/>
      </w:r>
    </w:p>
    <w:p w14:paraId="5BED9B1D" w14:textId="61E3E66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7.5.2.2.4</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Get MCVideo capabilities info response</w:t>
      </w:r>
      <w:r>
        <w:rPr>
          <w:noProof/>
        </w:rPr>
        <w:tab/>
      </w:r>
      <w:r>
        <w:rPr>
          <w:noProof/>
        </w:rPr>
        <w:fldChar w:fldCharType="begin"/>
      </w:r>
      <w:r>
        <w:rPr>
          <w:noProof/>
        </w:rPr>
        <w:instrText xml:space="preserve"> PAGEREF _Toc154701591 \h </w:instrText>
      </w:r>
      <w:r>
        <w:rPr>
          <w:noProof/>
        </w:rPr>
      </w:r>
      <w:r>
        <w:rPr>
          <w:noProof/>
        </w:rPr>
        <w:fldChar w:fldCharType="separate"/>
      </w:r>
      <w:r>
        <w:rPr>
          <w:noProof/>
        </w:rPr>
        <w:t>109</w:t>
      </w:r>
      <w:r>
        <w:rPr>
          <w:noProof/>
        </w:rPr>
        <w:fldChar w:fldCharType="end"/>
      </w:r>
    </w:p>
    <w:p w14:paraId="45649561" w14:textId="063EB79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7.5.2.2.5</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Subscribe MCVideo capabilities info request</w:t>
      </w:r>
      <w:r>
        <w:rPr>
          <w:noProof/>
        </w:rPr>
        <w:tab/>
      </w:r>
      <w:r>
        <w:rPr>
          <w:noProof/>
        </w:rPr>
        <w:fldChar w:fldCharType="begin"/>
      </w:r>
      <w:r>
        <w:rPr>
          <w:noProof/>
        </w:rPr>
        <w:instrText xml:space="preserve"> PAGEREF _Toc154701592 \h </w:instrText>
      </w:r>
      <w:r>
        <w:rPr>
          <w:noProof/>
        </w:rPr>
      </w:r>
      <w:r>
        <w:rPr>
          <w:noProof/>
        </w:rPr>
        <w:fldChar w:fldCharType="separate"/>
      </w:r>
      <w:r>
        <w:rPr>
          <w:noProof/>
        </w:rPr>
        <w:t>109</w:t>
      </w:r>
      <w:r>
        <w:rPr>
          <w:noProof/>
        </w:rPr>
        <w:fldChar w:fldCharType="end"/>
      </w:r>
    </w:p>
    <w:p w14:paraId="3EC38F04" w14:textId="380DC06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7.5.2.2.6</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Subscribe MCVideo capabilities info response</w:t>
      </w:r>
      <w:r>
        <w:rPr>
          <w:noProof/>
        </w:rPr>
        <w:tab/>
      </w:r>
      <w:r>
        <w:rPr>
          <w:noProof/>
        </w:rPr>
        <w:fldChar w:fldCharType="begin"/>
      </w:r>
      <w:r>
        <w:rPr>
          <w:noProof/>
        </w:rPr>
        <w:instrText xml:space="preserve"> PAGEREF _Toc154701593 \h </w:instrText>
      </w:r>
      <w:r>
        <w:rPr>
          <w:noProof/>
        </w:rPr>
      </w:r>
      <w:r>
        <w:rPr>
          <w:noProof/>
        </w:rPr>
        <w:fldChar w:fldCharType="separate"/>
      </w:r>
      <w:r>
        <w:rPr>
          <w:noProof/>
        </w:rPr>
        <w:t>110</w:t>
      </w:r>
      <w:r>
        <w:rPr>
          <w:noProof/>
        </w:rPr>
        <w:fldChar w:fldCharType="end"/>
      </w:r>
    </w:p>
    <w:p w14:paraId="6F52720E" w14:textId="2FB74A9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7.5.2.2.7</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Notify MCVideo capabilities info request</w:t>
      </w:r>
      <w:r>
        <w:rPr>
          <w:noProof/>
        </w:rPr>
        <w:tab/>
      </w:r>
      <w:r>
        <w:rPr>
          <w:noProof/>
        </w:rPr>
        <w:fldChar w:fldCharType="begin"/>
      </w:r>
      <w:r>
        <w:rPr>
          <w:noProof/>
        </w:rPr>
        <w:instrText xml:space="preserve"> PAGEREF _Toc154701594 \h </w:instrText>
      </w:r>
      <w:r>
        <w:rPr>
          <w:noProof/>
        </w:rPr>
      </w:r>
      <w:r>
        <w:rPr>
          <w:noProof/>
        </w:rPr>
        <w:fldChar w:fldCharType="separate"/>
      </w:r>
      <w:r>
        <w:rPr>
          <w:noProof/>
        </w:rPr>
        <w:t>110</w:t>
      </w:r>
      <w:r>
        <w:rPr>
          <w:noProof/>
        </w:rPr>
        <w:fldChar w:fldCharType="end"/>
      </w:r>
    </w:p>
    <w:p w14:paraId="48EE689D" w14:textId="30FF7F9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nl-NL"/>
        </w:rPr>
        <w:t>7.5.2.2.8</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Notify MCVideo capabilities info response</w:t>
      </w:r>
      <w:r>
        <w:rPr>
          <w:noProof/>
        </w:rPr>
        <w:tab/>
      </w:r>
      <w:r>
        <w:rPr>
          <w:noProof/>
        </w:rPr>
        <w:fldChar w:fldCharType="begin"/>
      </w:r>
      <w:r>
        <w:rPr>
          <w:noProof/>
        </w:rPr>
        <w:instrText xml:space="preserve"> PAGEREF _Toc154701595 \h </w:instrText>
      </w:r>
      <w:r>
        <w:rPr>
          <w:noProof/>
        </w:rPr>
      </w:r>
      <w:r>
        <w:rPr>
          <w:noProof/>
        </w:rPr>
        <w:fldChar w:fldCharType="separate"/>
      </w:r>
      <w:r>
        <w:rPr>
          <w:noProof/>
        </w:rPr>
        <w:t>110</w:t>
      </w:r>
      <w:r>
        <w:rPr>
          <w:noProof/>
        </w:rPr>
        <w:fldChar w:fldCharType="end"/>
      </w:r>
    </w:p>
    <w:p w14:paraId="7D302DAB" w14:textId="096410C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7.5.2.3</w:t>
      </w:r>
      <w:r>
        <w:rPr>
          <w:rFonts w:asciiTheme="minorHAnsi" w:eastAsiaTheme="minorEastAsia" w:hAnsiTheme="minorHAnsi" w:cstheme="minorBidi"/>
          <w:noProof/>
          <w:kern w:val="2"/>
          <w:sz w:val="22"/>
          <w:szCs w:val="22"/>
          <w:lang w:eastAsia="en-GB"/>
          <w14:ligatures w14:val="standardContextual"/>
        </w:rPr>
        <w:tab/>
      </w:r>
      <w:r>
        <w:rPr>
          <w:noProof/>
        </w:rPr>
        <w:t>Update MCVideo capabilities information at the MCVideo server</w:t>
      </w:r>
      <w:r>
        <w:rPr>
          <w:noProof/>
        </w:rPr>
        <w:tab/>
      </w:r>
      <w:r>
        <w:rPr>
          <w:noProof/>
        </w:rPr>
        <w:fldChar w:fldCharType="begin"/>
      </w:r>
      <w:r>
        <w:rPr>
          <w:noProof/>
        </w:rPr>
        <w:instrText xml:space="preserve"> PAGEREF _Toc154701596 \h </w:instrText>
      </w:r>
      <w:r>
        <w:rPr>
          <w:noProof/>
        </w:rPr>
      </w:r>
      <w:r>
        <w:rPr>
          <w:noProof/>
        </w:rPr>
        <w:fldChar w:fldCharType="separate"/>
      </w:r>
      <w:r>
        <w:rPr>
          <w:noProof/>
        </w:rPr>
        <w:t>110</w:t>
      </w:r>
      <w:r>
        <w:rPr>
          <w:noProof/>
        </w:rPr>
        <w:fldChar w:fldCharType="end"/>
      </w:r>
    </w:p>
    <w:p w14:paraId="3C54E2C5" w14:textId="324FA65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7.5.2.4</w:t>
      </w:r>
      <w:r>
        <w:rPr>
          <w:rFonts w:asciiTheme="minorHAnsi" w:eastAsiaTheme="minorEastAsia" w:hAnsiTheme="minorHAnsi" w:cstheme="minorBidi"/>
          <w:noProof/>
          <w:kern w:val="2"/>
          <w:sz w:val="22"/>
          <w:szCs w:val="22"/>
          <w:lang w:eastAsia="en-GB"/>
          <w14:ligatures w14:val="standardContextual"/>
        </w:rPr>
        <w:tab/>
      </w:r>
      <w:r>
        <w:rPr>
          <w:noProof/>
        </w:rPr>
        <w:t xml:space="preserve">Retrieve MCVideo capabilities information </w:t>
      </w:r>
      <w:r>
        <w:rPr>
          <w:noProof/>
          <w:lang w:eastAsia="zh-CN"/>
        </w:rPr>
        <w:t>by</w:t>
      </w:r>
      <w:r>
        <w:rPr>
          <w:noProof/>
        </w:rPr>
        <w:t xml:space="preserve"> the MCVideo client</w:t>
      </w:r>
      <w:r>
        <w:rPr>
          <w:noProof/>
        </w:rPr>
        <w:tab/>
      </w:r>
      <w:r>
        <w:rPr>
          <w:noProof/>
        </w:rPr>
        <w:fldChar w:fldCharType="begin"/>
      </w:r>
      <w:r>
        <w:rPr>
          <w:noProof/>
        </w:rPr>
        <w:instrText xml:space="preserve"> PAGEREF _Toc154701597 \h </w:instrText>
      </w:r>
      <w:r>
        <w:rPr>
          <w:noProof/>
        </w:rPr>
      </w:r>
      <w:r>
        <w:rPr>
          <w:noProof/>
        </w:rPr>
        <w:fldChar w:fldCharType="separate"/>
      </w:r>
      <w:r>
        <w:rPr>
          <w:noProof/>
        </w:rPr>
        <w:t>111</w:t>
      </w:r>
      <w:r>
        <w:rPr>
          <w:noProof/>
        </w:rPr>
        <w:fldChar w:fldCharType="end"/>
      </w:r>
    </w:p>
    <w:p w14:paraId="1F8C7DE7" w14:textId="691C6F7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7.5.2.5</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MCVideo capabilities information</w:t>
      </w:r>
      <w:r>
        <w:rPr>
          <w:noProof/>
        </w:rPr>
        <w:tab/>
      </w:r>
      <w:r>
        <w:rPr>
          <w:noProof/>
        </w:rPr>
        <w:fldChar w:fldCharType="begin"/>
      </w:r>
      <w:r>
        <w:rPr>
          <w:noProof/>
        </w:rPr>
        <w:instrText xml:space="preserve"> PAGEREF _Toc154701598 \h </w:instrText>
      </w:r>
      <w:r>
        <w:rPr>
          <w:noProof/>
        </w:rPr>
      </w:r>
      <w:r>
        <w:rPr>
          <w:noProof/>
        </w:rPr>
        <w:fldChar w:fldCharType="separate"/>
      </w:r>
      <w:r>
        <w:rPr>
          <w:noProof/>
        </w:rPr>
        <w:t>111</w:t>
      </w:r>
      <w:r>
        <w:rPr>
          <w:noProof/>
        </w:rPr>
        <w:fldChar w:fldCharType="end"/>
      </w:r>
    </w:p>
    <w:p w14:paraId="6BC6D4B1" w14:textId="5C32513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rFonts w:asciiTheme="minorHAnsi" w:eastAsiaTheme="minorEastAsia" w:hAnsiTheme="minorHAnsi" w:cstheme="minorBidi"/>
          <w:noProof/>
          <w:kern w:val="2"/>
          <w:sz w:val="22"/>
          <w:szCs w:val="22"/>
          <w:lang w:eastAsia="en-GB"/>
          <w14:ligatures w14:val="standardContextual"/>
        </w:rPr>
        <w:tab/>
      </w:r>
      <w:r>
        <w:rPr>
          <w:noProof/>
        </w:rPr>
        <w:t xml:space="preserve">Off-network </w:t>
      </w:r>
      <w:r>
        <w:rPr>
          <w:noProof/>
          <w:lang w:eastAsia="zh-CN"/>
        </w:rPr>
        <w:t>capability information sharing</w:t>
      </w:r>
      <w:r>
        <w:rPr>
          <w:noProof/>
        </w:rPr>
        <w:tab/>
      </w:r>
      <w:r>
        <w:rPr>
          <w:noProof/>
        </w:rPr>
        <w:fldChar w:fldCharType="begin"/>
      </w:r>
      <w:r>
        <w:rPr>
          <w:noProof/>
        </w:rPr>
        <w:instrText xml:space="preserve"> PAGEREF _Toc154701599 \h </w:instrText>
      </w:r>
      <w:r>
        <w:rPr>
          <w:noProof/>
        </w:rPr>
      </w:r>
      <w:r>
        <w:rPr>
          <w:noProof/>
        </w:rPr>
        <w:fldChar w:fldCharType="separate"/>
      </w:r>
      <w:r>
        <w:rPr>
          <w:noProof/>
        </w:rPr>
        <w:t>112</w:t>
      </w:r>
      <w:r>
        <w:rPr>
          <w:noProof/>
        </w:rPr>
        <w:fldChar w:fldCharType="end"/>
      </w:r>
    </w:p>
    <w:p w14:paraId="45DA78F8" w14:textId="1AF499C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_Toc154701600 \h </w:instrText>
      </w:r>
      <w:r>
        <w:rPr>
          <w:noProof/>
        </w:rPr>
      </w:r>
      <w:r>
        <w:rPr>
          <w:noProof/>
        </w:rPr>
        <w:fldChar w:fldCharType="separate"/>
      </w:r>
      <w:r>
        <w:rPr>
          <w:noProof/>
        </w:rPr>
        <w:t>112</w:t>
      </w:r>
      <w:r>
        <w:rPr>
          <w:noProof/>
        </w:rPr>
        <w:fldChar w:fldCharType="end"/>
      </w:r>
    </w:p>
    <w:p w14:paraId="695FA6DF" w14:textId="677E678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Off-network capability information sharing</w:t>
      </w:r>
      <w:r>
        <w:rPr>
          <w:noProof/>
        </w:rPr>
        <w:tab/>
      </w:r>
      <w:r>
        <w:rPr>
          <w:noProof/>
        </w:rPr>
        <w:fldChar w:fldCharType="begin"/>
      </w:r>
      <w:r>
        <w:rPr>
          <w:noProof/>
        </w:rPr>
        <w:instrText xml:space="preserve"> PAGEREF _Toc154701601 \h </w:instrText>
      </w:r>
      <w:r>
        <w:rPr>
          <w:noProof/>
        </w:rPr>
      </w:r>
      <w:r>
        <w:rPr>
          <w:noProof/>
        </w:rPr>
        <w:fldChar w:fldCharType="separate"/>
      </w:r>
      <w:r>
        <w:rPr>
          <w:noProof/>
        </w:rPr>
        <w:t>113</w:t>
      </w:r>
      <w:r>
        <w:rPr>
          <w:noProof/>
        </w:rPr>
        <w:fldChar w:fldCharType="end"/>
      </w:r>
    </w:p>
    <w:p w14:paraId="15919E9E" w14:textId="0051FB1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7.5.3.2</w:t>
      </w:r>
      <w:r w:rsidRPr="000E709A">
        <w:rPr>
          <w:noProof/>
          <w:lang w:val="en-IN" w:eastAsia="ko-KR"/>
        </w:rPr>
        <w:t>.1</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Capability request</w:t>
      </w:r>
      <w:r>
        <w:rPr>
          <w:noProof/>
        </w:rPr>
        <w:tab/>
      </w:r>
      <w:r>
        <w:rPr>
          <w:noProof/>
        </w:rPr>
        <w:fldChar w:fldCharType="begin"/>
      </w:r>
      <w:r>
        <w:rPr>
          <w:noProof/>
        </w:rPr>
        <w:instrText xml:space="preserve"> PAGEREF _Toc154701602 \h </w:instrText>
      </w:r>
      <w:r>
        <w:rPr>
          <w:noProof/>
        </w:rPr>
      </w:r>
      <w:r>
        <w:rPr>
          <w:noProof/>
        </w:rPr>
        <w:fldChar w:fldCharType="separate"/>
      </w:r>
      <w:r>
        <w:rPr>
          <w:noProof/>
        </w:rPr>
        <w:t>113</w:t>
      </w:r>
      <w:r>
        <w:rPr>
          <w:noProof/>
        </w:rPr>
        <w:fldChar w:fldCharType="end"/>
      </w:r>
    </w:p>
    <w:p w14:paraId="0E7ED291" w14:textId="5A35D52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7.5.3.2</w:t>
      </w:r>
      <w:r w:rsidRPr="000E709A">
        <w:rPr>
          <w:noProof/>
          <w:lang w:val="en-IN" w:eastAsia="ko-KR"/>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Capability announcement</w:t>
      </w:r>
      <w:r>
        <w:rPr>
          <w:noProof/>
        </w:rPr>
        <w:tab/>
      </w:r>
      <w:r>
        <w:rPr>
          <w:noProof/>
        </w:rPr>
        <w:fldChar w:fldCharType="begin"/>
      </w:r>
      <w:r>
        <w:rPr>
          <w:noProof/>
        </w:rPr>
        <w:instrText xml:space="preserve"> PAGEREF _Toc154701603 \h </w:instrText>
      </w:r>
      <w:r>
        <w:rPr>
          <w:noProof/>
        </w:rPr>
      </w:r>
      <w:r>
        <w:rPr>
          <w:noProof/>
        </w:rPr>
        <w:fldChar w:fldCharType="separate"/>
      </w:r>
      <w:r>
        <w:rPr>
          <w:noProof/>
        </w:rPr>
        <w:t>113</w:t>
      </w:r>
      <w:r>
        <w:rPr>
          <w:noProof/>
        </w:rPr>
        <w:fldChar w:fldCharType="end"/>
      </w:r>
    </w:p>
    <w:p w14:paraId="3260BCE0" w14:textId="1218191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7.5.3.2</w:t>
      </w:r>
      <w:r w:rsidRPr="000E709A">
        <w:rPr>
          <w:noProof/>
          <w:lang w:val="en-IN" w:eastAsia="ko-KR"/>
        </w:rPr>
        <w:t>.3</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Activity status request</w:t>
      </w:r>
      <w:r>
        <w:rPr>
          <w:noProof/>
        </w:rPr>
        <w:tab/>
      </w:r>
      <w:r>
        <w:rPr>
          <w:noProof/>
        </w:rPr>
        <w:fldChar w:fldCharType="begin"/>
      </w:r>
      <w:r>
        <w:rPr>
          <w:noProof/>
        </w:rPr>
        <w:instrText xml:space="preserve"> PAGEREF _Toc154701604 \h </w:instrText>
      </w:r>
      <w:r>
        <w:rPr>
          <w:noProof/>
        </w:rPr>
      </w:r>
      <w:r>
        <w:rPr>
          <w:noProof/>
        </w:rPr>
        <w:fldChar w:fldCharType="separate"/>
      </w:r>
      <w:r>
        <w:rPr>
          <w:noProof/>
        </w:rPr>
        <w:t>113</w:t>
      </w:r>
      <w:r>
        <w:rPr>
          <w:noProof/>
        </w:rPr>
        <w:fldChar w:fldCharType="end"/>
      </w:r>
    </w:p>
    <w:p w14:paraId="443A99B1" w14:textId="42BAFE6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7.5.3.2</w:t>
      </w:r>
      <w:r w:rsidRPr="000E709A">
        <w:rPr>
          <w:noProof/>
          <w:lang w:val="en-IN" w:eastAsia="ko-KR"/>
        </w:rPr>
        <w:t>.4</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Activity status announcement</w:t>
      </w:r>
      <w:r>
        <w:rPr>
          <w:noProof/>
        </w:rPr>
        <w:tab/>
      </w:r>
      <w:r>
        <w:rPr>
          <w:noProof/>
        </w:rPr>
        <w:fldChar w:fldCharType="begin"/>
      </w:r>
      <w:r>
        <w:rPr>
          <w:noProof/>
        </w:rPr>
        <w:instrText xml:space="preserve"> PAGEREF _Toc154701605 \h </w:instrText>
      </w:r>
      <w:r>
        <w:rPr>
          <w:noProof/>
        </w:rPr>
      </w:r>
      <w:r>
        <w:rPr>
          <w:noProof/>
        </w:rPr>
        <w:fldChar w:fldCharType="separate"/>
      </w:r>
      <w:r>
        <w:rPr>
          <w:noProof/>
        </w:rPr>
        <w:t>114</w:t>
      </w:r>
      <w:r>
        <w:rPr>
          <w:noProof/>
        </w:rPr>
        <w:fldChar w:fldCharType="end"/>
      </w:r>
    </w:p>
    <w:p w14:paraId="1726FD9C" w14:textId="252FF1B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Periodic capability announcements</w:t>
      </w:r>
      <w:r>
        <w:rPr>
          <w:noProof/>
        </w:rPr>
        <w:tab/>
      </w:r>
      <w:r>
        <w:rPr>
          <w:noProof/>
        </w:rPr>
        <w:fldChar w:fldCharType="begin"/>
      </w:r>
      <w:r>
        <w:rPr>
          <w:noProof/>
        </w:rPr>
        <w:instrText xml:space="preserve"> PAGEREF _Toc154701606 \h </w:instrText>
      </w:r>
      <w:r>
        <w:rPr>
          <w:noProof/>
        </w:rPr>
      </w:r>
      <w:r>
        <w:rPr>
          <w:noProof/>
        </w:rPr>
        <w:fldChar w:fldCharType="separate"/>
      </w:r>
      <w:r>
        <w:rPr>
          <w:noProof/>
        </w:rPr>
        <w:t>114</w:t>
      </w:r>
      <w:r>
        <w:rPr>
          <w:noProof/>
        </w:rPr>
        <w:fldChar w:fldCharType="end"/>
      </w:r>
    </w:p>
    <w:p w14:paraId="4DDC0923" w14:textId="50CC2CD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noProof/>
        </w:rPr>
        <w:t>.3.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_Toc154701607 \h </w:instrText>
      </w:r>
      <w:r>
        <w:rPr>
          <w:noProof/>
        </w:rPr>
      </w:r>
      <w:r>
        <w:rPr>
          <w:noProof/>
        </w:rPr>
        <w:fldChar w:fldCharType="separate"/>
      </w:r>
      <w:r>
        <w:rPr>
          <w:noProof/>
        </w:rPr>
        <w:t>114</w:t>
      </w:r>
      <w:r>
        <w:rPr>
          <w:noProof/>
        </w:rPr>
        <w:fldChar w:fldCharType="end"/>
      </w:r>
    </w:p>
    <w:p w14:paraId="0D5757CA" w14:textId="173A592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w:t>
      </w:r>
      <w:r>
        <w:rPr>
          <w:noProof/>
        </w:rPr>
        <w:t>.3.2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_Toc154701608 \h </w:instrText>
      </w:r>
      <w:r>
        <w:rPr>
          <w:noProof/>
        </w:rPr>
      </w:r>
      <w:r>
        <w:rPr>
          <w:noProof/>
        </w:rPr>
        <w:fldChar w:fldCharType="separate"/>
      </w:r>
      <w:r>
        <w:rPr>
          <w:noProof/>
        </w:rPr>
        <w:t>114</w:t>
      </w:r>
      <w:r>
        <w:rPr>
          <w:noProof/>
        </w:rPr>
        <w:fldChar w:fldCharType="end"/>
      </w:r>
    </w:p>
    <w:p w14:paraId="6ACF8C37" w14:textId="19046F3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5.3.4</w:t>
      </w:r>
      <w:r>
        <w:rPr>
          <w:rFonts w:asciiTheme="minorHAnsi" w:eastAsiaTheme="minorEastAsia" w:hAnsiTheme="minorHAnsi" w:cstheme="minorBidi"/>
          <w:noProof/>
          <w:kern w:val="2"/>
          <w:sz w:val="22"/>
          <w:szCs w:val="22"/>
          <w:lang w:eastAsia="en-GB"/>
          <w14:ligatures w14:val="standardContextual"/>
        </w:rPr>
        <w:tab/>
      </w:r>
      <w:r>
        <w:rPr>
          <w:noProof/>
        </w:rPr>
        <w:t>Request capabilities from client(s)</w:t>
      </w:r>
      <w:r>
        <w:rPr>
          <w:noProof/>
        </w:rPr>
        <w:tab/>
      </w:r>
      <w:r>
        <w:rPr>
          <w:noProof/>
        </w:rPr>
        <w:fldChar w:fldCharType="begin"/>
      </w:r>
      <w:r>
        <w:rPr>
          <w:noProof/>
        </w:rPr>
        <w:instrText xml:space="preserve"> PAGEREF _Toc154701609 \h </w:instrText>
      </w:r>
      <w:r>
        <w:rPr>
          <w:noProof/>
        </w:rPr>
      </w:r>
      <w:r>
        <w:rPr>
          <w:noProof/>
        </w:rPr>
        <w:fldChar w:fldCharType="separate"/>
      </w:r>
      <w:r>
        <w:rPr>
          <w:noProof/>
        </w:rPr>
        <w:t>115</w:t>
      </w:r>
      <w:r>
        <w:rPr>
          <w:noProof/>
        </w:rPr>
        <w:fldChar w:fldCharType="end"/>
      </w:r>
    </w:p>
    <w:p w14:paraId="3742FDC9" w14:textId="45DD97F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5.3.4</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_Toc154701610 \h </w:instrText>
      </w:r>
      <w:r>
        <w:rPr>
          <w:noProof/>
        </w:rPr>
      </w:r>
      <w:r>
        <w:rPr>
          <w:noProof/>
        </w:rPr>
        <w:fldChar w:fldCharType="separate"/>
      </w:r>
      <w:r>
        <w:rPr>
          <w:noProof/>
        </w:rPr>
        <w:t>115</w:t>
      </w:r>
      <w:r>
        <w:rPr>
          <w:noProof/>
        </w:rPr>
        <w:fldChar w:fldCharType="end"/>
      </w:r>
    </w:p>
    <w:p w14:paraId="200EDFC3" w14:textId="3F7490C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5.3.4</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Request clients with particular capabilities</w:t>
      </w:r>
      <w:r>
        <w:rPr>
          <w:noProof/>
        </w:rPr>
        <w:tab/>
      </w:r>
      <w:r>
        <w:rPr>
          <w:noProof/>
        </w:rPr>
        <w:fldChar w:fldCharType="begin"/>
      </w:r>
      <w:r>
        <w:rPr>
          <w:noProof/>
        </w:rPr>
        <w:instrText xml:space="preserve"> PAGEREF _Toc154701611 \h </w:instrText>
      </w:r>
      <w:r>
        <w:rPr>
          <w:noProof/>
        </w:rPr>
      </w:r>
      <w:r>
        <w:rPr>
          <w:noProof/>
        </w:rPr>
        <w:fldChar w:fldCharType="separate"/>
      </w:r>
      <w:r>
        <w:rPr>
          <w:noProof/>
        </w:rPr>
        <w:t>115</w:t>
      </w:r>
      <w:r>
        <w:rPr>
          <w:noProof/>
        </w:rPr>
        <w:fldChar w:fldCharType="end"/>
      </w:r>
    </w:p>
    <w:p w14:paraId="75AB0A36" w14:textId="2EA10F1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5.3.4</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Request capabilities from </w:t>
      </w:r>
      <w:r>
        <w:rPr>
          <w:noProof/>
        </w:rPr>
        <w:t>a particular client</w:t>
      </w:r>
      <w:r>
        <w:rPr>
          <w:noProof/>
        </w:rPr>
        <w:tab/>
      </w:r>
      <w:r>
        <w:rPr>
          <w:noProof/>
        </w:rPr>
        <w:fldChar w:fldCharType="begin"/>
      </w:r>
      <w:r>
        <w:rPr>
          <w:noProof/>
        </w:rPr>
        <w:instrText xml:space="preserve"> PAGEREF _Toc154701612 \h </w:instrText>
      </w:r>
      <w:r>
        <w:rPr>
          <w:noProof/>
        </w:rPr>
      </w:r>
      <w:r>
        <w:rPr>
          <w:noProof/>
        </w:rPr>
        <w:fldChar w:fldCharType="separate"/>
      </w:r>
      <w:r>
        <w:rPr>
          <w:noProof/>
        </w:rPr>
        <w:t>116</w:t>
      </w:r>
      <w:r>
        <w:rPr>
          <w:noProof/>
        </w:rPr>
        <w:fldChar w:fldCharType="end"/>
      </w:r>
    </w:p>
    <w:p w14:paraId="3DB3B9AC" w14:textId="78C4070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5.3.5</w:t>
      </w:r>
      <w:r>
        <w:rPr>
          <w:rFonts w:asciiTheme="minorHAnsi" w:eastAsiaTheme="minorEastAsia" w:hAnsiTheme="minorHAnsi" w:cstheme="minorBidi"/>
          <w:noProof/>
          <w:kern w:val="2"/>
          <w:sz w:val="22"/>
          <w:szCs w:val="22"/>
          <w:lang w:eastAsia="en-GB"/>
          <w14:ligatures w14:val="standardContextual"/>
        </w:rPr>
        <w:tab/>
      </w:r>
      <w:r>
        <w:rPr>
          <w:noProof/>
        </w:rPr>
        <w:t>Request activity status from client(s)</w:t>
      </w:r>
      <w:r>
        <w:rPr>
          <w:noProof/>
        </w:rPr>
        <w:tab/>
      </w:r>
      <w:r>
        <w:rPr>
          <w:noProof/>
        </w:rPr>
        <w:fldChar w:fldCharType="begin"/>
      </w:r>
      <w:r>
        <w:rPr>
          <w:noProof/>
        </w:rPr>
        <w:instrText xml:space="preserve"> PAGEREF _Toc154701613 \h </w:instrText>
      </w:r>
      <w:r>
        <w:rPr>
          <w:noProof/>
        </w:rPr>
      </w:r>
      <w:r>
        <w:rPr>
          <w:noProof/>
        </w:rPr>
        <w:fldChar w:fldCharType="separate"/>
      </w:r>
      <w:r>
        <w:rPr>
          <w:noProof/>
        </w:rPr>
        <w:t>117</w:t>
      </w:r>
      <w:r>
        <w:rPr>
          <w:noProof/>
        </w:rPr>
        <w:fldChar w:fldCharType="end"/>
      </w:r>
    </w:p>
    <w:p w14:paraId="32E6BF4C" w14:textId="7485519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5.3.5</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_Toc154701614 \h </w:instrText>
      </w:r>
      <w:r>
        <w:rPr>
          <w:noProof/>
        </w:rPr>
      </w:r>
      <w:r>
        <w:rPr>
          <w:noProof/>
        </w:rPr>
        <w:fldChar w:fldCharType="separate"/>
      </w:r>
      <w:r>
        <w:rPr>
          <w:noProof/>
        </w:rPr>
        <w:t>117</w:t>
      </w:r>
      <w:r>
        <w:rPr>
          <w:noProof/>
        </w:rPr>
        <w:fldChar w:fldCharType="end"/>
      </w:r>
    </w:p>
    <w:p w14:paraId="594588D8" w14:textId="20A653F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5.3.5</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Request activity status of group members</w:t>
      </w:r>
      <w:r>
        <w:rPr>
          <w:noProof/>
        </w:rPr>
        <w:tab/>
      </w:r>
      <w:r>
        <w:rPr>
          <w:noProof/>
        </w:rPr>
        <w:fldChar w:fldCharType="begin"/>
      </w:r>
      <w:r>
        <w:rPr>
          <w:noProof/>
        </w:rPr>
        <w:instrText xml:space="preserve"> PAGEREF _Toc154701615 \h </w:instrText>
      </w:r>
      <w:r>
        <w:rPr>
          <w:noProof/>
        </w:rPr>
      </w:r>
      <w:r>
        <w:rPr>
          <w:noProof/>
        </w:rPr>
        <w:fldChar w:fldCharType="separate"/>
      </w:r>
      <w:r>
        <w:rPr>
          <w:noProof/>
        </w:rPr>
        <w:t>117</w:t>
      </w:r>
      <w:r>
        <w:rPr>
          <w:noProof/>
        </w:rPr>
        <w:fldChar w:fldCharType="end"/>
      </w:r>
    </w:p>
    <w:p w14:paraId="5B9FB62F" w14:textId="32DE7CF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5.3.5</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Request </w:t>
      </w:r>
      <w:r>
        <w:rPr>
          <w:noProof/>
        </w:rPr>
        <w:t xml:space="preserve">activity status </w:t>
      </w:r>
      <w:r>
        <w:rPr>
          <w:noProof/>
          <w:lang w:eastAsia="zh-CN"/>
        </w:rPr>
        <w:t xml:space="preserve">from </w:t>
      </w:r>
      <w:r>
        <w:rPr>
          <w:noProof/>
        </w:rPr>
        <w:t>a particular client</w:t>
      </w:r>
      <w:r>
        <w:rPr>
          <w:noProof/>
        </w:rPr>
        <w:tab/>
      </w:r>
      <w:r>
        <w:rPr>
          <w:noProof/>
        </w:rPr>
        <w:fldChar w:fldCharType="begin"/>
      </w:r>
      <w:r>
        <w:rPr>
          <w:noProof/>
        </w:rPr>
        <w:instrText xml:space="preserve"> PAGEREF _Toc154701616 \h </w:instrText>
      </w:r>
      <w:r>
        <w:rPr>
          <w:noProof/>
        </w:rPr>
      </w:r>
      <w:r>
        <w:rPr>
          <w:noProof/>
        </w:rPr>
        <w:fldChar w:fldCharType="separate"/>
      </w:r>
      <w:r>
        <w:rPr>
          <w:noProof/>
        </w:rPr>
        <w:t>118</w:t>
      </w:r>
      <w:r>
        <w:rPr>
          <w:noProof/>
        </w:rPr>
        <w:fldChar w:fldCharType="end"/>
      </w:r>
    </w:p>
    <w:p w14:paraId="191D229C" w14:textId="46E381F3"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7.6</w:t>
      </w:r>
      <w:r>
        <w:rPr>
          <w:rFonts w:asciiTheme="minorHAnsi" w:eastAsiaTheme="minorEastAsia" w:hAnsiTheme="minorHAnsi" w:cstheme="minorBidi"/>
          <w:noProof/>
          <w:kern w:val="2"/>
          <w:sz w:val="22"/>
          <w:szCs w:val="22"/>
          <w:lang w:eastAsia="en-GB"/>
          <w14:ligatures w14:val="standardContextual"/>
        </w:rPr>
        <w:tab/>
      </w:r>
      <w:r>
        <w:rPr>
          <w:noProof/>
        </w:rPr>
        <w:t>Ambient viewing call</w:t>
      </w:r>
      <w:r>
        <w:rPr>
          <w:noProof/>
        </w:rPr>
        <w:tab/>
      </w:r>
      <w:r>
        <w:rPr>
          <w:noProof/>
        </w:rPr>
        <w:fldChar w:fldCharType="begin"/>
      </w:r>
      <w:r>
        <w:rPr>
          <w:noProof/>
        </w:rPr>
        <w:instrText xml:space="preserve"> PAGEREF _Toc154701617 \h </w:instrText>
      </w:r>
      <w:r>
        <w:rPr>
          <w:noProof/>
        </w:rPr>
      </w:r>
      <w:r>
        <w:rPr>
          <w:noProof/>
        </w:rPr>
        <w:fldChar w:fldCharType="separate"/>
      </w:r>
      <w:r>
        <w:rPr>
          <w:noProof/>
        </w:rPr>
        <w:t>119</w:t>
      </w:r>
      <w:r>
        <w:rPr>
          <w:noProof/>
        </w:rPr>
        <w:fldChar w:fldCharType="end"/>
      </w:r>
    </w:p>
    <w:p w14:paraId="0DC585FA" w14:textId="165E53F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_Toc154701618 \h </w:instrText>
      </w:r>
      <w:r>
        <w:rPr>
          <w:noProof/>
        </w:rPr>
      </w:r>
      <w:r>
        <w:rPr>
          <w:noProof/>
        </w:rPr>
        <w:fldChar w:fldCharType="separate"/>
      </w:r>
      <w:r>
        <w:rPr>
          <w:noProof/>
        </w:rPr>
        <w:t>119</w:t>
      </w:r>
      <w:r>
        <w:rPr>
          <w:noProof/>
        </w:rPr>
        <w:fldChar w:fldCharType="end"/>
      </w:r>
    </w:p>
    <w:p w14:paraId="6DB19059" w14:textId="43842B20"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7.6.2</w:t>
      </w:r>
      <w:r>
        <w:rPr>
          <w:rFonts w:asciiTheme="minorHAnsi" w:eastAsiaTheme="minorEastAsia" w:hAnsiTheme="minorHAnsi" w:cstheme="minorBidi"/>
          <w:noProof/>
          <w:kern w:val="2"/>
          <w:sz w:val="22"/>
          <w:szCs w:val="22"/>
          <w:lang w:eastAsia="en-GB"/>
          <w14:ligatures w14:val="standardContextual"/>
        </w:rPr>
        <w:tab/>
      </w:r>
      <w:r>
        <w:rPr>
          <w:noProof/>
        </w:rPr>
        <w:t>Information flows for ambient viewing call</w:t>
      </w:r>
      <w:r>
        <w:rPr>
          <w:noProof/>
        </w:rPr>
        <w:tab/>
      </w:r>
      <w:r>
        <w:rPr>
          <w:noProof/>
        </w:rPr>
        <w:fldChar w:fldCharType="begin"/>
      </w:r>
      <w:r>
        <w:rPr>
          <w:noProof/>
        </w:rPr>
        <w:instrText xml:space="preserve"> PAGEREF _Toc154701619 \h </w:instrText>
      </w:r>
      <w:r>
        <w:rPr>
          <w:noProof/>
        </w:rPr>
      </w:r>
      <w:r>
        <w:rPr>
          <w:noProof/>
        </w:rPr>
        <w:fldChar w:fldCharType="separate"/>
      </w:r>
      <w:r>
        <w:rPr>
          <w:noProof/>
        </w:rPr>
        <w:t>119</w:t>
      </w:r>
      <w:r>
        <w:rPr>
          <w:noProof/>
        </w:rPr>
        <w:fldChar w:fldCharType="end"/>
      </w:r>
    </w:p>
    <w:p w14:paraId="4FFB9FF1" w14:textId="5733B04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7.6.2.1</w:t>
      </w:r>
      <w:r>
        <w:rPr>
          <w:rFonts w:asciiTheme="minorHAnsi" w:eastAsiaTheme="minorEastAsia" w:hAnsiTheme="minorHAnsi" w:cstheme="minorBidi"/>
          <w:noProof/>
          <w:kern w:val="2"/>
          <w:sz w:val="22"/>
          <w:szCs w:val="22"/>
          <w:lang w:eastAsia="en-GB"/>
          <w14:ligatures w14:val="standardContextual"/>
        </w:rPr>
        <w:tab/>
      </w:r>
      <w:r>
        <w:rPr>
          <w:noProof/>
        </w:rPr>
        <w:t>Ambient viewing call request</w:t>
      </w:r>
      <w:r>
        <w:rPr>
          <w:noProof/>
        </w:rPr>
        <w:tab/>
      </w:r>
      <w:r>
        <w:rPr>
          <w:noProof/>
        </w:rPr>
        <w:fldChar w:fldCharType="begin"/>
      </w:r>
      <w:r>
        <w:rPr>
          <w:noProof/>
        </w:rPr>
        <w:instrText xml:space="preserve"> PAGEREF _Toc154701620 \h </w:instrText>
      </w:r>
      <w:r>
        <w:rPr>
          <w:noProof/>
        </w:rPr>
      </w:r>
      <w:r>
        <w:rPr>
          <w:noProof/>
        </w:rPr>
        <w:fldChar w:fldCharType="separate"/>
      </w:r>
      <w:r>
        <w:rPr>
          <w:noProof/>
        </w:rPr>
        <w:t>119</w:t>
      </w:r>
      <w:r>
        <w:rPr>
          <w:noProof/>
        </w:rPr>
        <w:fldChar w:fldCharType="end"/>
      </w:r>
    </w:p>
    <w:p w14:paraId="0333B2E7" w14:textId="485F013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rFonts w:cs="Arial"/>
          <w:noProof/>
        </w:rPr>
        <w:t>7.6.2.2</w:t>
      </w:r>
      <w:r>
        <w:rPr>
          <w:rFonts w:asciiTheme="minorHAnsi" w:eastAsiaTheme="minorEastAsia" w:hAnsiTheme="minorHAnsi" w:cstheme="minorBidi"/>
          <w:noProof/>
          <w:kern w:val="2"/>
          <w:sz w:val="22"/>
          <w:szCs w:val="22"/>
          <w:lang w:eastAsia="en-GB"/>
          <w14:ligatures w14:val="standardContextual"/>
        </w:rPr>
        <w:tab/>
      </w:r>
      <w:r w:rsidRPr="000E709A">
        <w:rPr>
          <w:rFonts w:cs="Arial"/>
          <w:noProof/>
        </w:rPr>
        <w:t>Ambient viewing call response</w:t>
      </w:r>
      <w:r>
        <w:rPr>
          <w:noProof/>
        </w:rPr>
        <w:tab/>
      </w:r>
      <w:r>
        <w:rPr>
          <w:noProof/>
        </w:rPr>
        <w:fldChar w:fldCharType="begin"/>
      </w:r>
      <w:r>
        <w:rPr>
          <w:noProof/>
        </w:rPr>
        <w:instrText xml:space="preserve"> PAGEREF _Toc154701621 \h </w:instrText>
      </w:r>
      <w:r>
        <w:rPr>
          <w:noProof/>
        </w:rPr>
      </w:r>
      <w:r>
        <w:rPr>
          <w:noProof/>
        </w:rPr>
        <w:fldChar w:fldCharType="separate"/>
      </w:r>
      <w:r>
        <w:rPr>
          <w:noProof/>
        </w:rPr>
        <w:t>120</w:t>
      </w:r>
      <w:r>
        <w:rPr>
          <w:noProof/>
        </w:rPr>
        <w:fldChar w:fldCharType="end"/>
      </w:r>
    </w:p>
    <w:p w14:paraId="7162ECEE" w14:textId="3D43187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rFonts w:cs="Arial"/>
          <w:noProof/>
        </w:rPr>
        <w:t>7.6.2.3</w:t>
      </w:r>
      <w:r>
        <w:rPr>
          <w:rFonts w:asciiTheme="minorHAnsi" w:eastAsiaTheme="minorEastAsia" w:hAnsiTheme="minorHAnsi" w:cstheme="minorBidi"/>
          <w:noProof/>
          <w:kern w:val="2"/>
          <w:sz w:val="22"/>
          <w:szCs w:val="22"/>
          <w:lang w:eastAsia="en-GB"/>
          <w14:ligatures w14:val="standardContextual"/>
        </w:rPr>
        <w:tab/>
      </w:r>
      <w:r w:rsidRPr="000E709A">
        <w:rPr>
          <w:rFonts w:cs="Arial"/>
          <w:noProof/>
        </w:rPr>
        <w:t>Ambient viewing call release request</w:t>
      </w:r>
      <w:r>
        <w:rPr>
          <w:noProof/>
        </w:rPr>
        <w:tab/>
      </w:r>
      <w:r>
        <w:rPr>
          <w:noProof/>
        </w:rPr>
        <w:fldChar w:fldCharType="begin"/>
      </w:r>
      <w:r>
        <w:rPr>
          <w:noProof/>
        </w:rPr>
        <w:instrText xml:space="preserve"> PAGEREF _Toc154701622 \h </w:instrText>
      </w:r>
      <w:r>
        <w:rPr>
          <w:noProof/>
        </w:rPr>
      </w:r>
      <w:r>
        <w:rPr>
          <w:noProof/>
        </w:rPr>
        <w:fldChar w:fldCharType="separate"/>
      </w:r>
      <w:r>
        <w:rPr>
          <w:noProof/>
        </w:rPr>
        <w:t>120</w:t>
      </w:r>
      <w:r>
        <w:rPr>
          <w:noProof/>
        </w:rPr>
        <w:fldChar w:fldCharType="end"/>
      </w:r>
    </w:p>
    <w:p w14:paraId="7B285C52" w14:textId="023FD99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rFonts w:cs="Arial"/>
          <w:noProof/>
        </w:rPr>
        <w:t>7.6.2.4</w:t>
      </w:r>
      <w:r>
        <w:rPr>
          <w:rFonts w:asciiTheme="minorHAnsi" w:eastAsiaTheme="minorEastAsia" w:hAnsiTheme="minorHAnsi" w:cstheme="minorBidi"/>
          <w:noProof/>
          <w:kern w:val="2"/>
          <w:sz w:val="22"/>
          <w:szCs w:val="22"/>
          <w:lang w:eastAsia="en-GB"/>
          <w14:ligatures w14:val="standardContextual"/>
        </w:rPr>
        <w:tab/>
      </w:r>
      <w:r w:rsidRPr="000E709A">
        <w:rPr>
          <w:rFonts w:cs="Arial"/>
          <w:noProof/>
        </w:rPr>
        <w:t>Ambient viewing call release response</w:t>
      </w:r>
      <w:r>
        <w:rPr>
          <w:noProof/>
        </w:rPr>
        <w:tab/>
      </w:r>
      <w:r>
        <w:rPr>
          <w:noProof/>
        </w:rPr>
        <w:fldChar w:fldCharType="begin"/>
      </w:r>
      <w:r>
        <w:rPr>
          <w:noProof/>
        </w:rPr>
        <w:instrText xml:space="preserve"> PAGEREF _Toc154701623 \h </w:instrText>
      </w:r>
      <w:r>
        <w:rPr>
          <w:noProof/>
        </w:rPr>
      </w:r>
      <w:r>
        <w:rPr>
          <w:noProof/>
        </w:rPr>
        <w:fldChar w:fldCharType="separate"/>
      </w:r>
      <w:r>
        <w:rPr>
          <w:noProof/>
        </w:rPr>
        <w:t>120</w:t>
      </w:r>
      <w:r>
        <w:rPr>
          <w:noProof/>
        </w:rPr>
        <w:fldChar w:fldCharType="end"/>
      </w:r>
    </w:p>
    <w:p w14:paraId="566AC247" w14:textId="5316A73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rFonts w:cs="Arial"/>
          <w:noProof/>
        </w:rPr>
        <w:t>7.6.2.</w:t>
      </w:r>
      <w:r w:rsidRPr="000E709A">
        <w:rPr>
          <w:rFonts w:cs="Arial"/>
          <w:noProof/>
          <w:lang w:eastAsia="zh-CN"/>
        </w:rPr>
        <w:t>5</w:t>
      </w:r>
      <w:r>
        <w:rPr>
          <w:rFonts w:asciiTheme="minorHAnsi" w:eastAsiaTheme="minorEastAsia" w:hAnsiTheme="minorHAnsi" w:cstheme="minorBidi"/>
          <w:noProof/>
          <w:kern w:val="2"/>
          <w:sz w:val="22"/>
          <w:szCs w:val="22"/>
          <w:lang w:eastAsia="en-GB"/>
          <w14:ligatures w14:val="standardContextual"/>
        </w:rPr>
        <w:tab/>
      </w:r>
      <w:r w:rsidRPr="000E709A">
        <w:rPr>
          <w:rFonts w:cs="Arial"/>
          <w:noProof/>
        </w:rPr>
        <w:t xml:space="preserve">Ambient viewing call release </w:t>
      </w:r>
      <w:r w:rsidRPr="000E709A">
        <w:rPr>
          <w:rFonts w:cs="Arial"/>
          <w:noProof/>
          <w:lang w:eastAsia="zh-CN"/>
        </w:rPr>
        <w:t>notification</w:t>
      </w:r>
      <w:r>
        <w:rPr>
          <w:noProof/>
        </w:rPr>
        <w:tab/>
      </w:r>
      <w:r>
        <w:rPr>
          <w:noProof/>
        </w:rPr>
        <w:fldChar w:fldCharType="begin"/>
      </w:r>
      <w:r>
        <w:rPr>
          <w:noProof/>
        </w:rPr>
        <w:instrText xml:space="preserve"> PAGEREF _Toc154701624 \h </w:instrText>
      </w:r>
      <w:r>
        <w:rPr>
          <w:noProof/>
        </w:rPr>
      </w:r>
      <w:r>
        <w:rPr>
          <w:noProof/>
        </w:rPr>
        <w:fldChar w:fldCharType="separate"/>
      </w:r>
      <w:r>
        <w:rPr>
          <w:noProof/>
        </w:rPr>
        <w:t>121</w:t>
      </w:r>
      <w:r>
        <w:rPr>
          <w:noProof/>
        </w:rPr>
        <w:fldChar w:fldCharType="end"/>
      </w:r>
    </w:p>
    <w:p w14:paraId="58AC0DCF" w14:textId="75E624A8"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7.6.3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_Toc154701625 \h </w:instrText>
      </w:r>
      <w:r>
        <w:rPr>
          <w:noProof/>
        </w:rPr>
      </w:r>
      <w:r>
        <w:rPr>
          <w:noProof/>
        </w:rPr>
        <w:fldChar w:fldCharType="separate"/>
      </w:r>
      <w:r>
        <w:rPr>
          <w:noProof/>
        </w:rPr>
        <w:t>121</w:t>
      </w:r>
      <w:r>
        <w:rPr>
          <w:noProof/>
        </w:rPr>
        <w:fldChar w:fldCharType="end"/>
      </w:r>
    </w:p>
    <w:p w14:paraId="5B9AAD3E" w14:textId="4337EDE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7.6.3.1</w:t>
      </w:r>
      <w:r>
        <w:rPr>
          <w:rFonts w:asciiTheme="minorHAnsi" w:eastAsiaTheme="minorEastAsia" w:hAnsiTheme="minorHAnsi" w:cstheme="minorBidi"/>
          <w:noProof/>
          <w:kern w:val="2"/>
          <w:sz w:val="22"/>
          <w:szCs w:val="22"/>
          <w:lang w:eastAsia="en-GB"/>
          <w14:ligatures w14:val="standardContextual"/>
        </w:rPr>
        <w:tab/>
      </w:r>
      <w:r>
        <w:rPr>
          <w:noProof/>
        </w:rPr>
        <w:t>Remotely initiated ambient viewing call setup procedure</w:t>
      </w:r>
      <w:r>
        <w:rPr>
          <w:noProof/>
        </w:rPr>
        <w:tab/>
      </w:r>
      <w:r>
        <w:rPr>
          <w:noProof/>
        </w:rPr>
        <w:fldChar w:fldCharType="begin"/>
      </w:r>
      <w:r>
        <w:rPr>
          <w:noProof/>
        </w:rPr>
        <w:instrText xml:space="preserve"> PAGEREF _Toc154701626 \h </w:instrText>
      </w:r>
      <w:r>
        <w:rPr>
          <w:noProof/>
        </w:rPr>
      </w:r>
      <w:r>
        <w:rPr>
          <w:noProof/>
        </w:rPr>
        <w:fldChar w:fldCharType="separate"/>
      </w:r>
      <w:r>
        <w:rPr>
          <w:noProof/>
        </w:rPr>
        <w:t>121</w:t>
      </w:r>
      <w:r>
        <w:rPr>
          <w:noProof/>
        </w:rPr>
        <w:fldChar w:fldCharType="end"/>
      </w:r>
    </w:p>
    <w:p w14:paraId="57F504B4" w14:textId="08636FB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7.6.3.2</w:t>
      </w:r>
      <w:r>
        <w:rPr>
          <w:rFonts w:asciiTheme="minorHAnsi" w:eastAsiaTheme="minorEastAsia" w:hAnsiTheme="minorHAnsi" w:cstheme="minorBidi"/>
          <w:noProof/>
          <w:kern w:val="2"/>
          <w:sz w:val="22"/>
          <w:szCs w:val="22"/>
          <w:lang w:eastAsia="en-GB"/>
          <w14:ligatures w14:val="standardContextual"/>
        </w:rPr>
        <w:tab/>
      </w:r>
      <w:r>
        <w:rPr>
          <w:noProof/>
        </w:rPr>
        <w:t>Locally initiated ambient viewing call setup procedure</w:t>
      </w:r>
      <w:r>
        <w:rPr>
          <w:noProof/>
        </w:rPr>
        <w:tab/>
      </w:r>
      <w:r>
        <w:rPr>
          <w:noProof/>
        </w:rPr>
        <w:fldChar w:fldCharType="begin"/>
      </w:r>
      <w:r>
        <w:rPr>
          <w:noProof/>
        </w:rPr>
        <w:instrText xml:space="preserve"> PAGEREF _Toc154701627 \h </w:instrText>
      </w:r>
      <w:r>
        <w:rPr>
          <w:noProof/>
        </w:rPr>
      </w:r>
      <w:r>
        <w:rPr>
          <w:noProof/>
        </w:rPr>
        <w:fldChar w:fldCharType="separate"/>
      </w:r>
      <w:r>
        <w:rPr>
          <w:noProof/>
        </w:rPr>
        <w:t>122</w:t>
      </w:r>
      <w:r>
        <w:rPr>
          <w:noProof/>
        </w:rPr>
        <w:fldChar w:fldCharType="end"/>
      </w:r>
    </w:p>
    <w:p w14:paraId="6DC25DC8" w14:textId="7F53766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7.6.3.3</w:t>
      </w:r>
      <w:r>
        <w:rPr>
          <w:rFonts w:asciiTheme="minorHAnsi" w:eastAsiaTheme="minorEastAsia" w:hAnsiTheme="minorHAnsi" w:cstheme="minorBidi"/>
          <w:noProof/>
          <w:kern w:val="2"/>
          <w:sz w:val="22"/>
          <w:szCs w:val="22"/>
          <w:lang w:eastAsia="en-GB"/>
          <w14:ligatures w14:val="standardContextual"/>
        </w:rPr>
        <w:tab/>
      </w:r>
      <w:r>
        <w:rPr>
          <w:noProof/>
          <w:lang w:eastAsia="zh-CN"/>
        </w:rPr>
        <w:t>Ambient viewing call release – server initiated</w:t>
      </w:r>
      <w:r>
        <w:rPr>
          <w:noProof/>
        </w:rPr>
        <w:tab/>
      </w:r>
      <w:r>
        <w:rPr>
          <w:noProof/>
        </w:rPr>
        <w:fldChar w:fldCharType="begin"/>
      </w:r>
      <w:r>
        <w:rPr>
          <w:noProof/>
        </w:rPr>
        <w:instrText xml:space="preserve"> PAGEREF _Toc154701628 \h </w:instrText>
      </w:r>
      <w:r>
        <w:rPr>
          <w:noProof/>
        </w:rPr>
      </w:r>
      <w:r>
        <w:rPr>
          <w:noProof/>
        </w:rPr>
        <w:fldChar w:fldCharType="separate"/>
      </w:r>
      <w:r>
        <w:rPr>
          <w:noProof/>
        </w:rPr>
        <w:t>123</w:t>
      </w:r>
      <w:r>
        <w:rPr>
          <w:noProof/>
        </w:rPr>
        <w:fldChar w:fldCharType="end"/>
      </w:r>
    </w:p>
    <w:p w14:paraId="5494AD2D" w14:textId="4C158B14"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7.6.3.4</w:t>
      </w:r>
      <w:r>
        <w:rPr>
          <w:rFonts w:asciiTheme="minorHAnsi" w:eastAsiaTheme="minorEastAsia" w:hAnsiTheme="minorHAnsi" w:cstheme="minorBidi"/>
          <w:noProof/>
          <w:kern w:val="2"/>
          <w:sz w:val="22"/>
          <w:szCs w:val="22"/>
          <w:lang w:eastAsia="en-GB"/>
          <w14:ligatures w14:val="standardContextual"/>
        </w:rPr>
        <w:tab/>
      </w:r>
      <w:r>
        <w:rPr>
          <w:noProof/>
          <w:lang w:eastAsia="zh-CN"/>
        </w:rPr>
        <w:t>Ambient viewing call release – "viewing" user initiated</w:t>
      </w:r>
      <w:r>
        <w:rPr>
          <w:noProof/>
        </w:rPr>
        <w:tab/>
      </w:r>
      <w:r>
        <w:rPr>
          <w:noProof/>
        </w:rPr>
        <w:fldChar w:fldCharType="begin"/>
      </w:r>
      <w:r>
        <w:rPr>
          <w:noProof/>
        </w:rPr>
        <w:instrText xml:space="preserve"> PAGEREF _Toc154701629 \h </w:instrText>
      </w:r>
      <w:r>
        <w:rPr>
          <w:noProof/>
        </w:rPr>
      </w:r>
      <w:r>
        <w:rPr>
          <w:noProof/>
        </w:rPr>
        <w:fldChar w:fldCharType="separate"/>
      </w:r>
      <w:r>
        <w:rPr>
          <w:noProof/>
        </w:rPr>
        <w:t>124</w:t>
      </w:r>
      <w:r>
        <w:rPr>
          <w:noProof/>
        </w:rPr>
        <w:fldChar w:fldCharType="end"/>
      </w:r>
    </w:p>
    <w:p w14:paraId="66C48A5C" w14:textId="0CD40AE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7.6.3.5</w:t>
      </w:r>
      <w:r>
        <w:rPr>
          <w:rFonts w:asciiTheme="minorHAnsi" w:eastAsiaTheme="minorEastAsia" w:hAnsiTheme="minorHAnsi" w:cstheme="minorBidi"/>
          <w:noProof/>
          <w:kern w:val="2"/>
          <w:sz w:val="22"/>
          <w:szCs w:val="22"/>
          <w:lang w:eastAsia="en-GB"/>
          <w14:ligatures w14:val="standardContextual"/>
        </w:rPr>
        <w:tab/>
      </w:r>
      <w:r>
        <w:rPr>
          <w:noProof/>
          <w:lang w:eastAsia="zh-CN"/>
        </w:rPr>
        <w:t>Ambient viewing call release – "viewed to" user initiated</w:t>
      </w:r>
      <w:r>
        <w:rPr>
          <w:noProof/>
        </w:rPr>
        <w:tab/>
      </w:r>
      <w:r>
        <w:rPr>
          <w:noProof/>
        </w:rPr>
        <w:fldChar w:fldCharType="begin"/>
      </w:r>
      <w:r>
        <w:rPr>
          <w:noProof/>
        </w:rPr>
        <w:instrText xml:space="preserve"> PAGEREF _Toc154701630 \h </w:instrText>
      </w:r>
      <w:r>
        <w:rPr>
          <w:noProof/>
        </w:rPr>
      </w:r>
      <w:r>
        <w:rPr>
          <w:noProof/>
        </w:rPr>
        <w:fldChar w:fldCharType="separate"/>
      </w:r>
      <w:r>
        <w:rPr>
          <w:noProof/>
        </w:rPr>
        <w:t>125</w:t>
      </w:r>
      <w:r>
        <w:rPr>
          <w:noProof/>
        </w:rPr>
        <w:fldChar w:fldCharType="end"/>
      </w:r>
    </w:p>
    <w:p w14:paraId="1CFCE4A9" w14:textId="57F24B52"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7.7</w:t>
      </w:r>
      <w:r>
        <w:rPr>
          <w:rFonts w:asciiTheme="minorHAnsi" w:eastAsiaTheme="minorEastAsia" w:hAnsiTheme="minorHAnsi" w:cstheme="minorBidi"/>
          <w:noProof/>
          <w:kern w:val="2"/>
          <w:sz w:val="22"/>
          <w:szCs w:val="22"/>
          <w:lang w:eastAsia="en-GB"/>
          <w14:ligatures w14:val="standardContextual"/>
        </w:rPr>
        <w:tab/>
      </w:r>
      <w:r>
        <w:rPr>
          <w:noProof/>
        </w:rPr>
        <w:t>Transmission control</w:t>
      </w:r>
      <w:r>
        <w:rPr>
          <w:noProof/>
        </w:rPr>
        <w:tab/>
      </w:r>
      <w:r>
        <w:rPr>
          <w:noProof/>
        </w:rPr>
        <w:fldChar w:fldCharType="begin"/>
      </w:r>
      <w:r>
        <w:rPr>
          <w:noProof/>
        </w:rPr>
        <w:instrText xml:space="preserve"> PAGEREF _Toc154701631 \h </w:instrText>
      </w:r>
      <w:r>
        <w:rPr>
          <w:noProof/>
        </w:rPr>
      </w:r>
      <w:r>
        <w:rPr>
          <w:noProof/>
        </w:rPr>
        <w:fldChar w:fldCharType="separate"/>
      </w:r>
      <w:r>
        <w:rPr>
          <w:noProof/>
        </w:rPr>
        <w:t>126</w:t>
      </w:r>
      <w:r>
        <w:rPr>
          <w:noProof/>
        </w:rPr>
        <w:fldChar w:fldCharType="end"/>
      </w:r>
    </w:p>
    <w:p w14:paraId="2CDCD6D3" w14:textId="1BD19479"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7.7.1</w:t>
      </w:r>
      <w:r>
        <w:rPr>
          <w:rFonts w:asciiTheme="minorHAnsi" w:eastAsiaTheme="minorEastAsia" w:hAnsiTheme="minorHAnsi" w:cstheme="minorBidi"/>
          <w:noProof/>
          <w:kern w:val="2"/>
          <w:sz w:val="22"/>
          <w:szCs w:val="22"/>
          <w:lang w:eastAsia="en-GB"/>
          <w14:ligatures w14:val="standardContextual"/>
        </w:rPr>
        <w:tab/>
      </w:r>
      <w:r>
        <w:rPr>
          <w:noProof/>
        </w:rPr>
        <w:t>Transmission control for on-network MCVideo service</w:t>
      </w:r>
      <w:r>
        <w:rPr>
          <w:noProof/>
        </w:rPr>
        <w:tab/>
      </w:r>
      <w:r>
        <w:rPr>
          <w:noProof/>
        </w:rPr>
        <w:fldChar w:fldCharType="begin"/>
      </w:r>
      <w:r>
        <w:rPr>
          <w:noProof/>
        </w:rPr>
        <w:instrText xml:space="preserve"> PAGEREF _Toc154701632 \h </w:instrText>
      </w:r>
      <w:r>
        <w:rPr>
          <w:noProof/>
        </w:rPr>
      </w:r>
      <w:r>
        <w:rPr>
          <w:noProof/>
        </w:rPr>
        <w:fldChar w:fldCharType="separate"/>
      </w:r>
      <w:r>
        <w:rPr>
          <w:noProof/>
        </w:rPr>
        <w:t>126</w:t>
      </w:r>
      <w:r>
        <w:rPr>
          <w:noProof/>
        </w:rPr>
        <w:fldChar w:fldCharType="end"/>
      </w:r>
    </w:p>
    <w:p w14:paraId="2F2A35AB" w14:textId="44D645E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7.7.1.1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_Toc154701633 \h </w:instrText>
      </w:r>
      <w:r>
        <w:rPr>
          <w:noProof/>
        </w:rPr>
      </w:r>
      <w:r>
        <w:rPr>
          <w:noProof/>
        </w:rPr>
        <w:fldChar w:fldCharType="separate"/>
      </w:r>
      <w:r>
        <w:rPr>
          <w:noProof/>
        </w:rPr>
        <w:t>126</w:t>
      </w:r>
      <w:r>
        <w:rPr>
          <w:noProof/>
        </w:rPr>
        <w:fldChar w:fldCharType="end"/>
      </w:r>
    </w:p>
    <w:p w14:paraId="0159B2DF" w14:textId="7077AFB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7.7.1.2</w:t>
      </w:r>
      <w:r>
        <w:rPr>
          <w:rFonts w:asciiTheme="minorHAnsi" w:eastAsiaTheme="minorEastAsia" w:hAnsiTheme="minorHAnsi" w:cstheme="minorBidi"/>
          <w:noProof/>
          <w:kern w:val="2"/>
          <w:sz w:val="22"/>
          <w:szCs w:val="22"/>
          <w:lang w:eastAsia="en-GB"/>
          <w14:ligatures w14:val="standardContextual"/>
        </w:rPr>
        <w:tab/>
      </w:r>
      <w:r>
        <w:rPr>
          <w:noProof/>
        </w:rPr>
        <w:t>Information flows for transmission control for on-network</w:t>
      </w:r>
      <w:r>
        <w:rPr>
          <w:noProof/>
        </w:rPr>
        <w:tab/>
      </w:r>
      <w:r>
        <w:rPr>
          <w:noProof/>
        </w:rPr>
        <w:fldChar w:fldCharType="begin"/>
      </w:r>
      <w:r>
        <w:rPr>
          <w:noProof/>
        </w:rPr>
        <w:instrText xml:space="preserve"> PAGEREF _Toc154701634 \h </w:instrText>
      </w:r>
      <w:r>
        <w:rPr>
          <w:noProof/>
        </w:rPr>
      </w:r>
      <w:r>
        <w:rPr>
          <w:noProof/>
        </w:rPr>
        <w:fldChar w:fldCharType="separate"/>
      </w:r>
      <w:r>
        <w:rPr>
          <w:noProof/>
        </w:rPr>
        <w:t>126</w:t>
      </w:r>
      <w:r>
        <w:rPr>
          <w:noProof/>
        </w:rPr>
        <w:fldChar w:fldCharType="end"/>
      </w:r>
    </w:p>
    <w:p w14:paraId="692FCF01" w14:textId="7B995D0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_Toc154701635 \h </w:instrText>
      </w:r>
      <w:r>
        <w:rPr>
          <w:noProof/>
        </w:rPr>
      </w:r>
      <w:r>
        <w:rPr>
          <w:noProof/>
        </w:rPr>
        <w:fldChar w:fldCharType="separate"/>
      </w:r>
      <w:r>
        <w:rPr>
          <w:noProof/>
        </w:rPr>
        <w:t>126</w:t>
      </w:r>
      <w:r>
        <w:rPr>
          <w:noProof/>
        </w:rPr>
        <w:fldChar w:fldCharType="end"/>
      </w:r>
    </w:p>
    <w:p w14:paraId="6A2549D4" w14:textId="3F7BBE8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w:t>
      </w:r>
      <w:r>
        <w:rPr>
          <w:rFonts w:asciiTheme="minorHAnsi" w:eastAsiaTheme="minorEastAsia" w:hAnsiTheme="minorHAnsi" w:cstheme="minorBidi"/>
          <w:noProof/>
          <w:kern w:val="2"/>
          <w:sz w:val="22"/>
          <w:szCs w:val="22"/>
          <w:lang w:eastAsia="en-GB"/>
          <w14:ligatures w14:val="standardContextual"/>
        </w:rPr>
        <w:tab/>
      </w:r>
      <w:r>
        <w:rPr>
          <w:noProof/>
        </w:rPr>
        <w:t>Transmit media request</w:t>
      </w:r>
      <w:r>
        <w:rPr>
          <w:noProof/>
        </w:rPr>
        <w:tab/>
      </w:r>
      <w:r>
        <w:rPr>
          <w:noProof/>
        </w:rPr>
        <w:fldChar w:fldCharType="begin"/>
      </w:r>
      <w:r>
        <w:rPr>
          <w:noProof/>
        </w:rPr>
        <w:instrText xml:space="preserve"> PAGEREF _Toc154701636 \h </w:instrText>
      </w:r>
      <w:r>
        <w:rPr>
          <w:noProof/>
        </w:rPr>
      </w:r>
      <w:r>
        <w:rPr>
          <w:noProof/>
        </w:rPr>
        <w:fldChar w:fldCharType="separate"/>
      </w:r>
      <w:r>
        <w:rPr>
          <w:noProof/>
        </w:rPr>
        <w:t>126</w:t>
      </w:r>
      <w:r>
        <w:rPr>
          <w:noProof/>
        </w:rPr>
        <w:fldChar w:fldCharType="end"/>
      </w:r>
    </w:p>
    <w:p w14:paraId="338E47F9" w14:textId="242F08E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7.7.1.2.3</w:t>
      </w:r>
      <w:r>
        <w:rPr>
          <w:rFonts w:asciiTheme="minorHAnsi" w:eastAsiaTheme="minorEastAsia" w:hAnsiTheme="minorHAnsi" w:cstheme="minorBidi"/>
          <w:noProof/>
          <w:kern w:val="2"/>
          <w:sz w:val="22"/>
          <w:szCs w:val="22"/>
          <w:lang w:eastAsia="en-GB"/>
          <w14:ligatures w14:val="standardContextual"/>
        </w:rPr>
        <w:tab/>
      </w:r>
      <w:r>
        <w:rPr>
          <w:noProof/>
        </w:rPr>
        <w:t>Transmit media granted</w:t>
      </w:r>
      <w:r>
        <w:rPr>
          <w:noProof/>
        </w:rPr>
        <w:tab/>
      </w:r>
      <w:r>
        <w:rPr>
          <w:noProof/>
        </w:rPr>
        <w:fldChar w:fldCharType="begin"/>
      </w:r>
      <w:r>
        <w:rPr>
          <w:noProof/>
        </w:rPr>
        <w:instrText xml:space="preserve"> PAGEREF _Toc154701637 \h </w:instrText>
      </w:r>
      <w:r>
        <w:rPr>
          <w:noProof/>
        </w:rPr>
      </w:r>
      <w:r>
        <w:rPr>
          <w:noProof/>
        </w:rPr>
        <w:fldChar w:fldCharType="separate"/>
      </w:r>
      <w:r>
        <w:rPr>
          <w:noProof/>
        </w:rPr>
        <w:t>127</w:t>
      </w:r>
      <w:r>
        <w:rPr>
          <w:noProof/>
        </w:rPr>
        <w:fldChar w:fldCharType="end"/>
      </w:r>
    </w:p>
    <w:p w14:paraId="746BDBE4" w14:textId="72DF118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7.7.1.2.4</w:t>
      </w:r>
      <w:r>
        <w:rPr>
          <w:rFonts w:asciiTheme="minorHAnsi" w:eastAsiaTheme="minorEastAsia" w:hAnsiTheme="minorHAnsi" w:cstheme="minorBidi"/>
          <w:noProof/>
          <w:kern w:val="2"/>
          <w:sz w:val="22"/>
          <w:szCs w:val="22"/>
          <w:lang w:eastAsia="en-GB"/>
          <w14:ligatures w14:val="standardContextual"/>
        </w:rPr>
        <w:tab/>
      </w:r>
      <w:r>
        <w:rPr>
          <w:noProof/>
        </w:rPr>
        <w:t>Transmit media rejected</w:t>
      </w:r>
      <w:r>
        <w:rPr>
          <w:noProof/>
        </w:rPr>
        <w:tab/>
      </w:r>
      <w:r>
        <w:rPr>
          <w:noProof/>
        </w:rPr>
        <w:fldChar w:fldCharType="begin"/>
      </w:r>
      <w:r>
        <w:rPr>
          <w:noProof/>
        </w:rPr>
        <w:instrText xml:space="preserve"> PAGEREF _Toc154701638 \h </w:instrText>
      </w:r>
      <w:r>
        <w:rPr>
          <w:noProof/>
        </w:rPr>
      </w:r>
      <w:r>
        <w:rPr>
          <w:noProof/>
        </w:rPr>
        <w:fldChar w:fldCharType="separate"/>
      </w:r>
      <w:r>
        <w:rPr>
          <w:noProof/>
        </w:rPr>
        <w:t>127</w:t>
      </w:r>
      <w:r>
        <w:rPr>
          <w:noProof/>
        </w:rPr>
        <w:fldChar w:fldCharType="end"/>
      </w:r>
    </w:p>
    <w:p w14:paraId="68DFC21F" w14:textId="11BAA5A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7.7.1.2.5</w:t>
      </w:r>
      <w:r>
        <w:rPr>
          <w:rFonts w:asciiTheme="minorHAnsi" w:eastAsiaTheme="minorEastAsia" w:hAnsiTheme="minorHAnsi" w:cstheme="minorBidi"/>
          <w:noProof/>
          <w:kern w:val="2"/>
          <w:sz w:val="22"/>
          <w:szCs w:val="22"/>
          <w:lang w:eastAsia="en-GB"/>
          <w14:ligatures w14:val="standardContextual"/>
        </w:rPr>
        <w:tab/>
      </w:r>
      <w:r>
        <w:rPr>
          <w:noProof/>
        </w:rPr>
        <w:t>Media transmission notification</w:t>
      </w:r>
      <w:r>
        <w:rPr>
          <w:noProof/>
        </w:rPr>
        <w:tab/>
      </w:r>
      <w:r>
        <w:rPr>
          <w:noProof/>
        </w:rPr>
        <w:fldChar w:fldCharType="begin"/>
      </w:r>
      <w:r>
        <w:rPr>
          <w:noProof/>
        </w:rPr>
        <w:instrText xml:space="preserve"> PAGEREF _Toc154701639 \h </w:instrText>
      </w:r>
      <w:r>
        <w:rPr>
          <w:noProof/>
        </w:rPr>
      </w:r>
      <w:r>
        <w:rPr>
          <w:noProof/>
        </w:rPr>
        <w:fldChar w:fldCharType="separate"/>
      </w:r>
      <w:r>
        <w:rPr>
          <w:noProof/>
        </w:rPr>
        <w:t>127</w:t>
      </w:r>
      <w:r>
        <w:rPr>
          <w:noProof/>
        </w:rPr>
        <w:fldChar w:fldCharType="end"/>
      </w:r>
    </w:p>
    <w:p w14:paraId="6B2708AF" w14:textId="35503DA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7.7.1.2.6</w:t>
      </w:r>
      <w:r>
        <w:rPr>
          <w:rFonts w:asciiTheme="minorHAnsi" w:eastAsiaTheme="minorEastAsia" w:hAnsiTheme="minorHAnsi" w:cstheme="minorBidi"/>
          <w:noProof/>
          <w:kern w:val="2"/>
          <w:sz w:val="22"/>
          <w:szCs w:val="22"/>
          <w:lang w:eastAsia="en-GB"/>
          <w14:ligatures w14:val="standardContextual"/>
        </w:rPr>
        <w:tab/>
      </w:r>
      <w:r>
        <w:rPr>
          <w:noProof/>
        </w:rPr>
        <w:t>Receive media request</w:t>
      </w:r>
      <w:r>
        <w:rPr>
          <w:noProof/>
        </w:rPr>
        <w:tab/>
      </w:r>
      <w:r>
        <w:rPr>
          <w:noProof/>
        </w:rPr>
        <w:fldChar w:fldCharType="begin"/>
      </w:r>
      <w:r>
        <w:rPr>
          <w:noProof/>
        </w:rPr>
        <w:instrText xml:space="preserve"> PAGEREF _Toc154701640 \h </w:instrText>
      </w:r>
      <w:r>
        <w:rPr>
          <w:noProof/>
        </w:rPr>
      </w:r>
      <w:r>
        <w:rPr>
          <w:noProof/>
        </w:rPr>
        <w:fldChar w:fldCharType="separate"/>
      </w:r>
      <w:r>
        <w:rPr>
          <w:noProof/>
        </w:rPr>
        <w:t>127</w:t>
      </w:r>
      <w:r>
        <w:rPr>
          <w:noProof/>
        </w:rPr>
        <w:fldChar w:fldCharType="end"/>
      </w:r>
    </w:p>
    <w:p w14:paraId="53851137" w14:textId="3608B07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7.7.1.2.7</w:t>
      </w:r>
      <w:r>
        <w:rPr>
          <w:rFonts w:asciiTheme="minorHAnsi" w:eastAsiaTheme="minorEastAsia" w:hAnsiTheme="minorHAnsi" w:cstheme="minorBidi"/>
          <w:noProof/>
          <w:kern w:val="2"/>
          <w:sz w:val="22"/>
          <w:szCs w:val="22"/>
          <w:lang w:eastAsia="en-GB"/>
          <w14:ligatures w14:val="standardContextual"/>
        </w:rPr>
        <w:tab/>
      </w:r>
      <w:r>
        <w:rPr>
          <w:noProof/>
        </w:rPr>
        <w:t>Receive media response</w:t>
      </w:r>
      <w:r>
        <w:rPr>
          <w:noProof/>
        </w:rPr>
        <w:tab/>
      </w:r>
      <w:r>
        <w:rPr>
          <w:noProof/>
        </w:rPr>
        <w:fldChar w:fldCharType="begin"/>
      </w:r>
      <w:r>
        <w:rPr>
          <w:noProof/>
        </w:rPr>
        <w:instrText xml:space="preserve"> PAGEREF _Toc154701641 \h </w:instrText>
      </w:r>
      <w:r>
        <w:rPr>
          <w:noProof/>
        </w:rPr>
      </w:r>
      <w:r>
        <w:rPr>
          <w:noProof/>
        </w:rPr>
        <w:fldChar w:fldCharType="separate"/>
      </w:r>
      <w:r>
        <w:rPr>
          <w:noProof/>
        </w:rPr>
        <w:t>128</w:t>
      </w:r>
      <w:r>
        <w:rPr>
          <w:noProof/>
        </w:rPr>
        <w:fldChar w:fldCharType="end"/>
      </w:r>
    </w:p>
    <w:p w14:paraId="32F25DB2" w14:textId="2E2472F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7.7.1.2.8</w:t>
      </w:r>
      <w:r>
        <w:rPr>
          <w:rFonts w:asciiTheme="minorHAnsi" w:eastAsiaTheme="minorEastAsia" w:hAnsiTheme="minorHAnsi" w:cstheme="minorBidi"/>
          <w:noProof/>
          <w:kern w:val="2"/>
          <w:sz w:val="22"/>
          <w:szCs w:val="22"/>
          <w:lang w:eastAsia="en-GB"/>
          <w14:ligatures w14:val="standardContextual"/>
        </w:rPr>
        <w:tab/>
      </w:r>
      <w:r>
        <w:rPr>
          <w:noProof/>
        </w:rPr>
        <w:t>Media reception notification</w:t>
      </w:r>
      <w:r>
        <w:rPr>
          <w:noProof/>
        </w:rPr>
        <w:tab/>
      </w:r>
      <w:r>
        <w:rPr>
          <w:noProof/>
        </w:rPr>
        <w:fldChar w:fldCharType="begin"/>
      </w:r>
      <w:r>
        <w:rPr>
          <w:noProof/>
        </w:rPr>
        <w:instrText xml:space="preserve"> PAGEREF _Toc154701642 \h </w:instrText>
      </w:r>
      <w:r>
        <w:rPr>
          <w:noProof/>
        </w:rPr>
      </w:r>
      <w:r>
        <w:rPr>
          <w:noProof/>
        </w:rPr>
        <w:fldChar w:fldCharType="separate"/>
      </w:r>
      <w:r>
        <w:rPr>
          <w:noProof/>
        </w:rPr>
        <w:t>128</w:t>
      </w:r>
      <w:r>
        <w:rPr>
          <w:noProof/>
        </w:rPr>
        <w:fldChar w:fldCharType="end"/>
      </w:r>
    </w:p>
    <w:p w14:paraId="17015307" w14:textId="32C6765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7.7.1.2.9</w:t>
      </w:r>
      <w:r>
        <w:rPr>
          <w:rFonts w:asciiTheme="minorHAnsi" w:eastAsiaTheme="minorEastAsia" w:hAnsiTheme="minorHAnsi" w:cstheme="minorBidi"/>
          <w:noProof/>
          <w:kern w:val="2"/>
          <w:sz w:val="22"/>
          <w:szCs w:val="22"/>
          <w:lang w:eastAsia="en-GB"/>
          <w14:ligatures w14:val="standardContextual"/>
        </w:rPr>
        <w:tab/>
      </w:r>
      <w:r>
        <w:rPr>
          <w:noProof/>
        </w:rPr>
        <w:t>Queue position info</w:t>
      </w:r>
      <w:r>
        <w:rPr>
          <w:noProof/>
        </w:rPr>
        <w:tab/>
      </w:r>
      <w:r>
        <w:rPr>
          <w:noProof/>
        </w:rPr>
        <w:fldChar w:fldCharType="begin"/>
      </w:r>
      <w:r>
        <w:rPr>
          <w:noProof/>
        </w:rPr>
        <w:instrText xml:space="preserve"> PAGEREF _Toc154701643 \h </w:instrText>
      </w:r>
      <w:r>
        <w:rPr>
          <w:noProof/>
        </w:rPr>
      </w:r>
      <w:r>
        <w:rPr>
          <w:noProof/>
        </w:rPr>
        <w:fldChar w:fldCharType="separate"/>
      </w:r>
      <w:r>
        <w:rPr>
          <w:noProof/>
        </w:rPr>
        <w:t>128</w:t>
      </w:r>
      <w:r>
        <w:rPr>
          <w:noProof/>
        </w:rPr>
        <w:fldChar w:fldCharType="end"/>
      </w:r>
    </w:p>
    <w:p w14:paraId="28DAF375" w14:textId="395AA0C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7.7.1.2.10</w:t>
      </w:r>
      <w:r>
        <w:rPr>
          <w:rFonts w:asciiTheme="minorHAnsi" w:eastAsiaTheme="minorEastAsia" w:hAnsiTheme="minorHAnsi" w:cstheme="minorBidi"/>
          <w:noProof/>
          <w:kern w:val="2"/>
          <w:sz w:val="22"/>
          <w:szCs w:val="22"/>
          <w:lang w:eastAsia="en-GB"/>
          <w14:ligatures w14:val="standardContextual"/>
        </w:rPr>
        <w:tab/>
      </w:r>
      <w:r>
        <w:rPr>
          <w:noProof/>
        </w:rPr>
        <w:t>Transmission revoked</w:t>
      </w:r>
      <w:r>
        <w:rPr>
          <w:noProof/>
        </w:rPr>
        <w:tab/>
      </w:r>
      <w:r>
        <w:rPr>
          <w:noProof/>
        </w:rPr>
        <w:fldChar w:fldCharType="begin"/>
      </w:r>
      <w:r>
        <w:rPr>
          <w:noProof/>
        </w:rPr>
        <w:instrText xml:space="preserve"> PAGEREF _Toc154701644 \h </w:instrText>
      </w:r>
      <w:r>
        <w:rPr>
          <w:noProof/>
        </w:rPr>
      </w:r>
      <w:r>
        <w:rPr>
          <w:noProof/>
        </w:rPr>
        <w:fldChar w:fldCharType="separate"/>
      </w:r>
      <w:r>
        <w:rPr>
          <w:noProof/>
        </w:rPr>
        <w:t>129</w:t>
      </w:r>
      <w:r>
        <w:rPr>
          <w:noProof/>
        </w:rPr>
        <w:fldChar w:fldCharType="end"/>
      </w:r>
    </w:p>
    <w:p w14:paraId="72BAA704" w14:textId="63B4297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7.7.1.2.11</w:t>
      </w:r>
      <w:r>
        <w:rPr>
          <w:rFonts w:asciiTheme="minorHAnsi" w:eastAsiaTheme="minorEastAsia" w:hAnsiTheme="minorHAnsi" w:cstheme="minorBidi"/>
          <w:noProof/>
          <w:kern w:val="2"/>
          <w:sz w:val="22"/>
          <w:szCs w:val="22"/>
          <w:lang w:eastAsia="en-GB"/>
          <w14:ligatures w14:val="standardContextual"/>
        </w:rPr>
        <w:tab/>
      </w:r>
      <w:r>
        <w:rPr>
          <w:noProof/>
        </w:rPr>
        <w:t>Queue position request</w:t>
      </w:r>
      <w:r>
        <w:rPr>
          <w:noProof/>
        </w:rPr>
        <w:tab/>
      </w:r>
      <w:r>
        <w:rPr>
          <w:noProof/>
        </w:rPr>
        <w:fldChar w:fldCharType="begin"/>
      </w:r>
      <w:r>
        <w:rPr>
          <w:noProof/>
        </w:rPr>
        <w:instrText xml:space="preserve"> PAGEREF _Toc154701645 \h </w:instrText>
      </w:r>
      <w:r>
        <w:rPr>
          <w:noProof/>
        </w:rPr>
      </w:r>
      <w:r>
        <w:rPr>
          <w:noProof/>
        </w:rPr>
        <w:fldChar w:fldCharType="separate"/>
      </w:r>
      <w:r>
        <w:rPr>
          <w:noProof/>
        </w:rPr>
        <w:t>129</w:t>
      </w:r>
      <w:r>
        <w:rPr>
          <w:noProof/>
        </w:rPr>
        <w:fldChar w:fldCharType="end"/>
      </w:r>
    </w:p>
    <w:p w14:paraId="7DA64AA5" w14:textId="30E9603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7.7.1.2.12</w:t>
      </w:r>
      <w:r>
        <w:rPr>
          <w:rFonts w:asciiTheme="minorHAnsi" w:eastAsiaTheme="minorEastAsia" w:hAnsiTheme="minorHAnsi" w:cstheme="minorBidi"/>
          <w:noProof/>
          <w:kern w:val="2"/>
          <w:sz w:val="22"/>
          <w:szCs w:val="22"/>
          <w:lang w:eastAsia="en-GB"/>
          <w14:ligatures w14:val="standardContextual"/>
        </w:rPr>
        <w:tab/>
      </w:r>
      <w:r>
        <w:rPr>
          <w:noProof/>
        </w:rPr>
        <w:t>Transmit media cancel request</w:t>
      </w:r>
      <w:r>
        <w:rPr>
          <w:noProof/>
        </w:rPr>
        <w:tab/>
      </w:r>
      <w:r>
        <w:rPr>
          <w:noProof/>
        </w:rPr>
        <w:fldChar w:fldCharType="begin"/>
      </w:r>
      <w:r>
        <w:rPr>
          <w:noProof/>
        </w:rPr>
        <w:instrText xml:space="preserve"> PAGEREF _Toc154701646 \h </w:instrText>
      </w:r>
      <w:r>
        <w:rPr>
          <w:noProof/>
        </w:rPr>
      </w:r>
      <w:r>
        <w:rPr>
          <w:noProof/>
        </w:rPr>
        <w:fldChar w:fldCharType="separate"/>
      </w:r>
      <w:r>
        <w:rPr>
          <w:noProof/>
        </w:rPr>
        <w:t>129</w:t>
      </w:r>
      <w:r>
        <w:rPr>
          <w:noProof/>
        </w:rPr>
        <w:fldChar w:fldCharType="end"/>
      </w:r>
    </w:p>
    <w:p w14:paraId="6F8AA86E" w14:textId="2B2648B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7.7.1.2.13</w:t>
      </w:r>
      <w:r>
        <w:rPr>
          <w:rFonts w:asciiTheme="minorHAnsi" w:eastAsiaTheme="minorEastAsia" w:hAnsiTheme="minorHAnsi" w:cstheme="minorBidi"/>
          <w:noProof/>
          <w:kern w:val="2"/>
          <w:sz w:val="22"/>
          <w:szCs w:val="22"/>
          <w:lang w:eastAsia="en-GB"/>
          <w14:ligatures w14:val="standardContextual"/>
        </w:rPr>
        <w:tab/>
      </w:r>
      <w:r>
        <w:rPr>
          <w:noProof/>
        </w:rPr>
        <w:t>Transmit media cancel response</w:t>
      </w:r>
      <w:r>
        <w:rPr>
          <w:noProof/>
        </w:rPr>
        <w:tab/>
      </w:r>
      <w:r>
        <w:rPr>
          <w:noProof/>
        </w:rPr>
        <w:fldChar w:fldCharType="begin"/>
      </w:r>
      <w:r>
        <w:rPr>
          <w:noProof/>
        </w:rPr>
        <w:instrText xml:space="preserve"> PAGEREF _Toc154701647 \h </w:instrText>
      </w:r>
      <w:r>
        <w:rPr>
          <w:noProof/>
        </w:rPr>
      </w:r>
      <w:r>
        <w:rPr>
          <w:noProof/>
        </w:rPr>
        <w:fldChar w:fldCharType="separate"/>
      </w:r>
      <w:r>
        <w:rPr>
          <w:noProof/>
        </w:rPr>
        <w:t>129</w:t>
      </w:r>
      <w:r>
        <w:rPr>
          <w:noProof/>
        </w:rPr>
        <w:fldChar w:fldCharType="end"/>
      </w:r>
    </w:p>
    <w:p w14:paraId="356C73FB" w14:textId="54D8A6F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7.7.1.2.14</w:t>
      </w:r>
      <w:r>
        <w:rPr>
          <w:rFonts w:asciiTheme="minorHAnsi" w:eastAsiaTheme="minorEastAsia" w:hAnsiTheme="minorHAnsi" w:cstheme="minorBidi"/>
          <w:noProof/>
          <w:kern w:val="2"/>
          <w:sz w:val="22"/>
          <w:szCs w:val="22"/>
          <w:lang w:eastAsia="en-GB"/>
          <w14:ligatures w14:val="standardContextual"/>
        </w:rPr>
        <w:tab/>
      </w:r>
      <w:r>
        <w:rPr>
          <w:noProof/>
        </w:rPr>
        <w:t>Transmit media cancel request notify</w:t>
      </w:r>
      <w:r>
        <w:rPr>
          <w:noProof/>
        </w:rPr>
        <w:tab/>
      </w:r>
      <w:r>
        <w:rPr>
          <w:noProof/>
        </w:rPr>
        <w:fldChar w:fldCharType="begin"/>
      </w:r>
      <w:r>
        <w:rPr>
          <w:noProof/>
        </w:rPr>
        <w:instrText xml:space="preserve"> PAGEREF _Toc154701648 \h </w:instrText>
      </w:r>
      <w:r>
        <w:rPr>
          <w:noProof/>
        </w:rPr>
      </w:r>
      <w:r>
        <w:rPr>
          <w:noProof/>
        </w:rPr>
        <w:fldChar w:fldCharType="separate"/>
      </w:r>
      <w:r>
        <w:rPr>
          <w:noProof/>
        </w:rPr>
        <w:t>130</w:t>
      </w:r>
      <w:r>
        <w:rPr>
          <w:noProof/>
        </w:rPr>
        <w:fldChar w:fldCharType="end"/>
      </w:r>
    </w:p>
    <w:p w14:paraId="1CAA2CF1" w14:textId="65085EA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7.7.1.2.15</w:t>
      </w:r>
      <w:r>
        <w:rPr>
          <w:rFonts w:asciiTheme="minorHAnsi" w:eastAsiaTheme="minorEastAsia" w:hAnsiTheme="minorHAnsi" w:cstheme="minorBidi"/>
          <w:noProof/>
          <w:kern w:val="2"/>
          <w:sz w:val="22"/>
          <w:szCs w:val="22"/>
          <w:lang w:eastAsia="en-GB"/>
          <w14:ligatures w14:val="standardContextual"/>
        </w:rPr>
        <w:tab/>
      </w:r>
      <w:r>
        <w:rPr>
          <w:noProof/>
        </w:rPr>
        <w:t>Transmit media end request</w:t>
      </w:r>
      <w:r>
        <w:rPr>
          <w:noProof/>
        </w:rPr>
        <w:tab/>
      </w:r>
      <w:r>
        <w:rPr>
          <w:noProof/>
        </w:rPr>
        <w:fldChar w:fldCharType="begin"/>
      </w:r>
      <w:r>
        <w:rPr>
          <w:noProof/>
        </w:rPr>
        <w:instrText xml:space="preserve"> PAGEREF _Toc154701649 \h </w:instrText>
      </w:r>
      <w:r>
        <w:rPr>
          <w:noProof/>
        </w:rPr>
      </w:r>
      <w:r>
        <w:rPr>
          <w:noProof/>
        </w:rPr>
        <w:fldChar w:fldCharType="separate"/>
      </w:r>
      <w:r>
        <w:rPr>
          <w:noProof/>
        </w:rPr>
        <w:t>130</w:t>
      </w:r>
      <w:r>
        <w:rPr>
          <w:noProof/>
        </w:rPr>
        <w:fldChar w:fldCharType="end"/>
      </w:r>
    </w:p>
    <w:p w14:paraId="478ADB56" w14:textId="65EF989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7.7.1.2.16</w:t>
      </w:r>
      <w:r>
        <w:rPr>
          <w:rFonts w:asciiTheme="minorHAnsi" w:eastAsiaTheme="minorEastAsia" w:hAnsiTheme="minorHAnsi" w:cstheme="minorBidi"/>
          <w:noProof/>
          <w:kern w:val="2"/>
          <w:sz w:val="22"/>
          <w:szCs w:val="22"/>
          <w:lang w:eastAsia="en-GB"/>
          <w14:ligatures w14:val="standardContextual"/>
        </w:rPr>
        <w:tab/>
      </w:r>
      <w:r>
        <w:rPr>
          <w:noProof/>
        </w:rPr>
        <w:t>Transmit media end response</w:t>
      </w:r>
      <w:r>
        <w:rPr>
          <w:noProof/>
        </w:rPr>
        <w:tab/>
      </w:r>
      <w:r>
        <w:rPr>
          <w:noProof/>
        </w:rPr>
        <w:fldChar w:fldCharType="begin"/>
      </w:r>
      <w:r>
        <w:rPr>
          <w:noProof/>
        </w:rPr>
        <w:instrText xml:space="preserve"> PAGEREF _Toc154701650 \h </w:instrText>
      </w:r>
      <w:r>
        <w:rPr>
          <w:noProof/>
        </w:rPr>
      </w:r>
      <w:r>
        <w:rPr>
          <w:noProof/>
        </w:rPr>
        <w:fldChar w:fldCharType="separate"/>
      </w:r>
      <w:r>
        <w:rPr>
          <w:noProof/>
        </w:rPr>
        <w:t>130</w:t>
      </w:r>
      <w:r>
        <w:rPr>
          <w:noProof/>
        </w:rPr>
        <w:fldChar w:fldCharType="end"/>
      </w:r>
    </w:p>
    <w:p w14:paraId="350D5E84" w14:textId="75610B2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7.7.1.2.17</w:t>
      </w:r>
      <w:r>
        <w:rPr>
          <w:rFonts w:asciiTheme="minorHAnsi" w:eastAsiaTheme="minorEastAsia" w:hAnsiTheme="minorHAnsi" w:cstheme="minorBidi"/>
          <w:noProof/>
          <w:kern w:val="2"/>
          <w:sz w:val="22"/>
          <w:szCs w:val="22"/>
          <w:lang w:eastAsia="en-GB"/>
          <w14:ligatures w14:val="standardContextual"/>
        </w:rPr>
        <w:tab/>
      </w:r>
      <w:r>
        <w:rPr>
          <w:noProof/>
        </w:rPr>
        <w:t>Remote transmit media request</w:t>
      </w:r>
      <w:r>
        <w:rPr>
          <w:noProof/>
        </w:rPr>
        <w:tab/>
      </w:r>
      <w:r>
        <w:rPr>
          <w:noProof/>
        </w:rPr>
        <w:fldChar w:fldCharType="begin"/>
      </w:r>
      <w:r>
        <w:rPr>
          <w:noProof/>
        </w:rPr>
        <w:instrText xml:space="preserve"> PAGEREF _Toc154701651 \h </w:instrText>
      </w:r>
      <w:r>
        <w:rPr>
          <w:noProof/>
        </w:rPr>
      </w:r>
      <w:r>
        <w:rPr>
          <w:noProof/>
        </w:rPr>
        <w:fldChar w:fldCharType="separate"/>
      </w:r>
      <w:r>
        <w:rPr>
          <w:noProof/>
        </w:rPr>
        <w:t>130</w:t>
      </w:r>
      <w:r>
        <w:rPr>
          <w:noProof/>
        </w:rPr>
        <w:fldChar w:fldCharType="end"/>
      </w:r>
    </w:p>
    <w:p w14:paraId="5CEFB37C" w14:textId="09985C8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7.7.1.2.18</w:t>
      </w:r>
      <w:r>
        <w:rPr>
          <w:rFonts w:asciiTheme="minorHAnsi" w:eastAsiaTheme="minorEastAsia" w:hAnsiTheme="minorHAnsi" w:cstheme="minorBidi"/>
          <w:noProof/>
          <w:kern w:val="2"/>
          <w:sz w:val="22"/>
          <w:szCs w:val="22"/>
          <w:lang w:eastAsia="en-GB"/>
          <w14:ligatures w14:val="standardContextual"/>
        </w:rPr>
        <w:tab/>
      </w:r>
      <w:r>
        <w:rPr>
          <w:noProof/>
        </w:rPr>
        <w:t>Remote transmit media response</w:t>
      </w:r>
      <w:r>
        <w:rPr>
          <w:noProof/>
        </w:rPr>
        <w:tab/>
      </w:r>
      <w:r>
        <w:rPr>
          <w:noProof/>
        </w:rPr>
        <w:fldChar w:fldCharType="begin"/>
      </w:r>
      <w:r>
        <w:rPr>
          <w:noProof/>
        </w:rPr>
        <w:instrText xml:space="preserve"> PAGEREF _Toc154701652 \h </w:instrText>
      </w:r>
      <w:r>
        <w:rPr>
          <w:noProof/>
        </w:rPr>
      </w:r>
      <w:r>
        <w:rPr>
          <w:noProof/>
        </w:rPr>
        <w:fldChar w:fldCharType="separate"/>
      </w:r>
      <w:r>
        <w:rPr>
          <w:noProof/>
        </w:rPr>
        <w:t>131</w:t>
      </w:r>
      <w:r>
        <w:rPr>
          <w:noProof/>
        </w:rPr>
        <w:fldChar w:fldCharType="end"/>
      </w:r>
    </w:p>
    <w:p w14:paraId="72C58B76" w14:textId="56F3B37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7.7.1.2.19</w:t>
      </w:r>
      <w:r>
        <w:rPr>
          <w:rFonts w:asciiTheme="minorHAnsi" w:eastAsiaTheme="minorEastAsia" w:hAnsiTheme="minorHAnsi" w:cstheme="minorBidi"/>
          <w:noProof/>
          <w:kern w:val="2"/>
          <w:sz w:val="22"/>
          <w:szCs w:val="22"/>
          <w:lang w:eastAsia="en-GB"/>
          <w14:ligatures w14:val="standardContextual"/>
        </w:rPr>
        <w:tab/>
      </w:r>
      <w:r>
        <w:rPr>
          <w:noProof/>
        </w:rPr>
        <w:t xml:space="preserve">Remote transmit media </w:t>
      </w:r>
      <w:r>
        <w:rPr>
          <w:noProof/>
          <w:lang w:eastAsia="zh-CN"/>
        </w:rPr>
        <w:t>end</w:t>
      </w:r>
      <w:r>
        <w:rPr>
          <w:noProof/>
        </w:rPr>
        <w:t xml:space="preserve"> request</w:t>
      </w:r>
      <w:r>
        <w:rPr>
          <w:noProof/>
        </w:rPr>
        <w:tab/>
      </w:r>
      <w:r>
        <w:rPr>
          <w:noProof/>
        </w:rPr>
        <w:fldChar w:fldCharType="begin"/>
      </w:r>
      <w:r>
        <w:rPr>
          <w:noProof/>
        </w:rPr>
        <w:instrText xml:space="preserve"> PAGEREF _Toc154701653 \h </w:instrText>
      </w:r>
      <w:r>
        <w:rPr>
          <w:noProof/>
        </w:rPr>
      </w:r>
      <w:r>
        <w:rPr>
          <w:noProof/>
        </w:rPr>
        <w:fldChar w:fldCharType="separate"/>
      </w:r>
      <w:r>
        <w:rPr>
          <w:noProof/>
        </w:rPr>
        <w:t>131</w:t>
      </w:r>
      <w:r>
        <w:rPr>
          <w:noProof/>
        </w:rPr>
        <w:fldChar w:fldCharType="end"/>
      </w:r>
    </w:p>
    <w:p w14:paraId="1F8431E5" w14:textId="4082CD7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7.7.1.2.20</w:t>
      </w:r>
      <w:r>
        <w:rPr>
          <w:rFonts w:asciiTheme="minorHAnsi" w:eastAsiaTheme="minorEastAsia" w:hAnsiTheme="minorHAnsi" w:cstheme="minorBidi"/>
          <w:noProof/>
          <w:kern w:val="2"/>
          <w:sz w:val="22"/>
          <w:szCs w:val="22"/>
          <w:lang w:eastAsia="en-GB"/>
          <w14:ligatures w14:val="standardContextual"/>
        </w:rPr>
        <w:tab/>
      </w:r>
      <w:r>
        <w:rPr>
          <w:noProof/>
        </w:rPr>
        <w:t>Remote transmit media cancel response</w:t>
      </w:r>
      <w:r>
        <w:rPr>
          <w:noProof/>
        </w:rPr>
        <w:tab/>
      </w:r>
      <w:r>
        <w:rPr>
          <w:noProof/>
        </w:rPr>
        <w:fldChar w:fldCharType="begin"/>
      </w:r>
      <w:r>
        <w:rPr>
          <w:noProof/>
        </w:rPr>
        <w:instrText xml:space="preserve"> PAGEREF _Toc154701654 \h </w:instrText>
      </w:r>
      <w:r>
        <w:rPr>
          <w:noProof/>
        </w:rPr>
      </w:r>
      <w:r>
        <w:rPr>
          <w:noProof/>
        </w:rPr>
        <w:fldChar w:fldCharType="separate"/>
      </w:r>
      <w:r>
        <w:rPr>
          <w:noProof/>
        </w:rPr>
        <w:t>131</w:t>
      </w:r>
      <w:r>
        <w:rPr>
          <w:noProof/>
        </w:rPr>
        <w:fldChar w:fldCharType="end"/>
      </w:r>
    </w:p>
    <w:p w14:paraId="2D7AD3C4" w14:textId="2F37C71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7.7.1.2.21</w:t>
      </w:r>
      <w:r>
        <w:rPr>
          <w:rFonts w:asciiTheme="minorHAnsi" w:eastAsiaTheme="minorEastAsia" w:hAnsiTheme="minorHAnsi" w:cstheme="minorBidi"/>
          <w:noProof/>
          <w:kern w:val="2"/>
          <w:sz w:val="22"/>
          <w:szCs w:val="22"/>
          <w:lang w:eastAsia="en-GB"/>
          <w14:ligatures w14:val="standardContextual"/>
        </w:rPr>
        <w:tab/>
      </w:r>
      <w:r>
        <w:rPr>
          <w:noProof/>
        </w:rPr>
        <w:t>Media reception end request</w:t>
      </w:r>
      <w:r>
        <w:rPr>
          <w:noProof/>
        </w:rPr>
        <w:tab/>
      </w:r>
      <w:r>
        <w:rPr>
          <w:noProof/>
        </w:rPr>
        <w:fldChar w:fldCharType="begin"/>
      </w:r>
      <w:r>
        <w:rPr>
          <w:noProof/>
        </w:rPr>
        <w:instrText xml:space="preserve"> PAGEREF _Toc154701655 \h </w:instrText>
      </w:r>
      <w:r>
        <w:rPr>
          <w:noProof/>
        </w:rPr>
      </w:r>
      <w:r>
        <w:rPr>
          <w:noProof/>
        </w:rPr>
        <w:fldChar w:fldCharType="separate"/>
      </w:r>
      <w:r>
        <w:rPr>
          <w:noProof/>
        </w:rPr>
        <w:t>131</w:t>
      </w:r>
      <w:r>
        <w:rPr>
          <w:noProof/>
        </w:rPr>
        <w:fldChar w:fldCharType="end"/>
      </w:r>
    </w:p>
    <w:p w14:paraId="5C1ADB2C" w14:textId="10172A0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7.7.1.2.22</w:t>
      </w:r>
      <w:r>
        <w:rPr>
          <w:rFonts w:asciiTheme="minorHAnsi" w:eastAsiaTheme="minorEastAsia" w:hAnsiTheme="minorHAnsi" w:cstheme="minorBidi"/>
          <w:noProof/>
          <w:kern w:val="2"/>
          <w:sz w:val="22"/>
          <w:szCs w:val="22"/>
          <w:lang w:eastAsia="en-GB"/>
          <w14:ligatures w14:val="standardContextual"/>
        </w:rPr>
        <w:tab/>
      </w:r>
      <w:r>
        <w:rPr>
          <w:noProof/>
        </w:rPr>
        <w:t>Media reception end response</w:t>
      </w:r>
      <w:r>
        <w:rPr>
          <w:noProof/>
        </w:rPr>
        <w:tab/>
      </w:r>
      <w:r>
        <w:rPr>
          <w:noProof/>
        </w:rPr>
        <w:fldChar w:fldCharType="begin"/>
      </w:r>
      <w:r>
        <w:rPr>
          <w:noProof/>
        </w:rPr>
        <w:instrText xml:space="preserve"> PAGEREF _Toc154701656 \h </w:instrText>
      </w:r>
      <w:r>
        <w:rPr>
          <w:noProof/>
        </w:rPr>
      </w:r>
      <w:r>
        <w:rPr>
          <w:noProof/>
        </w:rPr>
        <w:fldChar w:fldCharType="separate"/>
      </w:r>
      <w:r>
        <w:rPr>
          <w:noProof/>
        </w:rPr>
        <w:t>132</w:t>
      </w:r>
      <w:r>
        <w:rPr>
          <w:noProof/>
        </w:rPr>
        <w:fldChar w:fldCharType="end"/>
      </w:r>
    </w:p>
    <w:p w14:paraId="0D570014" w14:textId="441BE73C"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7.7.1.2.23</w:t>
      </w:r>
      <w:r>
        <w:rPr>
          <w:rFonts w:asciiTheme="minorHAnsi" w:eastAsiaTheme="minorEastAsia" w:hAnsiTheme="minorHAnsi" w:cstheme="minorBidi"/>
          <w:noProof/>
          <w:kern w:val="2"/>
          <w:sz w:val="22"/>
          <w:szCs w:val="22"/>
          <w:lang w:eastAsia="en-GB"/>
          <w14:ligatures w14:val="standardContextual"/>
        </w:rPr>
        <w:tab/>
      </w:r>
      <w:r>
        <w:rPr>
          <w:noProof/>
        </w:rPr>
        <w:t>Media reception override notification</w:t>
      </w:r>
      <w:r>
        <w:rPr>
          <w:noProof/>
        </w:rPr>
        <w:tab/>
      </w:r>
      <w:r>
        <w:rPr>
          <w:noProof/>
        </w:rPr>
        <w:fldChar w:fldCharType="begin"/>
      </w:r>
      <w:r>
        <w:rPr>
          <w:noProof/>
        </w:rPr>
        <w:instrText xml:space="preserve"> PAGEREF _Toc154701657 \h </w:instrText>
      </w:r>
      <w:r>
        <w:rPr>
          <w:noProof/>
        </w:rPr>
      </w:r>
      <w:r>
        <w:rPr>
          <w:noProof/>
        </w:rPr>
        <w:fldChar w:fldCharType="separate"/>
      </w:r>
      <w:r>
        <w:rPr>
          <w:noProof/>
        </w:rPr>
        <w:t>132</w:t>
      </w:r>
      <w:r>
        <w:rPr>
          <w:noProof/>
        </w:rPr>
        <w:fldChar w:fldCharType="end"/>
      </w:r>
    </w:p>
    <w:p w14:paraId="5DAAB19E" w14:textId="7116C2B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7.7.1.2.24</w:t>
      </w:r>
      <w:r>
        <w:rPr>
          <w:rFonts w:asciiTheme="minorHAnsi" w:eastAsiaTheme="minorEastAsia" w:hAnsiTheme="minorHAnsi" w:cstheme="minorBidi"/>
          <w:noProof/>
          <w:kern w:val="2"/>
          <w:sz w:val="22"/>
          <w:szCs w:val="22"/>
          <w:lang w:eastAsia="en-GB"/>
          <w14:ligatures w14:val="standardContextual"/>
        </w:rPr>
        <w:tab/>
      </w:r>
      <w:r>
        <w:rPr>
          <w:noProof/>
        </w:rPr>
        <w:t>Transmit media end notify</w:t>
      </w:r>
      <w:r>
        <w:rPr>
          <w:noProof/>
        </w:rPr>
        <w:tab/>
      </w:r>
      <w:r>
        <w:rPr>
          <w:noProof/>
        </w:rPr>
        <w:fldChar w:fldCharType="begin"/>
      </w:r>
      <w:r>
        <w:rPr>
          <w:noProof/>
        </w:rPr>
        <w:instrText xml:space="preserve"> PAGEREF _Toc154701658 \h </w:instrText>
      </w:r>
      <w:r>
        <w:rPr>
          <w:noProof/>
        </w:rPr>
      </w:r>
      <w:r>
        <w:rPr>
          <w:noProof/>
        </w:rPr>
        <w:fldChar w:fldCharType="separate"/>
      </w:r>
      <w:r>
        <w:rPr>
          <w:noProof/>
        </w:rPr>
        <w:t>132</w:t>
      </w:r>
      <w:r>
        <w:rPr>
          <w:noProof/>
        </w:rPr>
        <w:fldChar w:fldCharType="end"/>
      </w:r>
    </w:p>
    <w:p w14:paraId="786CD6A2" w14:textId="7FCB898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7.7.1.2.25</w:t>
      </w:r>
      <w:r>
        <w:rPr>
          <w:rFonts w:asciiTheme="minorHAnsi" w:eastAsiaTheme="minorEastAsia" w:hAnsiTheme="minorHAnsi" w:cstheme="minorBidi"/>
          <w:noProof/>
          <w:kern w:val="2"/>
          <w:sz w:val="22"/>
          <w:szCs w:val="22"/>
          <w:lang w:eastAsia="en-GB"/>
          <w14:ligatures w14:val="standardContextual"/>
        </w:rPr>
        <w:tab/>
      </w:r>
      <w:r>
        <w:rPr>
          <w:noProof/>
        </w:rPr>
        <w:t>Transmission idle</w:t>
      </w:r>
      <w:r>
        <w:rPr>
          <w:noProof/>
        </w:rPr>
        <w:tab/>
      </w:r>
      <w:r>
        <w:rPr>
          <w:noProof/>
        </w:rPr>
        <w:fldChar w:fldCharType="begin"/>
      </w:r>
      <w:r>
        <w:rPr>
          <w:noProof/>
        </w:rPr>
        <w:instrText xml:space="preserve"> PAGEREF _Toc154701659 \h </w:instrText>
      </w:r>
      <w:r>
        <w:rPr>
          <w:noProof/>
        </w:rPr>
      </w:r>
      <w:r>
        <w:rPr>
          <w:noProof/>
        </w:rPr>
        <w:fldChar w:fldCharType="separate"/>
      </w:r>
      <w:r>
        <w:rPr>
          <w:noProof/>
        </w:rPr>
        <w:t>132</w:t>
      </w:r>
      <w:r>
        <w:rPr>
          <w:noProof/>
        </w:rPr>
        <w:fldChar w:fldCharType="end"/>
      </w:r>
    </w:p>
    <w:p w14:paraId="0272F5B3" w14:textId="256DA13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US"/>
        </w:rPr>
        <w:t>7.7.1.3</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Transmission control within one MC system for MCVideo service</w:t>
      </w:r>
      <w:r>
        <w:rPr>
          <w:noProof/>
        </w:rPr>
        <w:tab/>
      </w:r>
      <w:r>
        <w:rPr>
          <w:noProof/>
        </w:rPr>
        <w:fldChar w:fldCharType="begin"/>
      </w:r>
      <w:r>
        <w:rPr>
          <w:noProof/>
        </w:rPr>
        <w:instrText xml:space="preserve"> PAGEREF _Toc154701660 \h </w:instrText>
      </w:r>
      <w:r>
        <w:rPr>
          <w:noProof/>
        </w:rPr>
      </w:r>
      <w:r>
        <w:rPr>
          <w:noProof/>
        </w:rPr>
        <w:fldChar w:fldCharType="separate"/>
      </w:r>
      <w:r>
        <w:rPr>
          <w:noProof/>
        </w:rPr>
        <w:t>133</w:t>
      </w:r>
      <w:r>
        <w:rPr>
          <w:noProof/>
        </w:rPr>
        <w:fldChar w:fldCharType="end"/>
      </w:r>
    </w:p>
    <w:p w14:paraId="0F48766C" w14:textId="18548B24"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7.7.1.3.1</w:t>
      </w:r>
      <w:r>
        <w:rPr>
          <w:rFonts w:asciiTheme="minorHAnsi" w:eastAsiaTheme="minorEastAsia" w:hAnsiTheme="minorHAnsi" w:cstheme="minorBidi"/>
          <w:noProof/>
          <w:kern w:val="2"/>
          <w:sz w:val="22"/>
          <w:szCs w:val="22"/>
          <w:lang w:eastAsia="en-GB"/>
          <w14:ligatures w14:val="standardContextual"/>
        </w:rPr>
        <w:tab/>
      </w:r>
      <w:r>
        <w:rPr>
          <w:noProof/>
        </w:rPr>
        <w:t>Transmission control during an MCVideo session</w:t>
      </w:r>
      <w:r>
        <w:rPr>
          <w:noProof/>
        </w:rPr>
        <w:tab/>
      </w:r>
      <w:r>
        <w:rPr>
          <w:noProof/>
        </w:rPr>
        <w:fldChar w:fldCharType="begin"/>
      </w:r>
      <w:r>
        <w:rPr>
          <w:noProof/>
        </w:rPr>
        <w:instrText xml:space="preserve"> PAGEREF _Toc154701661 \h </w:instrText>
      </w:r>
      <w:r>
        <w:rPr>
          <w:noProof/>
        </w:rPr>
      </w:r>
      <w:r>
        <w:rPr>
          <w:noProof/>
        </w:rPr>
        <w:fldChar w:fldCharType="separate"/>
      </w:r>
      <w:r>
        <w:rPr>
          <w:noProof/>
        </w:rPr>
        <w:t>133</w:t>
      </w:r>
      <w:r>
        <w:rPr>
          <w:noProof/>
        </w:rPr>
        <w:fldChar w:fldCharType="end"/>
      </w:r>
    </w:p>
    <w:p w14:paraId="69F3CF06" w14:textId="7E4CA3AF"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7.7.1.3.2</w:t>
      </w:r>
      <w:r>
        <w:rPr>
          <w:rFonts w:asciiTheme="minorHAnsi" w:eastAsiaTheme="minorEastAsia" w:hAnsiTheme="minorHAnsi" w:cstheme="minorBidi"/>
          <w:noProof/>
          <w:kern w:val="2"/>
          <w:sz w:val="22"/>
          <w:szCs w:val="22"/>
          <w:lang w:eastAsia="en-GB"/>
          <w14:ligatures w14:val="standardContextual"/>
        </w:rPr>
        <w:tab/>
      </w:r>
      <w:r>
        <w:rPr>
          <w:noProof/>
        </w:rPr>
        <w:t>Reception control during an MCVideo session</w:t>
      </w:r>
      <w:r>
        <w:rPr>
          <w:noProof/>
        </w:rPr>
        <w:tab/>
      </w:r>
      <w:r>
        <w:rPr>
          <w:noProof/>
        </w:rPr>
        <w:fldChar w:fldCharType="begin"/>
      </w:r>
      <w:r>
        <w:rPr>
          <w:noProof/>
        </w:rPr>
        <w:instrText xml:space="preserve"> PAGEREF _Toc154701662 \h </w:instrText>
      </w:r>
      <w:r>
        <w:rPr>
          <w:noProof/>
        </w:rPr>
      </w:r>
      <w:r>
        <w:rPr>
          <w:noProof/>
        </w:rPr>
        <w:fldChar w:fldCharType="separate"/>
      </w:r>
      <w:r>
        <w:rPr>
          <w:noProof/>
        </w:rPr>
        <w:t>134</w:t>
      </w:r>
      <w:r>
        <w:rPr>
          <w:noProof/>
        </w:rPr>
        <w:fldChar w:fldCharType="end"/>
      </w:r>
    </w:p>
    <w:p w14:paraId="4959F617" w14:textId="3BC6521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7.7.1.3.2A</w:t>
      </w:r>
      <w:r>
        <w:rPr>
          <w:rFonts w:asciiTheme="minorHAnsi" w:eastAsiaTheme="minorEastAsia" w:hAnsiTheme="minorHAnsi" w:cstheme="minorBidi"/>
          <w:noProof/>
          <w:kern w:val="2"/>
          <w:sz w:val="22"/>
          <w:szCs w:val="22"/>
          <w:lang w:eastAsia="en-GB"/>
          <w14:ligatures w14:val="standardContextual"/>
        </w:rPr>
        <w:tab/>
      </w:r>
      <w:r>
        <w:rPr>
          <w:noProof/>
        </w:rPr>
        <w:t>End media reception – receiving user initiated</w:t>
      </w:r>
      <w:r>
        <w:rPr>
          <w:noProof/>
        </w:rPr>
        <w:tab/>
      </w:r>
      <w:r>
        <w:rPr>
          <w:noProof/>
        </w:rPr>
        <w:fldChar w:fldCharType="begin"/>
      </w:r>
      <w:r>
        <w:rPr>
          <w:noProof/>
        </w:rPr>
        <w:instrText xml:space="preserve"> PAGEREF _Toc154701663 \h </w:instrText>
      </w:r>
      <w:r>
        <w:rPr>
          <w:noProof/>
        </w:rPr>
      </w:r>
      <w:r>
        <w:rPr>
          <w:noProof/>
        </w:rPr>
        <w:fldChar w:fldCharType="separate"/>
      </w:r>
      <w:r>
        <w:rPr>
          <w:noProof/>
        </w:rPr>
        <w:t>135</w:t>
      </w:r>
      <w:r>
        <w:rPr>
          <w:noProof/>
        </w:rPr>
        <w:fldChar w:fldCharType="end"/>
      </w:r>
    </w:p>
    <w:p w14:paraId="1B42B330" w14:textId="5B102CC6"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7.7.1.3.2B</w:t>
      </w:r>
      <w:r>
        <w:rPr>
          <w:rFonts w:asciiTheme="minorHAnsi" w:eastAsiaTheme="minorEastAsia" w:hAnsiTheme="minorHAnsi" w:cstheme="minorBidi"/>
          <w:noProof/>
          <w:kern w:val="2"/>
          <w:sz w:val="22"/>
          <w:szCs w:val="22"/>
          <w:lang w:eastAsia="en-GB"/>
          <w14:ligatures w14:val="standardContextual"/>
        </w:rPr>
        <w:tab/>
      </w:r>
      <w:r>
        <w:rPr>
          <w:noProof/>
        </w:rPr>
        <w:t>End media reception – transmission control server initiated</w:t>
      </w:r>
      <w:r>
        <w:rPr>
          <w:noProof/>
        </w:rPr>
        <w:tab/>
      </w:r>
      <w:r>
        <w:rPr>
          <w:noProof/>
        </w:rPr>
        <w:fldChar w:fldCharType="begin"/>
      </w:r>
      <w:r>
        <w:rPr>
          <w:noProof/>
        </w:rPr>
        <w:instrText xml:space="preserve"> PAGEREF _Toc154701664 \h </w:instrText>
      </w:r>
      <w:r>
        <w:rPr>
          <w:noProof/>
        </w:rPr>
      </w:r>
      <w:r>
        <w:rPr>
          <w:noProof/>
        </w:rPr>
        <w:fldChar w:fldCharType="separate"/>
      </w:r>
      <w:r>
        <w:rPr>
          <w:noProof/>
        </w:rPr>
        <w:t>136</w:t>
      </w:r>
      <w:r>
        <w:rPr>
          <w:noProof/>
        </w:rPr>
        <w:fldChar w:fldCharType="end"/>
      </w:r>
    </w:p>
    <w:p w14:paraId="68E10251" w14:textId="3C45D01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7.7.1.3.2C</w:t>
      </w:r>
      <w:r>
        <w:rPr>
          <w:rFonts w:asciiTheme="minorHAnsi" w:eastAsiaTheme="minorEastAsia" w:hAnsiTheme="minorHAnsi" w:cstheme="minorBidi"/>
          <w:noProof/>
          <w:kern w:val="2"/>
          <w:sz w:val="22"/>
          <w:szCs w:val="22"/>
          <w:lang w:eastAsia="en-GB"/>
          <w14:ligatures w14:val="standardContextual"/>
        </w:rPr>
        <w:tab/>
      </w:r>
      <w:r>
        <w:rPr>
          <w:noProof/>
        </w:rPr>
        <w:t>Reception control on overridden – mandatory mode</w:t>
      </w:r>
      <w:r>
        <w:rPr>
          <w:noProof/>
        </w:rPr>
        <w:tab/>
      </w:r>
      <w:r>
        <w:rPr>
          <w:noProof/>
        </w:rPr>
        <w:fldChar w:fldCharType="begin"/>
      </w:r>
      <w:r>
        <w:rPr>
          <w:noProof/>
        </w:rPr>
        <w:instrText xml:space="preserve"> PAGEREF _Toc154701665 \h </w:instrText>
      </w:r>
      <w:r>
        <w:rPr>
          <w:noProof/>
        </w:rPr>
      </w:r>
      <w:r>
        <w:rPr>
          <w:noProof/>
        </w:rPr>
        <w:fldChar w:fldCharType="separate"/>
      </w:r>
      <w:r>
        <w:rPr>
          <w:noProof/>
        </w:rPr>
        <w:t>137</w:t>
      </w:r>
      <w:r>
        <w:rPr>
          <w:noProof/>
        </w:rPr>
        <w:fldChar w:fldCharType="end"/>
      </w:r>
    </w:p>
    <w:p w14:paraId="1B22BB04" w14:textId="293175DA"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7.7.1.3.2D</w:t>
      </w:r>
      <w:r>
        <w:rPr>
          <w:rFonts w:asciiTheme="minorHAnsi" w:eastAsiaTheme="minorEastAsia" w:hAnsiTheme="minorHAnsi" w:cstheme="minorBidi"/>
          <w:noProof/>
          <w:kern w:val="2"/>
          <w:sz w:val="22"/>
          <w:szCs w:val="22"/>
          <w:lang w:eastAsia="en-GB"/>
          <w14:ligatures w14:val="standardContextual"/>
        </w:rPr>
        <w:tab/>
      </w:r>
      <w:r>
        <w:rPr>
          <w:noProof/>
        </w:rPr>
        <w:t>Reception control on overridden – negotiated mode</w:t>
      </w:r>
      <w:r>
        <w:rPr>
          <w:noProof/>
        </w:rPr>
        <w:tab/>
      </w:r>
      <w:r>
        <w:rPr>
          <w:noProof/>
        </w:rPr>
        <w:fldChar w:fldCharType="begin"/>
      </w:r>
      <w:r>
        <w:rPr>
          <w:noProof/>
        </w:rPr>
        <w:instrText xml:space="preserve"> PAGEREF _Toc154701666 \h </w:instrText>
      </w:r>
      <w:r>
        <w:rPr>
          <w:noProof/>
        </w:rPr>
      </w:r>
      <w:r>
        <w:rPr>
          <w:noProof/>
        </w:rPr>
        <w:fldChar w:fldCharType="separate"/>
      </w:r>
      <w:r>
        <w:rPr>
          <w:noProof/>
        </w:rPr>
        <w:t>137</w:t>
      </w:r>
      <w:r>
        <w:rPr>
          <w:noProof/>
        </w:rPr>
        <w:fldChar w:fldCharType="end"/>
      </w:r>
    </w:p>
    <w:p w14:paraId="1E6D36E9" w14:textId="2A9F863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7.7.1.3.3</w:t>
      </w:r>
      <w:r>
        <w:rPr>
          <w:rFonts w:asciiTheme="minorHAnsi" w:eastAsiaTheme="minorEastAsia" w:hAnsiTheme="minorHAnsi" w:cstheme="minorBidi"/>
          <w:noProof/>
          <w:kern w:val="2"/>
          <w:sz w:val="22"/>
          <w:szCs w:val="22"/>
          <w:lang w:eastAsia="en-GB"/>
          <w14:ligatures w14:val="standardContextual"/>
        </w:rPr>
        <w:tab/>
      </w:r>
      <w:r>
        <w:rPr>
          <w:noProof/>
        </w:rPr>
        <w:t>Transmission revoke during an MCVideo session</w:t>
      </w:r>
      <w:r>
        <w:rPr>
          <w:noProof/>
        </w:rPr>
        <w:tab/>
      </w:r>
      <w:r>
        <w:rPr>
          <w:noProof/>
        </w:rPr>
        <w:fldChar w:fldCharType="begin"/>
      </w:r>
      <w:r>
        <w:rPr>
          <w:noProof/>
        </w:rPr>
        <w:instrText xml:space="preserve"> PAGEREF _Toc154701667 \h </w:instrText>
      </w:r>
      <w:r>
        <w:rPr>
          <w:noProof/>
        </w:rPr>
      </w:r>
      <w:r>
        <w:rPr>
          <w:noProof/>
        </w:rPr>
        <w:fldChar w:fldCharType="separate"/>
      </w:r>
      <w:r>
        <w:rPr>
          <w:noProof/>
        </w:rPr>
        <w:t>138</w:t>
      </w:r>
      <w:r>
        <w:rPr>
          <w:noProof/>
        </w:rPr>
        <w:fldChar w:fldCharType="end"/>
      </w:r>
    </w:p>
    <w:p w14:paraId="5EE053CC" w14:textId="2B39502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7.7.1.3.4</w:t>
      </w:r>
      <w:r>
        <w:rPr>
          <w:rFonts w:asciiTheme="minorHAnsi" w:eastAsiaTheme="minorEastAsia" w:hAnsiTheme="minorHAnsi" w:cstheme="minorBidi"/>
          <w:noProof/>
          <w:kern w:val="2"/>
          <w:sz w:val="22"/>
          <w:szCs w:val="22"/>
          <w:lang w:eastAsia="en-GB"/>
          <w14:ligatures w14:val="standardContextual"/>
        </w:rPr>
        <w:tab/>
      </w:r>
      <w:r>
        <w:rPr>
          <w:noProof/>
        </w:rPr>
        <w:t>Queue position during an MCVideo session</w:t>
      </w:r>
      <w:r>
        <w:rPr>
          <w:noProof/>
        </w:rPr>
        <w:tab/>
      </w:r>
      <w:r>
        <w:rPr>
          <w:noProof/>
        </w:rPr>
        <w:fldChar w:fldCharType="begin"/>
      </w:r>
      <w:r>
        <w:rPr>
          <w:noProof/>
        </w:rPr>
        <w:instrText xml:space="preserve"> PAGEREF _Toc154701668 \h </w:instrText>
      </w:r>
      <w:r>
        <w:rPr>
          <w:noProof/>
        </w:rPr>
      </w:r>
      <w:r>
        <w:rPr>
          <w:noProof/>
        </w:rPr>
        <w:fldChar w:fldCharType="separate"/>
      </w:r>
      <w:r>
        <w:rPr>
          <w:noProof/>
        </w:rPr>
        <w:t>139</w:t>
      </w:r>
      <w:r>
        <w:rPr>
          <w:noProof/>
        </w:rPr>
        <w:fldChar w:fldCharType="end"/>
      </w:r>
    </w:p>
    <w:p w14:paraId="5EFB9A11" w14:textId="2BC73A2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7.7.1.3.5</w:t>
      </w:r>
      <w:r>
        <w:rPr>
          <w:rFonts w:asciiTheme="minorHAnsi" w:eastAsiaTheme="minorEastAsia" w:hAnsiTheme="minorHAnsi" w:cstheme="minorBidi"/>
          <w:noProof/>
          <w:kern w:val="2"/>
          <w:sz w:val="22"/>
          <w:szCs w:val="22"/>
          <w:lang w:eastAsia="en-GB"/>
          <w14:ligatures w14:val="standardContextual"/>
        </w:rPr>
        <w:tab/>
      </w:r>
      <w:r>
        <w:rPr>
          <w:noProof/>
        </w:rPr>
        <w:t>Transmit media request cancellation from the video transmission queue</w:t>
      </w:r>
      <w:r>
        <w:rPr>
          <w:noProof/>
        </w:rPr>
        <w:tab/>
      </w:r>
      <w:r>
        <w:rPr>
          <w:noProof/>
        </w:rPr>
        <w:fldChar w:fldCharType="begin"/>
      </w:r>
      <w:r>
        <w:rPr>
          <w:noProof/>
        </w:rPr>
        <w:instrText xml:space="preserve"> PAGEREF _Toc154701669 \h </w:instrText>
      </w:r>
      <w:r>
        <w:rPr>
          <w:noProof/>
        </w:rPr>
      </w:r>
      <w:r>
        <w:rPr>
          <w:noProof/>
        </w:rPr>
        <w:fldChar w:fldCharType="separate"/>
      </w:r>
      <w:r>
        <w:rPr>
          <w:noProof/>
        </w:rPr>
        <w:t>140</w:t>
      </w:r>
      <w:r>
        <w:rPr>
          <w:noProof/>
        </w:rPr>
        <w:fldChar w:fldCharType="end"/>
      </w:r>
    </w:p>
    <w:p w14:paraId="755259A9" w14:textId="2EC7C623"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7.7.1.3.5.1</w:t>
      </w:r>
      <w:r>
        <w:rPr>
          <w:rFonts w:asciiTheme="minorHAnsi" w:eastAsiaTheme="minorEastAsia" w:hAnsiTheme="minorHAnsi" w:cstheme="minorBidi"/>
          <w:noProof/>
          <w:kern w:val="2"/>
          <w:sz w:val="22"/>
          <w:szCs w:val="22"/>
          <w:lang w:eastAsia="en-GB"/>
          <w14:ligatures w14:val="standardContextual"/>
        </w:rPr>
        <w:tab/>
      </w:r>
      <w:r>
        <w:rPr>
          <w:noProof/>
        </w:rPr>
        <w:t>Transmit media request cancellation from the queue – MCVideo user initiated</w:t>
      </w:r>
      <w:r>
        <w:rPr>
          <w:noProof/>
        </w:rPr>
        <w:tab/>
      </w:r>
      <w:r>
        <w:rPr>
          <w:noProof/>
        </w:rPr>
        <w:fldChar w:fldCharType="begin"/>
      </w:r>
      <w:r>
        <w:rPr>
          <w:noProof/>
        </w:rPr>
        <w:instrText xml:space="preserve"> PAGEREF _Toc154701670 \h </w:instrText>
      </w:r>
      <w:r>
        <w:rPr>
          <w:noProof/>
        </w:rPr>
      </w:r>
      <w:r>
        <w:rPr>
          <w:noProof/>
        </w:rPr>
        <w:fldChar w:fldCharType="separate"/>
      </w:r>
      <w:r>
        <w:rPr>
          <w:noProof/>
        </w:rPr>
        <w:t>140</w:t>
      </w:r>
      <w:r>
        <w:rPr>
          <w:noProof/>
        </w:rPr>
        <w:fldChar w:fldCharType="end"/>
      </w:r>
    </w:p>
    <w:p w14:paraId="7346A047" w14:textId="22E0D79A"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sidRPr="000E709A">
        <w:rPr>
          <w:noProof/>
          <w:lang w:val="en-US"/>
        </w:rPr>
        <w:t>7.7.1.3.5.2</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Transmit media request cancellation from the queue - transmission control server initiated</w:t>
      </w:r>
      <w:r>
        <w:rPr>
          <w:noProof/>
        </w:rPr>
        <w:tab/>
      </w:r>
      <w:r>
        <w:rPr>
          <w:noProof/>
        </w:rPr>
        <w:fldChar w:fldCharType="begin"/>
      </w:r>
      <w:r>
        <w:rPr>
          <w:noProof/>
        </w:rPr>
        <w:instrText xml:space="preserve"> PAGEREF _Toc154701671 \h </w:instrText>
      </w:r>
      <w:r>
        <w:rPr>
          <w:noProof/>
        </w:rPr>
      </w:r>
      <w:r>
        <w:rPr>
          <w:noProof/>
        </w:rPr>
        <w:fldChar w:fldCharType="separate"/>
      </w:r>
      <w:r>
        <w:rPr>
          <w:noProof/>
        </w:rPr>
        <w:t>141</w:t>
      </w:r>
      <w:r>
        <w:rPr>
          <w:noProof/>
        </w:rPr>
        <w:fldChar w:fldCharType="end"/>
      </w:r>
    </w:p>
    <w:p w14:paraId="777FB59B" w14:textId="097A66E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7.7.1.3.6</w:t>
      </w:r>
      <w:r>
        <w:rPr>
          <w:rFonts w:asciiTheme="minorHAnsi" w:eastAsiaTheme="minorEastAsia" w:hAnsiTheme="minorHAnsi" w:cstheme="minorBidi"/>
          <w:noProof/>
          <w:kern w:val="2"/>
          <w:sz w:val="22"/>
          <w:szCs w:val="22"/>
          <w:lang w:eastAsia="en-GB"/>
          <w14:ligatures w14:val="standardContextual"/>
        </w:rPr>
        <w:tab/>
      </w:r>
      <w:r>
        <w:rPr>
          <w:noProof/>
        </w:rPr>
        <w:t>End a media transmission during an MCVideo session</w:t>
      </w:r>
      <w:r>
        <w:rPr>
          <w:noProof/>
        </w:rPr>
        <w:tab/>
      </w:r>
      <w:r>
        <w:rPr>
          <w:noProof/>
        </w:rPr>
        <w:fldChar w:fldCharType="begin"/>
      </w:r>
      <w:r>
        <w:rPr>
          <w:noProof/>
        </w:rPr>
        <w:instrText xml:space="preserve"> PAGEREF _Toc154701672 \h </w:instrText>
      </w:r>
      <w:r>
        <w:rPr>
          <w:noProof/>
        </w:rPr>
      </w:r>
      <w:r>
        <w:rPr>
          <w:noProof/>
        </w:rPr>
        <w:fldChar w:fldCharType="separate"/>
      </w:r>
      <w:r>
        <w:rPr>
          <w:noProof/>
        </w:rPr>
        <w:t>142</w:t>
      </w:r>
      <w:r>
        <w:rPr>
          <w:noProof/>
        </w:rPr>
        <w:fldChar w:fldCharType="end"/>
      </w:r>
    </w:p>
    <w:p w14:paraId="7966F836" w14:textId="4ED9EB11"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7.7.1.3.6.1</w:t>
      </w:r>
      <w:r>
        <w:rPr>
          <w:rFonts w:asciiTheme="minorHAnsi" w:eastAsiaTheme="minorEastAsia" w:hAnsiTheme="minorHAnsi" w:cstheme="minorBidi"/>
          <w:noProof/>
          <w:kern w:val="2"/>
          <w:sz w:val="22"/>
          <w:szCs w:val="22"/>
          <w:lang w:eastAsia="en-GB"/>
          <w14:ligatures w14:val="standardContextual"/>
        </w:rPr>
        <w:tab/>
      </w:r>
      <w:r>
        <w:rPr>
          <w:noProof/>
        </w:rPr>
        <w:t>End a media transmission – MCVideo user initiated</w:t>
      </w:r>
      <w:r>
        <w:rPr>
          <w:noProof/>
        </w:rPr>
        <w:tab/>
      </w:r>
      <w:r>
        <w:rPr>
          <w:noProof/>
        </w:rPr>
        <w:fldChar w:fldCharType="begin"/>
      </w:r>
      <w:r>
        <w:rPr>
          <w:noProof/>
        </w:rPr>
        <w:instrText xml:space="preserve"> PAGEREF _Toc154701673 \h </w:instrText>
      </w:r>
      <w:r>
        <w:rPr>
          <w:noProof/>
        </w:rPr>
      </w:r>
      <w:r>
        <w:rPr>
          <w:noProof/>
        </w:rPr>
        <w:fldChar w:fldCharType="separate"/>
      </w:r>
      <w:r>
        <w:rPr>
          <w:noProof/>
        </w:rPr>
        <w:t>142</w:t>
      </w:r>
      <w:r>
        <w:rPr>
          <w:noProof/>
        </w:rPr>
        <w:fldChar w:fldCharType="end"/>
      </w:r>
    </w:p>
    <w:p w14:paraId="7E4D2806" w14:textId="6DB336D0"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7.7.1.3.6.2</w:t>
      </w:r>
      <w:r>
        <w:rPr>
          <w:rFonts w:asciiTheme="minorHAnsi" w:eastAsiaTheme="minorEastAsia" w:hAnsiTheme="minorHAnsi" w:cstheme="minorBidi"/>
          <w:noProof/>
          <w:kern w:val="2"/>
          <w:sz w:val="22"/>
          <w:szCs w:val="22"/>
          <w:lang w:eastAsia="en-GB"/>
          <w14:ligatures w14:val="standardContextual"/>
        </w:rPr>
        <w:tab/>
      </w:r>
      <w:r>
        <w:rPr>
          <w:noProof/>
        </w:rPr>
        <w:t>End a media transmission – transmission control server initiated</w:t>
      </w:r>
      <w:r>
        <w:rPr>
          <w:noProof/>
        </w:rPr>
        <w:tab/>
      </w:r>
      <w:r>
        <w:rPr>
          <w:noProof/>
        </w:rPr>
        <w:fldChar w:fldCharType="begin"/>
      </w:r>
      <w:r>
        <w:rPr>
          <w:noProof/>
        </w:rPr>
        <w:instrText xml:space="preserve"> PAGEREF _Toc154701674 \h </w:instrText>
      </w:r>
      <w:r>
        <w:rPr>
          <w:noProof/>
        </w:rPr>
      </w:r>
      <w:r>
        <w:rPr>
          <w:noProof/>
        </w:rPr>
        <w:fldChar w:fldCharType="separate"/>
      </w:r>
      <w:r>
        <w:rPr>
          <w:noProof/>
        </w:rPr>
        <w:t>143</w:t>
      </w:r>
      <w:r>
        <w:rPr>
          <w:noProof/>
        </w:rPr>
        <w:fldChar w:fldCharType="end"/>
      </w:r>
    </w:p>
    <w:p w14:paraId="71056A7C" w14:textId="2370C390" w:rsidR="000A2B97" w:rsidRDefault="000A2B97">
      <w:pPr>
        <w:pStyle w:val="TOC6"/>
        <w:rPr>
          <w:rFonts w:asciiTheme="minorHAnsi" w:eastAsiaTheme="minorEastAsia" w:hAnsiTheme="minorHAnsi" w:cstheme="minorBidi"/>
          <w:noProof/>
          <w:kern w:val="2"/>
          <w:sz w:val="22"/>
          <w:szCs w:val="22"/>
          <w:lang w:eastAsia="en-GB"/>
          <w14:ligatures w14:val="standardContextual"/>
        </w:rPr>
      </w:pPr>
      <w:r>
        <w:rPr>
          <w:noProof/>
        </w:rPr>
        <w:t>7.7.1.3.6.3</w:t>
      </w:r>
      <w:r>
        <w:rPr>
          <w:rFonts w:asciiTheme="minorHAnsi" w:eastAsiaTheme="minorEastAsia" w:hAnsiTheme="minorHAnsi" w:cstheme="minorBidi"/>
          <w:noProof/>
          <w:kern w:val="2"/>
          <w:sz w:val="22"/>
          <w:szCs w:val="22"/>
          <w:lang w:eastAsia="en-GB"/>
          <w14:ligatures w14:val="standardContextual"/>
        </w:rPr>
        <w:tab/>
      </w:r>
      <w:r>
        <w:rPr>
          <w:noProof/>
        </w:rPr>
        <w:t>End a media transmission – remote MCVideo user initiated</w:t>
      </w:r>
      <w:r>
        <w:rPr>
          <w:noProof/>
        </w:rPr>
        <w:tab/>
      </w:r>
      <w:r>
        <w:rPr>
          <w:noProof/>
        </w:rPr>
        <w:fldChar w:fldCharType="begin"/>
      </w:r>
      <w:r>
        <w:rPr>
          <w:noProof/>
        </w:rPr>
        <w:instrText xml:space="preserve"> PAGEREF _Toc154701675 \h </w:instrText>
      </w:r>
      <w:r>
        <w:rPr>
          <w:noProof/>
        </w:rPr>
      </w:r>
      <w:r>
        <w:rPr>
          <w:noProof/>
        </w:rPr>
        <w:fldChar w:fldCharType="separate"/>
      </w:r>
      <w:r>
        <w:rPr>
          <w:noProof/>
        </w:rPr>
        <w:t>144</w:t>
      </w:r>
      <w:r>
        <w:rPr>
          <w:noProof/>
        </w:rPr>
        <w:fldChar w:fldCharType="end"/>
      </w:r>
    </w:p>
    <w:p w14:paraId="77D2FE12" w14:textId="4AF9362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7.7.1.3.7</w:t>
      </w:r>
      <w:r>
        <w:rPr>
          <w:rFonts w:asciiTheme="minorHAnsi" w:eastAsiaTheme="minorEastAsia" w:hAnsiTheme="minorHAnsi" w:cstheme="minorBidi"/>
          <w:noProof/>
          <w:kern w:val="2"/>
          <w:sz w:val="22"/>
          <w:szCs w:val="22"/>
          <w:lang w:eastAsia="en-GB"/>
          <w14:ligatures w14:val="standardContextual"/>
        </w:rPr>
        <w:tab/>
      </w:r>
      <w:r>
        <w:rPr>
          <w:noProof/>
        </w:rPr>
        <w:t>Remotely initiated media transmission during an MCVideo session</w:t>
      </w:r>
      <w:r>
        <w:rPr>
          <w:noProof/>
        </w:rPr>
        <w:tab/>
      </w:r>
      <w:r>
        <w:rPr>
          <w:noProof/>
        </w:rPr>
        <w:fldChar w:fldCharType="begin"/>
      </w:r>
      <w:r>
        <w:rPr>
          <w:noProof/>
        </w:rPr>
        <w:instrText xml:space="preserve"> PAGEREF _Toc154701676 \h </w:instrText>
      </w:r>
      <w:r>
        <w:rPr>
          <w:noProof/>
        </w:rPr>
      </w:r>
      <w:r>
        <w:rPr>
          <w:noProof/>
        </w:rPr>
        <w:fldChar w:fldCharType="separate"/>
      </w:r>
      <w:r>
        <w:rPr>
          <w:noProof/>
        </w:rPr>
        <w:t>145</w:t>
      </w:r>
      <w:r>
        <w:rPr>
          <w:noProof/>
        </w:rPr>
        <w:fldChar w:fldCharType="end"/>
      </w:r>
    </w:p>
    <w:p w14:paraId="7469EF73" w14:textId="088E98A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7.7.1.3.8</w:t>
      </w:r>
      <w:r>
        <w:rPr>
          <w:rFonts w:asciiTheme="minorHAnsi" w:eastAsiaTheme="minorEastAsia" w:hAnsiTheme="minorHAnsi" w:cstheme="minorBidi"/>
          <w:noProof/>
          <w:kern w:val="2"/>
          <w:sz w:val="22"/>
          <w:szCs w:val="22"/>
          <w:lang w:eastAsia="en-GB"/>
          <w14:ligatures w14:val="standardContextual"/>
        </w:rPr>
        <w:tab/>
      </w:r>
      <w:r>
        <w:rPr>
          <w:noProof/>
        </w:rPr>
        <w:t>Transmission idle during an MCVideo session</w:t>
      </w:r>
      <w:r>
        <w:rPr>
          <w:noProof/>
        </w:rPr>
        <w:tab/>
      </w:r>
      <w:r>
        <w:rPr>
          <w:noProof/>
        </w:rPr>
        <w:fldChar w:fldCharType="begin"/>
      </w:r>
      <w:r>
        <w:rPr>
          <w:noProof/>
        </w:rPr>
        <w:instrText xml:space="preserve"> PAGEREF _Toc154701677 \h </w:instrText>
      </w:r>
      <w:r>
        <w:rPr>
          <w:noProof/>
        </w:rPr>
      </w:r>
      <w:r>
        <w:rPr>
          <w:noProof/>
        </w:rPr>
        <w:fldChar w:fldCharType="separate"/>
      </w:r>
      <w:r>
        <w:rPr>
          <w:noProof/>
        </w:rPr>
        <w:t>145</w:t>
      </w:r>
      <w:r>
        <w:rPr>
          <w:noProof/>
        </w:rPr>
        <w:fldChar w:fldCharType="end"/>
      </w:r>
    </w:p>
    <w:p w14:paraId="1F13F2CF" w14:textId="3268E10B"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7.7.2</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Off-network transmission control</w:t>
      </w:r>
      <w:r>
        <w:rPr>
          <w:noProof/>
        </w:rPr>
        <w:tab/>
      </w:r>
      <w:r>
        <w:rPr>
          <w:noProof/>
        </w:rPr>
        <w:fldChar w:fldCharType="begin"/>
      </w:r>
      <w:r>
        <w:rPr>
          <w:noProof/>
        </w:rPr>
        <w:instrText xml:space="preserve"> PAGEREF _Toc154701678 \h </w:instrText>
      </w:r>
      <w:r>
        <w:rPr>
          <w:noProof/>
        </w:rPr>
      </w:r>
      <w:r>
        <w:rPr>
          <w:noProof/>
        </w:rPr>
        <w:fldChar w:fldCharType="separate"/>
      </w:r>
      <w:r>
        <w:rPr>
          <w:noProof/>
        </w:rPr>
        <w:t>146</w:t>
      </w:r>
      <w:r>
        <w:rPr>
          <w:noProof/>
        </w:rPr>
        <w:fldChar w:fldCharType="end"/>
      </w:r>
    </w:p>
    <w:p w14:paraId="5B56B58E" w14:textId="2C55A05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7.7.2</w:t>
      </w:r>
      <w:r w:rsidRPr="000E709A">
        <w:rPr>
          <w:noProof/>
          <w:lang w:val="en-IN"/>
        </w:rPr>
        <w:t>.1</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General</w:t>
      </w:r>
      <w:r>
        <w:rPr>
          <w:noProof/>
        </w:rPr>
        <w:tab/>
      </w:r>
      <w:r>
        <w:rPr>
          <w:noProof/>
        </w:rPr>
        <w:fldChar w:fldCharType="begin"/>
      </w:r>
      <w:r>
        <w:rPr>
          <w:noProof/>
        </w:rPr>
        <w:instrText xml:space="preserve"> PAGEREF _Toc154701679 \h </w:instrText>
      </w:r>
      <w:r>
        <w:rPr>
          <w:noProof/>
        </w:rPr>
      </w:r>
      <w:r>
        <w:rPr>
          <w:noProof/>
        </w:rPr>
        <w:fldChar w:fldCharType="separate"/>
      </w:r>
      <w:r>
        <w:rPr>
          <w:noProof/>
        </w:rPr>
        <w:t>146</w:t>
      </w:r>
      <w:r>
        <w:rPr>
          <w:noProof/>
        </w:rPr>
        <w:fldChar w:fldCharType="end"/>
      </w:r>
    </w:p>
    <w:p w14:paraId="287FF7EE" w14:textId="1B78C7D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eastAsia="zh-CN"/>
        </w:rPr>
        <w:t>7.7.2</w:t>
      </w:r>
      <w:r w:rsidRPr="000E709A">
        <w:rPr>
          <w:noProof/>
          <w:lang w:val="en-IN"/>
        </w:rPr>
        <w:t>.2</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Information flows for o</w:t>
      </w:r>
      <w:r w:rsidRPr="000E709A">
        <w:rPr>
          <w:noProof/>
          <w:lang w:val="en-IN" w:eastAsia="zh-CN"/>
        </w:rPr>
        <w:t>ff-network transmission control</w:t>
      </w:r>
      <w:r>
        <w:rPr>
          <w:noProof/>
        </w:rPr>
        <w:tab/>
      </w:r>
      <w:r>
        <w:rPr>
          <w:noProof/>
        </w:rPr>
        <w:fldChar w:fldCharType="begin"/>
      </w:r>
      <w:r>
        <w:rPr>
          <w:noProof/>
        </w:rPr>
        <w:instrText xml:space="preserve"> PAGEREF _Toc154701680 \h </w:instrText>
      </w:r>
      <w:r>
        <w:rPr>
          <w:noProof/>
        </w:rPr>
      </w:r>
      <w:r>
        <w:rPr>
          <w:noProof/>
        </w:rPr>
        <w:fldChar w:fldCharType="separate"/>
      </w:r>
      <w:r>
        <w:rPr>
          <w:noProof/>
        </w:rPr>
        <w:t>147</w:t>
      </w:r>
      <w:r>
        <w:rPr>
          <w:noProof/>
        </w:rPr>
        <w:fldChar w:fldCharType="end"/>
      </w:r>
    </w:p>
    <w:p w14:paraId="50573C27" w14:textId="6413986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7.7.2.2.1</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request</w:t>
      </w:r>
      <w:r>
        <w:rPr>
          <w:noProof/>
        </w:rPr>
        <w:tab/>
      </w:r>
      <w:r>
        <w:rPr>
          <w:noProof/>
        </w:rPr>
        <w:fldChar w:fldCharType="begin"/>
      </w:r>
      <w:r>
        <w:rPr>
          <w:noProof/>
        </w:rPr>
        <w:instrText xml:space="preserve"> PAGEREF _Toc154701681 \h </w:instrText>
      </w:r>
      <w:r>
        <w:rPr>
          <w:noProof/>
        </w:rPr>
      </w:r>
      <w:r>
        <w:rPr>
          <w:noProof/>
        </w:rPr>
        <w:fldChar w:fldCharType="separate"/>
      </w:r>
      <w:r>
        <w:rPr>
          <w:noProof/>
        </w:rPr>
        <w:t>147</w:t>
      </w:r>
      <w:r>
        <w:rPr>
          <w:noProof/>
        </w:rPr>
        <w:fldChar w:fldCharType="end"/>
      </w:r>
    </w:p>
    <w:p w14:paraId="3DAB8414" w14:textId="26CC248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7.7.2.2.2</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granted</w:t>
      </w:r>
      <w:r>
        <w:rPr>
          <w:noProof/>
        </w:rPr>
        <w:tab/>
      </w:r>
      <w:r>
        <w:rPr>
          <w:noProof/>
        </w:rPr>
        <w:fldChar w:fldCharType="begin"/>
      </w:r>
      <w:r>
        <w:rPr>
          <w:noProof/>
        </w:rPr>
        <w:instrText xml:space="preserve"> PAGEREF _Toc154701682 \h </w:instrText>
      </w:r>
      <w:r>
        <w:rPr>
          <w:noProof/>
        </w:rPr>
      </w:r>
      <w:r>
        <w:rPr>
          <w:noProof/>
        </w:rPr>
        <w:fldChar w:fldCharType="separate"/>
      </w:r>
      <w:r>
        <w:rPr>
          <w:noProof/>
        </w:rPr>
        <w:t>147</w:t>
      </w:r>
      <w:r>
        <w:rPr>
          <w:noProof/>
        </w:rPr>
        <w:fldChar w:fldCharType="end"/>
      </w:r>
    </w:p>
    <w:p w14:paraId="77F6B9EB" w14:textId="22335EB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7.7.2.2.3</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release</w:t>
      </w:r>
      <w:r>
        <w:rPr>
          <w:noProof/>
        </w:rPr>
        <w:tab/>
      </w:r>
      <w:r>
        <w:rPr>
          <w:noProof/>
        </w:rPr>
        <w:fldChar w:fldCharType="begin"/>
      </w:r>
      <w:r>
        <w:rPr>
          <w:noProof/>
        </w:rPr>
        <w:instrText xml:space="preserve"> PAGEREF _Toc154701683 \h </w:instrText>
      </w:r>
      <w:r>
        <w:rPr>
          <w:noProof/>
        </w:rPr>
      </w:r>
      <w:r>
        <w:rPr>
          <w:noProof/>
        </w:rPr>
        <w:fldChar w:fldCharType="separate"/>
      </w:r>
      <w:r>
        <w:rPr>
          <w:noProof/>
        </w:rPr>
        <w:t>148</w:t>
      </w:r>
      <w:r>
        <w:rPr>
          <w:noProof/>
        </w:rPr>
        <w:fldChar w:fldCharType="end"/>
      </w:r>
    </w:p>
    <w:p w14:paraId="4F477796" w14:textId="25DBDF5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7.7.2.2.4</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rejected</w:t>
      </w:r>
      <w:r>
        <w:rPr>
          <w:noProof/>
        </w:rPr>
        <w:tab/>
      </w:r>
      <w:r>
        <w:rPr>
          <w:noProof/>
        </w:rPr>
        <w:fldChar w:fldCharType="begin"/>
      </w:r>
      <w:r>
        <w:rPr>
          <w:noProof/>
        </w:rPr>
        <w:instrText xml:space="preserve"> PAGEREF _Toc154701684 \h </w:instrText>
      </w:r>
      <w:r>
        <w:rPr>
          <w:noProof/>
        </w:rPr>
      </w:r>
      <w:r>
        <w:rPr>
          <w:noProof/>
        </w:rPr>
        <w:fldChar w:fldCharType="separate"/>
      </w:r>
      <w:r>
        <w:rPr>
          <w:noProof/>
        </w:rPr>
        <w:t>148</w:t>
      </w:r>
      <w:r>
        <w:rPr>
          <w:noProof/>
        </w:rPr>
        <w:fldChar w:fldCharType="end"/>
      </w:r>
    </w:p>
    <w:p w14:paraId="03C3A238" w14:textId="6A632E3B"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7.7.2.2.5</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revoked</w:t>
      </w:r>
      <w:r>
        <w:rPr>
          <w:noProof/>
        </w:rPr>
        <w:tab/>
      </w:r>
      <w:r>
        <w:rPr>
          <w:noProof/>
        </w:rPr>
        <w:fldChar w:fldCharType="begin"/>
      </w:r>
      <w:r>
        <w:rPr>
          <w:noProof/>
        </w:rPr>
        <w:instrText xml:space="preserve"> PAGEREF _Toc154701685 \h </w:instrText>
      </w:r>
      <w:r>
        <w:rPr>
          <w:noProof/>
        </w:rPr>
      </w:r>
      <w:r>
        <w:rPr>
          <w:noProof/>
        </w:rPr>
        <w:fldChar w:fldCharType="separate"/>
      </w:r>
      <w:r>
        <w:rPr>
          <w:noProof/>
        </w:rPr>
        <w:t>148</w:t>
      </w:r>
      <w:r>
        <w:rPr>
          <w:noProof/>
        </w:rPr>
        <w:fldChar w:fldCharType="end"/>
      </w:r>
    </w:p>
    <w:p w14:paraId="0332E0F7" w14:textId="4A14729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7.7.2.2.6</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arbitration taken</w:t>
      </w:r>
      <w:r>
        <w:rPr>
          <w:noProof/>
        </w:rPr>
        <w:tab/>
      </w:r>
      <w:r>
        <w:rPr>
          <w:noProof/>
        </w:rPr>
        <w:fldChar w:fldCharType="begin"/>
      </w:r>
      <w:r>
        <w:rPr>
          <w:noProof/>
        </w:rPr>
        <w:instrText xml:space="preserve"> PAGEREF _Toc154701686 \h </w:instrText>
      </w:r>
      <w:r>
        <w:rPr>
          <w:noProof/>
        </w:rPr>
      </w:r>
      <w:r>
        <w:rPr>
          <w:noProof/>
        </w:rPr>
        <w:fldChar w:fldCharType="separate"/>
      </w:r>
      <w:r>
        <w:rPr>
          <w:noProof/>
        </w:rPr>
        <w:t>149</w:t>
      </w:r>
      <w:r>
        <w:rPr>
          <w:noProof/>
        </w:rPr>
        <w:fldChar w:fldCharType="end"/>
      </w:r>
    </w:p>
    <w:p w14:paraId="51ED140F" w14:textId="4405F9C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IN"/>
        </w:rPr>
        <w:t>7.7.2.2.7</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Transmission arbitration release</w:t>
      </w:r>
      <w:r>
        <w:rPr>
          <w:noProof/>
        </w:rPr>
        <w:tab/>
      </w:r>
      <w:r>
        <w:rPr>
          <w:noProof/>
        </w:rPr>
        <w:fldChar w:fldCharType="begin"/>
      </w:r>
      <w:r>
        <w:rPr>
          <w:noProof/>
        </w:rPr>
        <w:instrText xml:space="preserve"> PAGEREF _Toc154701687 \h </w:instrText>
      </w:r>
      <w:r>
        <w:rPr>
          <w:noProof/>
        </w:rPr>
      </w:r>
      <w:r>
        <w:rPr>
          <w:noProof/>
        </w:rPr>
        <w:fldChar w:fldCharType="separate"/>
      </w:r>
      <w:r>
        <w:rPr>
          <w:noProof/>
        </w:rPr>
        <w:t>149</w:t>
      </w:r>
      <w:r>
        <w:rPr>
          <w:noProof/>
        </w:rPr>
        <w:fldChar w:fldCharType="end"/>
      </w:r>
    </w:p>
    <w:p w14:paraId="0F27635D" w14:textId="5067053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.3</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 xml:space="preserve">Initializing </w:t>
      </w:r>
      <w:r w:rsidRPr="000E709A">
        <w:rPr>
          <w:noProof/>
          <w:lang w:val="en-IN" w:eastAsia="ko-KR"/>
        </w:rPr>
        <w:t>transmission control – single arbitrator approach</w:t>
      </w:r>
      <w:r>
        <w:rPr>
          <w:noProof/>
        </w:rPr>
        <w:tab/>
      </w:r>
      <w:r>
        <w:rPr>
          <w:noProof/>
        </w:rPr>
        <w:fldChar w:fldCharType="begin"/>
      </w:r>
      <w:r>
        <w:rPr>
          <w:noProof/>
        </w:rPr>
        <w:instrText xml:space="preserve"> PAGEREF _Toc154701688 \h </w:instrText>
      </w:r>
      <w:r>
        <w:rPr>
          <w:noProof/>
        </w:rPr>
      </w:r>
      <w:r>
        <w:rPr>
          <w:noProof/>
        </w:rPr>
        <w:fldChar w:fldCharType="separate"/>
      </w:r>
      <w:r>
        <w:rPr>
          <w:noProof/>
        </w:rPr>
        <w:t>149</w:t>
      </w:r>
      <w:r>
        <w:rPr>
          <w:noProof/>
        </w:rPr>
        <w:fldChar w:fldCharType="end"/>
      </w:r>
    </w:p>
    <w:p w14:paraId="751B9E14" w14:textId="2C8CCE0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.3A</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 xml:space="preserve">Initializing </w:t>
      </w:r>
      <w:r w:rsidRPr="000E709A">
        <w:rPr>
          <w:noProof/>
          <w:lang w:val="en-IN" w:eastAsia="ko-KR"/>
        </w:rPr>
        <w:t>transmission control – self arbitration approach</w:t>
      </w:r>
      <w:r>
        <w:rPr>
          <w:noProof/>
        </w:rPr>
        <w:tab/>
      </w:r>
      <w:r>
        <w:rPr>
          <w:noProof/>
        </w:rPr>
        <w:fldChar w:fldCharType="begin"/>
      </w:r>
      <w:r>
        <w:rPr>
          <w:noProof/>
        </w:rPr>
        <w:instrText xml:space="preserve"> PAGEREF _Toc154701689 \h </w:instrText>
      </w:r>
      <w:r>
        <w:rPr>
          <w:noProof/>
        </w:rPr>
      </w:r>
      <w:r>
        <w:rPr>
          <w:noProof/>
        </w:rPr>
        <w:fldChar w:fldCharType="separate"/>
      </w:r>
      <w:r>
        <w:rPr>
          <w:noProof/>
        </w:rPr>
        <w:t>150</w:t>
      </w:r>
      <w:r>
        <w:rPr>
          <w:noProof/>
        </w:rPr>
        <w:fldChar w:fldCharType="end"/>
      </w:r>
    </w:p>
    <w:p w14:paraId="3F8C676B" w14:textId="7243DD4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.4</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T</w:t>
      </w:r>
      <w:r w:rsidRPr="000E709A">
        <w:rPr>
          <w:noProof/>
          <w:lang w:val="en-IN" w:eastAsia="ko-KR"/>
        </w:rPr>
        <w:t>ransmission permission granted</w:t>
      </w:r>
      <w:r>
        <w:rPr>
          <w:noProof/>
        </w:rPr>
        <w:tab/>
      </w:r>
      <w:r>
        <w:rPr>
          <w:noProof/>
        </w:rPr>
        <w:fldChar w:fldCharType="begin"/>
      </w:r>
      <w:r>
        <w:rPr>
          <w:noProof/>
        </w:rPr>
        <w:instrText xml:space="preserve"> PAGEREF _Toc154701690 \h </w:instrText>
      </w:r>
      <w:r>
        <w:rPr>
          <w:noProof/>
        </w:rPr>
      </w:r>
      <w:r>
        <w:rPr>
          <w:noProof/>
        </w:rPr>
        <w:fldChar w:fldCharType="separate"/>
      </w:r>
      <w:r>
        <w:rPr>
          <w:noProof/>
        </w:rPr>
        <w:t>151</w:t>
      </w:r>
      <w:r>
        <w:rPr>
          <w:noProof/>
        </w:rPr>
        <w:fldChar w:fldCharType="end"/>
      </w:r>
    </w:p>
    <w:p w14:paraId="08683AFB" w14:textId="41C606F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.5</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Transmission permission rejected</w:t>
      </w:r>
      <w:r>
        <w:rPr>
          <w:noProof/>
        </w:rPr>
        <w:tab/>
      </w:r>
      <w:r>
        <w:rPr>
          <w:noProof/>
        </w:rPr>
        <w:fldChar w:fldCharType="begin"/>
      </w:r>
      <w:r>
        <w:rPr>
          <w:noProof/>
        </w:rPr>
        <w:instrText xml:space="preserve"> PAGEREF _Toc154701691 \h </w:instrText>
      </w:r>
      <w:r>
        <w:rPr>
          <w:noProof/>
        </w:rPr>
      </w:r>
      <w:r>
        <w:rPr>
          <w:noProof/>
        </w:rPr>
        <w:fldChar w:fldCharType="separate"/>
      </w:r>
      <w:r>
        <w:rPr>
          <w:noProof/>
        </w:rPr>
        <w:t>152</w:t>
      </w:r>
      <w:r>
        <w:rPr>
          <w:noProof/>
        </w:rPr>
        <w:fldChar w:fldCharType="end"/>
      </w:r>
    </w:p>
    <w:p w14:paraId="21AB711F" w14:textId="30C1AC0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.6</w:t>
      </w:r>
      <w:r>
        <w:rPr>
          <w:rFonts w:asciiTheme="minorHAnsi" w:eastAsiaTheme="minorEastAsia" w:hAnsiTheme="minorHAnsi" w:cstheme="minorBidi"/>
          <w:noProof/>
          <w:kern w:val="2"/>
          <w:sz w:val="22"/>
          <w:szCs w:val="22"/>
          <w:lang w:eastAsia="en-GB"/>
          <w14:ligatures w14:val="standardContextual"/>
        </w:rPr>
        <w:tab/>
      </w:r>
      <w:r w:rsidRPr="000E709A">
        <w:rPr>
          <w:noProof/>
          <w:lang w:val="en-IN"/>
        </w:rPr>
        <w:t xml:space="preserve">Releasing </w:t>
      </w:r>
      <w:r w:rsidRPr="000E709A">
        <w:rPr>
          <w:noProof/>
          <w:lang w:val="en-IN" w:eastAsia="ko-KR"/>
        </w:rPr>
        <w:t>transmission permission</w:t>
      </w:r>
      <w:r>
        <w:rPr>
          <w:noProof/>
        </w:rPr>
        <w:tab/>
      </w:r>
      <w:r>
        <w:rPr>
          <w:noProof/>
        </w:rPr>
        <w:fldChar w:fldCharType="begin"/>
      </w:r>
      <w:r>
        <w:rPr>
          <w:noProof/>
        </w:rPr>
        <w:instrText xml:space="preserve"> PAGEREF _Toc154701692 \h </w:instrText>
      </w:r>
      <w:r>
        <w:rPr>
          <w:noProof/>
        </w:rPr>
      </w:r>
      <w:r>
        <w:rPr>
          <w:noProof/>
        </w:rPr>
        <w:fldChar w:fldCharType="separate"/>
      </w:r>
      <w:r>
        <w:rPr>
          <w:noProof/>
        </w:rPr>
        <w:t>153</w:t>
      </w:r>
      <w:r>
        <w:rPr>
          <w:noProof/>
        </w:rPr>
        <w:fldChar w:fldCharType="end"/>
      </w:r>
    </w:p>
    <w:p w14:paraId="491F861B" w14:textId="4ABB1E9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.7</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Transmission override</w:t>
      </w:r>
      <w:r>
        <w:rPr>
          <w:noProof/>
        </w:rPr>
        <w:tab/>
      </w:r>
      <w:r>
        <w:rPr>
          <w:noProof/>
        </w:rPr>
        <w:fldChar w:fldCharType="begin"/>
      </w:r>
      <w:r>
        <w:rPr>
          <w:noProof/>
        </w:rPr>
        <w:instrText xml:space="preserve"> PAGEREF _Toc154701693 \h </w:instrText>
      </w:r>
      <w:r>
        <w:rPr>
          <w:noProof/>
        </w:rPr>
      </w:r>
      <w:r>
        <w:rPr>
          <w:noProof/>
        </w:rPr>
        <w:fldChar w:fldCharType="separate"/>
      </w:r>
      <w:r>
        <w:rPr>
          <w:noProof/>
        </w:rPr>
        <w:t>154</w:t>
      </w:r>
      <w:r>
        <w:rPr>
          <w:noProof/>
        </w:rPr>
        <w:fldChar w:fldCharType="end"/>
      </w:r>
    </w:p>
    <w:p w14:paraId="59689D76" w14:textId="0CEC1A3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.8</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Transmission override (revoke self)</w:t>
      </w:r>
      <w:r>
        <w:rPr>
          <w:noProof/>
        </w:rPr>
        <w:tab/>
      </w:r>
      <w:r>
        <w:rPr>
          <w:noProof/>
        </w:rPr>
        <w:fldChar w:fldCharType="begin"/>
      </w:r>
      <w:r>
        <w:rPr>
          <w:noProof/>
        </w:rPr>
        <w:instrText xml:space="preserve"> PAGEREF _Toc154701694 \h </w:instrText>
      </w:r>
      <w:r>
        <w:rPr>
          <w:noProof/>
        </w:rPr>
      </w:r>
      <w:r>
        <w:rPr>
          <w:noProof/>
        </w:rPr>
        <w:fldChar w:fldCharType="separate"/>
      </w:r>
      <w:r>
        <w:rPr>
          <w:noProof/>
        </w:rPr>
        <w:t>155</w:t>
      </w:r>
      <w:r>
        <w:rPr>
          <w:noProof/>
        </w:rPr>
        <w:fldChar w:fldCharType="end"/>
      </w:r>
    </w:p>
    <w:p w14:paraId="1D6DA80A" w14:textId="35DC478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.9</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Transmission arbitration release</w:t>
      </w:r>
      <w:r>
        <w:rPr>
          <w:noProof/>
        </w:rPr>
        <w:tab/>
      </w:r>
      <w:r>
        <w:rPr>
          <w:noProof/>
        </w:rPr>
        <w:fldChar w:fldCharType="begin"/>
      </w:r>
      <w:r>
        <w:rPr>
          <w:noProof/>
        </w:rPr>
        <w:instrText xml:space="preserve"> PAGEREF _Toc154701695 \h </w:instrText>
      </w:r>
      <w:r>
        <w:rPr>
          <w:noProof/>
        </w:rPr>
      </w:r>
      <w:r>
        <w:rPr>
          <w:noProof/>
        </w:rPr>
        <w:fldChar w:fldCharType="separate"/>
      </w:r>
      <w:r>
        <w:rPr>
          <w:noProof/>
        </w:rPr>
        <w:t>157</w:t>
      </w:r>
      <w:r>
        <w:rPr>
          <w:noProof/>
        </w:rPr>
        <w:fldChar w:fldCharType="end"/>
      </w:r>
    </w:p>
    <w:p w14:paraId="12D437E4" w14:textId="2361CF72"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7.7.2.9.1</w:t>
      </w:r>
      <w:r>
        <w:rPr>
          <w:rFonts w:asciiTheme="minorHAnsi" w:eastAsiaTheme="minorEastAsia" w:hAnsiTheme="minorHAnsi" w:cstheme="minorBidi"/>
          <w:noProof/>
          <w:kern w:val="2"/>
          <w:sz w:val="22"/>
          <w:szCs w:val="22"/>
          <w:lang w:eastAsia="en-GB"/>
          <w14:ligatures w14:val="standardContextual"/>
        </w:rPr>
        <w:tab/>
      </w:r>
      <w:r>
        <w:rPr>
          <w:noProof/>
        </w:rPr>
        <w:t>Transmission arbitration release</w:t>
      </w:r>
      <w:r>
        <w:rPr>
          <w:noProof/>
        </w:rPr>
        <w:tab/>
      </w:r>
      <w:r>
        <w:rPr>
          <w:noProof/>
        </w:rPr>
        <w:fldChar w:fldCharType="begin"/>
      </w:r>
      <w:r>
        <w:rPr>
          <w:noProof/>
        </w:rPr>
        <w:instrText xml:space="preserve"> PAGEREF _Toc154701696 \h </w:instrText>
      </w:r>
      <w:r>
        <w:rPr>
          <w:noProof/>
        </w:rPr>
      </w:r>
      <w:r>
        <w:rPr>
          <w:noProof/>
        </w:rPr>
        <w:fldChar w:fldCharType="separate"/>
      </w:r>
      <w:r>
        <w:rPr>
          <w:noProof/>
        </w:rPr>
        <w:t>157</w:t>
      </w:r>
      <w:r>
        <w:rPr>
          <w:noProof/>
        </w:rPr>
        <w:fldChar w:fldCharType="end"/>
      </w:r>
    </w:p>
    <w:p w14:paraId="7270D867" w14:textId="757C532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7.7.2.9.2</w:t>
      </w:r>
      <w:r>
        <w:rPr>
          <w:rFonts w:asciiTheme="minorHAnsi" w:eastAsiaTheme="minorEastAsia" w:hAnsiTheme="minorHAnsi" w:cstheme="minorBidi"/>
          <w:noProof/>
          <w:kern w:val="2"/>
          <w:sz w:val="22"/>
          <w:szCs w:val="22"/>
          <w:lang w:eastAsia="en-GB"/>
          <w14:ligatures w14:val="standardContextual"/>
        </w:rPr>
        <w:tab/>
      </w:r>
      <w:r>
        <w:rPr>
          <w:noProof/>
        </w:rPr>
        <w:t>Transmission arbitration release with delegation</w:t>
      </w:r>
      <w:r>
        <w:rPr>
          <w:noProof/>
        </w:rPr>
        <w:tab/>
      </w:r>
      <w:r>
        <w:rPr>
          <w:noProof/>
        </w:rPr>
        <w:fldChar w:fldCharType="begin"/>
      </w:r>
      <w:r>
        <w:rPr>
          <w:noProof/>
        </w:rPr>
        <w:instrText xml:space="preserve"> PAGEREF _Toc154701697 \h </w:instrText>
      </w:r>
      <w:r>
        <w:rPr>
          <w:noProof/>
        </w:rPr>
      </w:r>
      <w:r>
        <w:rPr>
          <w:noProof/>
        </w:rPr>
        <w:fldChar w:fldCharType="separate"/>
      </w:r>
      <w:r>
        <w:rPr>
          <w:noProof/>
        </w:rPr>
        <w:t>157</w:t>
      </w:r>
      <w:r>
        <w:rPr>
          <w:noProof/>
        </w:rPr>
        <w:fldChar w:fldCharType="end"/>
      </w:r>
    </w:p>
    <w:p w14:paraId="6E2AD88F" w14:textId="07CFB08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IN"/>
        </w:rPr>
        <w:t>7.7.2</w:t>
      </w:r>
      <w:r w:rsidRPr="000E709A">
        <w:rPr>
          <w:noProof/>
          <w:lang w:val="en-IN" w:eastAsia="ko-KR"/>
        </w:rPr>
        <w:t>.10</w:t>
      </w:r>
      <w:r>
        <w:rPr>
          <w:rFonts w:asciiTheme="minorHAnsi" w:eastAsiaTheme="minorEastAsia" w:hAnsiTheme="minorHAnsi" w:cstheme="minorBidi"/>
          <w:noProof/>
          <w:kern w:val="2"/>
          <w:sz w:val="22"/>
          <w:szCs w:val="22"/>
          <w:lang w:eastAsia="en-GB"/>
          <w14:ligatures w14:val="standardContextual"/>
        </w:rPr>
        <w:tab/>
      </w:r>
      <w:r w:rsidRPr="000E709A">
        <w:rPr>
          <w:noProof/>
          <w:lang w:val="en-IN" w:eastAsia="ko-KR"/>
        </w:rPr>
        <w:t>Simultaneous transmission requests</w:t>
      </w:r>
      <w:r>
        <w:rPr>
          <w:noProof/>
        </w:rPr>
        <w:tab/>
      </w:r>
      <w:r>
        <w:rPr>
          <w:noProof/>
        </w:rPr>
        <w:fldChar w:fldCharType="begin"/>
      </w:r>
      <w:r>
        <w:rPr>
          <w:noProof/>
        </w:rPr>
        <w:instrText xml:space="preserve"> PAGEREF _Toc154701698 \h </w:instrText>
      </w:r>
      <w:r>
        <w:rPr>
          <w:noProof/>
        </w:rPr>
      </w:r>
      <w:r>
        <w:rPr>
          <w:noProof/>
        </w:rPr>
        <w:fldChar w:fldCharType="separate"/>
      </w:r>
      <w:r>
        <w:rPr>
          <w:noProof/>
        </w:rPr>
        <w:t>158</w:t>
      </w:r>
      <w:r>
        <w:rPr>
          <w:noProof/>
        </w:rPr>
        <w:fldChar w:fldCharType="end"/>
      </w:r>
    </w:p>
    <w:p w14:paraId="7CC2CA93" w14:textId="49A62B8D"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sidRPr="000E709A">
        <w:rPr>
          <w:noProof/>
          <w:lang w:val="nl-NL"/>
        </w:rPr>
        <w:t>7.8</w:t>
      </w:r>
      <w:r>
        <w:rPr>
          <w:rFonts w:asciiTheme="minorHAnsi" w:eastAsiaTheme="minorEastAsia" w:hAnsiTheme="minorHAnsi" w:cstheme="minorBidi"/>
          <w:noProof/>
          <w:kern w:val="2"/>
          <w:sz w:val="22"/>
          <w:szCs w:val="22"/>
          <w:lang w:eastAsia="en-GB"/>
          <w14:ligatures w14:val="standardContextual"/>
        </w:rPr>
        <w:tab/>
      </w:r>
      <w:r w:rsidRPr="000E709A">
        <w:rPr>
          <w:noProof/>
          <w:lang w:val="nl-NL" w:eastAsia="zh-CN"/>
        </w:rPr>
        <w:t xml:space="preserve">MCVideo service </w:t>
      </w:r>
      <w:r w:rsidRPr="000E709A">
        <w:rPr>
          <w:noProof/>
          <w:lang w:val="nl-NL"/>
        </w:rPr>
        <w:t>configuration</w:t>
      </w:r>
      <w:r>
        <w:rPr>
          <w:noProof/>
        </w:rPr>
        <w:tab/>
      </w:r>
      <w:r>
        <w:rPr>
          <w:noProof/>
        </w:rPr>
        <w:fldChar w:fldCharType="begin"/>
      </w:r>
      <w:r>
        <w:rPr>
          <w:noProof/>
        </w:rPr>
        <w:instrText xml:space="preserve"> PAGEREF _Toc154701699 \h </w:instrText>
      </w:r>
      <w:r>
        <w:rPr>
          <w:noProof/>
        </w:rPr>
      </w:r>
      <w:r>
        <w:rPr>
          <w:noProof/>
        </w:rPr>
        <w:fldChar w:fldCharType="separate"/>
      </w:r>
      <w:r>
        <w:rPr>
          <w:noProof/>
        </w:rPr>
        <w:t>159</w:t>
      </w:r>
      <w:r>
        <w:rPr>
          <w:noProof/>
        </w:rPr>
        <w:fldChar w:fldCharType="end"/>
      </w:r>
    </w:p>
    <w:p w14:paraId="57E26781" w14:textId="258F0A2B"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7.9</w:t>
      </w:r>
      <w:r>
        <w:rPr>
          <w:rFonts w:asciiTheme="minorHAnsi" w:eastAsiaTheme="minorEastAsia" w:hAnsiTheme="minorHAnsi" w:cstheme="minorBidi"/>
          <w:noProof/>
          <w:kern w:val="2"/>
          <w:sz w:val="22"/>
          <w:szCs w:val="22"/>
          <w:lang w:eastAsia="en-GB"/>
          <w14:ligatures w14:val="standardContextual"/>
        </w:rPr>
        <w:tab/>
      </w:r>
      <w:r>
        <w:rPr>
          <w:noProof/>
        </w:rPr>
        <w:t>Affiliation and de-affiliation to/from MCVideo group(s)</w:t>
      </w:r>
      <w:r>
        <w:rPr>
          <w:noProof/>
        </w:rPr>
        <w:tab/>
      </w:r>
      <w:r>
        <w:rPr>
          <w:noProof/>
        </w:rPr>
        <w:fldChar w:fldCharType="begin"/>
      </w:r>
      <w:r>
        <w:rPr>
          <w:noProof/>
        </w:rPr>
        <w:instrText xml:space="preserve"> PAGEREF _Toc154701700 \h </w:instrText>
      </w:r>
      <w:r>
        <w:rPr>
          <w:noProof/>
        </w:rPr>
      </w:r>
      <w:r>
        <w:rPr>
          <w:noProof/>
        </w:rPr>
        <w:fldChar w:fldCharType="separate"/>
      </w:r>
      <w:r>
        <w:rPr>
          <w:noProof/>
        </w:rPr>
        <w:t>159</w:t>
      </w:r>
      <w:r>
        <w:rPr>
          <w:noProof/>
        </w:rPr>
        <w:fldChar w:fldCharType="end"/>
      </w:r>
    </w:p>
    <w:p w14:paraId="23A9B4AE" w14:textId="6B1D5947"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7.9a</w:t>
      </w:r>
      <w:r>
        <w:rPr>
          <w:rFonts w:asciiTheme="minorHAnsi" w:eastAsiaTheme="minorEastAsia" w:hAnsiTheme="minorHAnsi" w:cstheme="minorBidi"/>
          <w:noProof/>
          <w:kern w:val="2"/>
          <w:sz w:val="22"/>
          <w:szCs w:val="22"/>
          <w:lang w:eastAsia="en-GB"/>
          <w14:ligatures w14:val="standardContextual"/>
        </w:rPr>
        <w:tab/>
      </w:r>
      <w:r>
        <w:rPr>
          <w:noProof/>
        </w:rPr>
        <w:t>Functional alias management</w:t>
      </w:r>
      <w:r>
        <w:rPr>
          <w:noProof/>
        </w:rPr>
        <w:tab/>
      </w:r>
      <w:r>
        <w:rPr>
          <w:noProof/>
        </w:rPr>
        <w:fldChar w:fldCharType="begin"/>
      </w:r>
      <w:r>
        <w:rPr>
          <w:noProof/>
        </w:rPr>
        <w:instrText xml:space="preserve"> PAGEREF _Toc154701701 \h </w:instrText>
      </w:r>
      <w:r>
        <w:rPr>
          <w:noProof/>
        </w:rPr>
      </w:r>
      <w:r>
        <w:rPr>
          <w:noProof/>
        </w:rPr>
        <w:fldChar w:fldCharType="separate"/>
      </w:r>
      <w:r>
        <w:rPr>
          <w:noProof/>
        </w:rPr>
        <w:t>160</w:t>
      </w:r>
      <w:r>
        <w:rPr>
          <w:noProof/>
        </w:rPr>
        <w:fldChar w:fldCharType="end"/>
      </w:r>
    </w:p>
    <w:p w14:paraId="40853181" w14:textId="12933192"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7.10</w:t>
      </w:r>
      <w:r>
        <w:rPr>
          <w:rFonts w:asciiTheme="minorHAnsi" w:eastAsiaTheme="minorEastAsia" w:hAnsiTheme="minorHAnsi" w:cstheme="minorBidi"/>
          <w:noProof/>
          <w:kern w:val="2"/>
          <w:sz w:val="22"/>
          <w:szCs w:val="22"/>
          <w:lang w:eastAsia="en-GB"/>
          <w14:ligatures w14:val="standardContextual"/>
        </w:rPr>
        <w:tab/>
      </w:r>
      <w:r>
        <w:rPr>
          <w:noProof/>
        </w:rPr>
        <w:t>Use of MBMS transmission (on-network)</w:t>
      </w:r>
      <w:r>
        <w:rPr>
          <w:noProof/>
        </w:rPr>
        <w:tab/>
      </w:r>
      <w:r>
        <w:rPr>
          <w:noProof/>
        </w:rPr>
        <w:fldChar w:fldCharType="begin"/>
      </w:r>
      <w:r>
        <w:rPr>
          <w:noProof/>
        </w:rPr>
        <w:instrText xml:space="preserve"> PAGEREF _Toc154701702 \h </w:instrText>
      </w:r>
      <w:r>
        <w:rPr>
          <w:noProof/>
        </w:rPr>
      </w:r>
      <w:r>
        <w:rPr>
          <w:noProof/>
        </w:rPr>
        <w:fldChar w:fldCharType="separate"/>
      </w:r>
      <w:r>
        <w:rPr>
          <w:noProof/>
        </w:rPr>
        <w:t>160</w:t>
      </w:r>
      <w:r>
        <w:rPr>
          <w:noProof/>
        </w:rPr>
        <w:fldChar w:fldCharType="end"/>
      </w:r>
    </w:p>
    <w:p w14:paraId="50C907D7" w14:textId="25039D2C"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7.10.1</w:t>
      </w:r>
      <w:r>
        <w:rPr>
          <w:rFonts w:asciiTheme="minorHAnsi" w:eastAsiaTheme="minorEastAsia" w:hAnsiTheme="minorHAnsi" w:cstheme="minorBidi"/>
          <w:noProof/>
          <w:kern w:val="2"/>
          <w:sz w:val="22"/>
          <w:szCs w:val="22"/>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_Toc154701703 \h </w:instrText>
      </w:r>
      <w:r>
        <w:rPr>
          <w:noProof/>
        </w:rPr>
      </w:r>
      <w:r>
        <w:rPr>
          <w:noProof/>
        </w:rPr>
        <w:fldChar w:fldCharType="separate"/>
      </w:r>
      <w:r>
        <w:rPr>
          <w:noProof/>
        </w:rPr>
        <w:t>160</w:t>
      </w:r>
      <w:r>
        <w:rPr>
          <w:noProof/>
        </w:rPr>
        <w:fldChar w:fldCharType="end"/>
      </w:r>
    </w:p>
    <w:p w14:paraId="4B3EA51C" w14:textId="6861E0C1"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7.10.1.1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_Toc154701704 \h </w:instrText>
      </w:r>
      <w:r>
        <w:rPr>
          <w:noProof/>
        </w:rPr>
      </w:r>
      <w:r>
        <w:rPr>
          <w:noProof/>
        </w:rPr>
        <w:fldChar w:fldCharType="separate"/>
      </w:r>
      <w:r>
        <w:rPr>
          <w:noProof/>
        </w:rPr>
        <w:t>160</w:t>
      </w:r>
      <w:r>
        <w:rPr>
          <w:noProof/>
        </w:rPr>
        <w:fldChar w:fldCharType="end"/>
      </w:r>
    </w:p>
    <w:p w14:paraId="3D51137D" w14:textId="728DA297"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7.10.1.2</w:t>
      </w:r>
      <w:r>
        <w:rPr>
          <w:rFonts w:asciiTheme="minorHAnsi" w:eastAsiaTheme="minorEastAsia" w:hAnsiTheme="minorHAnsi" w:cstheme="minorBidi"/>
          <w:noProof/>
          <w:kern w:val="2"/>
          <w:sz w:val="22"/>
          <w:szCs w:val="22"/>
          <w:lang w:eastAsia="en-GB"/>
          <w14:ligatures w14:val="standardContextual"/>
        </w:rPr>
        <w:tab/>
      </w:r>
      <w:r>
        <w:rPr>
          <w:noProof/>
        </w:rPr>
        <w:t>MapGroupToBearer</w:t>
      </w:r>
      <w:r>
        <w:rPr>
          <w:noProof/>
        </w:rPr>
        <w:tab/>
      </w:r>
      <w:r>
        <w:rPr>
          <w:noProof/>
        </w:rPr>
        <w:fldChar w:fldCharType="begin"/>
      </w:r>
      <w:r>
        <w:rPr>
          <w:noProof/>
        </w:rPr>
        <w:instrText xml:space="preserve"> PAGEREF _Toc154701705 \h </w:instrText>
      </w:r>
      <w:r>
        <w:rPr>
          <w:noProof/>
        </w:rPr>
      </w:r>
      <w:r>
        <w:rPr>
          <w:noProof/>
        </w:rPr>
        <w:fldChar w:fldCharType="separate"/>
      </w:r>
      <w:r>
        <w:rPr>
          <w:noProof/>
        </w:rPr>
        <w:t>160</w:t>
      </w:r>
      <w:r>
        <w:rPr>
          <w:noProof/>
        </w:rPr>
        <w:fldChar w:fldCharType="end"/>
      </w:r>
    </w:p>
    <w:p w14:paraId="6A6586F6" w14:textId="2464BB3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7.10.1.3</w:t>
      </w:r>
      <w:r>
        <w:rPr>
          <w:rFonts w:asciiTheme="minorHAnsi" w:eastAsiaTheme="minorEastAsia" w:hAnsiTheme="minorHAnsi" w:cstheme="minorBidi"/>
          <w:noProof/>
          <w:kern w:val="2"/>
          <w:sz w:val="22"/>
          <w:szCs w:val="22"/>
          <w:lang w:eastAsia="en-GB"/>
          <w14:ligatures w14:val="standardContextual"/>
        </w:rPr>
        <w:tab/>
      </w:r>
      <w:r>
        <w:rPr>
          <w:noProof/>
        </w:rPr>
        <w:t>UnmapGroupFromBearer</w:t>
      </w:r>
      <w:r>
        <w:rPr>
          <w:noProof/>
        </w:rPr>
        <w:tab/>
      </w:r>
      <w:r>
        <w:rPr>
          <w:noProof/>
        </w:rPr>
        <w:fldChar w:fldCharType="begin"/>
      </w:r>
      <w:r>
        <w:rPr>
          <w:noProof/>
        </w:rPr>
        <w:instrText xml:space="preserve"> PAGEREF _Toc154701706 \h </w:instrText>
      </w:r>
      <w:r>
        <w:rPr>
          <w:noProof/>
        </w:rPr>
      </w:r>
      <w:r>
        <w:rPr>
          <w:noProof/>
        </w:rPr>
        <w:fldChar w:fldCharType="separate"/>
      </w:r>
      <w:r>
        <w:rPr>
          <w:noProof/>
        </w:rPr>
        <w:t>161</w:t>
      </w:r>
      <w:r>
        <w:rPr>
          <w:noProof/>
        </w:rPr>
        <w:fldChar w:fldCharType="end"/>
      </w:r>
    </w:p>
    <w:p w14:paraId="53F7826D" w14:textId="233463A1"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7.10.2</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_Toc154701707 \h </w:instrText>
      </w:r>
      <w:r>
        <w:rPr>
          <w:noProof/>
        </w:rPr>
      </w:r>
      <w:r>
        <w:rPr>
          <w:noProof/>
        </w:rPr>
        <w:fldChar w:fldCharType="separate"/>
      </w:r>
      <w:r>
        <w:rPr>
          <w:noProof/>
        </w:rPr>
        <w:t>161</w:t>
      </w:r>
      <w:r>
        <w:rPr>
          <w:noProof/>
        </w:rPr>
        <w:fldChar w:fldCharType="end"/>
      </w:r>
    </w:p>
    <w:p w14:paraId="5953817D" w14:textId="3BB8AFFC"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7.10.3</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_Toc154701708 \h </w:instrText>
      </w:r>
      <w:r>
        <w:rPr>
          <w:noProof/>
        </w:rPr>
      </w:r>
      <w:r>
        <w:rPr>
          <w:noProof/>
        </w:rPr>
        <w:fldChar w:fldCharType="separate"/>
      </w:r>
      <w:r>
        <w:rPr>
          <w:noProof/>
        </w:rPr>
        <w:t>161</w:t>
      </w:r>
      <w:r>
        <w:rPr>
          <w:noProof/>
        </w:rPr>
        <w:fldChar w:fldCharType="end"/>
      </w:r>
    </w:p>
    <w:p w14:paraId="739B75D8" w14:textId="5BA9D96C"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7.10.4</w:t>
      </w:r>
      <w:r>
        <w:rPr>
          <w:rFonts w:asciiTheme="minorHAnsi" w:eastAsiaTheme="minorEastAsia" w:hAnsiTheme="minorHAnsi" w:cstheme="minorBidi"/>
          <w:noProof/>
          <w:kern w:val="2"/>
          <w:sz w:val="22"/>
          <w:szCs w:val="22"/>
          <w:lang w:eastAsia="en-GB"/>
          <w14:ligatures w14:val="standardContextual"/>
        </w:rPr>
        <w:tab/>
      </w:r>
      <w:r>
        <w:rPr>
          <w:noProof/>
        </w:rPr>
        <w:t>Video call connect and disconnect over MBMS</w:t>
      </w:r>
      <w:r>
        <w:rPr>
          <w:noProof/>
        </w:rPr>
        <w:tab/>
      </w:r>
      <w:r>
        <w:rPr>
          <w:noProof/>
        </w:rPr>
        <w:fldChar w:fldCharType="begin"/>
      </w:r>
      <w:r>
        <w:rPr>
          <w:noProof/>
        </w:rPr>
        <w:instrText xml:space="preserve"> PAGEREF _Toc154701709 \h </w:instrText>
      </w:r>
      <w:r>
        <w:rPr>
          <w:noProof/>
        </w:rPr>
      </w:r>
      <w:r>
        <w:rPr>
          <w:noProof/>
        </w:rPr>
        <w:fldChar w:fldCharType="separate"/>
      </w:r>
      <w:r>
        <w:rPr>
          <w:noProof/>
        </w:rPr>
        <w:t>162</w:t>
      </w:r>
      <w:r>
        <w:rPr>
          <w:noProof/>
        </w:rPr>
        <w:fldChar w:fldCharType="end"/>
      </w:r>
    </w:p>
    <w:p w14:paraId="2E04CCB7" w14:textId="7C6E22C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US"/>
        </w:rPr>
        <w:t>7.10.4.1</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General</w:t>
      </w:r>
      <w:r>
        <w:rPr>
          <w:noProof/>
        </w:rPr>
        <w:tab/>
      </w:r>
      <w:r>
        <w:rPr>
          <w:noProof/>
        </w:rPr>
        <w:fldChar w:fldCharType="begin"/>
      </w:r>
      <w:r>
        <w:rPr>
          <w:noProof/>
        </w:rPr>
        <w:instrText xml:space="preserve"> PAGEREF _Toc154701710 \h </w:instrText>
      </w:r>
      <w:r>
        <w:rPr>
          <w:noProof/>
        </w:rPr>
      </w:r>
      <w:r>
        <w:rPr>
          <w:noProof/>
        </w:rPr>
        <w:fldChar w:fldCharType="separate"/>
      </w:r>
      <w:r>
        <w:rPr>
          <w:noProof/>
        </w:rPr>
        <w:t>162</w:t>
      </w:r>
      <w:r>
        <w:rPr>
          <w:noProof/>
        </w:rPr>
        <w:fldChar w:fldCharType="end"/>
      </w:r>
    </w:p>
    <w:p w14:paraId="092E5C07" w14:textId="1DE374A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sidRPr="000E709A">
        <w:rPr>
          <w:noProof/>
          <w:lang w:val="en-US"/>
        </w:rPr>
        <w:t>7.10.4.2</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Procedure</w:t>
      </w:r>
      <w:r>
        <w:rPr>
          <w:noProof/>
        </w:rPr>
        <w:tab/>
      </w:r>
      <w:r>
        <w:rPr>
          <w:noProof/>
        </w:rPr>
        <w:fldChar w:fldCharType="begin"/>
      </w:r>
      <w:r>
        <w:rPr>
          <w:noProof/>
        </w:rPr>
        <w:instrText xml:space="preserve"> PAGEREF _Toc154701711 \h </w:instrText>
      </w:r>
      <w:r>
        <w:rPr>
          <w:noProof/>
        </w:rPr>
      </w:r>
      <w:r>
        <w:rPr>
          <w:noProof/>
        </w:rPr>
        <w:fldChar w:fldCharType="separate"/>
      </w:r>
      <w:r>
        <w:rPr>
          <w:noProof/>
        </w:rPr>
        <w:t>162</w:t>
      </w:r>
      <w:r>
        <w:rPr>
          <w:noProof/>
        </w:rPr>
        <w:fldChar w:fldCharType="end"/>
      </w:r>
    </w:p>
    <w:p w14:paraId="528D4053" w14:textId="1675D4FD"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US"/>
        </w:rPr>
        <w:t>7.10.4.2.1</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Call connect over MBMS</w:t>
      </w:r>
      <w:r>
        <w:rPr>
          <w:noProof/>
        </w:rPr>
        <w:tab/>
      </w:r>
      <w:r>
        <w:rPr>
          <w:noProof/>
        </w:rPr>
        <w:fldChar w:fldCharType="begin"/>
      </w:r>
      <w:r>
        <w:rPr>
          <w:noProof/>
        </w:rPr>
        <w:instrText xml:space="preserve"> PAGEREF _Toc154701712 \h </w:instrText>
      </w:r>
      <w:r>
        <w:rPr>
          <w:noProof/>
        </w:rPr>
      </w:r>
      <w:r>
        <w:rPr>
          <w:noProof/>
        </w:rPr>
        <w:fldChar w:fldCharType="separate"/>
      </w:r>
      <w:r>
        <w:rPr>
          <w:noProof/>
        </w:rPr>
        <w:t>162</w:t>
      </w:r>
      <w:r>
        <w:rPr>
          <w:noProof/>
        </w:rPr>
        <w:fldChar w:fldCharType="end"/>
      </w:r>
    </w:p>
    <w:p w14:paraId="0FE98A72" w14:textId="1ACDAC1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sidRPr="000E709A">
        <w:rPr>
          <w:noProof/>
          <w:lang w:val="en-US"/>
        </w:rPr>
        <w:t>7.10.4.2.2</w:t>
      </w:r>
      <w:r>
        <w:rPr>
          <w:rFonts w:asciiTheme="minorHAnsi" w:eastAsiaTheme="minorEastAsia" w:hAnsiTheme="minorHAnsi" w:cstheme="minorBidi"/>
          <w:noProof/>
          <w:kern w:val="2"/>
          <w:sz w:val="22"/>
          <w:szCs w:val="22"/>
          <w:lang w:eastAsia="en-GB"/>
          <w14:ligatures w14:val="standardContextual"/>
        </w:rPr>
        <w:tab/>
      </w:r>
      <w:r w:rsidRPr="000E709A">
        <w:rPr>
          <w:noProof/>
          <w:lang w:val="en-US"/>
        </w:rPr>
        <w:t>Call disconnect over MBMS</w:t>
      </w:r>
      <w:r>
        <w:rPr>
          <w:noProof/>
        </w:rPr>
        <w:tab/>
      </w:r>
      <w:r>
        <w:rPr>
          <w:noProof/>
        </w:rPr>
        <w:fldChar w:fldCharType="begin"/>
      </w:r>
      <w:r>
        <w:rPr>
          <w:noProof/>
        </w:rPr>
        <w:instrText xml:space="preserve"> PAGEREF _Toc154701713 \h </w:instrText>
      </w:r>
      <w:r>
        <w:rPr>
          <w:noProof/>
        </w:rPr>
      </w:r>
      <w:r>
        <w:rPr>
          <w:noProof/>
        </w:rPr>
        <w:fldChar w:fldCharType="separate"/>
      </w:r>
      <w:r>
        <w:rPr>
          <w:noProof/>
        </w:rPr>
        <w:t>163</w:t>
      </w:r>
      <w:r>
        <w:rPr>
          <w:noProof/>
        </w:rPr>
        <w:fldChar w:fldCharType="end"/>
      </w:r>
    </w:p>
    <w:p w14:paraId="0D70E62C" w14:textId="40DF0056"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7.10.5</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 </w:t>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_Toc154701714 \h </w:instrText>
      </w:r>
      <w:r>
        <w:rPr>
          <w:noProof/>
        </w:rPr>
      </w:r>
      <w:r>
        <w:rPr>
          <w:noProof/>
        </w:rPr>
        <w:fldChar w:fldCharType="separate"/>
      </w:r>
      <w:r>
        <w:rPr>
          <w:noProof/>
        </w:rPr>
        <w:t>164</w:t>
      </w:r>
      <w:r>
        <w:rPr>
          <w:noProof/>
        </w:rPr>
        <w:fldChar w:fldCharType="end"/>
      </w:r>
    </w:p>
    <w:p w14:paraId="3F3AE6A6" w14:textId="3959E9CC"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7.11</w:t>
      </w:r>
      <w:r>
        <w:rPr>
          <w:rFonts w:asciiTheme="minorHAnsi" w:eastAsiaTheme="minorEastAsia" w:hAnsiTheme="minorHAnsi" w:cstheme="minorBidi"/>
          <w:noProof/>
          <w:kern w:val="2"/>
          <w:sz w:val="22"/>
          <w:szCs w:val="22"/>
          <w:lang w:eastAsia="en-GB"/>
          <w14:ligatures w14:val="standardContextual"/>
        </w:rPr>
        <w:tab/>
      </w:r>
      <w:r>
        <w:rPr>
          <w:noProof/>
        </w:rPr>
        <w:t>Simultaneous session for MCVideo calls (on-network)</w:t>
      </w:r>
      <w:r>
        <w:rPr>
          <w:noProof/>
        </w:rPr>
        <w:tab/>
      </w:r>
      <w:r>
        <w:rPr>
          <w:noProof/>
        </w:rPr>
        <w:fldChar w:fldCharType="begin"/>
      </w:r>
      <w:r>
        <w:rPr>
          <w:noProof/>
        </w:rPr>
        <w:instrText xml:space="preserve"> PAGEREF _Toc154701715 \h </w:instrText>
      </w:r>
      <w:r>
        <w:rPr>
          <w:noProof/>
        </w:rPr>
      </w:r>
      <w:r>
        <w:rPr>
          <w:noProof/>
        </w:rPr>
        <w:fldChar w:fldCharType="separate"/>
      </w:r>
      <w:r>
        <w:rPr>
          <w:noProof/>
        </w:rPr>
        <w:t>164</w:t>
      </w:r>
      <w:r>
        <w:rPr>
          <w:noProof/>
        </w:rPr>
        <w:fldChar w:fldCharType="end"/>
      </w:r>
    </w:p>
    <w:p w14:paraId="51AF3EC7" w14:textId="655DEDCB"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sidRPr="000E709A">
        <w:rPr>
          <w:noProof/>
          <w:lang w:val="nl-NL"/>
        </w:rPr>
        <w:t>7.12</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User authentication and authorization for MCVideo service</w:t>
      </w:r>
      <w:r>
        <w:rPr>
          <w:noProof/>
        </w:rPr>
        <w:tab/>
      </w:r>
      <w:r>
        <w:rPr>
          <w:noProof/>
        </w:rPr>
        <w:fldChar w:fldCharType="begin"/>
      </w:r>
      <w:r>
        <w:rPr>
          <w:noProof/>
        </w:rPr>
        <w:instrText xml:space="preserve"> PAGEREF _Toc154701716 \h </w:instrText>
      </w:r>
      <w:r>
        <w:rPr>
          <w:noProof/>
        </w:rPr>
      </w:r>
      <w:r>
        <w:rPr>
          <w:noProof/>
        </w:rPr>
        <w:fldChar w:fldCharType="separate"/>
      </w:r>
      <w:r>
        <w:rPr>
          <w:noProof/>
        </w:rPr>
        <w:t>164</w:t>
      </w:r>
      <w:r>
        <w:rPr>
          <w:noProof/>
        </w:rPr>
        <w:fldChar w:fldCharType="end"/>
      </w:r>
    </w:p>
    <w:p w14:paraId="4B083547" w14:textId="7D0DE951"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7.13</w:t>
      </w:r>
      <w:r>
        <w:rPr>
          <w:rFonts w:asciiTheme="minorHAnsi" w:eastAsiaTheme="minorEastAsia" w:hAnsiTheme="minorHAnsi" w:cstheme="minorBidi"/>
          <w:noProof/>
          <w:kern w:val="2"/>
          <w:sz w:val="22"/>
          <w:szCs w:val="22"/>
          <w:lang w:eastAsia="en-GB"/>
          <w14:ligatures w14:val="standardContextual"/>
        </w:rPr>
        <w:tab/>
      </w:r>
      <w:r>
        <w:rPr>
          <w:noProof/>
        </w:rPr>
        <w:t>Support for multiple devices</w:t>
      </w:r>
      <w:r>
        <w:rPr>
          <w:noProof/>
        </w:rPr>
        <w:tab/>
      </w:r>
      <w:r>
        <w:rPr>
          <w:noProof/>
        </w:rPr>
        <w:fldChar w:fldCharType="begin"/>
      </w:r>
      <w:r>
        <w:rPr>
          <w:noProof/>
        </w:rPr>
        <w:instrText xml:space="preserve"> PAGEREF _Toc154701717 \h </w:instrText>
      </w:r>
      <w:r>
        <w:rPr>
          <w:noProof/>
        </w:rPr>
      </w:r>
      <w:r>
        <w:rPr>
          <w:noProof/>
        </w:rPr>
        <w:fldChar w:fldCharType="separate"/>
      </w:r>
      <w:r>
        <w:rPr>
          <w:noProof/>
        </w:rPr>
        <w:t>165</w:t>
      </w:r>
      <w:r>
        <w:rPr>
          <w:noProof/>
        </w:rPr>
        <w:fldChar w:fldCharType="end"/>
      </w:r>
    </w:p>
    <w:p w14:paraId="14F0CE98" w14:textId="6C3A383F"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7.14</w:t>
      </w:r>
      <w:r>
        <w:rPr>
          <w:rFonts w:asciiTheme="minorHAnsi" w:eastAsiaTheme="minorEastAsia" w:hAnsiTheme="minorHAnsi" w:cstheme="minorBidi"/>
          <w:noProof/>
          <w:kern w:val="2"/>
          <w:sz w:val="22"/>
          <w:szCs w:val="22"/>
          <w:lang w:eastAsia="en-GB"/>
          <w14:ligatures w14:val="standardContextual"/>
        </w:rPr>
        <w:tab/>
      </w:r>
      <w:r>
        <w:rPr>
          <w:noProof/>
        </w:rPr>
        <w:t>Location information (on-network)</w:t>
      </w:r>
      <w:r>
        <w:rPr>
          <w:noProof/>
        </w:rPr>
        <w:tab/>
      </w:r>
      <w:r>
        <w:rPr>
          <w:noProof/>
        </w:rPr>
        <w:fldChar w:fldCharType="begin"/>
      </w:r>
      <w:r>
        <w:rPr>
          <w:noProof/>
        </w:rPr>
        <w:instrText xml:space="preserve"> PAGEREF _Toc154701718 \h </w:instrText>
      </w:r>
      <w:r>
        <w:rPr>
          <w:noProof/>
        </w:rPr>
      </w:r>
      <w:r>
        <w:rPr>
          <w:noProof/>
        </w:rPr>
        <w:fldChar w:fldCharType="separate"/>
      </w:r>
      <w:r>
        <w:rPr>
          <w:noProof/>
        </w:rPr>
        <w:t>165</w:t>
      </w:r>
      <w:r>
        <w:rPr>
          <w:noProof/>
        </w:rPr>
        <w:fldChar w:fldCharType="end"/>
      </w:r>
    </w:p>
    <w:p w14:paraId="753262F9" w14:textId="77AF82BA"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7.15</w:t>
      </w:r>
      <w:r>
        <w:rPr>
          <w:rFonts w:asciiTheme="minorHAnsi" w:eastAsiaTheme="minorEastAsia" w:hAnsiTheme="minorHAnsi" w:cstheme="minorBidi"/>
          <w:noProof/>
          <w:kern w:val="2"/>
          <w:sz w:val="22"/>
          <w:szCs w:val="22"/>
          <w:lang w:eastAsia="en-GB"/>
          <w14:ligatures w14:val="standardContextual"/>
        </w:rPr>
        <w:tab/>
      </w:r>
      <w:r>
        <w:rPr>
          <w:noProof/>
        </w:rPr>
        <w:t>MCVideo resource management (on-network)</w:t>
      </w:r>
      <w:r>
        <w:rPr>
          <w:noProof/>
        </w:rPr>
        <w:tab/>
      </w:r>
      <w:r>
        <w:rPr>
          <w:noProof/>
        </w:rPr>
        <w:fldChar w:fldCharType="begin"/>
      </w:r>
      <w:r>
        <w:rPr>
          <w:noProof/>
        </w:rPr>
        <w:instrText xml:space="preserve"> PAGEREF _Toc154701719 \h </w:instrText>
      </w:r>
      <w:r>
        <w:rPr>
          <w:noProof/>
        </w:rPr>
      </w:r>
      <w:r>
        <w:rPr>
          <w:noProof/>
        </w:rPr>
        <w:fldChar w:fldCharType="separate"/>
      </w:r>
      <w:r>
        <w:rPr>
          <w:noProof/>
        </w:rPr>
        <w:t>165</w:t>
      </w:r>
      <w:r>
        <w:rPr>
          <w:noProof/>
        </w:rPr>
        <w:fldChar w:fldCharType="end"/>
      </w:r>
    </w:p>
    <w:p w14:paraId="290BEEC8" w14:textId="0BBB15F2"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7.16</w:t>
      </w:r>
      <w:r>
        <w:rPr>
          <w:rFonts w:asciiTheme="minorHAnsi" w:eastAsiaTheme="minorEastAsia" w:hAnsiTheme="minorHAnsi" w:cstheme="minorBidi"/>
          <w:noProof/>
          <w:kern w:val="2"/>
          <w:sz w:val="22"/>
          <w:szCs w:val="22"/>
          <w:lang w:eastAsia="en-GB"/>
          <w14:ligatures w14:val="standardContextual"/>
        </w:rPr>
        <w:tab/>
      </w:r>
      <w:r>
        <w:rPr>
          <w:noProof/>
        </w:rPr>
        <w:t>MCVideo client query</w:t>
      </w:r>
      <w:r>
        <w:rPr>
          <w:noProof/>
        </w:rPr>
        <w:tab/>
      </w:r>
      <w:r>
        <w:rPr>
          <w:noProof/>
        </w:rPr>
        <w:fldChar w:fldCharType="begin"/>
      </w:r>
      <w:r>
        <w:rPr>
          <w:noProof/>
        </w:rPr>
        <w:instrText xml:space="preserve"> PAGEREF _Toc154701720 \h </w:instrText>
      </w:r>
      <w:r>
        <w:rPr>
          <w:noProof/>
        </w:rPr>
      </w:r>
      <w:r>
        <w:rPr>
          <w:noProof/>
        </w:rPr>
        <w:fldChar w:fldCharType="separate"/>
      </w:r>
      <w:r>
        <w:rPr>
          <w:noProof/>
        </w:rPr>
        <w:t>166</w:t>
      </w:r>
      <w:r>
        <w:rPr>
          <w:noProof/>
        </w:rPr>
        <w:fldChar w:fldCharType="end"/>
      </w:r>
    </w:p>
    <w:p w14:paraId="49D4401A" w14:textId="56BB9A0A"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_Toc154701721 \h </w:instrText>
      </w:r>
      <w:r>
        <w:rPr>
          <w:noProof/>
        </w:rPr>
      </w:r>
      <w:r>
        <w:rPr>
          <w:noProof/>
        </w:rPr>
        <w:fldChar w:fldCharType="separate"/>
      </w:r>
      <w:r>
        <w:rPr>
          <w:noProof/>
        </w:rPr>
        <w:t>166</w:t>
      </w:r>
      <w:r>
        <w:rPr>
          <w:noProof/>
        </w:rPr>
        <w:fldChar w:fldCharType="end"/>
      </w:r>
    </w:p>
    <w:p w14:paraId="6EAC104A" w14:textId="33247432"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7.16.2</w:t>
      </w:r>
      <w:r>
        <w:rPr>
          <w:rFonts w:asciiTheme="minorHAnsi" w:eastAsiaTheme="minorEastAsia" w:hAnsiTheme="minorHAnsi" w:cstheme="minorBidi"/>
          <w:noProof/>
          <w:kern w:val="2"/>
          <w:sz w:val="22"/>
          <w:szCs w:val="22"/>
          <w:lang w:eastAsia="en-GB"/>
          <w14:ligatures w14:val="standardContextual"/>
        </w:rPr>
        <w:tab/>
      </w:r>
      <w:r>
        <w:rPr>
          <w:noProof/>
        </w:rPr>
        <w:t>Information flows for MCVideo client query</w:t>
      </w:r>
      <w:r>
        <w:rPr>
          <w:noProof/>
        </w:rPr>
        <w:tab/>
      </w:r>
      <w:r>
        <w:rPr>
          <w:noProof/>
        </w:rPr>
        <w:fldChar w:fldCharType="begin"/>
      </w:r>
      <w:r>
        <w:rPr>
          <w:noProof/>
        </w:rPr>
        <w:instrText xml:space="preserve"> PAGEREF _Toc154701722 \h </w:instrText>
      </w:r>
      <w:r>
        <w:rPr>
          <w:noProof/>
        </w:rPr>
      </w:r>
      <w:r>
        <w:rPr>
          <w:noProof/>
        </w:rPr>
        <w:fldChar w:fldCharType="separate"/>
      </w:r>
      <w:r>
        <w:rPr>
          <w:noProof/>
        </w:rPr>
        <w:t>166</w:t>
      </w:r>
      <w:r>
        <w:rPr>
          <w:noProof/>
        </w:rPr>
        <w:fldChar w:fldCharType="end"/>
      </w:r>
    </w:p>
    <w:p w14:paraId="59F9E7D5" w14:textId="2ED4029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7.16.2.1</w:t>
      </w:r>
      <w:r>
        <w:rPr>
          <w:rFonts w:asciiTheme="minorHAnsi" w:eastAsiaTheme="minorEastAsia" w:hAnsiTheme="minorHAnsi" w:cstheme="minorBidi"/>
          <w:noProof/>
          <w:kern w:val="2"/>
          <w:sz w:val="22"/>
          <w:szCs w:val="22"/>
          <w:lang w:eastAsia="en-GB"/>
          <w14:ligatures w14:val="standardContextual"/>
        </w:rPr>
        <w:tab/>
      </w:r>
      <w:r>
        <w:rPr>
          <w:noProof/>
        </w:rPr>
        <w:t>MCVideo client query request</w:t>
      </w:r>
      <w:r>
        <w:rPr>
          <w:noProof/>
        </w:rPr>
        <w:tab/>
      </w:r>
      <w:r>
        <w:rPr>
          <w:noProof/>
        </w:rPr>
        <w:fldChar w:fldCharType="begin"/>
      </w:r>
      <w:r>
        <w:rPr>
          <w:noProof/>
        </w:rPr>
        <w:instrText xml:space="preserve"> PAGEREF _Toc154701723 \h </w:instrText>
      </w:r>
      <w:r>
        <w:rPr>
          <w:noProof/>
        </w:rPr>
      </w:r>
      <w:r>
        <w:rPr>
          <w:noProof/>
        </w:rPr>
        <w:fldChar w:fldCharType="separate"/>
      </w:r>
      <w:r>
        <w:rPr>
          <w:noProof/>
        </w:rPr>
        <w:t>166</w:t>
      </w:r>
      <w:r>
        <w:rPr>
          <w:noProof/>
        </w:rPr>
        <w:fldChar w:fldCharType="end"/>
      </w:r>
    </w:p>
    <w:p w14:paraId="633FC772" w14:textId="15F5B57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7.16.2.2</w:t>
      </w:r>
      <w:r>
        <w:rPr>
          <w:rFonts w:asciiTheme="minorHAnsi" w:eastAsiaTheme="minorEastAsia" w:hAnsiTheme="minorHAnsi" w:cstheme="minorBidi"/>
          <w:noProof/>
          <w:kern w:val="2"/>
          <w:sz w:val="22"/>
          <w:szCs w:val="22"/>
          <w:lang w:eastAsia="en-GB"/>
          <w14:ligatures w14:val="standardContextual"/>
        </w:rPr>
        <w:tab/>
      </w:r>
      <w:r>
        <w:rPr>
          <w:noProof/>
        </w:rPr>
        <w:t>MCVideo client query response</w:t>
      </w:r>
      <w:r>
        <w:rPr>
          <w:noProof/>
        </w:rPr>
        <w:tab/>
      </w:r>
      <w:r>
        <w:rPr>
          <w:noProof/>
        </w:rPr>
        <w:fldChar w:fldCharType="begin"/>
      </w:r>
      <w:r>
        <w:rPr>
          <w:noProof/>
        </w:rPr>
        <w:instrText xml:space="preserve"> PAGEREF _Toc154701724 \h </w:instrText>
      </w:r>
      <w:r>
        <w:rPr>
          <w:noProof/>
        </w:rPr>
      </w:r>
      <w:r>
        <w:rPr>
          <w:noProof/>
        </w:rPr>
        <w:fldChar w:fldCharType="separate"/>
      </w:r>
      <w:r>
        <w:rPr>
          <w:noProof/>
        </w:rPr>
        <w:t>166</w:t>
      </w:r>
      <w:r>
        <w:rPr>
          <w:noProof/>
        </w:rPr>
        <w:fldChar w:fldCharType="end"/>
      </w:r>
    </w:p>
    <w:p w14:paraId="20D33DED" w14:textId="4816E973"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7.16.3</w:t>
      </w:r>
      <w:r>
        <w:rPr>
          <w:rFonts w:asciiTheme="minorHAnsi" w:eastAsiaTheme="minorEastAsia" w:hAnsiTheme="minorHAnsi" w:cstheme="minorBidi"/>
          <w:noProof/>
          <w:kern w:val="2"/>
          <w:sz w:val="22"/>
          <w:szCs w:val="22"/>
          <w:lang w:eastAsia="en-GB"/>
          <w14:ligatures w14:val="standardContextual"/>
        </w:rPr>
        <w:tab/>
      </w:r>
      <w:r>
        <w:rPr>
          <w:noProof/>
        </w:rPr>
        <w:t>MCVideo client query procedure</w:t>
      </w:r>
      <w:r>
        <w:rPr>
          <w:noProof/>
        </w:rPr>
        <w:tab/>
      </w:r>
      <w:r>
        <w:rPr>
          <w:noProof/>
        </w:rPr>
        <w:fldChar w:fldCharType="begin"/>
      </w:r>
      <w:r>
        <w:rPr>
          <w:noProof/>
        </w:rPr>
        <w:instrText xml:space="preserve"> PAGEREF _Toc154701725 \h </w:instrText>
      </w:r>
      <w:r>
        <w:rPr>
          <w:noProof/>
        </w:rPr>
      </w:r>
      <w:r>
        <w:rPr>
          <w:noProof/>
        </w:rPr>
        <w:fldChar w:fldCharType="separate"/>
      </w:r>
      <w:r>
        <w:rPr>
          <w:noProof/>
        </w:rPr>
        <w:t>166</w:t>
      </w:r>
      <w:r>
        <w:rPr>
          <w:noProof/>
        </w:rPr>
        <w:fldChar w:fldCharType="end"/>
      </w:r>
    </w:p>
    <w:p w14:paraId="62FB7AF2" w14:textId="46E21AA0"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rPr>
        <w:t>7.17</w:t>
      </w:r>
      <w:r>
        <w:rPr>
          <w:rFonts w:asciiTheme="minorHAnsi" w:eastAsiaTheme="minorEastAsia" w:hAnsiTheme="minorHAnsi" w:cstheme="minorBidi"/>
          <w:noProof/>
          <w:kern w:val="2"/>
          <w:sz w:val="22"/>
          <w:szCs w:val="22"/>
          <w:lang w:eastAsia="en-GB"/>
          <w14:ligatures w14:val="standardContextual"/>
        </w:rPr>
        <w:tab/>
      </w:r>
      <w:r>
        <w:rPr>
          <w:noProof/>
        </w:rPr>
        <w:t>MCVideo adaptation during MCVideo communication</w:t>
      </w:r>
      <w:r>
        <w:rPr>
          <w:noProof/>
        </w:rPr>
        <w:tab/>
      </w:r>
      <w:r>
        <w:rPr>
          <w:noProof/>
        </w:rPr>
        <w:fldChar w:fldCharType="begin"/>
      </w:r>
      <w:r>
        <w:rPr>
          <w:noProof/>
        </w:rPr>
        <w:instrText xml:space="preserve"> PAGEREF _Toc154701726 \h </w:instrText>
      </w:r>
      <w:r>
        <w:rPr>
          <w:noProof/>
        </w:rPr>
      </w:r>
      <w:r>
        <w:rPr>
          <w:noProof/>
        </w:rPr>
        <w:fldChar w:fldCharType="separate"/>
      </w:r>
      <w:r>
        <w:rPr>
          <w:noProof/>
        </w:rPr>
        <w:t>167</w:t>
      </w:r>
      <w:r>
        <w:rPr>
          <w:noProof/>
        </w:rPr>
        <w:fldChar w:fldCharType="end"/>
      </w:r>
    </w:p>
    <w:p w14:paraId="64A88B8D" w14:textId="45841244"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_Toc154701727 \h </w:instrText>
      </w:r>
      <w:r>
        <w:rPr>
          <w:noProof/>
        </w:rPr>
      </w:r>
      <w:r>
        <w:rPr>
          <w:noProof/>
        </w:rPr>
        <w:fldChar w:fldCharType="separate"/>
      </w:r>
      <w:r>
        <w:rPr>
          <w:noProof/>
        </w:rPr>
        <w:t>167</w:t>
      </w:r>
      <w:r>
        <w:rPr>
          <w:noProof/>
        </w:rPr>
        <w:fldChar w:fldCharType="end"/>
      </w:r>
    </w:p>
    <w:p w14:paraId="30FE80CE" w14:textId="01FCE0D5"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7.17.2</w:t>
      </w:r>
      <w:r>
        <w:rPr>
          <w:rFonts w:asciiTheme="minorHAnsi" w:eastAsiaTheme="minorEastAsia" w:hAnsiTheme="minorHAnsi" w:cstheme="minorBidi"/>
          <w:noProof/>
          <w:kern w:val="2"/>
          <w:sz w:val="22"/>
          <w:szCs w:val="22"/>
          <w:lang w:eastAsia="en-GB"/>
          <w14:ligatures w14:val="standardContextual"/>
        </w:rPr>
        <w:tab/>
      </w:r>
      <w:r>
        <w:rPr>
          <w:noProof/>
        </w:rPr>
        <w:t>Information flows for MCVideo adaptation</w:t>
      </w:r>
      <w:r>
        <w:rPr>
          <w:noProof/>
        </w:rPr>
        <w:tab/>
      </w:r>
      <w:r>
        <w:rPr>
          <w:noProof/>
        </w:rPr>
        <w:fldChar w:fldCharType="begin"/>
      </w:r>
      <w:r>
        <w:rPr>
          <w:noProof/>
        </w:rPr>
        <w:instrText xml:space="preserve"> PAGEREF _Toc154701728 \h </w:instrText>
      </w:r>
      <w:r>
        <w:rPr>
          <w:noProof/>
        </w:rPr>
      </w:r>
      <w:r>
        <w:rPr>
          <w:noProof/>
        </w:rPr>
        <w:fldChar w:fldCharType="separate"/>
      </w:r>
      <w:r>
        <w:rPr>
          <w:noProof/>
        </w:rPr>
        <w:t>167</w:t>
      </w:r>
      <w:r>
        <w:rPr>
          <w:noProof/>
        </w:rPr>
        <w:fldChar w:fldCharType="end"/>
      </w:r>
    </w:p>
    <w:p w14:paraId="2EA03DD9" w14:textId="03709A46"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7.17.2.1</w:t>
      </w:r>
      <w:r>
        <w:rPr>
          <w:rFonts w:asciiTheme="minorHAnsi" w:eastAsiaTheme="minorEastAsia" w:hAnsiTheme="minorHAnsi" w:cstheme="minorBidi"/>
          <w:noProof/>
          <w:kern w:val="2"/>
          <w:sz w:val="22"/>
          <w:szCs w:val="22"/>
          <w:lang w:eastAsia="en-GB"/>
          <w14:ligatures w14:val="standardContextual"/>
        </w:rPr>
        <w:tab/>
      </w:r>
      <w:r>
        <w:rPr>
          <w:noProof/>
        </w:rPr>
        <w:t>MCVideo communication parameter update request</w:t>
      </w:r>
      <w:r>
        <w:rPr>
          <w:noProof/>
        </w:rPr>
        <w:tab/>
      </w:r>
      <w:r>
        <w:rPr>
          <w:noProof/>
        </w:rPr>
        <w:fldChar w:fldCharType="begin"/>
      </w:r>
      <w:r>
        <w:rPr>
          <w:noProof/>
        </w:rPr>
        <w:instrText xml:space="preserve"> PAGEREF _Toc154701729 \h </w:instrText>
      </w:r>
      <w:r>
        <w:rPr>
          <w:noProof/>
        </w:rPr>
      </w:r>
      <w:r>
        <w:rPr>
          <w:noProof/>
        </w:rPr>
        <w:fldChar w:fldCharType="separate"/>
      </w:r>
      <w:r>
        <w:rPr>
          <w:noProof/>
        </w:rPr>
        <w:t>167</w:t>
      </w:r>
      <w:r>
        <w:rPr>
          <w:noProof/>
        </w:rPr>
        <w:fldChar w:fldCharType="end"/>
      </w:r>
    </w:p>
    <w:p w14:paraId="54716D98" w14:textId="4C66B86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7.17.2.2</w:t>
      </w:r>
      <w:r>
        <w:rPr>
          <w:rFonts w:asciiTheme="minorHAnsi" w:eastAsiaTheme="minorEastAsia" w:hAnsiTheme="minorHAnsi" w:cstheme="minorBidi"/>
          <w:noProof/>
          <w:kern w:val="2"/>
          <w:sz w:val="22"/>
          <w:szCs w:val="22"/>
          <w:lang w:eastAsia="en-GB"/>
          <w14:ligatures w14:val="standardContextual"/>
        </w:rPr>
        <w:tab/>
      </w:r>
      <w:r>
        <w:rPr>
          <w:noProof/>
        </w:rPr>
        <w:t>MCVideo communication parameter update response</w:t>
      </w:r>
      <w:r>
        <w:rPr>
          <w:noProof/>
        </w:rPr>
        <w:tab/>
      </w:r>
      <w:r>
        <w:rPr>
          <w:noProof/>
        </w:rPr>
        <w:fldChar w:fldCharType="begin"/>
      </w:r>
      <w:r>
        <w:rPr>
          <w:noProof/>
        </w:rPr>
        <w:instrText xml:space="preserve"> PAGEREF _Toc154701730 \h </w:instrText>
      </w:r>
      <w:r>
        <w:rPr>
          <w:noProof/>
        </w:rPr>
      </w:r>
      <w:r>
        <w:rPr>
          <w:noProof/>
        </w:rPr>
        <w:fldChar w:fldCharType="separate"/>
      </w:r>
      <w:r>
        <w:rPr>
          <w:noProof/>
        </w:rPr>
        <w:t>168</w:t>
      </w:r>
      <w:r>
        <w:rPr>
          <w:noProof/>
        </w:rPr>
        <w:fldChar w:fldCharType="end"/>
      </w:r>
    </w:p>
    <w:p w14:paraId="1E86502A" w14:textId="26F3373A"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7.17.3</w:t>
      </w:r>
      <w:r>
        <w:rPr>
          <w:rFonts w:asciiTheme="minorHAnsi" w:eastAsiaTheme="minorEastAsia" w:hAnsiTheme="minorHAnsi" w:cstheme="minorBidi"/>
          <w:noProof/>
          <w:kern w:val="2"/>
          <w:sz w:val="22"/>
          <w:szCs w:val="22"/>
          <w:lang w:eastAsia="en-GB"/>
          <w14:ligatures w14:val="standardContextual"/>
        </w:rPr>
        <w:tab/>
      </w:r>
      <w:r>
        <w:rPr>
          <w:noProof/>
        </w:rPr>
        <w:t>MCVideo adaptation procedure</w:t>
      </w:r>
      <w:r>
        <w:rPr>
          <w:noProof/>
        </w:rPr>
        <w:tab/>
      </w:r>
      <w:r>
        <w:rPr>
          <w:noProof/>
        </w:rPr>
        <w:fldChar w:fldCharType="begin"/>
      </w:r>
      <w:r>
        <w:rPr>
          <w:noProof/>
        </w:rPr>
        <w:instrText xml:space="preserve"> PAGEREF _Toc154701731 \h </w:instrText>
      </w:r>
      <w:r>
        <w:rPr>
          <w:noProof/>
        </w:rPr>
      </w:r>
      <w:r>
        <w:rPr>
          <w:noProof/>
        </w:rPr>
        <w:fldChar w:fldCharType="separate"/>
      </w:r>
      <w:r>
        <w:rPr>
          <w:noProof/>
        </w:rPr>
        <w:t>168</w:t>
      </w:r>
      <w:r>
        <w:rPr>
          <w:noProof/>
        </w:rPr>
        <w:fldChar w:fldCharType="end"/>
      </w:r>
    </w:p>
    <w:p w14:paraId="21BE1CF9" w14:textId="5B24DB1E"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7.17.3.1</w:t>
      </w:r>
      <w:r>
        <w:rPr>
          <w:rFonts w:asciiTheme="minorHAnsi" w:eastAsiaTheme="minorEastAsia" w:hAnsiTheme="minorHAnsi" w:cstheme="minorBidi"/>
          <w:noProof/>
          <w:kern w:val="2"/>
          <w:sz w:val="22"/>
          <w:szCs w:val="22"/>
          <w:lang w:eastAsia="en-GB"/>
          <w14:ligatures w14:val="standardContextual"/>
        </w:rPr>
        <w:tab/>
      </w:r>
      <w:r>
        <w:rPr>
          <w:noProof/>
        </w:rPr>
        <w:t>MCVideo adaptation during group communication procedure – transmitting client triggered</w:t>
      </w:r>
      <w:r>
        <w:rPr>
          <w:noProof/>
        </w:rPr>
        <w:tab/>
      </w:r>
      <w:r>
        <w:rPr>
          <w:noProof/>
        </w:rPr>
        <w:fldChar w:fldCharType="begin"/>
      </w:r>
      <w:r>
        <w:rPr>
          <w:noProof/>
        </w:rPr>
        <w:instrText xml:space="preserve"> PAGEREF _Toc154701732 \h </w:instrText>
      </w:r>
      <w:r>
        <w:rPr>
          <w:noProof/>
        </w:rPr>
      </w:r>
      <w:r>
        <w:rPr>
          <w:noProof/>
        </w:rPr>
        <w:fldChar w:fldCharType="separate"/>
      </w:r>
      <w:r>
        <w:rPr>
          <w:noProof/>
        </w:rPr>
        <w:t>168</w:t>
      </w:r>
      <w:r>
        <w:rPr>
          <w:noProof/>
        </w:rPr>
        <w:fldChar w:fldCharType="end"/>
      </w:r>
    </w:p>
    <w:p w14:paraId="156A3B66" w14:textId="0810FECA"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7.17.3.2</w:t>
      </w:r>
      <w:r>
        <w:rPr>
          <w:rFonts w:asciiTheme="minorHAnsi" w:eastAsiaTheme="minorEastAsia" w:hAnsiTheme="minorHAnsi" w:cstheme="minorBidi"/>
          <w:noProof/>
          <w:kern w:val="2"/>
          <w:sz w:val="22"/>
          <w:szCs w:val="22"/>
          <w:lang w:eastAsia="en-GB"/>
          <w14:ligatures w14:val="standardContextual"/>
        </w:rPr>
        <w:tab/>
      </w:r>
      <w:r>
        <w:rPr>
          <w:noProof/>
        </w:rPr>
        <w:t>MCVideo adaptation during group communication procedure – receiving user triggered</w:t>
      </w:r>
      <w:r>
        <w:rPr>
          <w:noProof/>
        </w:rPr>
        <w:tab/>
      </w:r>
      <w:r>
        <w:rPr>
          <w:noProof/>
        </w:rPr>
        <w:fldChar w:fldCharType="begin"/>
      </w:r>
      <w:r>
        <w:rPr>
          <w:noProof/>
        </w:rPr>
        <w:instrText xml:space="preserve"> PAGEREF _Toc154701733 \h </w:instrText>
      </w:r>
      <w:r>
        <w:rPr>
          <w:noProof/>
        </w:rPr>
      </w:r>
      <w:r>
        <w:rPr>
          <w:noProof/>
        </w:rPr>
        <w:fldChar w:fldCharType="separate"/>
      </w:r>
      <w:r>
        <w:rPr>
          <w:noProof/>
        </w:rPr>
        <w:t>169</w:t>
      </w:r>
      <w:r>
        <w:rPr>
          <w:noProof/>
        </w:rPr>
        <w:fldChar w:fldCharType="end"/>
      </w:r>
    </w:p>
    <w:p w14:paraId="277581B6" w14:textId="2EF60225"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7.17.3.3</w:t>
      </w:r>
      <w:r>
        <w:rPr>
          <w:rFonts w:asciiTheme="minorHAnsi" w:eastAsiaTheme="minorEastAsia" w:hAnsiTheme="minorHAnsi" w:cstheme="minorBidi"/>
          <w:noProof/>
          <w:kern w:val="2"/>
          <w:sz w:val="22"/>
          <w:szCs w:val="22"/>
          <w:lang w:eastAsia="en-GB"/>
          <w14:ligatures w14:val="standardContextual"/>
        </w:rPr>
        <w:tab/>
      </w:r>
      <w:r>
        <w:rPr>
          <w:noProof/>
        </w:rPr>
        <w:t>MCVideo adaptation during private communication procedure – transmitting client triggered</w:t>
      </w:r>
      <w:r>
        <w:rPr>
          <w:noProof/>
        </w:rPr>
        <w:tab/>
      </w:r>
      <w:r>
        <w:rPr>
          <w:noProof/>
        </w:rPr>
        <w:fldChar w:fldCharType="begin"/>
      </w:r>
      <w:r>
        <w:rPr>
          <w:noProof/>
        </w:rPr>
        <w:instrText xml:space="preserve"> PAGEREF _Toc154701734 \h </w:instrText>
      </w:r>
      <w:r>
        <w:rPr>
          <w:noProof/>
        </w:rPr>
      </w:r>
      <w:r>
        <w:rPr>
          <w:noProof/>
        </w:rPr>
        <w:fldChar w:fldCharType="separate"/>
      </w:r>
      <w:r>
        <w:rPr>
          <w:noProof/>
        </w:rPr>
        <w:t>170</w:t>
      </w:r>
      <w:r>
        <w:rPr>
          <w:noProof/>
        </w:rPr>
        <w:fldChar w:fldCharType="end"/>
      </w:r>
    </w:p>
    <w:p w14:paraId="61FDEBCC" w14:textId="466FC80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7.17.3.4</w:t>
      </w:r>
      <w:r>
        <w:rPr>
          <w:rFonts w:asciiTheme="minorHAnsi" w:eastAsiaTheme="minorEastAsia" w:hAnsiTheme="minorHAnsi" w:cstheme="minorBidi"/>
          <w:noProof/>
          <w:kern w:val="2"/>
          <w:sz w:val="22"/>
          <w:szCs w:val="22"/>
          <w:lang w:eastAsia="en-GB"/>
          <w14:ligatures w14:val="standardContextual"/>
        </w:rPr>
        <w:tab/>
      </w:r>
      <w:r>
        <w:rPr>
          <w:noProof/>
        </w:rPr>
        <w:t>MCVideo adaptation during group communication procedure – receiving user triggered</w:t>
      </w:r>
      <w:r>
        <w:rPr>
          <w:noProof/>
        </w:rPr>
        <w:tab/>
      </w:r>
      <w:r>
        <w:rPr>
          <w:noProof/>
        </w:rPr>
        <w:fldChar w:fldCharType="begin"/>
      </w:r>
      <w:r>
        <w:rPr>
          <w:noProof/>
        </w:rPr>
        <w:instrText xml:space="preserve"> PAGEREF _Toc154701735 \h </w:instrText>
      </w:r>
      <w:r>
        <w:rPr>
          <w:noProof/>
        </w:rPr>
      </w:r>
      <w:r>
        <w:rPr>
          <w:noProof/>
        </w:rPr>
        <w:fldChar w:fldCharType="separate"/>
      </w:r>
      <w:r>
        <w:rPr>
          <w:noProof/>
        </w:rPr>
        <w:t>171</w:t>
      </w:r>
      <w:r>
        <w:rPr>
          <w:noProof/>
        </w:rPr>
        <w:fldChar w:fldCharType="end"/>
      </w:r>
    </w:p>
    <w:p w14:paraId="654BD24A" w14:textId="21C7CEAD"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.18</w:t>
      </w:r>
      <w:r>
        <w:rPr>
          <w:rFonts w:asciiTheme="minorHAnsi" w:eastAsiaTheme="minorEastAsia" w:hAnsiTheme="minorHAnsi" w:cstheme="minorBidi"/>
          <w:noProof/>
          <w:kern w:val="2"/>
          <w:sz w:val="22"/>
          <w:szCs w:val="22"/>
          <w:lang w:eastAsia="en-GB"/>
          <w14:ligatures w14:val="standardContextual"/>
        </w:rPr>
        <w:tab/>
      </w:r>
      <w:r>
        <w:rPr>
          <w:noProof/>
        </w:rPr>
        <w:t>Use of ProSe capabilities in off-network MCVideo communications</w:t>
      </w:r>
      <w:r>
        <w:rPr>
          <w:noProof/>
        </w:rPr>
        <w:tab/>
      </w:r>
      <w:r>
        <w:rPr>
          <w:noProof/>
        </w:rPr>
        <w:fldChar w:fldCharType="begin"/>
      </w:r>
      <w:r>
        <w:rPr>
          <w:noProof/>
        </w:rPr>
        <w:instrText xml:space="preserve"> PAGEREF _Toc154701736 \h </w:instrText>
      </w:r>
      <w:r>
        <w:rPr>
          <w:noProof/>
        </w:rPr>
      </w:r>
      <w:r>
        <w:rPr>
          <w:noProof/>
        </w:rPr>
        <w:fldChar w:fldCharType="separate"/>
      </w:r>
      <w:r>
        <w:rPr>
          <w:noProof/>
        </w:rPr>
        <w:t>172</w:t>
      </w:r>
      <w:r>
        <w:rPr>
          <w:noProof/>
        </w:rPr>
        <w:fldChar w:fldCharType="end"/>
      </w:r>
    </w:p>
    <w:p w14:paraId="28CF5147" w14:textId="4E15DF03"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18</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_Toc154701737 \h </w:instrText>
      </w:r>
      <w:r>
        <w:rPr>
          <w:noProof/>
        </w:rPr>
      </w:r>
      <w:r>
        <w:rPr>
          <w:noProof/>
        </w:rPr>
        <w:fldChar w:fldCharType="separate"/>
      </w:r>
      <w:r>
        <w:rPr>
          <w:noProof/>
        </w:rPr>
        <w:t>172</w:t>
      </w:r>
      <w:r>
        <w:rPr>
          <w:noProof/>
        </w:rPr>
        <w:fldChar w:fldCharType="end"/>
      </w:r>
    </w:p>
    <w:p w14:paraId="346DD5F4" w14:textId="7FE14F3C"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18</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_Toc154701738 \h </w:instrText>
      </w:r>
      <w:r>
        <w:rPr>
          <w:noProof/>
        </w:rPr>
      </w:r>
      <w:r>
        <w:rPr>
          <w:noProof/>
        </w:rPr>
        <w:fldChar w:fldCharType="separate"/>
      </w:r>
      <w:r>
        <w:rPr>
          <w:noProof/>
        </w:rPr>
        <w:t>173</w:t>
      </w:r>
      <w:r>
        <w:rPr>
          <w:noProof/>
        </w:rPr>
        <w:fldChar w:fldCharType="end"/>
      </w:r>
    </w:p>
    <w:p w14:paraId="74B5BE37" w14:textId="7EE8A552" w:rsidR="000A2B97" w:rsidRDefault="000A2B97">
      <w:pPr>
        <w:pStyle w:val="TOC2"/>
        <w:rPr>
          <w:rFonts w:asciiTheme="minorHAnsi" w:eastAsiaTheme="minorEastAsia" w:hAnsiTheme="minorHAnsi" w:cstheme="minorBidi"/>
          <w:noProof/>
          <w:kern w:val="2"/>
          <w:sz w:val="22"/>
          <w:szCs w:val="22"/>
          <w:lang w:eastAsia="en-GB"/>
          <w14:ligatures w14:val="standardContextual"/>
        </w:rPr>
      </w:pPr>
      <w:r w:rsidRPr="000E709A">
        <w:rPr>
          <w:rFonts w:eastAsia="SimSun"/>
          <w:noProof/>
        </w:rPr>
        <w:t>7.19</w:t>
      </w:r>
      <w:r>
        <w:rPr>
          <w:rFonts w:asciiTheme="minorHAnsi" w:eastAsiaTheme="minorEastAsia" w:hAnsiTheme="minorHAnsi" w:cstheme="minorBidi"/>
          <w:noProof/>
          <w:kern w:val="2"/>
          <w:sz w:val="22"/>
          <w:szCs w:val="22"/>
          <w:lang w:eastAsia="en-GB"/>
          <w14:ligatures w14:val="standardContextual"/>
        </w:rPr>
        <w:tab/>
      </w:r>
      <w:r>
        <w:rPr>
          <w:noProof/>
        </w:rPr>
        <w:t>Ad hoc group call</w:t>
      </w:r>
      <w:r>
        <w:rPr>
          <w:noProof/>
        </w:rPr>
        <w:tab/>
      </w:r>
      <w:r>
        <w:rPr>
          <w:noProof/>
        </w:rPr>
        <w:fldChar w:fldCharType="begin"/>
      </w:r>
      <w:r>
        <w:rPr>
          <w:noProof/>
        </w:rPr>
        <w:instrText xml:space="preserve"> PAGEREF _Toc154701739 \h </w:instrText>
      </w:r>
      <w:r>
        <w:rPr>
          <w:noProof/>
        </w:rPr>
      </w:r>
      <w:r>
        <w:rPr>
          <w:noProof/>
        </w:rPr>
        <w:fldChar w:fldCharType="separate"/>
      </w:r>
      <w:r>
        <w:rPr>
          <w:noProof/>
        </w:rPr>
        <w:t>173</w:t>
      </w:r>
      <w:r>
        <w:rPr>
          <w:noProof/>
        </w:rPr>
        <w:fldChar w:fldCharType="end"/>
      </w:r>
    </w:p>
    <w:p w14:paraId="7B4F363E" w14:textId="7269B586"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_Toc154701740 \h </w:instrText>
      </w:r>
      <w:r>
        <w:rPr>
          <w:noProof/>
        </w:rPr>
      </w:r>
      <w:r>
        <w:rPr>
          <w:noProof/>
        </w:rPr>
        <w:fldChar w:fldCharType="separate"/>
      </w:r>
      <w:r>
        <w:rPr>
          <w:noProof/>
        </w:rPr>
        <w:t>173</w:t>
      </w:r>
      <w:r>
        <w:rPr>
          <w:noProof/>
        </w:rPr>
        <w:fldChar w:fldCharType="end"/>
      </w:r>
    </w:p>
    <w:p w14:paraId="28E0E8E1" w14:textId="4DDB3796"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7.19.2</w:t>
      </w:r>
      <w:r>
        <w:rPr>
          <w:rFonts w:asciiTheme="minorHAnsi" w:eastAsiaTheme="minorEastAsia" w:hAnsiTheme="minorHAnsi" w:cstheme="minorBidi"/>
          <w:noProof/>
          <w:kern w:val="2"/>
          <w:sz w:val="22"/>
          <w:szCs w:val="22"/>
          <w:lang w:eastAsia="en-GB"/>
          <w14:ligatures w14:val="standardContextual"/>
        </w:rPr>
        <w:tab/>
      </w:r>
      <w:r w:rsidRPr="000E709A">
        <w:rPr>
          <w:rFonts w:eastAsia="SimSun"/>
          <w:noProof/>
        </w:rPr>
        <w:t>Information flows</w:t>
      </w:r>
      <w:r>
        <w:rPr>
          <w:noProof/>
        </w:rPr>
        <w:tab/>
      </w:r>
      <w:r>
        <w:rPr>
          <w:noProof/>
        </w:rPr>
        <w:fldChar w:fldCharType="begin"/>
      </w:r>
      <w:r>
        <w:rPr>
          <w:noProof/>
        </w:rPr>
        <w:instrText xml:space="preserve"> PAGEREF _Toc154701741 \h </w:instrText>
      </w:r>
      <w:r>
        <w:rPr>
          <w:noProof/>
        </w:rPr>
      </w:r>
      <w:r>
        <w:rPr>
          <w:noProof/>
        </w:rPr>
        <w:fldChar w:fldCharType="separate"/>
      </w:r>
      <w:r>
        <w:rPr>
          <w:noProof/>
        </w:rPr>
        <w:t>173</w:t>
      </w:r>
      <w:r>
        <w:rPr>
          <w:noProof/>
        </w:rPr>
        <w:fldChar w:fldCharType="end"/>
      </w:r>
    </w:p>
    <w:p w14:paraId="5752B90F" w14:textId="59E51EC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w:t>
      </w:r>
      <w:r>
        <w:rPr>
          <w:rFonts w:asciiTheme="minorHAnsi" w:eastAsiaTheme="minorEastAsia" w:hAnsiTheme="minorHAnsi" w:cstheme="minorBidi"/>
          <w:noProof/>
          <w:kern w:val="2"/>
          <w:sz w:val="22"/>
          <w:szCs w:val="22"/>
          <w:lang w:eastAsia="en-GB"/>
          <w14:ligatures w14:val="standardContextual"/>
        </w:rPr>
        <w:tab/>
      </w:r>
      <w:r>
        <w:rPr>
          <w:noProof/>
        </w:rPr>
        <w:t>Ad hoc 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_Toc154701742 \h </w:instrText>
      </w:r>
      <w:r>
        <w:rPr>
          <w:noProof/>
        </w:rPr>
      </w:r>
      <w:r>
        <w:rPr>
          <w:noProof/>
        </w:rPr>
        <w:fldChar w:fldCharType="separate"/>
      </w:r>
      <w:r>
        <w:rPr>
          <w:noProof/>
        </w:rPr>
        <w:t>173</w:t>
      </w:r>
      <w:r>
        <w:rPr>
          <w:noProof/>
        </w:rPr>
        <w:fldChar w:fldCharType="end"/>
      </w:r>
    </w:p>
    <w:p w14:paraId="1B924C91" w14:textId="0CE5B91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7.19.2.2</w:t>
      </w:r>
      <w:r>
        <w:rPr>
          <w:rFonts w:asciiTheme="minorHAnsi" w:eastAsiaTheme="minorEastAsia" w:hAnsiTheme="minorHAnsi" w:cstheme="minorBidi"/>
          <w:noProof/>
          <w:kern w:val="2"/>
          <w:sz w:val="22"/>
          <w:szCs w:val="22"/>
          <w:lang w:eastAsia="en-GB"/>
          <w14:ligatures w14:val="standardContextual"/>
        </w:rPr>
        <w:tab/>
      </w:r>
      <w:r>
        <w:rPr>
          <w:noProof/>
        </w:rPr>
        <w:t>Ad hoc group call request return</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_Toc154701743 \h </w:instrText>
      </w:r>
      <w:r>
        <w:rPr>
          <w:noProof/>
        </w:rPr>
      </w:r>
      <w:r>
        <w:rPr>
          <w:noProof/>
        </w:rPr>
        <w:fldChar w:fldCharType="separate"/>
      </w:r>
      <w:r>
        <w:rPr>
          <w:noProof/>
        </w:rPr>
        <w:t>175</w:t>
      </w:r>
      <w:r>
        <w:rPr>
          <w:noProof/>
        </w:rPr>
        <w:fldChar w:fldCharType="end"/>
      </w:r>
    </w:p>
    <w:p w14:paraId="56902187" w14:textId="13996E2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7.19.2.3</w:t>
      </w:r>
      <w:r>
        <w:rPr>
          <w:rFonts w:asciiTheme="minorHAnsi" w:eastAsiaTheme="minorEastAsia" w:hAnsiTheme="minorHAnsi" w:cstheme="minorBidi"/>
          <w:noProof/>
          <w:kern w:val="2"/>
          <w:sz w:val="22"/>
          <w:szCs w:val="22"/>
          <w:lang w:eastAsia="en-GB"/>
          <w14:ligatures w14:val="standardContextual"/>
        </w:rPr>
        <w:tab/>
      </w:r>
      <w:r>
        <w:rPr>
          <w:noProof/>
        </w:rPr>
        <w:t>Ad hoc group call request</w:t>
      </w:r>
      <w:r>
        <w:rPr>
          <w:noProof/>
          <w:lang w:eastAsia="zh-CN"/>
        </w:rPr>
        <w:t xml:space="preserve"> </w:t>
      </w:r>
      <w:r>
        <w:rPr>
          <w:noProof/>
        </w:rPr>
        <w:t>(MCVideo server – MCVideo server)</w:t>
      </w:r>
      <w:r>
        <w:rPr>
          <w:noProof/>
        </w:rPr>
        <w:tab/>
      </w:r>
      <w:r>
        <w:rPr>
          <w:noProof/>
        </w:rPr>
        <w:fldChar w:fldCharType="begin"/>
      </w:r>
      <w:r>
        <w:rPr>
          <w:noProof/>
        </w:rPr>
        <w:instrText xml:space="preserve"> PAGEREF _Toc154701744 \h </w:instrText>
      </w:r>
      <w:r>
        <w:rPr>
          <w:noProof/>
        </w:rPr>
      </w:r>
      <w:r>
        <w:rPr>
          <w:noProof/>
        </w:rPr>
        <w:fldChar w:fldCharType="separate"/>
      </w:r>
      <w:r>
        <w:rPr>
          <w:noProof/>
        </w:rPr>
        <w:t>175</w:t>
      </w:r>
      <w:r>
        <w:rPr>
          <w:noProof/>
        </w:rPr>
        <w:fldChar w:fldCharType="end"/>
      </w:r>
    </w:p>
    <w:p w14:paraId="7263237D" w14:textId="4B918E4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7.19.2.4</w:t>
      </w:r>
      <w:r>
        <w:rPr>
          <w:rFonts w:asciiTheme="minorHAnsi" w:eastAsiaTheme="minorEastAsia" w:hAnsiTheme="minorHAnsi" w:cstheme="minorBidi"/>
          <w:noProof/>
          <w:kern w:val="2"/>
          <w:sz w:val="22"/>
          <w:szCs w:val="22"/>
          <w:lang w:eastAsia="en-GB"/>
          <w14:ligatures w14:val="standardContextual"/>
        </w:rPr>
        <w:tab/>
      </w:r>
      <w:r>
        <w:rPr>
          <w:noProof/>
        </w:rPr>
        <w:t>Ad hoc group call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_Toc154701745 \h </w:instrText>
      </w:r>
      <w:r>
        <w:rPr>
          <w:noProof/>
        </w:rPr>
      </w:r>
      <w:r>
        <w:rPr>
          <w:noProof/>
        </w:rPr>
        <w:fldChar w:fldCharType="separate"/>
      </w:r>
      <w:r>
        <w:rPr>
          <w:noProof/>
        </w:rPr>
        <w:t>176</w:t>
      </w:r>
      <w:r>
        <w:rPr>
          <w:noProof/>
        </w:rPr>
        <w:fldChar w:fldCharType="end"/>
      </w:r>
    </w:p>
    <w:p w14:paraId="60555E61" w14:textId="41902CD1"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Ad hoc group call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_Toc154701746 \h </w:instrText>
      </w:r>
      <w:r>
        <w:rPr>
          <w:noProof/>
        </w:rPr>
      </w:r>
      <w:r>
        <w:rPr>
          <w:noProof/>
        </w:rPr>
        <w:fldChar w:fldCharType="separate"/>
      </w:r>
      <w:r>
        <w:rPr>
          <w:noProof/>
        </w:rPr>
        <w:t>177</w:t>
      </w:r>
      <w:r>
        <w:rPr>
          <w:noProof/>
        </w:rPr>
        <w:fldChar w:fldCharType="end"/>
      </w:r>
    </w:p>
    <w:p w14:paraId="4612A5B3" w14:textId="3844EF4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7.19.2.6</w:t>
      </w:r>
      <w:r>
        <w:rPr>
          <w:rFonts w:asciiTheme="minorHAnsi" w:eastAsiaTheme="minorEastAsia" w:hAnsiTheme="minorHAnsi" w:cstheme="minorBidi"/>
          <w:noProof/>
          <w:kern w:val="2"/>
          <w:sz w:val="22"/>
          <w:szCs w:val="22"/>
          <w:lang w:eastAsia="en-GB"/>
          <w14:ligatures w14:val="standardContextual"/>
        </w:rPr>
        <w:tab/>
      </w:r>
      <w:r>
        <w:rPr>
          <w:noProof/>
        </w:rPr>
        <w:t>Ad hoc group call response</w:t>
      </w:r>
      <w:r>
        <w:rPr>
          <w:noProof/>
          <w:lang w:eastAsia="zh-CN"/>
        </w:rPr>
        <w:t xml:space="preserve"> </w:t>
      </w:r>
      <w:r>
        <w:rPr>
          <w:noProof/>
        </w:rPr>
        <w:t>(MCVideo server – MCVideo server)</w:t>
      </w:r>
      <w:r>
        <w:rPr>
          <w:noProof/>
        </w:rPr>
        <w:tab/>
      </w:r>
      <w:r>
        <w:rPr>
          <w:noProof/>
        </w:rPr>
        <w:fldChar w:fldCharType="begin"/>
      </w:r>
      <w:r>
        <w:rPr>
          <w:noProof/>
        </w:rPr>
        <w:instrText xml:space="preserve"> PAGEREF _Toc154701747 \h </w:instrText>
      </w:r>
      <w:r>
        <w:rPr>
          <w:noProof/>
        </w:rPr>
      </w:r>
      <w:r>
        <w:rPr>
          <w:noProof/>
        </w:rPr>
        <w:fldChar w:fldCharType="separate"/>
      </w:r>
      <w:r>
        <w:rPr>
          <w:noProof/>
        </w:rPr>
        <w:t>177</w:t>
      </w:r>
      <w:r>
        <w:rPr>
          <w:noProof/>
        </w:rPr>
        <w:fldChar w:fldCharType="end"/>
      </w:r>
    </w:p>
    <w:p w14:paraId="546BA489" w14:textId="5BE0ACE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7.19.2.7</w:t>
      </w:r>
      <w:r>
        <w:rPr>
          <w:rFonts w:asciiTheme="minorHAnsi" w:eastAsiaTheme="minorEastAsia" w:hAnsiTheme="minorHAnsi" w:cstheme="minorBidi"/>
          <w:noProof/>
          <w:kern w:val="2"/>
          <w:sz w:val="22"/>
          <w:szCs w:val="22"/>
          <w:lang w:eastAsia="en-GB"/>
          <w14:ligatures w14:val="standardContextual"/>
        </w:rPr>
        <w:tab/>
      </w:r>
      <w:r>
        <w:rPr>
          <w:noProof/>
        </w:rPr>
        <w:t>Ad hoc 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_Toc154701748 \h </w:instrText>
      </w:r>
      <w:r>
        <w:rPr>
          <w:noProof/>
        </w:rPr>
      </w:r>
      <w:r>
        <w:rPr>
          <w:noProof/>
        </w:rPr>
        <w:fldChar w:fldCharType="separate"/>
      </w:r>
      <w:r>
        <w:rPr>
          <w:noProof/>
        </w:rPr>
        <w:t>178</w:t>
      </w:r>
      <w:r>
        <w:rPr>
          <w:noProof/>
        </w:rPr>
        <w:fldChar w:fldCharType="end"/>
      </w:r>
    </w:p>
    <w:p w14:paraId="4093F3D0" w14:textId="2F1702D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7.19.2.8</w:t>
      </w:r>
      <w:r>
        <w:rPr>
          <w:rFonts w:asciiTheme="minorHAnsi" w:eastAsiaTheme="minorEastAsia" w:hAnsiTheme="minorHAnsi" w:cstheme="minorBidi"/>
          <w:noProof/>
          <w:kern w:val="2"/>
          <w:sz w:val="22"/>
          <w:szCs w:val="22"/>
          <w:lang w:eastAsia="en-GB"/>
          <w14:ligatures w14:val="standardContextual"/>
        </w:rPr>
        <w:tab/>
      </w:r>
      <w:r>
        <w:rPr>
          <w:noProof/>
        </w:rPr>
        <w:t>Ad hoc group call release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_Toc154701749 \h </w:instrText>
      </w:r>
      <w:r>
        <w:rPr>
          <w:noProof/>
        </w:rPr>
      </w:r>
      <w:r>
        <w:rPr>
          <w:noProof/>
        </w:rPr>
        <w:fldChar w:fldCharType="separate"/>
      </w:r>
      <w:r>
        <w:rPr>
          <w:noProof/>
        </w:rPr>
        <w:t>178</w:t>
      </w:r>
      <w:r>
        <w:rPr>
          <w:noProof/>
        </w:rPr>
        <w:fldChar w:fldCharType="end"/>
      </w:r>
    </w:p>
    <w:p w14:paraId="06FD3674" w14:textId="58D2D522"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7.19.2.9</w:t>
      </w:r>
      <w:r>
        <w:rPr>
          <w:rFonts w:asciiTheme="minorHAnsi" w:eastAsiaTheme="minorEastAsia" w:hAnsiTheme="minorHAnsi" w:cstheme="minorBidi"/>
          <w:noProof/>
          <w:kern w:val="2"/>
          <w:sz w:val="22"/>
          <w:szCs w:val="22"/>
          <w:lang w:eastAsia="en-GB"/>
          <w14:ligatures w14:val="standardContextual"/>
        </w:rPr>
        <w:tab/>
      </w:r>
      <w:r>
        <w:rPr>
          <w:noProof/>
        </w:rPr>
        <w:t>Ad hoc group call release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_Toc154701750 \h </w:instrText>
      </w:r>
      <w:r>
        <w:rPr>
          <w:noProof/>
        </w:rPr>
      </w:r>
      <w:r>
        <w:rPr>
          <w:noProof/>
        </w:rPr>
        <w:fldChar w:fldCharType="separate"/>
      </w:r>
      <w:r>
        <w:rPr>
          <w:noProof/>
        </w:rPr>
        <w:t>178</w:t>
      </w:r>
      <w:r>
        <w:rPr>
          <w:noProof/>
        </w:rPr>
        <w:fldChar w:fldCharType="end"/>
      </w:r>
    </w:p>
    <w:p w14:paraId="3B1EA2FC" w14:textId="22E4E03F"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7.19.2.10</w:t>
      </w:r>
      <w:r>
        <w:rPr>
          <w:rFonts w:asciiTheme="minorHAnsi" w:eastAsiaTheme="minorEastAsia" w:hAnsiTheme="minorHAnsi" w:cstheme="minorBidi"/>
          <w:noProof/>
          <w:kern w:val="2"/>
          <w:sz w:val="22"/>
          <w:szCs w:val="22"/>
          <w:lang w:eastAsia="en-GB"/>
          <w14:ligatures w14:val="standardContextual"/>
        </w:rPr>
        <w:tab/>
      </w:r>
      <w:r>
        <w:rPr>
          <w:noProof/>
        </w:rPr>
        <w:t>Ad hoc group call notify (MCVideo server – MCVideo client)</w:t>
      </w:r>
      <w:r>
        <w:rPr>
          <w:noProof/>
        </w:rPr>
        <w:tab/>
      </w:r>
      <w:r>
        <w:rPr>
          <w:noProof/>
        </w:rPr>
        <w:fldChar w:fldCharType="begin"/>
      </w:r>
      <w:r>
        <w:rPr>
          <w:noProof/>
        </w:rPr>
        <w:instrText xml:space="preserve"> PAGEREF _Toc154701751 \h </w:instrText>
      </w:r>
      <w:r>
        <w:rPr>
          <w:noProof/>
        </w:rPr>
      </w:r>
      <w:r>
        <w:rPr>
          <w:noProof/>
        </w:rPr>
        <w:fldChar w:fldCharType="separate"/>
      </w:r>
      <w:r>
        <w:rPr>
          <w:noProof/>
        </w:rPr>
        <w:t>179</w:t>
      </w:r>
      <w:r>
        <w:rPr>
          <w:noProof/>
        </w:rPr>
        <w:fldChar w:fldCharType="end"/>
      </w:r>
    </w:p>
    <w:p w14:paraId="215F62C8" w14:textId="3D6F3A18"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7.19.2.11</w:t>
      </w:r>
      <w:r>
        <w:rPr>
          <w:rFonts w:asciiTheme="minorHAnsi" w:eastAsiaTheme="minorEastAsia" w:hAnsiTheme="minorHAnsi" w:cstheme="minorBidi"/>
          <w:noProof/>
          <w:kern w:val="2"/>
          <w:sz w:val="22"/>
          <w:szCs w:val="22"/>
          <w:lang w:eastAsia="en-GB"/>
          <w14:ligatures w14:val="standardContextual"/>
        </w:rPr>
        <w:tab/>
      </w:r>
      <w:r>
        <w:rPr>
          <w:noProof/>
        </w:rPr>
        <w:t>Modify ad hoc group call participants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_Toc154701752 \h </w:instrText>
      </w:r>
      <w:r>
        <w:rPr>
          <w:noProof/>
        </w:rPr>
      </w:r>
      <w:r>
        <w:rPr>
          <w:noProof/>
        </w:rPr>
        <w:fldChar w:fldCharType="separate"/>
      </w:r>
      <w:r>
        <w:rPr>
          <w:noProof/>
        </w:rPr>
        <w:t>179</w:t>
      </w:r>
      <w:r>
        <w:rPr>
          <w:noProof/>
        </w:rPr>
        <w:fldChar w:fldCharType="end"/>
      </w:r>
    </w:p>
    <w:p w14:paraId="635D6633" w14:textId="1DF6331D"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7.19.2.12</w:t>
      </w:r>
      <w:r>
        <w:rPr>
          <w:rFonts w:asciiTheme="minorHAnsi" w:eastAsiaTheme="minorEastAsia" w:hAnsiTheme="minorHAnsi" w:cstheme="minorBidi"/>
          <w:noProof/>
          <w:kern w:val="2"/>
          <w:sz w:val="22"/>
          <w:szCs w:val="22"/>
          <w:lang w:eastAsia="en-GB"/>
          <w14:ligatures w14:val="standardContextual"/>
        </w:rPr>
        <w:tab/>
      </w:r>
      <w:r>
        <w:rPr>
          <w:noProof/>
        </w:rPr>
        <w:t>Modify ad hoc group call participants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_Toc154701753 \h </w:instrText>
      </w:r>
      <w:r>
        <w:rPr>
          <w:noProof/>
        </w:rPr>
      </w:r>
      <w:r>
        <w:rPr>
          <w:noProof/>
        </w:rPr>
        <w:fldChar w:fldCharType="separate"/>
      </w:r>
      <w:r>
        <w:rPr>
          <w:noProof/>
        </w:rPr>
        <w:t>179</w:t>
      </w:r>
      <w:r>
        <w:rPr>
          <w:noProof/>
        </w:rPr>
        <w:fldChar w:fldCharType="end"/>
      </w:r>
    </w:p>
    <w:p w14:paraId="1126A0AD" w14:textId="1A2C805B"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7.19.2.13</w:t>
      </w:r>
      <w:r>
        <w:rPr>
          <w:rFonts w:asciiTheme="minorHAnsi" w:eastAsiaTheme="minorEastAsia" w:hAnsiTheme="minorHAnsi" w:cstheme="minorBidi"/>
          <w:noProof/>
          <w:kern w:val="2"/>
          <w:sz w:val="22"/>
          <w:szCs w:val="22"/>
          <w:lang w:eastAsia="en-GB"/>
          <w14:ligatures w14:val="standardContextual"/>
        </w:rPr>
        <w:tab/>
      </w:r>
      <w:r>
        <w:rPr>
          <w:noProof/>
        </w:rPr>
        <w:t>Ad hoc group call leave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_Toc154701754 \h </w:instrText>
      </w:r>
      <w:r>
        <w:rPr>
          <w:noProof/>
        </w:rPr>
      </w:r>
      <w:r>
        <w:rPr>
          <w:noProof/>
        </w:rPr>
        <w:fldChar w:fldCharType="separate"/>
      </w:r>
      <w:r>
        <w:rPr>
          <w:noProof/>
        </w:rPr>
        <w:t>180</w:t>
      </w:r>
      <w:r>
        <w:rPr>
          <w:noProof/>
        </w:rPr>
        <w:fldChar w:fldCharType="end"/>
      </w:r>
    </w:p>
    <w:p w14:paraId="11EEC0C7" w14:textId="16AD5A09"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7.19.2.14</w:t>
      </w:r>
      <w:r>
        <w:rPr>
          <w:rFonts w:asciiTheme="minorHAnsi" w:eastAsiaTheme="minorEastAsia" w:hAnsiTheme="minorHAnsi" w:cstheme="minorBidi"/>
          <w:noProof/>
          <w:kern w:val="2"/>
          <w:sz w:val="22"/>
          <w:szCs w:val="22"/>
          <w:lang w:eastAsia="en-GB"/>
          <w14:ligatures w14:val="standardContextual"/>
        </w:rPr>
        <w:tab/>
      </w:r>
      <w:r>
        <w:rPr>
          <w:noProof/>
        </w:rPr>
        <w:t>Ad hoc group call leave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_Toc154701755 \h </w:instrText>
      </w:r>
      <w:r>
        <w:rPr>
          <w:noProof/>
        </w:rPr>
      </w:r>
      <w:r>
        <w:rPr>
          <w:noProof/>
        </w:rPr>
        <w:fldChar w:fldCharType="separate"/>
      </w:r>
      <w:r>
        <w:rPr>
          <w:noProof/>
        </w:rPr>
        <w:t>180</w:t>
      </w:r>
      <w:r>
        <w:rPr>
          <w:noProof/>
        </w:rPr>
        <w:fldChar w:fldCharType="end"/>
      </w:r>
    </w:p>
    <w:p w14:paraId="0F66410D" w14:textId="6356EFB1"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7.19.2.15</w:t>
      </w:r>
      <w:r>
        <w:rPr>
          <w:rFonts w:asciiTheme="minorHAnsi" w:eastAsiaTheme="minorEastAsia" w:hAnsiTheme="minorHAnsi" w:cstheme="minorBidi"/>
          <w:noProof/>
          <w:kern w:val="2"/>
          <w:sz w:val="22"/>
          <w:szCs w:val="22"/>
          <w:lang w:eastAsia="en-GB"/>
          <w14:ligatures w14:val="standardContextual"/>
        </w:rPr>
        <w:tab/>
      </w:r>
      <w:r>
        <w:rPr>
          <w:noProof/>
        </w:rPr>
        <w:t>Ad hoc group call add 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_Toc154701756 \h </w:instrText>
      </w:r>
      <w:r>
        <w:rPr>
          <w:noProof/>
        </w:rPr>
      </w:r>
      <w:r>
        <w:rPr>
          <w:noProof/>
        </w:rPr>
        <w:fldChar w:fldCharType="separate"/>
      </w:r>
      <w:r>
        <w:rPr>
          <w:noProof/>
        </w:rPr>
        <w:t>181</w:t>
      </w:r>
      <w:r>
        <w:rPr>
          <w:noProof/>
        </w:rPr>
        <w:fldChar w:fldCharType="end"/>
      </w:r>
    </w:p>
    <w:p w14:paraId="60DA5062" w14:textId="49511036"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7.19.2.16</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call </w:t>
      </w:r>
      <w:r w:rsidRPr="000E709A">
        <w:rPr>
          <w:rFonts w:eastAsia="DotumChe" w:cs="Arial"/>
          <w:bCs/>
          <w:noProof/>
        </w:rPr>
        <w:t xml:space="preserve">remove </w:t>
      </w:r>
      <w:r>
        <w:rPr>
          <w:noProof/>
        </w:rPr>
        <w:t>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_Toc154701757 \h </w:instrText>
      </w:r>
      <w:r>
        <w:rPr>
          <w:noProof/>
        </w:rPr>
      </w:r>
      <w:r>
        <w:rPr>
          <w:noProof/>
        </w:rPr>
        <w:fldChar w:fldCharType="separate"/>
      </w:r>
      <w:r>
        <w:rPr>
          <w:noProof/>
        </w:rPr>
        <w:t>181</w:t>
      </w:r>
      <w:r>
        <w:rPr>
          <w:noProof/>
        </w:rPr>
        <w:fldChar w:fldCharType="end"/>
      </w:r>
    </w:p>
    <w:p w14:paraId="324AB670" w14:textId="7D340E03"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7.19.2.17</w:t>
      </w:r>
      <w:r>
        <w:rPr>
          <w:rFonts w:asciiTheme="minorHAnsi" w:eastAsiaTheme="minorEastAsia" w:hAnsiTheme="minorHAnsi" w:cstheme="minorBidi"/>
          <w:noProof/>
          <w:kern w:val="2"/>
          <w:sz w:val="22"/>
          <w:szCs w:val="22"/>
          <w:lang w:eastAsia="en-GB"/>
          <w14:ligatures w14:val="standardContextual"/>
        </w:rPr>
        <w:tab/>
      </w:r>
      <w:r>
        <w:rPr>
          <w:noProof/>
        </w:rPr>
        <w:t>Ad hoc group call release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_Toc154701758 \h </w:instrText>
      </w:r>
      <w:r>
        <w:rPr>
          <w:noProof/>
        </w:rPr>
      </w:r>
      <w:r>
        <w:rPr>
          <w:noProof/>
        </w:rPr>
        <w:fldChar w:fldCharType="separate"/>
      </w:r>
      <w:r>
        <w:rPr>
          <w:noProof/>
        </w:rPr>
        <w:t>181</w:t>
      </w:r>
      <w:r>
        <w:rPr>
          <w:noProof/>
        </w:rPr>
        <w:fldChar w:fldCharType="end"/>
      </w:r>
    </w:p>
    <w:p w14:paraId="7745C3AC" w14:textId="71C44AE6"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7.19.2.18</w:t>
      </w:r>
      <w:r>
        <w:rPr>
          <w:rFonts w:asciiTheme="minorHAnsi" w:eastAsiaTheme="minorEastAsia" w:hAnsiTheme="minorHAnsi" w:cstheme="minorBidi"/>
          <w:noProof/>
          <w:kern w:val="2"/>
          <w:sz w:val="22"/>
          <w:szCs w:val="22"/>
          <w:lang w:eastAsia="en-GB"/>
          <w14:ligatures w14:val="standardContextual"/>
        </w:rPr>
        <w:tab/>
      </w:r>
      <w:r>
        <w:rPr>
          <w:noProof/>
        </w:rPr>
        <w:t>Ad hoc group call get userlist (MCVideo server – MCVideo server)</w:t>
      </w:r>
      <w:r>
        <w:rPr>
          <w:noProof/>
        </w:rPr>
        <w:tab/>
      </w:r>
      <w:r>
        <w:rPr>
          <w:noProof/>
        </w:rPr>
        <w:fldChar w:fldCharType="begin"/>
      </w:r>
      <w:r>
        <w:rPr>
          <w:noProof/>
        </w:rPr>
        <w:instrText xml:space="preserve"> PAGEREF _Toc154701759 \h </w:instrText>
      </w:r>
      <w:r>
        <w:rPr>
          <w:noProof/>
        </w:rPr>
      </w:r>
      <w:r>
        <w:rPr>
          <w:noProof/>
        </w:rPr>
        <w:fldChar w:fldCharType="separate"/>
      </w:r>
      <w:r>
        <w:rPr>
          <w:noProof/>
        </w:rPr>
        <w:t>181</w:t>
      </w:r>
      <w:r>
        <w:rPr>
          <w:noProof/>
        </w:rPr>
        <w:fldChar w:fldCharType="end"/>
      </w:r>
    </w:p>
    <w:p w14:paraId="4A708748" w14:textId="214F1B70"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7.19.2.19</w:t>
      </w:r>
      <w:r>
        <w:rPr>
          <w:rFonts w:asciiTheme="minorHAnsi" w:eastAsiaTheme="minorEastAsia" w:hAnsiTheme="minorHAnsi" w:cstheme="minorBidi"/>
          <w:noProof/>
          <w:kern w:val="2"/>
          <w:sz w:val="22"/>
          <w:szCs w:val="22"/>
          <w:lang w:eastAsia="en-GB"/>
          <w14:ligatures w14:val="standardContextual"/>
        </w:rPr>
        <w:tab/>
      </w:r>
      <w:r>
        <w:rPr>
          <w:noProof/>
        </w:rPr>
        <w:t>Ad hoc group call get userlist response (MCVideo server – MCVideo server)</w:t>
      </w:r>
      <w:r>
        <w:rPr>
          <w:noProof/>
        </w:rPr>
        <w:tab/>
      </w:r>
      <w:r>
        <w:rPr>
          <w:noProof/>
        </w:rPr>
        <w:fldChar w:fldCharType="begin"/>
      </w:r>
      <w:r>
        <w:rPr>
          <w:noProof/>
        </w:rPr>
        <w:instrText xml:space="preserve"> PAGEREF _Toc154701760 \h </w:instrText>
      </w:r>
      <w:r>
        <w:rPr>
          <w:noProof/>
        </w:rPr>
      </w:r>
      <w:r>
        <w:rPr>
          <w:noProof/>
        </w:rPr>
        <w:fldChar w:fldCharType="separate"/>
      </w:r>
      <w:r>
        <w:rPr>
          <w:noProof/>
        </w:rPr>
        <w:t>182</w:t>
      </w:r>
      <w:r>
        <w:rPr>
          <w:noProof/>
        </w:rPr>
        <w:fldChar w:fldCharType="end"/>
      </w:r>
    </w:p>
    <w:p w14:paraId="5A02C147" w14:textId="100A02A4" w:rsidR="000A2B97" w:rsidRDefault="000A2B97">
      <w:pPr>
        <w:pStyle w:val="TOC3"/>
        <w:rPr>
          <w:rFonts w:asciiTheme="minorHAnsi" w:eastAsiaTheme="minorEastAsia" w:hAnsiTheme="minorHAnsi" w:cstheme="minorBidi"/>
          <w:noProof/>
          <w:kern w:val="2"/>
          <w:sz w:val="22"/>
          <w:szCs w:val="22"/>
          <w:lang w:eastAsia="en-GB"/>
          <w14:ligatures w14:val="standardContextual"/>
        </w:rPr>
      </w:pPr>
      <w:r>
        <w:rPr>
          <w:noProof/>
        </w:rPr>
        <w:t>7.19.3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_Toc154701761 \h </w:instrText>
      </w:r>
      <w:r>
        <w:rPr>
          <w:noProof/>
        </w:rPr>
      </w:r>
      <w:r>
        <w:rPr>
          <w:noProof/>
        </w:rPr>
        <w:fldChar w:fldCharType="separate"/>
      </w:r>
      <w:r>
        <w:rPr>
          <w:noProof/>
        </w:rPr>
        <w:t>182</w:t>
      </w:r>
      <w:r>
        <w:rPr>
          <w:noProof/>
        </w:rPr>
        <w:fldChar w:fldCharType="end"/>
      </w:r>
    </w:p>
    <w:p w14:paraId="36BD9EC1" w14:textId="77E25FAC"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7.19.3.1</w:t>
      </w:r>
      <w:r>
        <w:rPr>
          <w:rFonts w:asciiTheme="minorHAnsi" w:eastAsiaTheme="minorEastAsia" w:hAnsiTheme="minorHAnsi" w:cstheme="minorBidi"/>
          <w:noProof/>
          <w:kern w:val="2"/>
          <w:sz w:val="22"/>
          <w:szCs w:val="22"/>
          <w:lang w:eastAsia="en-GB"/>
          <w14:ligatures w14:val="standardContextual"/>
        </w:rPr>
        <w:tab/>
      </w:r>
      <w:r w:rsidRPr="000E709A">
        <w:rPr>
          <w:rFonts w:eastAsia="SimSun"/>
          <w:noProof/>
        </w:rPr>
        <w:t>Ad hoc group call procedures in single MCVideo system</w:t>
      </w:r>
      <w:r>
        <w:rPr>
          <w:noProof/>
        </w:rPr>
        <w:tab/>
      </w:r>
      <w:r>
        <w:rPr>
          <w:noProof/>
        </w:rPr>
        <w:fldChar w:fldCharType="begin"/>
      </w:r>
      <w:r>
        <w:rPr>
          <w:noProof/>
        </w:rPr>
        <w:instrText xml:space="preserve"> PAGEREF _Toc154701762 \h </w:instrText>
      </w:r>
      <w:r>
        <w:rPr>
          <w:noProof/>
        </w:rPr>
      </w:r>
      <w:r>
        <w:rPr>
          <w:noProof/>
        </w:rPr>
        <w:fldChar w:fldCharType="separate"/>
      </w:r>
      <w:r>
        <w:rPr>
          <w:noProof/>
        </w:rPr>
        <w:t>182</w:t>
      </w:r>
      <w:r>
        <w:rPr>
          <w:noProof/>
        </w:rPr>
        <w:fldChar w:fldCharType="end"/>
      </w:r>
    </w:p>
    <w:p w14:paraId="2380236A" w14:textId="54C4484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7.19.3.1.1</w:t>
      </w:r>
      <w:r>
        <w:rPr>
          <w:rFonts w:asciiTheme="minorHAnsi" w:eastAsiaTheme="minorEastAsia" w:hAnsiTheme="minorHAnsi" w:cstheme="minorBidi"/>
          <w:noProof/>
          <w:kern w:val="2"/>
          <w:sz w:val="22"/>
          <w:szCs w:val="22"/>
          <w:lang w:eastAsia="en-GB"/>
          <w14:ligatures w14:val="standardContextual"/>
        </w:rPr>
        <w:tab/>
      </w:r>
      <w:r>
        <w:rPr>
          <w:noProof/>
        </w:rPr>
        <w:t>Ad hoc group call setup</w:t>
      </w:r>
      <w:r>
        <w:rPr>
          <w:noProof/>
        </w:rPr>
        <w:tab/>
      </w:r>
      <w:r>
        <w:rPr>
          <w:noProof/>
        </w:rPr>
        <w:fldChar w:fldCharType="begin"/>
      </w:r>
      <w:r>
        <w:rPr>
          <w:noProof/>
        </w:rPr>
        <w:instrText xml:space="preserve"> PAGEREF _Toc154701763 \h </w:instrText>
      </w:r>
      <w:r>
        <w:rPr>
          <w:noProof/>
        </w:rPr>
      </w:r>
      <w:r>
        <w:rPr>
          <w:noProof/>
        </w:rPr>
        <w:fldChar w:fldCharType="separate"/>
      </w:r>
      <w:r>
        <w:rPr>
          <w:noProof/>
        </w:rPr>
        <w:t>182</w:t>
      </w:r>
      <w:r>
        <w:rPr>
          <w:noProof/>
        </w:rPr>
        <w:fldChar w:fldCharType="end"/>
      </w:r>
    </w:p>
    <w:p w14:paraId="05DB500F" w14:textId="1F6AA7B7"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7.19.3.1.2</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Release ad hoc group call</w:t>
      </w:r>
      <w:r>
        <w:rPr>
          <w:noProof/>
        </w:rPr>
        <w:tab/>
      </w:r>
      <w:r>
        <w:rPr>
          <w:noProof/>
        </w:rPr>
        <w:fldChar w:fldCharType="begin"/>
      </w:r>
      <w:r>
        <w:rPr>
          <w:noProof/>
        </w:rPr>
        <w:instrText xml:space="preserve"> PAGEREF _Toc154701764 \h </w:instrText>
      </w:r>
      <w:r>
        <w:rPr>
          <w:noProof/>
        </w:rPr>
      </w:r>
      <w:r>
        <w:rPr>
          <w:noProof/>
        </w:rPr>
        <w:fldChar w:fldCharType="separate"/>
      </w:r>
      <w:r>
        <w:rPr>
          <w:noProof/>
        </w:rPr>
        <w:t>185</w:t>
      </w:r>
      <w:r>
        <w:rPr>
          <w:noProof/>
        </w:rPr>
        <w:fldChar w:fldCharType="end"/>
      </w:r>
    </w:p>
    <w:p w14:paraId="499B0BEB" w14:textId="7AC352A3"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7.19.3.1.3</w:t>
      </w:r>
      <w:r>
        <w:rPr>
          <w:rFonts w:asciiTheme="minorHAnsi" w:eastAsiaTheme="minorEastAsia" w:hAnsiTheme="minorHAnsi" w:cstheme="minorBidi"/>
          <w:noProof/>
          <w:kern w:val="2"/>
          <w:sz w:val="22"/>
          <w:szCs w:val="22"/>
          <w:lang w:eastAsia="en-GB"/>
          <w14:ligatures w14:val="standardContextual"/>
        </w:rPr>
        <w:tab/>
      </w:r>
      <w:r>
        <w:rPr>
          <w:noProof/>
        </w:rPr>
        <w:t>Ad hoc group call setup with MCVideo server determining the participants lists</w:t>
      </w:r>
      <w:r>
        <w:rPr>
          <w:noProof/>
        </w:rPr>
        <w:tab/>
      </w:r>
      <w:r>
        <w:rPr>
          <w:noProof/>
        </w:rPr>
        <w:fldChar w:fldCharType="begin"/>
      </w:r>
      <w:r>
        <w:rPr>
          <w:noProof/>
        </w:rPr>
        <w:instrText xml:space="preserve"> PAGEREF _Toc154701765 \h </w:instrText>
      </w:r>
      <w:r>
        <w:rPr>
          <w:noProof/>
        </w:rPr>
      </w:r>
      <w:r>
        <w:rPr>
          <w:noProof/>
        </w:rPr>
        <w:fldChar w:fldCharType="separate"/>
      </w:r>
      <w:r>
        <w:rPr>
          <w:noProof/>
        </w:rPr>
        <w:t>186</w:t>
      </w:r>
      <w:r>
        <w:rPr>
          <w:noProof/>
        </w:rPr>
        <w:fldChar w:fldCharType="end"/>
      </w:r>
    </w:p>
    <w:p w14:paraId="5C250040" w14:textId="7A9B016E"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7.19.3.1.4</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Modification of ad hoc group call participants by an authorized user</w:t>
      </w:r>
      <w:r>
        <w:rPr>
          <w:noProof/>
        </w:rPr>
        <w:tab/>
      </w:r>
      <w:r>
        <w:rPr>
          <w:noProof/>
        </w:rPr>
        <w:fldChar w:fldCharType="begin"/>
      </w:r>
      <w:r>
        <w:rPr>
          <w:noProof/>
        </w:rPr>
        <w:instrText xml:space="preserve"> PAGEREF _Toc154701766 \h </w:instrText>
      </w:r>
      <w:r>
        <w:rPr>
          <w:noProof/>
        </w:rPr>
      </w:r>
      <w:r>
        <w:rPr>
          <w:noProof/>
        </w:rPr>
        <w:fldChar w:fldCharType="separate"/>
      </w:r>
      <w:r>
        <w:rPr>
          <w:noProof/>
        </w:rPr>
        <w:t>189</w:t>
      </w:r>
      <w:r>
        <w:rPr>
          <w:noProof/>
        </w:rPr>
        <w:fldChar w:fldCharType="end"/>
      </w:r>
    </w:p>
    <w:p w14:paraId="128774D7" w14:textId="53F5C92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7.19.3.1.5</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Modification of ad hoc group call participants by the MCVideo server</w:t>
      </w:r>
      <w:r>
        <w:rPr>
          <w:noProof/>
        </w:rPr>
        <w:tab/>
      </w:r>
      <w:r>
        <w:rPr>
          <w:noProof/>
        </w:rPr>
        <w:fldChar w:fldCharType="begin"/>
      </w:r>
      <w:r>
        <w:rPr>
          <w:noProof/>
        </w:rPr>
        <w:instrText xml:space="preserve"> PAGEREF _Toc154701767 \h </w:instrText>
      </w:r>
      <w:r>
        <w:rPr>
          <w:noProof/>
        </w:rPr>
      </w:r>
      <w:r>
        <w:rPr>
          <w:noProof/>
        </w:rPr>
        <w:fldChar w:fldCharType="separate"/>
      </w:r>
      <w:r>
        <w:rPr>
          <w:noProof/>
        </w:rPr>
        <w:t>191</w:t>
      </w:r>
      <w:r>
        <w:rPr>
          <w:noProof/>
        </w:rPr>
        <w:fldChar w:fldCharType="end"/>
      </w:r>
    </w:p>
    <w:p w14:paraId="719A0A8F" w14:textId="1D4E6457" w:rsidR="000A2B97" w:rsidRDefault="000A2B97">
      <w:pPr>
        <w:pStyle w:val="TOC4"/>
        <w:rPr>
          <w:rFonts w:asciiTheme="minorHAnsi" w:eastAsiaTheme="minorEastAsia" w:hAnsiTheme="minorHAnsi" w:cstheme="minorBidi"/>
          <w:noProof/>
          <w:kern w:val="2"/>
          <w:sz w:val="22"/>
          <w:szCs w:val="22"/>
          <w:lang w:eastAsia="en-GB"/>
          <w14:ligatures w14:val="standardContextual"/>
        </w:rPr>
      </w:pPr>
      <w:r>
        <w:rPr>
          <w:noProof/>
        </w:rPr>
        <w:t>7.19.3.2</w:t>
      </w:r>
      <w:r>
        <w:rPr>
          <w:rFonts w:asciiTheme="minorHAnsi" w:eastAsiaTheme="minorEastAsia" w:hAnsiTheme="minorHAnsi" w:cstheme="minorBidi"/>
          <w:noProof/>
          <w:kern w:val="2"/>
          <w:sz w:val="22"/>
          <w:szCs w:val="22"/>
          <w:lang w:eastAsia="en-GB"/>
          <w14:ligatures w14:val="standardContextual"/>
        </w:rPr>
        <w:tab/>
      </w:r>
      <w:r>
        <w:rPr>
          <w:noProof/>
        </w:rPr>
        <w:t>Ad hoc group call involving multiple MC systems</w:t>
      </w:r>
      <w:r>
        <w:rPr>
          <w:noProof/>
        </w:rPr>
        <w:tab/>
      </w:r>
      <w:r>
        <w:rPr>
          <w:noProof/>
        </w:rPr>
        <w:fldChar w:fldCharType="begin"/>
      </w:r>
      <w:r>
        <w:rPr>
          <w:noProof/>
        </w:rPr>
        <w:instrText xml:space="preserve"> PAGEREF _Toc154701768 \h </w:instrText>
      </w:r>
      <w:r>
        <w:rPr>
          <w:noProof/>
        </w:rPr>
      </w:r>
      <w:r>
        <w:rPr>
          <w:noProof/>
        </w:rPr>
        <w:fldChar w:fldCharType="separate"/>
      </w:r>
      <w:r>
        <w:rPr>
          <w:noProof/>
        </w:rPr>
        <w:t>193</w:t>
      </w:r>
      <w:r>
        <w:rPr>
          <w:noProof/>
        </w:rPr>
        <w:fldChar w:fldCharType="end"/>
      </w:r>
    </w:p>
    <w:p w14:paraId="3D940177" w14:textId="1E08053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7.19.3.2.1</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Ad hoc group call setup – Participants list determined by the MCVideo server</w:t>
      </w:r>
      <w:r>
        <w:rPr>
          <w:noProof/>
        </w:rPr>
        <w:tab/>
      </w:r>
      <w:r>
        <w:rPr>
          <w:noProof/>
        </w:rPr>
        <w:fldChar w:fldCharType="begin"/>
      </w:r>
      <w:r>
        <w:rPr>
          <w:noProof/>
        </w:rPr>
        <w:instrText xml:space="preserve"> PAGEREF _Toc154701769 \h </w:instrText>
      </w:r>
      <w:r>
        <w:rPr>
          <w:noProof/>
        </w:rPr>
      </w:r>
      <w:r>
        <w:rPr>
          <w:noProof/>
        </w:rPr>
        <w:fldChar w:fldCharType="separate"/>
      </w:r>
      <w:r>
        <w:rPr>
          <w:noProof/>
        </w:rPr>
        <w:t>193</w:t>
      </w:r>
      <w:r>
        <w:rPr>
          <w:noProof/>
        </w:rPr>
        <w:fldChar w:fldCharType="end"/>
      </w:r>
    </w:p>
    <w:p w14:paraId="72091343" w14:textId="0ECB7BF8"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7.19.3.2.2</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Modification of ad hoc group call participants by the MCVideo server</w:t>
      </w:r>
      <w:r>
        <w:rPr>
          <w:noProof/>
        </w:rPr>
        <w:tab/>
      </w:r>
      <w:r>
        <w:rPr>
          <w:noProof/>
        </w:rPr>
        <w:fldChar w:fldCharType="begin"/>
      </w:r>
      <w:r>
        <w:rPr>
          <w:noProof/>
        </w:rPr>
        <w:instrText xml:space="preserve"> PAGEREF _Toc154701770 \h </w:instrText>
      </w:r>
      <w:r>
        <w:rPr>
          <w:noProof/>
        </w:rPr>
      </w:r>
      <w:r>
        <w:rPr>
          <w:noProof/>
        </w:rPr>
        <w:fldChar w:fldCharType="separate"/>
      </w:r>
      <w:r>
        <w:rPr>
          <w:noProof/>
        </w:rPr>
        <w:t>195</w:t>
      </w:r>
      <w:r>
        <w:rPr>
          <w:noProof/>
        </w:rPr>
        <w:fldChar w:fldCharType="end"/>
      </w:r>
    </w:p>
    <w:p w14:paraId="6134D3CB" w14:textId="47DB0951"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7.19.3.2.3</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Release ad hoc group call and stop determining the ad hoc group call participants by partner MCVideo system – Participants list determined by the MCVideo server</w:t>
      </w:r>
      <w:r>
        <w:rPr>
          <w:noProof/>
        </w:rPr>
        <w:tab/>
      </w:r>
      <w:r>
        <w:rPr>
          <w:noProof/>
        </w:rPr>
        <w:fldChar w:fldCharType="begin"/>
      </w:r>
      <w:r>
        <w:rPr>
          <w:noProof/>
        </w:rPr>
        <w:instrText xml:space="preserve"> PAGEREF _Toc154701771 \h </w:instrText>
      </w:r>
      <w:r>
        <w:rPr>
          <w:noProof/>
        </w:rPr>
      </w:r>
      <w:r>
        <w:rPr>
          <w:noProof/>
        </w:rPr>
        <w:fldChar w:fldCharType="separate"/>
      </w:r>
      <w:r>
        <w:rPr>
          <w:noProof/>
        </w:rPr>
        <w:t>197</w:t>
      </w:r>
      <w:r>
        <w:rPr>
          <w:noProof/>
        </w:rPr>
        <w:fldChar w:fldCharType="end"/>
      </w:r>
    </w:p>
    <w:p w14:paraId="42AE06A9" w14:textId="646A8029"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7.19.3.2.4</w:t>
      </w:r>
      <w:r>
        <w:rPr>
          <w:rFonts w:asciiTheme="minorHAnsi" w:eastAsiaTheme="minorEastAsia" w:hAnsiTheme="minorHAnsi" w:cstheme="minorBidi"/>
          <w:noProof/>
          <w:kern w:val="2"/>
          <w:sz w:val="22"/>
          <w:szCs w:val="22"/>
          <w:lang w:eastAsia="en-GB"/>
          <w14:ligatures w14:val="standardContextual"/>
        </w:rPr>
        <w:tab/>
      </w:r>
      <w:r>
        <w:rPr>
          <w:noProof/>
        </w:rPr>
        <w:t>Procedure for ad hoc group call setup – Participants list provided by the Initiator</w:t>
      </w:r>
      <w:r>
        <w:rPr>
          <w:noProof/>
        </w:rPr>
        <w:tab/>
      </w:r>
      <w:r>
        <w:rPr>
          <w:noProof/>
        </w:rPr>
        <w:fldChar w:fldCharType="begin"/>
      </w:r>
      <w:r>
        <w:rPr>
          <w:noProof/>
        </w:rPr>
        <w:instrText xml:space="preserve"> PAGEREF _Toc154701772 \h </w:instrText>
      </w:r>
      <w:r>
        <w:rPr>
          <w:noProof/>
        </w:rPr>
      </w:r>
      <w:r>
        <w:rPr>
          <w:noProof/>
        </w:rPr>
        <w:fldChar w:fldCharType="separate"/>
      </w:r>
      <w:r>
        <w:rPr>
          <w:noProof/>
        </w:rPr>
        <w:t>199</w:t>
      </w:r>
      <w:r>
        <w:rPr>
          <w:noProof/>
        </w:rPr>
        <w:fldChar w:fldCharType="end"/>
      </w:r>
    </w:p>
    <w:p w14:paraId="29425B29" w14:textId="53FB16E0"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7.19.3.2.5</w:t>
      </w:r>
      <w:r>
        <w:rPr>
          <w:rFonts w:asciiTheme="minorHAnsi" w:eastAsiaTheme="minorEastAsia" w:hAnsiTheme="minorHAnsi" w:cstheme="minorBidi"/>
          <w:noProof/>
          <w:kern w:val="2"/>
          <w:sz w:val="22"/>
          <w:szCs w:val="22"/>
          <w:lang w:eastAsia="en-GB"/>
          <w14:ligatures w14:val="standardContextual"/>
        </w:rPr>
        <w:tab/>
      </w:r>
      <w:r>
        <w:rPr>
          <w:noProof/>
        </w:rPr>
        <w:t>Procedure for ad hoc group call release by MCVideo server – Participants list provided by the Initiator</w:t>
      </w:r>
      <w:r>
        <w:rPr>
          <w:noProof/>
        </w:rPr>
        <w:tab/>
      </w:r>
      <w:r>
        <w:rPr>
          <w:noProof/>
        </w:rPr>
        <w:fldChar w:fldCharType="begin"/>
      </w:r>
      <w:r>
        <w:rPr>
          <w:noProof/>
        </w:rPr>
        <w:instrText xml:space="preserve"> PAGEREF _Toc154701773 \h </w:instrText>
      </w:r>
      <w:r>
        <w:rPr>
          <w:noProof/>
        </w:rPr>
      </w:r>
      <w:r>
        <w:rPr>
          <w:noProof/>
        </w:rPr>
        <w:fldChar w:fldCharType="separate"/>
      </w:r>
      <w:r>
        <w:rPr>
          <w:noProof/>
        </w:rPr>
        <w:t>200</w:t>
      </w:r>
      <w:r>
        <w:rPr>
          <w:noProof/>
        </w:rPr>
        <w:fldChar w:fldCharType="end"/>
      </w:r>
    </w:p>
    <w:p w14:paraId="71AFFE98" w14:textId="13BDB4E5" w:rsidR="000A2B97" w:rsidRDefault="000A2B97">
      <w:pPr>
        <w:pStyle w:val="TOC5"/>
        <w:rPr>
          <w:rFonts w:asciiTheme="minorHAnsi" w:eastAsiaTheme="minorEastAsia" w:hAnsiTheme="minorHAnsi" w:cstheme="minorBidi"/>
          <w:noProof/>
          <w:kern w:val="2"/>
          <w:sz w:val="22"/>
          <w:szCs w:val="22"/>
          <w:lang w:eastAsia="en-GB"/>
          <w14:ligatures w14:val="standardContextual"/>
        </w:rPr>
      </w:pPr>
      <w:r>
        <w:rPr>
          <w:noProof/>
        </w:rPr>
        <w:t>7.19.3.2.6</w:t>
      </w:r>
      <w:r>
        <w:rPr>
          <w:rFonts w:asciiTheme="minorHAnsi" w:eastAsiaTheme="minorEastAsia" w:hAnsiTheme="minorHAnsi" w:cstheme="minorBidi"/>
          <w:noProof/>
          <w:kern w:val="2"/>
          <w:sz w:val="22"/>
          <w:szCs w:val="22"/>
          <w:lang w:eastAsia="en-GB"/>
          <w14:ligatures w14:val="standardContextual"/>
        </w:rPr>
        <w:tab/>
      </w:r>
      <w:r w:rsidRPr="000E709A">
        <w:rPr>
          <w:noProof/>
          <w:lang w:val="nl-NL"/>
        </w:rPr>
        <w:t>Modification of ad hoc group call participants by an authorized user</w:t>
      </w:r>
      <w:r>
        <w:rPr>
          <w:noProof/>
        </w:rPr>
        <w:tab/>
      </w:r>
      <w:r>
        <w:rPr>
          <w:noProof/>
        </w:rPr>
        <w:fldChar w:fldCharType="begin"/>
      </w:r>
      <w:r>
        <w:rPr>
          <w:noProof/>
        </w:rPr>
        <w:instrText xml:space="preserve"> PAGEREF _Toc154701774 \h </w:instrText>
      </w:r>
      <w:r>
        <w:rPr>
          <w:noProof/>
        </w:rPr>
      </w:r>
      <w:r>
        <w:rPr>
          <w:noProof/>
        </w:rPr>
        <w:fldChar w:fldCharType="separate"/>
      </w:r>
      <w:r>
        <w:rPr>
          <w:noProof/>
        </w:rPr>
        <w:t>202</w:t>
      </w:r>
      <w:r>
        <w:rPr>
          <w:noProof/>
        </w:rPr>
        <w:fldChar w:fldCharType="end"/>
      </w:r>
    </w:p>
    <w:p w14:paraId="07C71119" w14:textId="7E8FC93B" w:rsidR="000A2B97" w:rsidRDefault="000A2B97">
      <w:pPr>
        <w:pStyle w:val="TOC8"/>
        <w:rPr>
          <w:rFonts w:asciiTheme="minorHAnsi" w:eastAsiaTheme="minorEastAsia" w:hAnsiTheme="minorHAnsi" w:cstheme="minorBidi"/>
          <w:b w:val="0"/>
          <w:noProof/>
          <w:kern w:val="2"/>
          <w:szCs w:val="22"/>
          <w:lang w:eastAsia="en-GB"/>
          <w14:ligatures w14:val="standardContextual"/>
        </w:rPr>
      </w:pPr>
      <w:r>
        <w:rPr>
          <w:noProof/>
        </w:rPr>
        <w:t>Annex A (normative): MCVideo related configuration data</w:t>
      </w:r>
      <w:r>
        <w:rPr>
          <w:noProof/>
        </w:rPr>
        <w:tab/>
      </w:r>
      <w:r>
        <w:rPr>
          <w:noProof/>
        </w:rPr>
        <w:fldChar w:fldCharType="begin"/>
      </w:r>
      <w:r>
        <w:rPr>
          <w:noProof/>
        </w:rPr>
        <w:instrText xml:space="preserve"> PAGEREF _Toc154701775 \h </w:instrText>
      </w:r>
      <w:r>
        <w:rPr>
          <w:noProof/>
        </w:rPr>
      </w:r>
      <w:r>
        <w:rPr>
          <w:noProof/>
        </w:rPr>
        <w:fldChar w:fldCharType="separate"/>
      </w:r>
      <w:r>
        <w:rPr>
          <w:noProof/>
        </w:rPr>
        <w:t>205</w:t>
      </w:r>
      <w:r>
        <w:rPr>
          <w:noProof/>
        </w:rPr>
        <w:fldChar w:fldCharType="end"/>
      </w:r>
    </w:p>
    <w:p w14:paraId="7AE79391" w14:textId="197A0618"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_Toc154701776 \h </w:instrText>
      </w:r>
      <w:r>
        <w:rPr>
          <w:noProof/>
        </w:rPr>
      </w:r>
      <w:r>
        <w:rPr>
          <w:noProof/>
        </w:rPr>
        <w:fldChar w:fldCharType="separate"/>
      </w:r>
      <w:r>
        <w:rPr>
          <w:noProof/>
        </w:rPr>
        <w:t>205</w:t>
      </w:r>
      <w:r>
        <w:rPr>
          <w:noProof/>
        </w:rPr>
        <w:fldChar w:fldCharType="end"/>
      </w:r>
    </w:p>
    <w:p w14:paraId="21151751" w14:textId="54E0CB20"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MCVideo UE configuration data</w:t>
      </w:r>
      <w:r>
        <w:rPr>
          <w:noProof/>
        </w:rPr>
        <w:tab/>
      </w:r>
      <w:r>
        <w:rPr>
          <w:noProof/>
        </w:rPr>
        <w:fldChar w:fldCharType="begin"/>
      </w:r>
      <w:r>
        <w:rPr>
          <w:noProof/>
        </w:rPr>
        <w:instrText xml:space="preserve"> PAGEREF _Toc154701777 \h </w:instrText>
      </w:r>
      <w:r>
        <w:rPr>
          <w:noProof/>
        </w:rPr>
      </w:r>
      <w:r>
        <w:rPr>
          <w:noProof/>
        </w:rPr>
        <w:fldChar w:fldCharType="separate"/>
      </w:r>
      <w:r>
        <w:rPr>
          <w:noProof/>
        </w:rPr>
        <w:t>205</w:t>
      </w:r>
      <w:r>
        <w:rPr>
          <w:noProof/>
        </w:rPr>
        <w:fldChar w:fldCharType="end"/>
      </w:r>
    </w:p>
    <w:p w14:paraId="412C38CC" w14:textId="56C6C499"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A.3</w:t>
      </w:r>
      <w:r>
        <w:rPr>
          <w:rFonts w:asciiTheme="minorHAnsi" w:eastAsiaTheme="minorEastAsia" w:hAnsiTheme="minorHAnsi" w:cstheme="minorBidi"/>
          <w:noProof/>
          <w:kern w:val="2"/>
          <w:szCs w:val="22"/>
          <w:lang w:eastAsia="en-GB"/>
          <w14:ligatures w14:val="standardContextual"/>
        </w:rPr>
        <w:tab/>
      </w:r>
      <w:r>
        <w:rPr>
          <w:noProof/>
        </w:rPr>
        <w:t>MCVideo user profile configuration data</w:t>
      </w:r>
      <w:r>
        <w:rPr>
          <w:noProof/>
        </w:rPr>
        <w:tab/>
      </w:r>
      <w:r>
        <w:rPr>
          <w:noProof/>
        </w:rPr>
        <w:fldChar w:fldCharType="begin"/>
      </w:r>
      <w:r>
        <w:rPr>
          <w:noProof/>
        </w:rPr>
        <w:instrText xml:space="preserve"> PAGEREF _Toc154701778 \h </w:instrText>
      </w:r>
      <w:r>
        <w:rPr>
          <w:noProof/>
        </w:rPr>
      </w:r>
      <w:r>
        <w:rPr>
          <w:noProof/>
        </w:rPr>
        <w:fldChar w:fldCharType="separate"/>
      </w:r>
      <w:r>
        <w:rPr>
          <w:noProof/>
        </w:rPr>
        <w:t>206</w:t>
      </w:r>
      <w:r>
        <w:rPr>
          <w:noProof/>
        </w:rPr>
        <w:fldChar w:fldCharType="end"/>
      </w:r>
    </w:p>
    <w:p w14:paraId="588BB0B1" w14:textId="60426C07"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A.4</w:t>
      </w:r>
      <w:r>
        <w:rPr>
          <w:rFonts w:asciiTheme="minorHAnsi" w:eastAsiaTheme="minorEastAsia" w:hAnsiTheme="minorHAnsi" w:cstheme="minorBidi"/>
          <w:noProof/>
          <w:kern w:val="2"/>
          <w:szCs w:val="22"/>
          <w:lang w:eastAsia="en-GB"/>
          <w14:ligatures w14:val="standardContextual"/>
        </w:rPr>
        <w:tab/>
      </w:r>
      <w:r>
        <w:rPr>
          <w:noProof/>
        </w:rPr>
        <w:t>MCVideo related Group configuration data</w:t>
      </w:r>
      <w:r>
        <w:rPr>
          <w:noProof/>
        </w:rPr>
        <w:tab/>
      </w:r>
      <w:r>
        <w:rPr>
          <w:noProof/>
        </w:rPr>
        <w:fldChar w:fldCharType="begin"/>
      </w:r>
      <w:r>
        <w:rPr>
          <w:noProof/>
        </w:rPr>
        <w:instrText xml:space="preserve"> PAGEREF _Toc154701779 \h </w:instrText>
      </w:r>
      <w:r>
        <w:rPr>
          <w:noProof/>
        </w:rPr>
      </w:r>
      <w:r>
        <w:rPr>
          <w:noProof/>
        </w:rPr>
        <w:fldChar w:fldCharType="separate"/>
      </w:r>
      <w:r>
        <w:rPr>
          <w:noProof/>
        </w:rPr>
        <w:t>215</w:t>
      </w:r>
      <w:r>
        <w:rPr>
          <w:noProof/>
        </w:rPr>
        <w:fldChar w:fldCharType="end"/>
      </w:r>
    </w:p>
    <w:p w14:paraId="02065431" w14:textId="2C6D39BA" w:rsidR="000A2B97" w:rsidRDefault="000A2B97">
      <w:pPr>
        <w:pStyle w:val="TOC1"/>
        <w:rPr>
          <w:rFonts w:asciiTheme="minorHAnsi" w:eastAsiaTheme="minorEastAsia" w:hAnsiTheme="minorHAnsi" w:cstheme="minorBidi"/>
          <w:noProof/>
          <w:kern w:val="2"/>
          <w:szCs w:val="22"/>
          <w:lang w:eastAsia="en-GB"/>
          <w14:ligatures w14:val="standardContextual"/>
        </w:rPr>
      </w:pPr>
      <w:r>
        <w:rPr>
          <w:noProof/>
        </w:rPr>
        <w:t>A.5</w:t>
      </w:r>
      <w:r>
        <w:rPr>
          <w:rFonts w:asciiTheme="minorHAnsi" w:eastAsiaTheme="minorEastAsia" w:hAnsiTheme="minorHAnsi" w:cstheme="minorBidi"/>
          <w:noProof/>
          <w:kern w:val="2"/>
          <w:szCs w:val="22"/>
          <w:lang w:eastAsia="en-GB"/>
          <w14:ligatures w14:val="standardContextual"/>
        </w:rPr>
        <w:tab/>
      </w:r>
      <w:r>
        <w:rPr>
          <w:noProof/>
        </w:rPr>
        <w:t>MCVideo service configuration data</w:t>
      </w:r>
      <w:r>
        <w:rPr>
          <w:noProof/>
        </w:rPr>
        <w:tab/>
      </w:r>
      <w:r>
        <w:rPr>
          <w:noProof/>
        </w:rPr>
        <w:fldChar w:fldCharType="begin"/>
      </w:r>
      <w:r>
        <w:rPr>
          <w:noProof/>
        </w:rPr>
        <w:instrText xml:space="preserve"> PAGEREF _Toc154701780 \h </w:instrText>
      </w:r>
      <w:r>
        <w:rPr>
          <w:noProof/>
        </w:rPr>
      </w:r>
      <w:r>
        <w:rPr>
          <w:noProof/>
        </w:rPr>
        <w:fldChar w:fldCharType="separate"/>
      </w:r>
      <w:r>
        <w:rPr>
          <w:noProof/>
        </w:rPr>
        <w:t>217</w:t>
      </w:r>
      <w:r>
        <w:rPr>
          <w:noProof/>
        </w:rPr>
        <w:fldChar w:fldCharType="end"/>
      </w:r>
    </w:p>
    <w:p w14:paraId="47D87FC4" w14:textId="4498A7BC" w:rsidR="000A2B97" w:rsidRDefault="000A2B97">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Pr>
          <w:noProof/>
          <w:lang w:eastAsia="zh-CN"/>
        </w:rPr>
        <w:t>B</w:t>
      </w:r>
      <w:r>
        <w:rPr>
          <w:noProof/>
        </w:rPr>
        <w:t xml:space="preserve"> (informative): Change history</w:t>
      </w:r>
      <w:r>
        <w:rPr>
          <w:noProof/>
        </w:rPr>
        <w:tab/>
      </w:r>
      <w:r>
        <w:rPr>
          <w:noProof/>
        </w:rPr>
        <w:fldChar w:fldCharType="begin"/>
      </w:r>
      <w:r>
        <w:rPr>
          <w:noProof/>
        </w:rPr>
        <w:instrText xml:space="preserve"> PAGEREF _Toc154701781 \h </w:instrText>
      </w:r>
      <w:r>
        <w:rPr>
          <w:noProof/>
        </w:rPr>
      </w:r>
      <w:r>
        <w:rPr>
          <w:noProof/>
        </w:rPr>
        <w:fldChar w:fldCharType="separate"/>
      </w:r>
      <w:r>
        <w:rPr>
          <w:noProof/>
        </w:rPr>
        <w:t>220</w:t>
      </w:r>
      <w:r>
        <w:rPr>
          <w:noProof/>
        </w:rPr>
        <w:fldChar w:fldCharType="end"/>
      </w:r>
    </w:p>
    <w:p w14:paraId="0C263994" w14:textId="57AA633D" w:rsidR="00A90238" w:rsidRPr="00D1798B" w:rsidRDefault="00A90238" w:rsidP="00A90238">
      <w:r w:rsidRPr="004D3578">
        <w:rPr>
          <w:noProof/>
          <w:sz w:val="22"/>
        </w:rPr>
        <w:fldChar w:fldCharType="end"/>
      </w:r>
    </w:p>
    <w:p w14:paraId="317BA647" w14:textId="77777777" w:rsidR="00A90238" w:rsidRPr="00D1798B" w:rsidRDefault="00A90238" w:rsidP="00A90238">
      <w:pPr>
        <w:pStyle w:val="Heading1"/>
      </w:pPr>
      <w:r w:rsidRPr="00D1798B">
        <w:br w:type="page"/>
      </w:r>
      <w:bookmarkStart w:id="14" w:name="_Toc424654344"/>
      <w:bookmarkStart w:id="15" w:name="_Toc428364927"/>
      <w:bookmarkStart w:id="16" w:name="_Toc433209522"/>
      <w:bookmarkStart w:id="17" w:name="_Toc445195208"/>
      <w:bookmarkStart w:id="18" w:name="_Toc445214623"/>
      <w:bookmarkStart w:id="19" w:name="_Toc445869695"/>
      <w:bookmarkStart w:id="20" w:name="_Toc446352340"/>
      <w:bookmarkStart w:id="21" w:name="_Toc446369771"/>
      <w:bookmarkStart w:id="22" w:name="_Toc446371502"/>
      <w:bookmarkStart w:id="23" w:name="_Toc154701344"/>
      <w:r w:rsidRPr="00D1798B">
        <w:lastRenderedPageBreak/>
        <w:t>Foreword</w:t>
      </w:r>
      <w:bookmarkEnd w:id="14"/>
      <w:bookmarkEnd w:id="15"/>
      <w:bookmarkEnd w:id="16"/>
      <w:bookmarkEnd w:id="17"/>
      <w:bookmarkEnd w:id="18"/>
      <w:bookmarkEnd w:id="19"/>
      <w:bookmarkEnd w:id="20"/>
      <w:bookmarkEnd w:id="21"/>
      <w:bookmarkEnd w:id="22"/>
      <w:bookmarkEnd w:id="23"/>
    </w:p>
    <w:p w14:paraId="6FA6BE84" w14:textId="77777777" w:rsidR="00A90238" w:rsidRPr="00D1798B" w:rsidRDefault="00A90238" w:rsidP="00A90238">
      <w:r w:rsidRPr="00D1798B">
        <w:t>This Technical Specification has been produced by the 3</w:t>
      </w:r>
      <w:r w:rsidRPr="00D1798B">
        <w:rPr>
          <w:vertAlign w:val="superscript"/>
        </w:rPr>
        <w:t>rd</w:t>
      </w:r>
      <w:r w:rsidRPr="00D1798B">
        <w:t xml:space="preserve"> Generation Partnership Project (3GPP).</w:t>
      </w:r>
    </w:p>
    <w:p w14:paraId="6AE7CE27" w14:textId="77777777" w:rsidR="00A90238" w:rsidRPr="004D3578" w:rsidRDefault="00A90238" w:rsidP="00A90238">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9DCA647" w14:textId="77777777" w:rsidR="00A90238" w:rsidRPr="004D3578" w:rsidRDefault="00A90238" w:rsidP="00A90238">
      <w:pPr>
        <w:pStyle w:val="B1"/>
      </w:pPr>
      <w:r w:rsidRPr="004D3578">
        <w:t>Version x.y.z</w:t>
      </w:r>
    </w:p>
    <w:p w14:paraId="00E3D23B" w14:textId="77777777" w:rsidR="00A90238" w:rsidRPr="004D3578" w:rsidRDefault="00A90238" w:rsidP="00A90238">
      <w:pPr>
        <w:pStyle w:val="B1"/>
      </w:pPr>
      <w:r w:rsidRPr="004D3578">
        <w:t>where:</w:t>
      </w:r>
    </w:p>
    <w:p w14:paraId="3F04CC25" w14:textId="77777777" w:rsidR="00A90238" w:rsidRPr="004D3578" w:rsidRDefault="00A90238" w:rsidP="00A90238">
      <w:pPr>
        <w:pStyle w:val="B2"/>
      </w:pPr>
      <w:r w:rsidRPr="004D3578">
        <w:t>x</w:t>
      </w:r>
      <w:r w:rsidRPr="004D3578">
        <w:tab/>
        <w:t>the first digit:</w:t>
      </w:r>
    </w:p>
    <w:p w14:paraId="36186F73" w14:textId="77777777" w:rsidR="00A90238" w:rsidRPr="004D3578" w:rsidRDefault="00A90238" w:rsidP="00A90238">
      <w:pPr>
        <w:pStyle w:val="B3"/>
      </w:pPr>
      <w:r w:rsidRPr="004D3578">
        <w:t>1</w:t>
      </w:r>
      <w:r w:rsidRPr="004D3578">
        <w:tab/>
        <w:t>presented to TSG for information;</w:t>
      </w:r>
    </w:p>
    <w:p w14:paraId="62786312" w14:textId="77777777" w:rsidR="00A90238" w:rsidRPr="004D3578" w:rsidRDefault="00A90238" w:rsidP="00A90238">
      <w:pPr>
        <w:pStyle w:val="B3"/>
      </w:pPr>
      <w:r w:rsidRPr="004D3578">
        <w:t>2</w:t>
      </w:r>
      <w:r w:rsidRPr="004D3578">
        <w:tab/>
        <w:t>presented to TSG for approval;</w:t>
      </w:r>
    </w:p>
    <w:p w14:paraId="3F7D90A4" w14:textId="77777777" w:rsidR="00A90238" w:rsidRPr="004D3578" w:rsidRDefault="00A90238" w:rsidP="00A90238">
      <w:pPr>
        <w:pStyle w:val="B3"/>
      </w:pPr>
      <w:r w:rsidRPr="004D3578">
        <w:t>3</w:t>
      </w:r>
      <w:r w:rsidRPr="004D3578">
        <w:tab/>
        <w:t>or greater indicates TSG approved document under change control.</w:t>
      </w:r>
    </w:p>
    <w:p w14:paraId="4F22BB05" w14:textId="77777777" w:rsidR="00A90238" w:rsidRPr="004D3578" w:rsidRDefault="00A90238" w:rsidP="00A90238">
      <w:pPr>
        <w:pStyle w:val="B2"/>
      </w:pPr>
      <w:r w:rsidRPr="004D3578">
        <w:t>y</w:t>
      </w:r>
      <w:r w:rsidRPr="004D3578">
        <w:tab/>
        <w:t>the second digit is incremented for all changes of substance, i.e. technical enhancements, corrections, updates, etc.</w:t>
      </w:r>
    </w:p>
    <w:p w14:paraId="026D87AF" w14:textId="77777777" w:rsidR="00A90238" w:rsidRPr="004D3578" w:rsidRDefault="00A90238" w:rsidP="00A90238">
      <w:pPr>
        <w:pStyle w:val="B2"/>
      </w:pPr>
      <w:r w:rsidRPr="004D3578">
        <w:t>z</w:t>
      </w:r>
      <w:r w:rsidRPr="004D3578">
        <w:tab/>
        <w:t>the third digit is incremented when editorial only changes have been incorporated in the document.</w:t>
      </w:r>
    </w:p>
    <w:p w14:paraId="3EFB0862" w14:textId="77777777" w:rsidR="00A90238" w:rsidRPr="004D3578" w:rsidRDefault="00A90238" w:rsidP="00A90238">
      <w:pPr>
        <w:pStyle w:val="Heading1"/>
      </w:pPr>
      <w:r w:rsidRPr="004D3578">
        <w:br w:type="page"/>
      </w:r>
      <w:bookmarkStart w:id="24" w:name="_Toc424654345"/>
      <w:bookmarkStart w:id="25" w:name="_Toc428364928"/>
      <w:bookmarkStart w:id="26" w:name="_Toc433209523"/>
      <w:bookmarkStart w:id="27" w:name="_Toc445195209"/>
      <w:bookmarkStart w:id="28" w:name="_Toc445214624"/>
      <w:bookmarkStart w:id="29" w:name="_Toc445869696"/>
      <w:bookmarkStart w:id="30" w:name="_Toc446352341"/>
      <w:bookmarkStart w:id="31" w:name="_Toc446369772"/>
      <w:bookmarkStart w:id="32" w:name="_Toc446371503"/>
      <w:bookmarkStart w:id="33" w:name="_Toc154701345"/>
      <w:r w:rsidRPr="004D3578">
        <w:lastRenderedPageBreak/>
        <w:t>1</w:t>
      </w:r>
      <w:r w:rsidRPr="004D3578">
        <w:tab/>
        <w:t>Scope</w:t>
      </w:r>
      <w:bookmarkEnd w:id="24"/>
      <w:bookmarkEnd w:id="25"/>
      <w:bookmarkEnd w:id="26"/>
      <w:bookmarkEnd w:id="27"/>
      <w:bookmarkEnd w:id="28"/>
      <w:bookmarkEnd w:id="29"/>
      <w:bookmarkEnd w:id="30"/>
      <w:bookmarkEnd w:id="31"/>
      <w:bookmarkEnd w:id="32"/>
      <w:bookmarkEnd w:id="33"/>
    </w:p>
    <w:p w14:paraId="3F7D8034" w14:textId="77777777" w:rsidR="00A90238" w:rsidRDefault="00A90238" w:rsidP="00A90238">
      <w:r>
        <w:t xml:space="preserve">This document specifies the </w:t>
      </w:r>
      <w:r>
        <w:rPr>
          <w:rFonts w:hint="eastAsia"/>
          <w:lang w:eastAsia="zh-CN"/>
        </w:rPr>
        <w:t>functional</w:t>
      </w:r>
      <w:r>
        <w:t xml:space="preserve"> </w:t>
      </w:r>
      <w:r>
        <w:rPr>
          <w:rFonts w:hint="eastAsia"/>
          <w:lang w:eastAsia="zh-CN"/>
        </w:rPr>
        <w:t>model</w:t>
      </w:r>
      <w:r>
        <w:t xml:space="preserve">, procedures and information flows needed </w:t>
      </w:r>
      <w:r>
        <w:rPr>
          <w:rFonts w:hint="eastAsia"/>
          <w:lang w:eastAsia="zh-CN"/>
        </w:rPr>
        <w:t>for</w:t>
      </w:r>
      <w:r>
        <w:t xml:space="preserve"> the mission critical </w:t>
      </w:r>
      <w:r>
        <w:rPr>
          <w:rFonts w:hint="eastAsia"/>
          <w:lang w:eastAsia="zh-CN"/>
        </w:rPr>
        <w:t>video</w:t>
      </w:r>
      <w:r>
        <w:t xml:space="preserve"> (MC</w:t>
      </w:r>
      <w:r>
        <w:rPr>
          <w:rFonts w:hint="eastAsia"/>
          <w:lang w:eastAsia="zh-CN"/>
        </w:rPr>
        <w:t>Video</w:t>
      </w:r>
      <w:r>
        <w:t>) service</w:t>
      </w:r>
      <w:r>
        <w:rPr>
          <w:rFonts w:hint="eastAsia"/>
          <w:lang w:eastAsia="zh-CN"/>
        </w:rPr>
        <w:t>.</w:t>
      </w:r>
      <w:r w:rsidRPr="00FB35C1">
        <w:t xml:space="preserve"> Support</w:t>
      </w:r>
      <w:r>
        <w:t xml:space="preserve"> for both </w:t>
      </w:r>
      <w:r>
        <w:rPr>
          <w:rFonts w:hint="eastAsia"/>
          <w:lang w:eastAsia="zh-CN"/>
        </w:rPr>
        <w:t>MCVideo</w:t>
      </w:r>
      <w:r>
        <w:t xml:space="preserve"> group </w:t>
      </w:r>
      <w:r>
        <w:rPr>
          <w:rFonts w:hint="eastAsia"/>
          <w:lang w:eastAsia="zh-CN"/>
        </w:rPr>
        <w:t>streaming</w:t>
      </w:r>
      <w:r>
        <w:t xml:space="preserve"> and MC</w:t>
      </w:r>
      <w:r>
        <w:rPr>
          <w:rFonts w:hint="eastAsia"/>
          <w:lang w:eastAsia="zh-CN"/>
        </w:rPr>
        <w:t>Video</w:t>
      </w:r>
      <w:r>
        <w:t xml:space="preserve"> private </w:t>
      </w:r>
      <w:r>
        <w:rPr>
          <w:rFonts w:hint="eastAsia"/>
          <w:lang w:eastAsia="zh-CN"/>
        </w:rPr>
        <w:t>streaming</w:t>
      </w:r>
      <w:r>
        <w:t xml:space="preserve"> operating in on-network and off-network modes of operation is specified.</w:t>
      </w:r>
    </w:p>
    <w:p w14:paraId="4CAC2B3F" w14:textId="77777777" w:rsidR="00A90238" w:rsidRDefault="00A90238" w:rsidP="00A90238">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rFonts w:hint="eastAsia"/>
          <w:lang w:eastAsia="zh-CN"/>
        </w:rPr>
        <w:t>280</w:t>
      </w:r>
      <w:r>
        <w:rPr>
          <w:lang w:eastAsia="zh-CN"/>
        </w:rPr>
        <w:t> </w:t>
      </w:r>
      <w:r w:rsidRPr="00FC07B6">
        <w:rPr>
          <w:lang w:eastAsia="zh-CN"/>
        </w:rPr>
        <w:t>[</w:t>
      </w:r>
      <w:r>
        <w:rPr>
          <w:rFonts w:hint="eastAsia"/>
          <w:lang w:eastAsia="zh-CN"/>
        </w:rPr>
        <w:t>2</w:t>
      </w:r>
      <w:r w:rsidRPr="00FC07B6">
        <w:rPr>
          <w:lang w:eastAsia="zh-CN"/>
        </w:rPr>
        <w:t>]</w:t>
      </w:r>
      <w:r>
        <w:rPr>
          <w:rFonts w:hint="eastAsia"/>
          <w:lang w:eastAsia="zh-CN"/>
        </w:rPr>
        <w:t xml:space="preserve">, </w:t>
      </w:r>
      <w:r>
        <w:rPr>
          <w:lang w:eastAsia="zh-CN"/>
        </w:rPr>
        <w:t xml:space="preserve">and </w:t>
      </w:r>
      <w:r>
        <w:rPr>
          <w:rFonts w:hint="eastAsia"/>
          <w:lang w:eastAsia="zh-CN"/>
        </w:rPr>
        <w:t>3GPP TS 22.281</w:t>
      </w:r>
      <w:r>
        <w:rPr>
          <w:lang w:val="en-US" w:eastAsia="zh-CN"/>
        </w:rPr>
        <w:t> </w:t>
      </w:r>
      <w:r>
        <w:rPr>
          <w:rFonts w:hint="eastAsia"/>
          <w:lang w:eastAsia="zh-CN"/>
        </w:rPr>
        <w:t>[3]</w:t>
      </w:r>
      <w:r w:rsidRPr="00FC07B6">
        <w:rPr>
          <w:lang w:eastAsia="zh-CN"/>
        </w:rPr>
        <w:t>.</w:t>
      </w:r>
    </w:p>
    <w:p w14:paraId="0404005C" w14:textId="77777777" w:rsidR="00A90238" w:rsidRDefault="00A90238" w:rsidP="00A90238">
      <w:r>
        <w:t xml:space="preserve">The present document is applicable primarily to </w:t>
      </w:r>
      <w:r>
        <w:rPr>
          <w:rFonts w:hint="eastAsia"/>
          <w:lang w:eastAsia="zh-CN"/>
        </w:rPr>
        <w:t>mission critical video</w:t>
      </w:r>
      <w:r>
        <w:t xml:space="preserve"> service using E-UTRAN access</w:t>
      </w:r>
      <w:r w:rsidRPr="00173D58">
        <w:t xml:space="preserve"> </w:t>
      </w:r>
      <w:r>
        <w:rPr>
          <w:rFonts w:hint="eastAsia"/>
          <w:lang w:eastAsia="zh-CN"/>
        </w:rPr>
        <w:t>based on the common functional architecture for mission critical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 and the</w:t>
      </w:r>
      <w:r>
        <w:t xml:space="preserve"> EPC architecture defined in 3GPP TS 23.401 [</w:t>
      </w:r>
      <w:r>
        <w:rPr>
          <w:lang w:eastAsia="zh-CN"/>
        </w:rPr>
        <w:t>8</w:t>
      </w:r>
      <w:r>
        <w:t>].</w:t>
      </w:r>
    </w:p>
    <w:p w14:paraId="288E6F30" w14:textId="77777777" w:rsidR="00A90238" w:rsidRDefault="00A90238" w:rsidP="00A90238">
      <w:pPr>
        <w:rPr>
          <w:lang w:eastAsia="zh-CN"/>
        </w:rPr>
      </w:pPr>
      <w:r>
        <w:t>The MC</w:t>
      </w:r>
      <w:r>
        <w:rPr>
          <w:rFonts w:hint="eastAsia"/>
          <w:lang w:eastAsia="zh-CN"/>
        </w:rPr>
        <w:t>Video</w:t>
      </w:r>
      <w:r>
        <w:t xml:space="preserve"> service can be used for public safety applications and also for general commercial applications e.g. utility companies and railways.</w:t>
      </w:r>
    </w:p>
    <w:p w14:paraId="7B4C4CE4" w14:textId="77777777" w:rsidR="00A90238" w:rsidRPr="004D3578" w:rsidRDefault="00A90238" w:rsidP="00A90238">
      <w:pPr>
        <w:pStyle w:val="Heading1"/>
      </w:pPr>
      <w:bookmarkStart w:id="34" w:name="_Toc424654346"/>
      <w:bookmarkStart w:id="35" w:name="_Toc428364929"/>
      <w:bookmarkStart w:id="36" w:name="_Toc433209524"/>
      <w:bookmarkStart w:id="37" w:name="_Toc445195210"/>
      <w:bookmarkStart w:id="38" w:name="_Toc445214625"/>
      <w:bookmarkStart w:id="39" w:name="_Toc445869697"/>
      <w:bookmarkStart w:id="40" w:name="_Toc446352342"/>
      <w:bookmarkStart w:id="41" w:name="_Toc446369773"/>
      <w:bookmarkStart w:id="42" w:name="_Toc446371504"/>
      <w:bookmarkStart w:id="43" w:name="_Toc154701346"/>
      <w:r w:rsidRPr="004D3578">
        <w:t>2</w:t>
      </w:r>
      <w:r w:rsidRPr="004D3578">
        <w:tab/>
        <w:t>References</w:t>
      </w:r>
      <w:bookmarkEnd w:id="34"/>
      <w:bookmarkEnd w:id="35"/>
      <w:bookmarkEnd w:id="36"/>
      <w:bookmarkEnd w:id="37"/>
      <w:bookmarkEnd w:id="38"/>
      <w:bookmarkEnd w:id="39"/>
      <w:bookmarkEnd w:id="40"/>
      <w:bookmarkEnd w:id="41"/>
      <w:bookmarkEnd w:id="42"/>
      <w:bookmarkEnd w:id="43"/>
    </w:p>
    <w:p w14:paraId="392EB978" w14:textId="77777777" w:rsidR="00A90238" w:rsidRPr="004D3578" w:rsidRDefault="00A90238" w:rsidP="00A90238">
      <w:r w:rsidRPr="004D3578">
        <w:t>The following documents contain provisions which, through reference in this text, constitute provisions of the present document.</w:t>
      </w:r>
    </w:p>
    <w:p w14:paraId="508E0723" w14:textId="77777777" w:rsidR="00A90238" w:rsidRPr="004D3578" w:rsidRDefault="00A90238" w:rsidP="00A90238">
      <w:pPr>
        <w:pStyle w:val="B1"/>
      </w:pPr>
      <w:r w:rsidRPr="004D3578">
        <w:t>-</w:t>
      </w:r>
      <w:r w:rsidRPr="004D3578">
        <w:tab/>
        <w:t>References are either specific (identified by date of publication, edition number, version number, etc.) or non</w:t>
      </w:r>
      <w:r w:rsidRPr="004D3578">
        <w:noBreakHyphen/>
        <w:t>specific.</w:t>
      </w:r>
    </w:p>
    <w:p w14:paraId="73B49BAF" w14:textId="77777777" w:rsidR="00A90238" w:rsidRPr="004D3578" w:rsidRDefault="00A90238" w:rsidP="00A90238">
      <w:pPr>
        <w:pStyle w:val="B1"/>
      </w:pPr>
      <w:r w:rsidRPr="004D3578">
        <w:t>-</w:t>
      </w:r>
      <w:r w:rsidRPr="004D3578">
        <w:tab/>
        <w:t>For a specific reference, subsequent revisions do not apply.</w:t>
      </w:r>
    </w:p>
    <w:p w14:paraId="72C57DD6" w14:textId="77777777" w:rsidR="00A90238" w:rsidRPr="004D3578" w:rsidRDefault="00A90238" w:rsidP="00A90238">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1D795EEC" w14:textId="77777777" w:rsidR="00A90238" w:rsidRPr="004D3578" w:rsidRDefault="00A90238" w:rsidP="00A90238">
      <w:pPr>
        <w:pStyle w:val="EX"/>
      </w:pPr>
      <w:r w:rsidRPr="004D3578">
        <w:t>[1]</w:t>
      </w:r>
      <w:r w:rsidRPr="004D3578">
        <w:tab/>
        <w:t>3GPP TR 21.905: "Vocabulary for 3GPP Specifications".</w:t>
      </w:r>
    </w:p>
    <w:p w14:paraId="543B5807" w14:textId="77777777" w:rsidR="00A90238" w:rsidRDefault="00A90238" w:rsidP="00A90238">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r w:rsidRPr="003B0F41">
        <w:t>MC</w:t>
      </w:r>
      <w:r>
        <w:rPr>
          <w:rFonts w:hint="eastAsia"/>
          <w:lang w:eastAsia="zh-CN"/>
        </w:rPr>
        <w:t>CoRe</w:t>
      </w:r>
      <w:r>
        <w:t>); Stage 1"</w:t>
      </w:r>
      <w:r w:rsidRPr="003B0F41">
        <w:t>.</w:t>
      </w:r>
    </w:p>
    <w:p w14:paraId="03ACEBA6" w14:textId="77777777" w:rsidR="00A90238" w:rsidRDefault="00A90238" w:rsidP="00A90238">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281</w:t>
      </w:r>
      <w:r w:rsidRPr="003B0F41">
        <w:t xml:space="preserve">: </w:t>
      </w:r>
      <w:r w:rsidRPr="003B0F41">
        <w:rPr>
          <w:color w:val="000000"/>
          <w:lang w:eastAsia="ja-JP"/>
        </w:rPr>
        <w:t>"</w:t>
      </w:r>
      <w:r w:rsidRPr="00F61B91">
        <w:t>Mission Critical Video services</w:t>
      </w:r>
      <w:r w:rsidRPr="003B0F41">
        <w:rPr>
          <w:color w:val="000000"/>
          <w:lang w:eastAsia="ja-JP"/>
        </w:rPr>
        <w:t>"</w:t>
      </w:r>
      <w:r w:rsidRPr="003B0F41">
        <w:t>.</w:t>
      </w:r>
    </w:p>
    <w:p w14:paraId="1BD8F063" w14:textId="77777777" w:rsidR="00A90238" w:rsidRPr="0050663F" w:rsidRDefault="00A90238" w:rsidP="00A90238">
      <w:pPr>
        <w:pStyle w:val="EX"/>
      </w:pPr>
      <w:r w:rsidRPr="0050663F">
        <w:t>[</w:t>
      </w:r>
      <w:r>
        <w:rPr>
          <w:rFonts w:hint="eastAsia"/>
          <w:lang w:eastAsia="zh-CN"/>
        </w:rPr>
        <w:t>4</w:t>
      </w:r>
      <w:r w:rsidRPr="0050663F">
        <w:t>]</w:t>
      </w:r>
      <w:r w:rsidRPr="0050663F">
        <w:tab/>
        <w:t>3GPP TS 23.002: "Network Architecture".</w:t>
      </w:r>
    </w:p>
    <w:p w14:paraId="6C8AB877" w14:textId="77777777" w:rsidR="00A90238" w:rsidRDefault="00A90238" w:rsidP="00A90238">
      <w:pPr>
        <w:pStyle w:val="EX"/>
      </w:pPr>
      <w:r>
        <w:t>[5]</w:t>
      </w:r>
      <w:r>
        <w:tab/>
      </w:r>
      <w:r w:rsidRPr="0050663F">
        <w:rPr>
          <w:rFonts w:eastAsia="Malgun Gothic" w:hint="eastAsia"/>
        </w:rPr>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20D39768" w14:textId="77777777" w:rsidR="00A90238" w:rsidRDefault="00A90238" w:rsidP="00A90238">
      <w:pPr>
        <w:pStyle w:val="EX"/>
        <w:rPr>
          <w:lang w:eastAsia="zh-CN"/>
        </w:rPr>
      </w:pPr>
      <w:r w:rsidRPr="003B0F41">
        <w:t>[</w:t>
      </w:r>
      <w:r>
        <w:rPr>
          <w:lang w:eastAsia="zh-CN"/>
        </w:rPr>
        <w:t>6</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rFonts w:hint="eastAsia"/>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to support mission critical services</w:t>
      </w:r>
      <w:r>
        <w:t>; Stage 2"</w:t>
      </w:r>
      <w:r w:rsidRPr="003B0F41">
        <w:t>.</w:t>
      </w:r>
    </w:p>
    <w:p w14:paraId="70643317" w14:textId="77777777" w:rsidR="00A90238" w:rsidRDefault="00A90238" w:rsidP="00A90238">
      <w:pPr>
        <w:pStyle w:val="EX"/>
        <w:rPr>
          <w:lang w:eastAsia="zh-CN"/>
        </w:rPr>
      </w:pPr>
      <w:r>
        <w:rPr>
          <w:rFonts w:hint="eastAsia"/>
          <w:lang w:eastAsia="zh-CN"/>
        </w:rPr>
        <w:t>[</w:t>
      </w:r>
      <w:r>
        <w:rPr>
          <w:lang w:eastAsia="zh-CN"/>
        </w:rPr>
        <w:t>7</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4F08F00B" w14:textId="77777777" w:rsidR="00A90238" w:rsidRDefault="00A90238" w:rsidP="00A90238">
      <w:pPr>
        <w:pStyle w:val="EX"/>
      </w:pPr>
      <w:r w:rsidRPr="003B0F41">
        <w:t>[</w:t>
      </w:r>
      <w:r>
        <w:rPr>
          <w:lang w:eastAsia="zh-CN"/>
        </w:rPr>
        <w:t>8</w:t>
      </w:r>
      <w:r w:rsidRPr="003B0F41">
        <w:t>]</w:t>
      </w:r>
      <w:r w:rsidRPr="003B0F41">
        <w:tab/>
        <w:t>3GPP TS 23.401: "General Packet Radio Service (GPRS) enhancements for Evolved Universal Terrestrial Radio Access Network (E-UTRAN) access".</w:t>
      </w:r>
    </w:p>
    <w:p w14:paraId="24EDA50C" w14:textId="77777777" w:rsidR="00A90238" w:rsidRDefault="00A90238" w:rsidP="00A90238">
      <w:pPr>
        <w:pStyle w:val="EX"/>
      </w:pPr>
      <w:r>
        <w:t>[</w:t>
      </w:r>
      <w:r>
        <w:rPr>
          <w:lang w:eastAsia="zh-CN"/>
        </w:rPr>
        <w:t>9</w:t>
      </w:r>
      <w:r>
        <w:t>]</w:t>
      </w:r>
      <w:r>
        <w:tab/>
        <w:t>3GPP</w:t>
      </w:r>
      <w:r>
        <w:rPr>
          <w:color w:val="000000"/>
          <w:lang w:eastAsia="ja-JP"/>
        </w:rPr>
        <w:t> </w:t>
      </w:r>
      <w:r>
        <w:t>TS</w:t>
      </w:r>
      <w:r>
        <w:rPr>
          <w:color w:val="000000"/>
          <w:lang w:eastAsia="ja-JP"/>
        </w:rPr>
        <w:t> </w:t>
      </w:r>
      <w:r>
        <w:t xml:space="preserve">23.468: </w:t>
      </w:r>
      <w:r>
        <w:rPr>
          <w:color w:val="000000"/>
          <w:lang w:eastAsia="ja-JP"/>
        </w:rPr>
        <w:t>"</w:t>
      </w:r>
      <w:r>
        <w:t>Group Communication System Enablers for LTE (GCSE_LTE); Stage 2</w:t>
      </w:r>
      <w:r>
        <w:rPr>
          <w:color w:val="000000"/>
          <w:lang w:eastAsia="ja-JP"/>
        </w:rPr>
        <w:t>"</w:t>
      </w:r>
      <w:r>
        <w:t>.</w:t>
      </w:r>
    </w:p>
    <w:p w14:paraId="4BE18909" w14:textId="77777777" w:rsidR="00A90238" w:rsidRDefault="00A90238" w:rsidP="00A90238">
      <w:pPr>
        <w:pStyle w:val="EX"/>
      </w:pPr>
      <w:r>
        <w:t>[10]</w:t>
      </w:r>
      <w:r>
        <w:tab/>
        <w:t>Void</w:t>
      </w:r>
    </w:p>
    <w:p w14:paraId="265309A5" w14:textId="77777777" w:rsidR="00A90238" w:rsidRDefault="00A90238" w:rsidP="00A90238">
      <w:pPr>
        <w:keepLines/>
        <w:ind w:left="1702" w:hanging="1418"/>
      </w:pPr>
      <w:r>
        <w:t>[11]</w:t>
      </w:r>
      <w:r>
        <w:tab/>
        <w:t>3GPP TS 23.203: "Policy and charging control architecture".</w:t>
      </w:r>
    </w:p>
    <w:p w14:paraId="5AA5BD95" w14:textId="77777777" w:rsidR="00A90238" w:rsidRDefault="00A90238" w:rsidP="00A90238">
      <w:pPr>
        <w:pStyle w:val="EX"/>
      </w:pPr>
      <w:r>
        <w:t>[12]</w:t>
      </w:r>
      <w:r>
        <w:tab/>
        <w:t>3GPP TS 36.331: "Evolved Universal Terrestrial Radio Access (E-UTRA); Radio Resource Control (RRC); Protocol specification".</w:t>
      </w:r>
    </w:p>
    <w:p w14:paraId="2366D147" w14:textId="77777777" w:rsidR="00A90238" w:rsidRDefault="00A90238" w:rsidP="00A90238">
      <w:pPr>
        <w:pStyle w:val="EX"/>
      </w:pPr>
      <w:r w:rsidRPr="00173ACE">
        <w:t>[</w:t>
      </w:r>
      <w:r>
        <w:t>13</w:t>
      </w:r>
      <w:r w:rsidRPr="00173ACE">
        <w:t>]</w:t>
      </w:r>
      <w:r w:rsidRPr="00173ACE">
        <w:tab/>
        <w:t>3GPP TS 29.468: "Group Communication System Enablers for LTE (GCSE_LTE); MB2 reference point; Stage 3".</w:t>
      </w:r>
    </w:p>
    <w:p w14:paraId="3A774398" w14:textId="77777777" w:rsidR="00A90238" w:rsidRDefault="00A90238" w:rsidP="00A90238">
      <w:pPr>
        <w:pStyle w:val="EX"/>
      </w:pPr>
      <w:r>
        <w:t>[14]</w:t>
      </w:r>
      <w:r>
        <w:tab/>
        <w:t>3GPP TS 33.180: "</w:t>
      </w:r>
      <w:r w:rsidRPr="00516CD0">
        <w:t>Security of the mission critical service</w:t>
      </w:r>
      <w:r>
        <w:t>".</w:t>
      </w:r>
    </w:p>
    <w:p w14:paraId="7489FC82" w14:textId="166D2A43" w:rsidR="00FF7179" w:rsidRDefault="00FF7179" w:rsidP="00A90238">
      <w:pPr>
        <w:pStyle w:val="EX"/>
      </w:pPr>
      <w:r>
        <w:t>[15]</w:t>
      </w:r>
      <w:r>
        <w:tab/>
      </w:r>
      <w:r w:rsidRPr="004B382F">
        <w:t>3GPP</w:t>
      </w:r>
      <w:r>
        <w:t> </w:t>
      </w:r>
      <w:r w:rsidRPr="004B382F">
        <w:t>TS</w:t>
      </w:r>
      <w:r>
        <w:t> </w:t>
      </w:r>
      <w:r w:rsidRPr="004B382F">
        <w:t>22.179: "Mission Critical Push to Talk (MCPTT); Stage 1".</w:t>
      </w:r>
    </w:p>
    <w:p w14:paraId="0C68FDE8" w14:textId="77777777" w:rsidR="00A90238" w:rsidRPr="004D3578" w:rsidRDefault="00A90238" w:rsidP="00A90238">
      <w:pPr>
        <w:pStyle w:val="Heading1"/>
      </w:pPr>
      <w:bookmarkStart w:id="44" w:name="_Toc424654347"/>
      <w:bookmarkStart w:id="45" w:name="_Toc428364930"/>
      <w:bookmarkStart w:id="46" w:name="_Toc433209525"/>
      <w:bookmarkStart w:id="47" w:name="_Toc445195211"/>
      <w:bookmarkStart w:id="48" w:name="_Toc445214626"/>
      <w:bookmarkStart w:id="49" w:name="_Toc445869698"/>
      <w:bookmarkStart w:id="50" w:name="_Toc446352343"/>
      <w:bookmarkStart w:id="51" w:name="_Toc446369774"/>
      <w:bookmarkStart w:id="52" w:name="_Toc446371505"/>
      <w:bookmarkStart w:id="53" w:name="_Toc154701347"/>
      <w:r w:rsidRPr="004D3578">
        <w:lastRenderedPageBreak/>
        <w:t>3</w:t>
      </w:r>
      <w:r w:rsidRPr="004D3578">
        <w:tab/>
        <w:t>Definitions, symbols and abbreviations</w:t>
      </w:r>
      <w:bookmarkEnd w:id="44"/>
      <w:bookmarkEnd w:id="45"/>
      <w:bookmarkEnd w:id="46"/>
      <w:bookmarkEnd w:id="47"/>
      <w:bookmarkEnd w:id="48"/>
      <w:bookmarkEnd w:id="49"/>
      <w:bookmarkEnd w:id="50"/>
      <w:bookmarkEnd w:id="51"/>
      <w:bookmarkEnd w:id="52"/>
      <w:bookmarkEnd w:id="53"/>
    </w:p>
    <w:p w14:paraId="32E15F09" w14:textId="77777777" w:rsidR="00A90238" w:rsidRPr="004D3578" w:rsidRDefault="00A90238" w:rsidP="00A90238">
      <w:pPr>
        <w:pStyle w:val="Heading2"/>
      </w:pPr>
      <w:bookmarkStart w:id="54" w:name="_Toc424654348"/>
      <w:bookmarkStart w:id="55" w:name="_Toc428364931"/>
      <w:bookmarkStart w:id="56" w:name="_Toc433209526"/>
      <w:bookmarkStart w:id="57" w:name="_Toc445195212"/>
      <w:bookmarkStart w:id="58" w:name="_Toc445214627"/>
      <w:bookmarkStart w:id="59" w:name="_Toc445869699"/>
      <w:bookmarkStart w:id="60" w:name="_Toc446352344"/>
      <w:bookmarkStart w:id="61" w:name="_Toc446369775"/>
      <w:bookmarkStart w:id="62" w:name="_Toc446371506"/>
      <w:bookmarkStart w:id="63" w:name="_Toc154701348"/>
      <w:r w:rsidRPr="004D3578">
        <w:t>3.1</w:t>
      </w:r>
      <w:r w:rsidRPr="004D3578">
        <w:tab/>
        <w:t>Definitions</w:t>
      </w:r>
      <w:bookmarkEnd w:id="54"/>
      <w:bookmarkEnd w:id="55"/>
      <w:bookmarkEnd w:id="56"/>
      <w:bookmarkEnd w:id="57"/>
      <w:bookmarkEnd w:id="58"/>
      <w:bookmarkEnd w:id="59"/>
      <w:bookmarkEnd w:id="60"/>
      <w:bookmarkEnd w:id="61"/>
      <w:bookmarkEnd w:id="62"/>
      <w:bookmarkEnd w:id="63"/>
    </w:p>
    <w:p w14:paraId="0B07A720" w14:textId="77777777" w:rsidR="00A90238" w:rsidRDefault="00A90238" w:rsidP="00A90238">
      <w:pPr>
        <w:rPr>
          <w:lang w:eastAsia="zh-CN"/>
        </w:rPr>
      </w:pPr>
      <w:r w:rsidRPr="004D3578">
        <w:t xml:space="preserve">For the purposes of the present document, the terms and definitions given in </w:t>
      </w:r>
      <w:r>
        <w:t>3GPP </w:t>
      </w:r>
      <w:r w:rsidRPr="004D3578">
        <w:t xml:space="preserve">TR 21.905 [1] and the following apply. A term defined in the present document takes precedence over the definition of the same term, if any, in </w:t>
      </w:r>
      <w:r>
        <w:t>3GPP </w:t>
      </w:r>
      <w:r w:rsidRPr="004D3578">
        <w:t>TR 21.905 [1].</w:t>
      </w:r>
    </w:p>
    <w:p w14:paraId="3FA33BB6" w14:textId="77777777" w:rsidR="00A90238" w:rsidRDefault="00A90238" w:rsidP="00A90238">
      <w:pPr>
        <w:rPr>
          <w:b/>
          <w:lang w:eastAsia="zh-CN"/>
        </w:rPr>
      </w:pPr>
      <w:r>
        <w:rPr>
          <w:b/>
          <w:lang w:eastAsia="zh-CN"/>
        </w:rPr>
        <w:t>MCVideo client:</w:t>
      </w:r>
      <w:r w:rsidRPr="00CF7B5B">
        <w:rPr>
          <w:lang w:eastAsia="zh-CN"/>
        </w:rPr>
        <w:t xml:space="preserve"> An instance of an MC service client that provides the client application function for the </w:t>
      </w:r>
      <w:r>
        <w:rPr>
          <w:lang w:eastAsia="zh-CN"/>
        </w:rPr>
        <w:t>MCVideo</w:t>
      </w:r>
      <w:r w:rsidRPr="00CF7B5B">
        <w:rPr>
          <w:lang w:eastAsia="zh-CN"/>
        </w:rPr>
        <w:t xml:space="preserve"> service.</w:t>
      </w:r>
    </w:p>
    <w:p w14:paraId="74367AB9" w14:textId="77777777" w:rsidR="00A90238" w:rsidRDefault="00A90238" w:rsidP="00A90238">
      <w:pPr>
        <w:rPr>
          <w:lang w:eastAsia="zh-CN"/>
        </w:rPr>
      </w:pPr>
      <w:r w:rsidRPr="000D58B0">
        <w:rPr>
          <w:rFonts w:hint="eastAsia"/>
          <w:b/>
          <w:lang w:eastAsia="zh-CN"/>
        </w:rPr>
        <w:t xml:space="preserve">MCVideo group: </w:t>
      </w:r>
      <w:r w:rsidRPr="000D58B0">
        <w:rPr>
          <w:lang w:eastAsia="zh-CN"/>
        </w:rPr>
        <w:t>An MC service group configured for MCVideo service.</w:t>
      </w:r>
    </w:p>
    <w:p w14:paraId="690F0197" w14:textId="77777777" w:rsidR="00A90238" w:rsidRDefault="00A90238" w:rsidP="00A90238">
      <w:pPr>
        <w:rPr>
          <w:lang w:eastAsia="zh-CN"/>
        </w:rPr>
      </w:pPr>
      <w:r w:rsidRPr="00EE27D3">
        <w:rPr>
          <w:b/>
          <w:lang w:eastAsia="zh-CN"/>
        </w:rPr>
        <w:t>MCVideo group affiliation:</w:t>
      </w:r>
      <w:r>
        <w:rPr>
          <w:lang w:eastAsia="zh-CN"/>
        </w:rPr>
        <w:t xml:space="preserve"> An MC service group affiliation for MCVideo.</w:t>
      </w:r>
    </w:p>
    <w:p w14:paraId="7FBCFDC1" w14:textId="77777777" w:rsidR="00A90238" w:rsidRDefault="00A90238" w:rsidP="00A90238">
      <w:pPr>
        <w:rPr>
          <w:lang w:eastAsia="zh-CN"/>
        </w:rPr>
      </w:pPr>
      <w:r w:rsidRPr="00EE27D3">
        <w:rPr>
          <w:b/>
          <w:lang w:eastAsia="zh-CN"/>
        </w:rPr>
        <w:t>MCVideo group de-affiliation:</w:t>
      </w:r>
      <w:r>
        <w:rPr>
          <w:lang w:eastAsia="zh-CN"/>
        </w:rPr>
        <w:t xml:space="preserve"> An MC service group de-affiliation for MCVideo.</w:t>
      </w:r>
    </w:p>
    <w:p w14:paraId="105FD7A4" w14:textId="77777777" w:rsidR="00A90238" w:rsidRPr="005A4961" w:rsidRDefault="00A90238" w:rsidP="00A90238">
      <w:pPr>
        <w:rPr>
          <w:b/>
        </w:rPr>
      </w:pPr>
      <w:r>
        <w:rPr>
          <w:b/>
          <w:lang w:eastAsia="zh-CN"/>
        </w:rPr>
        <w:t>MCVideo g</w:t>
      </w:r>
      <w:r w:rsidRPr="005A4961">
        <w:rPr>
          <w:b/>
        </w:rPr>
        <w:t xml:space="preserve">roup </w:t>
      </w:r>
      <w:r>
        <w:rPr>
          <w:b/>
        </w:rPr>
        <w:t>h</w:t>
      </w:r>
      <w:r w:rsidRPr="005A4961">
        <w:rPr>
          <w:b/>
        </w:rPr>
        <w:t xml:space="preserve">ome </w:t>
      </w:r>
      <w:r>
        <w:rPr>
          <w:b/>
        </w:rPr>
        <w:t>s</w:t>
      </w:r>
      <w:r w:rsidRPr="005A4961">
        <w:rPr>
          <w:b/>
        </w:rPr>
        <w:t>ystem</w:t>
      </w:r>
      <w:r w:rsidRPr="005A4961">
        <w:t xml:space="preserve">: The </w:t>
      </w:r>
      <w:r>
        <w:rPr>
          <w:rFonts w:hint="eastAsia"/>
          <w:lang w:eastAsia="zh-CN"/>
        </w:rPr>
        <w:t>mission critical</w:t>
      </w:r>
      <w:r w:rsidRPr="005A4961">
        <w:t xml:space="preserve"> system where the MC</w:t>
      </w:r>
      <w:r>
        <w:rPr>
          <w:lang w:eastAsia="zh-CN"/>
        </w:rPr>
        <w:t>Video</w:t>
      </w:r>
      <w:r w:rsidRPr="005A4961">
        <w:t xml:space="preserve"> group is defined.</w:t>
      </w:r>
    </w:p>
    <w:p w14:paraId="47E0723D" w14:textId="77777777" w:rsidR="00A90238" w:rsidRDefault="00A90238" w:rsidP="00A90238">
      <w:pPr>
        <w:rPr>
          <w:b/>
        </w:rPr>
      </w:pPr>
      <w:r>
        <w:rPr>
          <w:b/>
          <w:lang w:eastAsia="zh-CN"/>
        </w:rPr>
        <w:t>MCVideo g</w:t>
      </w:r>
      <w:r w:rsidRPr="005A4961">
        <w:rPr>
          <w:b/>
        </w:rPr>
        <w:t xml:space="preserve">roup </w:t>
      </w:r>
      <w:r>
        <w:rPr>
          <w:b/>
        </w:rPr>
        <w:t>h</w:t>
      </w:r>
      <w:r w:rsidRPr="005A4961">
        <w:rPr>
          <w:b/>
        </w:rPr>
        <w:t xml:space="preserve">ost </w:t>
      </w:r>
      <w:r>
        <w:rPr>
          <w:b/>
        </w:rPr>
        <w:t>s</w:t>
      </w:r>
      <w:r w:rsidRPr="005A4961">
        <w:rPr>
          <w:b/>
        </w:rPr>
        <w:t>erver</w:t>
      </w:r>
      <w:r w:rsidRPr="005A4961">
        <w:t>: The MC</w:t>
      </w:r>
      <w:r>
        <w:rPr>
          <w:lang w:eastAsia="zh-CN"/>
        </w:rPr>
        <w:t>Video</w:t>
      </w:r>
      <w:r w:rsidRPr="005A4961">
        <w:t xml:space="preserve"> server within a </w:t>
      </w:r>
      <w:r>
        <w:rPr>
          <w:rFonts w:hint="eastAsia"/>
          <w:lang w:eastAsia="zh-CN"/>
        </w:rPr>
        <w:t>mission critical</w:t>
      </w:r>
      <w:r w:rsidRPr="005A4961">
        <w:t xml:space="preserve"> system which provides centralised support for </w:t>
      </w:r>
      <w:r>
        <w:rPr>
          <w:lang w:eastAsia="zh-CN"/>
        </w:rPr>
        <w:t>MCVideo services</w:t>
      </w:r>
      <w:r w:rsidRPr="005A4961">
        <w:t xml:space="preserve"> of an MC</w:t>
      </w:r>
      <w:r>
        <w:rPr>
          <w:lang w:eastAsia="zh-CN"/>
        </w:rPr>
        <w:t>Video</w:t>
      </w:r>
      <w:r w:rsidRPr="005A4961">
        <w:t xml:space="preserve"> group defined in a </w:t>
      </w:r>
      <w:r>
        <w:rPr>
          <w:rFonts w:hint="eastAsia"/>
          <w:lang w:eastAsia="zh-CN"/>
        </w:rPr>
        <w:t>MC</w:t>
      </w:r>
      <w:r>
        <w:rPr>
          <w:lang w:eastAsia="zh-CN"/>
        </w:rPr>
        <w:t>Video</w:t>
      </w:r>
      <w:r>
        <w:rPr>
          <w:rFonts w:hint="eastAsia"/>
          <w:lang w:eastAsia="zh-CN"/>
        </w:rPr>
        <w:t xml:space="preserve"> </w:t>
      </w:r>
      <w:r w:rsidRPr="005A4961">
        <w:t>group home system.</w:t>
      </w:r>
    </w:p>
    <w:p w14:paraId="088B68D4" w14:textId="77777777" w:rsidR="00A90238" w:rsidRPr="00A12C3F" w:rsidRDefault="00A90238" w:rsidP="00A90238">
      <w:pPr>
        <w:rPr>
          <w:lang w:eastAsia="zh-CN"/>
        </w:rPr>
      </w:pPr>
      <w:r>
        <w:rPr>
          <w:b/>
          <w:lang w:eastAsia="zh-CN"/>
        </w:rPr>
        <w:t>MCVideo</w:t>
      </w:r>
      <w:r w:rsidRPr="00A12C3F">
        <w:rPr>
          <w:b/>
          <w:lang w:eastAsia="zh-CN"/>
        </w:rPr>
        <w:t xml:space="preserve"> ID: </w:t>
      </w:r>
      <w:r w:rsidRPr="00A12C3F">
        <w:rPr>
          <w:lang w:eastAsia="zh-CN"/>
        </w:rPr>
        <w:t xml:space="preserve">An instance of an MC service ID within the </w:t>
      </w:r>
      <w:r>
        <w:rPr>
          <w:lang w:eastAsia="zh-CN"/>
        </w:rPr>
        <w:t>MCVideo service</w:t>
      </w:r>
      <w:r w:rsidRPr="00A12C3F">
        <w:rPr>
          <w:lang w:eastAsia="zh-CN"/>
        </w:rPr>
        <w:t>.</w:t>
      </w:r>
    </w:p>
    <w:p w14:paraId="6741383F" w14:textId="77777777" w:rsidR="00A90238" w:rsidRDefault="00A90238" w:rsidP="00A90238">
      <w:pPr>
        <w:rPr>
          <w:b/>
        </w:rPr>
      </w:pPr>
      <w:r>
        <w:rPr>
          <w:b/>
        </w:rPr>
        <w:t>MCVideo server:</w:t>
      </w:r>
      <w:r w:rsidRPr="00CF7B5B">
        <w:t xml:space="preserve"> An instance </w:t>
      </w:r>
      <w:r>
        <w:t>of an MC service server that provides the server application function for the MCVideo service.</w:t>
      </w:r>
    </w:p>
    <w:p w14:paraId="4C17C1AC" w14:textId="77777777" w:rsidR="00A90238" w:rsidRDefault="00A90238" w:rsidP="00A90238">
      <w:r w:rsidRPr="00116FBF">
        <w:rPr>
          <w:b/>
        </w:rPr>
        <w:t xml:space="preserve">MCVideo </w:t>
      </w:r>
      <w:r>
        <w:rPr>
          <w:b/>
        </w:rPr>
        <w:t>s</w:t>
      </w:r>
      <w:r w:rsidRPr="00116FBF">
        <w:rPr>
          <w:b/>
        </w:rPr>
        <w:t>ervice:</w:t>
      </w:r>
      <w:r>
        <w:t xml:space="preserve"> A video communication service supporting applications for mission critical organizations and mission critical applications for other businesses and organizations (e.g., utilities, railways) with strong security, high availability, reliability and priority handling.</w:t>
      </w:r>
    </w:p>
    <w:p w14:paraId="466DB5D5" w14:textId="77777777" w:rsidR="00A90238" w:rsidRDefault="00A90238" w:rsidP="00A90238">
      <w:pPr>
        <w:rPr>
          <w:rFonts w:eastAsia="Calibri"/>
        </w:rPr>
      </w:pPr>
      <w:r w:rsidRPr="00522F7F">
        <w:rPr>
          <w:b/>
        </w:rPr>
        <w:t xml:space="preserve">MCVideo </w:t>
      </w:r>
      <w:r>
        <w:rPr>
          <w:b/>
        </w:rPr>
        <w:t>s</w:t>
      </w:r>
      <w:r w:rsidRPr="00522F7F">
        <w:rPr>
          <w:b/>
        </w:rPr>
        <w:t>ystem:</w:t>
      </w:r>
      <w:r w:rsidRPr="00522F7F">
        <w:rPr>
          <w:rFonts w:hint="eastAsia"/>
          <w:lang w:eastAsia="zh-CN"/>
        </w:rPr>
        <w:t xml:space="preserve"> </w:t>
      </w:r>
      <w:r w:rsidRPr="006C5735">
        <w:rPr>
          <w:rFonts w:eastAsia="Calibri"/>
        </w:rPr>
        <w:t xml:space="preserve">The collection of applications, services, and enabling capabilities required to provide Mission Critical </w:t>
      </w:r>
      <w:r>
        <w:rPr>
          <w:rFonts w:eastAsia="Calibri"/>
        </w:rPr>
        <w:t>video</w:t>
      </w:r>
      <w:r w:rsidRPr="006C5735">
        <w:rPr>
          <w:rFonts w:eastAsia="Calibri"/>
        </w:rPr>
        <w:t xml:space="preserve"> for a Mission Critical Organization</w:t>
      </w:r>
      <w:r>
        <w:rPr>
          <w:rFonts w:eastAsia="Calibri"/>
        </w:rPr>
        <w:t>.</w:t>
      </w:r>
    </w:p>
    <w:p w14:paraId="79E577C1" w14:textId="77777777" w:rsidR="00A90238" w:rsidRPr="002237AE" w:rsidRDefault="00A90238" w:rsidP="00A90238">
      <w:pPr>
        <w:rPr>
          <w:b/>
        </w:rPr>
      </w:pPr>
      <w:r>
        <w:rPr>
          <w:b/>
        </w:rPr>
        <w:t>MCVideo</w:t>
      </w:r>
      <w:r w:rsidRPr="002237AE">
        <w:rPr>
          <w:b/>
        </w:rPr>
        <w:t xml:space="preserve"> UE:</w:t>
      </w:r>
      <w:r w:rsidRPr="005B21C1">
        <w:t xml:space="preserve"> </w:t>
      </w:r>
      <w:r w:rsidRPr="002237AE">
        <w:t>A</w:t>
      </w:r>
      <w:r>
        <w:rPr>
          <w:rFonts w:hint="eastAsia"/>
          <w:lang w:eastAsia="zh-CN"/>
        </w:rPr>
        <w:t>n</w:t>
      </w:r>
      <w:r w:rsidRPr="002237AE">
        <w:t xml:space="preserve"> </w:t>
      </w:r>
      <w:r>
        <w:rPr>
          <w:rFonts w:hint="eastAsia"/>
          <w:lang w:eastAsia="zh-CN"/>
        </w:rPr>
        <w:t xml:space="preserve">MC service </w:t>
      </w:r>
      <w:r w:rsidRPr="002237AE">
        <w:t xml:space="preserve">UE that </w:t>
      </w:r>
      <w:r>
        <w:t xml:space="preserve">can be used </w:t>
      </w:r>
      <w:r w:rsidRPr="002237AE">
        <w:t>to participate in MC</w:t>
      </w:r>
      <w:r>
        <w:t xml:space="preserve">Video </w:t>
      </w:r>
      <w:r>
        <w:rPr>
          <w:rFonts w:hint="eastAsia"/>
          <w:lang w:eastAsia="zh-CN"/>
        </w:rPr>
        <w:t>s</w:t>
      </w:r>
      <w:r>
        <w:t>ervices.</w:t>
      </w:r>
    </w:p>
    <w:p w14:paraId="73301CF9" w14:textId="77777777" w:rsidR="00A90238" w:rsidRPr="002237AE" w:rsidRDefault="00A90238" w:rsidP="00A90238">
      <w:pPr>
        <w:overflowPunct w:val="0"/>
        <w:autoSpaceDE w:val="0"/>
        <w:autoSpaceDN w:val="0"/>
        <w:adjustRightInd w:val="0"/>
        <w:jc w:val="both"/>
        <w:textAlignment w:val="baseline"/>
      </w:pPr>
      <w:r>
        <w:rPr>
          <w:b/>
        </w:rPr>
        <w:t>MCVideo</w:t>
      </w:r>
      <w:r w:rsidRPr="002237AE">
        <w:rPr>
          <w:b/>
        </w:rPr>
        <w:t xml:space="preserve"> </w:t>
      </w:r>
      <w:r>
        <w:rPr>
          <w:b/>
        </w:rPr>
        <w:t>u</w:t>
      </w:r>
      <w:r w:rsidRPr="002237AE">
        <w:rPr>
          <w:b/>
        </w:rPr>
        <w:t>ser:</w:t>
      </w:r>
      <w:r>
        <w:rPr>
          <w:rFonts w:hint="eastAsia"/>
          <w:lang w:eastAsia="zh-CN"/>
        </w:rPr>
        <w:t xml:space="preserve"> </w:t>
      </w:r>
      <w:r>
        <w:t>A</w:t>
      </w:r>
      <w:r>
        <w:rPr>
          <w:rFonts w:hint="eastAsia"/>
          <w:lang w:eastAsia="zh-CN"/>
        </w:rPr>
        <w:t>n</w:t>
      </w:r>
      <w:r>
        <w:t xml:space="preserve"> </w:t>
      </w:r>
      <w:r>
        <w:rPr>
          <w:rFonts w:hint="eastAsia"/>
          <w:lang w:eastAsia="zh-CN"/>
        </w:rPr>
        <w:t xml:space="preserve">MC service </w:t>
      </w:r>
      <w:r>
        <w:t xml:space="preserve">user </w:t>
      </w:r>
      <w:r w:rsidRPr="002237AE">
        <w:t xml:space="preserve">who </w:t>
      </w:r>
      <w:r>
        <w:rPr>
          <w:rFonts w:hint="eastAsia"/>
          <w:lang w:eastAsia="zh-CN"/>
        </w:rPr>
        <w:t xml:space="preserve">is authorized </w:t>
      </w:r>
      <w:r>
        <w:rPr>
          <w:lang w:eastAsia="zh-CN"/>
        </w:rPr>
        <w:t>for</w:t>
      </w:r>
      <w:r>
        <w:rPr>
          <w:rFonts w:hint="eastAsia"/>
          <w:lang w:eastAsia="zh-CN"/>
        </w:rPr>
        <w:t xml:space="preserve"> </w:t>
      </w:r>
      <w:r>
        <w:t>MCVideo services</w:t>
      </w:r>
      <w:r>
        <w:rPr>
          <w:rFonts w:hint="eastAsia"/>
          <w:lang w:eastAsia="zh-CN"/>
        </w:rPr>
        <w:t xml:space="preserve"> via an MCVideo UE</w:t>
      </w:r>
      <w:r w:rsidRPr="002237AE">
        <w:t>.</w:t>
      </w:r>
    </w:p>
    <w:p w14:paraId="17D47206" w14:textId="77777777" w:rsidR="00A90238" w:rsidRPr="004D3578" w:rsidRDefault="00A90238" w:rsidP="00A90238">
      <w:pPr>
        <w:rPr>
          <w:lang w:eastAsia="zh-CN"/>
        </w:rPr>
      </w:pPr>
      <w:r w:rsidRPr="003E762F">
        <w:rPr>
          <w:b/>
          <w:lang w:eastAsia="zh-CN"/>
        </w:rPr>
        <w:t>Transmission control:</w:t>
      </w:r>
      <w:r w:rsidRPr="003E762F">
        <w:rPr>
          <w:lang w:eastAsia="zh-CN"/>
        </w:rPr>
        <w:t xml:space="preserve"> Video transmitting control mechanism in an MCVideo service that determines which participants have the authority to transmit video, and determines the onward downlink video transmission during an video call.</w:t>
      </w:r>
    </w:p>
    <w:p w14:paraId="4C270381" w14:textId="77777777" w:rsidR="00A90238" w:rsidRPr="007E6407" w:rsidRDefault="00A90238" w:rsidP="00A90238">
      <w:bookmarkStart w:id="64" w:name="_Toc354565182"/>
      <w:bookmarkStart w:id="65" w:name="_Toc428364932"/>
      <w:bookmarkStart w:id="66" w:name="_Toc433209527"/>
      <w:bookmarkStart w:id="67" w:name="_Toc445195213"/>
      <w:bookmarkStart w:id="68" w:name="_Toc445214628"/>
      <w:bookmarkStart w:id="69" w:name="_Toc445869700"/>
      <w:bookmarkStart w:id="70" w:name="_Toc446352345"/>
      <w:bookmarkStart w:id="71" w:name="_Toc446369776"/>
      <w:bookmarkStart w:id="72" w:name="_Toc446371507"/>
      <w:bookmarkStart w:id="73" w:name="_Toc424654349"/>
      <w:r w:rsidRPr="007E6407">
        <w:t>For the purposes of the present document, the following terms and</w:t>
      </w:r>
      <w:r>
        <w:t xml:space="preserve"> definitions given in 3GPP TS 22</w:t>
      </w:r>
      <w:r w:rsidRPr="007E6407">
        <w:t>.</w:t>
      </w:r>
      <w:r>
        <w:t>280</w:t>
      </w:r>
      <w:r w:rsidRPr="007E6407">
        <w:t> </w:t>
      </w:r>
      <w:r>
        <w:t>[2]</w:t>
      </w:r>
      <w:r w:rsidRPr="007E6407">
        <w:t xml:space="preserve"> apply:</w:t>
      </w:r>
    </w:p>
    <w:p w14:paraId="0FBE55F7" w14:textId="77777777" w:rsidR="00A90238" w:rsidRDefault="00A90238" w:rsidP="00A90238">
      <w:pPr>
        <w:pStyle w:val="EW"/>
        <w:rPr>
          <w:b/>
        </w:rPr>
      </w:pPr>
      <w:r>
        <w:rPr>
          <w:b/>
        </w:rPr>
        <w:t>Mission Critical</w:t>
      </w:r>
    </w:p>
    <w:p w14:paraId="13F4A000" w14:textId="77777777" w:rsidR="00A90238" w:rsidRDefault="00A90238" w:rsidP="00A90238">
      <w:pPr>
        <w:pStyle w:val="EW"/>
        <w:rPr>
          <w:b/>
        </w:rPr>
      </w:pPr>
      <w:r>
        <w:rPr>
          <w:b/>
        </w:rPr>
        <w:t>Mission Critical Applications</w:t>
      </w:r>
    </w:p>
    <w:p w14:paraId="2AAAED7A" w14:textId="77777777" w:rsidR="00A90238" w:rsidRDefault="00A90238" w:rsidP="00A90238">
      <w:pPr>
        <w:pStyle w:val="EW"/>
        <w:rPr>
          <w:b/>
        </w:rPr>
      </w:pPr>
      <w:r>
        <w:rPr>
          <w:b/>
        </w:rPr>
        <w:t>Mission Critical Service</w:t>
      </w:r>
    </w:p>
    <w:p w14:paraId="7A65341D" w14:textId="77777777" w:rsidR="00A90238" w:rsidRDefault="00A90238" w:rsidP="00A90238">
      <w:pPr>
        <w:pStyle w:val="EW"/>
        <w:rPr>
          <w:b/>
        </w:rPr>
      </w:pPr>
      <w:r w:rsidRPr="00AE68BB">
        <w:rPr>
          <w:b/>
        </w:rPr>
        <w:t>Mission Critical Organization</w:t>
      </w:r>
    </w:p>
    <w:p w14:paraId="178D31BA" w14:textId="77777777" w:rsidR="00A90238" w:rsidRPr="00877776" w:rsidRDefault="00A90238" w:rsidP="00A90238">
      <w:pPr>
        <w:pStyle w:val="EW"/>
        <w:rPr>
          <w:b/>
          <w:lang w:eastAsia="zh-CN"/>
        </w:rPr>
      </w:pPr>
      <w:r>
        <w:rPr>
          <w:b/>
        </w:rPr>
        <w:t>Mission Critical S</w:t>
      </w:r>
      <w:r>
        <w:rPr>
          <w:rFonts w:hint="eastAsia"/>
          <w:b/>
          <w:lang w:eastAsia="zh-CN"/>
        </w:rPr>
        <w:t>ystem</w:t>
      </w:r>
    </w:p>
    <w:p w14:paraId="1EB96358" w14:textId="77777777" w:rsidR="00A90238" w:rsidRDefault="00A90238" w:rsidP="00A90238"/>
    <w:p w14:paraId="0203FEBE" w14:textId="77777777" w:rsidR="00FF7179" w:rsidRPr="00A36C04" w:rsidRDefault="00FF7179" w:rsidP="00FF7179">
      <w:r w:rsidRPr="00A36C04">
        <w:t xml:space="preserve">For the purposes of the present document, the following terms given in </w:t>
      </w:r>
      <w:r w:rsidRPr="004B382F">
        <w:t>3GPP</w:t>
      </w:r>
      <w:r>
        <w:t> </w:t>
      </w:r>
      <w:r w:rsidRPr="004B382F">
        <w:t>TS</w:t>
      </w:r>
      <w:r>
        <w:t> </w:t>
      </w:r>
      <w:r w:rsidRPr="004B382F">
        <w:t>22.179</w:t>
      </w:r>
      <w:r w:rsidRPr="00A36C04">
        <w:t> [</w:t>
      </w:r>
      <w:r>
        <w:t>15</w:t>
      </w:r>
      <w:r w:rsidRPr="00A36C04">
        <w:t>] apply</w:t>
      </w:r>
    </w:p>
    <w:p w14:paraId="6E50690E" w14:textId="77777777" w:rsidR="00FF7179" w:rsidRPr="00A00974" w:rsidRDefault="00FF7179" w:rsidP="00FF7179">
      <w:pPr>
        <w:keepLines/>
        <w:spacing w:after="0"/>
        <w:ind w:left="1135" w:hanging="851"/>
        <w:rPr>
          <w:b/>
          <w:bCs/>
          <w:lang w:eastAsia="zh-CN"/>
        </w:rPr>
      </w:pPr>
      <w:r w:rsidRPr="00A00974">
        <w:rPr>
          <w:b/>
          <w:bCs/>
          <w:lang w:eastAsia="zh-CN"/>
        </w:rPr>
        <w:t>Group-broadcast group</w:t>
      </w:r>
    </w:p>
    <w:p w14:paraId="1DDB3A79" w14:textId="77777777" w:rsidR="00FF7179" w:rsidRPr="00CD2C11" w:rsidRDefault="00FF7179" w:rsidP="00FF7179">
      <w:pPr>
        <w:keepLines/>
        <w:spacing w:after="0"/>
        <w:ind w:left="1135" w:hanging="851"/>
        <w:rPr>
          <w:b/>
          <w:bCs/>
          <w:lang w:eastAsia="zh-CN"/>
        </w:rPr>
      </w:pPr>
      <w:r w:rsidRPr="00A00974">
        <w:rPr>
          <w:b/>
          <w:bCs/>
          <w:lang w:eastAsia="zh-CN"/>
        </w:rPr>
        <w:t>User-broadcast group</w:t>
      </w:r>
    </w:p>
    <w:p w14:paraId="7E5EEC3A" w14:textId="77777777" w:rsidR="00FF7179" w:rsidRDefault="00FF7179" w:rsidP="00FF7179"/>
    <w:p w14:paraId="4924F857" w14:textId="77777777" w:rsidR="00A90238" w:rsidRDefault="00A90238" w:rsidP="00A90238">
      <w:pPr>
        <w:rPr>
          <w:lang w:eastAsia="zh-CN"/>
        </w:rPr>
      </w:pPr>
      <w:r w:rsidRPr="007E6407">
        <w:t>For the purposes of the present document, the following terms and</w:t>
      </w:r>
      <w:r>
        <w:t xml:space="preserve"> definitions given in 3GPP TS 22</w:t>
      </w:r>
      <w:r w:rsidRPr="007E6407">
        <w:t>.</w:t>
      </w:r>
      <w:r>
        <w:t>281</w:t>
      </w:r>
      <w:r w:rsidRPr="007E6407">
        <w:t> </w:t>
      </w:r>
      <w:r>
        <w:t>[3] apply:</w:t>
      </w:r>
    </w:p>
    <w:p w14:paraId="2A58057D" w14:textId="77777777" w:rsidR="00A90238" w:rsidRPr="000D58B0" w:rsidRDefault="00A90238" w:rsidP="00A90238">
      <w:pPr>
        <w:pStyle w:val="EW"/>
        <w:rPr>
          <w:b/>
          <w:lang w:eastAsia="zh-CN"/>
        </w:rPr>
      </w:pPr>
      <w:r w:rsidRPr="000D58B0">
        <w:rPr>
          <w:b/>
          <w:lang w:eastAsia="zh-CN"/>
        </w:rPr>
        <w:t>Real Time</w:t>
      </w:r>
    </w:p>
    <w:p w14:paraId="0DD744C2" w14:textId="77777777" w:rsidR="00A90238" w:rsidRPr="000D58B0" w:rsidRDefault="00A90238" w:rsidP="00A90238">
      <w:pPr>
        <w:pStyle w:val="EW"/>
        <w:rPr>
          <w:b/>
          <w:lang w:eastAsia="zh-CN"/>
        </w:rPr>
      </w:pPr>
      <w:r w:rsidRPr="000D58B0">
        <w:rPr>
          <w:b/>
          <w:lang w:eastAsia="zh-CN"/>
        </w:rPr>
        <w:t>Real Time Video</w:t>
      </w:r>
    </w:p>
    <w:p w14:paraId="167590BC" w14:textId="77777777" w:rsidR="00A90238" w:rsidRDefault="00A90238" w:rsidP="00A90238">
      <w:pPr>
        <w:rPr>
          <w:lang w:eastAsia="zh-CN"/>
        </w:rPr>
      </w:pPr>
    </w:p>
    <w:p w14:paraId="373E3000" w14:textId="77777777" w:rsidR="00A90238" w:rsidRDefault="00A90238" w:rsidP="00A90238">
      <w:pPr>
        <w:rPr>
          <w:lang w:eastAsia="zh-CN"/>
        </w:rPr>
      </w:pPr>
      <w:r w:rsidRPr="007E6407">
        <w:t>For the purposes of the present document, the following terms and</w:t>
      </w:r>
      <w:r>
        <w:t xml:space="preserve"> definitions given in 3GPP TS 23</w:t>
      </w:r>
      <w:r w:rsidRPr="007E6407">
        <w:t>.</w:t>
      </w:r>
      <w:r>
        <w:t>280</w:t>
      </w:r>
      <w:r w:rsidRPr="007E6407">
        <w:t> </w:t>
      </w:r>
      <w:r>
        <w:t>[6] apply:</w:t>
      </w:r>
    </w:p>
    <w:p w14:paraId="698905B5" w14:textId="77777777" w:rsidR="00FF7179" w:rsidRPr="008E2D57" w:rsidRDefault="00FF7179" w:rsidP="00FF7179">
      <w:pPr>
        <w:keepLines/>
        <w:spacing w:after="0"/>
        <w:ind w:left="1702" w:hanging="1418"/>
        <w:rPr>
          <w:b/>
        </w:rPr>
      </w:pPr>
      <w:r w:rsidRPr="008E2D57">
        <w:rPr>
          <w:b/>
        </w:rPr>
        <w:lastRenderedPageBreak/>
        <w:t>Ad hoc Group Communication</w:t>
      </w:r>
    </w:p>
    <w:p w14:paraId="67C43036" w14:textId="77777777" w:rsidR="00A90238" w:rsidRDefault="00A90238" w:rsidP="00A90238">
      <w:pPr>
        <w:pStyle w:val="EW"/>
        <w:rPr>
          <w:b/>
          <w:lang w:eastAsia="zh-CN"/>
        </w:rPr>
      </w:pPr>
      <w:r w:rsidRPr="00CF7B5B">
        <w:rPr>
          <w:b/>
          <w:lang w:eastAsia="zh-CN"/>
        </w:rPr>
        <w:t>MC service client</w:t>
      </w:r>
    </w:p>
    <w:p w14:paraId="6C7A7B01" w14:textId="77777777" w:rsidR="00A90238" w:rsidRPr="000D58B0" w:rsidRDefault="00A90238" w:rsidP="00A90238">
      <w:pPr>
        <w:pStyle w:val="EW"/>
        <w:rPr>
          <w:b/>
          <w:lang w:eastAsia="zh-CN"/>
        </w:rPr>
      </w:pPr>
      <w:r w:rsidRPr="000D58B0">
        <w:rPr>
          <w:b/>
          <w:lang w:eastAsia="zh-CN"/>
        </w:rPr>
        <w:t>MC service group</w:t>
      </w:r>
    </w:p>
    <w:p w14:paraId="31CDCB14" w14:textId="77777777" w:rsidR="00A90238" w:rsidRPr="00345C7B" w:rsidRDefault="00A90238" w:rsidP="00A90238">
      <w:pPr>
        <w:pStyle w:val="EW"/>
        <w:rPr>
          <w:b/>
          <w:lang w:eastAsia="zh-CN"/>
        </w:rPr>
      </w:pPr>
      <w:r w:rsidRPr="00345C7B">
        <w:rPr>
          <w:b/>
          <w:lang w:eastAsia="zh-CN"/>
        </w:rPr>
        <w:t>MC service group affiliation</w:t>
      </w:r>
    </w:p>
    <w:p w14:paraId="3EF47F87" w14:textId="77777777" w:rsidR="00A90238" w:rsidRPr="000D58B0" w:rsidRDefault="00A90238" w:rsidP="00A90238">
      <w:pPr>
        <w:pStyle w:val="EW"/>
        <w:rPr>
          <w:b/>
          <w:lang w:eastAsia="zh-CN"/>
        </w:rPr>
      </w:pPr>
      <w:r w:rsidRPr="00345C7B">
        <w:rPr>
          <w:b/>
          <w:lang w:eastAsia="zh-CN"/>
        </w:rPr>
        <w:t>MC service group de-affiliation</w:t>
      </w:r>
    </w:p>
    <w:p w14:paraId="44CD3FE6" w14:textId="77777777" w:rsidR="00A90238" w:rsidRPr="000D58B0" w:rsidRDefault="00A90238" w:rsidP="00A90238">
      <w:pPr>
        <w:pStyle w:val="EW"/>
        <w:rPr>
          <w:b/>
          <w:lang w:eastAsia="zh-CN"/>
        </w:rPr>
      </w:pPr>
      <w:r w:rsidRPr="000D58B0">
        <w:rPr>
          <w:b/>
          <w:lang w:eastAsia="zh-CN"/>
        </w:rPr>
        <w:t>MC service group home system</w:t>
      </w:r>
    </w:p>
    <w:p w14:paraId="11193CF0" w14:textId="77777777" w:rsidR="00A90238" w:rsidRDefault="00A90238" w:rsidP="00A90238">
      <w:pPr>
        <w:pStyle w:val="EW"/>
        <w:rPr>
          <w:b/>
          <w:lang w:eastAsia="zh-CN"/>
        </w:rPr>
      </w:pPr>
      <w:r w:rsidRPr="000D58B0">
        <w:rPr>
          <w:b/>
          <w:lang w:eastAsia="zh-CN"/>
        </w:rPr>
        <w:t>MC service group host</w:t>
      </w:r>
    </w:p>
    <w:p w14:paraId="104389A0" w14:textId="77777777" w:rsidR="00A90238" w:rsidRDefault="00A90238" w:rsidP="00A90238">
      <w:pPr>
        <w:pStyle w:val="EW"/>
        <w:rPr>
          <w:b/>
          <w:lang w:eastAsia="zh-CN"/>
        </w:rPr>
      </w:pPr>
      <w:r>
        <w:rPr>
          <w:b/>
          <w:lang w:eastAsia="zh-CN"/>
        </w:rPr>
        <w:t>MC service ID</w:t>
      </w:r>
    </w:p>
    <w:p w14:paraId="4B8A476A" w14:textId="77777777" w:rsidR="00FF7179" w:rsidRDefault="00A90238" w:rsidP="00FF7179">
      <w:pPr>
        <w:keepLines/>
        <w:spacing w:after="0"/>
        <w:ind w:left="1702" w:hanging="1418"/>
        <w:rPr>
          <w:b/>
          <w:lang w:eastAsia="zh-CN"/>
        </w:rPr>
      </w:pPr>
      <w:r w:rsidRPr="000D58B0">
        <w:rPr>
          <w:b/>
          <w:lang w:eastAsia="zh-CN"/>
        </w:rPr>
        <w:t>MC service server</w:t>
      </w:r>
    </w:p>
    <w:p w14:paraId="0A0368B7" w14:textId="12E281F4" w:rsidR="00A90238" w:rsidRPr="000D58B0" w:rsidRDefault="00FF7179" w:rsidP="00FF7179">
      <w:pPr>
        <w:pStyle w:val="EW"/>
        <w:rPr>
          <w:b/>
          <w:lang w:eastAsia="zh-CN"/>
        </w:rPr>
      </w:pPr>
      <w:r w:rsidRPr="00A00974">
        <w:rPr>
          <w:b/>
          <w:bCs/>
          <w:lang w:eastAsia="zh-CN"/>
        </w:rPr>
        <w:t>Pre-arranged group</w:t>
      </w:r>
    </w:p>
    <w:p w14:paraId="3FD4E0B0" w14:textId="77777777" w:rsidR="00A90238" w:rsidRPr="004D3578" w:rsidRDefault="00A90238" w:rsidP="00A90238">
      <w:pPr>
        <w:pStyle w:val="Heading2"/>
      </w:pPr>
      <w:bookmarkStart w:id="74" w:name="_Toc154701349"/>
      <w:r w:rsidRPr="004D3578">
        <w:t>3.2</w:t>
      </w:r>
      <w:r w:rsidRPr="004D3578">
        <w:tab/>
        <w:t>Symbols</w:t>
      </w:r>
      <w:bookmarkEnd w:id="64"/>
      <w:bookmarkEnd w:id="65"/>
      <w:bookmarkEnd w:id="66"/>
      <w:bookmarkEnd w:id="67"/>
      <w:bookmarkEnd w:id="68"/>
      <w:bookmarkEnd w:id="69"/>
      <w:bookmarkEnd w:id="70"/>
      <w:bookmarkEnd w:id="71"/>
      <w:bookmarkEnd w:id="72"/>
      <w:bookmarkEnd w:id="74"/>
    </w:p>
    <w:p w14:paraId="64BCA038" w14:textId="77777777" w:rsidR="00A90238" w:rsidRPr="00AB5FED" w:rsidRDefault="00A90238" w:rsidP="00A90238">
      <w:pPr>
        <w:keepNext/>
      </w:pPr>
      <w:r w:rsidRPr="00AB5FED">
        <w:t>For the purposes of the present document, the following symbols given in 3GPP TS 22.</w:t>
      </w:r>
      <w:r>
        <w:t>280</w:t>
      </w:r>
      <w:r w:rsidRPr="00AB5FED">
        <w:t> [</w:t>
      </w:r>
      <w:r>
        <w:t>2</w:t>
      </w:r>
      <w:r w:rsidRPr="00AB5FED">
        <w:t>] apply:</w:t>
      </w:r>
    </w:p>
    <w:p w14:paraId="335B6DD8" w14:textId="77777777" w:rsidR="00A90238" w:rsidRPr="008B6084" w:rsidRDefault="00A90238" w:rsidP="00A90238">
      <w:pPr>
        <w:pStyle w:val="EW"/>
        <w:rPr>
          <w:b/>
          <w:lang w:eastAsia="zh-CN"/>
        </w:rPr>
      </w:pPr>
      <w:r w:rsidRPr="008B6084">
        <w:rPr>
          <w:b/>
          <w:lang w:eastAsia="zh-CN"/>
        </w:rPr>
        <w:t>Nc2</w:t>
      </w:r>
    </w:p>
    <w:p w14:paraId="5591C7B7" w14:textId="77777777" w:rsidR="00A90238" w:rsidRPr="004D3578" w:rsidRDefault="00A90238" w:rsidP="00A90238">
      <w:pPr>
        <w:pStyle w:val="Heading2"/>
      </w:pPr>
      <w:bookmarkStart w:id="75" w:name="_Toc428364933"/>
      <w:bookmarkStart w:id="76" w:name="_Toc433209528"/>
      <w:bookmarkStart w:id="77" w:name="_Toc445195214"/>
      <w:bookmarkStart w:id="78" w:name="_Toc445214629"/>
      <w:bookmarkStart w:id="79" w:name="_Toc445869701"/>
      <w:bookmarkStart w:id="80" w:name="_Toc446352346"/>
      <w:bookmarkStart w:id="81" w:name="_Toc446369777"/>
      <w:bookmarkStart w:id="82" w:name="_Toc446371508"/>
      <w:bookmarkStart w:id="83" w:name="_Toc154701350"/>
      <w:r w:rsidRPr="004D3578">
        <w:t>3.</w:t>
      </w:r>
      <w:r>
        <w:t>3</w:t>
      </w:r>
      <w:r w:rsidRPr="004D3578">
        <w:tab/>
        <w:t>Abbreviations</w:t>
      </w:r>
      <w:bookmarkEnd w:id="73"/>
      <w:bookmarkEnd w:id="75"/>
      <w:bookmarkEnd w:id="76"/>
      <w:bookmarkEnd w:id="77"/>
      <w:bookmarkEnd w:id="78"/>
      <w:bookmarkEnd w:id="79"/>
      <w:bookmarkEnd w:id="80"/>
      <w:bookmarkEnd w:id="81"/>
      <w:bookmarkEnd w:id="82"/>
      <w:bookmarkEnd w:id="83"/>
    </w:p>
    <w:p w14:paraId="54A7A5ED" w14:textId="77777777" w:rsidR="00A90238" w:rsidRDefault="00A90238" w:rsidP="00A90238">
      <w:pPr>
        <w:keepNext/>
        <w:rPr>
          <w:lang w:eastAsia="zh-CN"/>
        </w:rPr>
      </w:pPr>
      <w:r w:rsidRPr="004D3578">
        <w:t xml:space="preserve">For the purposes of the present document, the abbreviations given in </w:t>
      </w:r>
      <w:r>
        <w:t>3GPP </w:t>
      </w:r>
      <w:r w:rsidRPr="004D3578">
        <w:t>TR 21.905</w:t>
      </w:r>
      <w:r>
        <w:rPr>
          <w:lang w:val="en-US"/>
        </w:rPr>
        <w:t> </w:t>
      </w:r>
      <w:r w:rsidRPr="004D3578">
        <w:t xml:space="preserve">[1] and the following apply. An abbreviation defined in the present document takes precedence over the definition of the same abbreviation, if any, in </w:t>
      </w:r>
      <w:r>
        <w:t>3GPP </w:t>
      </w:r>
      <w:r w:rsidRPr="004D3578">
        <w:t>TR 21.905 [1].</w:t>
      </w:r>
    </w:p>
    <w:p w14:paraId="3E9544E6" w14:textId="77777777" w:rsidR="00A90238" w:rsidRPr="00AB5FED" w:rsidRDefault="00A90238" w:rsidP="00A90238">
      <w:pPr>
        <w:pStyle w:val="EW"/>
      </w:pPr>
      <w:r w:rsidRPr="00AB5FED">
        <w:t>E-UTRAN</w:t>
      </w:r>
      <w:r w:rsidRPr="00AB5FED">
        <w:tab/>
      </w:r>
      <w:r w:rsidRPr="00AB5FED">
        <w:tab/>
      </w:r>
      <w:r w:rsidRPr="00AB5FED">
        <w:tab/>
        <w:t>Evolved Universal Terrestrial Radio Access Network</w:t>
      </w:r>
    </w:p>
    <w:p w14:paraId="7F80F02F" w14:textId="77777777" w:rsidR="00A90238" w:rsidRPr="00AB5FED" w:rsidRDefault="00A90238" w:rsidP="00A90238">
      <w:pPr>
        <w:pStyle w:val="EW"/>
      </w:pPr>
      <w:r w:rsidRPr="00AB5FED">
        <w:t>EPC</w:t>
      </w:r>
      <w:r w:rsidRPr="00AB5FED">
        <w:tab/>
      </w:r>
      <w:r w:rsidRPr="00AB5FED">
        <w:tab/>
      </w:r>
      <w:r w:rsidRPr="00AB5FED">
        <w:tab/>
        <w:t>Evolved Packet Core</w:t>
      </w:r>
    </w:p>
    <w:p w14:paraId="108B49F7" w14:textId="77777777" w:rsidR="00A90238" w:rsidRPr="00AB5FED" w:rsidRDefault="00A90238" w:rsidP="00A90238">
      <w:pPr>
        <w:pStyle w:val="EW"/>
        <w:rPr>
          <w:rFonts w:eastAsia="Malgun Gothic"/>
        </w:rPr>
      </w:pPr>
      <w:r w:rsidRPr="00AB5FED">
        <w:rPr>
          <w:rFonts w:eastAsia="Malgun Gothic"/>
        </w:rPr>
        <w:t>GCS AS</w:t>
      </w:r>
      <w:r w:rsidRPr="00AB5FED">
        <w:rPr>
          <w:rFonts w:eastAsia="Malgun Gothic"/>
        </w:rPr>
        <w:tab/>
      </w:r>
      <w:r w:rsidRPr="00AB5FED">
        <w:rPr>
          <w:rFonts w:eastAsia="Malgun Gothic"/>
        </w:rPr>
        <w:tab/>
      </w:r>
      <w:r w:rsidRPr="00AB5FED">
        <w:rPr>
          <w:rFonts w:eastAsia="Malgun Gothic"/>
        </w:rPr>
        <w:tab/>
        <w:t>Group Communication Service Application Server</w:t>
      </w:r>
    </w:p>
    <w:p w14:paraId="4AA14B31" w14:textId="77777777" w:rsidR="00A90238" w:rsidRPr="00AB5FED" w:rsidRDefault="00A90238" w:rsidP="00A90238">
      <w:pPr>
        <w:pStyle w:val="EW"/>
        <w:rPr>
          <w:rFonts w:eastAsia="Malgun Gothic"/>
        </w:rPr>
      </w:pPr>
      <w:r w:rsidRPr="00AB5FED">
        <w:rPr>
          <w:rFonts w:eastAsia="Malgun Gothic"/>
        </w:rPr>
        <w:t>GCSE_LTE</w:t>
      </w:r>
      <w:r w:rsidRPr="00AB5FED">
        <w:rPr>
          <w:rFonts w:eastAsia="Malgun Gothic"/>
        </w:rPr>
        <w:tab/>
      </w:r>
      <w:r w:rsidRPr="00AB5FED">
        <w:rPr>
          <w:rFonts w:eastAsia="Malgun Gothic"/>
        </w:rPr>
        <w:tab/>
      </w:r>
      <w:r w:rsidRPr="00AB5FED">
        <w:rPr>
          <w:rFonts w:eastAsia="Malgun Gothic"/>
        </w:rPr>
        <w:tab/>
        <w:t>Group Communication Service Enabler over LTE</w:t>
      </w:r>
    </w:p>
    <w:p w14:paraId="28CE7510" w14:textId="77777777" w:rsidR="00A90238" w:rsidRPr="00AB5FED" w:rsidRDefault="00A90238" w:rsidP="00A90238">
      <w:pPr>
        <w:pStyle w:val="EW"/>
      </w:pPr>
      <w:r w:rsidRPr="00AB5FED">
        <w:t>HTTP</w:t>
      </w:r>
      <w:r w:rsidRPr="00AB5FED">
        <w:tab/>
      </w:r>
      <w:r w:rsidRPr="00AB5FED">
        <w:tab/>
      </w:r>
      <w:r w:rsidRPr="00AB5FED">
        <w:tab/>
        <w:t>Hyper Text Transfer Protocol</w:t>
      </w:r>
    </w:p>
    <w:p w14:paraId="136DAD9F" w14:textId="77777777" w:rsidR="00A90238" w:rsidRPr="00AB5FED" w:rsidRDefault="00A90238" w:rsidP="00A90238">
      <w:pPr>
        <w:pStyle w:val="EW"/>
        <w:keepNext/>
        <w:rPr>
          <w:lang w:val="it-IT"/>
        </w:rPr>
      </w:pPr>
      <w:r w:rsidRPr="00AB5FED">
        <w:rPr>
          <w:lang w:val="it-IT"/>
        </w:rPr>
        <w:t>IMS</w:t>
      </w:r>
      <w:r w:rsidRPr="00AB5FED">
        <w:rPr>
          <w:lang w:val="it-IT"/>
        </w:rPr>
        <w:tab/>
      </w:r>
      <w:r w:rsidRPr="00AB5FED">
        <w:rPr>
          <w:lang w:val="it-IT"/>
        </w:rPr>
        <w:tab/>
      </w:r>
      <w:r w:rsidRPr="00AB5FED">
        <w:rPr>
          <w:lang w:val="it-IT"/>
        </w:rPr>
        <w:tab/>
        <w:t>IP Multimedia Subsystem</w:t>
      </w:r>
    </w:p>
    <w:p w14:paraId="71AA7930" w14:textId="77777777" w:rsidR="00A90238" w:rsidRPr="00AB5FED" w:rsidRDefault="00A90238" w:rsidP="00A90238">
      <w:pPr>
        <w:pStyle w:val="EW"/>
      </w:pPr>
      <w:r w:rsidRPr="00AB5FED">
        <w:t>MC</w:t>
      </w:r>
      <w:r w:rsidRPr="00AB5FED">
        <w:tab/>
      </w:r>
      <w:r w:rsidRPr="00AB5FED">
        <w:tab/>
      </w:r>
      <w:r w:rsidRPr="00AB5FED">
        <w:tab/>
        <w:t>Mission Critical</w:t>
      </w:r>
    </w:p>
    <w:p w14:paraId="33F80AC4" w14:textId="77777777" w:rsidR="00A90238" w:rsidRPr="00AB5FED" w:rsidRDefault="00A90238" w:rsidP="00A90238">
      <w:pPr>
        <w:pStyle w:val="EW"/>
      </w:pPr>
      <w:r w:rsidRPr="00AB5FED">
        <w:t>MC</w:t>
      </w:r>
      <w:r>
        <w:t>Video</w:t>
      </w:r>
      <w:r w:rsidRPr="00AB5FED">
        <w:tab/>
      </w:r>
      <w:r w:rsidRPr="00AB5FED">
        <w:tab/>
      </w:r>
      <w:r w:rsidRPr="00AB5FED">
        <w:tab/>
        <w:t xml:space="preserve">Mission Critical </w:t>
      </w:r>
      <w:r>
        <w:t>Video</w:t>
      </w:r>
    </w:p>
    <w:p w14:paraId="4DC1E36F" w14:textId="77777777" w:rsidR="00A90238" w:rsidRPr="00AB5FED" w:rsidRDefault="00A90238" w:rsidP="00A90238">
      <w:pPr>
        <w:pStyle w:val="EW"/>
      </w:pPr>
      <w:r w:rsidRPr="00AB5FED">
        <w:t>MC</w:t>
      </w:r>
      <w:r>
        <w:t>Video</w:t>
      </w:r>
      <w:r w:rsidRPr="00AB5FED">
        <w:t xml:space="preserve"> group ID</w:t>
      </w:r>
      <w:r w:rsidRPr="00AB5FED">
        <w:tab/>
      </w:r>
      <w:r>
        <w:tab/>
      </w:r>
      <w:r w:rsidRPr="00AB5FED">
        <w:t>MC</w:t>
      </w:r>
      <w:r>
        <w:t>Video</w:t>
      </w:r>
      <w:r w:rsidRPr="00AB5FED">
        <w:t xml:space="preserve"> group identity</w:t>
      </w:r>
    </w:p>
    <w:p w14:paraId="223EF830" w14:textId="77777777" w:rsidR="00A90238" w:rsidRPr="00AB5FED" w:rsidRDefault="00A90238" w:rsidP="00A90238">
      <w:pPr>
        <w:pStyle w:val="EW"/>
      </w:pPr>
      <w:r w:rsidRPr="00AB5FED">
        <w:t>MC</w:t>
      </w:r>
      <w:r>
        <w:t>Video</w:t>
      </w:r>
      <w:r w:rsidRPr="00AB5FED">
        <w:t xml:space="preserve"> ID</w:t>
      </w:r>
      <w:r w:rsidRPr="00AB5FED">
        <w:tab/>
      </w:r>
      <w:r w:rsidRPr="00AB5FED">
        <w:tab/>
      </w:r>
      <w:r w:rsidRPr="00AB5FED">
        <w:tab/>
        <w:t>MC</w:t>
      </w:r>
      <w:r>
        <w:t>Video</w:t>
      </w:r>
      <w:r w:rsidRPr="00AB5FED">
        <w:t xml:space="preserve"> user identity</w:t>
      </w:r>
    </w:p>
    <w:p w14:paraId="64C3FB43" w14:textId="77777777" w:rsidR="00A90238" w:rsidRPr="00AB5FED" w:rsidRDefault="00A90238" w:rsidP="00A90238">
      <w:pPr>
        <w:pStyle w:val="EW"/>
        <w:rPr>
          <w:lang w:val="en-US"/>
        </w:rPr>
      </w:pPr>
      <w:r w:rsidRPr="00AB5FED">
        <w:rPr>
          <w:lang w:val="en-US"/>
        </w:rPr>
        <w:t>ProSe</w:t>
      </w:r>
      <w:r w:rsidRPr="00AB5FED">
        <w:rPr>
          <w:lang w:val="en-US"/>
        </w:rPr>
        <w:tab/>
      </w:r>
      <w:r w:rsidRPr="00AB5FED">
        <w:rPr>
          <w:lang w:val="en-US"/>
        </w:rPr>
        <w:tab/>
      </w:r>
      <w:r w:rsidRPr="00AB5FED">
        <w:rPr>
          <w:lang w:val="en-US"/>
        </w:rPr>
        <w:tab/>
      </w:r>
      <w:r w:rsidRPr="00AB5FED">
        <w:t>Proximity-based Services</w:t>
      </w:r>
    </w:p>
    <w:p w14:paraId="4D8B3186" w14:textId="77777777" w:rsidR="00A90238" w:rsidRDefault="00A90238" w:rsidP="00A90238">
      <w:pPr>
        <w:pStyle w:val="EW"/>
      </w:pPr>
      <w:r w:rsidRPr="00AB5FED">
        <w:t>SIP</w:t>
      </w:r>
      <w:r w:rsidRPr="00AB5FED">
        <w:tab/>
      </w:r>
      <w:r w:rsidRPr="00AB5FED">
        <w:tab/>
      </w:r>
      <w:r w:rsidRPr="00AB5FED">
        <w:tab/>
        <w:t>Session Initiated Protocol</w:t>
      </w:r>
    </w:p>
    <w:p w14:paraId="6FF7C901" w14:textId="77777777" w:rsidR="00A90238" w:rsidRPr="004D3578" w:rsidRDefault="00A90238" w:rsidP="00A90238">
      <w:pPr>
        <w:pStyle w:val="Heading1"/>
      </w:pPr>
      <w:bookmarkStart w:id="84" w:name="_Toc424654350"/>
      <w:bookmarkStart w:id="85" w:name="_Toc428364934"/>
      <w:bookmarkStart w:id="86" w:name="_Toc433209529"/>
      <w:bookmarkStart w:id="87" w:name="_Toc445195215"/>
      <w:bookmarkStart w:id="88" w:name="_Toc445214630"/>
      <w:bookmarkStart w:id="89" w:name="_Toc445869702"/>
      <w:bookmarkStart w:id="90" w:name="_Toc446352347"/>
      <w:bookmarkStart w:id="91" w:name="_Toc446369778"/>
      <w:bookmarkStart w:id="92" w:name="_Toc446371509"/>
      <w:bookmarkStart w:id="93" w:name="_Toc154701351"/>
      <w:r w:rsidRPr="004D3578">
        <w:t>4</w:t>
      </w:r>
      <w:r>
        <w:tab/>
        <w:t>Introduction</w:t>
      </w:r>
      <w:bookmarkEnd w:id="84"/>
      <w:bookmarkEnd w:id="85"/>
      <w:bookmarkEnd w:id="86"/>
      <w:bookmarkEnd w:id="87"/>
      <w:bookmarkEnd w:id="88"/>
      <w:bookmarkEnd w:id="89"/>
      <w:bookmarkEnd w:id="90"/>
      <w:bookmarkEnd w:id="91"/>
      <w:bookmarkEnd w:id="92"/>
      <w:bookmarkEnd w:id="93"/>
    </w:p>
    <w:p w14:paraId="0FE717B6" w14:textId="77777777" w:rsidR="00A90238" w:rsidRDefault="00A90238" w:rsidP="00A90238">
      <w:r>
        <w:t>The MC</w:t>
      </w:r>
      <w:r>
        <w:rPr>
          <w:rFonts w:hint="eastAsia"/>
          <w:lang w:eastAsia="zh-CN"/>
        </w:rPr>
        <w:t>Video</w:t>
      </w:r>
      <w:r>
        <w:t xml:space="preserve"> service supports </w:t>
      </w:r>
      <w:r>
        <w:rPr>
          <w:rFonts w:hint="eastAsia"/>
          <w:lang w:eastAsia="zh-CN"/>
        </w:rPr>
        <w:t xml:space="preserve">video media </w:t>
      </w:r>
      <w:r>
        <w:t xml:space="preserve">communication between several users (i.e. group call), where each user has the ability to gain access to the permission to </w:t>
      </w:r>
      <w:r>
        <w:rPr>
          <w:rFonts w:hint="eastAsia"/>
          <w:lang w:eastAsia="zh-CN"/>
        </w:rPr>
        <w:t>stream</w:t>
      </w:r>
      <w:r>
        <w:t xml:space="preserve"> </w:t>
      </w:r>
      <w:r>
        <w:rPr>
          <w:rFonts w:hint="eastAsia"/>
          <w:lang w:eastAsia="zh-CN"/>
        </w:rPr>
        <w:t xml:space="preserve">video </w:t>
      </w:r>
      <w:r>
        <w:t>in an arbitrated manner. The MC</w:t>
      </w:r>
      <w:r>
        <w:rPr>
          <w:rFonts w:hint="eastAsia"/>
          <w:lang w:eastAsia="zh-CN"/>
        </w:rPr>
        <w:t>Video</w:t>
      </w:r>
      <w:r>
        <w:t xml:space="preserve"> service also supports private calls between two users. </w:t>
      </w:r>
    </w:p>
    <w:p w14:paraId="2F856DC5" w14:textId="77777777" w:rsidR="00A90238" w:rsidRDefault="00A90238" w:rsidP="00A90238">
      <w:pPr>
        <w:rPr>
          <w:lang w:eastAsia="zh-CN"/>
        </w:rPr>
      </w:pPr>
      <w:r>
        <w:t>The MC</w:t>
      </w:r>
      <w:r>
        <w:rPr>
          <w:rFonts w:hint="eastAsia"/>
          <w:lang w:eastAsia="zh-CN"/>
        </w:rPr>
        <w:t>Video</w:t>
      </w:r>
      <w:r>
        <w:t xml:space="preserve"> architecture </w:t>
      </w:r>
      <w:r>
        <w:rPr>
          <w:rFonts w:hint="eastAsia"/>
          <w:lang w:eastAsia="zh-CN"/>
        </w:rPr>
        <w:t xml:space="preserve">is based on the functional architecture for mission critical </w:t>
      </w:r>
      <w:r>
        <w:rPr>
          <w:lang w:eastAsia="zh-CN"/>
        </w:rPr>
        <w:t>communication</w:t>
      </w:r>
      <w:r>
        <w:rPr>
          <w:rFonts w:hint="eastAsia"/>
          <w:lang w:eastAsia="zh-CN"/>
        </w:rPr>
        <w:t xml:space="preserve">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w:t>
      </w:r>
    </w:p>
    <w:p w14:paraId="2CD0F170" w14:textId="77777777" w:rsidR="00A90238" w:rsidRPr="004D3578" w:rsidRDefault="00A90238" w:rsidP="00A90238">
      <w:pPr>
        <w:pStyle w:val="Heading1"/>
      </w:pPr>
      <w:bookmarkStart w:id="94" w:name="_Toc424654351"/>
      <w:bookmarkStart w:id="95" w:name="_Toc428364935"/>
      <w:bookmarkStart w:id="96" w:name="_Toc433209530"/>
      <w:bookmarkStart w:id="97" w:name="_Toc445195216"/>
      <w:bookmarkStart w:id="98" w:name="_Toc445214631"/>
      <w:bookmarkStart w:id="99" w:name="_Toc445869703"/>
      <w:bookmarkStart w:id="100" w:name="_Toc446352348"/>
      <w:bookmarkStart w:id="101" w:name="_Toc446369779"/>
      <w:bookmarkStart w:id="102" w:name="_Toc446371510"/>
      <w:bookmarkStart w:id="103" w:name="_Toc154701352"/>
      <w:r>
        <w:t>5</w:t>
      </w:r>
      <w:r>
        <w:tab/>
      </w:r>
      <w:r>
        <w:rPr>
          <w:rFonts w:hint="eastAsia"/>
          <w:lang w:eastAsia="zh-CN"/>
        </w:rPr>
        <w:t>A</w:t>
      </w:r>
      <w:r w:rsidRPr="009F65EF">
        <w:t>rchitectural requirements</w:t>
      </w:r>
      <w:bookmarkEnd w:id="94"/>
      <w:bookmarkEnd w:id="95"/>
      <w:bookmarkEnd w:id="96"/>
      <w:bookmarkEnd w:id="97"/>
      <w:bookmarkEnd w:id="98"/>
      <w:bookmarkEnd w:id="99"/>
      <w:bookmarkEnd w:id="100"/>
      <w:bookmarkEnd w:id="101"/>
      <w:bookmarkEnd w:id="102"/>
      <w:bookmarkEnd w:id="103"/>
    </w:p>
    <w:p w14:paraId="66CB2B7A" w14:textId="77777777" w:rsidR="00A90238" w:rsidRDefault="00A90238" w:rsidP="00A90238">
      <w:pPr>
        <w:pStyle w:val="Heading2"/>
      </w:pPr>
      <w:bookmarkStart w:id="104" w:name="_Toc424654357"/>
      <w:bookmarkStart w:id="105" w:name="_Toc428364941"/>
      <w:bookmarkStart w:id="106" w:name="_Toc433209536"/>
      <w:bookmarkStart w:id="107" w:name="_Toc448508824"/>
      <w:bookmarkStart w:id="108" w:name="_Toc154701353"/>
      <w:r>
        <w:t>5.1</w:t>
      </w:r>
      <w:r>
        <w:tab/>
        <w:t>Media routing requirements</w:t>
      </w:r>
      <w:bookmarkEnd w:id="104"/>
      <w:bookmarkEnd w:id="105"/>
      <w:bookmarkEnd w:id="106"/>
      <w:bookmarkEnd w:id="107"/>
      <w:bookmarkEnd w:id="108"/>
    </w:p>
    <w:p w14:paraId="1B4FE6B3" w14:textId="77777777" w:rsidR="00A90238" w:rsidRDefault="00A90238" w:rsidP="00A90238">
      <w:r>
        <w:t>The video media flow for a private call shall be routed according to one of the following two options:</w:t>
      </w:r>
    </w:p>
    <w:p w14:paraId="635232C6" w14:textId="77777777" w:rsidR="00A90238" w:rsidRDefault="00A90238" w:rsidP="00A90238">
      <w:pPr>
        <w:pStyle w:val="B1"/>
      </w:pPr>
      <w:r>
        <w:t>a)</w:t>
      </w:r>
      <w:r>
        <w:tab/>
        <w:t>Option 1:</w:t>
      </w:r>
    </w:p>
    <w:p w14:paraId="6372B649" w14:textId="77777777" w:rsidR="00A90238" w:rsidRDefault="00A90238" w:rsidP="00A90238">
      <w:pPr>
        <w:pStyle w:val="B2"/>
      </w:pPr>
      <w:r>
        <w:t>1)</w:t>
      </w:r>
      <w:r>
        <w:tab/>
        <w:t>Through the primary MCVideo system if both users in the call belong to the same organisation; or</w:t>
      </w:r>
    </w:p>
    <w:p w14:paraId="42C7FEFD" w14:textId="77777777" w:rsidR="00A90238" w:rsidRDefault="00A90238" w:rsidP="00A90238">
      <w:pPr>
        <w:pStyle w:val="B2"/>
      </w:pPr>
      <w:r>
        <w:t>2)</w:t>
      </w:r>
      <w:r>
        <w:tab/>
        <w:t xml:space="preserve">Through the </w:t>
      </w:r>
      <w:r>
        <w:rPr>
          <w:rFonts w:hint="eastAsia"/>
          <w:lang w:eastAsia="zh-CN"/>
        </w:rPr>
        <w:t>primary MCVideo system</w:t>
      </w:r>
      <w:r>
        <w:t xml:space="preserve"> of each users, if the users in the call do not belong to the same organisation.</w:t>
      </w:r>
    </w:p>
    <w:p w14:paraId="0D8DFC0A" w14:textId="77777777" w:rsidR="00A90238" w:rsidRDefault="00A90238" w:rsidP="00A90238">
      <w:pPr>
        <w:pStyle w:val="B1"/>
      </w:pPr>
      <w:r>
        <w:lastRenderedPageBreak/>
        <w:t>b)</w:t>
      </w:r>
      <w:r>
        <w:tab/>
        <w:t xml:space="preserve">Option 2: The video media flow may be routed locally, under the control of the </w:t>
      </w:r>
      <w:r>
        <w:rPr>
          <w:rFonts w:hint="eastAsia"/>
          <w:lang w:eastAsia="zh-CN"/>
        </w:rPr>
        <w:t>primary MC</w:t>
      </w:r>
      <w:r>
        <w:rPr>
          <w:lang w:eastAsia="zh-CN"/>
        </w:rPr>
        <w:t>Video</w:t>
      </w:r>
      <w:r>
        <w:rPr>
          <w:rFonts w:hint="eastAsia"/>
          <w:lang w:eastAsia="zh-CN"/>
        </w:rPr>
        <w:t xml:space="preserve"> system</w:t>
      </w:r>
      <w:r>
        <w:t>, through an entity allowing the duplication of the media flow to the primary MCVideo system of each user.</w:t>
      </w:r>
    </w:p>
    <w:p w14:paraId="1B0AD417" w14:textId="77777777" w:rsidR="00A90238" w:rsidRDefault="00A90238" w:rsidP="00A90238">
      <w:r>
        <w:t>The video media flow for a group call shall be routed to the group home MCVideo system</w:t>
      </w:r>
      <w:r w:rsidRPr="00771FB2">
        <w:t>.</w:t>
      </w:r>
    </w:p>
    <w:p w14:paraId="097742A3" w14:textId="77777777" w:rsidR="00A90238" w:rsidRDefault="00A90238" w:rsidP="00A90238">
      <w:pPr>
        <w:pStyle w:val="Heading2"/>
      </w:pPr>
      <w:bookmarkStart w:id="109" w:name="_Toc424654359"/>
      <w:bookmarkStart w:id="110" w:name="_Toc428364943"/>
      <w:bookmarkStart w:id="111" w:name="_Toc433209538"/>
      <w:bookmarkStart w:id="112" w:name="_Toc448508826"/>
      <w:bookmarkStart w:id="113" w:name="_Toc154701354"/>
      <w:r>
        <w:t>5.2</w:t>
      </w:r>
      <w:r>
        <w:tab/>
        <w:t>MCVideo group affiliation and MCVideo group de-affiliation</w:t>
      </w:r>
      <w:bookmarkEnd w:id="109"/>
      <w:bookmarkEnd w:id="110"/>
      <w:bookmarkEnd w:id="111"/>
      <w:bookmarkEnd w:id="112"/>
      <w:bookmarkEnd w:id="113"/>
    </w:p>
    <w:p w14:paraId="3F44173F" w14:textId="77777777" w:rsidR="00A90238" w:rsidRDefault="00A90238" w:rsidP="00A90238">
      <w:r>
        <w:t>MCVideo</w:t>
      </w:r>
      <w:r w:rsidRPr="00BD1BA7">
        <w:t xml:space="preserve"> group affiliation shall be as </w:t>
      </w:r>
      <w:r w:rsidRPr="00EE7601">
        <w:t>specified in clause</w:t>
      </w:r>
      <w:r>
        <w:t> </w:t>
      </w:r>
      <w:r w:rsidRPr="00EE7601">
        <w:t>5.2.5 of 3GPP TS</w:t>
      </w:r>
      <w:r>
        <w:t> </w:t>
      </w:r>
      <w:r w:rsidRPr="00EE7601">
        <w:t>23.280</w:t>
      </w:r>
      <w:r>
        <w:t> </w:t>
      </w:r>
      <w:r w:rsidRPr="00EE7601">
        <w:t>[</w:t>
      </w:r>
      <w:r>
        <w:t>6</w:t>
      </w:r>
      <w:r w:rsidRPr="00EE7601">
        <w:t>]</w:t>
      </w:r>
      <w:r>
        <w:t xml:space="preserve">. In addition, </w:t>
      </w:r>
      <w:r w:rsidRPr="00EE7601">
        <w:t xml:space="preserve">the </w:t>
      </w:r>
      <w:r>
        <w:t>following requirements shall be fulfilled by the MCVideo service for MCVideo users affiliated to MCVideo groups:</w:t>
      </w:r>
    </w:p>
    <w:p w14:paraId="323C8FEC" w14:textId="77777777" w:rsidR="00A90238" w:rsidRDefault="00A90238" w:rsidP="00A90238">
      <w:pPr>
        <w:pStyle w:val="B1"/>
      </w:pPr>
      <w:r>
        <w:t>-</w:t>
      </w:r>
      <w:r>
        <w:tab/>
        <w:t>MCVideo users receive notifications for MCVideo group call setup and invitations for their affiliated MCVideo group(s).</w:t>
      </w:r>
    </w:p>
    <w:p w14:paraId="586A27E0" w14:textId="77777777" w:rsidR="00A90238" w:rsidRDefault="00A90238" w:rsidP="00A90238">
      <w:pPr>
        <w:pStyle w:val="B1"/>
      </w:pPr>
      <w:r>
        <w:t>-</w:t>
      </w:r>
      <w:r>
        <w:tab/>
        <w:t>MCVideo users select an affiliated MCVideo group to initiate a new group MCVideo call or transmit media in an existing MCVideo group call.</w:t>
      </w:r>
    </w:p>
    <w:p w14:paraId="7B889FBA" w14:textId="77777777" w:rsidR="00A90238" w:rsidRDefault="00A90238" w:rsidP="00A90238">
      <w:pPr>
        <w:pStyle w:val="B1"/>
      </w:pPr>
      <w:r>
        <w:t>-</w:t>
      </w:r>
      <w:r>
        <w:tab/>
        <w:t>MCVideo users receive media and events from their affiliated MCVideo group(s).</w:t>
      </w:r>
    </w:p>
    <w:p w14:paraId="43649D3A" w14:textId="77777777" w:rsidR="00A90238" w:rsidRDefault="00A90238" w:rsidP="00A90238">
      <w:pPr>
        <w:pStyle w:val="Heading2"/>
      </w:pPr>
      <w:bookmarkStart w:id="114" w:name="_Toc154701355"/>
      <w:r>
        <w:t>5.</w:t>
      </w:r>
      <w:r>
        <w:rPr>
          <w:rFonts w:hint="eastAsia"/>
          <w:lang w:eastAsia="zh-CN"/>
        </w:rPr>
        <w:t>3</w:t>
      </w:r>
      <w:r>
        <w:tab/>
      </w:r>
      <w:r w:rsidRPr="00045508">
        <w:t>Device inventory</w:t>
      </w:r>
      <w:r>
        <w:t xml:space="preserve"> requirements</w:t>
      </w:r>
      <w:bookmarkEnd w:id="114"/>
    </w:p>
    <w:p w14:paraId="05F0A140" w14:textId="77777777" w:rsidR="00A90238" w:rsidRPr="00AA6836" w:rsidRDefault="00A90238" w:rsidP="00A90238">
      <w:r w:rsidRPr="001B2D3B">
        <w:rPr>
          <w:rFonts w:hint="eastAsia"/>
        </w:rPr>
        <w:t xml:space="preserve">The </w:t>
      </w:r>
      <w:r w:rsidRPr="001B2D3B">
        <w:t>MCVideo service shall provide device inventory capabilities for MCVideo UE</w:t>
      </w:r>
      <w:r>
        <w:t>s</w:t>
      </w:r>
      <w:r w:rsidRPr="001B2D3B">
        <w:t>.</w:t>
      </w:r>
      <w:r>
        <w:t xml:space="preserve"> The device inventory capabilities shall include:</w:t>
      </w:r>
    </w:p>
    <w:p w14:paraId="7B66CC4B" w14:textId="77777777" w:rsidR="00A90238" w:rsidRDefault="00A90238" w:rsidP="00A90238">
      <w:pPr>
        <w:pStyle w:val="B1"/>
      </w:pPr>
      <w:r>
        <w:t>-</w:t>
      </w:r>
      <w:r>
        <w:tab/>
        <w:t>device information registration;</w:t>
      </w:r>
    </w:p>
    <w:p w14:paraId="31B8545B" w14:textId="77777777" w:rsidR="00A90238" w:rsidRDefault="00A90238" w:rsidP="00A90238">
      <w:pPr>
        <w:pStyle w:val="B1"/>
      </w:pPr>
      <w:r>
        <w:t>-</w:t>
      </w:r>
      <w:r>
        <w:tab/>
        <w:t>device information storage; and</w:t>
      </w:r>
    </w:p>
    <w:p w14:paraId="0788EB52" w14:textId="77777777" w:rsidR="00A90238" w:rsidRDefault="00A90238" w:rsidP="00A90238">
      <w:pPr>
        <w:pStyle w:val="B1"/>
      </w:pPr>
      <w:r>
        <w:t>-</w:t>
      </w:r>
      <w:r>
        <w:tab/>
        <w:t>device information query.</w:t>
      </w:r>
    </w:p>
    <w:p w14:paraId="2AB86E79" w14:textId="77777777" w:rsidR="00A90238" w:rsidRDefault="00A90238" w:rsidP="00A90238">
      <w:pPr>
        <w:pStyle w:val="Heading2"/>
      </w:pPr>
      <w:bookmarkStart w:id="115" w:name="_Toc154701356"/>
      <w:r>
        <w:t>5.</w:t>
      </w:r>
      <w:r>
        <w:rPr>
          <w:rFonts w:hint="eastAsia"/>
          <w:lang w:eastAsia="zh-CN"/>
        </w:rPr>
        <w:t>4</w:t>
      </w:r>
      <w:r>
        <w:tab/>
        <w:t>Device discovery requirements (off-network)</w:t>
      </w:r>
      <w:bookmarkEnd w:id="115"/>
    </w:p>
    <w:p w14:paraId="0072EEF4" w14:textId="77777777" w:rsidR="00A90238" w:rsidRDefault="00A90238" w:rsidP="00A90238">
      <w:r>
        <w:rPr>
          <w:rFonts w:hint="eastAsia"/>
          <w:lang w:eastAsia="zh-CN"/>
        </w:rPr>
        <w:t xml:space="preserve">The </w:t>
      </w:r>
      <w:r>
        <w:t>MCVideo service shall provide device discovery for devices as requested by the MCVideo user according to the MC service provider policy for off-network operations.</w:t>
      </w:r>
    </w:p>
    <w:p w14:paraId="5445B5B2" w14:textId="77777777" w:rsidR="00A90238" w:rsidRPr="001F03B9" w:rsidRDefault="00A90238" w:rsidP="00A90238">
      <w:pPr>
        <w:pStyle w:val="Heading2"/>
      </w:pPr>
      <w:bookmarkStart w:id="116" w:name="_Toc154701357"/>
      <w:r w:rsidRPr="001F03B9">
        <w:t>5.</w:t>
      </w:r>
      <w:r>
        <w:t>5</w:t>
      </w:r>
      <w:r w:rsidRPr="001F03B9">
        <w:tab/>
        <w:t>Bearer management</w:t>
      </w:r>
      <w:bookmarkEnd w:id="116"/>
    </w:p>
    <w:p w14:paraId="11584A34" w14:textId="77777777" w:rsidR="00A90238" w:rsidRPr="001F03B9" w:rsidRDefault="00A90238" w:rsidP="00A90238">
      <w:pPr>
        <w:pStyle w:val="Heading3"/>
      </w:pPr>
      <w:bookmarkStart w:id="117" w:name="_Toc433209545"/>
      <w:bookmarkStart w:id="118" w:name="_Toc460615908"/>
      <w:bookmarkStart w:id="119" w:name="_Toc460616769"/>
      <w:bookmarkStart w:id="120" w:name="_Toc468884366"/>
      <w:bookmarkStart w:id="121" w:name="_Toc154701358"/>
      <w:r w:rsidRPr="001F03B9">
        <w:t>5.</w:t>
      </w:r>
      <w:r>
        <w:t>5</w:t>
      </w:r>
      <w:r w:rsidRPr="001F03B9">
        <w:t>.1</w:t>
      </w:r>
      <w:r w:rsidRPr="001F03B9">
        <w:tab/>
        <w:t>General</w:t>
      </w:r>
      <w:bookmarkEnd w:id="117"/>
      <w:bookmarkEnd w:id="118"/>
      <w:bookmarkEnd w:id="119"/>
      <w:bookmarkEnd w:id="120"/>
      <w:bookmarkEnd w:id="121"/>
    </w:p>
    <w:p w14:paraId="03237859" w14:textId="77777777" w:rsidR="00A90238" w:rsidRDefault="00A90238" w:rsidP="00A90238">
      <w:r>
        <w:t>The MCVideo</w:t>
      </w:r>
      <w:r w:rsidRPr="001F03B9">
        <w:t xml:space="preserve"> UE shall use the APNs as defined in subclause</w:t>
      </w:r>
      <w:r>
        <w:t> </w:t>
      </w:r>
      <w:r w:rsidRPr="001F03B9">
        <w:t>5.2.7.0 of 3GPP TS 23.280 [</w:t>
      </w:r>
      <w:r>
        <w:t>6</w:t>
      </w:r>
      <w:r w:rsidRPr="001F03B9">
        <w:t>]. The MC</w:t>
      </w:r>
      <w:r>
        <w:t>Video</w:t>
      </w:r>
      <w:r w:rsidRPr="001F03B9">
        <w:t xml:space="preserve"> UE shall use the MC services APN as defined in subclause</w:t>
      </w:r>
      <w:r>
        <w:t> </w:t>
      </w:r>
      <w:r w:rsidRPr="001F03B9">
        <w:t>5.2.7.0 of 3GPP TS 23.280 [6] for the SIP-1 reference point.</w:t>
      </w:r>
    </w:p>
    <w:p w14:paraId="02CC9E71" w14:textId="77777777" w:rsidR="00A90238" w:rsidRPr="001F03B9" w:rsidRDefault="00A90238" w:rsidP="00A90238">
      <w:pPr>
        <w:pStyle w:val="Heading3"/>
      </w:pPr>
      <w:bookmarkStart w:id="122" w:name="_Toc433209546"/>
      <w:bookmarkStart w:id="123" w:name="_Toc460615909"/>
      <w:bookmarkStart w:id="124" w:name="_Toc460616770"/>
      <w:bookmarkStart w:id="125" w:name="_Toc468884367"/>
      <w:bookmarkStart w:id="126" w:name="_Toc154701359"/>
      <w:r w:rsidRPr="001F03B9">
        <w:t>5.</w:t>
      </w:r>
      <w:r>
        <w:t>5</w:t>
      </w:r>
      <w:r w:rsidRPr="001F03B9">
        <w:t>.2</w:t>
      </w:r>
      <w:r w:rsidRPr="001F03B9">
        <w:tab/>
        <w:t>EPS bearer considerations</w:t>
      </w:r>
      <w:bookmarkEnd w:id="122"/>
      <w:bookmarkEnd w:id="123"/>
      <w:bookmarkEnd w:id="124"/>
      <w:bookmarkEnd w:id="125"/>
      <w:bookmarkEnd w:id="126"/>
    </w:p>
    <w:p w14:paraId="7EE6F9B1" w14:textId="77777777" w:rsidR="00A90238" w:rsidRPr="001F03B9" w:rsidRDefault="00A90238" w:rsidP="00A90238">
      <w:r w:rsidRPr="001F03B9">
        <w:t>The EPS bearer considerations specified in subclause</w:t>
      </w:r>
      <w:r>
        <w:t> </w:t>
      </w:r>
      <w:r w:rsidRPr="001F03B9">
        <w:t>5.2.7.2 of 3GPP TS 23.280 [6] shall apply.</w:t>
      </w:r>
    </w:p>
    <w:p w14:paraId="7E05E551" w14:textId="77777777" w:rsidR="00A90238" w:rsidRDefault="00A90238" w:rsidP="00A90238">
      <w:pPr>
        <w:pStyle w:val="Heading3"/>
      </w:pPr>
      <w:bookmarkStart w:id="127" w:name="_Toc433209547"/>
      <w:bookmarkStart w:id="128" w:name="_Toc460615912"/>
      <w:bookmarkStart w:id="129" w:name="_Toc460616773"/>
      <w:bookmarkStart w:id="130" w:name="_Toc468884370"/>
      <w:bookmarkStart w:id="131" w:name="_Toc154701360"/>
      <w:r w:rsidRPr="001F03B9">
        <w:t>5.</w:t>
      </w:r>
      <w:r>
        <w:t>5</w:t>
      </w:r>
      <w:r w:rsidRPr="001F03B9">
        <w:t>.3</w:t>
      </w:r>
      <w:r w:rsidRPr="001F03B9">
        <w:tab/>
        <w:t>EPS unicast bearer considerations for MC</w:t>
      </w:r>
      <w:bookmarkEnd w:id="127"/>
      <w:bookmarkEnd w:id="128"/>
      <w:bookmarkEnd w:id="129"/>
      <w:bookmarkEnd w:id="130"/>
      <w:r>
        <w:t>Video</w:t>
      </w:r>
      <w:bookmarkEnd w:id="131"/>
    </w:p>
    <w:p w14:paraId="433B4DE2" w14:textId="77777777" w:rsidR="00A90238" w:rsidRDefault="00A90238" w:rsidP="00A90238">
      <w:r>
        <w:t>For an MCVideo</w:t>
      </w:r>
      <w:r w:rsidRPr="00F5384A">
        <w:t xml:space="preserve"> call session request, resources shall be requested utilising interaction with dynami</w:t>
      </w:r>
      <w:r>
        <w:t>c PCC. The MCVideo</w:t>
      </w:r>
      <w:r w:rsidRPr="00F5384A">
        <w:t xml:space="preserve"> system shall request resources over Rx to a PCRF. </w:t>
      </w:r>
      <w:r>
        <w:t>It is recommended that t</w:t>
      </w:r>
      <w:r w:rsidRPr="004D040B">
        <w:t xml:space="preserve">he </w:t>
      </w:r>
      <w:r>
        <w:t>dedicated bearer(s) for video media and control of the video media (i.e. MCVideo</w:t>
      </w:r>
      <w:r>
        <w:noBreakHyphen/>
        <w:t>4 and MCVideo</w:t>
      </w:r>
      <w:r>
        <w:noBreakHyphen/>
        <w:t>7) utilise</w:t>
      </w:r>
      <w:r w:rsidRPr="004D040B">
        <w:t xml:space="preserve"> the</w:t>
      </w:r>
      <w:r>
        <w:t xml:space="preserve"> </w:t>
      </w:r>
      <w:r w:rsidRPr="004D040B">
        <w:t>QCI value</w:t>
      </w:r>
      <w:r>
        <w:t xml:space="preserve">s depending on the MCVideo mode of the MCVideo call/session, as per table 5.5.3-1. For transmission and reception control signalling, the QCI value of 69 is recommended as specified in 3GPP TS 23.203 [11]. </w:t>
      </w:r>
      <w:r w:rsidRPr="00F5384A">
        <w:t xml:space="preserve">The request of resources over Rx shall include an application identifier for </w:t>
      </w:r>
      <w:r>
        <w:t xml:space="preserve">MCVideo </w:t>
      </w:r>
      <w:r w:rsidRPr="00F5384A">
        <w:t>in order for the PCRF to evaluate the correct QCI.</w:t>
      </w:r>
    </w:p>
    <w:p w14:paraId="5527C1E0" w14:textId="77777777" w:rsidR="00A90238" w:rsidRDefault="00A90238" w:rsidP="00A90238">
      <w:pPr>
        <w:pStyle w:val="TH"/>
      </w:pPr>
      <w:r>
        <w:lastRenderedPageBreak/>
        <w:t>Table 5.5.3-1: QCI values to use for EPS unicast bearers for each MCVideo mode</w:t>
      </w:r>
    </w:p>
    <w:tbl>
      <w:tblPr>
        <w:tblW w:w="45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9"/>
        <w:gridCol w:w="2214"/>
      </w:tblGrid>
      <w:tr w:rsidR="00A90238" w14:paraId="0E31C636" w14:textId="77777777" w:rsidTr="004260A6">
        <w:trPr>
          <w:tblHeader/>
          <w:jc w:val="center"/>
        </w:trPr>
        <w:tc>
          <w:tcPr>
            <w:tcW w:w="2379" w:type="dxa"/>
            <w:shd w:val="clear" w:color="auto" w:fill="auto"/>
          </w:tcPr>
          <w:p w14:paraId="714581FE" w14:textId="77777777" w:rsidR="00A90238" w:rsidRDefault="00A90238" w:rsidP="004260A6">
            <w:pPr>
              <w:pStyle w:val="TAH"/>
            </w:pPr>
            <w:r>
              <w:t>MCVideo mode</w:t>
            </w:r>
          </w:p>
        </w:tc>
        <w:tc>
          <w:tcPr>
            <w:tcW w:w="2214" w:type="dxa"/>
            <w:shd w:val="clear" w:color="auto" w:fill="auto"/>
          </w:tcPr>
          <w:p w14:paraId="1298E264" w14:textId="77777777" w:rsidR="00A90238" w:rsidRDefault="00A90238" w:rsidP="004260A6">
            <w:pPr>
              <w:pStyle w:val="TAH"/>
            </w:pPr>
            <w:r>
              <w:t>QCI value utilised</w:t>
            </w:r>
            <w:r>
              <w:br/>
            </w:r>
            <w:r w:rsidRPr="004D040B">
              <w:t>(a</w:t>
            </w:r>
            <w:r>
              <w:t>s specified in 3GPP TS 23.203 [11</w:t>
            </w:r>
            <w:r w:rsidRPr="004D040B">
              <w:t>])</w:t>
            </w:r>
          </w:p>
        </w:tc>
      </w:tr>
      <w:tr w:rsidR="00A90238" w14:paraId="614A12E4" w14:textId="77777777" w:rsidTr="004260A6">
        <w:trPr>
          <w:jc w:val="center"/>
        </w:trPr>
        <w:tc>
          <w:tcPr>
            <w:tcW w:w="2379" w:type="dxa"/>
            <w:shd w:val="clear" w:color="auto" w:fill="auto"/>
            <w:vAlign w:val="center"/>
          </w:tcPr>
          <w:p w14:paraId="268DBBB8" w14:textId="77777777" w:rsidR="00A90238" w:rsidRDefault="00A90238" w:rsidP="004260A6">
            <w:pPr>
              <w:pStyle w:val="TAL"/>
            </w:pPr>
            <w:r w:rsidRPr="00283BC4">
              <w:rPr>
                <w:lang w:val="nl-NL" w:eastAsia="zh-CN"/>
              </w:rPr>
              <w:t>Urgent real-time mode</w:t>
            </w:r>
          </w:p>
        </w:tc>
        <w:tc>
          <w:tcPr>
            <w:tcW w:w="2214" w:type="dxa"/>
            <w:shd w:val="clear" w:color="auto" w:fill="auto"/>
          </w:tcPr>
          <w:p w14:paraId="26673ADE" w14:textId="77777777" w:rsidR="00A90238" w:rsidRDefault="00A90238" w:rsidP="004260A6">
            <w:pPr>
              <w:pStyle w:val="TAC"/>
            </w:pPr>
            <w:r>
              <w:t>67</w:t>
            </w:r>
          </w:p>
        </w:tc>
      </w:tr>
      <w:tr w:rsidR="00A90238" w14:paraId="6EC91619" w14:textId="77777777" w:rsidTr="004260A6">
        <w:trPr>
          <w:jc w:val="center"/>
        </w:trPr>
        <w:tc>
          <w:tcPr>
            <w:tcW w:w="2379" w:type="dxa"/>
            <w:shd w:val="clear" w:color="auto" w:fill="auto"/>
            <w:vAlign w:val="center"/>
          </w:tcPr>
          <w:p w14:paraId="71C3902A" w14:textId="77777777" w:rsidR="00A90238" w:rsidRDefault="00A90238" w:rsidP="004260A6">
            <w:pPr>
              <w:pStyle w:val="TAL"/>
            </w:pPr>
            <w:r w:rsidRPr="00283BC4">
              <w:rPr>
                <w:lang w:val="nl-NL" w:eastAsia="zh-CN"/>
              </w:rPr>
              <w:t>Non-urgent real-time mode</w:t>
            </w:r>
          </w:p>
        </w:tc>
        <w:tc>
          <w:tcPr>
            <w:tcW w:w="2214" w:type="dxa"/>
            <w:shd w:val="clear" w:color="auto" w:fill="auto"/>
          </w:tcPr>
          <w:p w14:paraId="767E8534" w14:textId="77777777" w:rsidR="00A90238" w:rsidRDefault="00A90238" w:rsidP="004260A6">
            <w:pPr>
              <w:pStyle w:val="TAC"/>
            </w:pPr>
            <w:r>
              <w:t>67</w:t>
            </w:r>
          </w:p>
        </w:tc>
      </w:tr>
      <w:tr w:rsidR="00A90238" w14:paraId="4C45C19C" w14:textId="77777777" w:rsidTr="004260A6">
        <w:trPr>
          <w:jc w:val="center"/>
        </w:trPr>
        <w:tc>
          <w:tcPr>
            <w:tcW w:w="2379" w:type="dxa"/>
            <w:shd w:val="clear" w:color="auto" w:fill="auto"/>
            <w:vAlign w:val="center"/>
          </w:tcPr>
          <w:p w14:paraId="3361A0D0" w14:textId="77777777" w:rsidR="00A90238" w:rsidRDefault="00A90238" w:rsidP="004260A6">
            <w:pPr>
              <w:pStyle w:val="TAL"/>
            </w:pPr>
            <w:r w:rsidRPr="00283BC4">
              <w:rPr>
                <w:lang w:val="nl-NL" w:eastAsia="zh-CN"/>
              </w:rPr>
              <w:t>Non real-time mode</w:t>
            </w:r>
          </w:p>
        </w:tc>
        <w:tc>
          <w:tcPr>
            <w:tcW w:w="2214" w:type="dxa"/>
            <w:shd w:val="clear" w:color="auto" w:fill="auto"/>
          </w:tcPr>
          <w:p w14:paraId="43631C69" w14:textId="77777777" w:rsidR="00A90238" w:rsidRDefault="00A90238" w:rsidP="004260A6">
            <w:pPr>
              <w:pStyle w:val="TAC"/>
            </w:pPr>
            <w:r>
              <w:t>4</w:t>
            </w:r>
          </w:p>
        </w:tc>
      </w:tr>
    </w:tbl>
    <w:p w14:paraId="2B2152DE" w14:textId="77777777" w:rsidR="00A90238" w:rsidRDefault="00A90238" w:rsidP="00A90238"/>
    <w:p w14:paraId="3874D648" w14:textId="77777777" w:rsidR="00A90238" w:rsidRPr="00AB5FED" w:rsidRDefault="00A90238" w:rsidP="00A90238">
      <w:r>
        <w:t xml:space="preserve">The MCVideo audio media and video media may transmit over separate EPS bearers, in which case the priority for each bearer is determined by the operator policy. </w:t>
      </w:r>
      <w:r w:rsidRPr="00AB5FED">
        <w:t>Depending on operator policy</w:t>
      </w:r>
      <w:r>
        <w:t xml:space="preserve">, </w:t>
      </w:r>
      <w:r w:rsidRPr="00AB5FED">
        <w:t>the MC</w:t>
      </w:r>
      <w:r>
        <w:t>Video</w:t>
      </w:r>
      <w:r w:rsidRPr="00AB5FED">
        <w:t xml:space="preserve"> system may be able to request modification of the priority (ARP) of an existing bearer without the need to init</w:t>
      </w:r>
      <w:r>
        <w:t>iate a new dedicated GBR bearer.</w:t>
      </w:r>
    </w:p>
    <w:p w14:paraId="754D5481" w14:textId="77777777" w:rsidR="00A90238" w:rsidRPr="00AB5FED" w:rsidRDefault="00A90238" w:rsidP="00A90238">
      <w:pPr>
        <w:pStyle w:val="NO"/>
        <w:rPr>
          <w:rFonts w:eastAsia="Malgun Gothic"/>
          <w:lang w:eastAsia="ko-KR"/>
        </w:rPr>
      </w:pPr>
      <w:r>
        <w:t>NOTE</w:t>
      </w:r>
      <w:r w:rsidRPr="00AB5FED">
        <w:t>:</w:t>
      </w:r>
      <w:r w:rsidRPr="00AB5FED">
        <w:tab/>
        <w:t>Operator policy takes into account regional/national requirements.</w:t>
      </w:r>
    </w:p>
    <w:p w14:paraId="32AFDC97" w14:textId="77777777" w:rsidR="00A90238" w:rsidRPr="00AB5FED" w:rsidRDefault="00A90238" w:rsidP="00A90238">
      <w:r>
        <w:t xml:space="preserve">When </w:t>
      </w:r>
      <w:r w:rsidRPr="00AB5FED">
        <w:t>MC</w:t>
      </w:r>
      <w:r>
        <w:t>Video</w:t>
      </w:r>
      <w:r w:rsidRPr="00AB5FED">
        <w:t xml:space="preserve"> </w:t>
      </w:r>
      <w:r>
        <w:t xml:space="preserve">audio </w:t>
      </w:r>
      <w:r w:rsidRPr="00AB5FED">
        <w:t xml:space="preserve">media </w:t>
      </w:r>
      <w:r>
        <w:t>and video media are multiplexed</w:t>
      </w:r>
      <w:r w:rsidRPr="00AB5FED">
        <w:t xml:space="preserve"> into one EPS bearer</w:t>
      </w:r>
      <w:r>
        <w:t xml:space="preserve">, then </w:t>
      </w:r>
      <w:r w:rsidRPr="00AB5FED">
        <w:t xml:space="preserve">different QCI and/or ARP values are not possible for </w:t>
      </w:r>
      <w:r>
        <w:t>video and audio</w:t>
      </w:r>
      <w:r w:rsidRPr="00AB5FED">
        <w:t xml:space="preserve"> media.</w:t>
      </w:r>
    </w:p>
    <w:p w14:paraId="1FAE4CEC" w14:textId="77777777" w:rsidR="00A90238" w:rsidRPr="001F03B9" w:rsidRDefault="00A90238" w:rsidP="00A90238">
      <w:pPr>
        <w:pStyle w:val="Heading3"/>
      </w:pPr>
      <w:bookmarkStart w:id="132" w:name="_Toc460615913"/>
      <w:bookmarkStart w:id="133" w:name="_Toc460616774"/>
      <w:bookmarkStart w:id="134" w:name="_Toc468884371"/>
      <w:bookmarkStart w:id="135" w:name="_Toc433209548"/>
      <w:bookmarkStart w:id="136" w:name="_Toc154701361"/>
      <w:r w:rsidRPr="001F03B9">
        <w:t>5.</w:t>
      </w:r>
      <w:r>
        <w:t>5</w:t>
      </w:r>
      <w:r w:rsidRPr="001F03B9">
        <w:t>.4</w:t>
      </w:r>
      <w:r w:rsidRPr="001F03B9">
        <w:tab/>
        <w:t>MBMS bearer management</w:t>
      </w:r>
      <w:bookmarkEnd w:id="132"/>
      <w:bookmarkEnd w:id="133"/>
      <w:bookmarkEnd w:id="134"/>
      <w:bookmarkEnd w:id="136"/>
    </w:p>
    <w:p w14:paraId="7CC9B8D2" w14:textId="77777777" w:rsidR="00A90238" w:rsidRDefault="00A90238" w:rsidP="00A90238">
      <w:r w:rsidRPr="001F03B9">
        <w:t>The MBMS bearer management for MC services is specified in subclause</w:t>
      </w:r>
      <w:r>
        <w:t> </w:t>
      </w:r>
      <w:r w:rsidRPr="001F03B9">
        <w:t>5.2.7.1 of 3GPP TS 23.280 [6].</w:t>
      </w:r>
      <w:bookmarkEnd w:id="135"/>
    </w:p>
    <w:p w14:paraId="61C44E3E" w14:textId="77777777" w:rsidR="00A90238" w:rsidRDefault="00A90238" w:rsidP="00A90238">
      <w:pPr>
        <w:pStyle w:val="Heading1"/>
        <w:rPr>
          <w:lang w:eastAsia="zh-CN"/>
        </w:rPr>
      </w:pPr>
      <w:bookmarkStart w:id="137" w:name="_Toc154701362"/>
      <w:r>
        <w:rPr>
          <w:lang w:eastAsia="zh-CN"/>
        </w:rPr>
        <w:t>5A</w:t>
      </w:r>
      <w:r>
        <w:tab/>
      </w:r>
      <w:r>
        <w:rPr>
          <w:lang w:eastAsia="zh-CN"/>
        </w:rPr>
        <w:t>Involved business relationships</w:t>
      </w:r>
      <w:bookmarkEnd w:id="137"/>
    </w:p>
    <w:p w14:paraId="42FA8766" w14:textId="77777777" w:rsidR="00A90238" w:rsidRPr="00B07750" w:rsidRDefault="00A90238" w:rsidP="00A90238">
      <w:pPr>
        <w:rPr>
          <w:lang w:eastAsia="zh-CN"/>
        </w:rPr>
      </w:pPr>
      <w:r>
        <w:rPr>
          <w:lang w:eastAsia="zh-CN"/>
        </w:rPr>
        <w:t>The description of the involved business relationships for the MCVideo service is contained in clause 6 of 3GPP TS 23.280 [6].</w:t>
      </w:r>
    </w:p>
    <w:p w14:paraId="20293CF5" w14:textId="77777777" w:rsidR="00A90238" w:rsidRPr="00BD44AA" w:rsidRDefault="00A90238" w:rsidP="00A90238">
      <w:pPr>
        <w:pStyle w:val="Heading1"/>
        <w:rPr>
          <w:lang w:eastAsia="zh-CN"/>
        </w:rPr>
      </w:pPr>
      <w:bookmarkStart w:id="138" w:name="_Toc424654364"/>
      <w:bookmarkStart w:id="139" w:name="_Toc428364950"/>
      <w:bookmarkStart w:id="140" w:name="_Toc433209550"/>
      <w:bookmarkStart w:id="141" w:name="_Toc445195235"/>
      <w:bookmarkStart w:id="142" w:name="_Toc445214643"/>
      <w:bookmarkStart w:id="143" w:name="_Toc445869716"/>
      <w:bookmarkStart w:id="144" w:name="_Toc446352362"/>
      <w:bookmarkStart w:id="145" w:name="_Toc446369791"/>
      <w:bookmarkStart w:id="146" w:name="_Toc446371522"/>
      <w:bookmarkStart w:id="147" w:name="_Toc154701363"/>
      <w:r>
        <w:rPr>
          <w:rFonts w:hint="eastAsia"/>
          <w:lang w:eastAsia="zh-CN"/>
        </w:rPr>
        <w:t>6</w:t>
      </w:r>
      <w:r>
        <w:tab/>
      </w:r>
      <w:bookmarkEnd w:id="138"/>
      <w:bookmarkEnd w:id="139"/>
      <w:bookmarkEnd w:id="140"/>
      <w:bookmarkEnd w:id="141"/>
      <w:r>
        <w:rPr>
          <w:rFonts w:hint="eastAsia"/>
          <w:lang w:eastAsia="zh-CN"/>
        </w:rPr>
        <w:t>MCVideo Functional model</w:t>
      </w:r>
      <w:bookmarkEnd w:id="142"/>
      <w:bookmarkEnd w:id="143"/>
      <w:bookmarkEnd w:id="144"/>
      <w:bookmarkEnd w:id="145"/>
      <w:bookmarkEnd w:id="146"/>
      <w:bookmarkEnd w:id="147"/>
    </w:p>
    <w:p w14:paraId="691441DE" w14:textId="77777777" w:rsidR="00A90238" w:rsidRDefault="00A90238" w:rsidP="00A90238">
      <w:pPr>
        <w:pStyle w:val="Heading2"/>
      </w:pPr>
      <w:bookmarkStart w:id="148" w:name="_Toc424654367"/>
      <w:bookmarkStart w:id="149" w:name="_Toc428364953"/>
      <w:bookmarkStart w:id="150" w:name="_Toc433209553"/>
      <w:bookmarkStart w:id="151" w:name="_Toc445195238"/>
      <w:bookmarkStart w:id="152" w:name="_Toc445214644"/>
      <w:bookmarkStart w:id="153" w:name="_Toc445869717"/>
      <w:bookmarkStart w:id="154" w:name="_Toc446352363"/>
      <w:bookmarkStart w:id="155" w:name="_Toc446369792"/>
      <w:bookmarkStart w:id="156" w:name="_Toc446371523"/>
      <w:bookmarkStart w:id="157" w:name="_Toc154701364"/>
      <w:r>
        <w:rPr>
          <w:rFonts w:hint="eastAsia"/>
          <w:lang w:eastAsia="zh-CN"/>
        </w:rPr>
        <w:t>6</w:t>
      </w:r>
      <w:r>
        <w:t>.</w:t>
      </w:r>
      <w:r>
        <w:rPr>
          <w:rFonts w:hint="eastAsia"/>
          <w:lang w:eastAsia="zh-CN"/>
        </w:rPr>
        <w:t>1</w:t>
      </w:r>
      <w:r>
        <w:tab/>
      </w:r>
      <w:r>
        <w:rPr>
          <w:rFonts w:hint="eastAsia"/>
          <w:lang w:eastAsia="zh-CN"/>
        </w:rPr>
        <w:t>Functional</w:t>
      </w:r>
      <w:r>
        <w:t xml:space="preserve"> model description</w:t>
      </w:r>
      <w:bookmarkEnd w:id="148"/>
      <w:bookmarkEnd w:id="149"/>
      <w:bookmarkEnd w:id="150"/>
      <w:bookmarkEnd w:id="151"/>
      <w:bookmarkEnd w:id="152"/>
      <w:bookmarkEnd w:id="153"/>
      <w:bookmarkEnd w:id="154"/>
      <w:bookmarkEnd w:id="155"/>
      <w:bookmarkEnd w:id="156"/>
      <w:bookmarkEnd w:id="157"/>
    </w:p>
    <w:p w14:paraId="492FCAB3" w14:textId="77777777" w:rsidR="00A90238" w:rsidRDefault="00A90238" w:rsidP="00A90238">
      <w:pPr>
        <w:pStyle w:val="Heading3"/>
      </w:pPr>
      <w:bookmarkStart w:id="158" w:name="_Toc428364954"/>
      <w:bookmarkStart w:id="159" w:name="_Toc433209554"/>
      <w:bookmarkStart w:id="160" w:name="_Toc446052683"/>
      <w:bookmarkStart w:id="161" w:name="_Toc424654368"/>
      <w:bookmarkStart w:id="162" w:name="_Toc428364956"/>
      <w:bookmarkStart w:id="163" w:name="_Toc433209556"/>
      <w:bookmarkStart w:id="164" w:name="_Toc445195241"/>
      <w:bookmarkStart w:id="165" w:name="_Toc445214647"/>
      <w:bookmarkStart w:id="166" w:name="_Toc445869720"/>
      <w:bookmarkStart w:id="167" w:name="_Toc446352366"/>
      <w:bookmarkStart w:id="168" w:name="_Toc446369795"/>
      <w:bookmarkStart w:id="169" w:name="_Toc446371526"/>
      <w:bookmarkStart w:id="170" w:name="_Toc154701365"/>
      <w:r>
        <w:t>6.1.1</w:t>
      </w:r>
      <w:r>
        <w:tab/>
        <w:t>On-network functional model</w:t>
      </w:r>
      <w:bookmarkEnd w:id="158"/>
      <w:bookmarkEnd w:id="159"/>
      <w:bookmarkEnd w:id="160"/>
      <w:bookmarkEnd w:id="170"/>
    </w:p>
    <w:p w14:paraId="498001D4" w14:textId="77777777" w:rsidR="00A90238" w:rsidRDefault="00A90238" w:rsidP="00A90238">
      <w:r>
        <w:t>Figure 6.1.1-1 shows the functional model for the application plane</w:t>
      </w:r>
      <w:r>
        <w:rPr>
          <w:rFonts w:hint="eastAsia"/>
          <w:lang w:eastAsia="zh-CN"/>
        </w:rPr>
        <w:t xml:space="preserve"> of MCVideo service for on-network operations</w:t>
      </w:r>
      <w:r>
        <w:t>.</w:t>
      </w:r>
    </w:p>
    <w:p w14:paraId="4ED302D3" w14:textId="77777777" w:rsidR="00A90238" w:rsidRDefault="00A90238" w:rsidP="00A90238">
      <w:pPr>
        <w:pStyle w:val="TH"/>
        <w:rPr>
          <w:lang w:eastAsia="zh-CN"/>
        </w:rPr>
      </w:pPr>
      <w:r>
        <w:object w:dxaOrig="8065" w:dyaOrig="5026" w14:anchorId="62DC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75pt;height:252.45pt" o:ole="">
            <v:imagedata r:id="rId11" o:title=""/>
          </v:shape>
          <o:OLEObject Type="Embed" ProgID="Visio.Drawing.11" ShapeID="_x0000_i1025" DrawAspect="Content" ObjectID="_1765314935" r:id="rId12"/>
        </w:object>
      </w:r>
    </w:p>
    <w:p w14:paraId="10202635" w14:textId="77777777" w:rsidR="00A90238" w:rsidRDefault="00A90238" w:rsidP="00A90238">
      <w:pPr>
        <w:pStyle w:val="TF"/>
        <w:rPr>
          <w:lang w:eastAsia="zh-CN"/>
        </w:rPr>
      </w:pPr>
      <w:r>
        <w:t>Figure 6.1.1-1: Functional model for application plane</w:t>
      </w:r>
      <w:r>
        <w:rPr>
          <w:rFonts w:hint="eastAsia"/>
          <w:lang w:eastAsia="zh-CN"/>
        </w:rPr>
        <w:t xml:space="preserve"> of MCVideo service</w:t>
      </w:r>
    </w:p>
    <w:p w14:paraId="3C6672A8" w14:textId="77777777" w:rsidR="00A90238" w:rsidRDefault="00A90238" w:rsidP="00A90238">
      <w:r>
        <w:t>In the model shown in figure 6.1.1-1, the following apply:</w:t>
      </w:r>
    </w:p>
    <w:p w14:paraId="414961BC" w14:textId="77777777" w:rsidR="00A90238" w:rsidRDefault="00A90238" w:rsidP="00A90238">
      <w:pPr>
        <w:pStyle w:val="B1"/>
        <w:rPr>
          <w:lang w:eastAsia="zh-CN"/>
        </w:rPr>
      </w:pPr>
      <w:r w:rsidRPr="00600B96">
        <w:t>-</w:t>
      </w:r>
      <w:r w:rsidRPr="00600B96">
        <w:tab/>
        <w:t>The MC</w:t>
      </w:r>
      <w:r>
        <w:rPr>
          <w:rFonts w:hint="eastAsia"/>
          <w:lang w:eastAsia="zh-CN"/>
        </w:rPr>
        <w:t>Video</w:t>
      </w:r>
      <w:r w:rsidRPr="00600B96">
        <w:t xml:space="preserve"> server is an instantiation of a </w:t>
      </w:r>
      <w:r>
        <w:rPr>
          <w:rFonts w:hint="eastAsia"/>
          <w:lang w:eastAsia="zh-CN"/>
        </w:rPr>
        <w:t xml:space="preserve">MC </w:t>
      </w:r>
      <w:r>
        <w:rPr>
          <w:lang w:eastAsia="zh-CN"/>
        </w:rPr>
        <w:t>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373746CF" w14:textId="77777777" w:rsidR="00A90238" w:rsidRDefault="00A90238" w:rsidP="00A90238">
      <w:pPr>
        <w:pStyle w:val="B1"/>
      </w:pPr>
      <w:r>
        <w:t>-</w:t>
      </w:r>
      <w:r>
        <w:tab/>
        <w:t>The MCVideo server is an instantiation of a GCS AS in accordance with 3GPP TS 23.468 [</w:t>
      </w:r>
      <w:r>
        <w:rPr>
          <w:lang w:eastAsia="zh-CN"/>
        </w:rPr>
        <w:t>9</w:t>
      </w:r>
      <w:r>
        <w:t>].</w:t>
      </w:r>
    </w:p>
    <w:p w14:paraId="5EA4410C" w14:textId="77777777" w:rsidR="00A90238" w:rsidRDefault="00A90238" w:rsidP="00A90238">
      <w:pPr>
        <w:pStyle w:val="B1"/>
      </w:pPr>
      <w:r>
        <w:t>-</w:t>
      </w:r>
      <w:r>
        <w:tab/>
        <w:t>MCVideo-</w:t>
      </w:r>
      <w:r>
        <w:rPr>
          <w:rFonts w:hint="eastAsia"/>
          <w:lang w:eastAsia="zh-CN"/>
        </w:rPr>
        <w:t>9</w:t>
      </w:r>
      <w:r>
        <w:t xml:space="preserve"> </w:t>
      </w:r>
      <w:r w:rsidRPr="00173AB2">
        <w:t xml:space="preserve">carries </w:t>
      </w:r>
      <w:r w:rsidRPr="00304479">
        <w:t>signalling</w:t>
      </w:r>
      <w:r>
        <w:t xml:space="preserve"> over multicast bearer between the transmission control server of the MCVideo server and the transmission control participant of the MCVideo UE.</w:t>
      </w:r>
    </w:p>
    <w:p w14:paraId="5E605EFF" w14:textId="77777777" w:rsidR="00A90238" w:rsidRDefault="00A90238" w:rsidP="00A90238">
      <w:pPr>
        <w:pStyle w:val="B1"/>
      </w:pPr>
      <w:r>
        <w:t>-</w:t>
      </w:r>
      <w:r>
        <w:tab/>
        <w:t>MCVideo-</w:t>
      </w:r>
      <w:r>
        <w:rPr>
          <w:rFonts w:hint="eastAsia"/>
          <w:lang w:eastAsia="zh-CN"/>
        </w:rPr>
        <w:t>4</w:t>
      </w:r>
      <w:r>
        <w:t xml:space="preserve"> carries </w:t>
      </w:r>
      <w:r w:rsidRPr="00304479">
        <w:t>signalling</w:t>
      </w:r>
      <w:r>
        <w:t xml:space="preserve"> over unicast bearer between the transmission control server of the MCVideo server and the transmission control participant of the MCVideo UE.</w:t>
      </w:r>
    </w:p>
    <w:p w14:paraId="32293D38" w14:textId="77777777" w:rsidR="00A90238" w:rsidRDefault="00A90238" w:rsidP="00A90238">
      <w:pPr>
        <w:pStyle w:val="Heading3"/>
      </w:pPr>
      <w:bookmarkStart w:id="171" w:name="_Toc433209555"/>
      <w:bookmarkStart w:id="172" w:name="_Toc449038186"/>
      <w:bookmarkStart w:id="173" w:name="_Toc154701366"/>
      <w:r>
        <w:t>6.1.2</w:t>
      </w:r>
      <w:r>
        <w:tab/>
        <w:t>Off-network functional model</w:t>
      </w:r>
      <w:bookmarkEnd w:id="171"/>
      <w:bookmarkEnd w:id="172"/>
      <w:bookmarkEnd w:id="173"/>
    </w:p>
    <w:p w14:paraId="731E6C5A" w14:textId="77777777" w:rsidR="00A90238" w:rsidRDefault="00A90238" w:rsidP="00A90238">
      <w:r>
        <w:t>Figure 6.1.2-1 shows the functional model for the application plane</w:t>
      </w:r>
      <w:r>
        <w:rPr>
          <w:rFonts w:hint="eastAsia"/>
          <w:lang w:eastAsia="zh-CN"/>
        </w:rPr>
        <w:t xml:space="preserve"> of MCVideo service for o</w:t>
      </w:r>
      <w:r>
        <w:rPr>
          <w:lang w:eastAsia="zh-CN"/>
        </w:rPr>
        <w:t>ff</w:t>
      </w:r>
      <w:r>
        <w:rPr>
          <w:rFonts w:hint="eastAsia"/>
          <w:lang w:eastAsia="zh-CN"/>
        </w:rPr>
        <w:t>-network operations</w:t>
      </w:r>
      <w:r>
        <w:t>.</w:t>
      </w:r>
    </w:p>
    <w:p w14:paraId="712F9ED2" w14:textId="77777777" w:rsidR="00A90238" w:rsidRDefault="00A90238" w:rsidP="00A90238">
      <w:pPr>
        <w:pStyle w:val="TH"/>
      </w:pPr>
      <w:r>
        <w:object w:dxaOrig="10848" w:dyaOrig="4800" w14:anchorId="45CE044B">
          <v:shape id="_x0000_i1026" type="#_x0000_t75" style="width:465.7pt;height:206.45pt" o:ole="">
            <v:imagedata r:id="rId13" o:title=""/>
          </v:shape>
          <o:OLEObject Type="Embed" ProgID="Visio.Drawing.11" ShapeID="_x0000_i1026" DrawAspect="Content" ObjectID="_1765314936" r:id="rId14"/>
        </w:object>
      </w:r>
    </w:p>
    <w:p w14:paraId="4AECCE4E" w14:textId="77777777" w:rsidR="00A90238" w:rsidRPr="00700E66" w:rsidRDefault="00A90238" w:rsidP="00A90238">
      <w:pPr>
        <w:pStyle w:val="TF"/>
      </w:pPr>
      <w:r w:rsidRPr="00700E66">
        <w:t>Figure</w:t>
      </w:r>
      <w:r>
        <w:t> </w:t>
      </w:r>
      <w:r w:rsidRPr="00700E66">
        <w:t>6.1.2-1: Functional model for application plane of off-network MCVideo service</w:t>
      </w:r>
    </w:p>
    <w:p w14:paraId="79B37574" w14:textId="77777777" w:rsidR="00A90238" w:rsidRPr="009F65EF" w:rsidRDefault="00A90238" w:rsidP="00A90238">
      <w:pPr>
        <w:pStyle w:val="Heading2"/>
      </w:pPr>
      <w:bookmarkStart w:id="174" w:name="_Toc154701367"/>
      <w:r>
        <w:rPr>
          <w:rFonts w:hint="eastAsia"/>
          <w:lang w:eastAsia="zh-CN"/>
        </w:rPr>
        <w:lastRenderedPageBreak/>
        <w:t>6</w:t>
      </w:r>
      <w:r>
        <w:t>.</w:t>
      </w:r>
      <w:r>
        <w:rPr>
          <w:rFonts w:hint="eastAsia"/>
          <w:lang w:eastAsia="zh-CN"/>
        </w:rPr>
        <w:t>2</w:t>
      </w:r>
      <w:r w:rsidRPr="009F65EF">
        <w:tab/>
      </w:r>
      <w:r>
        <w:t>F</w:t>
      </w:r>
      <w:r w:rsidRPr="009F65EF">
        <w:t>unctional entities</w:t>
      </w:r>
      <w:r>
        <w:t xml:space="preserve"> description</w:t>
      </w:r>
      <w:bookmarkEnd w:id="161"/>
      <w:bookmarkEnd w:id="162"/>
      <w:bookmarkEnd w:id="163"/>
      <w:bookmarkEnd w:id="164"/>
      <w:bookmarkEnd w:id="165"/>
      <w:bookmarkEnd w:id="166"/>
      <w:bookmarkEnd w:id="167"/>
      <w:bookmarkEnd w:id="168"/>
      <w:bookmarkEnd w:id="169"/>
      <w:bookmarkEnd w:id="174"/>
    </w:p>
    <w:p w14:paraId="74ADCB4A" w14:textId="77777777" w:rsidR="00A90238" w:rsidRDefault="00A90238" w:rsidP="00A90238">
      <w:pPr>
        <w:pStyle w:val="Heading3"/>
      </w:pPr>
      <w:bookmarkStart w:id="175" w:name="_Toc424654369"/>
      <w:bookmarkStart w:id="176" w:name="_Toc428364957"/>
      <w:bookmarkStart w:id="177" w:name="_Toc433209557"/>
      <w:bookmarkStart w:id="178" w:name="_Toc449038188"/>
      <w:bookmarkStart w:id="179" w:name="_Toc424654399"/>
      <w:bookmarkStart w:id="180" w:name="_Toc428364987"/>
      <w:bookmarkStart w:id="181" w:name="_Toc433209591"/>
      <w:bookmarkStart w:id="182" w:name="_Toc445195278"/>
      <w:bookmarkStart w:id="183" w:name="_Toc445214658"/>
      <w:bookmarkStart w:id="184" w:name="_Toc445869731"/>
      <w:bookmarkStart w:id="185" w:name="_Toc446352377"/>
      <w:bookmarkStart w:id="186" w:name="_Toc446369806"/>
      <w:bookmarkStart w:id="187" w:name="_Toc446371537"/>
      <w:bookmarkStart w:id="188" w:name="_Toc154701368"/>
      <w:r>
        <w:t>6.2.1</w:t>
      </w:r>
      <w:r>
        <w:tab/>
      </w:r>
      <w:bookmarkEnd w:id="175"/>
      <w:bookmarkEnd w:id="176"/>
      <w:bookmarkEnd w:id="177"/>
      <w:r>
        <w:t>General</w:t>
      </w:r>
      <w:bookmarkEnd w:id="178"/>
      <w:bookmarkEnd w:id="188"/>
    </w:p>
    <w:p w14:paraId="4A5CC24E" w14:textId="77777777" w:rsidR="00A90238" w:rsidRDefault="00A90238" w:rsidP="00A90238">
      <w:r>
        <w:t>Each subclause is a description of a functional entity and does not imply a physical entity.</w:t>
      </w:r>
    </w:p>
    <w:p w14:paraId="6396FDE1" w14:textId="77777777" w:rsidR="00A90238" w:rsidRPr="0045305D" w:rsidRDefault="00A90238" w:rsidP="00A90238">
      <w:pPr>
        <w:pStyle w:val="Heading3"/>
      </w:pPr>
      <w:bookmarkStart w:id="189" w:name="_Toc424654370"/>
      <w:bookmarkStart w:id="190" w:name="_Toc428364958"/>
      <w:bookmarkStart w:id="191" w:name="_Toc433209558"/>
      <w:bookmarkStart w:id="192" w:name="_Toc449038189"/>
      <w:bookmarkStart w:id="193" w:name="_Toc154701369"/>
      <w:r>
        <w:rPr>
          <w:rFonts w:hint="eastAsia"/>
          <w:lang w:eastAsia="zh-CN"/>
        </w:rPr>
        <w:t>6</w:t>
      </w:r>
      <w:r w:rsidRPr="00600B96">
        <w:t>.</w:t>
      </w:r>
      <w:r>
        <w:rPr>
          <w:rFonts w:hint="eastAsia"/>
          <w:lang w:eastAsia="zh-CN"/>
        </w:rPr>
        <w:t>2</w:t>
      </w:r>
      <w:r w:rsidRPr="00600B96">
        <w:t>.2</w:t>
      </w:r>
      <w:r w:rsidRPr="00600B96">
        <w:tab/>
      </w:r>
      <w:r>
        <w:rPr>
          <w:rFonts w:hint="eastAsia"/>
          <w:lang w:eastAsia="zh-CN"/>
        </w:rPr>
        <w:t>MCVideo service a</w:t>
      </w:r>
      <w:r w:rsidRPr="00600B96">
        <w:t>pplication plane</w:t>
      </w:r>
      <w:bookmarkEnd w:id="193"/>
    </w:p>
    <w:p w14:paraId="32968EE2" w14:textId="77777777" w:rsidR="00A90238" w:rsidRPr="00600B96" w:rsidRDefault="00A90238" w:rsidP="00A90238">
      <w:pPr>
        <w:pStyle w:val="Heading4"/>
      </w:pPr>
      <w:bookmarkStart w:id="194" w:name="_Toc154701370"/>
      <w:r>
        <w:rPr>
          <w:rFonts w:hint="eastAsia"/>
          <w:lang w:eastAsia="zh-CN"/>
        </w:rPr>
        <w:t>6</w:t>
      </w:r>
      <w:r w:rsidRPr="00600B96">
        <w:t>.</w:t>
      </w:r>
      <w:r>
        <w:rPr>
          <w:rFonts w:hint="eastAsia"/>
          <w:lang w:eastAsia="zh-CN"/>
        </w:rPr>
        <w:t>2</w:t>
      </w:r>
      <w:r w:rsidRPr="00600B96">
        <w:t>.2.1</w:t>
      </w:r>
      <w:r w:rsidRPr="00600B96">
        <w:tab/>
        <w:t>General</w:t>
      </w:r>
      <w:bookmarkEnd w:id="194"/>
    </w:p>
    <w:p w14:paraId="54F44E64" w14:textId="77777777" w:rsidR="00A90238" w:rsidRPr="00600B96" w:rsidRDefault="00A90238" w:rsidP="00A90238">
      <w:r w:rsidRPr="00600B96">
        <w:t>Entities within the application plane</w:t>
      </w:r>
      <w:r>
        <w:rPr>
          <w:rFonts w:hint="eastAsia"/>
          <w:lang w:eastAsia="zh-CN"/>
        </w:rPr>
        <w:t xml:space="preserve"> of MCVideo service </w:t>
      </w:r>
      <w:r w:rsidRPr="00600B96">
        <w:t xml:space="preserve">provide application control, media </w:t>
      </w:r>
      <w:r>
        <w:rPr>
          <w:rFonts w:hint="eastAsia"/>
          <w:lang w:eastAsia="zh-CN"/>
        </w:rPr>
        <w:t xml:space="preserve">transmission </w:t>
      </w:r>
      <w:r w:rsidRPr="00600B96">
        <w:t>control and distribution functions.</w:t>
      </w:r>
    </w:p>
    <w:p w14:paraId="3B702773" w14:textId="77777777" w:rsidR="00A90238" w:rsidRPr="00600B96" w:rsidRDefault="00A90238" w:rsidP="00A90238">
      <w:pPr>
        <w:pStyle w:val="Heading4"/>
      </w:pPr>
      <w:bookmarkStart w:id="195" w:name="_Toc428364960"/>
      <w:bookmarkStart w:id="196" w:name="_Toc433209560"/>
      <w:bookmarkStart w:id="197" w:name="_Toc449038191"/>
      <w:bookmarkStart w:id="198" w:name="_Toc154701371"/>
      <w:r>
        <w:rPr>
          <w:rFonts w:hint="eastAsia"/>
          <w:lang w:eastAsia="zh-CN"/>
        </w:rPr>
        <w:t>6</w:t>
      </w:r>
      <w:r w:rsidRPr="00600B96">
        <w:t>.</w:t>
      </w:r>
      <w:r>
        <w:rPr>
          <w:rFonts w:hint="eastAsia"/>
          <w:lang w:eastAsia="zh-CN"/>
        </w:rPr>
        <w:t>2</w:t>
      </w:r>
      <w:r w:rsidRPr="00600B96">
        <w:t>.2.2</w:t>
      </w:r>
      <w:r w:rsidRPr="00600B96">
        <w:tab/>
        <w:t>Common services core</w:t>
      </w:r>
      <w:bookmarkEnd w:id="195"/>
      <w:bookmarkEnd w:id="196"/>
      <w:bookmarkEnd w:id="197"/>
      <w:bookmarkEnd w:id="198"/>
    </w:p>
    <w:p w14:paraId="58A62770" w14:textId="77777777" w:rsidR="00A90238" w:rsidRDefault="00A90238" w:rsidP="00A90238">
      <w:pPr>
        <w:rPr>
          <w:lang w:eastAsia="zh-CN"/>
        </w:rPr>
      </w:pPr>
      <w:bookmarkStart w:id="199" w:name="_Toc424654372"/>
      <w:bookmarkStart w:id="200" w:name="_Toc428364961"/>
      <w:bookmarkStart w:id="201" w:name="_Toc433209561"/>
      <w:bookmarkStart w:id="202" w:name="_Toc449038192"/>
      <w:r>
        <w:rPr>
          <w:rFonts w:hint="eastAsia"/>
          <w:lang w:eastAsia="zh-CN"/>
        </w:rPr>
        <w:t>T</w:t>
      </w:r>
      <w:r>
        <w:t xml:space="preserve">he description of the common services core entities </w:t>
      </w:r>
      <w:r>
        <w:rPr>
          <w:rFonts w:hint="eastAsia"/>
          <w:lang w:eastAsia="zh-CN"/>
        </w:rPr>
        <w:t>are contained in common functional architecture for MC services over LTE in</w:t>
      </w:r>
      <w:r>
        <w:t xml:space="preserve"> 3GPP</w:t>
      </w:r>
      <w:r>
        <w:rPr>
          <w:lang w:val="en-US"/>
        </w:rPr>
        <w:t> </w:t>
      </w:r>
      <w:r>
        <w:t>TS</w:t>
      </w:r>
      <w:r>
        <w:rPr>
          <w:lang w:val="en-US"/>
        </w:rPr>
        <w:t> </w:t>
      </w:r>
      <w:r>
        <w:t>23.</w:t>
      </w:r>
      <w:r>
        <w:rPr>
          <w:rFonts w:hint="eastAsia"/>
          <w:lang w:eastAsia="zh-CN"/>
        </w:rPr>
        <w:t>280</w:t>
      </w:r>
      <w:r>
        <w:rPr>
          <w:lang w:val="en-US"/>
        </w:rPr>
        <w:t> </w:t>
      </w:r>
      <w:r>
        <w:rPr>
          <w:rFonts w:hint="eastAsia"/>
          <w:lang w:eastAsia="zh-CN"/>
        </w:rPr>
        <w:t>[</w:t>
      </w:r>
      <w:r>
        <w:rPr>
          <w:lang w:eastAsia="zh-CN"/>
        </w:rPr>
        <w:t>6</w:t>
      </w:r>
      <w:r>
        <w:rPr>
          <w:rFonts w:hint="eastAsia"/>
          <w:lang w:eastAsia="zh-CN"/>
        </w:rPr>
        <w:t>]</w:t>
      </w:r>
      <w:r>
        <w:t>.</w:t>
      </w:r>
    </w:p>
    <w:p w14:paraId="7943EA85" w14:textId="77777777" w:rsidR="00A90238" w:rsidRPr="00600B96" w:rsidRDefault="00A90238" w:rsidP="00A90238">
      <w:pPr>
        <w:pStyle w:val="Heading4"/>
      </w:pPr>
      <w:bookmarkStart w:id="203" w:name="_Toc154701372"/>
      <w:bookmarkEnd w:id="199"/>
      <w:bookmarkEnd w:id="200"/>
      <w:bookmarkEnd w:id="201"/>
      <w:bookmarkEnd w:id="202"/>
      <w:r>
        <w:rPr>
          <w:rFonts w:hint="eastAsia"/>
          <w:lang w:eastAsia="zh-CN"/>
        </w:rPr>
        <w:t>6</w:t>
      </w:r>
      <w:r w:rsidRPr="00600B96">
        <w:t>.</w:t>
      </w:r>
      <w:r>
        <w:rPr>
          <w:rFonts w:hint="eastAsia"/>
          <w:lang w:eastAsia="zh-CN"/>
        </w:rPr>
        <w:t>2</w:t>
      </w:r>
      <w:r w:rsidRPr="00600B96">
        <w:t>.2.3</w:t>
      </w:r>
      <w:r w:rsidRPr="00600B96">
        <w:tab/>
        <w:t>MC</w:t>
      </w:r>
      <w:r>
        <w:rPr>
          <w:rFonts w:hint="eastAsia"/>
          <w:lang w:eastAsia="zh-CN"/>
        </w:rPr>
        <w:t>Video</w:t>
      </w:r>
      <w:r w:rsidRPr="00600B96">
        <w:t xml:space="preserve"> application service</w:t>
      </w:r>
      <w:bookmarkEnd w:id="203"/>
    </w:p>
    <w:p w14:paraId="3D88F3AB" w14:textId="77777777" w:rsidR="00A90238" w:rsidRDefault="00A90238" w:rsidP="00A90238">
      <w:pPr>
        <w:pStyle w:val="Heading5"/>
      </w:pPr>
      <w:bookmarkStart w:id="204" w:name="_Toc424654379"/>
      <w:bookmarkStart w:id="205" w:name="_Toc428364968"/>
      <w:bookmarkStart w:id="206" w:name="_Toc433209568"/>
      <w:bookmarkStart w:id="207" w:name="_Toc449038201"/>
      <w:bookmarkStart w:id="208" w:name="_Toc154701373"/>
      <w:bookmarkEnd w:id="189"/>
      <w:bookmarkEnd w:id="190"/>
      <w:bookmarkEnd w:id="191"/>
      <w:bookmarkEnd w:id="192"/>
      <w:r>
        <w:t>6.2.2.</w:t>
      </w:r>
      <w:r>
        <w:rPr>
          <w:rFonts w:hint="eastAsia"/>
          <w:lang w:eastAsia="zh-CN"/>
        </w:rPr>
        <w:t>3.</w:t>
      </w:r>
      <w:r>
        <w:t>1</w:t>
      </w:r>
      <w:r>
        <w:tab/>
        <w:t>MCVideo client</w:t>
      </w:r>
      <w:bookmarkEnd w:id="204"/>
      <w:bookmarkEnd w:id="205"/>
      <w:bookmarkEnd w:id="206"/>
      <w:bookmarkEnd w:id="207"/>
      <w:bookmarkEnd w:id="208"/>
    </w:p>
    <w:p w14:paraId="49F8AAA2" w14:textId="77777777" w:rsidR="00A90238" w:rsidRDefault="00A90238" w:rsidP="00A90238">
      <w:pPr>
        <w:rPr>
          <w:lang w:eastAsia="zh-CN"/>
        </w:rPr>
      </w:pPr>
      <w:r>
        <w:t xml:space="preserve">The </w:t>
      </w:r>
      <w:r>
        <w:rPr>
          <w:rFonts w:eastAsia="Malgun Gothic" w:hint="eastAsia"/>
          <w:lang w:eastAsia="ko-KR"/>
        </w:rPr>
        <w:t xml:space="preserve">MCVideo client </w:t>
      </w:r>
      <w:r>
        <w:t>functional entity acts as the user agent for all MCVideo application transactions.</w:t>
      </w:r>
      <w:r>
        <w:rPr>
          <w:rFonts w:eastAsia="Malgun Gothic" w:hint="eastAsia"/>
          <w:lang w:eastAsia="ko-KR"/>
        </w:rPr>
        <w:t xml:space="preserve"> </w:t>
      </w:r>
    </w:p>
    <w:p w14:paraId="63B6D594" w14:textId="77777777" w:rsidR="00A90238" w:rsidRDefault="00A90238" w:rsidP="00A90238">
      <w:r>
        <w:t>The MCVideo client is responsible for remote device control. This functional entity is located in the UE for both on-network and off-network operations.</w:t>
      </w:r>
    </w:p>
    <w:p w14:paraId="782C689A" w14:textId="77777777" w:rsidR="00A90238" w:rsidRDefault="00A90238" w:rsidP="00A90238">
      <w:pPr>
        <w:pStyle w:val="Heading5"/>
      </w:pPr>
      <w:bookmarkStart w:id="209" w:name="_Toc424654380"/>
      <w:bookmarkStart w:id="210" w:name="_Toc428364969"/>
      <w:bookmarkStart w:id="211" w:name="_Toc433209569"/>
      <w:bookmarkStart w:id="212" w:name="_Toc449038202"/>
      <w:bookmarkStart w:id="213" w:name="_Toc154701374"/>
      <w:r>
        <w:t>6.2.2.</w:t>
      </w:r>
      <w:r>
        <w:rPr>
          <w:rFonts w:hint="eastAsia"/>
          <w:lang w:eastAsia="zh-CN"/>
        </w:rPr>
        <w:t>3.</w:t>
      </w:r>
      <w:r>
        <w:t>2</w:t>
      </w:r>
      <w:r>
        <w:tab/>
        <w:t>MCVideo server</w:t>
      </w:r>
      <w:bookmarkEnd w:id="209"/>
      <w:bookmarkEnd w:id="210"/>
      <w:bookmarkEnd w:id="211"/>
      <w:bookmarkEnd w:id="212"/>
      <w:bookmarkEnd w:id="213"/>
    </w:p>
    <w:p w14:paraId="5AB5D3FB" w14:textId="77777777" w:rsidR="00A90238" w:rsidRDefault="00A90238" w:rsidP="00A90238">
      <w:r>
        <w:t>The MCVideo server functional entity provides centralised support for MCVideo services.</w:t>
      </w:r>
    </w:p>
    <w:p w14:paraId="0C921DBA" w14:textId="77777777" w:rsidR="00A90238" w:rsidRDefault="00A90238" w:rsidP="00A90238">
      <w:pPr>
        <w:rPr>
          <w:lang w:eastAsia="zh-CN"/>
        </w:rPr>
      </w:pPr>
      <w:r>
        <w:t>All the MCVideo clients supporting users belonging to a single group are required to use the same MCVideo server for that group. An MCVideo client supporting a user involved in multiple groups can have relationships with multiple MCVideo servers.</w:t>
      </w:r>
    </w:p>
    <w:p w14:paraId="5C8B1E5E" w14:textId="77777777" w:rsidR="00A90238" w:rsidRDefault="00A90238" w:rsidP="00A90238">
      <w:pPr>
        <w:rPr>
          <w:lang w:eastAsia="zh-CN"/>
        </w:rPr>
      </w:pPr>
      <w:r w:rsidRPr="00600B96">
        <w:t>The MC</w:t>
      </w:r>
      <w:r>
        <w:rPr>
          <w:rFonts w:hint="eastAsia"/>
          <w:lang w:eastAsia="zh-CN"/>
        </w:rPr>
        <w:t>Video</w:t>
      </w:r>
      <w:r w:rsidRPr="00600B96">
        <w:t xml:space="preserve"> server is an instantiation of a </w:t>
      </w:r>
      <w:r>
        <w:rPr>
          <w:lang w:eastAsia="zh-CN"/>
        </w:rPr>
        <w:t>MC 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6018E605" w14:textId="77777777" w:rsidR="00A90238" w:rsidRDefault="00A90238" w:rsidP="00A90238">
      <w:r>
        <w:t>The MCVideo server functional entity represents a specific instantiation of the GCS AS described in 3GPP TS 23.468 [</w:t>
      </w:r>
      <w:r>
        <w:rPr>
          <w:lang w:eastAsia="zh-CN"/>
        </w:rPr>
        <w:t>9</w:t>
      </w:r>
      <w:r>
        <w:t>] to control multicast and unicast operations for group communications.</w:t>
      </w:r>
    </w:p>
    <w:p w14:paraId="363D40E8" w14:textId="77777777" w:rsidR="00A90238" w:rsidRDefault="00A90238" w:rsidP="00A90238">
      <w:pPr>
        <w:rPr>
          <w:lang w:eastAsia="zh-CN"/>
        </w:rPr>
      </w:pPr>
      <w:r>
        <w:t>The MCVideo server functional entity is supported by the SIP AS, HTTP client and HTTP server functional entities of the signalling control plane.</w:t>
      </w:r>
    </w:p>
    <w:p w14:paraId="66EFDE1E" w14:textId="77777777" w:rsidR="00A90238" w:rsidRDefault="00A90238" w:rsidP="00A90238">
      <w:r>
        <w:t xml:space="preserve">This </w:t>
      </w:r>
      <w:r>
        <w:rPr>
          <w:rFonts w:hint="eastAsia"/>
          <w:lang w:eastAsia="zh-CN"/>
        </w:rPr>
        <w:t>MCVideo server</w:t>
      </w:r>
      <w:r>
        <w:t xml:space="preserve"> provides support for centralised</w:t>
      </w:r>
      <w:r>
        <w:rPr>
          <w:rFonts w:hint="eastAsia"/>
          <w:lang w:eastAsia="zh-CN"/>
        </w:rPr>
        <w:t xml:space="preserve"> media</w:t>
      </w:r>
      <w:r>
        <w:t xml:space="preserve"> </w:t>
      </w:r>
      <w:r>
        <w:rPr>
          <w:rFonts w:hint="eastAsia"/>
          <w:lang w:eastAsia="zh-CN"/>
        </w:rPr>
        <w:t>transmission</w:t>
      </w:r>
      <w:r>
        <w:t xml:space="preserve"> control for on-network and distributed </w:t>
      </w:r>
      <w:r>
        <w:rPr>
          <w:rFonts w:hint="eastAsia"/>
          <w:lang w:eastAsia="zh-CN"/>
        </w:rPr>
        <w:t>media transmission</w:t>
      </w:r>
      <w:r>
        <w:t xml:space="preserve"> control for off-network operation.</w:t>
      </w:r>
    </w:p>
    <w:p w14:paraId="1B291CF0" w14:textId="77777777" w:rsidR="00A90238" w:rsidRDefault="00A90238" w:rsidP="00A90238">
      <w:bookmarkStart w:id="214" w:name="_Toc428364972"/>
      <w:bookmarkStart w:id="215" w:name="_Toc433209572"/>
      <w:bookmarkStart w:id="216" w:name="_Toc449038205"/>
      <w:bookmarkStart w:id="217" w:name="_Toc424654381"/>
      <w:r>
        <w:t>The MCVideo server is responsible for managing and providing the device information that can participate in MCVideo communications. The device information is further associated to MCVideo users to manage remote device control authorization. The device information is provisioned to the MCVideo server by the MCVideo service provider, mission critical organization and the MCVideo user.</w:t>
      </w:r>
    </w:p>
    <w:p w14:paraId="1347D637" w14:textId="77777777" w:rsidR="00A90238" w:rsidRDefault="00A90238" w:rsidP="00A90238">
      <w:pPr>
        <w:rPr>
          <w:lang w:eastAsia="zh-CN"/>
        </w:rPr>
      </w:pPr>
      <w:r>
        <w:rPr>
          <w:lang w:eastAsia="zh-CN"/>
        </w:rPr>
        <w:t>The MCVideo server performing the functional alias controlling role is responsible for:</w:t>
      </w:r>
    </w:p>
    <w:p w14:paraId="45F1CA35" w14:textId="77777777" w:rsidR="00A90238" w:rsidRDefault="00A90238" w:rsidP="00A90238">
      <w:pPr>
        <w:pStyle w:val="B1"/>
        <w:rPr>
          <w:lang w:eastAsia="zh-CN"/>
        </w:rPr>
      </w:pPr>
      <w:r>
        <w:rPr>
          <w:lang w:eastAsia="zh-CN"/>
        </w:rPr>
        <w:t>-</w:t>
      </w:r>
      <w:r>
        <w:rPr>
          <w:lang w:eastAsia="zh-CN"/>
        </w:rPr>
        <w:tab/>
        <w:t>interfacing</w:t>
      </w:r>
      <w:r>
        <w:rPr>
          <w:lang w:val="en-US" w:eastAsia="zh-CN"/>
        </w:rPr>
        <w:t xml:space="preserve"> with </w:t>
      </w:r>
      <w:r>
        <w:t>the functional alias management server for functional alias policy;</w:t>
      </w:r>
    </w:p>
    <w:p w14:paraId="67E71F01" w14:textId="77777777" w:rsidR="00A90238" w:rsidRDefault="00A90238" w:rsidP="00A90238">
      <w:pPr>
        <w:pStyle w:val="B1"/>
      </w:pPr>
      <w:r>
        <w:rPr>
          <w:lang w:eastAsia="zh-CN"/>
        </w:rPr>
        <w:t>-</w:t>
      </w:r>
      <w:r>
        <w:rPr>
          <w:lang w:eastAsia="zh-CN"/>
        </w:rPr>
        <w:tab/>
        <w:t>functional alias activation, deactivation, take over and interrogation support for MCVideo user.</w:t>
      </w:r>
    </w:p>
    <w:p w14:paraId="289D5BB5" w14:textId="77777777" w:rsidR="00A90238" w:rsidRDefault="00A90238" w:rsidP="00A90238">
      <w:r>
        <w:t>The controlling roles for group call, private call and functional alias are independent with each other.</w:t>
      </w:r>
    </w:p>
    <w:p w14:paraId="37D3E946" w14:textId="77777777" w:rsidR="00A90238" w:rsidRDefault="00A90238" w:rsidP="00A90238">
      <w:pPr>
        <w:pStyle w:val="Heading5"/>
      </w:pPr>
      <w:bookmarkStart w:id="218" w:name="_Toc154701375"/>
      <w:r>
        <w:lastRenderedPageBreak/>
        <w:t>6.2.2.</w:t>
      </w:r>
      <w:r>
        <w:rPr>
          <w:rFonts w:hint="eastAsia"/>
          <w:lang w:eastAsia="zh-CN"/>
        </w:rPr>
        <w:t>3.3</w:t>
      </w:r>
      <w:r>
        <w:tab/>
        <w:t>Media distribution function</w:t>
      </w:r>
      <w:bookmarkEnd w:id="214"/>
      <w:bookmarkEnd w:id="215"/>
      <w:bookmarkEnd w:id="216"/>
      <w:bookmarkEnd w:id="218"/>
      <w:r>
        <w:t xml:space="preserve"> </w:t>
      </w:r>
    </w:p>
    <w:p w14:paraId="57A8F6F3" w14:textId="77777777" w:rsidR="00A90238" w:rsidRPr="00600B96" w:rsidRDefault="00A90238" w:rsidP="00A90238">
      <w:r>
        <w:t xml:space="preserve">The media distribution function is responsible for the distribution of media to </w:t>
      </w:r>
      <w:r>
        <w:rPr>
          <w:rFonts w:hint="eastAsia"/>
          <w:lang w:eastAsia="zh-CN"/>
        </w:rPr>
        <w:t>MCVideo</w:t>
      </w:r>
      <w:r>
        <w:t xml:space="preserve"> </w:t>
      </w:r>
      <w:r>
        <w:rPr>
          <w:rFonts w:hint="eastAsia"/>
          <w:lang w:eastAsia="zh-CN"/>
        </w:rPr>
        <w:t>clients</w:t>
      </w:r>
      <w:r>
        <w:t>.</w:t>
      </w:r>
      <w:r w:rsidRPr="00600B96">
        <w:t xml:space="preserve"> By means of information provided by the </w:t>
      </w:r>
      <w:r>
        <w:t>MCVideo</w:t>
      </w:r>
      <w:r w:rsidRPr="00600B96">
        <w:t xml:space="preserve"> server (e.g. IP addresses, transport layer ports), it will provide the following functionality:</w:t>
      </w:r>
    </w:p>
    <w:p w14:paraId="08169DED" w14:textId="77777777" w:rsidR="00A90238" w:rsidRDefault="00A90238" w:rsidP="00A90238">
      <w:pPr>
        <w:pStyle w:val="B1"/>
      </w:pPr>
      <w:r w:rsidRPr="00600B96">
        <w:t>-</w:t>
      </w:r>
      <w:r w:rsidRPr="00600B96">
        <w:tab/>
        <w:t>provide for the reception of uplink MC</w:t>
      </w:r>
      <w:r>
        <w:t>Video</w:t>
      </w:r>
      <w:r w:rsidRPr="00600B96">
        <w:t xml:space="preserve"> UE media transmission by means of the MC</w:t>
      </w:r>
      <w:r>
        <w:t>Video</w:t>
      </w:r>
      <w:r w:rsidRPr="00600B96">
        <w:t>-7 reference point;</w:t>
      </w:r>
    </w:p>
    <w:p w14:paraId="66B531CF" w14:textId="77777777" w:rsidR="00A90238" w:rsidRPr="00600B96" w:rsidRDefault="00A90238" w:rsidP="00A90238">
      <w:pPr>
        <w:pStyle w:val="B1"/>
      </w:pPr>
      <w:r>
        <w:t>-</w:t>
      </w:r>
      <w:r>
        <w:tab/>
        <w:t>storing the received media stream as MCVideo content files;</w:t>
      </w:r>
    </w:p>
    <w:p w14:paraId="5044D28D" w14:textId="77777777" w:rsidR="00A90238" w:rsidRPr="00600B96" w:rsidRDefault="00A90238" w:rsidP="00A90238">
      <w:pPr>
        <w:pStyle w:val="B1"/>
      </w:pPr>
      <w:r w:rsidRPr="00600B96">
        <w:t>-</w:t>
      </w:r>
      <w:r w:rsidRPr="00600B96">
        <w:tab/>
        <w:t>replicate the media as needed for distribution to those participants using unicast transport;</w:t>
      </w:r>
    </w:p>
    <w:p w14:paraId="7B4E4AD4" w14:textId="77777777" w:rsidR="00A90238" w:rsidRPr="00600B96" w:rsidRDefault="00A90238" w:rsidP="00A90238">
      <w:pPr>
        <w:pStyle w:val="B1"/>
      </w:pPr>
      <w:r w:rsidRPr="00600B96">
        <w:t>-</w:t>
      </w:r>
      <w:r w:rsidRPr="00600B96">
        <w:tab/>
        <w:t>distribute downlink media to MC</w:t>
      </w:r>
      <w:r>
        <w:t>Video</w:t>
      </w:r>
      <w:r w:rsidRPr="00600B96">
        <w:t xml:space="preserve"> UEs by IP unicast transmission to those participants utilizing unicast transport by means of the MC</w:t>
      </w:r>
      <w:r>
        <w:t>Video</w:t>
      </w:r>
      <w:r w:rsidRPr="00600B96">
        <w:t>-7 reference point;</w:t>
      </w:r>
    </w:p>
    <w:p w14:paraId="05999E88" w14:textId="77777777" w:rsidR="00A90238" w:rsidRPr="00600B96" w:rsidRDefault="00A90238" w:rsidP="00A90238">
      <w:pPr>
        <w:pStyle w:val="B1"/>
      </w:pPr>
      <w:r w:rsidRPr="00600B96">
        <w:t>-</w:t>
      </w:r>
      <w:r w:rsidRPr="00600B96">
        <w:tab/>
        <w:t>distribute downlink media to MC</w:t>
      </w:r>
      <w:r>
        <w:t>Video</w:t>
      </w:r>
      <w:r w:rsidRPr="00600B96">
        <w:t xml:space="preserve"> UEs using multicast downlink transport of media for the call by means of the MC</w:t>
      </w:r>
      <w:r>
        <w:t>Video</w:t>
      </w:r>
      <w:r w:rsidRPr="00600B96">
        <w:t>-8 reference point; and</w:t>
      </w:r>
    </w:p>
    <w:p w14:paraId="71637017" w14:textId="77777777" w:rsidR="00A90238" w:rsidRPr="00600B96" w:rsidRDefault="00A90238" w:rsidP="00A90238">
      <w:pPr>
        <w:pStyle w:val="B1"/>
      </w:pPr>
      <w:r w:rsidRPr="00600B96">
        <w:t>-</w:t>
      </w:r>
      <w:r w:rsidRPr="00600B96">
        <w:tab/>
        <w:t>provide a media mixing function where multiple media streams are combined into a single media stream for transmission to the MC</w:t>
      </w:r>
      <w:r>
        <w:t>Video</w:t>
      </w:r>
      <w:r w:rsidRPr="00600B96">
        <w:t xml:space="preserve"> UE.</w:t>
      </w:r>
    </w:p>
    <w:p w14:paraId="0ED01466" w14:textId="77777777" w:rsidR="00A90238" w:rsidRPr="00600B96" w:rsidRDefault="00A90238" w:rsidP="00A90238">
      <w:pPr>
        <w:pStyle w:val="NO"/>
      </w:pPr>
      <w:r w:rsidRPr="00600B96">
        <w:t>NOTE 1:</w:t>
      </w:r>
      <w:r w:rsidRPr="00600B96">
        <w:tab/>
        <w:t>If media mixing function occurs within the media distribution function, it operates independently of the media mixer in the UE.</w:t>
      </w:r>
    </w:p>
    <w:p w14:paraId="5FAB5236" w14:textId="77777777" w:rsidR="00A90238" w:rsidRDefault="00A90238" w:rsidP="00A90238">
      <w:pPr>
        <w:pStyle w:val="NO"/>
      </w:pPr>
      <w:r w:rsidRPr="00600B96">
        <w:t>NOTE 2:</w:t>
      </w:r>
      <w:r w:rsidRPr="00600B96">
        <w:tab/>
        <w:t>A media mixing function within the media distribution function is not possible where the media is end to end encrypted.</w:t>
      </w:r>
    </w:p>
    <w:p w14:paraId="4A7DD48F" w14:textId="77777777" w:rsidR="00A90238" w:rsidRDefault="00A90238" w:rsidP="00A90238">
      <w:pPr>
        <w:pStyle w:val="Heading5"/>
        <w:rPr>
          <w:lang w:eastAsia="zh-CN"/>
        </w:rPr>
      </w:pPr>
      <w:bookmarkStart w:id="219" w:name="_Toc428364973"/>
      <w:bookmarkStart w:id="220" w:name="_Toc433209573"/>
      <w:bookmarkStart w:id="221" w:name="_Toc449038206"/>
      <w:bookmarkStart w:id="222" w:name="_Toc154701376"/>
      <w:r>
        <w:t>6.2.2.</w:t>
      </w:r>
      <w:r>
        <w:rPr>
          <w:rFonts w:hint="eastAsia"/>
          <w:lang w:eastAsia="zh-CN"/>
        </w:rPr>
        <w:t>3.4</w:t>
      </w:r>
      <w:r>
        <w:tab/>
        <w:t xml:space="preserve">Media </w:t>
      </w:r>
      <w:bookmarkEnd w:id="219"/>
      <w:bookmarkEnd w:id="220"/>
      <w:bookmarkEnd w:id="221"/>
      <w:r>
        <w:rPr>
          <w:rFonts w:hint="eastAsia"/>
          <w:lang w:eastAsia="zh-CN"/>
        </w:rPr>
        <w:t>mixer</w:t>
      </w:r>
      <w:bookmarkEnd w:id="222"/>
    </w:p>
    <w:p w14:paraId="58503DDA" w14:textId="77777777" w:rsidR="00A90238" w:rsidRDefault="00A90238" w:rsidP="00A90238">
      <w:pPr>
        <w:rPr>
          <w:lang w:eastAsia="zh-CN"/>
        </w:rPr>
      </w:pPr>
      <w:r>
        <w:t xml:space="preserve">This functional entity exists on the UE and provides support for sending and </w:t>
      </w:r>
      <w:r>
        <w:rPr>
          <w:rFonts w:hint="eastAsia"/>
          <w:lang w:eastAsia="zh-CN"/>
        </w:rPr>
        <w:t>receiving</w:t>
      </w:r>
      <w:r>
        <w:t xml:space="preserve"> one or multiple media streams</w:t>
      </w:r>
      <w:r>
        <w:rPr>
          <w:rFonts w:hint="eastAsia"/>
          <w:lang w:eastAsia="zh-CN"/>
        </w:rPr>
        <w:t>.</w:t>
      </w:r>
      <w:r>
        <w:rPr>
          <w:lang w:eastAsia="zh-CN"/>
        </w:rPr>
        <w:t xml:space="preserve"> It also provides support for </w:t>
      </w:r>
      <w:r w:rsidRPr="00600B96">
        <w:t>combining multiple media streams into one media stream through the enforcement of media policy information.</w:t>
      </w:r>
      <w:r>
        <w:t xml:space="preserve"> It supports the </w:t>
      </w:r>
      <w:r w:rsidRPr="005F61C0">
        <w:t xml:space="preserve">storing </w:t>
      </w:r>
      <w:r>
        <w:t>of a</w:t>
      </w:r>
      <w:r w:rsidRPr="005F61C0">
        <w:t xml:space="preserve"> media stream as MCVideo content files</w:t>
      </w:r>
      <w:r>
        <w:t>.</w:t>
      </w:r>
    </w:p>
    <w:p w14:paraId="1961AE1D" w14:textId="77777777" w:rsidR="00A90238" w:rsidRDefault="00A90238" w:rsidP="00A90238">
      <w:pPr>
        <w:pStyle w:val="Heading5"/>
      </w:pPr>
      <w:bookmarkStart w:id="223" w:name="_Toc428364974"/>
      <w:bookmarkStart w:id="224" w:name="_Toc433209574"/>
      <w:bookmarkStart w:id="225" w:name="_Toc449038207"/>
      <w:bookmarkStart w:id="226" w:name="_Toc154701377"/>
      <w:r>
        <w:t>6.2.2.</w:t>
      </w:r>
      <w:r>
        <w:rPr>
          <w:rFonts w:hint="eastAsia"/>
          <w:lang w:eastAsia="zh-CN"/>
        </w:rPr>
        <w:t>3.5</w:t>
      </w:r>
      <w:r>
        <w:tab/>
        <w:t>MCVideo user database</w:t>
      </w:r>
      <w:bookmarkEnd w:id="223"/>
      <w:bookmarkEnd w:id="224"/>
      <w:bookmarkEnd w:id="225"/>
      <w:bookmarkEnd w:id="226"/>
    </w:p>
    <w:p w14:paraId="536140D0" w14:textId="77777777" w:rsidR="00A90238" w:rsidRDefault="00A90238" w:rsidP="00A90238">
      <w:r>
        <w:rPr>
          <w:lang w:val="nl-NL"/>
        </w:rPr>
        <w:t xml:space="preserve">This functional entity contains information of the MCVideo user profile associated with an MCVideo ID that is held by the MCVideo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MCVideo user profile is determined by the mission critical organization, the MCVideo service provider, and potentially the MCVideo user.</w:t>
      </w:r>
    </w:p>
    <w:p w14:paraId="550040D4" w14:textId="77777777" w:rsidR="00A90238" w:rsidRDefault="00A90238" w:rsidP="00A90238">
      <w:r w:rsidRPr="002B2D20">
        <w:t xml:space="preserve">The </w:t>
      </w:r>
      <w:r>
        <w:t xml:space="preserve">MCVideo </w:t>
      </w:r>
      <w:r w:rsidRPr="002B2D20">
        <w:t>ID</w:t>
      </w:r>
      <w:r>
        <w:t xml:space="preserve"> is a MC service ID as</w:t>
      </w:r>
      <w:r w:rsidRPr="002B2D20">
        <w:t xml:space="preserve"> described in clause</w:t>
      </w:r>
      <w:r>
        <w:t> </w:t>
      </w:r>
      <w:r w:rsidRPr="002B2D20">
        <w:t>8 of 3GPP</w:t>
      </w:r>
      <w:r>
        <w:t> </w:t>
      </w:r>
      <w:r w:rsidRPr="002B2D20">
        <w:t>TS</w:t>
      </w:r>
      <w:r>
        <w:t> </w:t>
      </w:r>
      <w:r w:rsidRPr="002B2D20">
        <w:t>23.280</w:t>
      </w:r>
      <w:r>
        <w:t> </w:t>
      </w:r>
      <w:r w:rsidRPr="002B2D20">
        <w:t>[</w:t>
      </w:r>
      <w:r>
        <w:t>6</w:t>
      </w:r>
      <w:r w:rsidRPr="002B2D20">
        <w:t>].</w:t>
      </w:r>
      <w:r>
        <w:t xml:space="preserve"> The MCVideo user profile is a MC service user profile as described in clause 10.1.4 of </w:t>
      </w:r>
      <w:r w:rsidRPr="002B2D20">
        <w:t>3GPP</w:t>
      </w:r>
      <w:r>
        <w:t> </w:t>
      </w:r>
      <w:r w:rsidRPr="002B2D20">
        <w:t>TS</w:t>
      </w:r>
      <w:r>
        <w:t> </w:t>
      </w:r>
      <w:r w:rsidRPr="002B2D20">
        <w:t>23.280</w:t>
      </w:r>
      <w:r>
        <w:t> </w:t>
      </w:r>
      <w:r w:rsidRPr="002B2D20">
        <w:t>[</w:t>
      </w:r>
      <w:r>
        <w:t>6</w:t>
      </w:r>
      <w:r w:rsidRPr="002B2D20">
        <w:t>].</w:t>
      </w:r>
    </w:p>
    <w:p w14:paraId="05C3F9FC" w14:textId="77777777" w:rsidR="00A90238" w:rsidRDefault="00A90238" w:rsidP="00A90238">
      <w:pPr>
        <w:rPr>
          <w:lang w:eastAsia="zh-CN"/>
        </w:rPr>
      </w:pPr>
      <w:r>
        <w:rPr>
          <w:lang w:eastAsia="zh-CN"/>
        </w:rPr>
        <w:t>The MCVideo user profile can be co-located with other MC service user profiles and stored in a common MC service user database.</w:t>
      </w:r>
    </w:p>
    <w:p w14:paraId="4A59DA6A" w14:textId="77777777" w:rsidR="00A90238" w:rsidRDefault="00A90238" w:rsidP="00A90238">
      <w:pPr>
        <w:pStyle w:val="Heading5"/>
      </w:pPr>
      <w:bookmarkStart w:id="227" w:name="_Toc154701378"/>
      <w:bookmarkEnd w:id="217"/>
      <w:r>
        <w:t>6.2.2.</w:t>
      </w:r>
      <w:r>
        <w:rPr>
          <w:rFonts w:hint="eastAsia"/>
          <w:lang w:eastAsia="zh-CN"/>
        </w:rPr>
        <w:t>3.6</w:t>
      </w:r>
      <w:r>
        <w:tab/>
        <w:t>Transmission control server</w:t>
      </w:r>
      <w:bookmarkEnd w:id="227"/>
    </w:p>
    <w:p w14:paraId="741CF23E" w14:textId="77777777" w:rsidR="00A90238" w:rsidRDefault="00A90238" w:rsidP="00A90238">
      <w:pPr>
        <w:rPr>
          <w:lang w:eastAsia="zh-CN"/>
        </w:rPr>
      </w:pPr>
      <w:r>
        <w:t>This functional entity provides support for centralised transmission control for on-network and distributed transmission control for off-network operation. It may schedule transmission requests</w:t>
      </w:r>
      <w:r w:rsidRPr="003E22A1">
        <w:t xml:space="preserve"> </w:t>
      </w:r>
      <w:r>
        <w:t>according to uplink criteria from different transmission control participants,</w:t>
      </w:r>
      <w:r w:rsidRPr="00BE1595">
        <w:t xml:space="preserve"> </w:t>
      </w:r>
      <w:r>
        <w:t>send an notification to all transmission control participants to allow them to receive the video according to downlink criteria if the transmission request is granted, and provide</w:t>
      </w:r>
      <w:r w:rsidRPr="00BE1595">
        <w:t xml:space="preserve"> queuing in cases of contention.</w:t>
      </w:r>
      <w:r w:rsidRPr="003E22A1">
        <w:t xml:space="preserve"> </w:t>
      </w:r>
      <w:r>
        <w:t>Transmission control applies to all MCVideo communications including group call and private call.</w:t>
      </w:r>
      <w:r w:rsidRPr="008D332B">
        <w:t xml:space="preserve"> For on-network operation, this functional </w:t>
      </w:r>
      <w:r>
        <w:t>entity is located with the MCVideo</w:t>
      </w:r>
      <w:r w:rsidRPr="008D332B">
        <w:t xml:space="preserve"> server. For off-network operation, this functional entity is located in the UE</w:t>
      </w:r>
      <w:r>
        <w:t>.</w:t>
      </w:r>
      <w:r>
        <w:rPr>
          <w:rFonts w:hint="eastAsia"/>
          <w:lang w:eastAsia="zh-CN"/>
        </w:rPr>
        <w:t xml:space="preserve"> </w:t>
      </w:r>
    </w:p>
    <w:p w14:paraId="15861748" w14:textId="77777777" w:rsidR="00A90238" w:rsidRDefault="00A90238" w:rsidP="00A90238">
      <w:pPr>
        <w:pStyle w:val="Heading5"/>
      </w:pPr>
      <w:bookmarkStart w:id="228" w:name="_Toc154701379"/>
      <w:r>
        <w:t>6.2.2.</w:t>
      </w:r>
      <w:r>
        <w:rPr>
          <w:rFonts w:hint="eastAsia"/>
          <w:lang w:eastAsia="zh-CN"/>
        </w:rPr>
        <w:t>3.7</w:t>
      </w:r>
      <w:r>
        <w:tab/>
        <w:t>Transmission control participant</w:t>
      </w:r>
      <w:bookmarkEnd w:id="228"/>
    </w:p>
    <w:p w14:paraId="5437E837" w14:textId="77777777" w:rsidR="00A90238" w:rsidRDefault="00A90238" w:rsidP="00A90238">
      <w:pPr>
        <w:rPr>
          <w:lang w:eastAsia="zh-CN"/>
        </w:rPr>
      </w:pPr>
      <w:r>
        <w:t xml:space="preserve">The transmission control participant functional entity is responsible for </w:t>
      </w:r>
      <w:r>
        <w:rPr>
          <w:rFonts w:hint="eastAsia"/>
          <w:lang w:eastAsia="zh-CN"/>
        </w:rPr>
        <w:t xml:space="preserve">handling outgoing </w:t>
      </w:r>
      <w:r>
        <w:t xml:space="preserve">transmission requests and the </w:t>
      </w:r>
      <w:r>
        <w:rPr>
          <w:rFonts w:hint="eastAsia"/>
          <w:lang w:eastAsia="zh-CN"/>
        </w:rPr>
        <w:t>in</w:t>
      </w:r>
      <w:r>
        <w:t>coming video stream invitations and notifications.</w:t>
      </w:r>
      <w:r w:rsidRPr="008D332B">
        <w:t xml:space="preserve"> This functional entity is located in the UE for both on-net</w:t>
      </w:r>
      <w:r>
        <w:t>work and off-network operations.</w:t>
      </w:r>
    </w:p>
    <w:p w14:paraId="7FD4759F" w14:textId="77777777" w:rsidR="00A90238" w:rsidRPr="00600B96" w:rsidRDefault="00A90238" w:rsidP="00A90238">
      <w:pPr>
        <w:pStyle w:val="Heading5"/>
      </w:pPr>
      <w:bookmarkStart w:id="229" w:name="_Toc460615934"/>
      <w:bookmarkStart w:id="230" w:name="_Toc460616795"/>
      <w:bookmarkStart w:id="231" w:name="_Toc493252746"/>
      <w:bookmarkStart w:id="232" w:name="_Toc154701380"/>
      <w:r>
        <w:lastRenderedPageBreak/>
        <w:t>6.2.2.3</w:t>
      </w:r>
      <w:r w:rsidRPr="00600B96">
        <w:t>.</w:t>
      </w:r>
      <w:r>
        <w:t>8</w:t>
      </w:r>
      <w:r w:rsidRPr="00600B96">
        <w:tab/>
      </w:r>
      <w:r>
        <w:t>MC gateway server</w:t>
      </w:r>
      <w:bookmarkEnd w:id="229"/>
      <w:bookmarkEnd w:id="230"/>
      <w:bookmarkEnd w:id="231"/>
      <w:bookmarkEnd w:id="232"/>
    </w:p>
    <w:p w14:paraId="14B14754" w14:textId="77777777" w:rsidR="00A90238" w:rsidRDefault="00A90238" w:rsidP="00A90238">
      <w:pPr>
        <w:rPr>
          <w:lang w:val="nl-NL"/>
        </w:rPr>
      </w:pPr>
      <w:r w:rsidRPr="00600B96">
        <w:rPr>
          <w:lang w:val="nl-NL"/>
        </w:rPr>
        <w:t>Th</w:t>
      </w:r>
      <w:r>
        <w:rPr>
          <w:lang w:val="nl-NL"/>
        </w:rPr>
        <w:t>e MC gateway server provides support for MCVideo interconnection services with a partner MCVideo system in a different trust domain whilst providing topology hiding. It acts as a proxy for one or more MCVideo servers in the partner MCVideo system without needing to expose the MCVideo servers in the primary MCVideo system outside the trusted domain of the primary MCVideo system. It may be a role of the MCVideo server described in subclause 6.2.2.3.2 of the present document.</w:t>
      </w:r>
    </w:p>
    <w:p w14:paraId="700A3103" w14:textId="77777777" w:rsidR="00A90238" w:rsidRDefault="00A90238" w:rsidP="00A90238">
      <w:pPr>
        <w:rPr>
          <w:rFonts w:eastAsia="Malgun Gothic"/>
          <w:lang w:eastAsia="ko-KR"/>
        </w:rPr>
      </w:pPr>
      <w:r>
        <w:rPr>
          <w:rFonts w:eastAsia="Malgun Gothic"/>
          <w:lang w:eastAsia="ko-KR"/>
        </w:rPr>
        <w:t>The MC gateway server is responsible for relaying call control and floor control signalling messages, and media between MCVideo servers within the MCVideo system and the interconnected MCVideo system.</w:t>
      </w:r>
    </w:p>
    <w:p w14:paraId="52073594" w14:textId="77777777" w:rsidR="00A90238" w:rsidRPr="00BB09FF" w:rsidRDefault="00A90238" w:rsidP="00A90238">
      <w:pPr>
        <w:pStyle w:val="EditorsNote"/>
        <w:rPr>
          <w:lang w:eastAsia="zh-CN"/>
        </w:rPr>
      </w:pPr>
      <w:r>
        <w:rPr>
          <w:rFonts w:eastAsia="Malgun Gothic"/>
          <w:lang w:eastAsia="ko-KR"/>
        </w:rPr>
        <w:t>Editor's note:</w:t>
      </w:r>
      <w:r>
        <w:rPr>
          <w:rFonts w:eastAsia="Malgun Gothic"/>
          <w:lang w:eastAsia="ko-KR"/>
        </w:rPr>
        <w:tab/>
        <w:t>It is FFS whether the gateway MC server can act as a signalling proxy as defined in 3GPP TS 33.180 [14]</w:t>
      </w:r>
    </w:p>
    <w:p w14:paraId="799F4169" w14:textId="77777777" w:rsidR="00A90238" w:rsidRPr="0006178D" w:rsidRDefault="00A90238" w:rsidP="00A90238">
      <w:pPr>
        <w:pStyle w:val="Heading2"/>
      </w:pPr>
      <w:bookmarkStart w:id="233" w:name="_Toc154701381"/>
      <w:r>
        <w:rPr>
          <w:rFonts w:hint="eastAsia"/>
          <w:lang w:eastAsia="zh-CN"/>
        </w:rPr>
        <w:t>6</w:t>
      </w:r>
      <w:r>
        <w:t>.</w:t>
      </w:r>
      <w:r>
        <w:rPr>
          <w:rFonts w:hint="eastAsia"/>
          <w:lang w:eastAsia="zh-CN"/>
        </w:rPr>
        <w:t>3</w:t>
      </w:r>
      <w:r>
        <w:tab/>
        <w:t>R</w:t>
      </w:r>
      <w:r w:rsidRPr="0006178D">
        <w:t>eference points</w:t>
      </w:r>
      <w:bookmarkEnd w:id="179"/>
      <w:bookmarkEnd w:id="180"/>
      <w:bookmarkEnd w:id="181"/>
      <w:bookmarkEnd w:id="182"/>
      <w:bookmarkEnd w:id="183"/>
      <w:bookmarkEnd w:id="184"/>
      <w:bookmarkEnd w:id="185"/>
      <w:bookmarkEnd w:id="186"/>
      <w:bookmarkEnd w:id="187"/>
      <w:bookmarkEnd w:id="233"/>
    </w:p>
    <w:p w14:paraId="6D9D4065" w14:textId="77777777" w:rsidR="00A90238" w:rsidRDefault="00A90238" w:rsidP="00A90238">
      <w:pPr>
        <w:pStyle w:val="Heading3"/>
      </w:pPr>
      <w:bookmarkStart w:id="234" w:name="_Toc424654403"/>
      <w:bookmarkStart w:id="235" w:name="_Toc428364991"/>
      <w:bookmarkStart w:id="236" w:name="_Toc433209595"/>
      <w:bookmarkStart w:id="237" w:name="_Toc454348994"/>
      <w:bookmarkStart w:id="238" w:name="_Toc424654411"/>
      <w:bookmarkStart w:id="239" w:name="_Toc428365004"/>
      <w:bookmarkStart w:id="240" w:name="_Toc154701382"/>
      <w:r>
        <w:t>6.3.</w:t>
      </w:r>
      <w:r>
        <w:rPr>
          <w:rFonts w:hint="eastAsia"/>
          <w:lang w:eastAsia="zh-CN"/>
        </w:rPr>
        <w:t>1</w:t>
      </w:r>
      <w:r>
        <w:tab/>
        <w:t>Reference point MCVideo-1 (between the MCVideo client and the MCVideo server)</w:t>
      </w:r>
      <w:bookmarkEnd w:id="234"/>
      <w:bookmarkEnd w:id="235"/>
      <w:bookmarkEnd w:id="236"/>
      <w:bookmarkEnd w:id="237"/>
      <w:bookmarkEnd w:id="240"/>
    </w:p>
    <w:p w14:paraId="44BC4838" w14:textId="77777777" w:rsidR="00A90238" w:rsidRPr="00E47419" w:rsidRDefault="00A90238" w:rsidP="00A90238">
      <w:r>
        <w:t>The MCVideo-1 reference point, which</w:t>
      </w:r>
      <w:r w:rsidRPr="00787AE6">
        <w:t xml:space="preserve"> exists</w:t>
      </w:r>
      <w:r>
        <w:t xml:space="preserve"> between the MCVideo client and the MCVideo server, is used for MCVideo application signalling for establishing a session in support of MCVideo service. </w:t>
      </w:r>
    </w:p>
    <w:p w14:paraId="062B6AFB" w14:textId="77777777" w:rsidR="00A90238" w:rsidRDefault="00A90238" w:rsidP="00A90238">
      <w:pPr>
        <w:pStyle w:val="Heading3"/>
      </w:pPr>
      <w:bookmarkStart w:id="241" w:name="_Toc154701383"/>
      <w:r>
        <w:t>6.3.</w:t>
      </w:r>
      <w:r>
        <w:rPr>
          <w:rFonts w:hint="eastAsia"/>
          <w:lang w:eastAsia="zh-CN"/>
        </w:rPr>
        <w:t>2</w:t>
      </w:r>
      <w:r>
        <w:tab/>
        <w:t>Reference point MCVideo-2 (between the MCVideo server and the MCVideo user database)</w:t>
      </w:r>
      <w:bookmarkEnd w:id="241"/>
    </w:p>
    <w:p w14:paraId="4AB3E278" w14:textId="77777777" w:rsidR="00A90238" w:rsidRPr="00E47419" w:rsidRDefault="00A90238" w:rsidP="00A90238">
      <w:r>
        <w:t>The MCVideo-2 reference point</w:t>
      </w:r>
      <w:r w:rsidRPr="00614A1B">
        <w:t>, which exists between the MC</w:t>
      </w:r>
      <w:r>
        <w:t>Video server and the MCVideo</w:t>
      </w:r>
      <w:r w:rsidRPr="00614A1B">
        <w:t xml:space="preserve"> user database,</w:t>
      </w:r>
      <w:r>
        <w:t xml:space="preserve"> is used by the MCVideo server to obtain information about a specific user.</w:t>
      </w:r>
      <w:r w:rsidRPr="00B51F08">
        <w:t xml:space="preserve"> </w:t>
      </w:r>
    </w:p>
    <w:p w14:paraId="7203F3C7" w14:textId="77777777" w:rsidR="00A90238" w:rsidRDefault="00A90238" w:rsidP="00A90238">
      <w:pPr>
        <w:pStyle w:val="Heading3"/>
      </w:pPr>
      <w:bookmarkStart w:id="242" w:name="_Toc154701384"/>
      <w:r>
        <w:t>6.3.</w:t>
      </w:r>
      <w:r>
        <w:rPr>
          <w:rFonts w:hint="eastAsia"/>
          <w:lang w:eastAsia="zh-CN"/>
        </w:rPr>
        <w:t>3</w:t>
      </w:r>
      <w:r>
        <w:tab/>
        <w:t>Reference point MCVideo-3 (between the MCVideo server and the MCVideo server and between the MCVideo server and the MC gateway server)</w:t>
      </w:r>
      <w:bookmarkEnd w:id="242"/>
    </w:p>
    <w:p w14:paraId="1CABFF7F" w14:textId="77777777" w:rsidR="00A90238" w:rsidRPr="00E47419" w:rsidRDefault="00A90238" w:rsidP="00A90238">
      <w:r>
        <w:t>The MCVideo</w:t>
      </w:r>
      <w:r w:rsidRPr="00B85119">
        <w:t>-3 reference point</w:t>
      </w:r>
      <w:r>
        <w:t xml:space="preserve"> exists between the MCVideo server and </w:t>
      </w:r>
      <w:r>
        <w:rPr>
          <w:rFonts w:hint="eastAsia"/>
          <w:lang w:eastAsia="zh-CN"/>
        </w:rPr>
        <w:t>another</w:t>
      </w:r>
      <w:r>
        <w:t xml:space="preserve"> MCVideo server and between the MCVideo server and the MC gateway server</w:t>
      </w:r>
      <w:r>
        <w:rPr>
          <w:lang w:eastAsia="zh-CN"/>
        </w:rPr>
        <w:t>, and is used</w:t>
      </w:r>
      <w:r>
        <w:t xml:space="preserve"> for MCVideo</w:t>
      </w:r>
      <w:r w:rsidRPr="00B85119">
        <w:t xml:space="preserve"> application s</w:t>
      </w:r>
      <w:r>
        <w:t>ignalling</w:t>
      </w:r>
      <w:r>
        <w:rPr>
          <w:rFonts w:hint="eastAsia"/>
          <w:lang w:eastAsia="zh-CN"/>
        </w:rPr>
        <w:t>.</w:t>
      </w:r>
    </w:p>
    <w:p w14:paraId="0D757BB0" w14:textId="77777777" w:rsidR="00A90238" w:rsidRDefault="00A90238" w:rsidP="00A90238">
      <w:pPr>
        <w:pStyle w:val="Heading3"/>
      </w:pPr>
      <w:bookmarkStart w:id="243" w:name="_Toc154701385"/>
      <w:r>
        <w:t>6.3.</w:t>
      </w:r>
      <w:r>
        <w:rPr>
          <w:lang w:eastAsia="zh-CN"/>
        </w:rPr>
        <w:t>4</w:t>
      </w:r>
      <w:r>
        <w:tab/>
        <w:t>Reference point MCVideo-4 (between the transmission control participant and the transmission control server)</w:t>
      </w:r>
      <w:bookmarkEnd w:id="243"/>
    </w:p>
    <w:p w14:paraId="6F16CC87" w14:textId="77777777" w:rsidR="00A90238" w:rsidRDefault="00A90238" w:rsidP="00A90238">
      <w:r>
        <w:t>The MCVideo</w:t>
      </w:r>
      <w:r w:rsidRPr="00B85119">
        <w:t>-</w:t>
      </w:r>
      <w:r>
        <w:t>4</w:t>
      </w:r>
      <w:r w:rsidRPr="00B85119">
        <w:t xml:space="preserve"> reference point</w:t>
      </w:r>
      <w:r>
        <w:t>, which exists between the transmission control participant and the transmission control server, is used for MCVideo transmission control signalling over unicast</w:t>
      </w:r>
      <w:r>
        <w:rPr>
          <w:rFonts w:hint="eastAsia"/>
          <w:lang w:eastAsia="zh-CN"/>
        </w:rPr>
        <w:t>.</w:t>
      </w:r>
      <w:r w:rsidRPr="00FA35F7">
        <w:t xml:space="preserve"> </w:t>
      </w:r>
      <w:r>
        <w:t>The MCVideo</w:t>
      </w:r>
      <w:r w:rsidRPr="00FB0427">
        <w:t>-</w:t>
      </w:r>
      <w:r>
        <w:t>4</w:t>
      </w:r>
      <w:r w:rsidRPr="00FB0427">
        <w:t xml:space="preserve"> reference point uses the </w:t>
      </w:r>
      <w:r>
        <w:t>SGi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58B13CB8" w14:textId="77777777" w:rsidR="00A90238" w:rsidRPr="00600B96" w:rsidRDefault="00A90238" w:rsidP="00A90238">
      <w:pPr>
        <w:pStyle w:val="Heading3"/>
      </w:pPr>
      <w:bookmarkStart w:id="244" w:name="_Toc154701386"/>
      <w:r>
        <w:t>6.3</w:t>
      </w:r>
      <w:r w:rsidRPr="00600B96">
        <w:t>.</w:t>
      </w:r>
      <w:r>
        <w:t>4A</w:t>
      </w:r>
      <w:r w:rsidRPr="00600B96">
        <w:tab/>
        <w:t>Reference point MC</w:t>
      </w:r>
      <w:r>
        <w:t>Video</w:t>
      </w:r>
      <w:r w:rsidRPr="00600B96">
        <w:t>-</w:t>
      </w:r>
      <w:r>
        <w:t>5</w:t>
      </w:r>
      <w:r w:rsidRPr="00600B96">
        <w:t xml:space="preserve"> (between the </w:t>
      </w:r>
      <w:r>
        <w:t>MCVideo server and the EPS</w:t>
      </w:r>
      <w:r w:rsidRPr="00600B96">
        <w:t>)</w:t>
      </w:r>
      <w:bookmarkEnd w:id="244"/>
    </w:p>
    <w:p w14:paraId="22734B6B" w14:textId="77777777" w:rsidR="00A90238" w:rsidRPr="00600B96" w:rsidRDefault="00A90238" w:rsidP="00A90238">
      <w:r>
        <w:t>The MCVideo</w:t>
      </w:r>
      <w:r w:rsidRPr="00600B96">
        <w:t>-</w:t>
      </w:r>
      <w:r>
        <w:t>5</w:t>
      </w:r>
      <w:r w:rsidRPr="00600B96">
        <w:t xml:space="preserve"> reference point, which exists between the </w:t>
      </w:r>
      <w:r>
        <w:t xml:space="preserve">MCVideo </w:t>
      </w:r>
      <w:r w:rsidRPr="00600B96">
        <w:t xml:space="preserve">and the EPS, is used, subject to the conditions below, by </w:t>
      </w:r>
      <w:r>
        <w:t>the MCVideo</w:t>
      </w:r>
      <w:r w:rsidRPr="00600B96">
        <w:t xml:space="preserve"> server to obtain unicast bearers with appropriate QoS from the EPS. It utilises the Rx interface of the EPS according to 3GPP TS 23.203 [</w:t>
      </w:r>
      <w:r>
        <w:t>11</w:t>
      </w:r>
      <w:r w:rsidRPr="00600B96">
        <w:t>].</w:t>
      </w:r>
    </w:p>
    <w:p w14:paraId="3C2102EA" w14:textId="77777777" w:rsidR="00A90238" w:rsidRPr="00600B96" w:rsidRDefault="00A90238" w:rsidP="00A90238">
      <w:pPr>
        <w:rPr>
          <w:lang w:val="nl-NL"/>
        </w:rPr>
      </w:pPr>
      <w:r>
        <w:rPr>
          <w:lang w:val="nl-NL"/>
        </w:rPr>
        <w:t>MCVideo-5 is not used when the MCVideo</w:t>
      </w:r>
      <w:r w:rsidRPr="00600B96">
        <w:rPr>
          <w:lang w:val="nl-NL"/>
        </w:rPr>
        <w:t xml:space="preserve"> service provider and the PLMN operator do not have an operational agreement for QoS control to be </w:t>
      </w:r>
      <w:r>
        <w:rPr>
          <w:lang w:val="nl-NL"/>
        </w:rPr>
        <w:t>provided directly from the MCVideo</w:t>
      </w:r>
      <w:r w:rsidRPr="00600B96">
        <w:rPr>
          <w:lang w:val="nl-NL"/>
        </w:rPr>
        <w:t xml:space="preserve"> service provider domain.</w:t>
      </w:r>
    </w:p>
    <w:p w14:paraId="5979A9F1" w14:textId="77777777" w:rsidR="00A90238" w:rsidRPr="00600B96" w:rsidRDefault="00A90238" w:rsidP="00A90238">
      <w:r>
        <w:rPr>
          <w:lang w:val="nl-NL"/>
        </w:rPr>
        <w:t>MCVideo-5 may be used when the MCVideo</w:t>
      </w:r>
      <w:r w:rsidRPr="00600B96">
        <w:rPr>
          <w:lang w:val="nl-NL"/>
        </w:rPr>
        <w:t xml:space="preserve"> service provider and the PLMN operator have an operational agreement where QoS control is </w:t>
      </w:r>
      <w:r>
        <w:rPr>
          <w:lang w:val="nl-NL"/>
        </w:rPr>
        <w:t>provided directly from the MCVideo</w:t>
      </w:r>
      <w:r w:rsidRPr="00600B96">
        <w:rPr>
          <w:lang w:val="nl-NL"/>
        </w:rPr>
        <w:t xml:space="preserve"> service provider domain.</w:t>
      </w:r>
      <w:r w:rsidRPr="00600B96">
        <w:t xml:space="preserve"> </w:t>
      </w:r>
    </w:p>
    <w:p w14:paraId="2B7961B6" w14:textId="77777777" w:rsidR="00A90238" w:rsidRPr="00600B96" w:rsidRDefault="00A90238" w:rsidP="00A90238">
      <w:pPr>
        <w:pStyle w:val="NO"/>
      </w:pPr>
      <w:r w:rsidRPr="00600B96">
        <w:t>NOTE:</w:t>
      </w:r>
      <w:r w:rsidRPr="00600B96">
        <w:tab/>
        <w:t xml:space="preserve">Any coordination between the P-CSCF use of Rx </w:t>
      </w:r>
      <w:r>
        <w:t>and the MCVideo server use of Rx (via MCVideo-5) from the MCVideo</w:t>
      </w:r>
      <w:r w:rsidRPr="00600B96">
        <w:t xml:space="preserve"> service provider domain is not specified in this release of this specification.</w:t>
      </w:r>
    </w:p>
    <w:p w14:paraId="6AA650D1" w14:textId="77777777" w:rsidR="00A90238" w:rsidRPr="00600B96" w:rsidRDefault="00A90238" w:rsidP="00A90238">
      <w:pPr>
        <w:pStyle w:val="Heading3"/>
      </w:pPr>
      <w:bookmarkStart w:id="245" w:name="_Toc154701387"/>
      <w:r>
        <w:lastRenderedPageBreak/>
        <w:t>6.3.4B</w:t>
      </w:r>
      <w:r>
        <w:tab/>
        <w:t>Reference point MCVideo</w:t>
      </w:r>
      <w:r w:rsidRPr="00600B96">
        <w:t>-</w:t>
      </w:r>
      <w:r>
        <w:t>6</w:t>
      </w:r>
      <w:r w:rsidRPr="00600B96">
        <w:t xml:space="preserve"> (between the </w:t>
      </w:r>
      <w:r>
        <w:t>MCVideo server</w:t>
      </w:r>
      <w:r w:rsidRPr="00600B96">
        <w:t xml:space="preserve"> and the EPS)</w:t>
      </w:r>
      <w:bookmarkEnd w:id="245"/>
    </w:p>
    <w:p w14:paraId="097749A1" w14:textId="77777777" w:rsidR="00A90238" w:rsidRDefault="00A90238" w:rsidP="00A90238">
      <w:r>
        <w:t>The MCVideo</w:t>
      </w:r>
      <w:r w:rsidRPr="00600B96">
        <w:t>-6 reference point, which exists bet</w:t>
      </w:r>
      <w:r>
        <w:t>ween the MCVideo</w:t>
      </w:r>
      <w:r w:rsidRPr="00600B96">
        <w:t xml:space="preserve"> server and the EPS, is used to request the allocation and activation of multicast transport resources for </w:t>
      </w:r>
      <w:r>
        <w:rPr>
          <w:rFonts w:hint="eastAsia"/>
          <w:lang w:eastAsia="zh-CN"/>
        </w:rPr>
        <w:t xml:space="preserve">MCVideo </w:t>
      </w:r>
      <w:r>
        <w:t>application usage. The MCVideo</w:t>
      </w:r>
      <w:r w:rsidRPr="00600B96">
        <w:t>-6 reference point uses the MB2-C interface as defined in 3GPP TS 29.468 [</w:t>
      </w:r>
      <w:r>
        <w:t>13</w:t>
      </w:r>
      <w:r w:rsidRPr="00600B96">
        <w:t>].</w:t>
      </w:r>
    </w:p>
    <w:p w14:paraId="405067F3" w14:textId="77777777" w:rsidR="00A90238" w:rsidRDefault="00A90238" w:rsidP="00A90238">
      <w:pPr>
        <w:pStyle w:val="Heading3"/>
      </w:pPr>
      <w:bookmarkStart w:id="246" w:name="_Toc154701388"/>
      <w:r>
        <w:t>6.3.</w:t>
      </w:r>
      <w:r>
        <w:rPr>
          <w:lang w:eastAsia="zh-CN"/>
        </w:rPr>
        <w:t>5</w:t>
      </w:r>
      <w:r>
        <w:tab/>
        <w:t>Reference point MCVideo-7 (between the media distribution function and the media mixer)</w:t>
      </w:r>
      <w:bookmarkEnd w:id="246"/>
    </w:p>
    <w:p w14:paraId="67B0B389" w14:textId="77777777" w:rsidR="00A90238" w:rsidRPr="00E47419" w:rsidRDefault="00A90238" w:rsidP="00A90238">
      <w:r>
        <w:t>The MCVideo</w:t>
      </w:r>
      <w:r w:rsidRPr="00FB0427">
        <w:t>-7 reference point</w:t>
      </w:r>
      <w:r w:rsidRPr="00614A1B">
        <w:t>, which exists between the media distribution function and the media mixer,</w:t>
      </w:r>
      <w:r w:rsidRPr="00FB0427">
        <w:t xml:space="preserve"> is used to exchange unicast media between the media </w:t>
      </w:r>
      <w:r>
        <w:t>distribution function of the MCVideo</w:t>
      </w:r>
      <w:r w:rsidRPr="00FB0427">
        <w:t xml:space="preserve"> server </w:t>
      </w:r>
      <w:r>
        <w:t>and the media mixer of the MCVideo</w:t>
      </w:r>
      <w:r w:rsidRPr="00FB0427">
        <w:t xml:space="preserve"> client.</w:t>
      </w:r>
      <w:r w:rsidRPr="00FA35F7">
        <w:t xml:space="preserve"> </w:t>
      </w:r>
      <w:r>
        <w:t>The MCVideo</w:t>
      </w:r>
      <w:r w:rsidRPr="00FB0427">
        <w:t>-</w:t>
      </w:r>
      <w:r>
        <w:t>7</w:t>
      </w:r>
      <w:r w:rsidRPr="00FB0427">
        <w:t xml:space="preserve"> reference point uses the </w:t>
      </w:r>
      <w:r>
        <w:t>SGi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00E47BF2" w14:textId="77777777" w:rsidR="00A90238" w:rsidRDefault="00A90238" w:rsidP="00A90238">
      <w:pPr>
        <w:pStyle w:val="Heading3"/>
      </w:pPr>
      <w:bookmarkStart w:id="247" w:name="_Toc154701389"/>
      <w:r>
        <w:t>6.3.</w:t>
      </w:r>
      <w:r>
        <w:rPr>
          <w:lang w:eastAsia="zh-CN"/>
        </w:rPr>
        <w:t>6</w:t>
      </w:r>
      <w:r>
        <w:tab/>
        <w:t>Reference point MCVideo-8 (between the media distribution function and the media mixer)</w:t>
      </w:r>
      <w:bookmarkEnd w:id="247"/>
    </w:p>
    <w:p w14:paraId="587398FA" w14:textId="77777777" w:rsidR="00A90238" w:rsidRPr="001624B4" w:rsidRDefault="00A90238" w:rsidP="00A90238">
      <w:r>
        <w:t>The MCVideo</w:t>
      </w:r>
      <w:r w:rsidRPr="00FB0427">
        <w:t>-8 reference point</w:t>
      </w:r>
      <w:r w:rsidRPr="00614A1B">
        <w:t>, which exists between the media distribution function and the media mixer,</w:t>
      </w:r>
      <w:r w:rsidRPr="00FB0427">
        <w:t xml:space="preserve"> is used by the media </w:t>
      </w:r>
      <w:r>
        <w:t>distribution function of the MCVideo</w:t>
      </w:r>
      <w:r w:rsidRPr="00FB0427">
        <w:t xml:space="preserve"> server to send multicast media</w:t>
      </w:r>
      <w:r>
        <w:t xml:space="preserve"> to the media mixer of the MCVideo</w:t>
      </w:r>
      <w:r w:rsidRPr="00FB0427">
        <w:t xml:space="preserve"> client. </w:t>
      </w:r>
      <w:r>
        <w:t>The MCVideo</w:t>
      </w:r>
      <w:r w:rsidRPr="00FB0427">
        <w:t>-</w:t>
      </w:r>
      <w:r>
        <w:t>8</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65C09326" w14:textId="77777777" w:rsidR="00A90238" w:rsidRDefault="00A90238" w:rsidP="00A90238">
      <w:pPr>
        <w:pStyle w:val="Heading3"/>
      </w:pPr>
      <w:bookmarkStart w:id="248" w:name="_Toc154701390"/>
      <w:r>
        <w:t>6.3.</w:t>
      </w:r>
      <w:r>
        <w:rPr>
          <w:lang w:eastAsia="zh-CN"/>
        </w:rPr>
        <w:t>7</w:t>
      </w:r>
      <w:r>
        <w:tab/>
        <w:t>Reference point MCVideo-9 (between the transmission control participant and the transmission control server)</w:t>
      </w:r>
      <w:bookmarkEnd w:id="248"/>
    </w:p>
    <w:p w14:paraId="27DA066D" w14:textId="77777777" w:rsidR="00A90238" w:rsidRDefault="00A90238" w:rsidP="00A90238">
      <w:r>
        <w:t>The MCVideo</w:t>
      </w:r>
      <w:r w:rsidRPr="00B85119">
        <w:t>-</w:t>
      </w:r>
      <w:r>
        <w:t>9</w:t>
      </w:r>
      <w:r w:rsidRPr="00B85119">
        <w:t xml:space="preserve"> reference point</w:t>
      </w:r>
      <w:r>
        <w:t>, which exists between the transmission control participant and the transmission control server, is used MCVideo transmission control signalling over multicast</w:t>
      </w:r>
      <w:r>
        <w:rPr>
          <w:rFonts w:hint="eastAsia"/>
          <w:lang w:eastAsia="zh-CN"/>
        </w:rPr>
        <w:t>.</w:t>
      </w:r>
      <w:r w:rsidRPr="00FB0427">
        <w:t xml:space="preserve"> </w:t>
      </w:r>
      <w:r>
        <w:t>The MCVideo</w:t>
      </w:r>
      <w:r w:rsidRPr="00FB0427">
        <w:t>-</w:t>
      </w:r>
      <w:r>
        <w:t>9</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72355378" w14:textId="77777777" w:rsidR="00A90238" w:rsidRDefault="00A90238" w:rsidP="00A90238">
      <w:pPr>
        <w:pStyle w:val="Heading3"/>
      </w:pPr>
      <w:bookmarkStart w:id="249" w:name="_Toc460615942"/>
      <w:bookmarkStart w:id="250" w:name="_Toc460616803"/>
      <w:bookmarkStart w:id="251" w:name="_Toc493252754"/>
      <w:bookmarkStart w:id="252" w:name="_Toc154701391"/>
      <w:r>
        <w:t>6.3.8</w:t>
      </w:r>
      <w:r w:rsidRPr="00600B96">
        <w:tab/>
        <w:t xml:space="preserve">Reference point </w:t>
      </w:r>
      <w:r>
        <w:t>MCVideo</w:t>
      </w:r>
      <w:r w:rsidRPr="00600B96">
        <w: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MCVideo system</w:t>
      </w:r>
      <w:r w:rsidRPr="00600B96">
        <w:t>)</w:t>
      </w:r>
      <w:bookmarkEnd w:id="249"/>
      <w:bookmarkEnd w:id="250"/>
      <w:bookmarkEnd w:id="251"/>
      <w:bookmarkEnd w:id="252"/>
    </w:p>
    <w:p w14:paraId="02D01490" w14:textId="77777777" w:rsidR="00A90238" w:rsidRDefault="00A90238" w:rsidP="00A90238">
      <w:r w:rsidRPr="00600B96">
        <w:t xml:space="preserve">The </w:t>
      </w:r>
      <w:r>
        <w:t>MCVideo</w:t>
      </w:r>
      <w:r w:rsidRPr="00600B96">
        <w: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MCVideo system </w:t>
      </w:r>
      <w:r w:rsidRPr="008B70C7">
        <w:t xml:space="preserve">for </w:t>
      </w:r>
      <w:r>
        <w:t>MCVideo</w:t>
      </w:r>
      <w:r w:rsidRPr="008B70C7">
        <w:t xml:space="preserve"> application signalling for establishing </w:t>
      </w:r>
      <w:r>
        <w:t>MCVideo</w:t>
      </w:r>
      <w:r w:rsidRPr="008B70C7">
        <w:t xml:space="preserve"> sessions, shall use the SIP-</w:t>
      </w:r>
      <w:r>
        <w:t>3</w:t>
      </w:r>
      <w:r w:rsidRPr="008B70C7">
        <w:t xml:space="preserve"> reference point for transport and routing of signalling. Floor control signalling and media are also transferred using the </w:t>
      </w:r>
      <w:r>
        <w:t>MCVideo</w:t>
      </w:r>
      <w:r>
        <w:noBreakHyphen/>
        <w:t>10</w:t>
      </w:r>
      <w:r w:rsidRPr="008B70C7">
        <w:t xml:space="preserve"> referenc</w:t>
      </w:r>
      <w:r>
        <w:t>e point between interconnected MCVideo systems.</w:t>
      </w:r>
    </w:p>
    <w:p w14:paraId="03B1966F" w14:textId="77777777" w:rsidR="00A90238" w:rsidRDefault="00A90238" w:rsidP="00A90238">
      <w:pPr>
        <w:pStyle w:val="Heading1"/>
        <w:rPr>
          <w:lang w:eastAsia="zh-CN"/>
        </w:rPr>
      </w:pPr>
      <w:bookmarkStart w:id="253" w:name="_Toc154701392"/>
      <w:r>
        <w:rPr>
          <w:lang w:eastAsia="zh-CN"/>
        </w:rPr>
        <w:t>6A</w:t>
      </w:r>
      <w:r>
        <w:rPr>
          <w:lang w:eastAsia="zh-CN"/>
        </w:rPr>
        <w:tab/>
        <w:t>Identities</w:t>
      </w:r>
      <w:bookmarkEnd w:id="253"/>
    </w:p>
    <w:p w14:paraId="4EE4C3B1" w14:textId="77777777" w:rsidR="00A90238" w:rsidRDefault="00A90238" w:rsidP="00A90238">
      <w:pPr>
        <w:rPr>
          <w:lang w:eastAsia="zh-CN"/>
        </w:rPr>
      </w:pPr>
      <w:r>
        <w:rPr>
          <w:lang w:eastAsia="zh-CN"/>
        </w:rPr>
        <w:t>The MCVideo service specific identities (e.g. MCVideo ID, MCVideo group ID) are described in clause 8 of 3GPP TS 23.280 [6].</w:t>
      </w:r>
    </w:p>
    <w:p w14:paraId="393443F2" w14:textId="77777777" w:rsidR="00A90238" w:rsidRDefault="00A90238" w:rsidP="00A90238">
      <w:pPr>
        <w:pStyle w:val="Heading1"/>
        <w:rPr>
          <w:lang w:eastAsia="zh-CN"/>
        </w:rPr>
      </w:pPr>
      <w:bookmarkStart w:id="254" w:name="_Toc154701393"/>
      <w:r>
        <w:rPr>
          <w:lang w:eastAsia="zh-CN"/>
        </w:rPr>
        <w:t>6B</w:t>
      </w:r>
      <w:r>
        <w:rPr>
          <w:lang w:eastAsia="zh-CN"/>
        </w:rPr>
        <w:tab/>
        <w:t>Application of functional model to deployments</w:t>
      </w:r>
      <w:bookmarkEnd w:id="254"/>
    </w:p>
    <w:p w14:paraId="251F5FA0" w14:textId="77777777" w:rsidR="00A90238" w:rsidRDefault="00A90238" w:rsidP="00A90238">
      <w:pPr>
        <w:rPr>
          <w:lang w:eastAsia="zh-CN"/>
        </w:rPr>
      </w:pPr>
      <w:r>
        <w:rPr>
          <w:lang w:eastAsia="zh-CN"/>
        </w:rPr>
        <w:t>The application of the functional model to deployments, and description of various deployment scenarios for the MCVideo service, can be found in clause 9 of 3GPP TS 23.280 [6].</w:t>
      </w:r>
    </w:p>
    <w:p w14:paraId="3FA44641" w14:textId="77777777" w:rsidR="00A90238" w:rsidRPr="00265F58" w:rsidRDefault="00A90238" w:rsidP="00A90238">
      <w:pPr>
        <w:pStyle w:val="Heading1"/>
      </w:pPr>
      <w:bookmarkStart w:id="255" w:name="_Toc424654454"/>
      <w:bookmarkStart w:id="256" w:name="_Toc428365038"/>
      <w:bookmarkStart w:id="257" w:name="_Toc433209659"/>
      <w:bookmarkStart w:id="258" w:name="_Toc445195356"/>
      <w:bookmarkStart w:id="259" w:name="_Toc445214675"/>
      <w:bookmarkStart w:id="260" w:name="_Toc445869748"/>
      <w:bookmarkStart w:id="261" w:name="_Toc446352399"/>
      <w:bookmarkStart w:id="262" w:name="_Toc446369831"/>
      <w:bookmarkStart w:id="263" w:name="_Toc446371562"/>
      <w:bookmarkStart w:id="264" w:name="_Toc154701394"/>
      <w:bookmarkEnd w:id="238"/>
      <w:bookmarkEnd w:id="239"/>
      <w:r>
        <w:rPr>
          <w:rFonts w:hint="eastAsia"/>
          <w:lang w:eastAsia="zh-CN"/>
        </w:rPr>
        <w:lastRenderedPageBreak/>
        <w:t>7</w:t>
      </w:r>
      <w:r>
        <w:tab/>
      </w:r>
      <w:r w:rsidRPr="00265F58">
        <w:t>Procedures and information flows</w:t>
      </w:r>
      <w:bookmarkEnd w:id="255"/>
      <w:bookmarkEnd w:id="256"/>
      <w:bookmarkEnd w:id="257"/>
      <w:bookmarkEnd w:id="258"/>
      <w:bookmarkEnd w:id="259"/>
      <w:bookmarkEnd w:id="260"/>
      <w:bookmarkEnd w:id="261"/>
      <w:bookmarkEnd w:id="262"/>
      <w:bookmarkEnd w:id="263"/>
      <w:bookmarkEnd w:id="264"/>
    </w:p>
    <w:p w14:paraId="1C28103F" w14:textId="77777777" w:rsidR="00A90238" w:rsidRPr="00AB5FED" w:rsidRDefault="00A90238" w:rsidP="00A90238">
      <w:pPr>
        <w:pStyle w:val="Heading2"/>
      </w:pPr>
      <w:bookmarkStart w:id="265" w:name="_Toc424654487"/>
      <w:bookmarkStart w:id="266" w:name="_Toc428365074"/>
      <w:bookmarkStart w:id="267" w:name="_Toc433209736"/>
      <w:bookmarkStart w:id="268" w:name="_Toc460616007"/>
      <w:bookmarkStart w:id="269" w:name="_Toc460616868"/>
      <w:bookmarkStart w:id="270" w:name="_Toc460662257"/>
      <w:bookmarkStart w:id="271" w:name="historyclause"/>
      <w:bookmarkStart w:id="272" w:name="_Toc154701395"/>
      <w:r>
        <w:rPr>
          <w:rFonts w:hint="eastAsia"/>
          <w:lang w:eastAsia="zh-CN"/>
        </w:rPr>
        <w:t>7</w:t>
      </w:r>
      <w:r w:rsidRPr="00AB5FED">
        <w:t>.</w:t>
      </w:r>
      <w:r>
        <w:rPr>
          <w:rFonts w:hint="eastAsia"/>
          <w:lang w:eastAsia="zh-CN"/>
        </w:rPr>
        <w:t>1</w:t>
      </w:r>
      <w:r w:rsidRPr="00AB5FED">
        <w:tab/>
        <w:t>Group call</w:t>
      </w:r>
      <w:bookmarkEnd w:id="265"/>
      <w:bookmarkEnd w:id="266"/>
      <w:bookmarkEnd w:id="267"/>
      <w:bookmarkEnd w:id="268"/>
      <w:bookmarkEnd w:id="269"/>
      <w:bookmarkEnd w:id="270"/>
      <w:bookmarkEnd w:id="272"/>
    </w:p>
    <w:p w14:paraId="4803F230" w14:textId="77777777" w:rsidR="00A90238" w:rsidRPr="00AB5FED" w:rsidRDefault="00A90238" w:rsidP="00A90238">
      <w:pPr>
        <w:pStyle w:val="Heading3"/>
        <w:rPr>
          <w:lang w:val="nl-NL"/>
        </w:rPr>
      </w:pPr>
      <w:bookmarkStart w:id="273" w:name="_Toc424654488"/>
      <w:bookmarkStart w:id="274" w:name="_Toc428365075"/>
      <w:bookmarkStart w:id="275" w:name="_Toc433209737"/>
      <w:bookmarkStart w:id="276" w:name="_Toc460616008"/>
      <w:bookmarkStart w:id="277" w:name="_Toc460616869"/>
      <w:bookmarkStart w:id="278" w:name="_Toc460662258"/>
      <w:bookmarkStart w:id="279" w:name="_Toc154701396"/>
      <w:r>
        <w:rPr>
          <w:rFonts w:hint="eastAsia"/>
          <w:lang w:val="nl-NL" w:eastAsia="zh-CN"/>
        </w:rPr>
        <w:t>7</w:t>
      </w:r>
      <w:r w:rsidRPr="00AB5FED">
        <w:rPr>
          <w:lang w:val="nl-NL"/>
        </w:rPr>
        <w:t>.</w:t>
      </w:r>
      <w:r>
        <w:rPr>
          <w:rFonts w:hint="eastAsia"/>
          <w:lang w:val="nl-NL" w:eastAsia="zh-CN"/>
        </w:rPr>
        <w:t>1</w:t>
      </w:r>
      <w:r w:rsidRPr="00AB5FED">
        <w:rPr>
          <w:lang w:val="nl-NL"/>
        </w:rPr>
        <w:t>.1</w:t>
      </w:r>
      <w:r w:rsidRPr="00AB5FED">
        <w:rPr>
          <w:lang w:val="nl-NL"/>
        </w:rPr>
        <w:tab/>
        <w:t>General</w:t>
      </w:r>
      <w:bookmarkEnd w:id="273"/>
      <w:bookmarkEnd w:id="274"/>
      <w:bookmarkEnd w:id="275"/>
      <w:bookmarkEnd w:id="276"/>
      <w:bookmarkEnd w:id="277"/>
      <w:bookmarkEnd w:id="278"/>
      <w:bookmarkEnd w:id="279"/>
    </w:p>
    <w:p w14:paraId="5A6F0935" w14:textId="77777777" w:rsidR="00A90238" w:rsidRPr="00AB5FED" w:rsidRDefault="00A90238" w:rsidP="00A90238">
      <w:pPr>
        <w:rPr>
          <w:lang w:val="nl-NL"/>
        </w:rPr>
      </w:pPr>
      <w:bookmarkStart w:id="280" w:name="_Toc424654489"/>
      <w:bookmarkStart w:id="281" w:name="_Toc428365076"/>
      <w:r w:rsidRPr="00AB5FED">
        <w:rPr>
          <w:lang w:val="nl-NL"/>
        </w:rPr>
        <w:t>Group calls are enabled in both on-network and off-network.</w:t>
      </w:r>
    </w:p>
    <w:p w14:paraId="70C11410" w14:textId="77777777" w:rsidR="00A90238" w:rsidRPr="00AB5FED" w:rsidRDefault="00A90238" w:rsidP="00A90238">
      <w:pPr>
        <w:pStyle w:val="Heading3"/>
      </w:pPr>
      <w:bookmarkStart w:id="282" w:name="_Toc433209738"/>
      <w:bookmarkStart w:id="283" w:name="_Toc460616009"/>
      <w:bookmarkStart w:id="284" w:name="_Toc460616870"/>
      <w:bookmarkStart w:id="285" w:name="_Toc460662259"/>
      <w:bookmarkStart w:id="286" w:name="_Toc154701397"/>
      <w:r>
        <w:rPr>
          <w:rFonts w:hint="eastAsia"/>
          <w:lang w:val="nl-NL" w:eastAsia="zh-CN"/>
        </w:rPr>
        <w:t>7</w:t>
      </w:r>
      <w:r w:rsidRPr="00AB5FED">
        <w:rPr>
          <w:lang w:val="nl-NL"/>
        </w:rPr>
        <w:t>.</w:t>
      </w:r>
      <w:r>
        <w:rPr>
          <w:rFonts w:hint="eastAsia"/>
          <w:lang w:val="nl-NL" w:eastAsia="zh-CN"/>
        </w:rPr>
        <w:t>1</w:t>
      </w:r>
      <w:r w:rsidRPr="00AB5FED">
        <w:rPr>
          <w:lang w:val="nl-NL"/>
        </w:rPr>
        <w:t>.2</w:t>
      </w:r>
      <w:r w:rsidRPr="00AB5FED">
        <w:rPr>
          <w:lang w:val="nl-NL"/>
        </w:rPr>
        <w:tab/>
        <w:t>On-network group call</w:t>
      </w:r>
      <w:bookmarkEnd w:id="280"/>
      <w:bookmarkEnd w:id="281"/>
      <w:bookmarkEnd w:id="282"/>
      <w:bookmarkEnd w:id="283"/>
      <w:bookmarkEnd w:id="284"/>
      <w:bookmarkEnd w:id="285"/>
      <w:bookmarkEnd w:id="286"/>
    </w:p>
    <w:p w14:paraId="3A2B9389" w14:textId="77777777" w:rsidR="00A90238" w:rsidRPr="00AB5FED" w:rsidRDefault="00A90238" w:rsidP="00A90238">
      <w:pPr>
        <w:pStyle w:val="Heading4"/>
        <w:rPr>
          <w:lang w:val="nl-NL"/>
        </w:rPr>
      </w:pPr>
      <w:bookmarkStart w:id="287" w:name="_Toc433209739"/>
      <w:bookmarkStart w:id="288" w:name="_Toc460616010"/>
      <w:bookmarkStart w:id="289" w:name="_Toc460616871"/>
      <w:bookmarkStart w:id="290" w:name="_Toc460662260"/>
      <w:bookmarkStart w:id="291" w:name="_Toc154701398"/>
      <w:r>
        <w:rPr>
          <w:rFonts w:hint="eastAsia"/>
          <w:lang w:val="nl-NL" w:eastAsia="zh-CN"/>
        </w:rPr>
        <w:t>7</w:t>
      </w:r>
      <w:r w:rsidRPr="00AB5FED">
        <w:rPr>
          <w:lang w:val="nl-NL"/>
        </w:rPr>
        <w:t>.</w:t>
      </w:r>
      <w:r>
        <w:rPr>
          <w:rFonts w:hint="eastAsia"/>
          <w:lang w:val="nl-NL" w:eastAsia="zh-CN"/>
        </w:rPr>
        <w:t>1</w:t>
      </w:r>
      <w:r w:rsidRPr="00AB5FED">
        <w:rPr>
          <w:lang w:val="nl-NL"/>
        </w:rPr>
        <w:t>.2.1</w:t>
      </w:r>
      <w:r w:rsidRPr="00AB5FED">
        <w:rPr>
          <w:lang w:val="nl-NL"/>
        </w:rPr>
        <w:tab/>
        <w:t>General</w:t>
      </w:r>
      <w:bookmarkEnd w:id="287"/>
      <w:bookmarkEnd w:id="288"/>
      <w:bookmarkEnd w:id="289"/>
      <w:bookmarkEnd w:id="290"/>
      <w:bookmarkEnd w:id="291"/>
    </w:p>
    <w:p w14:paraId="34C7D400" w14:textId="77777777" w:rsidR="00A90238" w:rsidRPr="00AB5FED" w:rsidRDefault="00A90238" w:rsidP="00A90238">
      <w:pPr>
        <w:rPr>
          <w:lang w:val="nl-NL"/>
        </w:rPr>
      </w:pPr>
      <w:r w:rsidRPr="00AB5FED">
        <w:rPr>
          <w:lang w:val="nl-NL"/>
        </w:rPr>
        <w:t>This subclause contains procedures for group call across a single and multiple MC</w:t>
      </w:r>
      <w:r>
        <w:rPr>
          <w:rFonts w:hint="eastAsia"/>
          <w:lang w:val="nl-NL" w:eastAsia="zh-CN"/>
        </w:rPr>
        <w:t>Video</w:t>
      </w:r>
      <w:r w:rsidRPr="00AB5FED">
        <w:rPr>
          <w:lang w:val="nl-NL"/>
        </w:rPr>
        <w:t xml:space="preserve"> servers, and associated functions such as emergency call, broadcast call and others.</w:t>
      </w:r>
    </w:p>
    <w:p w14:paraId="711CC6AF" w14:textId="77777777" w:rsidR="00A90238" w:rsidRPr="00AB5FED" w:rsidRDefault="00A90238" w:rsidP="00A90238">
      <w:pPr>
        <w:rPr>
          <w:lang w:val="nl-NL"/>
        </w:rPr>
      </w:pPr>
      <w:r w:rsidRPr="00AB5FED">
        <w:rPr>
          <w:lang w:val="nl-NL"/>
        </w:rPr>
        <w:t>Two variations of group call model are described in subclause </w:t>
      </w:r>
      <w:r>
        <w:rPr>
          <w:rFonts w:hint="eastAsia"/>
          <w:lang w:val="nl-NL" w:eastAsia="zh-CN"/>
        </w:rPr>
        <w:t>7</w:t>
      </w:r>
      <w:r w:rsidRPr="00AB5FED">
        <w:rPr>
          <w:lang w:val="nl-NL"/>
        </w:rPr>
        <w:t>.</w:t>
      </w:r>
      <w:r>
        <w:rPr>
          <w:rFonts w:hint="eastAsia"/>
          <w:lang w:val="nl-NL" w:eastAsia="zh-CN"/>
        </w:rPr>
        <w:t>1</w:t>
      </w:r>
      <w:r w:rsidRPr="00AB5FED">
        <w:rPr>
          <w:lang w:val="nl-NL"/>
        </w:rPr>
        <w:t xml:space="preserve">.2.3, the pre-arranged group call and the </w:t>
      </w:r>
      <w:r>
        <w:rPr>
          <w:lang w:val="nl-NL" w:eastAsia="zh-CN"/>
        </w:rPr>
        <w:t>chat</w:t>
      </w:r>
      <w:r w:rsidRPr="00AB5FED">
        <w:rPr>
          <w:lang w:val="nl-NL"/>
        </w:rPr>
        <w:t xml:space="preserve"> group call. Each of the subsequent group call types in subclause </w:t>
      </w:r>
      <w:r>
        <w:rPr>
          <w:rFonts w:hint="eastAsia"/>
          <w:lang w:val="nl-NL" w:eastAsia="zh-CN"/>
        </w:rPr>
        <w:t>7</w:t>
      </w:r>
      <w:r w:rsidRPr="00AB5FED">
        <w:rPr>
          <w:lang w:val="nl-NL"/>
        </w:rPr>
        <w:t>.</w:t>
      </w:r>
      <w:r>
        <w:rPr>
          <w:rFonts w:hint="eastAsia"/>
          <w:lang w:val="nl-NL" w:eastAsia="zh-CN"/>
        </w:rPr>
        <w:t>1</w:t>
      </w:r>
      <w:r w:rsidRPr="00AB5FED">
        <w:rPr>
          <w:lang w:val="nl-NL"/>
        </w:rPr>
        <w:t>.2.4 onwards are applicable to either call model.</w:t>
      </w:r>
    </w:p>
    <w:p w14:paraId="77FF1ABC" w14:textId="77777777" w:rsidR="00A90238" w:rsidRPr="00AB5FED" w:rsidRDefault="00A90238" w:rsidP="00A90238">
      <w:pPr>
        <w:pStyle w:val="Heading4"/>
      </w:pPr>
      <w:bookmarkStart w:id="292" w:name="_Toc433209740"/>
      <w:bookmarkStart w:id="293" w:name="_Toc460616011"/>
      <w:bookmarkStart w:id="294" w:name="_Toc460616872"/>
      <w:bookmarkStart w:id="295" w:name="_Toc460662261"/>
      <w:bookmarkStart w:id="296" w:name="_Toc154701399"/>
      <w:r>
        <w:rPr>
          <w:rFonts w:hint="eastAsia"/>
          <w:lang w:eastAsia="zh-CN"/>
        </w:rPr>
        <w:t>7</w:t>
      </w:r>
      <w:r w:rsidRPr="00AB5FED">
        <w:t>.</w:t>
      </w:r>
      <w:r>
        <w:rPr>
          <w:rFonts w:hint="eastAsia"/>
          <w:lang w:eastAsia="zh-CN"/>
        </w:rPr>
        <w:t>1</w:t>
      </w:r>
      <w:r w:rsidRPr="00AB5FED">
        <w:t>.2.2</w:t>
      </w:r>
      <w:r w:rsidRPr="00AB5FED">
        <w:tab/>
        <w:t>Information flows for group call in on-network</w:t>
      </w:r>
      <w:bookmarkEnd w:id="292"/>
      <w:bookmarkEnd w:id="293"/>
      <w:bookmarkEnd w:id="294"/>
      <w:bookmarkEnd w:id="295"/>
      <w:bookmarkEnd w:id="296"/>
    </w:p>
    <w:p w14:paraId="10B1A58C" w14:textId="77777777" w:rsidR="00A90238" w:rsidRPr="00AB5FED" w:rsidRDefault="00A90238" w:rsidP="00A90238">
      <w:pPr>
        <w:pStyle w:val="Heading5"/>
      </w:pPr>
      <w:bookmarkStart w:id="297" w:name="_Toc460616024"/>
      <w:bookmarkStart w:id="298" w:name="_Toc460616885"/>
      <w:bookmarkStart w:id="299" w:name="_Toc465162485"/>
      <w:bookmarkStart w:id="300" w:name="_Toc460616043"/>
      <w:bookmarkStart w:id="301" w:name="_Toc460616904"/>
      <w:bookmarkStart w:id="302" w:name="_Toc460662293"/>
      <w:bookmarkStart w:id="303" w:name="_Toc154701400"/>
      <w:r>
        <w:t>7.1.2.2.1</w:t>
      </w:r>
      <w:r w:rsidRPr="00AB5FED">
        <w:tab/>
        <w:t>Group call request</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297"/>
      <w:bookmarkEnd w:id="298"/>
      <w:bookmarkEnd w:id="299"/>
      <w:bookmarkEnd w:id="303"/>
    </w:p>
    <w:p w14:paraId="0A289A18" w14:textId="77777777" w:rsidR="00A90238" w:rsidRPr="00AB5FED" w:rsidRDefault="00A90238" w:rsidP="00A90238">
      <w:r w:rsidRPr="00AB5FED">
        <w:t>Table </w:t>
      </w:r>
      <w:r>
        <w:t>7.1.2.2.1</w:t>
      </w:r>
      <w:r w:rsidRPr="00AB5FED">
        <w:t>-1 describes the information flow group call request from the MC</w:t>
      </w:r>
      <w:r>
        <w:t>Video</w:t>
      </w:r>
      <w:r w:rsidRPr="00AB5FED">
        <w:t xml:space="preserve"> client to the MC</w:t>
      </w:r>
      <w:r>
        <w:t>Video</w:t>
      </w:r>
      <w:r w:rsidRPr="00AB5FED">
        <w:t xml:space="preserve"> server.</w:t>
      </w:r>
    </w:p>
    <w:p w14:paraId="52AC40F7" w14:textId="77777777" w:rsidR="00A90238" w:rsidRPr="00AB5FED" w:rsidRDefault="00A90238" w:rsidP="00A90238">
      <w:pPr>
        <w:pStyle w:val="TH"/>
      </w:pPr>
      <w:r w:rsidRPr="00AB5FED">
        <w:t>Table </w:t>
      </w:r>
      <w:r>
        <w:t>7.1.2.2.1</w:t>
      </w:r>
      <w:r w:rsidRPr="00AB5FED">
        <w:t>-1</w:t>
      </w:r>
      <w:r>
        <w:t>:</w:t>
      </w:r>
      <w:r w:rsidRPr="00AB5FED">
        <w:t xml:space="preserve"> Group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7854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5310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79A16"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5F1A15" w14:textId="77777777" w:rsidR="00A90238" w:rsidRPr="00AB5FED" w:rsidRDefault="00A90238" w:rsidP="004260A6">
            <w:pPr>
              <w:pStyle w:val="TAH"/>
              <w:rPr>
                <w:lang w:eastAsia="ja-JP"/>
              </w:rPr>
            </w:pPr>
            <w:r w:rsidRPr="00AB5FED">
              <w:t>Description</w:t>
            </w:r>
          </w:p>
        </w:tc>
      </w:tr>
      <w:tr w:rsidR="00A90238" w:rsidRPr="00AB5FED" w14:paraId="61EDB24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1ECD5"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780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899389"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097405F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D40E1"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0EF7F1"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4AAA4C" w14:textId="77777777" w:rsidR="00A90238" w:rsidRPr="00AB5FED" w:rsidRDefault="00A90238" w:rsidP="004260A6">
            <w:pPr>
              <w:pStyle w:val="TAL"/>
            </w:pPr>
            <w:r>
              <w:t>The functional alias of the calling party</w:t>
            </w:r>
          </w:p>
        </w:tc>
      </w:tr>
      <w:tr w:rsidR="00A90238" w:rsidRPr="00AB5FED" w14:paraId="345851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5C53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B01A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B527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43148C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2A355"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80B7E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1C6327" w14:textId="77777777" w:rsidR="00A90238" w:rsidRPr="00AB5FED" w:rsidRDefault="00A90238" w:rsidP="004260A6">
            <w:pPr>
              <w:pStyle w:val="TAL"/>
            </w:pPr>
            <w:r w:rsidRPr="00AB5FED">
              <w:t>Media parameters of MC</w:t>
            </w:r>
            <w:r>
              <w:t>Video</w:t>
            </w:r>
            <w:r w:rsidRPr="00AB5FED">
              <w:t xml:space="preserve"> clients</w:t>
            </w:r>
          </w:p>
        </w:tc>
      </w:tr>
      <w:tr w:rsidR="00A90238" w:rsidRPr="00AB5FED" w14:paraId="0D8E324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1D53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C798B"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7F7A93" w14:textId="77777777" w:rsidR="00A90238" w:rsidRPr="00AB5FED" w:rsidRDefault="00A90238" w:rsidP="004260A6">
            <w:pPr>
              <w:pStyle w:val="TAL"/>
            </w:pPr>
            <w:r w:rsidRPr="00AB5FED">
              <w:t>When originating client request</w:t>
            </w:r>
            <w:r w:rsidRPr="00AB5FED">
              <w:rPr>
                <w:rFonts w:hint="eastAsia"/>
                <w:lang w:eastAsia="zh-CN"/>
              </w:rPr>
              <w:t>s</w:t>
            </w:r>
            <w:r w:rsidRPr="00AB5FED">
              <w:t xml:space="preserve"> the </w:t>
            </w:r>
            <w:r>
              <w:t>permission to transmit media</w:t>
            </w:r>
            <w:r w:rsidRPr="00AB5FED">
              <w:rPr>
                <w:rFonts w:hint="eastAsia"/>
                <w:lang w:eastAsia="zh-CN"/>
              </w:rPr>
              <w:t>,</w:t>
            </w:r>
            <w:r w:rsidRPr="00AB5FED">
              <w:t xml:space="preserve"> this element shall be included</w:t>
            </w:r>
          </w:p>
        </w:tc>
      </w:tr>
      <w:tr w:rsidR="00A90238" w:rsidRPr="00AB5FED" w14:paraId="689F26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2B44E1" w14:textId="77777777" w:rsidR="00A90238" w:rsidRPr="00AB5FED" w:rsidRDefault="00A90238" w:rsidP="004260A6">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E2DF9" w14:textId="77777777" w:rsidR="00A90238" w:rsidRPr="00AB5FED" w:rsidRDefault="00A90238" w:rsidP="004260A6">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36992D" w14:textId="77777777" w:rsidR="00A90238" w:rsidRPr="00AB5FED" w:rsidRDefault="00A90238" w:rsidP="004260A6">
            <w:pPr>
              <w:pStyle w:val="TAL"/>
            </w:pPr>
            <w:r w:rsidRPr="00993675">
              <w:rPr>
                <w:rFonts w:hint="eastAsia"/>
                <w:lang w:eastAsia="zh-CN"/>
              </w:rPr>
              <w:t>Indicates that the group call request is for a broadcast group call</w:t>
            </w:r>
          </w:p>
        </w:tc>
      </w:tr>
      <w:tr w:rsidR="00A90238" w:rsidRPr="00AB5FED" w14:paraId="058BA3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95879F" w14:textId="77777777" w:rsidR="00A90238" w:rsidRPr="00993675"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80A74B" w14:textId="77777777" w:rsidR="00A90238" w:rsidRPr="00993675" w:rsidRDefault="00A90238" w:rsidP="004260A6">
            <w:pPr>
              <w:pStyle w:val="TAL"/>
              <w:rPr>
                <w:lang w:eastAsia="zh-CN"/>
              </w:rPr>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9EBB7F"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392949" w:rsidRPr="00AB5FED" w14:paraId="6B83F00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F56F5" w14:textId="1A120DC8" w:rsidR="00392949" w:rsidRPr="00DC0BA2" w:rsidRDefault="00392949" w:rsidP="00392949">
            <w:pPr>
              <w:pStyle w:val="TAL"/>
              <w:rPr>
                <w:rFonts w:cs="Arial"/>
                <w:kern w:val="2"/>
                <w:szCs w:val="18"/>
              </w:rPr>
            </w:pPr>
            <w:r w:rsidRPr="00275325">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E7C015" w14:textId="41A77757" w:rsidR="00392949" w:rsidRPr="00DC0BA2" w:rsidRDefault="00392949" w:rsidP="00392949">
            <w:pPr>
              <w:pStyle w:val="TAL"/>
              <w:rPr>
                <w:rFonts w:cs="Arial"/>
                <w:kern w:val="2"/>
                <w:szCs w:val="18"/>
              </w:rPr>
            </w:pPr>
            <w:r w:rsidRPr="00275325">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C0BF9E" w14:textId="509A1B99" w:rsidR="00392949" w:rsidRPr="00DC0BA2" w:rsidRDefault="00392949" w:rsidP="00392949">
            <w:pPr>
              <w:pStyle w:val="TAL"/>
              <w:rPr>
                <w:rFonts w:cs="Arial"/>
                <w:kern w:val="2"/>
                <w:szCs w:val="18"/>
              </w:rPr>
            </w:pPr>
            <w:r w:rsidRPr="00275325">
              <w:t>Location of the calling party</w:t>
            </w:r>
          </w:p>
        </w:tc>
      </w:tr>
    </w:tbl>
    <w:p w14:paraId="58FAC7C5" w14:textId="77777777" w:rsidR="00A90238" w:rsidRPr="00AB5FED" w:rsidRDefault="00A90238" w:rsidP="00A90238"/>
    <w:p w14:paraId="27CEA430" w14:textId="77777777" w:rsidR="00A90238" w:rsidRPr="00AB5FED" w:rsidRDefault="00A90238" w:rsidP="00A90238">
      <w:pPr>
        <w:pStyle w:val="Heading5"/>
      </w:pPr>
      <w:bookmarkStart w:id="304" w:name="_Toc460616026"/>
      <w:bookmarkStart w:id="305" w:name="_Toc460616887"/>
      <w:bookmarkStart w:id="306" w:name="_Toc465162487"/>
      <w:bookmarkStart w:id="307" w:name="_Toc154701401"/>
      <w:r>
        <w:t>7.1.2.2.2</w:t>
      </w:r>
      <w:r w:rsidRPr="00AB5FED">
        <w:tab/>
        <w:t>Group call request</w:t>
      </w:r>
      <w:bookmarkEnd w:id="304"/>
      <w:bookmarkEnd w:id="305"/>
      <w:bookmarkEnd w:id="306"/>
      <w:bookmarkEnd w:id="307"/>
    </w:p>
    <w:p w14:paraId="3D7D9430" w14:textId="77777777" w:rsidR="00A90238" w:rsidRPr="00AB5FED" w:rsidRDefault="00A90238" w:rsidP="00A90238">
      <w:r w:rsidRPr="00AB5FED">
        <w:t>Table </w:t>
      </w:r>
      <w:r>
        <w:t>7.1.2.2.2</w:t>
      </w:r>
      <w:r w:rsidRPr="00AB5FED">
        <w:t xml:space="preserve">-1 describes the information flow group call request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15AACB9C" w14:textId="77777777" w:rsidR="00A90238" w:rsidRPr="00AB5FED" w:rsidRDefault="00A90238" w:rsidP="00A90238">
      <w:pPr>
        <w:pStyle w:val="TH"/>
      </w:pPr>
      <w:r w:rsidRPr="00AB5FED">
        <w:lastRenderedPageBreak/>
        <w:t>Table </w:t>
      </w:r>
      <w:r>
        <w:t>7.1.2.2.2</w:t>
      </w:r>
      <w:r w:rsidRPr="00AB5FED">
        <w:t>-1</w:t>
      </w:r>
      <w:r>
        <w:t>:</w:t>
      </w:r>
      <w:r w:rsidRPr="00AB5FED">
        <w:t xml:space="preserve">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C3DF9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51CEC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771F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C660D" w14:textId="77777777" w:rsidR="00A90238" w:rsidRPr="00AB5FED" w:rsidRDefault="00A90238" w:rsidP="004260A6">
            <w:pPr>
              <w:pStyle w:val="TAH"/>
              <w:rPr>
                <w:lang w:eastAsia="ja-JP"/>
              </w:rPr>
            </w:pPr>
            <w:r w:rsidRPr="00AB5FED">
              <w:t>Description</w:t>
            </w:r>
          </w:p>
        </w:tc>
      </w:tr>
      <w:tr w:rsidR="00A90238" w:rsidRPr="00AB5FED" w14:paraId="1A8875E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52F51"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D52EB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CDDDE"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calling party</w:t>
            </w:r>
          </w:p>
        </w:tc>
      </w:tr>
      <w:tr w:rsidR="00A90238" w:rsidRPr="00AB5FED" w14:paraId="0D61FC3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1EDF55"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A61E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3A79DD" w14:textId="77777777" w:rsidR="00A90238" w:rsidRPr="00AB5FED" w:rsidRDefault="00A90238" w:rsidP="004260A6">
            <w:pPr>
              <w:pStyle w:val="TAL"/>
            </w:pPr>
            <w:r>
              <w:t>The functional alias of the calling party</w:t>
            </w:r>
          </w:p>
        </w:tc>
      </w:tr>
      <w:tr w:rsidR="00A90238" w:rsidRPr="00AB5FED" w14:paraId="5BF7F5F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47C4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17F0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D5F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5CA699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4FC1F"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690BD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874D3" w14:textId="77777777" w:rsidR="00A90238" w:rsidRPr="00AB5FED" w:rsidRDefault="00A90238" w:rsidP="004260A6">
            <w:pPr>
              <w:pStyle w:val="TAL"/>
            </w:pPr>
            <w:r w:rsidRPr="00AB5FED">
              <w:t>Media parameters of MC</w:t>
            </w:r>
            <w:r>
              <w:t>Video</w:t>
            </w:r>
            <w:r w:rsidRPr="00AB5FED">
              <w:t xml:space="preserve"> server</w:t>
            </w:r>
          </w:p>
        </w:tc>
      </w:tr>
      <w:tr w:rsidR="00A90238" w:rsidRPr="00AB5FED" w14:paraId="486E9F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4FE522" w14:textId="77777777" w:rsidR="00A90238" w:rsidRPr="00AB5FED" w:rsidRDefault="00A90238" w:rsidP="004260A6">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163E9D" w14:textId="77777777" w:rsidR="00A90238" w:rsidRPr="00AB5FED" w:rsidRDefault="00A90238" w:rsidP="004260A6">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6CF137" w14:textId="77777777" w:rsidR="00A90238" w:rsidRPr="00AB5FED" w:rsidRDefault="00A90238" w:rsidP="004260A6">
            <w:pPr>
              <w:pStyle w:val="TAL"/>
            </w:pPr>
            <w:r w:rsidRPr="00143F70">
              <w:rPr>
                <w:rFonts w:hint="eastAsia"/>
                <w:lang w:eastAsia="zh-CN"/>
              </w:rPr>
              <w:t>Indicates that the group call request is for a broadcast group call</w:t>
            </w:r>
          </w:p>
        </w:tc>
      </w:tr>
      <w:tr w:rsidR="00557BA3" w:rsidRPr="00AB5FED" w14:paraId="2C1AF11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77C40" w14:textId="3A2F47B1" w:rsidR="00557BA3" w:rsidRPr="00143F70" w:rsidRDefault="00557BA3" w:rsidP="00557BA3">
            <w:pPr>
              <w:pStyle w:val="TAL"/>
              <w:rPr>
                <w:lang w:eastAsia="zh-CN"/>
              </w:rPr>
            </w:pPr>
            <w:r w:rsidRPr="001D65E9">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26511B" w14:textId="42DE1E41" w:rsidR="00557BA3" w:rsidRPr="00143F70" w:rsidRDefault="00557BA3" w:rsidP="00557BA3">
            <w:pPr>
              <w:pStyle w:val="TAL"/>
              <w:rPr>
                <w:lang w:eastAsia="zh-CN"/>
              </w:rPr>
            </w:pPr>
            <w:r w:rsidRPr="001D65E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258F2" w14:textId="5E3B6BFE" w:rsidR="00557BA3" w:rsidRPr="00143F70" w:rsidRDefault="00557BA3" w:rsidP="00557BA3">
            <w:pPr>
              <w:pStyle w:val="TAL"/>
              <w:rPr>
                <w:lang w:eastAsia="zh-CN"/>
              </w:rPr>
            </w:pPr>
            <w:r w:rsidRPr="001D65E9">
              <w:t>Location of the calling party</w:t>
            </w:r>
          </w:p>
        </w:tc>
      </w:tr>
    </w:tbl>
    <w:p w14:paraId="56DE47A9" w14:textId="77777777" w:rsidR="00A90238" w:rsidRPr="00AB5FED" w:rsidRDefault="00A90238" w:rsidP="00A90238"/>
    <w:p w14:paraId="286FF9F5" w14:textId="77777777" w:rsidR="00A90238" w:rsidRPr="00AB5FED" w:rsidRDefault="00A90238" w:rsidP="00A90238">
      <w:pPr>
        <w:pStyle w:val="Heading5"/>
      </w:pPr>
      <w:bookmarkStart w:id="308" w:name="_Toc460616027"/>
      <w:bookmarkStart w:id="309" w:name="_Toc460616888"/>
      <w:bookmarkStart w:id="310" w:name="_Toc465162488"/>
      <w:bookmarkStart w:id="311" w:name="_Toc154701402"/>
      <w:r>
        <w:t>7.1.2.2.3</w:t>
      </w:r>
      <w:r w:rsidRPr="00AB5FED">
        <w:tab/>
        <w:t>Group call response</w:t>
      </w:r>
      <w:bookmarkEnd w:id="308"/>
      <w:bookmarkEnd w:id="309"/>
      <w:bookmarkEnd w:id="310"/>
      <w:bookmarkEnd w:id="311"/>
    </w:p>
    <w:p w14:paraId="6AD5047E" w14:textId="77777777" w:rsidR="00A90238" w:rsidRPr="00AB5FED" w:rsidRDefault="00A90238" w:rsidP="00A90238">
      <w:r w:rsidRPr="00AB5FED">
        <w:t>Table </w:t>
      </w:r>
      <w:r>
        <w:t>7.1.2.2.3</w:t>
      </w:r>
      <w:r w:rsidRPr="00AB5FED">
        <w:t xml:space="preserve">-1 describes the information flow group call response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091A4379" w14:textId="77777777" w:rsidR="00A90238" w:rsidRPr="00AB5FED" w:rsidRDefault="00A90238" w:rsidP="00A90238">
      <w:pPr>
        <w:pStyle w:val="TH"/>
      </w:pPr>
      <w:r w:rsidRPr="00AB5FED">
        <w:t>Table </w:t>
      </w:r>
      <w:r>
        <w:t>7.1.2.2.3</w:t>
      </w:r>
      <w:r w:rsidRPr="00AB5FED">
        <w:t>-1</w:t>
      </w:r>
      <w:r>
        <w:t>:</w:t>
      </w:r>
      <w:r w:rsidRPr="00AB5FED">
        <w:t xml:space="preserve">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7C49A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B296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1752C"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D765" w14:textId="77777777" w:rsidR="00A90238" w:rsidRPr="00AB5FED" w:rsidRDefault="00A90238" w:rsidP="004260A6">
            <w:pPr>
              <w:pStyle w:val="TAH"/>
              <w:rPr>
                <w:lang w:eastAsia="ja-JP"/>
              </w:rPr>
            </w:pPr>
            <w:r w:rsidRPr="00AB5FED">
              <w:t>Description</w:t>
            </w:r>
          </w:p>
        </w:tc>
      </w:tr>
      <w:tr w:rsidR="00A90238" w:rsidRPr="00AB5FED" w14:paraId="76B4787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2978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1D279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468C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6A1197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7EC687"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2D33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E3C0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5A628E1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FB990E"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2B888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15FBC" w14:textId="77777777" w:rsidR="00A90238" w:rsidRPr="00AB5FED" w:rsidRDefault="00A90238" w:rsidP="004260A6">
            <w:pPr>
              <w:pStyle w:val="TAL"/>
            </w:pPr>
            <w:r w:rsidRPr="00AB5FED">
              <w:t>Media parameters selected</w:t>
            </w:r>
          </w:p>
        </w:tc>
      </w:tr>
      <w:tr w:rsidR="00A90238" w:rsidRPr="00AB5FED" w14:paraId="434AD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F18CDB"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55D23"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2EEAB" w14:textId="77777777" w:rsidR="00A90238" w:rsidRPr="00AB5FED" w:rsidRDefault="00A90238" w:rsidP="004260A6">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A779DFA" w14:textId="77777777" w:rsidR="00A90238" w:rsidRPr="00AB5FED" w:rsidRDefault="00A90238" w:rsidP="00A90238"/>
    <w:p w14:paraId="49F43AA4" w14:textId="77777777" w:rsidR="00A90238" w:rsidRPr="00AB5FED" w:rsidRDefault="00A90238" w:rsidP="00A90238">
      <w:pPr>
        <w:pStyle w:val="Heading5"/>
      </w:pPr>
      <w:bookmarkStart w:id="312" w:name="_Toc460616029"/>
      <w:bookmarkStart w:id="313" w:name="_Toc460616890"/>
      <w:bookmarkStart w:id="314" w:name="_Toc465162490"/>
      <w:bookmarkStart w:id="315" w:name="_Toc154701403"/>
      <w:r>
        <w:t>7.1.2.2.4</w:t>
      </w:r>
      <w:r w:rsidRPr="00AB5FED">
        <w:tab/>
        <w:t>Group call response</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312"/>
      <w:bookmarkEnd w:id="313"/>
      <w:bookmarkEnd w:id="314"/>
      <w:bookmarkEnd w:id="315"/>
    </w:p>
    <w:p w14:paraId="397A6F9C" w14:textId="77777777" w:rsidR="00A90238" w:rsidRPr="00AB5FED" w:rsidRDefault="00A90238" w:rsidP="00A90238">
      <w:r w:rsidRPr="00AB5FED">
        <w:t>Table </w:t>
      </w:r>
      <w:r>
        <w:t>7.1.2.2.4</w:t>
      </w:r>
      <w:r w:rsidRPr="00AB5FED">
        <w:t>-1 describes the information flow group call response from the MC</w:t>
      </w:r>
      <w:r>
        <w:t>Video</w:t>
      </w:r>
      <w:r w:rsidRPr="00AB5FED">
        <w:t xml:space="preserve"> client to the MC</w:t>
      </w:r>
      <w:r>
        <w:t>Video</w:t>
      </w:r>
      <w:r w:rsidRPr="00AB5FED">
        <w:t xml:space="preserve"> server.</w:t>
      </w:r>
    </w:p>
    <w:p w14:paraId="291878D5" w14:textId="77777777" w:rsidR="00A90238" w:rsidRPr="00AB5FED" w:rsidRDefault="00A90238" w:rsidP="00A90238">
      <w:pPr>
        <w:pStyle w:val="TH"/>
      </w:pPr>
      <w:r w:rsidRPr="00AB5FED">
        <w:t>Table </w:t>
      </w:r>
      <w:r>
        <w:t>7.1.2.2.4</w:t>
      </w:r>
      <w:r w:rsidRPr="00AB5FED">
        <w:t>-1</w:t>
      </w:r>
      <w:r>
        <w:t>:</w:t>
      </w:r>
      <w:r w:rsidRPr="00AB5FED">
        <w:t xml:space="preserve"> Group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2C759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04FF5"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835E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8DF33" w14:textId="77777777" w:rsidR="00A90238" w:rsidRPr="00AB5FED" w:rsidRDefault="00A90238" w:rsidP="004260A6">
            <w:pPr>
              <w:pStyle w:val="TAH"/>
              <w:rPr>
                <w:lang w:eastAsia="ja-JP"/>
              </w:rPr>
            </w:pPr>
            <w:r w:rsidRPr="00AB5FED">
              <w:t>Description</w:t>
            </w:r>
          </w:p>
        </w:tc>
      </w:tr>
      <w:tr w:rsidR="00A90238" w:rsidRPr="00AB5FED" w14:paraId="49458B9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CD091A"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E31F6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8C76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target MC</w:t>
            </w:r>
            <w:r>
              <w:rPr>
                <w:lang w:eastAsia="zh-CN"/>
              </w:rPr>
              <w:t>Video</w:t>
            </w:r>
            <w:r w:rsidRPr="00AB5FED">
              <w:rPr>
                <w:rFonts w:hint="eastAsia"/>
                <w:lang w:eastAsia="zh-CN"/>
              </w:rPr>
              <w:t xml:space="preserve"> group member</w:t>
            </w:r>
          </w:p>
        </w:tc>
      </w:tr>
      <w:tr w:rsidR="00A90238" w:rsidRPr="00AB5FED" w14:paraId="3EBE7B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09C26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4B8D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E524B8"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77C5340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C948F"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C012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34E86B" w14:textId="77777777" w:rsidR="00A90238" w:rsidRPr="00AB5FED" w:rsidRDefault="00A90238" w:rsidP="004260A6">
            <w:pPr>
              <w:pStyle w:val="TAL"/>
            </w:pPr>
            <w:r w:rsidRPr="00AB5FED">
              <w:t>Media parameters selected</w:t>
            </w:r>
          </w:p>
        </w:tc>
      </w:tr>
      <w:tr w:rsidR="00A90238" w:rsidRPr="00AB5FED" w14:paraId="10B08C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8C9C0"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0BE5D"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63DA0B"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group call request </w:t>
            </w:r>
            <w:r>
              <w:rPr>
                <w:lang w:eastAsia="zh-CN"/>
              </w:rPr>
              <w:t>(success or failure)</w:t>
            </w:r>
          </w:p>
        </w:tc>
      </w:tr>
    </w:tbl>
    <w:p w14:paraId="6017304D" w14:textId="77777777" w:rsidR="00A90238" w:rsidRPr="00AB5FED" w:rsidRDefault="00A90238" w:rsidP="00A90238"/>
    <w:p w14:paraId="74A4D5E8" w14:textId="77777777" w:rsidR="00A90238" w:rsidRPr="00AB5FED" w:rsidRDefault="00A90238" w:rsidP="00A90238">
      <w:pPr>
        <w:pStyle w:val="Heading5"/>
      </w:pPr>
      <w:bookmarkStart w:id="316" w:name="_Toc460616031"/>
      <w:bookmarkStart w:id="317" w:name="_Toc460616892"/>
      <w:bookmarkStart w:id="318" w:name="_Toc465162492"/>
      <w:bookmarkStart w:id="319" w:name="_Toc154701404"/>
      <w:r>
        <w:t>7.1.2.2.5</w:t>
      </w:r>
      <w:r w:rsidRPr="00AB5FED">
        <w:tab/>
        <w:t>Group call release request</w:t>
      </w:r>
      <w:bookmarkEnd w:id="316"/>
      <w:bookmarkEnd w:id="317"/>
      <w:bookmarkEnd w:id="318"/>
      <w:bookmarkEnd w:id="319"/>
    </w:p>
    <w:p w14:paraId="72AF209C" w14:textId="77777777" w:rsidR="00A90238" w:rsidRPr="00AB5FED" w:rsidRDefault="00A90238" w:rsidP="00A90238">
      <w:r w:rsidRPr="00AB5FED">
        <w:t>Table </w:t>
      </w:r>
      <w:r>
        <w:t>7.1.2.2.5</w:t>
      </w:r>
      <w:r w:rsidRPr="00AB5FED">
        <w:t xml:space="preserve">-1 describes the information flow group call release request from the </w:t>
      </w:r>
      <w:r>
        <w:t xml:space="preserve">MCVideo server to the MCVideo server and from the </w:t>
      </w:r>
      <w:r w:rsidRPr="00AB5FED">
        <w:t>MC</w:t>
      </w:r>
      <w:r>
        <w:t>Video</w:t>
      </w:r>
      <w:r w:rsidRPr="00AB5FED">
        <w:t xml:space="preserve"> </w:t>
      </w:r>
      <w:r w:rsidRPr="00AB5FED">
        <w:rPr>
          <w:rFonts w:hint="eastAsia"/>
          <w:lang w:eastAsia="zh-CN"/>
        </w:rPr>
        <w:t>server</w:t>
      </w:r>
      <w:r w:rsidRPr="00AB5FED">
        <w:t xml:space="preserve"> to the MC</w:t>
      </w:r>
      <w:r>
        <w:t>Video</w:t>
      </w:r>
      <w:r w:rsidRPr="00AB5FED">
        <w:t xml:space="preserve"> </w:t>
      </w:r>
      <w:r w:rsidRPr="00AB5FED">
        <w:rPr>
          <w:rFonts w:hint="eastAsia"/>
          <w:lang w:eastAsia="zh-CN"/>
        </w:rPr>
        <w:t>client</w:t>
      </w:r>
      <w:r w:rsidRPr="00AB5FED">
        <w:t>.</w:t>
      </w:r>
    </w:p>
    <w:p w14:paraId="43830046" w14:textId="77777777" w:rsidR="00A90238" w:rsidRPr="00AB5FED" w:rsidRDefault="00A90238" w:rsidP="00A90238">
      <w:pPr>
        <w:pStyle w:val="TH"/>
      </w:pPr>
      <w:r w:rsidRPr="00AB5FED">
        <w:lastRenderedPageBreak/>
        <w:t>Table </w:t>
      </w:r>
      <w:r>
        <w:t>7.1.2.2.5</w:t>
      </w:r>
      <w:r w:rsidRPr="00AB5FED">
        <w:t>-1</w:t>
      </w:r>
      <w:r>
        <w:t>:</w:t>
      </w:r>
      <w:r w:rsidRPr="00AB5FED">
        <w:t xml:space="preserve"> Group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DE7BA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E6429"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452D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EF283F" w14:textId="77777777" w:rsidR="00A90238" w:rsidRPr="00AB5FED" w:rsidRDefault="00A90238" w:rsidP="004260A6">
            <w:pPr>
              <w:pStyle w:val="TAH"/>
              <w:rPr>
                <w:lang w:eastAsia="ja-JP"/>
              </w:rPr>
            </w:pPr>
            <w:r w:rsidRPr="00AB5FED">
              <w:t>Description</w:t>
            </w:r>
          </w:p>
        </w:tc>
      </w:tr>
      <w:tr w:rsidR="00A90238" w:rsidRPr="00AB5FED" w14:paraId="6233C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7047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45FC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BB88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7390A1B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B944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744B2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3625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0E98917F" w14:textId="77777777" w:rsidR="00A90238" w:rsidRDefault="00A90238" w:rsidP="00A90238"/>
    <w:p w14:paraId="0E12689E" w14:textId="77777777" w:rsidR="00A90238" w:rsidRPr="00AB5FED" w:rsidRDefault="00A90238" w:rsidP="00A90238">
      <w:pPr>
        <w:pStyle w:val="Heading5"/>
      </w:pPr>
      <w:bookmarkStart w:id="320" w:name="_Toc465162493"/>
      <w:bookmarkStart w:id="321" w:name="_Toc154701405"/>
      <w:r>
        <w:t>7.1.2.2.6</w:t>
      </w:r>
      <w:r w:rsidRPr="00AB5FED">
        <w:tab/>
        <w:t>Group call release request</w:t>
      </w:r>
      <w:r w:rsidRPr="00AB5FED">
        <w:rPr>
          <w:rFonts w:hint="eastAsia"/>
          <w:lang w:eastAsia="zh-CN"/>
        </w:rPr>
        <w:t xml:space="preserve"> </w:t>
      </w:r>
      <w:r w:rsidRPr="00AB5FED">
        <w:t>(MC</w:t>
      </w:r>
      <w:r>
        <w:t>Video</w:t>
      </w:r>
      <w:r w:rsidRPr="00AB5FED">
        <w:t xml:space="preserve"> </w:t>
      </w:r>
      <w:r>
        <w:rPr>
          <w:lang w:eastAsia="zh-CN"/>
        </w:rPr>
        <w:t>client</w:t>
      </w:r>
      <w:r w:rsidRPr="00AB5FED">
        <w:t xml:space="preserve"> – MC</w:t>
      </w:r>
      <w:r>
        <w:t>Video</w:t>
      </w:r>
      <w:r w:rsidRPr="00AB5FED">
        <w:t xml:space="preserve"> </w:t>
      </w:r>
      <w:r>
        <w:rPr>
          <w:lang w:eastAsia="zh-CN"/>
        </w:rPr>
        <w:t>server</w:t>
      </w:r>
      <w:r w:rsidRPr="00AB5FED">
        <w:t>)</w:t>
      </w:r>
      <w:bookmarkEnd w:id="320"/>
      <w:bookmarkEnd w:id="321"/>
    </w:p>
    <w:p w14:paraId="734420B4" w14:textId="77777777" w:rsidR="00A90238" w:rsidRPr="00AB5FED" w:rsidRDefault="00A90238" w:rsidP="00A90238">
      <w:r w:rsidRPr="00AB5FED">
        <w:t>Table </w:t>
      </w:r>
      <w:r>
        <w:t>7.1.2.2.6</w:t>
      </w:r>
      <w:r w:rsidRPr="00AB5FED">
        <w:t>-1 describes the information flow group call release request from the MC</w:t>
      </w:r>
      <w:r>
        <w:t>Video</w:t>
      </w:r>
      <w:r w:rsidRPr="00AB5FED">
        <w:t xml:space="preserve"> </w:t>
      </w:r>
      <w:r>
        <w:rPr>
          <w:lang w:eastAsia="zh-CN"/>
        </w:rPr>
        <w:t>client</w:t>
      </w:r>
      <w:r w:rsidRPr="00AB5FED">
        <w:t xml:space="preserve"> to the MC</w:t>
      </w:r>
      <w:r>
        <w:t>Video</w:t>
      </w:r>
      <w:r w:rsidRPr="00AB5FED">
        <w:t xml:space="preserve"> </w:t>
      </w:r>
      <w:r>
        <w:rPr>
          <w:lang w:eastAsia="zh-CN"/>
        </w:rPr>
        <w:t>server</w:t>
      </w:r>
      <w:r w:rsidRPr="00AB5FED">
        <w:t>.</w:t>
      </w:r>
    </w:p>
    <w:p w14:paraId="17A79925" w14:textId="77777777" w:rsidR="00A90238" w:rsidRPr="00AB5FED" w:rsidRDefault="00A90238" w:rsidP="00A90238">
      <w:pPr>
        <w:pStyle w:val="TH"/>
      </w:pPr>
      <w:r w:rsidRPr="00AB5FED">
        <w:t>Table </w:t>
      </w:r>
      <w:r>
        <w:t>7.1.2.2.6</w:t>
      </w:r>
      <w:r w:rsidRPr="00AB5FED">
        <w:t>-1</w:t>
      </w:r>
      <w:r>
        <w:t>:</w:t>
      </w:r>
      <w:r w:rsidRPr="00AB5FED">
        <w:t xml:space="preserve"> Group call release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7C1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AEEB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95C1B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6843E" w14:textId="77777777" w:rsidR="00A90238" w:rsidRPr="00AB5FED" w:rsidRDefault="00A90238" w:rsidP="004260A6">
            <w:pPr>
              <w:pStyle w:val="TAH"/>
              <w:rPr>
                <w:lang w:eastAsia="ja-JP"/>
              </w:rPr>
            </w:pPr>
            <w:r w:rsidRPr="00AB5FED">
              <w:t>Description</w:t>
            </w:r>
          </w:p>
        </w:tc>
      </w:tr>
      <w:tr w:rsidR="00A90238" w:rsidRPr="00AB5FED" w14:paraId="2D0B51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DC0CA8"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E4A2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CF415C"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2BFB2D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0FF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51F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9025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5DFC3226" w14:textId="77777777" w:rsidR="00A90238" w:rsidRPr="00AB5FED" w:rsidRDefault="00A90238" w:rsidP="00A90238"/>
    <w:p w14:paraId="2F1CC142" w14:textId="77777777" w:rsidR="00A90238" w:rsidRPr="00AB5FED" w:rsidRDefault="00A90238" w:rsidP="00A90238">
      <w:pPr>
        <w:pStyle w:val="Heading5"/>
      </w:pPr>
      <w:bookmarkStart w:id="322" w:name="_Toc460616033"/>
      <w:bookmarkStart w:id="323" w:name="_Toc460616894"/>
      <w:bookmarkStart w:id="324" w:name="_Toc465162495"/>
      <w:bookmarkStart w:id="325" w:name="_Toc154701406"/>
      <w:r>
        <w:t>7.1.2.2.7</w:t>
      </w:r>
      <w:r w:rsidRPr="00AB5FED">
        <w:tab/>
        <w:t>Group call release response</w:t>
      </w:r>
      <w:bookmarkEnd w:id="322"/>
      <w:bookmarkEnd w:id="323"/>
      <w:bookmarkEnd w:id="324"/>
      <w:bookmarkEnd w:id="325"/>
    </w:p>
    <w:p w14:paraId="7D2ED890" w14:textId="77777777" w:rsidR="00A90238" w:rsidRPr="00AB5FED" w:rsidRDefault="00A90238" w:rsidP="00A90238">
      <w:r w:rsidRPr="00AB5FED">
        <w:t>Table </w:t>
      </w:r>
      <w:r>
        <w:t>7.1.2.2.7</w:t>
      </w:r>
      <w:r w:rsidRPr="00AB5FED">
        <w:t xml:space="preserve">-1 describes the information flow group call release response from the </w:t>
      </w:r>
      <w:r w:rsidRPr="00953867">
        <w:t xml:space="preserve">MCVideo server to the MCVideo server and from the </w:t>
      </w:r>
      <w:r w:rsidRPr="00AB5FED">
        <w:t>MC</w:t>
      </w:r>
      <w:r>
        <w:t>Video</w:t>
      </w:r>
      <w:r w:rsidRPr="00AB5FED">
        <w:t xml:space="preserve"> </w:t>
      </w:r>
      <w:r w:rsidRPr="00AB5FED">
        <w:rPr>
          <w:rFonts w:hint="eastAsia"/>
          <w:lang w:eastAsia="zh-CN"/>
        </w:rPr>
        <w:t>client</w:t>
      </w:r>
      <w:r w:rsidRPr="00AB5FED">
        <w:t xml:space="preserve"> to the MC</w:t>
      </w:r>
      <w:r>
        <w:t>Video</w:t>
      </w:r>
      <w:r w:rsidRPr="00AB5FED">
        <w:t xml:space="preserve"> </w:t>
      </w:r>
      <w:r w:rsidRPr="00AB5FED">
        <w:rPr>
          <w:rFonts w:hint="eastAsia"/>
          <w:lang w:eastAsia="zh-CN"/>
        </w:rPr>
        <w:t>server</w:t>
      </w:r>
      <w:r w:rsidRPr="00AB5FED">
        <w:t>.</w:t>
      </w:r>
    </w:p>
    <w:p w14:paraId="0937197B" w14:textId="77777777" w:rsidR="00A90238" w:rsidRPr="00AB5FED" w:rsidRDefault="00A90238" w:rsidP="00A90238">
      <w:pPr>
        <w:pStyle w:val="TH"/>
      </w:pPr>
      <w:r w:rsidRPr="00AB5FED">
        <w:t>Table </w:t>
      </w:r>
      <w:r>
        <w:t>7.1.2.2.7</w:t>
      </w:r>
      <w:r w:rsidRPr="00AB5FED">
        <w:t>-1</w:t>
      </w:r>
      <w:r>
        <w:t>:</w:t>
      </w:r>
      <w:r w:rsidRPr="00AB5FED">
        <w:t xml:space="preserve"> Group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802D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3F41"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5C639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65CD42" w14:textId="77777777" w:rsidR="00A90238" w:rsidRPr="00AB5FED" w:rsidRDefault="00A90238" w:rsidP="004260A6">
            <w:pPr>
              <w:pStyle w:val="TAH"/>
              <w:rPr>
                <w:lang w:eastAsia="ja-JP"/>
              </w:rPr>
            </w:pPr>
            <w:r w:rsidRPr="00AB5FED">
              <w:t>Description</w:t>
            </w:r>
          </w:p>
        </w:tc>
      </w:tr>
      <w:tr w:rsidR="00A90238" w:rsidRPr="00AB5FED" w14:paraId="672AB8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6B206"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85B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EBABCD"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489835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EF4F9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CB66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7EA54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124BD72B" w14:textId="77777777" w:rsidR="00A90238" w:rsidRPr="00AB5FED" w:rsidRDefault="00A90238" w:rsidP="00A90238">
      <w:pPr>
        <w:rPr>
          <w:lang w:eastAsia="zh-CN"/>
        </w:rPr>
      </w:pPr>
    </w:p>
    <w:p w14:paraId="028A37C9" w14:textId="77777777" w:rsidR="00A90238" w:rsidRPr="00AB5FED" w:rsidRDefault="00A90238" w:rsidP="00A90238">
      <w:pPr>
        <w:pStyle w:val="Heading5"/>
      </w:pPr>
      <w:bookmarkStart w:id="326" w:name="_Toc460616035"/>
      <w:bookmarkStart w:id="327" w:name="_Toc460616896"/>
      <w:bookmarkStart w:id="328" w:name="_Toc465162497"/>
      <w:bookmarkStart w:id="329" w:name="_Toc154701407"/>
      <w:r>
        <w:t>7.1.2.2.8</w:t>
      </w:r>
      <w:r w:rsidRPr="00AB5FED">
        <w:tab/>
        <w:t>Group call rejoin request</w:t>
      </w:r>
      <w:bookmarkEnd w:id="326"/>
      <w:bookmarkEnd w:id="327"/>
      <w:bookmarkEnd w:id="328"/>
      <w:bookmarkEnd w:id="329"/>
    </w:p>
    <w:p w14:paraId="0B8ABF1D" w14:textId="77777777" w:rsidR="00A90238" w:rsidRPr="00AB5FED" w:rsidRDefault="00A90238" w:rsidP="00A90238">
      <w:r w:rsidRPr="00AB5FED">
        <w:t>Table </w:t>
      </w:r>
      <w:r>
        <w:t>7.1.2.2.8</w:t>
      </w:r>
      <w:r w:rsidRPr="00AB5FED">
        <w:t xml:space="preserve">-1 describes the information flow group call rejoin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64D26BA4" w14:textId="77777777" w:rsidR="00A90238" w:rsidRPr="00AB5FED" w:rsidRDefault="00A90238" w:rsidP="00A90238">
      <w:pPr>
        <w:pStyle w:val="TH"/>
      </w:pPr>
      <w:r w:rsidRPr="00AB5FED">
        <w:t>Table </w:t>
      </w:r>
      <w:r>
        <w:t>7.1.2.2.8</w:t>
      </w:r>
      <w:r w:rsidRPr="00AB5FED">
        <w:t>-1</w:t>
      </w:r>
      <w:r>
        <w:t>:</w:t>
      </w:r>
      <w:r w:rsidRPr="00AB5FED">
        <w:t xml:space="preserve"> Group call rejoin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52865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85492"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16C6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9C0DA" w14:textId="77777777" w:rsidR="00A90238" w:rsidRPr="00AB5FED" w:rsidRDefault="00A90238" w:rsidP="004260A6">
            <w:pPr>
              <w:pStyle w:val="TAH"/>
              <w:rPr>
                <w:lang w:eastAsia="ja-JP"/>
              </w:rPr>
            </w:pPr>
            <w:r w:rsidRPr="00AB5FED">
              <w:t>Description</w:t>
            </w:r>
          </w:p>
        </w:tc>
      </w:tr>
      <w:tr w:rsidR="00A90238" w:rsidRPr="00AB5FED" w14:paraId="7C053D8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235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6BBA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AF99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re-joining MC</w:t>
            </w:r>
            <w:r>
              <w:rPr>
                <w:lang w:eastAsia="zh-CN"/>
              </w:rPr>
              <w:t>Video</w:t>
            </w:r>
            <w:r w:rsidRPr="00AB5FED">
              <w:rPr>
                <w:rFonts w:hint="eastAsia"/>
                <w:lang w:eastAsia="zh-CN"/>
              </w:rPr>
              <w:t xml:space="preserve"> group member</w:t>
            </w:r>
          </w:p>
        </w:tc>
      </w:tr>
      <w:tr w:rsidR="00A90238" w:rsidRPr="00AB5FED" w14:paraId="31CFE9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5C4DF" w14:textId="77777777" w:rsidR="00A90238" w:rsidRPr="00AB5FED" w:rsidRDefault="00A90238" w:rsidP="004260A6">
            <w:pPr>
              <w:pStyle w:val="TAL"/>
              <w:rPr>
                <w:lang w:eastAsia="zh-CN"/>
              </w:rPr>
            </w:pPr>
            <w:r w:rsidRPr="008E0009">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2E89A3" w14:textId="77777777" w:rsidR="00A90238" w:rsidRPr="00AB5FED" w:rsidRDefault="00A90238" w:rsidP="004260A6">
            <w:pPr>
              <w:pStyle w:val="TAL"/>
            </w:pPr>
            <w:r w:rsidRPr="008E000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F7FA" w14:textId="77777777" w:rsidR="00A90238" w:rsidRPr="00AB5FED" w:rsidRDefault="00A90238" w:rsidP="004260A6">
            <w:pPr>
              <w:pStyle w:val="TAL"/>
            </w:pPr>
            <w:r w:rsidRPr="008E0009">
              <w:t>The functional alias of the re-joining MCVideo group member</w:t>
            </w:r>
          </w:p>
        </w:tc>
      </w:tr>
      <w:tr w:rsidR="00A90238" w:rsidRPr="00AB5FED" w14:paraId="4C5E5B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7F2C"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2D718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9513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593C188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D76C5E"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6534E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B6B31"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bl>
    <w:p w14:paraId="718507AB" w14:textId="77777777" w:rsidR="00A90238" w:rsidRDefault="00A90238" w:rsidP="00A90238">
      <w:bookmarkStart w:id="330" w:name="_Toc460616036"/>
      <w:bookmarkStart w:id="331" w:name="_Toc460616897"/>
      <w:bookmarkStart w:id="332" w:name="_Toc465162498"/>
    </w:p>
    <w:p w14:paraId="17842029" w14:textId="77777777" w:rsidR="00A90238" w:rsidRPr="00AB5FED" w:rsidRDefault="00A90238" w:rsidP="00A90238">
      <w:pPr>
        <w:pStyle w:val="Heading5"/>
      </w:pPr>
      <w:bookmarkStart w:id="333" w:name="_Toc154701408"/>
      <w:r>
        <w:lastRenderedPageBreak/>
        <w:t>7.1.2.2.9</w:t>
      </w:r>
      <w:r w:rsidRPr="00AB5FED">
        <w:tab/>
        <w:t>Group call rejoin response</w:t>
      </w:r>
      <w:bookmarkEnd w:id="330"/>
      <w:bookmarkEnd w:id="331"/>
      <w:bookmarkEnd w:id="332"/>
      <w:bookmarkEnd w:id="333"/>
    </w:p>
    <w:p w14:paraId="42D2943E" w14:textId="77777777" w:rsidR="00A90238" w:rsidRPr="00AB5FED" w:rsidRDefault="00A90238" w:rsidP="00A90238">
      <w:r w:rsidRPr="00AB5FED">
        <w:t>Table </w:t>
      </w:r>
      <w:r>
        <w:t>7.1.2.2.9</w:t>
      </w:r>
      <w:r w:rsidRPr="00AB5FED">
        <w:t xml:space="preserve">-1 describes the information flow group call rejoin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238DF614" w14:textId="77777777" w:rsidR="00A90238" w:rsidRPr="00AB5FED" w:rsidRDefault="00A90238" w:rsidP="00A90238">
      <w:pPr>
        <w:pStyle w:val="TH"/>
      </w:pPr>
      <w:r w:rsidRPr="00AB5FED">
        <w:t>Table </w:t>
      </w:r>
      <w:r>
        <w:t>7.1.2.2.9</w:t>
      </w:r>
      <w:r w:rsidRPr="00AB5FED">
        <w:t>-1</w:t>
      </w:r>
      <w:r>
        <w:t>:</w:t>
      </w:r>
      <w:r w:rsidRPr="00AB5FED">
        <w:t xml:space="preserve"> Group call rejoin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C662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611C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558E3"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FC286" w14:textId="77777777" w:rsidR="00A90238" w:rsidRPr="00AB5FED" w:rsidRDefault="00A90238" w:rsidP="004260A6">
            <w:pPr>
              <w:pStyle w:val="TAH"/>
              <w:rPr>
                <w:lang w:eastAsia="ja-JP"/>
              </w:rPr>
            </w:pPr>
            <w:r w:rsidRPr="00AB5FED">
              <w:t>Description</w:t>
            </w:r>
          </w:p>
        </w:tc>
      </w:tr>
      <w:tr w:rsidR="00A90238" w:rsidRPr="00AB5FED" w14:paraId="6A5C0D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B032F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0A5A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006CD5"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rejoining the group call</w:t>
            </w:r>
          </w:p>
        </w:tc>
      </w:tr>
      <w:tr w:rsidR="00A90238" w:rsidRPr="00AB5FED" w14:paraId="567C2B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A7D49"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5577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9A3C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2460768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A1E21"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2C0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260A28" w14:textId="77777777" w:rsidR="00A90238" w:rsidRPr="00AB5FED" w:rsidRDefault="00A90238" w:rsidP="004260A6">
            <w:pPr>
              <w:pStyle w:val="TAL"/>
            </w:pPr>
            <w:r w:rsidRPr="00AB5FED">
              <w:t>Media parameters selected</w:t>
            </w:r>
          </w:p>
        </w:tc>
      </w:tr>
    </w:tbl>
    <w:p w14:paraId="23B0C6C8" w14:textId="77777777" w:rsidR="00A90238" w:rsidRPr="00AB5FED" w:rsidRDefault="00A90238" w:rsidP="00A90238">
      <w:pPr>
        <w:rPr>
          <w:lang w:eastAsia="zh-CN"/>
        </w:rPr>
      </w:pPr>
    </w:p>
    <w:p w14:paraId="4FC6AC0A" w14:textId="77777777" w:rsidR="00A90238" w:rsidRPr="00AB5FED" w:rsidRDefault="00A90238" w:rsidP="00A90238">
      <w:pPr>
        <w:pStyle w:val="Heading5"/>
      </w:pPr>
      <w:bookmarkStart w:id="334" w:name="_Toc460616037"/>
      <w:bookmarkStart w:id="335" w:name="_Toc460616898"/>
      <w:bookmarkStart w:id="336" w:name="_Toc465162499"/>
      <w:bookmarkStart w:id="337" w:name="_Toc154701409"/>
      <w:r>
        <w:t>7.1.2.2.10</w:t>
      </w:r>
      <w:r w:rsidRPr="00AB5FED">
        <w:tab/>
        <w:t>Group join request</w:t>
      </w:r>
      <w:bookmarkEnd w:id="334"/>
      <w:bookmarkEnd w:id="335"/>
      <w:bookmarkEnd w:id="336"/>
      <w:bookmarkEnd w:id="337"/>
    </w:p>
    <w:p w14:paraId="13C2DD1E" w14:textId="77777777" w:rsidR="00A90238" w:rsidRPr="00AB5FED" w:rsidRDefault="00A90238" w:rsidP="00A90238">
      <w:r w:rsidRPr="00AB5FED">
        <w:t>Table </w:t>
      </w:r>
      <w:r>
        <w:t>7.1.2.2.10</w:t>
      </w:r>
      <w:r w:rsidRPr="00AB5FED">
        <w:t xml:space="preserve">-1 describes the information flow group join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35A98770" w14:textId="77777777" w:rsidR="00A90238" w:rsidRPr="00AB5FED" w:rsidRDefault="00A90238" w:rsidP="00A90238">
      <w:pPr>
        <w:pStyle w:val="TH"/>
      </w:pPr>
      <w:r w:rsidRPr="00AB5FED">
        <w:t>Table </w:t>
      </w:r>
      <w:r>
        <w:t>7.1.2.2.10</w:t>
      </w:r>
      <w:r w:rsidRPr="00AB5FED">
        <w:t>-1</w:t>
      </w:r>
      <w:r>
        <w:t>:</w:t>
      </w:r>
      <w:r w:rsidRPr="00AB5FED">
        <w:t xml:space="preserve"> Group join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77D1A7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DAEB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4E3A5"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E1520" w14:textId="77777777" w:rsidR="00A90238" w:rsidRPr="00AB5FED" w:rsidRDefault="00A90238" w:rsidP="004260A6">
            <w:pPr>
              <w:pStyle w:val="TAH"/>
              <w:rPr>
                <w:lang w:eastAsia="ja-JP"/>
              </w:rPr>
            </w:pPr>
            <w:r w:rsidRPr="00AB5FED">
              <w:t>Description</w:t>
            </w:r>
          </w:p>
        </w:tc>
      </w:tr>
      <w:tr w:rsidR="00A90238" w:rsidRPr="00AB5FED" w14:paraId="0486E1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DC0D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8AED7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5ACE6"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42A491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C2B1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DFF3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42C4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5F6609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F89B7"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D3100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B3250"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r w:rsidR="00A90238" w:rsidRPr="00AB5FED" w14:paraId="32570C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240F9" w14:textId="77777777" w:rsidR="00A90238" w:rsidRPr="00AB5FED" w:rsidRDefault="00A90238" w:rsidP="004260A6">
            <w:pPr>
              <w:pStyle w:val="TAL"/>
              <w:rPr>
                <w:lang w:eastAsia="zh-CN"/>
              </w:rPr>
            </w:pPr>
            <w:r w:rsidRPr="00AB5FED">
              <w:rPr>
                <w:lang w:eastAsia="zh-CN"/>
              </w:rPr>
              <w:t xml:space="preserve">Implicit </w:t>
            </w:r>
            <w:r>
              <w:rPr>
                <w:lang w:eastAsia="zh-CN"/>
              </w:rPr>
              <w:t>transmit media</w:t>
            </w:r>
            <w:r w:rsidRPr="00AB5FED">
              <w:rPr>
                <w:lang w:eastAsia="zh-CN"/>
              </w:rPr>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38AE3"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F41F06"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844AC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9F74A" w14:textId="77777777" w:rsidR="00A90238" w:rsidRPr="00AB5FED"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B0A042"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00DDAB"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4DA82F31" w14:textId="77777777" w:rsidR="00A90238" w:rsidRPr="00AB5FED" w:rsidRDefault="00A90238" w:rsidP="00A90238"/>
    <w:p w14:paraId="48273847" w14:textId="77777777" w:rsidR="00A90238" w:rsidRPr="00AB5FED" w:rsidRDefault="00A90238" w:rsidP="00A90238">
      <w:pPr>
        <w:pStyle w:val="Heading5"/>
      </w:pPr>
      <w:bookmarkStart w:id="338" w:name="_Toc460616038"/>
      <w:bookmarkStart w:id="339" w:name="_Toc460616899"/>
      <w:bookmarkStart w:id="340" w:name="_Toc465162500"/>
      <w:bookmarkStart w:id="341" w:name="_Toc154701410"/>
      <w:r>
        <w:t>7.1.2.2.11</w:t>
      </w:r>
      <w:r w:rsidRPr="00AB5FED">
        <w:tab/>
        <w:t>Group join response</w:t>
      </w:r>
      <w:bookmarkEnd w:id="338"/>
      <w:bookmarkEnd w:id="339"/>
      <w:bookmarkEnd w:id="340"/>
      <w:bookmarkEnd w:id="341"/>
    </w:p>
    <w:p w14:paraId="23A6CE97" w14:textId="77777777" w:rsidR="00A90238" w:rsidRPr="00AB5FED" w:rsidRDefault="00A90238" w:rsidP="00A90238">
      <w:r w:rsidRPr="00AB5FED">
        <w:t>Table </w:t>
      </w:r>
      <w:r>
        <w:t>7.1.2.2.11</w:t>
      </w:r>
      <w:r w:rsidRPr="00AB5FED">
        <w:t xml:space="preserve">-1 describes the information flow group join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515045AE" w14:textId="77777777" w:rsidR="00A90238" w:rsidRPr="00AB5FED" w:rsidRDefault="00A90238" w:rsidP="00A90238">
      <w:pPr>
        <w:pStyle w:val="TH"/>
      </w:pPr>
      <w:r w:rsidRPr="00AB5FED">
        <w:t>Table </w:t>
      </w:r>
      <w:r>
        <w:t>7.1.2.2.11</w:t>
      </w:r>
      <w:r w:rsidRPr="00AB5FED">
        <w:t>-1</w:t>
      </w:r>
      <w:r>
        <w:t>:</w:t>
      </w:r>
      <w:r w:rsidRPr="00AB5FED">
        <w:t xml:space="preserve"> Group join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44222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E015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684B4"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DD146" w14:textId="77777777" w:rsidR="00A90238" w:rsidRPr="00AB5FED" w:rsidRDefault="00A90238" w:rsidP="004260A6">
            <w:pPr>
              <w:pStyle w:val="TAH"/>
              <w:rPr>
                <w:lang w:eastAsia="ja-JP"/>
              </w:rPr>
            </w:pPr>
            <w:r w:rsidRPr="00AB5FED">
              <w:t>Description</w:t>
            </w:r>
          </w:p>
        </w:tc>
      </w:tr>
      <w:tr w:rsidR="00A90238" w:rsidRPr="00AB5FED" w14:paraId="742DC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CF68D"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B3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D6E5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38BA83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E194"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7A7D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DE71A4"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2B59F0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5DCC3"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320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04706E" w14:textId="77777777" w:rsidR="00A90238" w:rsidRPr="00AB5FED" w:rsidRDefault="00A90238" w:rsidP="004260A6">
            <w:pPr>
              <w:pStyle w:val="TAL"/>
            </w:pPr>
            <w:r w:rsidRPr="00AB5FED">
              <w:t>Media parameters selected</w:t>
            </w:r>
          </w:p>
        </w:tc>
      </w:tr>
    </w:tbl>
    <w:p w14:paraId="345BC0A6" w14:textId="77777777" w:rsidR="00A90238" w:rsidRPr="00AB5FED" w:rsidRDefault="00A90238" w:rsidP="00A90238"/>
    <w:p w14:paraId="3EFA7F8A" w14:textId="77777777" w:rsidR="00A90238" w:rsidRPr="00AB5FED" w:rsidRDefault="00A90238" w:rsidP="00A90238">
      <w:pPr>
        <w:pStyle w:val="Heading5"/>
      </w:pPr>
      <w:bookmarkStart w:id="342" w:name="_Toc460616039"/>
      <w:bookmarkStart w:id="343" w:name="_Toc460616900"/>
      <w:bookmarkStart w:id="344" w:name="_Toc465162501"/>
      <w:bookmarkStart w:id="345" w:name="_Toc154701411"/>
      <w:r>
        <w:t>7.1.2.2.12</w:t>
      </w:r>
      <w:r w:rsidRPr="00AB5FED">
        <w:tab/>
        <w:t>Group call leave request</w:t>
      </w:r>
      <w:bookmarkEnd w:id="342"/>
      <w:bookmarkEnd w:id="343"/>
      <w:bookmarkEnd w:id="344"/>
      <w:bookmarkEnd w:id="345"/>
    </w:p>
    <w:p w14:paraId="2AFBA5CE" w14:textId="77777777" w:rsidR="00A90238" w:rsidRPr="00AB5FED" w:rsidRDefault="00A90238" w:rsidP="00A90238">
      <w:r w:rsidRPr="00AB5FED">
        <w:t>Table </w:t>
      </w:r>
      <w:r>
        <w:t>7.1.2.2.12</w:t>
      </w:r>
      <w:r w:rsidRPr="00AB5FED">
        <w:t xml:space="preserve">-1 describes the information flow group call leave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13148D0E" w14:textId="77777777" w:rsidR="00A90238" w:rsidRPr="00AB5FED" w:rsidRDefault="00A90238" w:rsidP="00A90238">
      <w:pPr>
        <w:pStyle w:val="TH"/>
      </w:pPr>
      <w:r w:rsidRPr="00AB5FED">
        <w:lastRenderedPageBreak/>
        <w:t>Table </w:t>
      </w:r>
      <w:r>
        <w:t>7.1.2.2.12</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496112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7414E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537C78"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B0685" w14:textId="77777777" w:rsidR="00A90238" w:rsidRPr="00AB5FED" w:rsidRDefault="00A90238" w:rsidP="004260A6">
            <w:pPr>
              <w:pStyle w:val="TAH"/>
              <w:rPr>
                <w:lang w:eastAsia="ja-JP"/>
              </w:rPr>
            </w:pPr>
            <w:r w:rsidRPr="00AB5FED">
              <w:t>Description</w:t>
            </w:r>
          </w:p>
        </w:tc>
      </w:tr>
      <w:tr w:rsidR="00A90238" w:rsidRPr="00AB5FED" w14:paraId="7FFE1A0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BFF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B4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3137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1D4427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AB83F"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B1A0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29A3E"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AAFE1C9" w14:textId="77777777" w:rsidR="00A90238" w:rsidRDefault="00A90238" w:rsidP="00A90238"/>
    <w:p w14:paraId="2875C79E" w14:textId="77777777" w:rsidR="00A90238" w:rsidRPr="00AB5FED" w:rsidRDefault="00A90238" w:rsidP="00A90238">
      <w:pPr>
        <w:pStyle w:val="Heading5"/>
      </w:pPr>
      <w:bookmarkStart w:id="346" w:name="_Toc154701412"/>
      <w:r>
        <w:t>7.1.2.2.12a</w:t>
      </w:r>
      <w:r w:rsidRPr="00AB5FED">
        <w:tab/>
        <w:t>Group call leave request</w:t>
      </w:r>
      <w:bookmarkEnd w:id="346"/>
    </w:p>
    <w:p w14:paraId="4977CBF1" w14:textId="77777777" w:rsidR="00A90238" w:rsidRPr="00AB5FED" w:rsidRDefault="00A90238" w:rsidP="00A90238">
      <w:r w:rsidRPr="00AB5FED">
        <w:t>Table </w:t>
      </w:r>
      <w:r>
        <w:t>7.1.2.2.12a</w:t>
      </w:r>
      <w:r w:rsidRPr="00AB5FED">
        <w:t xml:space="preserve">-1 describes the information flow group call leave request from the </w:t>
      </w:r>
      <w:r w:rsidRPr="00AB5FED">
        <w:rPr>
          <w:rFonts w:hint="eastAsia"/>
          <w:lang w:eastAsia="zh-CN"/>
        </w:rPr>
        <w:t>MC</w:t>
      </w:r>
      <w:r>
        <w:rPr>
          <w:lang w:eastAsia="zh-CN"/>
        </w:rPr>
        <w:t>Video</w:t>
      </w:r>
      <w:r w:rsidRPr="00AB5FED">
        <w:t xml:space="preserve"> </w:t>
      </w:r>
      <w:r>
        <w:t xml:space="preserve">client </w:t>
      </w:r>
      <w:r w:rsidRPr="00AB5FED">
        <w:t xml:space="preserve">to the </w:t>
      </w:r>
      <w:r w:rsidRPr="00AB5FED">
        <w:rPr>
          <w:rFonts w:hint="eastAsia"/>
          <w:lang w:eastAsia="zh-CN"/>
        </w:rPr>
        <w:t>MC</w:t>
      </w:r>
      <w:r>
        <w:rPr>
          <w:lang w:eastAsia="zh-CN"/>
        </w:rPr>
        <w:t>Video</w:t>
      </w:r>
      <w:r w:rsidRPr="00AB5FED">
        <w:t xml:space="preserve"> </w:t>
      </w:r>
      <w:r>
        <w:t>server</w:t>
      </w:r>
      <w:r w:rsidRPr="009F79B1">
        <w:t xml:space="preserve"> </w:t>
      </w:r>
      <w:bookmarkStart w:id="347" w:name="_Hlk28009581"/>
      <w:r>
        <w:t xml:space="preserve">and from the </w:t>
      </w:r>
      <w:r w:rsidRPr="009F79B1">
        <w:t>MCVideo server to the MCVideo server</w:t>
      </w:r>
      <w:bookmarkEnd w:id="347"/>
      <w:r w:rsidRPr="00AB5FED">
        <w:t>.</w:t>
      </w:r>
    </w:p>
    <w:p w14:paraId="13D7CAB3" w14:textId="77777777" w:rsidR="00A90238" w:rsidRPr="00AB5FED" w:rsidRDefault="00A90238" w:rsidP="00A90238">
      <w:pPr>
        <w:pStyle w:val="TH"/>
      </w:pPr>
      <w:r w:rsidRPr="00AB5FED">
        <w:t>Table </w:t>
      </w:r>
      <w:r>
        <w:t>7.1.2.2.12a</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0966F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7E8F4"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ADC2"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16D281" w14:textId="77777777" w:rsidR="00A90238" w:rsidRPr="00AB5FED" w:rsidRDefault="00A90238" w:rsidP="004260A6">
            <w:pPr>
              <w:pStyle w:val="TAH"/>
              <w:rPr>
                <w:lang w:eastAsia="ja-JP"/>
              </w:rPr>
            </w:pPr>
            <w:r w:rsidRPr="00AB5FED">
              <w:t>Description</w:t>
            </w:r>
          </w:p>
        </w:tc>
      </w:tr>
      <w:tr w:rsidR="00A90238" w:rsidRPr="00AB5FED" w14:paraId="420E300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CF31A"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6EBC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F697A" w14:textId="77777777" w:rsidR="00A90238" w:rsidRPr="00AB5FED" w:rsidRDefault="00A90238" w:rsidP="004260A6">
            <w:pPr>
              <w:pStyle w:val="TAL"/>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63108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55F980"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185B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435CB"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0BC8BD03" w14:textId="77777777" w:rsidR="00A90238" w:rsidRPr="00AB5FED" w:rsidRDefault="00A90238" w:rsidP="00A90238"/>
    <w:p w14:paraId="2F07DD0E" w14:textId="77777777" w:rsidR="00A90238" w:rsidRPr="00AB5FED" w:rsidRDefault="00A90238" w:rsidP="00A90238">
      <w:pPr>
        <w:pStyle w:val="Heading5"/>
      </w:pPr>
      <w:bookmarkStart w:id="348" w:name="_Toc460616040"/>
      <w:bookmarkStart w:id="349" w:name="_Toc460616901"/>
      <w:bookmarkStart w:id="350" w:name="_Toc465162502"/>
      <w:bookmarkStart w:id="351" w:name="_Toc154701413"/>
      <w:r>
        <w:t>7.1.2.2.13</w:t>
      </w:r>
      <w:r w:rsidRPr="00AB5FED">
        <w:tab/>
        <w:t>Group call leave response</w:t>
      </w:r>
      <w:bookmarkEnd w:id="348"/>
      <w:bookmarkEnd w:id="349"/>
      <w:bookmarkEnd w:id="350"/>
      <w:bookmarkEnd w:id="351"/>
    </w:p>
    <w:p w14:paraId="5BB82811" w14:textId="77777777" w:rsidR="00A90238" w:rsidRPr="00AB5FED" w:rsidRDefault="00A90238" w:rsidP="00A90238">
      <w:r w:rsidRPr="00AB5FED">
        <w:t>Table </w:t>
      </w:r>
      <w:r>
        <w:t>7.1.2.2.13</w:t>
      </w:r>
      <w:r w:rsidRPr="00AB5FED">
        <w:t xml:space="preserve">-1 describes the information flow group call leave response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r w:rsidRPr="009F79B1">
        <w:t xml:space="preserve"> and from the MCVideo server to the MCVideo server</w:t>
      </w:r>
      <w:r w:rsidRPr="00AB5FED">
        <w:t>.</w:t>
      </w:r>
    </w:p>
    <w:p w14:paraId="42E6070A" w14:textId="77777777" w:rsidR="00A90238" w:rsidRPr="00AB5FED" w:rsidRDefault="00A90238" w:rsidP="00A90238">
      <w:pPr>
        <w:pStyle w:val="TH"/>
      </w:pPr>
      <w:r w:rsidRPr="00AB5FED">
        <w:t>Table </w:t>
      </w:r>
      <w:r>
        <w:t>7.1.2.2.13</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92839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8F5E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F89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7AA566" w14:textId="77777777" w:rsidR="00A90238" w:rsidRPr="00AB5FED" w:rsidRDefault="00A90238" w:rsidP="004260A6">
            <w:pPr>
              <w:pStyle w:val="TAH"/>
              <w:rPr>
                <w:lang w:eastAsia="ja-JP"/>
              </w:rPr>
            </w:pPr>
            <w:r w:rsidRPr="00AB5FED">
              <w:t>Description</w:t>
            </w:r>
          </w:p>
        </w:tc>
      </w:tr>
      <w:tr w:rsidR="00A90238" w:rsidRPr="00AB5FED" w14:paraId="095CF5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7898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D41A1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9F5F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5D0D0B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A6AA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A835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CEE42"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86DF0F3" w14:textId="77777777" w:rsidR="00A90238" w:rsidRDefault="00A90238" w:rsidP="00A90238">
      <w:pPr>
        <w:rPr>
          <w:noProof/>
          <w:lang w:val="en-US"/>
        </w:rPr>
      </w:pPr>
    </w:p>
    <w:p w14:paraId="0CC18474" w14:textId="77777777" w:rsidR="00A90238" w:rsidRPr="00AB5FED" w:rsidRDefault="00A90238" w:rsidP="00A90238">
      <w:pPr>
        <w:pStyle w:val="Heading5"/>
      </w:pPr>
      <w:bookmarkStart w:id="352" w:name="_Toc154701414"/>
      <w:r>
        <w:t>7.1.2.2.13a</w:t>
      </w:r>
      <w:r w:rsidRPr="00AB5FED">
        <w:tab/>
        <w:t>Group call leave response</w:t>
      </w:r>
      <w:bookmarkEnd w:id="352"/>
    </w:p>
    <w:p w14:paraId="77031860" w14:textId="77777777" w:rsidR="00A90238" w:rsidRPr="00AB5FED" w:rsidRDefault="00A90238" w:rsidP="00A90238">
      <w:r w:rsidRPr="00AB5FED">
        <w:t>Table </w:t>
      </w:r>
      <w:r>
        <w:t>7.1.2.2.13a</w:t>
      </w:r>
      <w:r w:rsidRPr="00AB5FED">
        <w:t xml:space="preserve">-1 describes the information flow group call leave response from the </w:t>
      </w:r>
      <w:r w:rsidRPr="009F79B1">
        <w:t>MCVideo server to the MCVideo server</w:t>
      </w:r>
      <w:r w:rsidRPr="009F79B1">
        <w:rPr>
          <w:rFonts w:hint="eastAsia"/>
        </w:rPr>
        <w:t xml:space="preserve"> </w:t>
      </w:r>
      <w:r>
        <w:t xml:space="preserve">and from the </w:t>
      </w:r>
      <w:r w:rsidRPr="00AB5FED">
        <w:rPr>
          <w:rFonts w:hint="eastAsia"/>
          <w:lang w:eastAsia="zh-CN"/>
        </w:rPr>
        <w:t>MC</w:t>
      </w:r>
      <w:r>
        <w:rPr>
          <w:lang w:eastAsia="zh-CN"/>
        </w:rPr>
        <w:t>Video</w:t>
      </w:r>
      <w:r w:rsidRPr="00AB5FED">
        <w:t xml:space="preserve"> </w:t>
      </w:r>
      <w:r>
        <w:t xml:space="preserve">server </w:t>
      </w:r>
      <w:r w:rsidRPr="00AB5FED">
        <w:t xml:space="preserve">to the </w:t>
      </w:r>
      <w:r w:rsidRPr="00AB5FED">
        <w:rPr>
          <w:rFonts w:hint="eastAsia"/>
          <w:lang w:eastAsia="zh-CN"/>
        </w:rPr>
        <w:t>MC</w:t>
      </w:r>
      <w:r>
        <w:rPr>
          <w:lang w:eastAsia="zh-CN"/>
        </w:rPr>
        <w:t>Video</w:t>
      </w:r>
      <w:r w:rsidRPr="00AB5FED">
        <w:t xml:space="preserve"> client</w:t>
      </w:r>
      <w:r>
        <w:t>.</w:t>
      </w:r>
    </w:p>
    <w:p w14:paraId="4CCB0A98" w14:textId="77777777" w:rsidR="00A90238" w:rsidRPr="00AB5FED" w:rsidRDefault="00A90238" w:rsidP="00A90238">
      <w:pPr>
        <w:pStyle w:val="TH"/>
      </w:pPr>
      <w:r w:rsidRPr="00AB5FED">
        <w:t>Table </w:t>
      </w:r>
      <w:r>
        <w:t>7.1.2.2.13a</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79DB1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623C7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B67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9E045" w14:textId="77777777" w:rsidR="00A90238" w:rsidRPr="00AB5FED" w:rsidRDefault="00A90238" w:rsidP="004260A6">
            <w:pPr>
              <w:pStyle w:val="TAH"/>
              <w:rPr>
                <w:lang w:eastAsia="ja-JP"/>
              </w:rPr>
            </w:pPr>
            <w:r w:rsidRPr="00AB5FED">
              <w:t>Description</w:t>
            </w:r>
          </w:p>
        </w:tc>
      </w:tr>
      <w:tr w:rsidR="00A90238" w:rsidRPr="00AB5FED" w14:paraId="49CDDD6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9E0E7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E0E2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0B71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16C17D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39A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40B12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D9709A"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17F53190" w14:textId="77777777" w:rsidR="00A90238" w:rsidRDefault="00A90238" w:rsidP="00A90238">
      <w:pPr>
        <w:rPr>
          <w:noProof/>
          <w:lang w:val="en-US"/>
        </w:rPr>
      </w:pPr>
    </w:p>
    <w:p w14:paraId="347B23ED" w14:textId="77777777" w:rsidR="00A90238" w:rsidRPr="00AB5FED" w:rsidRDefault="00A90238" w:rsidP="00A90238">
      <w:pPr>
        <w:pStyle w:val="Heading5"/>
      </w:pPr>
      <w:bookmarkStart w:id="353" w:name="_Toc154701415"/>
      <w:r>
        <w:lastRenderedPageBreak/>
        <w:t>7.1.2.2.14</w:t>
      </w:r>
      <w:r w:rsidRPr="00AB5FED">
        <w:tab/>
      </w:r>
      <w:r>
        <w:t>Void</w:t>
      </w:r>
      <w:bookmarkEnd w:id="353"/>
    </w:p>
    <w:p w14:paraId="731E00EE" w14:textId="77777777" w:rsidR="00A90238" w:rsidRPr="00AB5FED" w:rsidRDefault="00A90238" w:rsidP="00A90238">
      <w:pPr>
        <w:pStyle w:val="Heading5"/>
      </w:pPr>
      <w:bookmarkStart w:id="354" w:name="_Toc460616017"/>
      <w:bookmarkStart w:id="355" w:name="_Toc460616878"/>
      <w:bookmarkStart w:id="356" w:name="_Toc465162477"/>
      <w:bookmarkStart w:id="357" w:name="_Toc154701416"/>
      <w:r>
        <w:t>7.1.2.2.15</w:t>
      </w:r>
      <w:r w:rsidRPr="00AB5FED">
        <w:tab/>
      </w:r>
      <w:r>
        <w:t>Void</w:t>
      </w:r>
      <w:bookmarkEnd w:id="354"/>
      <w:bookmarkEnd w:id="355"/>
      <w:bookmarkEnd w:id="356"/>
      <w:bookmarkEnd w:id="357"/>
    </w:p>
    <w:p w14:paraId="61168F63" w14:textId="77777777" w:rsidR="00A90238" w:rsidRPr="00AB5FED" w:rsidRDefault="00A90238" w:rsidP="00A90238">
      <w:pPr>
        <w:pStyle w:val="Heading5"/>
      </w:pPr>
      <w:bookmarkStart w:id="358" w:name="_Toc433209744"/>
      <w:bookmarkStart w:id="359" w:name="_Toc460616018"/>
      <w:bookmarkStart w:id="360" w:name="_Toc460616879"/>
      <w:bookmarkStart w:id="361" w:name="_Toc465162479"/>
      <w:bookmarkStart w:id="362" w:name="_Toc154701417"/>
      <w:r>
        <w:t>7.1.2.2.16</w:t>
      </w:r>
      <w:r w:rsidRPr="00AB5FED">
        <w:tab/>
      </w:r>
      <w:r>
        <w:t>Void</w:t>
      </w:r>
      <w:bookmarkEnd w:id="358"/>
      <w:bookmarkEnd w:id="359"/>
      <w:bookmarkEnd w:id="360"/>
      <w:bookmarkEnd w:id="361"/>
      <w:bookmarkEnd w:id="362"/>
    </w:p>
    <w:p w14:paraId="3987BC94" w14:textId="77777777" w:rsidR="00A90238" w:rsidRPr="00AB5FED" w:rsidRDefault="00A90238" w:rsidP="00A90238">
      <w:pPr>
        <w:pStyle w:val="Heading5"/>
      </w:pPr>
      <w:bookmarkStart w:id="363" w:name="_Toc460616019"/>
      <w:bookmarkStart w:id="364" w:name="_Toc460616880"/>
      <w:bookmarkStart w:id="365" w:name="_Toc465162480"/>
      <w:bookmarkStart w:id="366" w:name="_Toc154701418"/>
      <w:r>
        <w:t>7.1.2.2.17</w:t>
      </w:r>
      <w:r w:rsidRPr="00AB5FED">
        <w:tab/>
      </w:r>
      <w:r>
        <w:t>Void</w:t>
      </w:r>
      <w:bookmarkEnd w:id="363"/>
      <w:bookmarkEnd w:id="364"/>
      <w:bookmarkEnd w:id="365"/>
      <w:bookmarkEnd w:id="366"/>
    </w:p>
    <w:p w14:paraId="275A5E06" w14:textId="77777777" w:rsidR="00A90238" w:rsidRDefault="00A90238" w:rsidP="00A90238">
      <w:bookmarkStart w:id="367" w:name="_Toc433209741"/>
      <w:bookmarkStart w:id="368" w:name="_Toc460616012"/>
      <w:bookmarkStart w:id="369" w:name="_Toc460616873"/>
      <w:bookmarkStart w:id="370" w:name="_Toc465162472"/>
    </w:p>
    <w:p w14:paraId="50D5C101" w14:textId="77777777" w:rsidR="00A90238" w:rsidRPr="00AB5FED" w:rsidRDefault="00A90238" w:rsidP="00A90238">
      <w:pPr>
        <w:pStyle w:val="Heading5"/>
        <w:rPr>
          <w:lang w:eastAsia="ja-JP"/>
        </w:rPr>
      </w:pPr>
      <w:bookmarkStart w:id="371" w:name="_Toc154701419"/>
      <w:r>
        <w:t>7.1</w:t>
      </w:r>
      <w:r w:rsidRPr="00AB5FED">
        <w:t>.2.2.</w:t>
      </w:r>
      <w:r>
        <w:t>18</w:t>
      </w:r>
      <w:r w:rsidRPr="00AB5FED">
        <w:tab/>
        <w:t>MC</w:t>
      </w:r>
      <w:r>
        <w:t>Video</w:t>
      </w:r>
      <w:r w:rsidRPr="00AB5FED">
        <w:t xml:space="preserve"> emergency group call request</w:t>
      </w:r>
      <w:bookmarkEnd w:id="367"/>
      <w:bookmarkEnd w:id="368"/>
      <w:bookmarkEnd w:id="369"/>
      <w:bookmarkEnd w:id="370"/>
      <w:bookmarkEnd w:id="371"/>
    </w:p>
    <w:p w14:paraId="335A1F60" w14:textId="77777777" w:rsidR="00A90238" w:rsidRPr="00AB5FED" w:rsidRDefault="00A90238" w:rsidP="00A90238">
      <w:r w:rsidRPr="00AB5FED">
        <w:t>Table </w:t>
      </w:r>
      <w:r>
        <w:t>7.1.2.2.18</w:t>
      </w:r>
      <w:r w:rsidRPr="00AB5FED">
        <w:t xml:space="preserve">-1 describes the information flow emergency group call request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237281D0" w14:textId="77777777" w:rsidR="00A90238" w:rsidRPr="00AB5FED" w:rsidRDefault="00A90238" w:rsidP="00A90238">
      <w:pPr>
        <w:pStyle w:val="TH"/>
      </w:pPr>
      <w:r w:rsidRPr="00AB5FED">
        <w:t>Table </w:t>
      </w:r>
      <w:r>
        <w:t>7.1.2.2.18</w:t>
      </w:r>
      <w:r w:rsidRPr="00AB5FED">
        <w:t>-1</w:t>
      </w:r>
      <w:r>
        <w:t>:</w:t>
      </w:r>
      <w:r w:rsidRPr="00AB5FED">
        <w:t xml:space="preserve"> </w:t>
      </w:r>
      <w:r>
        <w:t>MCVideo</w:t>
      </w:r>
      <w:r w:rsidRPr="00AB5FED">
        <w:t xml:space="preserve"> emergency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62BA24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ADD8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18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E77EE" w14:textId="77777777" w:rsidR="00A90238" w:rsidRPr="00AB5FED" w:rsidRDefault="00A90238" w:rsidP="004260A6">
            <w:pPr>
              <w:pStyle w:val="TAH"/>
              <w:rPr>
                <w:lang w:eastAsia="ja-JP"/>
              </w:rPr>
            </w:pPr>
            <w:r w:rsidRPr="00AB5FED">
              <w:t>Description</w:t>
            </w:r>
          </w:p>
        </w:tc>
      </w:tr>
      <w:tr w:rsidR="00A90238" w:rsidRPr="00AB5FED" w14:paraId="56FDE3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E50B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6A85A5"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5E1A1" w14:textId="77777777" w:rsidR="00A90238" w:rsidRPr="00AB5FED" w:rsidRDefault="00A90238" w:rsidP="004260A6">
            <w:pPr>
              <w:pStyle w:val="TAL"/>
              <w:rPr>
                <w:lang w:eastAsia="ja-JP"/>
              </w:rPr>
            </w:pPr>
            <w:r w:rsidRPr="00AB5FED">
              <w:t>The identity of the calling party</w:t>
            </w:r>
          </w:p>
        </w:tc>
      </w:tr>
      <w:tr w:rsidR="00A90238" w:rsidRPr="00AB5FED" w14:paraId="094CA81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7767F" w14:textId="77777777" w:rsidR="00A90238" w:rsidRDefault="00A90238" w:rsidP="004260A6">
            <w:pPr>
              <w:pStyle w:val="TAL"/>
            </w:pPr>
            <w:r w:rsidRPr="00AB1CBB">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29CAFD" w14:textId="77777777" w:rsidR="00A90238" w:rsidRPr="00AB5FED" w:rsidRDefault="00A90238" w:rsidP="004260A6">
            <w:pPr>
              <w:pStyle w:val="TAL"/>
            </w:pPr>
            <w:r w:rsidRPr="00AB1CB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5D387B"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0DAE3E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9594A"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34B0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2B2B2"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13EF320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9B5E9B" w14:textId="77777777" w:rsidR="00A90238" w:rsidRPr="00AB5FED" w:rsidRDefault="00A90238" w:rsidP="004260A6">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964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1EBC9" w14:textId="77777777" w:rsidR="00A90238" w:rsidRPr="00AB5FED" w:rsidRDefault="00A90238" w:rsidP="004260A6">
            <w:pPr>
              <w:pStyle w:val="TAL"/>
              <w:rPr>
                <w:lang w:eastAsia="ja-JP"/>
              </w:rPr>
            </w:pPr>
            <w:r w:rsidRPr="00AB5FED">
              <w:t xml:space="preserve">Indicates that the group call request is an </w:t>
            </w:r>
            <w:r>
              <w:t>MCVideo</w:t>
            </w:r>
            <w:r w:rsidRPr="00AB5FED">
              <w:t xml:space="preserve"> emergency call</w:t>
            </w:r>
          </w:p>
        </w:tc>
      </w:tr>
      <w:tr w:rsidR="00A90238" w:rsidRPr="00AB5FED" w14:paraId="294BB3F8"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5EC5E7"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DB11D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79C7F" w14:textId="77777777" w:rsidR="00A90238" w:rsidRPr="00AB5FED" w:rsidRDefault="00A90238" w:rsidP="004260A6">
            <w:pPr>
              <w:pStyle w:val="TAL"/>
              <w:rPr>
                <w:lang w:eastAsia="ja-JP"/>
              </w:rPr>
            </w:pPr>
            <w:r w:rsidRPr="00AB5FED">
              <w:t>Indicates whether an emergency alert is to be sent</w:t>
            </w:r>
          </w:p>
        </w:tc>
      </w:tr>
      <w:tr w:rsidR="00A90238" w:rsidRPr="00AB5FED" w14:paraId="05D5951C"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43EB76" w14:textId="77777777" w:rsidR="00A90238" w:rsidRPr="00AB5FED" w:rsidRDefault="00A90238" w:rsidP="004260A6">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CFAD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1EDB73" w14:textId="77777777" w:rsidR="00A90238" w:rsidRPr="00AB5FED" w:rsidRDefault="00A90238" w:rsidP="004260A6">
            <w:pPr>
              <w:pStyle w:val="TAL"/>
            </w:pPr>
            <w:r>
              <w:t>Priority level requested for the call</w:t>
            </w:r>
          </w:p>
        </w:tc>
      </w:tr>
      <w:tr w:rsidR="00A90238" w:rsidRPr="00AB5FED" w14:paraId="2FB2E00D" w14:textId="77777777" w:rsidTr="004260A6">
        <w:trPr>
          <w:trHeight w:val="40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60DD7" w14:textId="2F483EB5"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DD38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A08DD" w14:textId="77777777" w:rsidR="00A90238" w:rsidRPr="00AB5FED" w:rsidRDefault="00A90238" w:rsidP="004260A6">
            <w:pPr>
              <w:pStyle w:val="TAL"/>
            </w:pPr>
            <w:r>
              <w:t xml:space="preserve">Indicates that the </w:t>
            </w:r>
            <w:r w:rsidRPr="00AB5FED">
              <w:t>originating client request</w:t>
            </w:r>
            <w:r w:rsidRPr="00AB5FED">
              <w:rPr>
                <w:rFonts w:hint="eastAsia"/>
              </w:rPr>
              <w:t>s</w:t>
            </w:r>
            <w:r w:rsidRPr="00AB5FED">
              <w:t xml:space="preserve"> the </w:t>
            </w:r>
            <w:r>
              <w:t>permission to transmit media.</w:t>
            </w:r>
          </w:p>
        </w:tc>
      </w:tr>
      <w:tr w:rsidR="00A90238" w:rsidRPr="00AB5FED" w14:paraId="4257BC1C" w14:textId="77777777" w:rsidTr="004260A6">
        <w:trPr>
          <w:trHeight w:val="407"/>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1D6C" w14:textId="77777777" w:rsidR="00A90238" w:rsidRPr="00AB5FED" w:rsidRDefault="00A90238" w:rsidP="004260A6">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the originating client requests the </w:t>
            </w:r>
            <w:r w:rsidRPr="00AB5FED">
              <w:t xml:space="preserve">the </w:t>
            </w:r>
            <w:r>
              <w:t>permission to transmit media</w:t>
            </w:r>
            <w:r>
              <w:rPr>
                <w:lang w:val="en-US" w:eastAsia="zh-CN"/>
              </w:rPr>
              <w:t>.</w:t>
            </w:r>
          </w:p>
        </w:tc>
      </w:tr>
    </w:tbl>
    <w:p w14:paraId="3AD84C06" w14:textId="77777777" w:rsidR="00A90238" w:rsidRPr="00AB5FED" w:rsidRDefault="00A90238" w:rsidP="00A90238">
      <w:pPr>
        <w:rPr>
          <w:lang w:eastAsia="zh-CN"/>
        </w:rPr>
      </w:pPr>
    </w:p>
    <w:p w14:paraId="16E95175" w14:textId="77777777" w:rsidR="00A90238" w:rsidRPr="00AB5FED" w:rsidRDefault="00A90238" w:rsidP="00A90238">
      <w:pPr>
        <w:pStyle w:val="Heading5"/>
        <w:rPr>
          <w:lang w:eastAsia="ja-JP"/>
        </w:rPr>
      </w:pPr>
      <w:bookmarkStart w:id="372" w:name="_Toc460616013"/>
      <w:bookmarkStart w:id="373" w:name="_Toc460616874"/>
      <w:bookmarkStart w:id="374" w:name="_Toc465162473"/>
      <w:bookmarkStart w:id="375" w:name="_Toc154701420"/>
      <w:r>
        <w:t>7.1.2.2.19</w:t>
      </w:r>
      <w:r w:rsidRPr="00AB5FED">
        <w:tab/>
      </w:r>
      <w:r>
        <w:t>MCVideo</w:t>
      </w:r>
      <w:r w:rsidRPr="00AB5FED">
        <w:t xml:space="preserve"> emergency group call response</w:t>
      </w:r>
      <w:bookmarkEnd w:id="372"/>
      <w:bookmarkEnd w:id="373"/>
      <w:bookmarkEnd w:id="374"/>
      <w:bookmarkEnd w:id="375"/>
    </w:p>
    <w:p w14:paraId="0FE6AFBA" w14:textId="77777777" w:rsidR="00A90238" w:rsidRPr="00AB5FED" w:rsidRDefault="00A90238" w:rsidP="00A90238">
      <w:r w:rsidRPr="00AB5FED">
        <w:t>Table </w:t>
      </w:r>
      <w:r>
        <w:t>7.1.2.2.19</w:t>
      </w:r>
      <w:r w:rsidRPr="00AB5FED">
        <w:t xml:space="preserve">-1 describes the information flow emergency group call response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1FF02B38" w14:textId="77777777" w:rsidR="00A90238" w:rsidRPr="00AB5FED" w:rsidRDefault="00A90238" w:rsidP="00A90238">
      <w:pPr>
        <w:pStyle w:val="TH"/>
      </w:pPr>
      <w:r w:rsidRPr="00AB5FED">
        <w:t>Table </w:t>
      </w:r>
      <w:r>
        <w:t>7.1.2.2.19-1:</w:t>
      </w:r>
      <w:r w:rsidRPr="00AB5FED">
        <w:t xml:space="preserve"> </w:t>
      </w:r>
      <w:r>
        <w:t>MCVideo</w:t>
      </w:r>
      <w:r w:rsidRPr="00AB5FED">
        <w:t xml:space="preserve"> emergency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38C3E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6C31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7D2C1"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CF7D3" w14:textId="77777777" w:rsidR="00A90238" w:rsidRPr="00AB5FED" w:rsidRDefault="00A90238" w:rsidP="004260A6">
            <w:pPr>
              <w:pStyle w:val="TAH"/>
              <w:rPr>
                <w:lang w:eastAsia="ja-JP"/>
              </w:rPr>
            </w:pPr>
            <w:r w:rsidRPr="00AB5FED">
              <w:t>Description</w:t>
            </w:r>
          </w:p>
        </w:tc>
      </w:tr>
      <w:tr w:rsidR="00A90238" w:rsidRPr="00AB5FED" w14:paraId="6362C20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806A9"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044A1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9A9C16" w14:textId="77777777" w:rsidR="00A90238" w:rsidRPr="00AB5FED" w:rsidRDefault="00A90238" w:rsidP="004260A6">
            <w:pPr>
              <w:pStyle w:val="TAL"/>
              <w:rPr>
                <w:lang w:eastAsia="ja-JP"/>
              </w:rPr>
            </w:pPr>
            <w:r w:rsidRPr="00AB5FED">
              <w:t>The identity of the calling party</w:t>
            </w:r>
          </w:p>
        </w:tc>
      </w:tr>
      <w:tr w:rsidR="00A90238" w:rsidRPr="00AB5FED" w14:paraId="2CFCCD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BA2556"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7472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2A1FA"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79BDCBDA" w14:textId="77777777" w:rsidTr="004260A6">
        <w:trPr>
          <w:trHeight w:val="36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D7DEF"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853574"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09841"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emergency </w:t>
            </w:r>
            <w:r>
              <w:rPr>
                <w:rFonts w:hint="eastAsia"/>
                <w:lang w:eastAsia="zh-CN"/>
              </w:rPr>
              <w:t xml:space="preserve">group call request </w:t>
            </w:r>
            <w:r>
              <w:rPr>
                <w:lang w:eastAsia="zh-CN"/>
              </w:rPr>
              <w:t>(success or failure)</w:t>
            </w:r>
          </w:p>
        </w:tc>
      </w:tr>
    </w:tbl>
    <w:p w14:paraId="01426D06" w14:textId="77777777" w:rsidR="00A90238" w:rsidRPr="00AB5FED" w:rsidRDefault="00A90238" w:rsidP="00A90238">
      <w:pPr>
        <w:rPr>
          <w:lang w:val="en-US" w:eastAsia="zh-CN"/>
        </w:rPr>
      </w:pPr>
    </w:p>
    <w:p w14:paraId="6C5D3859" w14:textId="77777777" w:rsidR="00A90238" w:rsidRPr="00AB5FED" w:rsidRDefault="00A90238" w:rsidP="00A90238">
      <w:pPr>
        <w:pStyle w:val="Heading5"/>
      </w:pPr>
      <w:bookmarkStart w:id="376" w:name="_Toc433209742"/>
      <w:bookmarkStart w:id="377" w:name="_Toc460616014"/>
      <w:bookmarkStart w:id="378" w:name="_Toc460616875"/>
      <w:bookmarkStart w:id="379" w:name="_Toc465162474"/>
      <w:bookmarkStart w:id="380" w:name="_Toc154701421"/>
      <w:r>
        <w:t>7.1.2.2.20</w:t>
      </w:r>
      <w:r w:rsidRPr="00AB5FED">
        <w:tab/>
      </w:r>
      <w:r>
        <w:t>MCVideo</w:t>
      </w:r>
      <w:r w:rsidRPr="00AB5FED">
        <w:t xml:space="preserve"> </w:t>
      </w:r>
      <w:r>
        <w:t xml:space="preserve">in-progress </w:t>
      </w:r>
      <w:r w:rsidRPr="00AB5FED">
        <w:t xml:space="preserve">emergency group </w:t>
      </w:r>
      <w:r>
        <w:t>state</w:t>
      </w:r>
      <w:r w:rsidRPr="00AB5FED">
        <w:t xml:space="preserve"> cancel request</w:t>
      </w:r>
      <w:bookmarkEnd w:id="376"/>
      <w:bookmarkEnd w:id="377"/>
      <w:bookmarkEnd w:id="378"/>
      <w:bookmarkEnd w:id="379"/>
      <w:bookmarkEnd w:id="380"/>
    </w:p>
    <w:p w14:paraId="4F479EE0" w14:textId="77777777" w:rsidR="00A90238" w:rsidRDefault="00A90238" w:rsidP="00A90238">
      <w:r w:rsidRPr="00AB5FED">
        <w:t>Table </w:t>
      </w:r>
      <w:r>
        <w:t>7.1.2.2.20</w:t>
      </w:r>
      <w:r w:rsidRPr="00AB5FED">
        <w:t xml:space="preserve">-1 describes the information flow </w:t>
      </w:r>
      <w:r>
        <w:t xml:space="preserve">MCVideo in-progress </w:t>
      </w:r>
      <w:r w:rsidRPr="00AB5FED">
        <w:t xml:space="preserve">emergency group </w:t>
      </w:r>
      <w:r>
        <w:t>state</w:t>
      </w:r>
      <w:r w:rsidRPr="00AB5FED">
        <w:t xml:space="preserve"> cancel request from the </w:t>
      </w:r>
      <w:r>
        <w:t>MCVideo</w:t>
      </w:r>
      <w:r w:rsidRPr="00AB5FED">
        <w:t xml:space="preserve"> client to the </w:t>
      </w:r>
      <w:r>
        <w:t>MCVideo</w:t>
      </w:r>
      <w:r w:rsidRPr="00AB5FED">
        <w:t xml:space="preserve"> server</w:t>
      </w:r>
      <w:r w:rsidRPr="00E1487F">
        <w:t xml:space="preserve"> and from the MCVideo server to the MCVideo server</w:t>
      </w:r>
      <w:r w:rsidRPr="00AB5FED">
        <w:t>.</w:t>
      </w:r>
    </w:p>
    <w:p w14:paraId="09A6D603" w14:textId="77777777" w:rsidR="00A90238" w:rsidRPr="00AB5FED" w:rsidRDefault="00A90238" w:rsidP="00A90238">
      <w:pPr>
        <w:pStyle w:val="NO"/>
      </w:pPr>
      <w:r>
        <w:lastRenderedPageBreak/>
        <w:t>NOTE:</w:t>
      </w:r>
      <w:r>
        <w:tab/>
        <w:t>In Rel-14 and Rel-13 versions of this specification the name of this information flow is "MCVideo emergency group call cancel request".</w:t>
      </w:r>
    </w:p>
    <w:p w14:paraId="606CF460" w14:textId="77777777" w:rsidR="00A90238" w:rsidRPr="00AB5FED" w:rsidRDefault="00A90238" w:rsidP="00A90238">
      <w:pPr>
        <w:pStyle w:val="TH"/>
      </w:pPr>
      <w:r w:rsidRPr="00AB5FED">
        <w:t>Table </w:t>
      </w:r>
      <w:r>
        <w:t>7.1.2.2.20</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262C2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7E50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B56A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81538" w14:textId="77777777" w:rsidR="00A90238" w:rsidRPr="00AB5FED" w:rsidRDefault="00A90238" w:rsidP="004260A6">
            <w:pPr>
              <w:pStyle w:val="TAH"/>
              <w:rPr>
                <w:lang w:eastAsia="ja-JP"/>
              </w:rPr>
            </w:pPr>
            <w:r w:rsidRPr="00AB5FED">
              <w:t>Description</w:t>
            </w:r>
          </w:p>
        </w:tc>
      </w:tr>
      <w:tr w:rsidR="00A90238" w:rsidRPr="00AB5FED" w14:paraId="0D5B42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DD3080"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A8AF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33313" w14:textId="77777777" w:rsidR="00A90238" w:rsidRPr="00AB5FED" w:rsidRDefault="00A90238" w:rsidP="004260A6">
            <w:pPr>
              <w:pStyle w:val="TAL"/>
              <w:rPr>
                <w:lang w:eastAsia="ja-JP"/>
              </w:rPr>
            </w:pPr>
            <w:r w:rsidRPr="00AB5FED">
              <w:t>The identity of the cancelling party</w:t>
            </w:r>
          </w:p>
        </w:tc>
      </w:tr>
      <w:tr w:rsidR="00A90238" w:rsidRPr="00AB5FED" w14:paraId="52116A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48FCB"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099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65540"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w:t>
            </w:r>
            <w:r>
              <w:t xml:space="preserve"> state</w:t>
            </w:r>
            <w:r w:rsidRPr="00AB5FED">
              <w:t xml:space="preserve"> is </w:t>
            </w:r>
            <w:r>
              <w:t>to be cancelled.</w:t>
            </w:r>
          </w:p>
        </w:tc>
      </w:tr>
      <w:tr w:rsidR="00A90238" w:rsidRPr="00AB5FED" w14:paraId="1D818FE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BA36E"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5BB8" w14:textId="77777777" w:rsidR="00A90238" w:rsidRPr="00AB5FED" w:rsidRDefault="00A90238" w:rsidP="004260A6">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409ADA" w14:textId="77777777" w:rsidR="00A90238" w:rsidRPr="00AB5FED" w:rsidRDefault="00A90238" w:rsidP="004260A6">
            <w:pPr>
              <w:pStyle w:val="TAL"/>
              <w:rPr>
                <w:lang w:eastAsia="ja-JP"/>
              </w:rPr>
            </w:pPr>
            <w:r w:rsidRPr="00AB5FED">
              <w:t xml:space="preserve">Indicates whether the emergency alert </w:t>
            </w:r>
            <w:r>
              <w:t xml:space="preserve">of the cancelling party </w:t>
            </w:r>
            <w:r w:rsidRPr="00AB5FED">
              <w:t>is to be cancelled</w:t>
            </w:r>
          </w:p>
        </w:tc>
      </w:tr>
    </w:tbl>
    <w:p w14:paraId="0E7ABB02" w14:textId="77777777" w:rsidR="00A90238" w:rsidRPr="00AB5FED" w:rsidRDefault="00A90238" w:rsidP="00A90238">
      <w:pPr>
        <w:rPr>
          <w:lang w:eastAsia="zh-CN"/>
        </w:rPr>
      </w:pPr>
    </w:p>
    <w:p w14:paraId="1564FBA5" w14:textId="77777777" w:rsidR="00A90238" w:rsidRPr="00AB5FED" w:rsidRDefault="00A90238" w:rsidP="00A90238">
      <w:pPr>
        <w:pStyle w:val="Heading5"/>
      </w:pPr>
      <w:bookmarkStart w:id="381" w:name="_Toc446052904"/>
      <w:bookmarkStart w:id="382" w:name="_Toc460616015"/>
      <w:bookmarkStart w:id="383" w:name="_Toc460616876"/>
      <w:bookmarkStart w:id="384" w:name="_Toc465162475"/>
      <w:bookmarkStart w:id="385" w:name="_Toc154701422"/>
      <w:r>
        <w:t>7.1.2.2.21</w:t>
      </w:r>
      <w:r w:rsidRPr="00AB5FED">
        <w:tab/>
      </w:r>
      <w:r>
        <w:t>MCVideo</w:t>
      </w:r>
      <w:r w:rsidRPr="00AB5FED">
        <w:t xml:space="preserve"> </w:t>
      </w:r>
      <w:r>
        <w:t xml:space="preserve">in-progress </w:t>
      </w:r>
      <w:r w:rsidRPr="00AB5FED">
        <w:t xml:space="preserve">emergency group </w:t>
      </w:r>
      <w:r>
        <w:t>state</w:t>
      </w:r>
      <w:r w:rsidRPr="00AB5FED">
        <w:t xml:space="preserve"> cancel </w:t>
      </w:r>
      <w:bookmarkEnd w:id="381"/>
      <w:r w:rsidRPr="00AB5FED">
        <w:t>response</w:t>
      </w:r>
      <w:bookmarkEnd w:id="382"/>
      <w:bookmarkEnd w:id="383"/>
      <w:bookmarkEnd w:id="384"/>
      <w:bookmarkEnd w:id="385"/>
    </w:p>
    <w:p w14:paraId="5E169A18" w14:textId="77777777" w:rsidR="00A90238" w:rsidRDefault="00A90238" w:rsidP="00A90238">
      <w:r w:rsidRPr="00AB5FED">
        <w:t>Table </w:t>
      </w:r>
      <w:r>
        <w:t>7.1.2.2.21</w:t>
      </w:r>
      <w:r w:rsidRPr="00AB5FED">
        <w:t xml:space="preserve">-1 describes the information flow </w:t>
      </w:r>
      <w:r>
        <w:t xml:space="preserve">MCVideo in-progress </w:t>
      </w:r>
      <w:r w:rsidRPr="00AB5FED">
        <w:t xml:space="preserve">emergency group </w:t>
      </w:r>
      <w:r>
        <w:t>state</w:t>
      </w:r>
      <w:r w:rsidRPr="00AB5FED">
        <w:t xml:space="preserve"> cancel response from the </w:t>
      </w:r>
      <w:r w:rsidRPr="00E1487F">
        <w:t xml:space="preserve">MCVideo server to the MCVideo server </w:t>
      </w:r>
      <w:r>
        <w:t>and from the MCVideo</w:t>
      </w:r>
      <w:r w:rsidRPr="00AB5FED">
        <w:t xml:space="preserve"> server to the </w:t>
      </w:r>
      <w:r>
        <w:t>MCVideo</w:t>
      </w:r>
      <w:r w:rsidRPr="00AB5FED">
        <w:t xml:space="preserve"> client.</w:t>
      </w:r>
      <w:r w:rsidRPr="00AB3CD2">
        <w:t xml:space="preserve"> </w:t>
      </w:r>
    </w:p>
    <w:p w14:paraId="24226A8E" w14:textId="77777777" w:rsidR="00A90238" w:rsidRPr="00AB5FED" w:rsidRDefault="00A90238" w:rsidP="00A90238">
      <w:pPr>
        <w:pStyle w:val="NO"/>
      </w:pPr>
      <w:r>
        <w:t>NOTE:</w:t>
      </w:r>
      <w:r>
        <w:tab/>
        <w:t>In Rel-14 and Rel-13 versions of this specification the name of this information flow is "MCVideo emergency group call cancel response".</w:t>
      </w:r>
    </w:p>
    <w:p w14:paraId="575E8946" w14:textId="77777777" w:rsidR="00A90238" w:rsidRPr="00AB5FED" w:rsidRDefault="00A90238" w:rsidP="00A90238">
      <w:pPr>
        <w:pStyle w:val="TH"/>
      </w:pPr>
      <w:r w:rsidRPr="00AB5FED">
        <w:t>Table </w:t>
      </w:r>
      <w:r>
        <w:t>7.1.2.2.21</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B32F9E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C52B6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EFA9E"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13DF7" w14:textId="77777777" w:rsidR="00A90238" w:rsidRPr="00AB5FED" w:rsidRDefault="00A90238" w:rsidP="004260A6">
            <w:pPr>
              <w:pStyle w:val="TAH"/>
              <w:rPr>
                <w:lang w:eastAsia="ja-JP"/>
              </w:rPr>
            </w:pPr>
            <w:r w:rsidRPr="00AB5FED">
              <w:t>Description</w:t>
            </w:r>
          </w:p>
        </w:tc>
      </w:tr>
      <w:tr w:rsidR="00A90238" w:rsidRPr="00AB5FED" w14:paraId="07B33C8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A169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097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37A30" w14:textId="77777777" w:rsidR="00A90238" w:rsidRPr="00AB5FED" w:rsidRDefault="00A90238" w:rsidP="004260A6">
            <w:pPr>
              <w:pStyle w:val="TAL"/>
              <w:rPr>
                <w:lang w:eastAsia="ja-JP"/>
              </w:rPr>
            </w:pPr>
            <w:r w:rsidRPr="00AB5FED">
              <w:t>The identity of the cancelling party</w:t>
            </w:r>
          </w:p>
        </w:tc>
      </w:tr>
      <w:tr w:rsidR="00A90238" w:rsidRPr="00AB5FED" w14:paraId="381B79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616FC"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4C7267"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D9D62"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 </w:t>
            </w:r>
            <w:r>
              <w:t xml:space="preserve">state </w:t>
            </w:r>
            <w:r w:rsidRPr="00AB5FED">
              <w:t xml:space="preserve">is </w:t>
            </w:r>
            <w:r>
              <w:t>to be cancelled.</w:t>
            </w:r>
          </w:p>
        </w:tc>
      </w:tr>
    </w:tbl>
    <w:p w14:paraId="110D59F2" w14:textId="77777777" w:rsidR="00A90238" w:rsidRPr="00AB5FED" w:rsidRDefault="00A90238" w:rsidP="00A90238">
      <w:pPr>
        <w:rPr>
          <w:lang w:val="en-US" w:eastAsia="zh-CN"/>
        </w:rPr>
      </w:pPr>
    </w:p>
    <w:p w14:paraId="48405BE6" w14:textId="77777777" w:rsidR="00A90238" w:rsidRPr="00AB5FED" w:rsidRDefault="00A90238" w:rsidP="00A90238">
      <w:pPr>
        <w:pStyle w:val="Heading5"/>
      </w:pPr>
      <w:bookmarkStart w:id="386" w:name="_Toc433209745"/>
      <w:bookmarkStart w:id="387" w:name="_Toc460616020"/>
      <w:bookmarkStart w:id="388" w:name="_Toc460616881"/>
      <w:bookmarkStart w:id="389" w:name="_Toc465162481"/>
      <w:bookmarkStart w:id="390" w:name="_Toc154701423"/>
      <w:r>
        <w:t>7.1.2.2.22</w:t>
      </w:r>
      <w:r w:rsidRPr="00AB5FED">
        <w:tab/>
      </w:r>
      <w:r>
        <w:t>MCVideo</w:t>
      </w:r>
      <w:r w:rsidRPr="00AB5FED">
        <w:t xml:space="preserve"> imminent peril group call request</w:t>
      </w:r>
      <w:bookmarkEnd w:id="386"/>
      <w:bookmarkEnd w:id="387"/>
      <w:bookmarkEnd w:id="388"/>
      <w:bookmarkEnd w:id="389"/>
      <w:bookmarkEnd w:id="390"/>
    </w:p>
    <w:p w14:paraId="68126F3A" w14:textId="77777777" w:rsidR="00A90238" w:rsidRPr="00AB5FED" w:rsidRDefault="00A90238" w:rsidP="00A90238">
      <w:r w:rsidRPr="00AB5FED">
        <w:t>Table </w:t>
      </w:r>
      <w:r>
        <w:t>7.1.2.2.22</w:t>
      </w:r>
      <w:r w:rsidRPr="00AB5FED">
        <w:t xml:space="preserve">-1 describes the information flow </w:t>
      </w:r>
      <w:r>
        <w:t>MCVideo</w:t>
      </w:r>
      <w:r w:rsidRPr="00AB5FED">
        <w:t xml:space="preserve"> imminent peril group call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2641FAC2" w14:textId="77777777" w:rsidR="00A90238" w:rsidRPr="00AB5FED" w:rsidRDefault="00A90238" w:rsidP="00A90238">
      <w:pPr>
        <w:pStyle w:val="TH"/>
      </w:pPr>
      <w:r w:rsidRPr="00AB5FED">
        <w:t>Table </w:t>
      </w:r>
      <w:r>
        <w:t>7.1.2.2.22</w:t>
      </w:r>
      <w:r w:rsidRPr="00AB5FED">
        <w:t>-1</w:t>
      </w:r>
      <w:r>
        <w:t>:</w:t>
      </w:r>
      <w:r w:rsidRPr="00AB5FED">
        <w:t xml:space="preserve"> </w:t>
      </w:r>
      <w:r>
        <w:t>MCVideo</w:t>
      </w:r>
      <w:r w:rsidRPr="00AB5FED">
        <w:t xml:space="preserve"> imminent peril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DE71E0F" w14:textId="77777777" w:rsidTr="004260A6">
        <w:trPr>
          <w:jc w:val="center"/>
        </w:trPr>
        <w:tc>
          <w:tcPr>
            <w:tcW w:w="2405" w:type="dxa"/>
            <w:tcMar>
              <w:top w:w="0" w:type="dxa"/>
              <w:left w:w="108" w:type="dxa"/>
              <w:bottom w:w="0" w:type="dxa"/>
              <w:right w:w="108" w:type="dxa"/>
            </w:tcMar>
            <w:hideMark/>
          </w:tcPr>
          <w:p w14:paraId="4C3DB387"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761D0DB8"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3A43737" w14:textId="77777777" w:rsidR="00A90238" w:rsidRPr="00AB5FED" w:rsidRDefault="00A90238" w:rsidP="004260A6">
            <w:pPr>
              <w:pStyle w:val="TAH"/>
            </w:pPr>
            <w:r w:rsidRPr="00AB5FED">
              <w:t>Description</w:t>
            </w:r>
          </w:p>
        </w:tc>
      </w:tr>
      <w:tr w:rsidR="00A90238" w:rsidRPr="00AB5FED" w14:paraId="180B5BA5" w14:textId="77777777" w:rsidTr="004260A6">
        <w:trPr>
          <w:jc w:val="center"/>
        </w:trPr>
        <w:tc>
          <w:tcPr>
            <w:tcW w:w="2405" w:type="dxa"/>
            <w:tcMar>
              <w:top w:w="0" w:type="dxa"/>
              <w:left w:w="108" w:type="dxa"/>
              <w:bottom w:w="0" w:type="dxa"/>
              <w:right w:w="108" w:type="dxa"/>
            </w:tcMar>
            <w:hideMark/>
          </w:tcPr>
          <w:p w14:paraId="06790091"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6B17695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C31A81D" w14:textId="77777777" w:rsidR="00A90238" w:rsidRPr="00AB5FED" w:rsidRDefault="00A90238" w:rsidP="004260A6">
            <w:pPr>
              <w:pStyle w:val="TAL"/>
            </w:pPr>
            <w:r w:rsidRPr="00AB5FED">
              <w:t>The identity of the calling party</w:t>
            </w:r>
          </w:p>
        </w:tc>
      </w:tr>
      <w:tr w:rsidR="00A90238" w:rsidRPr="00AB5FED" w14:paraId="443D6F1C" w14:textId="77777777" w:rsidTr="004260A6">
        <w:trPr>
          <w:jc w:val="center"/>
        </w:trPr>
        <w:tc>
          <w:tcPr>
            <w:tcW w:w="2405" w:type="dxa"/>
            <w:tcMar>
              <w:top w:w="0" w:type="dxa"/>
              <w:left w:w="108" w:type="dxa"/>
              <w:bottom w:w="0" w:type="dxa"/>
              <w:right w:w="108" w:type="dxa"/>
            </w:tcMar>
          </w:tcPr>
          <w:p w14:paraId="06C78D34" w14:textId="77777777" w:rsidR="00A90238" w:rsidRDefault="00A90238" w:rsidP="004260A6">
            <w:pPr>
              <w:pStyle w:val="TAL"/>
            </w:pPr>
            <w:r w:rsidRPr="00AB1CBB">
              <w:t>Functional alias</w:t>
            </w:r>
          </w:p>
        </w:tc>
        <w:tc>
          <w:tcPr>
            <w:tcW w:w="1097" w:type="dxa"/>
            <w:tcMar>
              <w:top w:w="0" w:type="dxa"/>
              <w:left w:w="108" w:type="dxa"/>
              <w:bottom w:w="0" w:type="dxa"/>
              <w:right w:w="108" w:type="dxa"/>
            </w:tcMar>
          </w:tcPr>
          <w:p w14:paraId="3080C993" w14:textId="77777777" w:rsidR="00A90238" w:rsidRPr="00AB5FED" w:rsidRDefault="00A90238" w:rsidP="004260A6">
            <w:pPr>
              <w:pStyle w:val="TAL"/>
            </w:pPr>
            <w:r w:rsidRPr="00AB1CBB">
              <w:t>O</w:t>
            </w:r>
          </w:p>
        </w:tc>
        <w:tc>
          <w:tcPr>
            <w:tcW w:w="2700" w:type="dxa"/>
            <w:tcMar>
              <w:top w:w="0" w:type="dxa"/>
              <w:left w:w="108" w:type="dxa"/>
              <w:bottom w:w="0" w:type="dxa"/>
              <w:right w:w="108" w:type="dxa"/>
            </w:tcMar>
          </w:tcPr>
          <w:p w14:paraId="57C1E365"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7DE9B5F4" w14:textId="77777777" w:rsidTr="004260A6">
        <w:trPr>
          <w:jc w:val="center"/>
        </w:trPr>
        <w:tc>
          <w:tcPr>
            <w:tcW w:w="2405" w:type="dxa"/>
            <w:tcMar>
              <w:top w:w="0" w:type="dxa"/>
              <w:left w:w="108" w:type="dxa"/>
              <w:bottom w:w="0" w:type="dxa"/>
              <w:right w:w="108" w:type="dxa"/>
            </w:tcMar>
            <w:hideMark/>
          </w:tcPr>
          <w:p w14:paraId="03DC61B6"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89D431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424414C"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2550A0C7" w14:textId="77777777" w:rsidTr="004260A6">
        <w:trPr>
          <w:jc w:val="center"/>
        </w:trPr>
        <w:tc>
          <w:tcPr>
            <w:tcW w:w="2405" w:type="dxa"/>
            <w:tcMar>
              <w:top w:w="0" w:type="dxa"/>
              <w:left w:w="108" w:type="dxa"/>
              <w:bottom w:w="0" w:type="dxa"/>
              <w:right w:w="108" w:type="dxa"/>
            </w:tcMar>
          </w:tcPr>
          <w:p w14:paraId="09F65E6F" w14:textId="77777777" w:rsidR="00A90238" w:rsidRDefault="00A90238" w:rsidP="004260A6">
            <w:pPr>
              <w:pStyle w:val="TAL"/>
            </w:pPr>
            <w:r>
              <w:t>Requested priority</w:t>
            </w:r>
          </w:p>
        </w:tc>
        <w:tc>
          <w:tcPr>
            <w:tcW w:w="1097" w:type="dxa"/>
            <w:tcMar>
              <w:top w:w="0" w:type="dxa"/>
              <w:left w:w="108" w:type="dxa"/>
              <w:bottom w:w="0" w:type="dxa"/>
              <w:right w:w="108" w:type="dxa"/>
            </w:tcMar>
          </w:tcPr>
          <w:p w14:paraId="4B91877D" w14:textId="77777777" w:rsidR="00A90238" w:rsidRPr="00AB5FED" w:rsidRDefault="00A90238" w:rsidP="004260A6">
            <w:pPr>
              <w:pStyle w:val="TAL"/>
            </w:pPr>
            <w:r>
              <w:t>O</w:t>
            </w:r>
          </w:p>
        </w:tc>
        <w:tc>
          <w:tcPr>
            <w:tcW w:w="2700" w:type="dxa"/>
            <w:tcMar>
              <w:top w:w="0" w:type="dxa"/>
              <w:left w:w="108" w:type="dxa"/>
              <w:bottom w:w="0" w:type="dxa"/>
              <w:right w:w="108" w:type="dxa"/>
            </w:tcMar>
          </w:tcPr>
          <w:p w14:paraId="2907A4F9" w14:textId="77777777" w:rsidR="00A90238" w:rsidRPr="00AB5FED" w:rsidRDefault="00A90238" w:rsidP="004260A6">
            <w:pPr>
              <w:pStyle w:val="TAL"/>
            </w:pPr>
            <w:r>
              <w:t>Priority level requested for the call</w:t>
            </w:r>
          </w:p>
        </w:tc>
      </w:tr>
      <w:tr w:rsidR="00A90238" w:rsidRPr="00AB5FED" w14:paraId="6FC4C782" w14:textId="77777777" w:rsidTr="004260A6">
        <w:trPr>
          <w:jc w:val="center"/>
        </w:trPr>
        <w:tc>
          <w:tcPr>
            <w:tcW w:w="2405" w:type="dxa"/>
            <w:tcMar>
              <w:top w:w="0" w:type="dxa"/>
              <w:left w:w="108" w:type="dxa"/>
              <w:bottom w:w="0" w:type="dxa"/>
              <w:right w:w="108" w:type="dxa"/>
            </w:tcMar>
            <w:hideMark/>
          </w:tcPr>
          <w:p w14:paraId="2134AE3D" w14:textId="77777777" w:rsidR="00A90238" w:rsidRPr="00AB5FED" w:rsidRDefault="00A90238" w:rsidP="004260A6">
            <w:pPr>
              <w:pStyle w:val="TAL"/>
            </w:pPr>
            <w:r w:rsidRPr="00AB5FED">
              <w:t>Imminent peril indicator</w:t>
            </w:r>
          </w:p>
        </w:tc>
        <w:tc>
          <w:tcPr>
            <w:tcW w:w="1097" w:type="dxa"/>
            <w:tcMar>
              <w:top w:w="0" w:type="dxa"/>
              <w:left w:w="108" w:type="dxa"/>
              <w:bottom w:w="0" w:type="dxa"/>
              <w:right w:w="108" w:type="dxa"/>
            </w:tcMar>
            <w:hideMark/>
          </w:tcPr>
          <w:p w14:paraId="7D0D199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A9CE331" w14:textId="77777777" w:rsidR="00A90238" w:rsidRPr="00AB5FED" w:rsidRDefault="00A90238" w:rsidP="004260A6">
            <w:pPr>
              <w:pStyle w:val="TAL"/>
            </w:pPr>
            <w:r w:rsidRPr="00AB5FED">
              <w:t>Indicates that the group call request is an imminent peril call</w:t>
            </w:r>
          </w:p>
        </w:tc>
      </w:tr>
    </w:tbl>
    <w:p w14:paraId="6B26B80A" w14:textId="77777777" w:rsidR="00A90238" w:rsidRPr="00AB5FED" w:rsidRDefault="00A90238" w:rsidP="00A90238">
      <w:pPr>
        <w:rPr>
          <w:lang w:eastAsia="zh-CN"/>
        </w:rPr>
      </w:pPr>
    </w:p>
    <w:p w14:paraId="476F548A" w14:textId="77777777" w:rsidR="00A90238" w:rsidRPr="00AB5FED" w:rsidRDefault="00A90238" w:rsidP="00A90238">
      <w:pPr>
        <w:pStyle w:val="Heading5"/>
      </w:pPr>
      <w:bookmarkStart w:id="391" w:name="_Toc460616021"/>
      <w:bookmarkStart w:id="392" w:name="_Toc460616882"/>
      <w:bookmarkStart w:id="393" w:name="_Toc465162482"/>
      <w:bookmarkStart w:id="394" w:name="_Toc154701424"/>
      <w:r>
        <w:t>7.1.2.2.23</w:t>
      </w:r>
      <w:r w:rsidRPr="00AB5FED">
        <w:tab/>
      </w:r>
      <w:r>
        <w:t>MCVideo</w:t>
      </w:r>
      <w:r w:rsidRPr="00AB5FED">
        <w:t xml:space="preserve"> imminent peril group call response</w:t>
      </w:r>
      <w:bookmarkEnd w:id="391"/>
      <w:bookmarkEnd w:id="392"/>
      <w:bookmarkEnd w:id="393"/>
      <w:bookmarkEnd w:id="394"/>
    </w:p>
    <w:p w14:paraId="150B042F" w14:textId="77777777" w:rsidR="00A90238" w:rsidRPr="00AB5FED" w:rsidRDefault="00A90238" w:rsidP="00A90238">
      <w:r w:rsidRPr="00AB5FED">
        <w:t>Table </w:t>
      </w:r>
      <w:r>
        <w:t>7.1.2.2.23</w:t>
      </w:r>
      <w:r w:rsidRPr="00AB5FED">
        <w:t xml:space="preserve">-1 describes the information flow </w:t>
      </w:r>
      <w:r>
        <w:t>MCVideo</w:t>
      </w:r>
      <w:r w:rsidRPr="00AB5FED">
        <w:t xml:space="preserve"> imminent peril group call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62AC2E94" w14:textId="77777777" w:rsidR="00A90238" w:rsidRPr="00AB5FED" w:rsidRDefault="00A90238" w:rsidP="00A90238">
      <w:pPr>
        <w:pStyle w:val="TH"/>
      </w:pPr>
      <w:r w:rsidRPr="00AB5FED">
        <w:lastRenderedPageBreak/>
        <w:t>Table </w:t>
      </w:r>
      <w:r>
        <w:t>7.1.2.2.23</w:t>
      </w:r>
      <w:r w:rsidRPr="00AB5FED">
        <w:t>-1</w:t>
      </w:r>
      <w:r>
        <w:t>:</w:t>
      </w:r>
      <w:r w:rsidRPr="00AB5FED">
        <w:t xml:space="preserve"> </w:t>
      </w:r>
      <w:r>
        <w:t>MCVideo</w:t>
      </w:r>
      <w:r w:rsidRPr="00AB5FED">
        <w:t xml:space="preserve"> imminent peril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813CF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83C3C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96A6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2C59C" w14:textId="77777777" w:rsidR="00A90238" w:rsidRPr="00AB5FED" w:rsidRDefault="00A90238" w:rsidP="004260A6">
            <w:pPr>
              <w:pStyle w:val="TAH"/>
            </w:pPr>
            <w:r w:rsidRPr="00AB5FED">
              <w:t>Description</w:t>
            </w:r>
          </w:p>
        </w:tc>
      </w:tr>
      <w:tr w:rsidR="00A90238" w:rsidRPr="00AB5FED" w14:paraId="54A93A1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2EBC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CBC4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6F374C" w14:textId="77777777" w:rsidR="00A90238" w:rsidRPr="00AB5FED" w:rsidRDefault="00A90238" w:rsidP="004260A6">
            <w:pPr>
              <w:pStyle w:val="TAL"/>
            </w:pPr>
            <w:r w:rsidRPr="00AB5FED">
              <w:t>The identity of the calling party</w:t>
            </w:r>
          </w:p>
        </w:tc>
      </w:tr>
      <w:tr w:rsidR="00A90238" w:rsidRPr="00AB5FED" w14:paraId="75E70B9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26A29A"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8DFC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D1261"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4FBBB919" w14:textId="77777777" w:rsidTr="004260A6">
        <w:trPr>
          <w:trHeight w:val="2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3D54D"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ACF26"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9DF64"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imminent peril </w:t>
            </w:r>
            <w:r>
              <w:rPr>
                <w:rFonts w:hint="eastAsia"/>
                <w:lang w:eastAsia="zh-CN"/>
              </w:rPr>
              <w:t xml:space="preserve">group call request </w:t>
            </w:r>
            <w:r>
              <w:rPr>
                <w:lang w:eastAsia="zh-CN"/>
              </w:rPr>
              <w:t>(success or failure)</w:t>
            </w:r>
          </w:p>
        </w:tc>
      </w:tr>
    </w:tbl>
    <w:p w14:paraId="6FB8CFA4" w14:textId="77777777" w:rsidR="00A90238" w:rsidRPr="00AB5FED" w:rsidRDefault="00A90238" w:rsidP="00A90238">
      <w:pPr>
        <w:rPr>
          <w:lang w:val="en-US" w:eastAsia="zh-CN"/>
        </w:rPr>
      </w:pPr>
    </w:p>
    <w:p w14:paraId="2002C56F" w14:textId="77777777" w:rsidR="00A90238" w:rsidRPr="00AB5FED" w:rsidRDefault="00A90238" w:rsidP="00A90238">
      <w:pPr>
        <w:pStyle w:val="Heading5"/>
      </w:pPr>
      <w:bookmarkStart w:id="395" w:name="_Toc433209746"/>
      <w:bookmarkStart w:id="396" w:name="_Toc460616022"/>
      <w:bookmarkStart w:id="397" w:name="_Toc460616883"/>
      <w:bookmarkStart w:id="398" w:name="_Toc465162483"/>
      <w:bookmarkStart w:id="399" w:name="_Toc154701425"/>
      <w:r>
        <w:t>7.1.2.2.24</w:t>
      </w:r>
      <w:r w:rsidRPr="00AB5FED">
        <w:tab/>
      </w:r>
      <w:r>
        <w:t>MCVideo</w:t>
      </w:r>
      <w:r w:rsidRPr="00AB5FED">
        <w:t xml:space="preserve"> imminent peril group call cancel request</w:t>
      </w:r>
      <w:bookmarkEnd w:id="395"/>
      <w:bookmarkEnd w:id="396"/>
      <w:bookmarkEnd w:id="397"/>
      <w:bookmarkEnd w:id="398"/>
      <w:bookmarkEnd w:id="399"/>
    </w:p>
    <w:p w14:paraId="255CFABC" w14:textId="77777777" w:rsidR="00A90238" w:rsidRPr="00AB5FED" w:rsidRDefault="00A90238" w:rsidP="00A90238">
      <w:r w:rsidRPr="00AB5FED">
        <w:t>Table </w:t>
      </w:r>
      <w:r>
        <w:t>7.1.2.2.24</w:t>
      </w:r>
      <w:r w:rsidRPr="00AB5FED">
        <w:t xml:space="preserve">-1 describes the information flow </w:t>
      </w:r>
      <w:r>
        <w:t>MCVideo</w:t>
      </w:r>
      <w:r w:rsidRPr="00AB5FED">
        <w:t xml:space="preserve"> imminent peril group call cancel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7B0BB5BE" w14:textId="77777777" w:rsidR="00A90238" w:rsidRPr="00AB5FED" w:rsidRDefault="00A90238" w:rsidP="00A90238">
      <w:pPr>
        <w:pStyle w:val="TH"/>
      </w:pPr>
      <w:r w:rsidRPr="00AB5FED">
        <w:t>Table </w:t>
      </w:r>
      <w:r>
        <w:t>7.1.2.2.24</w:t>
      </w:r>
      <w:r w:rsidRPr="00AB5FED">
        <w:t>-1</w:t>
      </w:r>
      <w:r>
        <w:t>:</w:t>
      </w:r>
      <w:r w:rsidRPr="00AB5FED">
        <w:t xml:space="preserve"> </w:t>
      </w:r>
      <w:r>
        <w:t>MCVideo</w:t>
      </w:r>
      <w:r w:rsidRPr="00AB5FED">
        <w:t xml:space="preserve"> imminent peril group call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2BA1BCB" w14:textId="77777777" w:rsidTr="004260A6">
        <w:trPr>
          <w:jc w:val="center"/>
        </w:trPr>
        <w:tc>
          <w:tcPr>
            <w:tcW w:w="2405" w:type="dxa"/>
            <w:tcMar>
              <w:top w:w="0" w:type="dxa"/>
              <w:left w:w="108" w:type="dxa"/>
              <w:bottom w:w="0" w:type="dxa"/>
              <w:right w:w="108" w:type="dxa"/>
            </w:tcMar>
            <w:hideMark/>
          </w:tcPr>
          <w:p w14:paraId="0B4823C0"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9903B9D"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D4BDF15" w14:textId="77777777" w:rsidR="00A90238" w:rsidRPr="00AB5FED" w:rsidRDefault="00A90238" w:rsidP="004260A6">
            <w:pPr>
              <w:pStyle w:val="TAH"/>
            </w:pPr>
            <w:r w:rsidRPr="00AB5FED">
              <w:t>Description</w:t>
            </w:r>
          </w:p>
        </w:tc>
      </w:tr>
      <w:tr w:rsidR="00A90238" w:rsidRPr="00AB5FED" w14:paraId="7C8DD541" w14:textId="77777777" w:rsidTr="004260A6">
        <w:trPr>
          <w:jc w:val="center"/>
        </w:trPr>
        <w:tc>
          <w:tcPr>
            <w:tcW w:w="2405" w:type="dxa"/>
            <w:tcMar>
              <w:top w:w="0" w:type="dxa"/>
              <w:left w:w="108" w:type="dxa"/>
              <w:bottom w:w="0" w:type="dxa"/>
              <w:right w:w="108" w:type="dxa"/>
            </w:tcMar>
            <w:hideMark/>
          </w:tcPr>
          <w:p w14:paraId="78C91B8D"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5632E423"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966EC8D" w14:textId="77777777" w:rsidR="00A90238" w:rsidRPr="00AB5FED" w:rsidRDefault="00A90238" w:rsidP="004260A6">
            <w:pPr>
              <w:pStyle w:val="TAL"/>
            </w:pPr>
            <w:r w:rsidRPr="00AB5FED">
              <w:t>The identity of the cancelling party</w:t>
            </w:r>
          </w:p>
        </w:tc>
      </w:tr>
      <w:tr w:rsidR="00A90238" w:rsidRPr="00AB5FED" w14:paraId="22C046C4" w14:textId="77777777" w:rsidTr="004260A6">
        <w:trPr>
          <w:jc w:val="center"/>
        </w:trPr>
        <w:tc>
          <w:tcPr>
            <w:tcW w:w="2405" w:type="dxa"/>
            <w:tcMar>
              <w:top w:w="0" w:type="dxa"/>
              <w:left w:w="108" w:type="dxa"/>
              <w:bottom w:w="0" w:type="dxa"/>
              <w:right w:w="108" w:type="dxa"/>
            </w:tcMar>
            <w:hideMark/>
          </w:tcPr>
          <w:p w14:paraId="683B1E84"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F0E8A31"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2BD84448"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4567810E" w14:textId="77777777" w:rsidR="00A90238" w:rsidRPr="00AB5FED" w:rsidRDefault="00A90238" w:rsidP="00A90238">
      <w:pPr>
        <w:rPr>
          <w:lang w:eastAsia="zh-CN"/>
        </w:rPr>
      </w:pPr>
    </w:p>
    <w:p w14:paraId="2ECEC43D" w14:textId="77777777" w:rsidR="00A90238" w:rsidRPr="00AB5FED" w:rsidRDefault="00A90238" w:rsidP="00A90238">
      <w:pPr>
        <w:pStyle w:val="Heading5"/>
      </w:pPr>
      <w:bookmarkStart w:id="400" w:name="_Toc460616023"/>
      <w:bookmarkStart w:id="401" w:name="_Toc460616884"/>
      <w:bookmarkStart w:id="402" w:name="_Toc465162484"/>
      <w:bookmarkStart w:id="403" w:name="_Toc154701426"/>
      <w:r>
        <w:t>7.1.2.2.25</w:t>
      </w:r>
      <w:r w:rsidRPr="00AB5FED">
        <w:tab/>
      </w:r>
      <w:r>
        <w:t>MCVideo</w:t>
      </w:r>
      <w:r w:rsidRPr="00AB5FED">
        <w:t xml:space="preserve"> imminent peril group call cancel response</w:t>
      </w:r>
      <w:bookmarkEnd w:id="400"/>
      <w:bookmarkEnd w:id="401"/>
      <w:bookmarkEnd w:id="402"/>
      <w:bookmarkEnd w:id="403"/>
    </w:p>
    <w:p w14:paraId="4D4B1CF2" w14:textId="77777777" w:rsidR="00A90238" w:rsidRPr="00AB5FED" w:rsidRDefault="00A90238" w:rsidP="00A90238">
      <w:r w:rsidRPr="00AB5FED">
        <w:t>Table </w:t>
      </w:r>
      <w:r>
        <w:t>7.1.2.2.25</w:t>
      </w:r>
      <w:r w:rsidRPr="00AB5FED">
        <w:t xml:space="preserve">-1 describes the information flow </w:t>
      </w:r>
      <w:r>
        <w:t>MCVideo</w:t>
      </w:r>
      <w:r w:rsidRPr="00AB5FED">
        <w:t xml:space="preserve"> imminent peril group call cancel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55A24003" w14:textId="77777777" w:rsidR="00A90238" w:rsidRPr="00AB5FED" w:rsidRDefault="00A90238" w:rsidP="00A90238">
      <w:pPr>
        <w:pStyle w:val="TH"/>
      </w:pPr>
      <w:r w:rsidRPr="00AB5FED">
        <w:t>Table </w:t>
      </w:r>
      <w:r>
        <w:t>7.1.2.2.25</w:t>
      </w:r>
      <w:r w:rsidRPr="00AB5FED">
        <w:t>-1</w:t>
      </w:r>
      <w:r>
        <w:t>:</w:t>
      </w:r>
      <w:r w:rsidRPr="00AB5FED">
        <w:t xml:space="preserve"> </w:t>
      </w:r>
      <w:r>
        <w:t>MCVideo</w:t>
      </w:r>
      <w:r w:rsidRPr="00AB5FED">
        <w:t xml:space="preserve"> imminent peril group call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871CE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E939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12CA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9BA02" w14:textId="77777777" w:rsidR="00A90238" w:rsidRPr="00AB5FED" w:rsidRDefault="00A90238" w:rsidP="004260A6">
            <w:pPr>
              <w:pStyle w:val="TAH"/>
            </w:pPr>
            <w:r w:rsidRPr="00AB5FED">
              <w:t>Description</w:t>
            </w:r>
          </w:p>
        </w:tc>
      </w:tr>
      <w:tr w:rsidR="00A90238" w:rsidRPr="00AB5FED" w14:paraId="5E8E9D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3FEE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757E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D36321" w14:textId="77777777" w:rsidR="00A90238" w:rsidRPr="00AB5FED" w:rsidRDefault="00A90238" w:rsidP="004260A6">
            <w:pPr>
              <w:pStyle w:val="TAL"/>
            </w:pPr>
            <w:r w:rsidRPr="00AB5FED">
              <w:t>The identity of the cancelling party</w:t>
            </w:r>
          </w:p>
        </w:tc>
      </w:tr>
      <w:tr w:rsidR="00A90238" w:rsidRPr="00AB5FED" w14:paraId="606479F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FCFC"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A0A4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9A24E"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09A85E64" w14:textId="77777777" w:rsidR="00A90238" w:rsidRPr="00AB5FED" w:rsidRDefault="00A90238" w:rsidP="00A90238">
      <w:pPr>
        <w:rPr>
          <w:lang w:val="en-US" w:eastAsia="zh-CN"/>
        </w:rPr>
      </w:pPr>
    </w:p>
    <w:p w14:paraId="1B39CB64" w14:textId="77777777" w:rsidR="00A90238" w:rsidRPr="00AB5FED" w:rsidRDefault="00A90238" w:rsidP="00A90238">
      <w:pPr>
        <w:pStyle w:val="Heading4"/>
      </w:pPr>
      <w:bookmarkStart w:id="404" w:name="_Toc154701427"/>
      <w:r>
        <w:rPr>
          <w:rFonts w:hint="eastAsia"/>
          <w:lang w:val="nl-NL" w:eastAsia="zh-CN"/>
        </w:rPr>
        <w:t>7</w:t>
      </w:r>
      <w:r w:rsidRPr="00AB5FED">
        <w:rPr>
          <w:lang w:val="nl-NL"/>
        </w:rPr>
        <w:t>.</w:t>
      </w:r>
      <w:r>
        <w:rPr>
          <w:rFonts w:hint="eastAsia"/>
          <w:lang w:val="nl-NL" w:eastAsia="zh-CN"/>
        </w:rPr>
        <w:t>1</w:t>
      </w:r>
      <w:r w:rsidRPr="00AB5FED">
        <w:rPr>
          <w:lang w:val="nl-NL"/>
        </w:rPr>
        <w:t>.2.3</w:t>
      </w:r>
      <w:r w:rsidRPr="00AB5FED">
        <w:rPr>
          <w:lang w:val="nl-NL"/>
        </w:rPr>
        <w:tab/>
        <w:t>Group call within one MC system</w:t>
      </w:r>
      <w:bookmarkEnd w:id="300"/>
      <w:bookmarkEnd w:id="301"/>
      <w:bookmarkEnd w:id="302"/>
      <w:bookmarkEnd w:id="404"/>
    </w:p>
    <w:p w14:paraId="133C837D" w14:textId="77777777" w:rsidR="00A90238" w:rsidRPr="00AB5FED" w:rsidRDefault="00A90238" w:rsidP="00A90238">
      <w:pPr>
        <w:pStyle w:val="Heading5"/>
        <w:rPr>
          <w:lang w:val="nl-NL"/>
        </w:rPr>
      </w:pPr>
      <w:bookmarkStart w:id="405" w:name="_Toc433209748"/>
      <w:bookmarkStart w:id="406" w:name="_Toc460616044"/>
      <w:bookmarkStart w:id="407" w:name="_Toc460616905"/>
      <w:bookmarkStart w:id="408" w:name="_Toc460662294"/>
      <w:bookmarkStart w:id="409" w:name="_Toc424654491"/>
      <w:bookmarkStart w:id="410" w:name="_Toc428365078"/>
      <w:bookmarkStart w:id="411" w:name="_Toc154701428"/>
      <w:r>
        <w:rPr>
          <w:rFonts w:hint="eastAsia"/>
          <w:lang w:val="nl-NL" w:eastAsia="zh-CN"/>
        </w:rPr>
        <w:t>7</w:t>
      </w:r>
      <w:r w:rsidRPr="00AB5FED">
        <w:rPr>
          <w:lang w:val="nl-NL"/>
        </w:rPr>
        <w:t>.</w:t>
      </w:r>
      <w:r>
        <w:rPr>
          <w:rFonts w:hint="eastAsia"/>
          <w:lang w:val="nl-NL" w:eastAsia="zh-CN"/>
        </w:rPr>
        <w:t>1</w:t>
      </w:r>
      <w:r w:rsidRPr="00AB5FED">
        <w:rPr>
          <w:lang w:val="nl-NL"/>
        </w:rPr>
        <w:t>.2.3.1</w:t>
      </w:r>
      <w:r w:rsidRPr="00AB5FED">
        <w:rPr>
          <w:lang w:val="nl-NL"/>
        </w:rPr>
        <w:tab/>
        <w:t>Group call models</w:t>
      </w:r>
      <w:bookmarkEnd w:id="405"/>
      <w:bookmarkEnd w:id="406"/>
      <w:bookmarkEnd w:id="407"/>
      <w:bookmarkEnd w:id="408"/>
      <w:bookmarkEnd w:id="411"/>
    </w:p>
    <w:p w14:paraId="138D02D1" w14:textId="77777777" w:rsidR="00A90238" w:rsidRPr="00AB5FED" w:rsidRDefault="00A90238" w:rsidP="00A90238">
      <w:pPr>
        <w:pStyle w:val="Heading6"/>
      </w:pPr>
      <w:bookmarkStart w:id="412" w:name="_Toc433209749"/>
      <w:bookmarkStart w:id="413" w:name="_Toc460616045"/>
      <w:bookmarkStart w:id="414" w:name="_Toc460616906"/>
      <w:bookmarkStart w:id="415" w:name="_Toc460662295"/>
      <w:bookmarkStart w:id="416" w:name="_Toc154701429"/>
      <w:r>
        <w:rPr>
          <w:rFonts w:hint="eastAsia"/>
          <w:lang w:eastAsia="zh-CN"/>
        </w:rPr>
        <w:t>7</w:t>
      </w:r>
      <w:r w:rsidRPr="00AB5FED">
        <w:t>.</w:t>
      </w:r>
      <w:r>
        <w:rPr>
          <w:rFonts w:hint="eastAsia"/>
          <w:lang w:eastAsia="zh-CN"/>
        </w:rPr>
        <w:t>1</w:t>
      </w:r>
      <w:r w:rsidRPr="00AB5FED">
        <w:t>.2.3.1.1</w:t>
      </w:r>
      <w:r w:rsidRPr="00AB5FED">
        <w:tab/>
        <w:t>Pre-arranged group call</w:t>
      </w:r>
      <w:bookmarkEnd w:id="409"/>
      <w:bookmarkEnd w:id="410"/>
      <w:bookmarkEnd w:id="412"/>
      <w:bookmarkEnd w:id="413"/>
      <w:bookmarkEnd w:id="414"/>
      <w:bookmarkEnd w:id="415"/>
      <w:bookmarkEnd w:id="416"/>
    </w:p>
    <w:p w14:paraId="23B1CC71" w14:textId="77777777" w:rsidR="00A90238" w:rsidRPr="00AB5FED" w:rsidRDefault="00A90238" w:rsidP="00A90238">
      <w:pPr>
        <w:pStyle w:val="H6"/>
        <w:rPr>
          <w:lang w:eastAsia="zh-CN"/>
        </w:rPr>
      </w:pPr>
      <w:bookmarkStart w:id="417" w:name="_Toc428365079"/>
      <w:bookmarkStart w:id="418" w:name="_Toc424654492"/>
      <w:r>
        <w:rPr>
          <w:rFonts w:hint="eastAsia"/>
          <w:lang w:eastAsia="zh-CN"/>
        </w:rPr>
        <w:t>7</w:t>
      </w:r>
      <w:r w:rsidRPr="00AB5FED">
        <w:t>.</w:t>
      </w:r>
      <w:r>
        <w:rPr>
          <w:rFonts w:hint="eastAsia"/>
          <w:lang w:eastAsia="zh-CN"/>
        </w:rPr>
        <w:t>1</w:t>
      </w:r>
      <w:r w:rsidRPr="00AB5FED">
        <w:t>.2.3.1.</w:t>
      </w:r>
      <w:r w:rsidRPr="00AB5FED">
        <w:rPr>
          <w:lang w:eastAsia="zh-CN"/>
        </w:rPr>
        <w:t>1.1</w:t>
      </w:r>
      <w:r w:rsidRPr="00AB5FED">
        <w:tab/>
      </w:r>
      <w:r w:rsidRPr="00AB5FED">
        <w:rPr>
          <w:rFonts w:hint="eastAsia"/>
          <w:lang w:eastAsia="zh-CN"/>
        </w:rPr>
        <w:t>General</w:t>
      </w:r>
      <w:bookmarkEnd w:id="417"/>
    </w:p>
    <w:p w14:paraId="76FCCD96" w14:textId="77777777" w:rsidR="00A90238" w:rsidRPr="00AB5FED" w:rsidRDefault="00A90238" w:rsidP="00A90238">
      <w:r w:rsidRPr="00AB5FED">
        <w:rPr>
          <w:lang w:eastAsia="zh-CN"/>
        </w:rPr>
        <w:t xml:space="preserve">A pre-arranged group call is initiated by one of the </w:t>
      </w:r>
      <w:r w:rsidRPr="006A2D38">
        <w:rPr>
          <w:lang w:eastAsia="zh-CN"/>
        </w:rPr>
        <w:t>affiliated</w:t>
      </w:r>
      <w:r>
        <w:rPr>
          <w:lang w:eastAsia="zh-CN"/>
        </w:rPr>
        <w:t xml:space="preserve"> </w:t>
      </w:r>
      <w:r w:rsidRPr="00AB5FED">
        <w:rPr>
          <w:lang w:eastAsia="zh-CN"/>
        </w:rPr>
        <w:t xml:space="preserve">group members. </w:t>
      </w:r>
      <w:r w:rsidRPr="00AB5FED">
        <w:t>The initiation of a pre-arranged group call results in all other affiliated group members being invited.</w:t>
      </w:r>
      <w:r>
        <w:t xml:space="preserve"> 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5B67D8B8"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.2.3.1.1.2</w:t>
      </w:r>
      <w:r w:rsidRPr="00AB5FED">
        <w:tab/>
        <w:t>Pre-arranged group call setup</w:t>
      </w:r>
      <w:bookmarkEnd w:id="418"/>
    </w:p>
    <w:p w14:paraId="39F1F3F8" w14:textId="77777777" w:rsidR="00A90238" w:rsidRPr="00AB5FED" w:rsidRDefault="00A90238" w:rsidP="00A90238">
      <w:r w:rsidRPr="00AB5FED">
        <w:t xml:space="preserve">The procedure </w:t>
      </w:r>
      <w:r>
        <w:t>enables</w:t>
      </w:r>
      <w:r w:rsidRPr="00AB5FED">
        <w:t xml:space="preserve"> </w:t>
      </w:r>
      <w:r>
        <w:t>the scenario</w:t>
      </w:r>
      <w:r w:rsidRPr="00AB5FED">
        <w:t xml:space="preserve"> where an MC</w:t>
      </w:r>
      <w:r>
        <w:rPr>
          <w:rFonts w:hint="eastAsia"/>
          <w:lang w:eastAsia="zh-CN"/>
        </w:rPr>
        <w:t>Video</w:t>
      </w:r>
      <w:r w:rsidRPr="00AB5FED">
        <w:t xml:space="preserve"> client is initiating an MC</w:t>
      </w:r>
      <w:r>
        <w:rPr>
          <w:rFonts w:hint="eastAsia"/>
          <w:lang w:eastAsia="zh-CN"/>
        </w:rPr>
        <w:t>Video</w:t>
      </w:r>
      <w:r w:rsidRPr="00AB5FED">
        <w:t xml:space="preserve"> group call with unicast signalling for communicating with the affiliated members of that group.</w:t>
      </w:r>
    </w:p>
    <w:p w14:paraId="122944DE" w14:textId="77777777" w:rsidR="00A90238" w:rsidRPr="00AB5FED" w:rsidRDefault="00A90238" w:rsidP="00A90238">
      <w:r w:rsidRPr="00AB5FED">
        <w:lastRenderedPageBreak/>
        <w:t>Procedures in figure </w:t>
      </w:r>
      <w:r>
        <w:rPr>
          <w:rFonts w:hint="eastAsia"/>
          <w:lang w:eastAsia="zh-CN"/>
        </w:rPr>
        <w:t>7</w:t>
      </w:r>
      <w:r w:rsidRPr="00AB5FED">
        <w:t>.</w:t>
      </w:r>
      <w:r>
        <w:rPr>
          <w:rFonts w:hint="eastAsia"/>
          <w:lang w:eastAsia="zh-CN"/>
        </w:rPr>
        <w:t>1</w:t>
      </w:r>
      <w:r w:rsidRPr="00AB5FED">
        <w:t>.2.3.1.1.2-1 are the signalling control plane procedures for the MC</w:t>
      </w:r>
      <w:r>
        <w:rPr>
          <w:rFonts w:hint="eastAsia"/>
          <w:lang w:eastAsia="zh-CN"/>
        </w:rPr>
        <w:t>Video</w:t>
      </w:r>
      <w:r w:rsidRPr="00AB5FED">
        <w:t xml:space="preserve"> client initiating establishment of an MC</w:t>
      </w:r>
      <w:r>
        <w:rPr>
          <w:rFonts w:hint="eastAsia"/>
          <w:lang w:eastAsia="zh-CN"/>
        </w:rPr>
        <w:t>Video</w:t>
      </w:r>
      <w:r w:rsidRPr="00AB5FED">
        <w:t xml:space="preserve"> group call with a pre-arranged group i.e., MC</w:t>
      </w:r>
      <w:r>
        <w:rPr>
          <w:rFonts w:hint="eastAsia"/>
          <w:lang w:eastAsia="zh-CN"/>
        </w:rPr>
        <w:t>Video</w:t>
      </w:r>
      <w:r w:rsidRPr="00AB5FED">
        <w:t xml:space="preserve"> users on client 1, client 2 and client 3 belong to the same group which is defined in the group management server.</w:t>
      </w:r>
    </w:p>
    <w:p w14:paraId="5443AEF8" w14:textId="77777777" w:rsidR="00A90238" w:rsidRPr="00AB5FED" w:rsidRDefault="00A90238" w:rsidP="00A90238">
      <w:r w:rsidRPr="00AB5FED">
        <w:t>Pre-conditions:</w:t>
      </w:r>
    </w:p>
    <w:p w14:paraId="439C5462" w14:textId="77777777" w:rsidR="00A90238" w:rsidRPr="00AB5FED" w:rsidRDefault="00A90238" w:rsidP="00A90238">
      <w:pPr>
        <w:pStyle w:val="B1"/>
      </w:pPr>
      <w:r w:rsidRPr="00AB5FED">
        <w:t>1.</w:t>
      </w:r>
      <w:r w:rsidRPr="00AB5FED">
        <w:tab/>
        <w:t xml:space="preserve">A pre-arranged group is an </w:t>
      </w:r>
      <w:r>
        <w:rPr>
          <w:lang w:eastAsia="zh-CN"/>
        </w:rPr>
        <w:t>MCVideo</w:t>
      </w:r>
      <w:r w:rsidRPr="00AB5FED">
        <w:t xml:space="preserve"> group that is pre-defined with </w:t>
      </w:r>
      <w:r>
        <w:t>MCVideo group ID</w:t>
      </w:r>
      <w:r w:rsidRPr="00AB5FED">
        <w:t xml:space="preserve"> and member list in the group management server. All members of the group belong to the same MC system.</w:t>
      </w:r>
    </w:p>
    <w:p w14:paraId="5F5E09D8" w14:textId="77777777" w:rsidR="00A90238" w:rsidRDefault="00A90238" w:rsidP="00A90238">
      <w:pPr>
        <w:pStyle w:val="B1"/>
      </w:pPr>
      <w:r w:rsidRPr="00AB5FED">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MC</w:t>
      </w:r>
      <w:r>
        <w:rPr>
          <w:rFonts w:hint="eastAsia"/>
          <w:lang w:eastAsia="zh-CN"/>
        </w:rPr>
        <w:t>Video</w:t>
      </w:r>
      <w:r w:rsidRPr="00AB5FED">
        <w:t xml:space="preserve"> client 2 and MC</w:t>
      </w:r>
      <w:r>
        <w:rPr>
          <w:rFonts w:hint="eastAsia"/>
          <w:lang w:eastAsia="zh-CN"/>
        </w:rPr>
        <w:t>Video</w:t>
      </w:r>
      <w:r w:rsidRPr="00AB5FED">
        <w:t xml:space="preserve"> client 3 are already registered for receiving MC</w:t>
      </w:r>
      <w:r>
        <w:rPr>
          <w:rFonts w:hint="eastAsia"/>
          <w:lang w:eastAsia="zh-CN"/>
        </w:rPr>
        <w:t>Video</w:t>
      </w:r>
      <w:r w:rsidRPr="00AB5FED">
        <w:t xml:space="preserve"> service and affiliated.</w:t>
      </w:r>
    </w:p>
    <w:p w14:paraId="35AC7FEE" w14:textId="77777777" w:rsidR="00A90238" w:rsidRDefault="00A90238" w:rsidP="00A90238">
      <w:pPr>
        <w:pStyle w:val="B1"/>
        <w:rPr>
          <w:lang w:eastAsia="zh-CN"/>
        </w:rPr>
      </w:pPr>
      <w:r>
        <w:rPr>
          <w:lang w:eastAsia="zh-CN"/>
        </w:rPr>
        <w:t>3</w:t>
      </w:r>
      <w:r w:rsidRPr="00C72F02">
        <w:rPr>
          <w:lang w:eastAsia="zh-CN"/>
        </w:rPr>
        <w:t>.</w:t>
      </w:r>
      <w:r w:rsidRPr="00C72F02">
        <w:rPr>
          <w:lang w:eastAsia="zh-CN"/>
        </w:rPr>
        <w:tab/>
      </w:r>
      <w:r>
        <w:rPr>
          <w:lang w:eastAsia="zh-CN"/>
        </w:rPr>
        <w:t>T</w:t>
      </w:r>
      <w:r w:rsidRPr="00C72F02">
        <w:rPr>
          <w:lang w:eastAsia="zh-CN"/>
        </w:rPr>
        <w:t>he MC</w:t>
      </w:r>
      <w:r>
        <w:rPr>
          <w:lang w:eastAsia="zh-CN"/>
        </w:rPr>
        <w:t>Video</w:t>
      </w:r>
      <w:r w:rsidRPr="00C72F02">
        <w:rPr>
          <w:lang w:eastAsia="zh-CN"/>
        </w:rPr>
        <w:t xml:space="preserve"> client 1 may have </w:t>
      </w:r>
      <w:r>
        <w:rPr>
          <w:lang w:eastAsia="zh-CN"/>
        </w:rPr>
        <w:t xml:space="preserve">an </w:t>
      </w:r>
      <w:r w:rsidRPr="00C72F02">
        <w:rPr>
          <w:lang w:eastAsia="zh-CN"/>
        </w:rPr>
        <w:t>activated functional alias to be used.</w:t>
      </w:r>
    </w:p>
    <w:p w14:paraId="35B4ACD8" w14:textId="77777777" w:rsidR="00A90238" w:rsidRDefault="00A90238" w:rsidP="00A90238">
      <w:pPr>
        <w:pStyle w:val="B1"/>
        <w:rPr>
          <w:lang w:eastAsia="zh-CN"/>
        </w:rPr>
      </w:pPr>
      <w:r>
        <w:rPr>
          <w:lang w:eastAsia="zh-CN"/>
        </w:rPr>
        <w:t>4.</w:t>
      </w:r>
      <w:r>
        <w:rPr>
          <w:lang w:eastAsia="zh-CN"/>
        </w:rPr>
        <w:tab/>
        <w:t>The</w:t>
      </w:r>
      <w:r>
        <w:rPr>
          <w:lang w:val="en-US"/>
        </w:rPr>
        <w:t xml:space="preserve"> MCVideo server may have subscribed to the MCVideo functional alias controlling server within the MC system for functional alias activation/de-activation updates</w:t>
      </w:r>
      <w:r w:rsidRPr="00CA368F">
        <w:rPr>
          <w:lang w:eastAsia="zh-CN"/>
        </w:rPr>
        <w:t>.</w:t>
      </w:r>
      <w:r w:rsidRPr="00EC61D3">
        <w:rPr>
          <w:lang w:eastAsia="zh-CN"/>
        </w:rPr>
        <w:t xml:space="preserve"> </w:t>
      </w:r>
    </w:p>
    <w:p w14:paraId="6F57BD12" w14:textId="77777777" w:rsidR="00A90238" w:rsidRPr="004B2FB1" w:rsidRDefault="00A90238" w:rsidP="00A90238">
      <w:pPr>
        <w:pStyle w:val="B1"/>
        <w:rPr>
          <w:lang w:val="en-US" w:eastAsia="zh-CN"/>
        </w:rPr>
      </w:pPr>
      <w:r>
        <w:rPr>
          <w:rFonts w:hint="eastAsia"/>
          <w:lang w:val="en-US" w:eastAsia="zh-CN"/>
        </w:rPr>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13FD5D3E" w14:textId="77777777" w:rsidR="00A90238" w:rsidRPr="00AB5FED" w:rsidRDefault="00A90238" w:rsidP="00A90238">
      <w:pPr>
        <w:pStyle w:val="TH"/>
      </w:pPr>
      <w:r w:rsidRPr="00AB5FED">
        <w:object w:dxaOrig="7656" w:dyaOrig="6960" w14:anchorId="0B878E89">
          <v:shape id="_x0000_i1027" type="#_x0000_t75" style="width:383.25pt;height:348.15pt" o:ole="">
            <v:imagedata r:id="rId15" o:title=""/>
          </v:shape>
          <o:OLEObject Type="Embed" ProgID="Visio.Drawing.11" ShapeID="_x0000_i1027" DrawAspect="Content" ObjectID="_1765314937" r:id="rId16"/>
        </w:object>
      </w:r>
    </w:p>
    <w:p w14:paraId="79EED72E"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.2.3.1.1.2-1: Pre-arranged group call setup</w:t>
      </w:r>
    </w:p>
    <w:p w14:paraId="5AC200BC" w14:textId="77777777" w:rsidR="00A90238" w:rsidRDefault="00A90238" w:rsidP="00A90238">
      <w:pPr>
        <w:pStyle w:val="B1"/>
      </w:pPr>
      <w:r w:rsidRPr="00AB5FED">
        <w:t>1.</w:t>
      </w:r>
      <w:r w:rsidRPr="00AB5FED">
        <w:tab/>
        <w:t>User at MC</w:t>
      </w:r>
      <w:r>
        <w:rPr>
          <w:rFonts w:hint="eastAsia"/>
          <w:lang w:eastAsia="zh-CN"/>
        </w:rPr>
        <w:t>Video</w:t>
      </w:r>
      <w:r w:rsidRPr="00AB5FED">
        <w:t xml:space="preserve"> client 1 would like to initiate an </w:t>
      </w:r>
      <w:r>
        <w:rPr>
          <w:rFonts w:hint="eastAsia"/>
          <w:lang w:eastAsia="zh-CN"/>
        </w:rPr>
        <w:t>MCVideo</w:t>
      </w:r>
      <w:r w:rsidRPr="00AB5FED">
        <w:t xml:space="preserve"> group call with a selected group (identified by </w:t>
      </w:r>
      <w:r>
        <w:t>MCVideo group ID</w:t>
      </w:r>
      <w:r w:rsidRPr="00AB5FED">
        <w:t>).</w:t>
      </w:r>
      <w:r>
        <w:t xml:space="preserve"> </w:t>
      </w:r>
      <w:r w:rsidRPr="00FE3846">
        <w:t>The MCVideo user at MCVideo client 1 may include a functional alias</w:t>
      </w:r>
      <w:r>
        <w:t xml:space="preserve"> used within the MCVideo group</w:t>
      </w:r>
      <w:r w:rsidRPr="00FE3846">
        <w:t xml:space="preserve"> call.</w:t>
      </w:r>
    </w:p>
    <w:p w14:paraId="5FA32468" w14:textId="77777777" w:rsidR="00A90238" w:rsidRPr="00AB5FED" w:rsidRDefault="00A90238" w:rsidP="00A90238">
      <w:pPr>
        <w:pStyle w:val="NO"/>
      </w:pPr>
      <w:r w:rsidRPr="00AB5FED">
        <w:t>NOTE </w:t>
      </w:r>
      <w:r>
        <w:t>1</w:t>
      </w:r>
      <w:r w:rsidRPr="00AB5FED">
        <w:t>:</w:t>
      </w:r>
      <w:r w:rsidRPr="00AB5FED">
        <w:tab/>
      </w:r>
      <w:r w:rsidRPr="00383808">
        <w:t>The selected functional alias is not changed during the group cal</w:t>
      </w:r>
      <w:r>
        <w:t>l, i.e. a MCVideo</w:t>
      </w:r>
      <w:r w:rsidRPr="00383808">
        <w:t xml:space="preserve"> client uses the same functional alias until the gro</w:t>
      </w:r>
      <w:r>
        <w:t>up call is released or the MCVideo</w:t>
      </w:r>
      <w:r w:rsidRPr="00383808">
        <w:t xml:space="preserve"> client has left the group call.</w:t>
      </w:r>
    </w:p>
    <w:p w14:paraId="10B88A24" w14:textId="64C4D2AE" w:rsidR="00A90238" w:rsidRPr="00AB5FED" w:rsidRDefault="00A90238" w:rsidP="00A90238">
      <w:pPr>
        <w:pStyle w:val="B1"/>
      </w:pPr>
      <w:r w:rsidRPr="00AB5FED">
        <w:t>2.</w:t>
      </w:r>
      <w:r w:rsidRPr="00AB5FED">
        <w:tab/>
        <w:t>MC</w:t>
      </w:r>
      <w:r>
        <w:rPr>
          <w:rFonts w:hint="eastAsia"/>
          <w:lang w:eastAsia="zh-CN"/>
        </w:rPr>
        <w:t>Video</w:t>
      </w:r>
      <w:r w:rsidRPr="00AB5FED">
        <w:t xml:space="preserve"> client 1 sends a group call request towards the MC</w:t>
      </w:r>
      <w:r>
        <w:rPr>
          <w:rFonts w:hint="eastAsia"/>
          <w:lang w:eastAsia="zh-CN"/>
        </w:rPr>
        <w:t>Video</w:t>
      </w:r>
      <w:r w:rsidRPr="00AB5FED">
        <w:t xml:space="preserve"> server via the SIP core, which hosts the group selected by the user and identified by </w:t>
      </w:r>
      <w:r>
        <w:t>MCVideo group ID</w:t>
      </w:r>
      <w:r w:rsidRPr="00AB5FED">
        <w:t xml:space="preserve">. The group call request also contains the </w:t>
      </w:r>
      <w:r>
        <w:t>MCVideo group ID</w:t>
      </w:r>
      <w:r w:rsidRPr="00AB5FED">
        <w:t xml:space="preserve"> and an SDP offer containing the MC</w:t>
      </w:r>
      <w:r>
        <w:rPr>
          <w:rFonts w:hint="eastAsia"/>
          <w:lang w:eastAsia="zh-CN"/>
        </w:rPr>
        <w:t>Video</w:t>
      </w:r>
      <w:r w:rsidRPr="00AB5FED">
        <w:t xml:space="preserve"> client media parameters.</w:t>
      </w:r>
      <w:r w:rsidRPr="00AB5FED">
        <w:rPr>
          <w:lang w:val="en-US"/>
        </w:rPr>
        <w:t xml:space="preserve"> </w:t>
      </w:r>
      <w:r w:rsidRPr="00204768">
        <w:t xml:space="preserve">If the MC service user </w:t>
      </w:r>
      <w:r w:rsidRPr="00204768">
        <w:lastRenderedPageBreak/>
        <w:t>of MCVideo client 1 has selected a functional alias, then the group call request contains that functional alias.</w:t>
      </w:r>
      <w:r>
        <w:t xml:space="preserve"> </w:t>
      </w:r>
      <w:r w:rsidRPr="00AB5FED">
        <w:rPr>
          <w:lang w:val="en-US"/>
        </w:rPr>
        <w:t xml:space="preserve">If there is a </w:t>
      </w:r>
      <w:r>
        <w:rPr>
          <w:lang w:val="en-US"/>
        </w:rPr>
        <w:t>transmit media request</w:t>
      </w:r>
      <w:r w:rsidRPr="00AB5FED">
        <w:rPr>
          <w:lang w:val="en-US"/>
        </w:rPr>
        <w:t>, then the group call requ</w:t>
      </w:r>
      <w:r>
        <w:rPr>
          <w:lang w:val="en-US"/>
        </w:rPr>
        <w:t>est contains an indication</w:t>
      </w:r>
      <w:r>
        <w:rPr>
          <w:rFonts w:hint="eastAsia"/>
          <w:lang w:val="en-US" w:eastAsia="zh-CN"/>
        </w:rPr>
        <w:t xml:space="preserve"> for the implicit transmit</w:t>
      </w:r>
      <w:r>
        <w:rPr>
          <w:lang w:val="en-US" w:eastAsia="zh-CN"/>
        </w:rPr>
        <w:t xml:space="preserve"> media request</w:t>
      </w:r>
      <w:r w:rsidRPr="00AB5FED">
        <w:rPr>
          <w:lang w:val="en-US"/>
        </w:rPr>
        <w:t>.</w:t>
      </w:r>
      <w:r w:rsidR="00557BA3" w:rsidRPr="00454AA6">
        <w:rPr>
          <w:lang w:val="en-US"/>
        </w:rPr>
        <w:t xml:space="preserve"> If the group call request contains an implicit transmit media request it may also include location information.</w:t>
      </w:r>
    </w:p>
    <w:p w14:paraId="1298512F" w14:textId="77777777" w:rsidR="00A90238" w:rsidRDefault="00A90238" w:rsidP="00A90238">
      <w:pPr>
        <w:pStyle w:val="B1"/>
      </w:pPr>
      <w:r w:rsidRPr="00AB5FED">
        <w:t>3.</w:t>
      </w:r>
      <w:r w:rsidRPr="00AB5FED">
        <w:tab/>
        <w:t>MC</w:t>
      </w:r>
      <w:r>
        <w:rPr>
          <w:rFonts w:hint="eastAsia"/>
          <w:lang w:eastAsia="zh-CN"/>
        </w:rPr>
        <w:t>Video</w:t>
      </w:r>
      <w:r w:rsidRPr="00AB5FED">
        <w:t xml:space="preserve"> server checks whether the user of MC</w:t>
      </w:r>
      <w:r>
        <w:rPr>
          <w:rFonts w:hint="eastAsia"/>
          <w:lang w:eastAsia="zh-CN"/>
        </w:rPr>
        <w:t>Video</w:t>
      </w:r>
      <w:r w:rsidRPr="00AB5FED">
        <w:t xml:space="preserve"> client 1 is authorized to initiate a group call for the selected group. </w:t>
      </w:r>
      <w:r>
        <w:t>If a functional alias is present, the MCVideo</w:t>
      </w:r>
      <w:r w:rsidRPr="00FD6366">
        <w:t xml:space="preserve"> server checks whether </w:t>
      </w:r>
      <w:r>
        <w:t xml:space="preserve">it </w:t>
      </w:r>
      <w:r w:rsidRPr="00FD6366">
        <w:t xml:space="preserve">is allowed to be used and </w:t>
      </w:r>
      <w:r>
        <w:t xml:space="preserve">if it </w:t>
      </w:r>
      <w:r w:rsidRPr="00FD6366">
        <w:t>has been activated for the user.</w:t>
      </w:r>
      <w:r>
        <w:t xml:space="preserve"> </w:t>
      </w:r>
      <w:r w:rsidRPr="00AB5FED">
        <w:t xml:space="preserve">If authorized and the group call is ongoing for that </w:t>
      </w:r>
      <w:r>
        <w:t>MCVideo group ID</w:t>
      </w:r>
      <w:r w:rsidRPr="00AB5FED">
        <w:t>, the MC</w:t>
      </w:r>
      <w:r>
        <w:rPr>
          <w:rFonts w:hint="eastAsia"/>
          <w:lang w:eastAsia="zh-CN"/>
        </w:rPr>
        <w:t>Video</w:t>
      </w:r>
      <w:r w:rsidRPr="00AB5FED">
        <w:t xml:space="preserve"> server adds the requesting MC</w:t>
      </w:r>
      <w:r>
        <w:rPr>
          <w:rFonts w:hint="eastAsia"/>
          <w:lang w:eastAsia="zh-CN"/>
        </w:rPr>
        <w:t>Video</w:t>
      </w:r>
      <w:r w:rsidRPr="00AB5FED">
        <w:t xml:space="preserve"> client 1 to the existing MC</w:t>
      </w:r>
      <w:r>
        <w:rPr>
          <w:rFonts w:hint="eastAsia"/>
          <w:lang w:eastAsia="zh-CN"/>
        </w:rPr>
        <w:t>Video</w:t>
      </w:r>
      <w:r w:rsidRPr="00AB5FED">
        <w:t xml:space="preserve"> group call and notifies the MC</w:t>
      </w:r>
      <w:r>
        <w:rPr>
          <w:rFonts w:hint="eastAsia"/>
          <w:lang w:eastAsia="zh-CN"/>
        </w:rPr>
        <w:t>Video</w:t>
      </w:r>
      <w:r w:rsidRPr="00AB5FED">
        <w:t xml:space="preserve"> client 1 that the MC</w:t>
      </w:r>
      <w:r>
        <w:rPr>
          <w:rFonts w:hint="eastAsia"/>
          <w:lang w:eastAsia="zh-CN"/>
        </w:rPr>
        <w:t>Video</w:t>
      </w:r>
      <w:r w:rsidRPr="00AB5FED">
        <w:t xml:space="preserve"> group call is already in progress. Otherwise, MC</w:t>
      </w:r>
      <w:r>
        <w:rPr>
          <w:rFonts w:hint="eastAsia"/>
          <w:lang w:eastAsia="zh-CN"/>
        </w:rPr>
        <w:t>Video</w:t>
      </w:r>
      <w:r w:rsidRPr="00AB5FED">
        <w:t xml:space="preserve"> server resolves the </w:t>
      </w:r>
      <w:r>
        <w:t>MCVideo group ID</w:t>
      </w:r>
      <w:r w:rsidRPr="00AB5FED">
        <w:t xml:space="preserve"> to determine the members of that group and their affiliation status, based on the information from the group management server.</w:t>
      </w:r>
    </w:p>
    <w:p w14:paraId="786F4433" w14:textId="77777777" w:rsidR="00A90238" w:rsidRPr="00AB5FED" w:rsidRDefault="00A90238" w:rsidP="00A90238">
      <w:pPr>
        <w:pStyle w:val="B1"/>
        <w:ind w:firstLine="0"/>
      </w:pPr>
      <w:r w:rsidRPr="00EC61D3">
        <w:t>If the functional alias is provided only in the group call request, or via binding, the MCVideo server proceeds with the value that is provided. If the functional alias is provided in both the group call request and via binding, it is up to the MCVideo server implementation to determine a value for the functional alias to be used.</w:t>
      </w:r>
    </w:p>
    <w:p w14:paraId="5F984758" w14:textId="77777777" w:rsidR="00A90238" w:rsidRPr="00AB5FED" w:rsidRDefault="00A90238" w:rsidP="00A90238">
      <w:pPr>
        <w:pStyle w:val="NO"/>
      </w:pPr>
      <w:r w:rsidRPr="00AB5FED">
        <w:t>NOTE </w:t>
      </w:r>
      <w:r>
        <w:t>2</w:t>
      </w:r>
      <w:r w:rsidRPr="00AB5FED">
        <w:t>:</w:t>
      </w:r>
      <w:r w:rsidRPr="00AB5FED">
        <w:tab/>
        <w:t>MC</w:t>
      </w:r>
      <w:r>
        <w:rPr>
          <w:rFonts w:hint="eastAsia"/>
          <w:lang w:eastAsia="zh-CN"/>
        </w:rPr>
        <w:t>Video</w:t>
      </w:r>
      <w:r w:rsidRPr="00AB5FED">
        <w:t xml:space="preserve">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w:t>
      </w:r>
      <w:r>
        <w:rPr>
          <w:rFonts w:hint="eastAsia"/>
          <w:lang w:eastAsia="zh-CN"/>
        </w:rPr>
        <w:t>Video</w:t>
      </w:r>
      <w:r w:rsidRPr="00AB5FED">
        <w:t xml:space="preserve"> server then MC</w:t>
      </w:r>
      <w:r>
        <w:rPr>
          <w:rFonts w:hint="eastAsia"/>
          <w:lang w:eastAsia="zh-CN"/>
        </w:rPr>
        <w:t>Video</w:t>
      </w:r>
      <w:r w:rsidRPr="00AB5FED">
        <w:t xml:space="preserve"> server requests the user/group </w:t>
      </w:r>
      <w:r w:rsidRPr="00AB5FED">
        <w:rPr>
          <w:lang w:eastAsia="zh-CN"/>
        </w:rPr>
        <w:t>configuration</w:t>
      </w:r>
      <w:r w:rsidRPr="00AB5FED">
        <w:rPr>
          <w:rFonts w:hint="eastAsia"/>
          <w:lang w:eastAsia="zh-CN"/>
        </w:rPr>
        <w:t xml:space="preserve"> data</w:t>
      </w:r>
      <w:r w:rsidRPr="00AB5FED">
        <w:t xml:space="preserve"> from the MC</w:t>
      </w:r>
      <w:r>
        <w:rPr>
          <w:rFonts w:hint="eastAsia"/>
          <w:lang w:eastAsia="zh-CN"/>
        </w:rPr>
        <w:t>Video</w:t>
      </w:r>
      <w:r w:rsidRPr="00AB5FED">
        <w:t xml:space="preserve"> user database/group management server.</w:t>
      </w:r>
    </w:p>
    <w:p w14:paraId="6FF5EDAE"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includes information that it communicates using MC</w:t>
      </w:r>
      <w:r>
        <w:rPr>
          <w:rFonts w:hint="eastAsia"/>
          <w:lang w:eastAsia="zh-CN"/>
        </w:rPr>
        <w:t>Video</w:t>
      </w:r>
      <w:r w:rsidRPr="00AB5FED">
        <w:t xml:space="preserve"> service, offers the same media parameters or a subset of the media parameters contained in the initial received request and sends the corresponding group call request via the SIP core towards the MC</w:t>
      </w:r>
      <w:r>
        <w:rPr>
          <w:rFonts w:hint="eastAsia"/>
          <w:lang w:eastAsia="zh-CN"/>
        </w:rPr>
        <w:t>Video</w:t>
      </w:r>
      <w:r w:rsidRPr="00AB5FED">
        <w:t xml:space="preserve"> clients of each of those affiliated group members. MC</w:t>
      </w:r>
      <w:r>
        <w:rPr>
          <w:rFonts w:hint="eastAsia"/>
          <w:lang w:eastAsia="zh-CN"/>
        </w:rPr>
        <w:t>Video</w:t>
      </w:r>
      <w:r w:rsidRPr="00AB5FED">
        <w:t xml:space="preserve"> users are notified about the incoming group call</w:t>
      </w:r>
      <w:r>
        <w:t xml:space="preserve"> </w:t>
      </w:r>
      <w:bookmarkStart w:id="419" w:name="_Hlk4998992"/>
      <w:r w:rsidRPr="00DC552E">
        <w:t>and</w:t>
      </w:r>
      <w:r>
        <w:t xml:space="preserve">, if present, </w:t>
      </w:r>
      <w:r w:rsidRPr="00DC552E">
        <w:t xml:space="preserve">the functional alias of the initiating </w:t>
      </w:r>
      <w:r>
        <w:t>MC service user is displayed</w:t>
      </w:r>
      <w:bookmarkEnd w:id="419"/>
      <w:r w:rsidRPr="00AB5FED">
        <w:t>. The MC</w:t>
      </w:r>
      <w:r>
        <w:rPr>
          <w:rFonts w:hint="eastAsia"/>
          <w:lang w:eastAsia="zh-CN"/>
        </w:rPr>
        <w:t>Video</w:t>
      </w:r>
      <w:r w:rsidRPr="00AB5FED">
        <w:t xml:space="preserve"> server indicates whether acknowledgement is required for the call.</w:t>
      </w:r>
    </w:p>
    <w:p w14:paraId="48AC2FEF" w14:textId="77777777" w:rsidR="00A90238" w:rsidRPr="00AB5FED" w:rsidRDefault="00A90238" w:rsidP="00A90238">
      <w:pPr>
        <w:pStyle w:val="B1"/>
      </w:pPr>
      <w:r w:rsidRPr="00AB5FED">
        <w:t>5.</w:t>
      </w:r>
      <w:r w:rsidRPr="00AB5FED">
        <w:tab/>
        <w:t>The receiving MC</w:t>
      </w:r>
      <w:r>
        <w:rPr>
          <w:rFonts w:hint="eastAsia"/>
          <w:lang w:eastAsia="zh-CN"/>
        </w:rPr>
        <w:t>Video</w:t>
      </w:r>
      <w:r w:rsidRPr="00AB5FED">
        <w:t xml:space="preserve"> clients accept the group call request, and a </w:t>
      </w:r>
      <w:r w:rsidRPr="00AB5FED">
        <w:rPr>
          <w:rFonts w:hint="eastAsia"/>
        </w:rPr>
        <w:t>group call response</w:t>
      </w:r>
      <w:r w:rsidRPr="00AB5FED">
        <w:t xml:space="preserve"> is sent to the </w:t>
      </w:r>
      <w:r w:rsidRPr="00CF32D2">
        <w:t>group host MC</w:t>
      </w:r>
      <w:r w:rsidRPr="00CF32D2">
        <w:rPr>
          <w:rFonts w:hint="eastAsia"/>
          <w:lang w:eastAsia="zh-CN"/>
        </w:rPr>
        <w:t>Video</w:t>
      </w:r>
      <w:r w:rsidRPr="00CF32D2">
        <w:t xml:space="preserve"> server</w:t>
      </w:r>
      <w:r w:rsidRPr="00AB5FED">
        <w:t>. This response may contain an acknowledgement. The conditions for sending acknowledgement may be based on configuration.</w:t>
      </w:r>
    </w:p>
    <w:p w14:paraId="10B7CA41"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server sends the </w:t>
      </w:r>
      <w:r w:rsidRPr="00AB5FED">
        <w:rPr>
          <w:rFonts w:hint="eastAsia"/>
          <w:lang w:eastAsia="zh-CN"/>
        </w:rPr>
        <w:t>group call</w:t>
      </w:r>
      <w:r w:rsidRPr="00AB5FED">
        <w:t xml:space="preserve"> response including the selected media parameters to the MC</w:t>
      </w:r>
      <w:r>
        <w:rPr>
          <w:rFonts w:hint="eastAsia"/>
          <w:lang w:eastAsia="zh-CN"/>
        </w:rPr>
        <w:t>Video</w:t>
      </w:r>
      <w:r w:rsidRPr="00AB5FED">
        <w:t xml:space="preserve"> client 1 through the signalling path to inform about successful call establishment.</w:t>
      </w:r>
    </w:p>
    <w:p w14:paraId="75D6DEB3" w14:textId="77777777" w:rsidR="00A90238" w:rsidRPr="00AB5FED" w:rsidRDefault="00A90238" w:rsidP="00A90238">
      <w:pPr>
        <w:pStyle w:val="NO"/>
      </w:pPr>
      <w:r w:rsidRPr="00AB5FED">
        <w:t>NOTE </w:t>
      </w:r>
      <w:r>
        <w:t>3</w:t>
      </w:r>
      <w:r w:rsidRPr="00AB5FED">
        <w:t>:</w:t>
      </w:r>
      <w:r w:rsidRPr="00AB5FED">
        <w:tab/>
        <w:t>Step 6 can occur at any time following step 4b, and prior to step 7 depending on the conditions to proceed with the call.</w:t>
      </w:r>
    </w:p>
    <w:p w14:paraId="4F2A76FB" w14:textId="77777777" w:rsidR="00A90238" w:rsidRPr="00AB5FED" w:rsidRDefault="00A90238" w:rsidP="00A90238">
      <w:pPr>
        <w:pStyle w:val="B1"/>
      </w:pPr>
      <w:r w:rsidRPr="00AB5FED">
        <w:t>7.</w:t>
      </w:r>
      <w:r w:rsidRPr="00AB5FED">
        <w:tab/>
        <w:t>If the initiating MC</w:t>
      </w:r>
      <w:r>
        <w:rPr>
          <w:rFonts w:hint="eastAsia"/>
          <w:lang w:eastAsia="zh-CN"/>
        </w:rPr>
        <w:t>Video</w:t>
      </w:r>
      <w:r w:rsidRPr="00AB5FED">
        <w:t xml:space="preserve"> user requires the acknowledgement from affiliated MC</w:t>
      </w:r>
      <w:r>
        <w:rPr>
          <w:rFonts w:hint="eastAsia"/>
          <w:lang w:eastAsia="zh-CN"/>
        </w:rPr>
        <w:t>Video</w:t>
      </w:r>
      <w:r w:rsidRPr="00AB5FED">
        <w:t xml:space="preserve"> group members, and the required MC</w:t>
      </w:r>
      <w:r>
        <w:rPr>
          <w:rFonts w:hint="eastAsia"/>
          <w:lang w:eastAsia="zh-CN"/>
        </w:rPr>
        <w:t>Video</w:t>
      </w:r>
      <w:r w:rsidRPr="00AB5FED">
        <w:t xml:space="preserve"> group members do not acknowledge the call setup within a configured time (the "acknowledged call setup timeout"), then the MC</w:t>
      </w:r>
      <w:r>
        <w:rPr>
          <w:rFonts w:hint="eastAsia"/>
          <w:lang w:eastAsia="zh-CN"/>
        </w:rPr>
        <w:t>Video</w:t>
      </w:r>
      <w:r w:rsidRPr="00AB5FED">
        <w:t xml:space="preserve"> server may proceed with or abandon the call and then notify the initiating MC</w:t>
      </w:r>
      <w:r>
        <w:rPr>
          <w:rFonts w:hint="eastAsia"/>
          <w:lang w:eastAsia="zh-CN"/>
        </w:rPr>
        <w:t>Video</w:t>
      </w:r>
      <w:r w:rsidRPr="00AB5FED">
        <w:t xml:space="preserve"> user that the acknowledgements did not include all required members according to group policy. This notification may be sent to the initiating MC</w:t>
      </w:r>
      <w:r>
        <w:rPr>
          <w:rFonts w:hint="eastAsia"/>
          <w:lang w:eastAsia="zh-CN"/>
        </w:rPr>
        <w:t>Video</w:t>
      </w:r>
      <w:r w:rsidRPr="00AB5FED">
        <w:t xml:space="preserve"> user by the MC</w:t>
      </w:r>
      <w:r>
        <w:rPr>
          <w:rFonts w:hint="eastAsia"/>
          <w:lang w:eastAsia="zh-CN"/>
        </w:rPr>
        <w:t>Video</w:t>
      </w:r>
      <w:r w:rsidRPr="00AB5FED">
        <w:t xml:space="preserve"> server more than once during the call when MC</w:t>
      </w:r>
      <w:r>
        <w:rPr>
          <w:rFonts w:hint="eastAsia"/>
          <w:lang w:eastAsia="zh-CN"/>
        </w:rPr>
        <w:t>Video</w:t>
      </w:r>
      <w:r w:rsidRPr="00AB5FED">
        <w:t xml:space="preserve"> users join or leave the MC</w:t>
      </w:r>
      <w:r>
        <w:rPr>
          <w:rFonts w:hint="eastAsia"/>
          <w:lang w:eastAsia="zh-CN"/>
        </w:rPr>
        <w:t>Video</w:t>
      </w:r>
      <w:r w:rsidRPr="00AB5FED">
        <w:t xml:space="preserve"> group call.</w:t>
      </w:r>
    </w:p>
    <w:p w14:paraId="2B236210" w14:textId="77777777" w:rsidR="00A90238" w:rsidRDefault="00A90238" w:rsidP="00A90238">
      <w:pPr>
        <w:pStyle w:val="B1"/>
      </w:pPr>
      <w:r w:rsidRPr="00AB5FED">
        <w:t>8.</w:t>
      </w:r>
      <w:r w:rsidRPr="00AB5FED">
        <w:tab/>
        <w:t>MC</w:t>
      </w:r>
      <w:r>
        <w:rPr>
          <w:rFonts w:hint="eastAsia"/>
          <w:lang w:eastAsia="zh-CN"/>
        </w:rPr>
        <w:t>Video</w:t>
      </w:r>
      <w:r w:rsidRPr="00AB5FED">
        <w:t xml:space="preserve"> client 1, client 2 and client 3 have successfully established media plane </w:t>
      </w:r>
      <w:r>
        <w:t xml:space="preserve">and transmission control </w:t>
      </w:r>
      <w:r w:rsidRPr="00AB5FED">
        <w:t>for communication.</w:t>
      </w:r>
      <w:r>
        <w:t xml:space="preserve"> </w:t>
      </w:r>
    </w:p>
    <w:p w14:paraId="0775C25A" w14:textId="77777777" w:rsidR="00A90238" w:rsidRPr="00AB5FED" w:rsidRDefault="00A90238" w:rsidP="00A90238">
      <w:pPr>
        <w:pStyle w:val="H6"/>
      </w:pPr>
      <w:bookmarkStart w:id="420" w:name="_Toc424654493"/>
      <w:r>
        <w:rPr>
          <w:rFonts w:hint="eastAsia"/>
          <w:lang w:eastAsia="zh-CN"/>
        </w:rPr>
        <w:t>7</w:t>
      </w:r>
      <w:r w:rsidRPr="00AB5FED">
        <w:t>.</w:t>
      </w:r>
      <w:r>
        <w:rPr>
          <w:rFonts w:hint="eastAsia"/>
          <w:lang w:eastAsia="zh-CN"/>
        </w:rPr>
        <w:t>1</w:t>
      </w:r>
      <w:r w:rsidRPr="00AB5FED">
        <w:t>.2.3.1.1.3</w:t>
      </w:r>
      <w:r w:rsidRPr="00AB5FED">
        <w:tab/>
        <w:t>Release pre-arranged group call</w:t>
      </w:r>
      <w:bookmarkEnd w:id="420"/>
    </w:p>
    <w:p w14:paraId="4BADB58F" w14:textId="77777777" w:rsidR="00A90238" w:rsidRPr="00AB5FED" w:rsidRDefault="00A90238" w:rsidP="00A90238">
      <w:r w:rsidRPr="00AB5FED">
        <w:t xml:space="preserve">The procedure </w:t>
      </w:r>
      <w:r>
        <w:t>enables the scenario</w:t>
      </w:r>
      <w:r w:rsidRPr="00AB5FED">
        <w:t xml:space="preserve"> where an MC</w:t>
      </w:r>
      <w:r>
        <w:rPr>
          <w:rFonts w:hint="eastAsia"/>
          <w:lang w:eastAsia="zh-CN"/>
        </w:rPr>
        <w:t>Video</w:t>
      </w:r>
      <w:r w:rsidRPr="00AB5FED">
        <w:t xml:space="preserve"> server initiates the termination of an ongoing MC</w:t>
      </w:r>
      <w:r>
        <w:rPr>
          <w:rFonts w:hint="eastAsia"/>
          <w:lang w:eastAsia="zh-CN"/>
        </w:rPr>
        <w:t>Video</w:t>
      </w:r>
      <w:r w:rsidRPr="00AB5FED">
        <w:t xml:space="preserve"> group call for all the participants of that group call, since at least one of the termination conditions are met e.g., last participant leaving, second last participant leaving, initiator leaving, or minimum number of affiliated MC</w:t>
      </w:r>
      <w:r>
        <w:rPr>
          <w:rFonts w:hint="eastAsia"/>
          <w:lang w:eastAsia="zh-CN"/>
        </w:rPr>
        <w:t>Video</w:t>
      </w:r>
      <w:r w:rsidRPr="00AB5FED">
        <w:t xml:space="preserve"> group members are not present.</w:t>
      </w:r>
    </w:p>
    <w:p w14:paraId="621B17FF"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.2.3.1.1.3-1 are the signalling control plane procedures for the MC</w:t>
      </w:r>
      <w:r>
        <w:rPr>
          <w:rFonts w:hint="eastAsia"/>
          <w:lang w:eastAsia="zh-CN"/>
        </w:rPr>
        <w:t>Video</w:t>
      </w:r>
      <w:r w:rsidRPr="00AB5FED">
        <w:t xml:space="preserve"> server initiating termination of an ongoing MC</w:t>
      </w:r>
      <w:r>
        <w:rPr>
          <w:rFonts w:hint="eastAsia"/>
          <w:lang w:eastAsia="zh-CN"/>
        </w:rPr>
        <w:t>Video</w:t>
      </w:r>
      <w:r w:rsidRPr="00AB5FED">
        <w:t xml:space="preserve"> group call.</w:t>
      </w:r>
    </w:p>
    <w:p w14:paraId="447484CD" w14:textId="77777777" w:rsidR="00A90238" w:rsidRPr="00AB5FED" w:rsidRDefault="00A90238" w:rsidP="00A90238">
      <w:pPr>
        <w:pStyle w:val="TH"/>
      </w:pPr>
      <w:r w:rsidRPr="00AB5FED">
        <w:object w:dxaOrig="7932" w:dyaOrig="7776" w14:anchorId="6A73D6B6">
          <v:shape id="_x0000_i1028" type="#_x0000_t75" style="width:396.9pt;height:389.6pt" o:ole="">
            <v:imagedata r:id="rId17" o:title=""/>
          </v:shape>
          <o:OLEObject Type="Embed" ProgID="Visio.Drawing.11" ShapeID="_x0000_i1028" DrawAspect="Content" ObjectID="_1765314938" r:id="rId18"/>
        </w:object>
      </w:r>
    </w:p>
    <w:p w14:paraId="45178D4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.2.3.1.1.3-1: Release pre-arranged group call</w:t>
      </w:r>
    </w:p>
    <w:p w14:paraId="3393D0B5" w14:textId="77777777" w:rsidR="00A90238" w:rsidRPr="00AB5FED" w:rsidRDefault="00A90238" w:rsidP="00A90238">
      <w:pPr>
        <w:pStyle w:val="B1"/>
      </w:pPr>
      <w:r w:rsidRPr="00AB5FED">
        <w:t>1.</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client 2 and client 3 are already part of the ongoing group call (e.g., as a result of pre-arranged group call setup).</w:t>
      </w:r>
    </w:p>
    <w:p w14:paraId="48BA8985" w14:textId="77777777" w:rsidR="00A90238" w:rsidRPr="00AB5FED" w:rsidRDefault="00A90238" w:rsidP="00A90238">
      <w:pPr>
        <w:pStyle w:val="B1"/>
      </w:pPr>
      <w:r w:rsidRPr="00AB5FED">
        <w:t>2.</w:t>
      </w:r>
      <w:r w:rsidRPr="00AB5FED">
        <w:tab/>
        <w:t>MC</w:t>
      </w:r>
      <w:r>
        <w:rPr>
          <w:rFonts w:hint="eastAsia"/>
          <w:lang w:eastAsia="zh-CN"/>
        </w:rPr>
        <w:t>Video</w:t>
      </w:r>
      <w:r w:rsidRPr="00AB5FED">
        <w:t xml:space="preserve"> server would like to release the MC</w:t>
      </w:r>
      <w:r>
        <w:rPr>
          <w:rFonts w:hint="eastAsia"/>
          <w:lang w:eastAsia="zh-CN"/>
        </w:rPr>
        <w:t>Video</w:t>
      </w:r>
      <w:r w:rsidRPr="00AB5FED">
        <w:t xml:space="preserve"> group call which is ongoing e.g., last participant leaving, initiator leaving, or</w:t>
      </w:r>
      <w:r>
        <w:t xml:space="preserve"> minimum number of affiliated </w:t>
      </w:r>
      <w:r w:rsidRPr="00AB5FED">
        <w:t>group members are not present.</w:t>
      </w:r>
    </w:p>
    <w:p w14:paraId="373A7E05" w14:textId="77777777" w:rsidR="00A90238" w:rsidRPr="00AB5FED" w:rsidRDefault="00A90238" w:rsidP="00A90238">
      <w:pPr>
        <w:pStyle w:val="B1"/>
      </w:pPr>
      <w:r w:rsidRPr="00AB5FED">
        <w:t>3.</w:t>
      </w:r>
      <w:r w:rsidRPr="00AB5FED">
        <w:tab/>
        <w:t>MC</w:t>
      </w:r>
      <w:r>
        <w:rPr>
          <w:rFonts w:hint="eastAsia"/>
          <w:lang w:eastAsia="zh-CN"/>
        </w:rPr>
        <w:t>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5A016353"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sends a </w:t>
      </w:r>
      <w:r w:rsidRPr="00AB5FED">
        <w:rPr>
          <w:rFonts w:hint="eastAsia"/>
        </w:rPr>
        <w:t>group call release request</w:t>
      </w:r>
      <w:r w:rsidRPr="00AB5FED">
        <w:t xml:space="preserve"> via SIP core towards each participant of the ongoing group call.</w:t>
      </w:r>
    </w:p>
    <w:p w14:paraId="024C5B5F" w14:textId="77777777" w:rsidR="00A90238" w:rsidRPr="00AB5FED" w:rsidRDefault="00A90238" w:rsidP="00A90238">
      <w:pPr>
        <w:pStyle w:val="B1"/>
      </w:pPr>
      <w:r w:rsidRPr="00AB5FED">
        <w:t>5.</w:t>
      </w:r>
      <w:r w:rsidRPr="00AB5FED">
        <w:tab/>
        <w:t>MC</w:t>
      </w:r>
      <w:r>
        <w:rPr>
          <w:rFonts w:hint="eastAsia"/>
          <w:lang w:eastAsia="zh-CN"/>
        </w:rPr>
        <w:t>Video</w:t>
      </w:r>
      <w:r w:rsidRPr="00AB5FED">
        <w:t xml:space="preserve"> users are notified about the </w:t>
      </w:r>
      <w:r w:rsidRPr="00AB5FED">
        <w:rPr>
          <w:rFonts w:hint="eastAsia"/>
          <w:lang w:eastAsia="zh-CN"/>
        </w:rPr>
        <w:t>release</w:t>
      </w:r>
      <w:r w:rsidRPr="00AB5FED">
        <w:t xml:space="preserve"> of the group call.</w:t>
      </w:r>
    </w:p>
    <w:p w14:paraId="4659F46C"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client(s) receiving </w:t>
      </w:r>
      <w:r w:rsidRPr="00AB5FED">
        <w:rPr>
          <w:rFonts w:hint="eastAsia"/>
          <w:lang w:eastAsia="zh-CN"/>
        </w:rPr>
        <w:t>group call release request</w:t>
      </w:r>
      <w:r w:rsidRPr="00AB5FED">
        <w:t>, acknowledge towards the MC</w:t>
      </w:r>
      <w:r>
        <w:rPr>
          <w:rFonts w:hint="eastAsia"/>
          <w:lang w:eastAsia="zh-CN"/>
        </w:rPr>
        <w:t>Video</w:t>
      </w:r>
      <w:r w:rsidRPr="00AB5FED">
        <w:t xml:space="preserve"> server</w:t>
      </w:r>
      <w:r w:rsidRPr="00AB5FED">
        <w:rPr>
          <w:rFonts w:hint="eastAsia"/>
          <w:lang w:eastAsia="zh-CN"/>
        </w:rPr>
        <w:t xml:space="preserve"> by sending a group call release response</w:t>
      </w:r>
      <w:r w:rsidRPr="00AB5FED">
        <w:t>.</w:t>
      </w:r>
    </w:p>
    <w:p w14:paraId="0402B3D3" w14:textId="77777777" w:rsidR="00A90238" w:rsidRDefault="00A90238" w:rsidP="00A90238">
      <w:pPr>
        <w:pStyle w:val="B1"/>
      </w:pPr>
      <w:r w:rsidRPr="00AB5FED">
        <w:t>7. MC</w:t>
      </w:r>
      <w:r>
        <w:rPr>
          <w:rFonts w:hint="eastAsia"/>
          <w:lang w:eastAsia="zh-CN"/>
        </w:rPr>
        <w:t>Video</w:t>
      </w:r>
      <w:r w:rsidRPr="00AB5FED">
        <w:t xml:space="preserve"> client 1, client 2 and client 3 have successfully released the </w:t>
      </w:r>
      <w:r>
        <w:rPr>
          <w:rFonts w:hint="eastAsia"/>
          <w:lang w:eastAsia="zh-CN"/>
        </w:rPr>
        <w:t>media transmission</w:t>
      </w:r>
      <w:r w:rsidRPr="00AB5FED">
        <w:t xml:space="preserve"> control and media plane resources associated with the group call that is terminated.</w:t>
      </w:r>
    </w:p>
    <w:p w14:paraId="76B94EEF"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.2.3.1.1.4</w:t>
      </w:r>
      <w:r w:rsidRPr="00AB5FED">
        <w:tab/>
        <w:t>Late entry pre-arranged group call</w:t>
      </w:r>
    </w:p>
    <w:p w14:paraId="3E162A4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.2.3.1.1.4-1 are the signalling control plane procedures for the MC</w:t>
      </w:r>
      <w:r>
        <w:rPr>
          <w:rFonts w:hint="eastAsia"/>
          <w:lang w:eastAsia="zh-CN"/>
        </w:rPr>
        <w:t>Video</w:t>
      </w:r>
      <w:r w:rsidRPr="00AB5FED">
        <w:t xml:space="preserve"> server requesting a newly affiliated member or a member coming back from out of coverage to join an ongoing MC</w:t>
      </w:r>
      <w:r>
        <w:rPr>
          <w:rFonts w:hint="eastAsia"/>
          <w:lang w:eastAsia="zh-CN"/>
        </w:rPr>
        <w:t>Video</w:t>
      </w:r>
      <w:r w:rsidRPr="00AB5FED">
        <w:t xml:space="preserve"> group call.</w:t>
      </w:r>
    </w:p>
    <w:p w14:paraId="735FA3CD" w14:textId="77777777" w:rsidR="00A90238" w:rsidRPr="00AB5FED" w:rsidRDefault="00A90238" w:rsidP="00A90238">
      <w:r w:rsidRPr="00AB5FED">
        <w:t>Pre-condition</w:t>
      </w:r>
      <w:r>
        <w:t>s</w:t>
      </w:r>
      <w:r w:rsidRPr="00AB5FED">
        <w:t>:</w:t>
      </w:r>
    </w:p>
    <w:p w14:paraId="371BE569" w14:textId="77777777" w:rsidR="00A90238" w:rsidRPr="00AB5FED" w:rsidRDefault="00A90238" w:rsidP="00A90238">
      <w:pPr>
        <w:pStyle w:val="B1"/>
      </w:pPr>
      <w:r w:rsidRPr="00AB5FED">
        <w:lastRenderedPageBreak/>
        <w:t>1.</w:t>
      </w:r>
      <w:r w:rsidRPr="00AB5FED">
        <w:tab/>
        <w:t>MC</w:t>
      </w:r>
      <w:r>
        <w:rPr>
          <w:rFonts w:hint="eastAsia"/>
          <w:lang w:eastAsia="zh-CN"/>
        </w:rPr>
        <w:t>Video</w:t>
      </w:r>
      <w:r w:rsidRPr="00AB5FED">
        <w:t xml:space="preserve"> group is previously defined on the group management server with MC</w:t>
      </w:r>
      <w:r>
        <w:rPr>
          <w:rFonts w:hint="eastAsia"/>
          <w:lang w:eastAsia="zh-CN"/>
        </w:rPr>
        <w:t>Video</w:t>
      </w:r>
      <w:r w:rsidRPr="00AB5FED">
        <w:t xml:space="preserve"> users affiliated to that group. All members of the group belong to the same MC system.</w:t>
      </w:r>
    </w:p>
    <w:p w14:paraId="443CC363" w14:textId="77777777" w:rsidR="00A90238" w:rsidRDefault="00A90238" w:rsidP="00A90238">
      <w:pPr>
        <w:pStyle w:val="B1"/>
        <w:rPr>
          <w:rFonts w:eastAsia="Malgun Gothic"/>
          <w:lang w:eastAsia="ko-KR"/>
        </w:rPr>
      </w:pPr>
      <w:r w:rsidRPr="00AB5FED">
        <w:rPr>
          <w:rFonts w:eastAsia="Malgun Gothic" w:hint="eastAsia"/>
          <w:lang w:eastAsia="ko-KR"/>
        </w:rPr>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2 to MC</w:t>
      </w:r>
      <w:r>
        <w:rPr>
          <w:rFonts w:hint="eastAsia"/>
          <w:lang w:eastAsia="zh-CN"/>
        </w:rPr>
        <w:t>Video</w:t>
      </w:r>
      <w:r w:rsidRPr="00AB5FED">
        <w:t xml:space="preserve"> client n are on an ongoing call</w:t>
      </w:r>
      <w:r w:rsidRPr="00AB5FED">
        <w:rPr>
          <w:rFonts w:eastAsia="Malgun Gothic" w:hint="eastAsia"/>
          <w:lang w:eastAsia="ko-KR"/>
        </w:rPr>
        <w:t>.</w:t>
      </w:r>
    </w:p>
    <w:p w14:paraId="6A20896D" w14:textId="77777777" w:rsidR="00A90238" w:rsidRDefault="00A90238" w:rsidP="00A90238">
      <w:pPr>
        <w:pStyle w:val="B1"/>
      </w:pPr>
      <w:r>
        <w:t>3.</w:t>
      </w:r>
      <w:r>
        <w:tab/>
        <w:t>Optionally, the MCVideo client 1 may have activated functional alias to be used.</w:t>
      </w:r>
    </w:p>
    <w:p w14:paraId="7D44F9F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t>.</w:t>
      </w:r>
    </w:p>
    <w:p w14:paraId="5A36F4CA" w14:textId="77777777" w:rsidR="00A90238" w:rsidRPr="00AB5FED" w:rsidRDefault="00A90238" w:rsidP="00A90238">
      <w:pPr>
        <w:pStyle w:val="TH"/>
      </w:pPr>
      <w:r w:rsidRPr="00AB5FED">
        <w:rPr>
          <w:rFonts w:ascii="Times New Roman" w:hAnsi="Times New Roman"/>
          <w:lang w:eastAsia="en-GB"/>
        </w:rPr>
        <w:object w:dxaOrig="7932" w:dyaOrig="5160" w14:anchorId="7901061D">
          <v:shape id="_x0000_i1029" type="#_x0000_t75" style="width:396.9pt;height:259.75pt" o:ole="">
            <v:imagedata r:id="rId19" o:title=""/>
          </v:shape>
          <o:OLEObject Type="Embed" ProgID="Visio.Drawing.11" ShapeID="_x0000_i1029" DrawAspect="Content" ObjectID="_1765314939" r:id="rId20"/>
        </w:object>
      </w:r>
    </w:p>
    <w:p w14:paraId="0959C4B9"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.2.3.1.1.4-1: Late entry pre-arranged group call</w:t>
      </w:r>
    </w:p>
    <w:p w14:paraId="53DCB0CB" w14:textId="77777777" w:rsidR="00A90238" w:rsidRPr="00AB5FED" w:rsidRDefault="00A90238" w:rsidP="00A90238">
      <w:pPr>
        <w:pStyle w:val="B1"/>
      </w:pPr>
      <w:r w:rsidRPr="00AB5FED">
        <w:t>1.</w:t>
      </w:r>
      <w:r>
        <w:tab/>
      </w:r>
      <w:r w:rsidRPr="00AB5FED">
        <w:t>MC</w:t>
      </w:r>
      <w:r>
        <w:rPr>
          <w:rFonts w:hint="eastAsia"/>
          <w:lang w:eastAsia="zh-CN"/>
        </w:rPr>
        <w:t>Video</w:t>
      </w:r>
      <w:r w:rsidRPr="00AB5FED">
        <w:t xml:space="preserve"> server determines that MC</w:t>
      </w:r>
      <w:r>
        <w:rPr>
          <w:rFonts w:hint="eastAsia"/>
          <w:lang w:eastAsia="zh-CN"/>
        </w:rPr>
        <w:t>Video</w:t>
      </w:r>
      <w:r w:rsidRPr="00AB5FED">
        <w:t xml:space="preserve"> client 1 which is newly affiliated or coming back from out of coverage has to be invited to join an ongoing group call (late entry).</w:t>
      </w:r>
    </w:p>
    <w:p w14:paraId="54772F71" w14:textId="77777777" w:rsidR="00A90238" w:rsidRPr="00AB5FED" w:rsidRDefault="00A90238" w:rsidP="00A90238">
      <w:pPr>
        <w:pStyle w:val="B1"/>
      </w:pPr>
      <w:r w:rsidRPr="00AB5FED">
        <w:t>2.</w:t>
      </w:r>
      <w:r>
        <w:tab/>
      </w:r>
      <w:r w:rsidRPr="00AB5FED">
        <w:t>MC</w:t>
      </w:r>
      <w:r>
        <w:rPr>
          <w:rFonts w:hint="eastAsia"/>
          <w:lang w:eastAsia="zh-CN"/>
        </w:rPr>
        <w:t>Video</w:t>
      </w:r>
      <w:r w:rsidRPr="00AB5FED">
        <w:t xml:space="preserve"> server generates group call request including the information such as MC</w:t>
      </w:r>
      <w:r>
        <w:rPr>
          <w:rFonts w:hint="eastAsia"/>
          <w:lang w:eastAsia="zh-CN"/>
        </w:rPr>
        <w:t>Video</w:t>
      </w:r>
      <w:r w:rsidRPr="00AB5FED">
        <w:t xml:space="preserve"> service identifier (possible for the SIP core to route the request to the MC</w:t>
      </w:r>
      <w:r>
        <w:rPr>
          <w:rFonts w:hint="eastAsia"/>
          <w:lang w:eastAsia="zh-CN"/>
        </w:rPr>
        <w:t>Video</w:t>
      </w:r>
      <w:r w:rsidRPr="00AB5FED">
        <w:t xml:space="preserve"> server), MC</w:t>
      </w:r>
      <w:r>
        <w:rPr>
          <w:rFonts w:hint="eastAsia"/>
          <w:lang w:eastAsia="zh-CN"/>
        </w:rPr>
        <w:t xml:space="preserve"> service</w:t>
      </w:r>
      <w:r w:rsidRPr="00AB5FED">
        <w:t xml:space="preserve"> group ID of the group invited to join, offer one or more media types and sends towards the MC</w:t>
      </w:r>
      <w:r>
        <w:rPr>
          <w:rFonts w:hint="eastAsia"/>
          <w:lang w:eastAsia="zh-CN"/>
        </w:rPr>
        <w:t>Video</w:t>
      </w:r>
      <w:r w:rsidRPr="00AB5FED">
        <w:t xml:space="preserve"> client 1 via SIP core.</w:t>
      </w:r>
    </w:p>
    <w:p w14:paraId="7B63D7C4" w14:textId="77777777" w:rsidR="00A90238" w:rsidRPr="00AB5FED" w:rsidRDefault="00A90238" w:rsidP="00A90238">
      <w:pPr>
        <w:pStyle w:val="B1"/>
      </w:pPr>
      <w:r w:rsidRPr="00AB5FED">
        <w:t>3.</w:t>
      </w:r>
      <w:r>
        <w:tab/>
      </w:r>
      <w:r w:rsidRPr="00AB5FED">
        <w:t>MC</w:t>
      </w:r>
      <w:r>
        <w:rPr>
          <w:rFonts w:hint="eastAsia"/>
          <w:lang w:eastAsia="zh-CN"/>
        </w:rPr>
        <w:t>Video</w:t>
      </w:r>
      <w:r w:rsidRPr="00AB5FED">
        <w:t xml:space="preserve"> user at MC</w:t>
      </w:r>
      <w:r>
        <w:rPr>
          <w:rFonts w:hint="eastAsia"/>
          <w:lang w:eastAsia="zh-CN"/>
        </w:rPr>
        <w:t>Video</w:t>
      </w:r>
      <w:r w:rsidRPr="00AB5FED">
        <w:t xml:space="preserve"> client 1 is notified about the incoming group call.</w:t>
      </w:r>
    </w:p>
    <w:p w14:paraId="4059729D" w14:textId="77777777" w:rsidR="00A90238" w:rsidRPr="00AB5FED" w:rsidRDefault="00A90238" w:rsidP="00A90238">
      <w:pPr>
        <w:pStyle w:val="B1"/>
      </w:pPr>
      <w:r w:rsidRPr="00AB5FED">
        <w:t>4.</w:t>
      </w:r>
      <w:r>
        <w:tab/>
      </w:r>
      <w:r w:rsidRPr="00AB5FED">
        <w:t>Upon MC</w:t>
      </w:r>
      <w:r>
        <w:rPr>
          <w:rFonts w:hint="eastAsia"/>
          <w:lang w:eastAsia="zh-CN"/>
        </w:rPr>
        <w:t>Video</w:t>
      </w:r>
      <w:r w:rsidRPr="00AB5FED">
        <w:t xml:space="preserve"> user at MC</w:t>
      </w:r>
      <w:r>
        <w:rPr>
          <w:rFonts w:hint="eastAsia"/>
          <w:lang w:eastAsia="zh-CN"/>
        </w:rPr>
        <w:t>Video</w:t>
      </w:r>
      <w:r w:rsidRPr="00AB5FED">
        <w:t xml:space="preserve"> client 1 accepting the incoming </w:t>
      </w:r>
      <w:r w:rsidRPr="00AB5FED">
        <w:rPr>
          <w:rFonts w:hint="eastAsia"/>
          <w:lang w:eastAsia="zh-CN"/>
        </w:rPr>
        <w:t>group call request</w:t>
      </w:r>
      <w:r w:rsidRPr="00AB5FED">
        <w:t>, MC</w:t>
      </w:r>
      <w:r>
        <w:rPr>
          <w:rFonts w:hint="eastAsia"/>
          <w:lang w:eastAsia="zh-CN"/>
        </w:rPr>
        <w:t>Video</w:t>
      </w:r>
      <w:r w:rsidRPr="00AB5FED">
        <w:t xml:space="preserve"> client 1 sends the </w:t>
      </w:r>
      <w:r w:rsidRPr="00AB5FED">
        <w:rPr>
          <w:rFonts w:hint="eastAsia"/>
          <w:lang w:eastAsia="zh-CN"/>
        </w:rPr>
        <w:t>group call</w:t>
      </w:r>
      <w:r w:rsidRPr="00AB5FED">
        <w:t xml:space="preserve"> response including the selected media types to the MC</w:t>
      </w:r>
      <w:r>
        <w:rPr>
          <w:rFonts w:hint="eastAsia"/>
          <w:lang w:eastAsia="zh-CN"/>
        </w:rPr>
        <w:t>Video</w:t>
      </w:r>
      <w:r w:rsidRPr="00AB5FED">
        <w:t xml:space="preserve"> server through the signalling path. If the incoming </w:t>
      </w:r>
      <w:r w:rsidRPr="00AB5FED">
        <w:rPr>
          <w:rFonts w:hint="eastAsia"/>
          <w:lang w:eastAsia="zh-CN"/>
        </w:rPr>
        <w:t>group call request</w:t>
      </w:r>
      <w:r w:rsidRPr="00AB5FED">
        <w:t xml:space="preserve"> is rejected by the MC</w:t>
      </w:r>
      <w:r>
        <w:rPr>
          <w:rFonts w:hint="eastAsia"/>
          <w:lang w:eastAsia="zh-CN"/>
        </w:rPr>
        <w:t>Video</w:t>
      </w:r>
      <w:r w:rsidRPr="00AB5FED">
        <w:t xml:space="preserve"> client 1, the MC</w:t>
      </w:r>
      <w:r>
        <w:rPr>
          <w:rFonts w:hint="eastAsia"/>
          <w:lang w:eastAsia="zh-CN"/>
        </w:rPr>
        <w:t>Video</w:t>
      </w:r>
      <w:r w:rsidRPr="00AB5FED">
        <w:t xml:space="preserve"> server should not resend the group call request </w:t>
      </w:r>
    </w:p>
    <w:p w14:paraId="428EC6FA" w14:textId="77777777" w:rsidR="00A90238" w:rsidRPr="00AB5FED" w:rsidRDefault="00A90238" w:rsidP="00A90238">
      <w:pPr>
        <w:pStyle w:val="B1"/>
      </w:pPr>
      <w:r w:rsidRPr="00AB5FED">
        <w:t>5.</w:t>
      </w:r>
      <w:r>
        <w:tab/>
      </w:r>
      <w:r w:rsidRPr="00AB5FED">
        <w:t>MC</w:t>
      </w:r>
      <w:r>
        <w:rPr>
          <w:rFonts w:hint="eastAsia"/>
          <w:lang w:eastAsia="zh-CN"/>
        </w:rPr>
        <w:t>Video</w:t>
      </w:r>
      <w:r w:rsidRPr="00AB5FED">
        <w:t xml:space="preserve"> client 1 is successfully added to the ongoing group call and MC</w:t>
      </w:r>
      <w:r>
        <w:rPr>
          <w:rFonts w:hint="eastAsia"/>
          <w:lang w:eastAsia="zh-CN"/>
        </w:rPr>
        <w:t>Video</w:t>
      </w:r>
      <w:r w:rsidRPr="00AB5FED">
        <w:t xml:space="preserve"> users at MC</w:t>
      </w:r>
      <w:r>
        <w:rPr>
          <w:rFonts w:hint="eastAsia"/>
          <w:lang w:eastAsia="zh-CN"/>
        </w:rPr>
        <w:t>Video</w:t>
      </w:r>
      <w:r w:rsidRPr="00AB5FED">
        <w:t xml:space="preserve"> client 1 to </w:t>
      </w:r>
      <w:r>
        <w:t>MC</w:t>
      </w:r>
      <w:r>
        <w:rPr>
          <w:rFonts w:hint="eastAsia"/>
          <w:lang w:eastAsia="zh-CN"/>
        </w:rPr>
        <w:t>Video</w:t>
      </w:r>
      <w:r w:rsidRPr="00AB5FED">
        <w:t xml:space="preserve"> client n may be notified about the </w:t>
      </w:r>
      <w:r>
        <w:t>MCVIDEO</w:t>
      </w:r>
      <w:r w:rsidRPr="00AB5FED">
        <w:t xml:space="preserve"> client 1 joining the group call.</w:t>
      </w:r>
    </w:p>
    <w:p w14:paraId="7A744BC5" w14:textId="77777777" w:rsidR="00A90238" w:rsidRDefault="00A90238" w:rsidP="00A90238">
      <w:pPr>
        <w:pStyle w:val="B1"/>
        <w:rPr>
          <w:lang w:eastAsia="zh-CN"/>
        </w:rPr>
      </w:pPr>
      <w:r w:rsidRPr="00AB5FED">
        <w:rPr>
          <w:lang w:eastAsia="zh-CN"/>
        </w:rPr>
        <w:t>6.</w:t>
      </w:r>
      <w:r>
        <w:rPr>
          <w:lang w:eastAsia="zh-CN"/>
        </w:rPr>
        <w:tab/>
      </w:r>
      <w:r>
        <w:rPr>
          <w:rFonts w:hint="eastAsia"/>
          <w:lang w:eastAsia="zh-CN"/>
        </w:rPr>
        <w:t xml:space="preserve">A notification with the information of media transmissions in </w:t>
      </w:r>
      <w:r>
        <w:rPr>
          <w:lang w:eastAsia="zh-CN"/>
        </w:rPr>
        <w:t>the</w:t>
      </w:r>
      <w:r>
        <w:rPr>
          <w:rFonts w:hint="eastAsia"/>
          <w:lang w:eastAsia="zh-CN"/>
        </w:rPr>
        <w:t xml:space="preserve"> group call is sent to </w:t>
      </w:r>
      <w:r>
        <w:rPr>
          <w:lang w:eastAsia="zh-CN"/>
        </w:rPr>
        <w:t>MCV</w:t>
      </w:r>
      <w:r>
        <w:rPr>
          <w:rFonts w:hint="eastAsia"/>
          <w:lang w:eastAsia="zh-CN"/>
        </w:rPr>
        <w:t>ideo</w:t>
      </w:r>
      <w:r w:rsidRPr="00AB5FED">
        <w:rPr>
          <w:lang w:eastAsia="zh-CN"/>
        </w:rPr>
        <w:t xml:space="preserve"> client1.</w:t>
      </w:r>
    </w:p>
    <w:p w14:paraId="5A8BB46F" w14:textId="77777777" w:rsidR="00A90238" w:rsidRPr="00AB5FED" w:rsidRDefault="00A90238" w:rsidP="00A90238">
      <w:pPr>
        <w:pStyle w:val="EditorsNote"/>
      </w:pPr>
      <w:r>
        <w:t>Editor</w:t>
      </w:r>
      <w:r w:rsidRPr="00782D67">
        <w:t>'</w:t>
      </w:r>
      <w:r>
        <w:t xml:space="preserve">s Note: Checking of functional alias of </w:t>
      </w:r>
      <w:r w:rsidRPr="00AB5FED">
        <w:t>MC</w:t>
      </w:r>
      <w:r>
        <w:rPr>
          <w:rFonts w:hint="eastAsia"/>
          <w:lang w:eastAsia="zh-CN"/>
        </w:rPr>
        <w:t>Video</w:t>
      </w:r>
      <w:r w:rsidRPr="00AB5FED">
        <w:t xml:space="preserve"> client 1</w:t>
      </w:r>
      <w:r>
        <w:t xml:space="preserve"> by the MCVideo server is FFS.</w:t>
      </w:r>
    </w:p>
    <w:p w14:paraId="3C95E782"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ab/>
      </w:r>
      <w:r w:rsidRPr="00AB5FED">
        <w:rPr>
          <w:rFonts w:eastAsia="Malgun Gothic" w:hint="eastAsia"/>
          <w:lang w:eastAsia="ko-KR"/>
        </w:rPr>
        <w:t>Rejoining</w:t>
      </w:r>
      <w:r w:rsidRPr="00AB5FED">
        <w:t xml:space="preserve"> call</w:t>
      </w:r>
    </w:p>
    <w:p w14:paraId="5DDF3041" w14:textId="77777777" w:rsidR="00A90238" w:rsidRPr="00AB5FED" w:rsidRDefault="00A90238" w:rsidP="00A90238">
      <w:pPr>
        <w:rPr>
          <w:rFonts w:eastAsia="Malgun Gothic"/>
          <w:lang w:eastAsia="ko-KR"/>
        </w:rPr>
      </w:pPr>
      <w:r w:rsidRPr="00AB5FED">
        <w:t>Procedures in figure </w:t>
      </w: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 xml:space="preserve">-1 are the signalling control plane procedures for the </w:t>
      </w:r>
      <w:r>
        <w:rPr>
          <w:rFonts w:hint="eastAsia"/>
          <w:lang w:eastAsia="zh-CN"/>
        </w:rPr>
        <w:t>MCVideo</w:t>
      </w:r>
      <w:r w:rsidRPr="00AB5FED">
        <w:t xml:space="preserve"> </w:t>
      </w:r>
      <w:r w:rsidRPr="00AB5FED">
        <w:rPr>
          <w:rFonts w:eastAsia="Malgun Gothic" w:hint="eastAsia"/>
          <w:lang w:eastAsia="ko-KR"/>
        </w:rPr>
        <w:t>client</w:t>
      </w:r>
      <w:r w:rsidRPr="00AB5FED">
        <w:t xml:space="preserve"> to </w:t>
      </w:r>
      <w:r w:rsidRPr="00AB5FED">
        <w:rPr>
          <w:rFonts w:eastAsia="Malgun Gothic" w:hint="eastAsia"/>
          <w:lang w:eastAsia="ko-KR"/>
        </w:rPr>
        <w:t>re</w:t>
      </w:r>
      <w:r w:rsidRPr="00AB5FED">
        <w:t xml:space="preserve">join an ongoing </w:t>
      </w:r>
      <w:r>
        <w:rPr>
          <w:rFonts w:hint="eastAsia"/>
          <w:lang w:eastAsia="zh-CN"/>
        </w:rPr>
        <w:t>MCVideo</w:t>
      </w:r>
      <w:r w:rsidRPr="00AB5FED">
        <w:t xml:space="preserve"> group call (e.g. coming back from out of coverage).</w:t>
      </w:r>
    </w:p>
    <w:p w14:paraId="564B1922" w14:textId="77777777" w:rsidR="00A90238" w:rsidRPr="00AB5FED" w:rsidRDefault="00A90238" w:rsidP="00A90238">
      <w:pPr>
        <w:rPr>
          <w:rFonts w:eastAsia="Malgun Gothic"/>
          <w:lang w:eastAsia="ko-KR"/>
        </w:rPr>
      </w:pPr>
      <w:r w:rsidRPr="00AB5FED">
        <w:rPr>
          <w:rFonts w:eastAsia="Malgun Gothic" w:hint="eastAsia"/>
          <w:lang w:eastAsia="ko-KR"/>
        </w:rPr>
        <w:t>Pre-condition:</w:t>
      </w:r>
    </w:p>
    <w:p w14:paraId="1A10204B" w14:textId="77777777" w:rsidR="00A90238" w:rsidRDefault="00A90238" w:rsidP="00A90238">
      <w:pPr>
        <w:pStyle w:val="B1"/>
        <w:rPr>
          <w:rFonts w:eastAsia="Malgun Gothic"/>
          <w:lang w:eastAsia="ko-KR"/>
        </w:rPr>
      </w:pPr>
      <w:r>
        <w:t>1</w:t>
      </w:r>
      <w:r w:rsidRPr="00AB5FED">
        <w:tab/>
        <w:t xml:space="preserve">It is assumed that </w:t>
      </w:r>
      <w:r>
        <w:rPr>
          <w:rFonts w:hint="eastAsia"/>
          <w:lang w:eastAsia="zh-CN"/>
        </w:rPr>
        <w:t>MCVideo</w:t>
      </w:r>
      <w:r w:rsidRPr="00AB5FED">
        <w:t xml:space="preserve"> users on </w:t>
      </w:r>
      <w:r>
        <w:rPr>
          <w:rFonts w:hint="eastAsia"/>
          <w:lang w:eastAsia="zh-CN"/>
        </w:rPr>
        <w:t>MCVideo</w:t>
      </w:r>
      <w:r w:rsidRPr="00AB5FED">
        <w:t xml:space="preserve"> client 2 to </w:t>
      </w:r>
      <w:r>
        <w:rPr>
          <w:rFonts w:hint="eastAsia"/>
          <w:lang w:eastAsia="zh-CN"/>
        </w:rPr>
        <w:t>MCVideo</w:t>
      </w:r>
      <w:r w:rsidRPr="00AB5FED">
        <w:t xml:space="preserve"> client n are on an ongoing call</w:t>
      </w:r>
      <w:r w:rsidRPr="00AB5FED">
        <w:rPr>
          <w:rFonts w:eastAsia="Malgun Gothic" w:hint="eastAsia"/>
          <w:lang w:eastAsia="ko-KR"/>
        </w:rPr>
        <w:t>.</w:t>
      </w:r>
    </w:p>
    <w:p w14:paraId="77B3A925" w14:textId="77777777" w:rsidR="00A90238" w:rsidRDefault="00A90238" w:rsidP="00A90238">
      <w:pPr>
        <w:pStyle w:val="B1"/>
      </w:pPr>
      <w:r w:rsidRPr="000C6ACE">
        <w:lastRenderedPageBreak/>
        <w:t>2</w:t>
      </w:r>
      <w:r w:rsidRPr="000C6ACE">
        <w:rPr>
          <w:rFonts w:eastAsia="Malgun Gothic"/>
          <w:lang w:eastAsia="ko-KR"/>
        </w:rPr>
        <w:t>.</w:t>
      </w:r>
      <w:r>
        <w:rPr>
          <w:rFonts w:eastAsia="Malgun Gothic"/>
          <w:lang w:eastAsia="ko-KR"/>
        </w:rPr>
        <w:tab/>
      </w:r>
      <w:r w:rsidRPr="00FD141B">
        <w:rPr>
          <w:rFonts w:eastAsia="Malgun Gothic"/>
          <w:lang w:eastAsia="ko-KR"/>
        </w:rPr>
        <w:t>Optionally,</w:t>
      </w:r>
      <w:r>
        <w:t xml:space="preserve"> the MCVideo client 1 may have activated functional alias to be used.</w:t>
      </w:r>
    </w:p>
    <w:p w14:paraId="426CF0B8" w14:textId="77777777" w:rsidR="00A90238" w:rsidRPr="00AB5FED" w:rsidRDefault="00A90238" w:rsidP="00A90238">
      <w:pPr>
        <w:pStyle w:val="B1"/>
        <w:rPr>
          <w:rFonts w:eastAsia="Malgun Gothic"/>
          <w:lang w:eastAsia="ko-KR"/>
        </w:rPr>
      </w:pPr>
      <w:r>
        <w:t>3.</w:t>
      </w:r>
      <w:r>
        <w:tab/>
        <w:t>The</w:t>
      </w:r>
      <w:r>
        <w:rPr>
          <w:lang w:val="en-US"/>
        </w:rPr>
        <w:t xml:space="preserve"> MCVideo server may have subscribed to the MCVideo functional alias controlling server within the MC system for functional alias activation/de-activation updates</w:t>
      </w:r>
      <w:r>
        <w:t>.</w:t>
      </w:r>
    </w:p>
    <w:p w14:paraId="685B9B7B" w14:textId="77777777" w:rsidR="00A90238" w:rsidRPr="00AB5FED" w:rsidRDefault="00A90238" w:rsidP="00A90238">
      <w:pPr>
        <w:pStyle w:val="TH"/>
      </w:pPr>
      <w:r w:rsidRPr="00AB5FED">
        <w:rPr>
          <w:rFonts w:ascii="Times New Roman" w:hAnsi="Times New Roman"/>
          <w:lang w:eastAsia="en-GB"/>
        </w:rPr>
        <w:object w:dxaOrig="8136" w:dyaOrig="4884" w14:anchorId="37548C5C">
          <v:shape id="_x0000_i1030" type="#_x0000_t75" style="width:406.95pt;height:244.25pt" o:ole="">
            <v:imagedata r:id="rId21" o:title=""/>
          </v:shape>
          <o:OLEObject Type="Embed" ProgID="Visio.Drawing.11" ShapeID="_x0000_i1030" DrawAspect="Content" ObjectID="_1765314940" r:id="rId22"/>
        </w:object>
      </w:r>
    </w:p>
    <w:p w14:paraId="1D68B951"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.2.3.1.1.5-1: </w:t>
      </w:r>
      <w:r w:rsidRPr="00AB5FED">
        <w:rPr>
          <w:rFonts w:eastAsia="Malgun Gothic" w:hint="eastAsia"/>
          <w:lang w:eastAsia="ko-KR"/>
        </w:rPr>
        <w:t>Rejoin</w:t>
      </w:r>
      <w:r w:rsidRPr="00AB5FED">
        <w:t xml:space="preserve"> call</w:t>
      </w:r>
    </w:p>
    <w:p w14:paraId="559A2706" w14:textId="77777777" w:rsidR="00A90238" w:rsidRPr="00AB5FED" w:rsidRDefault="00A90238" w:rsidP="00A90238">
      <w:pPr>
        <w:pStyle w:val="B1"/>
      </w:pPr>
      <w:r w:rsidRPr="00AB5FED">
        <w:rPr>
          <w:rFonts w:eastAsia="Malgun Gothic"/>
          <w:lang w:eastAsia="ko-KR"/>
        </w:rPr>
        <w:t>1</w:t>
      </w:r>
      <w:r w:rsidRPr="00AB5FED">
        <w:t>.</w:t>
      </w:r>
      <w:r w:rsidRPr="00AB5FED">
        <w:tab/>
      </w:r>
      <w:r>
        <w:rPr>
          <w:rFonts w:hint="eastAsia"/>
          <w:lang w:eastAsia="zh-CN"/>
        </w:rPr>
        <w:t>MCVideo</w:t>
      </w:r>
      <w:r w:rsidRPr="00AB5FED">
        <w:t xml:space="preserve"> client 1 has necessary information for rejoining an ongoing group call, then the </w:t>
      </w:r>
      <w:r>
        <w:rPr>
          <w:rFonts w:hint="eastAsia"/>
          <w:lang w:eastAsia="zh-CN"/>
        </w:rPr>
        <w:t>MCVideo</w:t>
      </w:r>
      <w:r w:rsidRPr="00AB5FED">
        <w:t xml:space="preserve"> client 1 initiates group call </w:t>
      </w:r>
      <w:r w:rsidRPr="00AB5FED">
        <w:rPr>
          <w:rFonts w:eastAsia="Malgun Gothic" w:hint="eastAsia"/>
          <w:lang w:eastAsia="ko-KR"/>
        </w:rPr>
        <w:t xml:space="preserve">rejoin </w:t>
      </w:r>
      <w:r w:rsidRPr="00AB5FED">
        <w:t>request including the ongoing group call information.</w:t>
      </w:r>
      <w:r>
        <w:t xml:space="preserve"> </w:t>
      </w:r>
      <w:r w:rsidRPr="00FE3846">
        <w:t xml:space="preserve">The MCVideo user at MCVideo client 1 may include a functional alias used within the MCVideo </w:t>
      </w:r>
      <w:r>
        <w:t>rejoin request.</w:t>
      </w:r>
    </w:p>
    <w:p w14:paraId="15D7FFC7" w14:textId="77777777" w:rsidR="00A90238" w:rsidRPr="00AB5FED" w:rsidRDefault="00A90238" w:rsidP="00A90238">
      <w:pPr>
        <w:pStyle w:val="B1"/>
      </w:pPr>
      <w:r w:rsidRPr="00AB5FED">
        <w:rPr>
          <w:rFonts w:eastAsia="Malgun Gothic"/>
          <w:lang w:eastAsia="ko-KR"/>
        </w:rPr>
        <w:t>2</w:t>
      </w:r>
      <w:r w:rsidRPr="00AB5FED">
        <w:t>.</w:t>
      </w:r>
      <w:r w:rsidRPr="00AB5FED">
        <w:tab/>
      </w:r>
      <w:r>
        <w:rPr>
          <w:rFonts w:hint="eastAsia"/>
          <w:lang w:eastAsia="zh-CN"/>
        </w:rPr>
        <w:t>MCVideo</w:t>
      </w:r>
      <w:r w:rsidRPr="00AB5FED">
        <w:rPr>
          <w:lang w:val="en-US"/>
        </w:rPr>
        <w:t xml:space="preserve"> server checks whether the </w:t>
      </w:r>
      <w:r>
        <w:rPr>
          <w:rFonts w:hint="eastAsia"/>
          <w:lang w:eastAsia="zh-CN"/>
        </w:rPr>
        <w:t>MCVideo</w:t>
      </w:r>
      <w:r w:rsidRPr="00AB5FED">
        <w:t xml:space="preserve">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w:t>
      </w:r>
      <w:r w:rsidRPr="00223703">
        <w:rPr>
          <w:rFonts w:eastAsia="Malgun Gothic"/>
          <w:lang w:val="en-US" w:eastAsia="ko-KR"/>
        </w:rPr>
        <w:t>and checks the functional alias, if present</w:t>
      </w:r>
      <w:r w:rsidRPr="00AB5FED">
        <w:t>.</w:t>
      </w:r>
    </w:p>
    <w:p w14:paraId="1A7C2CAB" w14:textId="77777777" w:rsidR="00A90238" w:rsidRPr="00AB5FED" w:rsidRDefault="00A90238" w:rsidP="00A90238">
      <w:pPr>
        <w:pStyle w:val="B1"/>
      </w:pPr>
      <w:r w:rsidRPr="00AB5FED">
        <w:rPr>
          <w:rFonts w:eastAsia="Malgun Gothic"/>
          <w:lang w:eastAsia="ko-KR"/>
        </w:rPr>
        <w:t>3</w:t>
      </w:r>
      <w:r w:rsidRPr="00AB5FED">
        <w:t>.</w:t>
      </w:r>
      <w:r w:rsidRPr="00AB5FED">
        <w:tab/>
      </w:r>
      <w:r>
        <w:rPr>
          <w:rFonts w:hint="eastAsia"/>
          <w:lang w:eastAsia="zh-CN"/>
        </w:rPr>
        <w:t>MCVideo</w:t>
      </w:r>
      <w:r w:rsidRPr="00AB5FED">
        <w:t xml:space="preserve"> client 1 is </w:t>
      </w:r>
      <w:r w:rsidRPr="00AB5FED">
        <w:rPr>
          <w:rFonts w:eastAsia="Malgun Gothic" w:hint="eastAsia"/>
          <w:lang w:eastAsia="ko-KR"/>
        </w:rPr>
        <w:t>informed that the group call rejoin is successful</w:t>
      </w:r>
      <w:r w:rsidRPr="00AB5FED">
        <w:rPr>
          <w:rFonts w:hint="eastAsia"/>
          <w:lang w:eastAsia="zh-CN"/>
        </w:rPr>
        <w:t xml:space="preserve"> by sending a group call rejoin response</w:t>
      </w:r>
      <w:r w:rsidRPr="00AB5FED">
        <w:t>.</w:t>
      </w:r>
    </w:p>
    <w:p w14:paraId="28CA5884" w14:textId="77777777" w:rsidR="00A90238" w:rsidRPr="00AB5FED" w:rsidRDefault="00A90238" w:rsidP="00A90238">
      <w:pPr>
        <w:pStyle w:val="B1"/>
      </w:pPr>
      <w:r w:rsidRPr="00AB5FED">
        <w:rPr>
          <w:rFonts w:eastAsia="Malgun Gothic"/>
          <w:lang w:eastAsia="ko-KR"/>
        </w:rPr>
        <w:t>4</w:t>
      </w:r>
      <w:r w:rsidRPr="00AB5FED">
        <w:t>.</w:t>
      </w:r>
      <w:r w:rsidRPr="00AB5FED">
        <w:tab/>
      </w:r>
      <w:r>
        <w:rPr>
          <w:rFonts w:hint="eastAsia"/>
          <w:lang w:eastAsia="zh-CN"/>
        </w:rPr>
        <w:t>MCVideo</w:t>
      </w:r>
      <w:r w:rsidRPr="00AB5FED">
        <w:t xml:space="preserve"> client 1 is successfully added to the ongoing group call and </w:t>
      </w:r>
      <w:r>
        <w:rPr>
          <w:rFonts w:hint="eastAsia"/>
          <w:lang w:eastAsia="zh-CN"/>
        </w:rPr>
        <w:t>MCVideo</w:t>
      </w:r>
      <w:r w:rsidRPr="00AB5FED">
        <w:t xml:space="preserve"> users at </w:t>
      </w:r>
      <w:r>
        <w:rPr>
          <w:rFonts w:hint="eastAsia"/>
          <w:lang w:eastAsia="zh-CN"/>
        </w:rPr>
        <w:t>MCVideo</w:t>
      </w:r>
      <w:r w:rsidRPr="00AB5FED">
        <w:t xml:space="preserve"> client 1 to </w:t>
      </w:r>
      <w:r>
        <w:rPr>
          <w:rFonts w:hint="eastAsia"/>
          <w:lang w:eastAsia="zh-CN"/>
        </w:rPr>
        <w:t>MCVideo</w:t>
      </w:r>
      <w:r w:rsidRPr="00AB5FED">
        <w:t xml:space="preserve"> client n may be notified about the </w:t>
      </w:r>
      <w:r>
        <w:rPr>
          <w:rFonts w:hint="eastAsia"/>
          <w:lang w:eastAsia="zh-CN"/>
        </w:rP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p>
    <w:p w14:paraId="75B282DC" w14:textId="77777777" w:rsidR="00A90238" w:rsidRPr="00BE7C1B" w:rsidRDefault="00A90238" w:rsidP="00A90238">
      <w:pPr>
        <w:pStyle w:val="B1"/>
      </w:pPr>
      <w:r w:rsidRPr="00AB5FED">
        <w:rPr>
          <w:rFonts w:eastAsia="Malgun Gothic"/>
          <w:lang w:eastAsia="ko-KR"/>
        </w:rPr>
        <w:t>5</w:t>
      </w:r>
      <w:r>
        <w:rPr>
          <w:lang w:eastAsia="zh-CN"/>
        </w:rPr>
        <w:t>.</w:t>
      </w:r>
      <w:r>
        <w:rPr>
          <w:lang w:eastAsia="zh-CN"/>
        </w:rPr>
        <w:tab/>
      </w:r>
      <w:r>
        <w:rPr>
          <w:rFonts w:hint="eastAsia"/>
          <w:lang w:eastAsia="zh-CN"/>
        </w:rPr>
        <w:t xml:space="preserve">A notification </w:t>
      </w:r>
      <w:r w:rsidRPr="00AB5FED">
        <w:rPr>
          <w:lang w:eastAsia="zh-CN"/>
        </w:rPr>
        <w:t xml:space="preserve">with the information of </w:t>
      </w:r>
      <w:r>
        <w:rPr>
          <w:lang w:eastAsia="zh-CN"/>
        </w:rPr>
        <w:t>media</w:t>
      </w:r>
      <w:r>
        <w:rPr>
          <w:rFonts w:hint="eastAsia"/>
          <w:lang w:eastAsia="zh-CN"/>
        </w:rPr>
        <w:t xml:space="preserve"> transmissions in </w:t>
      </w:r>
      <w:r>
        <w:rPr>
          <w:lang w:eastAsia="zh-CN"/>
        </w:rPr>
        <w:t>the</w:t>
      </w:r>
      <w:r>
        <w:rPr>
          <w:rFonts w:hint="eastAsia"/>
          <w:lang w:eastAsia="zh-CN"/>
        </w:rPr>
        <w:t xml:space="preserve"> group call </w:t>
      </w:r>
      <w:r w:rsidRPr="00AB5FED">
        <w:rPr>
          <w:lang w:eastAsia="zh-CN"/>
        </w:rPr>
        <w:t xml:space="preserve">is sent to </w:t>
      </w:r>
      <w:r>
        <w:rPr>
          <w:rFonts w:hint="eastAsia"/>
          <w:lang w:eastAsia="zh-CN"/>
        </w:rPr>
        <w:t>MCVideo</w:t>
      </w:r>
      <w:r w:rsidRPr="00AB5FED">
        <w:rPr>
          <w:lang w:eastAsia="zh-CN"/>
        </w:rPr>
        <w:t xml:space="preserve"> client</w:t>
      </w:r>
      <w:r w:rsidRPr="00AB5FED">
        <w:rPr>
          <w:rFonts w:hint="eastAsia"/>
          <w:lang w:eastAsia="zh-CN"/>
        </w:rPr>
        <w:t xml:space="preserve"> </w:t>
      </w:r>
      <w:r w:rsidRPr="00AB5FED">
        <w:rPr>
          <w:lang w:eastAsia="zh-CN"/>
        </w:rPr>
        <w:t xml:space="preserve">1. </w:t>
      </w:r>
    </w:p>
    <w:p w14:paraId="5C5339FE" w14:textId="77777777" w:rsidR="00A90238" w:rsidRPr="00AB5FED" w:rsidRDefault="00A90238" w:rsidP="00A90238">
      <w:pPr>
        <w:pStyle w:val="Heading6"/>
      </w:pPr>
      <w:bookmarkStart w:id="421" w:name="_Toc433209750"/>
      <w:bookmarkStart w:id="422" w:name="_Toc460616046"/>
      <w:bookmarkStart w:id="423" w:name="_Toc460616907"/>
      <w:bookmarkStart w:id="424" w:name="_Toc460662296"/>
      <w:bookmarkStart w:id="425" w:name="_Toc154701430"/>
      <w:r>
        <w:rPr>
          <w:rFonts w:hint="eastAsia"/>
          <w:lang w:eastAsia="zh-CN"/>
        </w:rPr>
        <w:t>7</w:t>
      </w:r>
      <w:r w:rsidRPr="00AB5FED">
        <w:t>.</w:t>
      </w:r>
      <w:r>
        <w:rPr>
          <w:rFonts w:hint="eastAsia"/>
          <w:lang w:eastAsia="zh-CN"/>
        </w:rPr>
        <w:t>1</w:t>
      </w:r>
      <w:r w:rsidRPr="00AB5FED">
        <w:t>.2.3.1.2</w:t>
      </w:r>
      <w:r w:rsidRPr="00AB5FED">
        <w:tab/>
      </w:r>
      <w:r>
        <w:rPr>
          <w:lang w:eastAsia="zh-CN"/>
        </w:rPr>
        <w:t>Chat</w:t>
      </w:r>
      <w:r w:rsidRPr="00AB5FED">
        <w:t xml:space="preserve"> group call</w:t>
      </w:r>
      <w:bookmarkEnd w:id="421"/>
      <w:bookmarkEnd w:id="422"/>
      <w:bookmarkEnd w:id="423"/>
      <w:bookmarkEnd w:id="424"/>
      <w:bookmarkEnd w:id="425"/>
    </w:p>
    <w:p w14:paraId="7FE499B7"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.2.3.1.2.1</w:t>
      </w:r>
      <w:r w:rsidRPr="00AB5FED">
        <w:tab/>
        <w:t>General</w:t>
      </w:r>
    </w:p>
    <w:p w14:paraId="7FE9F684" w14:textId="77777777" w:rsidR="00A90238" w:rsidRDefault="00A90238" w:rsidP="00A90238">
      <w:pPr>
        <w:rPr>
          <w:lang w:eastAsia="zh-CN"/>
        </w:rPr>
      </w:pPr>
      <w:r w:rsidRPr="00AB5FED">
        <w:rPr>
          <w:noProof/>
          <w:lang w:eastAsia="zh-CN"/>
        </w:rPr>
        <w:t xml:space="preserve">In a </w:t>
      </w:r>
      <w:r>
        <w:rPr>
          <w:noProof/>
          <w:lang w:eastAsia="zh-CN"/>
        </w:rPr>
        <w:t>chat</w:t>
      </w:r>
      <w:r w:rsidRPr="00AB5FED">
        <w:rPr>
          <w:noProof/>
          <w:lang w:eastAsia="zh-CN"/>
        </w:rPr>
        <w:t xml:space="preserve"> group </w:t>
      </w:r>
      <w:r>
        <w:rPr>
          <w:noProof/>
          <w:lang w:eastAsia="zh-CN"/>
        </w:rPr>
        <w:t xml:space="preserve">(restricted) </w:t>
      </w:r>
      <w:r w:rsidRPr="00AB5FED">
        <w:rPr>
          <w:noProof/>
          <w:lang w:eastAsia="zh-CN"/>
        </w:rPr>
        <w:t xml:space="preserve">call model, the </w:t>
      </w:r>
      <w:r>
        <w:rPr>
          <w:rFonts w:hint="eastAsia"/>
          <w:lang w:eastAsia="zh-CN"/>
        </w:rPr>
        <w:t>MCVideo</w:t>
      </w:r>
      <w:r w:rsidRPr="00AB5FED">
        <w:rPr>
          <w:noProof/>
          <w:lang w:eastAsia="zh-CN"/>
        </w:rPr>
        <w:t xml:space="preserve">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 xml:space="preserve">being </w:t>
      </w:r>
      <w:r>
        <w:rPr>
          <w:rFonts w:hint="eastAsia"/>
          <w:noProof/>
          <w:lang w:eastAsia="zh-CN"/>
        </w:rPr>
        <w:t>explicit</w:t>
      </w:r>
      <w:r>
        <w:rPr>
          <w:noProof/>
          <w:lang w:eastAsia="zh-CN"/>
        </w:rPr>
        <w:t>l</w:t>
      </w:r>
      <w:r>
        <w:rPr>
          <w:rFonts w:hint="eastAsia"/>
          <w:noProof/>
          <w:lang w:eastAsia="zh-CN"/>
        </w:rPr>
        <w:t xml:space="preserve">y </w:t>
      </w:r>
      <w:r w:rsidRPr="00AB5FED">
        <w:rPr>
          <w:rFonts w:hint="eastAsia"/>
          <w:noProof/>
          <w:lang w:eastAsia="zh-CN"/>
        </w:rPr>
        <w:t>invited</w:t>
      </w:r>
      <w:r>
        <w:rPr>
          <w:rFonts w:hint="eastAsia"/>
          <w:noProof/>
          <w:lang w:eastAsia="zh-CN"/>
        </w:rPr>
        <w:t xml:space="preserve"> by the MCVideo server</w:t>
      </w:r>
      <w:r w:rsidRPr="00AB5FED">
        <w:rPr>
          <w:noProof/>
          <w:lang w:eastAsia="zh-CN"/>
        </w:rPr>
        <w:t xml:space="preserve">. </w:t>
      </w:r>
      <w:r w:rsidRPr="00AB5FED">
        <w:t xml:space="preserve">The establishment of a </w:t>
      </w:r>
      <w:r>
        <w:rPr>
          <w:lang w:eastAsia="zh-CN"/>
        </w:rPr>
        <w:t>chat</w:t>
      </w:r>
      <w:r w:rsidRPr="00AB5FED">
        <w:t xml:space="preserve"> group </w:t>
      </w:r>
      <w:r>
        <w:rPr>
          <w:noProof/>
          <w:lang w:eastAsia="zh-CN"/>
        </w:rPr>
        <w:t xml:space="preserve">(restricted) </w:t>
      </w:r>
      <w:r w:rsidRPr="00AB5FED">
        <w:t>call does not result in other group members being invited</w:t>
      </w:r>
      <w:r>
        <w:rPr>
          <w:rFonts w:hint="eastAsia"/>
          <w:lang w:eastAsia="zh-CN"/>
        </w:rPr>
        <w:t xml:space="preserve">. </w:t>
      </w:r>
    </w:p>
    <w:p w14:paraId="4DA31BAA"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 xml:space="preserve">.2.3.1.2.2-1 describes the basic procedure for the </w:t>
      </w:r>
      <w:r>
        <w:rPr>
          <w:rFonts w:hint="eastAsia"/>
          <w:lang w:eastAsia="zh-CN"/>
        </w:rPr>
        <w:t>MCVideo</w:t>
      </w:r>
      <w:r w:rsidRPr="00AB5FED">
        <w:t xml:space="preserve"> client initiating an </w:t>
      </w:r>
      <w:r>
        <w:rPr>
          <w:rFonts w:hint="eastAsia"/>
          <w:lang w:eastAsia="zh-CN"/>
        </w:rPr>
        <w:t>MCVideo</w:t>
      </w:r>
      <w:r w:rsidRPr="00AB5FED">
        <w:t xml:space="preserve"> group call which uses the </w:t>
      </w:r>
      <w:r>
        <w:rPr>
          <w:lang w:eastAsia="zh-CN"/>
        </w:rPr>
        <w:t>chat</w:t>
      </w:r>
      <w:r w:rsidRPr="00AB5FED">
        <w:t xml:space="preserve"> group </w:t>
      </w:r>
      <w:r>
        <w:rPr>
          <w:noProof/>
          <w:lang w:eastAsia="zh-CN"/>
        </w:rPr>
        <w:t xml:space="preserve">(restricted) </w:t>
      </w:r>
      <w:r w:rsidRPr="00AB5FED">
        <w:t xml:space="preserve">call model. </w:t>
      </w:r>
      <w:r>
        <w:t xml:space="preserve">The chat group </w:t>
      </w:r>
      <w:r>
        <w:rPr>
          <w:noProof/>
          <w:lang w:eastAsia="zh-CN"/>
        </w:rPr>
        <w:t xml:space="preserve">(restricted) </w:t>
      </w:r>
      <w:r>
        <w:t xml:space="preserve">call model can be used to realize the video conferencing service where </w:t>
      </w:r>
      <w:r>
        <w:rPr>
          <w:lang w:eastAsia="zh-CN"/>
        </w:rPr>
        <w:t>o</w:t>
      </w:r>
      <w:r w:rsidRPr="00AB5FED">
        <w:t xml:space="preserve">nly users that have been configured as </w:t>
      </w:r>
      <w:r>
        <w:rPr>
          <w:rFonts w:hint="eastAsia"/>
          <w:lang w:eastAsia="zh-CN"/>
        </w:rPr>
        <w:t xml:space="preserve">participants for </w:t>
      </w:r>
      <w:r>
        <w:rPr>
          <w:lang w:eastAsia="zh-CN"/>
        </w:rPr>
        <w:t>the video conferencing</w:t>
      </w:r>
      <w:r w:rsidRPr="00AB5FED">
        <w:t xml:space="preserve"> </w:t>
      </w:r>
      <w:r>
        <w:t xml:space="preserve">group </w:t>
      </w:r>
      <w:r w:rsidRPr="00AB5FED">
        <w:t>are allowed to join the group communications for the given group.</w:t>
      </w:r>
    </w:p>
    <w:p w14:paraId="05693063" w14:textId="77777777" w:rsidR="00A90238" w:rsidRPr="00AB5FED" w:rsidRDefault="00A90238" w:rsidP="00A90238">
      <w:r>
        <w:rPr>
          <w:lang w:eastAsia="zh-CN"/>
        </w:rPr>
        <w:t>Chat</w:t>
      </w:r>
      <w:r w:rsidRPr="00AB5FED">
        <w:t xml:space="preserve"> group join mechanism:</w:t>
      </w:r>
    </w:p>
    <w:p w14:paraId="2F720176" w14:textId="77777777" w:rsidR="00A90238" w:rsidRPr="00AB5FED" w:rsidRDefault="00A90238" w:rsidP="00A90238">
      <w:pPr>
        <w:pStyle w:val="B1"/>
      </w:pPr>
      <w:r w:rsidRPr="00AB5FED">
        <w:t>-</w:t>
      </w:r>
      <w:r w:rsidRPr="00AB5FED">
        <w:tab/>
        <w:t xml:space="preserve">Each </w:t>
      </w:r>
      <w:r>
        <w:rPr>
          <w:rFonts w:hint="eastAsia"/>
          <w:lang w:eastAsia="zh-CN"/>
        </w:rPr>
        <w:t>MCVideo</w:t>
      </w:r>
      <w:r w:rsidRPr="00AB5FED">
        <w:t xml:space="preserve"> client sends a group join request when the </w:t>
      </w:r>
      <w:r>
        <w:rPr>
          <w:rFonts w:hint="eastAsia"/>
          <w:lang w:eastAsia="zh-CN"/>
        </w:rPr>
        <w:t>MCVideo</w:t>
      </w:r>
      <w:r w:rsidRPr="00AB5FED">
        <w:t xml:space="preserve"> user wants to participate in the group communication for the group. (This message does not impact the </w:t>
      </w:r>
      <w:r>
        <w:rPr>
          <w:rFonts w:hint="eastAsia"/>
          <w:lang w:eastAsia="zh-CN"/>
        </w:rPr>
        <w:t>MCVideo</w:t>
      </w:r>
      <w:r w:rsidRPr="00AB5FED">
        <w:t xml:space="preserve"> user's membership in the group; the </w:t>
      </w:r>
      <w:r>
        <w:rPr>
          <w:rFonts w:hint="eastAsia"/>
          <w:lang w:eastAsia="zh-CN"/>
        </w:rPr>
        <w:t>MCVideo</w:t>
      </w:r>
      <w:r w:rsidRPr="00AB5FED">
        <w:t xml:space="preserve"> server will verify that the </w:t>
      </w:r>
      <w:r>
        <w:rPr>
          <w:rFonts w:hint="eastAsia"/>
          <w:lang w:eastAsia="zh-CN"/>
        </w:rPr>
        <w:t>MCVideo</w:t>
      </w:r>
      <w:r w:rsidRPr="00AB5FED">
        <w:t xml:space="preserve"> user is an authorized member of the group.)</w:t>
      </w:r>
    </w:p>
    <w:p w14:paraId="43AEC7E3" w14:textId="5C772D05" w:rsidR="00A90238" w:rsidRPr="00AB5FED" w:rsidRDefault="00A90238" w:rsidP="00A90238">
      <w:pPr>
        <w:pStyle w:val="B1"/>
      </w:pPr>
      <w:r w:rsidRPr="00AB5FED">
        <w:lastRenderedPageBreak/>
        <w:t>-</w:t>
      </w:r>
      <w:r w:rsidRPr="00AB5FED">
        <w:tab/>
        <w:t xml:space="preserve">The group join request </w:t>
      </w:r>
      <w:r w:rsidRPr="00AB5FED">
        <w:rPr>
          <w:lang w:val="en-US"/>
        </w:rPr>
        <w:t>may include</w:t>
      </w:r>
      <w:r w:rsidRPr="00AB5FED">
        <w:t xml:space="preserve"> a </w:t>
      </w:r>
      <w:r>
        <w:t>transmit media request</w:t>
      </w:r>
      <w:r w:rsidRPr="00AB5FED">
        <w:t xml:space="preserve">. </w:t>
      </w:r>
      <w:r w:rsidR="00557BA3" w:rsidRPr="00454AA6">
        <w:t xml:space="preserve">If the group join request includes a request to transmit media it may also include location information. </w:t>
      </w:r>
      <w:r w:rsidRPr="00AB5FED">
        <w:t xml:space="preserve">It is assumed that the group join request will be delivered from </w:t>
      </w:r>
      <w:r>
        <w:rPr>
          <w:rFonts w:hint="eastAsia"/>
          <w:lang w:eastAsia="zh-CN"/>
        </w:rPr>
        <w:t>MCVideo</w:t>
      </w:r>
      <w:r w:rsidRPr="00AB5FED">
        <w:t xml:space="preserve"> client to </w:t>
      </w:r>
      <w:r>
        <w:rPr>
          <w:rFonts w:hint="eastAsia"/>
          <w:lang w:eastAsia="zh-CN"/>
        </w:rPr>
        <w:t>MCVideo</w:t>
      </w:r>
      <w:r w:rsidRPr="00AB5FED">
        <w:t xml:space="preserve"> server using SIP.</w:t>
      </w:r>
    </w:p>
    <w:p w14:paraId="649EEA0E" w14:textId="77777777" w:rsidR="00557BA3" w:rsidRPr="00AB5FED" w:rsidRDefault="00557BA3" w:rsidP="00557BA3">
      <w:pPr>
        <w:pStyle w:val="B1"/>
      </w:pPr>
      <w:r w:rsidRPr="000925C5">
        <w:t>-</w:t>
      </w:r>
      <w:r>
        <w:tab/>
      </w:r>
      <w:r w:rsidRPr="000925C5">
        <w:t>If location information was included in the group join request, the MCVideo server checks the privacy policy of the MCVideo user to decide if the location information of MCVideo client</w:t>
      </w:r>
      <w:r>
        <w:t> </w:t>
      </w:r>
      <w:r w:rsidRPr="000925C5">
        <w:t>1 can be provided to other users on the call.</w:t>
      </w:r>
    </w:p>
    <w:p w14:paraId="233715E6" w14:textId="77777777" w:rsidR="00A90238" w:rsidRPr="00AB5FED" w:rsidRDefault="00A90238" w:rsidP="00A90238">
      <w:pPr>
        <w:pStyle w:val="B1"/>
      </w:pPr>
      <w:r w:rsidRPr="00AB5FED">
        <w:t>-</w:t>
      </w:r>
      <w:r w:rsidRPr="00AB5FED">
        <w:tab/>
        <w:t xml:space="preserve">The group join request is used to indicate to the </w:t>
      </w:r>
      <w:r>
        <w:rPr>
          <w:rFonts w:hint="eastAsia"/>
          <w:lang w:eastAsia="zh-CN"/>
        </w:rPr>
        <w:t>MCVideo</w:t>
      </w:r>
      <w:r w:rsidRPr="00AB5FED">
        <w:t xml:space="preserve"> server that the </w:t>
      </w:r>
      <w:r>
        <w:rPr>
          <w:rFonts w:hint="eastAsia"/>
          <w:lang w:eastAsia="zh-CN"/>
        </w:rPr>
        <w:t>MCVideo</w:t>
      </w:r>
      <w:r w:rsidRPr="00AB5FED">
        <w:t xml:space="preserve"> user associated with the given </w:t>
      </w:r>
      <w:r>
        <w:rPr>
          <w:rFonts w:hint="eastAsia"/>
          <w:lang w:eastAsia="zh-CN"/>
        </w:rPr>
        <w:t>MCVideo</w:t>
      </w:r>
      <w:r w:rsidRPr="00AB5FED">
        <w:t xml:space="preserve"> client wishes to participate (begin to receive </w:t>
      </w:r>
      <w:r>
        <w:rPr>
          <w:rFonts w:hint="eastAsia"/>
          <w:lang w:eastAsia="zh-CN"/>
        </w:rPr>
        <w:t>notifications for media transmissions</w:t>
      </w:r>
      <w:r w:rsidRPr="00AB5FED">
        <w:t>) from the group.</w:t>
      </w:r>
    </w:p>
    <w:p w14:paraId="134FE882" w14:textId="77777777" w:rsidR="00A90238" w:rsidRPr="00AB5FED" w:rsidRDefault="00A90238" w:rsidP="00A90238">
      <w:pPr>
        <w:pStyle w:val="B1"/>
      </w:pPr>
      <w:r w:rsidRPr="00AB5FED">
        <w:t>-</w:t>
      </w:r>
      <w:r w:rsidRPr="00AB5FED">
        <w:tab/>
        <w:t xml:space="preserve">The group join request </w:t>
      </w:r>
      <w:r>
        <w:t xml:space="preserve">shall </w:t>
      </w:r>
      <w:r w:rsidRPr="00AB5FED">
        <w:t xml:space="preserve">cause the </w:t>
      </w:r>
      <w:r>
        <w:rPr>
          <w:rFonts w:hint="eastAsia"/>
          <w:lang w:eastAsia="zh-CN"/>
        </w:rPr>
        <w:t>MCVideo</w:t>
      </w:r>
      <w:r w:rsidRPr="00AB5FED">
        <w:t xml:space="preserve"> server to generate an implicit affiliation for the </w:t>
      </w:r>
      <w:r>
        <w:rPr>
          <w:rFonts w:hint="eastAsia"/>
          <w:lang w:eastAsia="zh-CN"/>
        </w:rPr>
        <w:t>MCVideo</w:t>
      </w:r>
      <w:r w:rsidRPr="00AB5FED">
        <w:t xml:space="preserve"> user to the group, if the user is not already affiliated to the group.</w:t>
      </w:r>
    </w:p>
    <w:p w14:paraId="7B976F6E" w14:textId="77777777" w:rsidR="00A90238" w:rsidRDefault="00A90238" w:rsidP="00A90238">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 xml:space="preserve">between </w:t>
      </w:r>
      <w:r>
        <w:rPr>
          <w:rFonts w:hint="eastAsia"/>
          <w:lang w:eastAsia="zh-CN"/>
        </w:rPr>
        <w:t>MCVideo</w:t>
      </w:r>
      <w:r w:rsidRPr="00AB5FED">
        <w:t xml:space="preserve"> server and </w:t>
      </w:r>
      <w:r>
        <w:rPr>
          <w:rFonts w:hint="eastAsia"/>
          <w:lang w:eastAsia="zh-CN"/>
        </w:rPr>
        <w:t>MCVideo</w:t>
      </w:r>
      <w:r w:rsidRPr="00AB5FED">
        <w:t xml:space="preserve"> client for the group call. The group join request can take the form of a SIP invite.</w:t>
      </w:r>
    </w:p>
    <w:p w14:paraId="7B9AD59B" w14:textId="77777777" w:rsidR="00A90238" w:rsidRPr="00AB5FED" w:rsidRDefault="00A90238" w:rsidP="00A90238">
      <w:pPr>
        <w:pStyle w:val="B1"/>
      </w:pPr>
      <w:r>
        <w:t>-</w:t>
      </w:r>
      <w:r>
        <w:tab/>
      </w:r>
      <w:r w:rsidRPr="003F6569">
        <w:t>A selected functional alias is not changed by a MCVideo client during the whole participation within a chat group call, i.e. a MCVideo client uses the same functional alias selected when joining the chat group call until the chat group call is released or the MCVideo client leaves the chat group call.</w:t>
      </w:r>
    </w:p>
    <w:p w14:paraId="7E0184E1" w14:textId="77777777" w:rsidR="00A90238" w:rsidRPr="00AB5FED" w:rsidRDefault="00A90238" w:rsidP="00A90238">
      <w:r w:rsidRPr="00AB5FED">
        <w:t xml:space="preserve">Subsequent participation in a group call when the group is using the </w:t>
      </w:r>
      <w:r>
        <w:rPr>
          <w:lang w:eastAsia="zh-CN"/>
        </w:rPr>
        <w:t>chat</w:t>
      </w:r>
      <w:r w:rsidRPr="00AB5FED">
        <w:t xml:space="preserve"> model:</w:t>
      </w:r>
    </w:p>
    <w:p w14:paraId="1B53A965" w14:textId="77777777" w:rsidR="00A90238" w:rsidRPr="00AB5FED" w:rsidRDefault="00A90238" w:rsidP="00A90238">
      <w:pPr>
        <w:pStyle w:val="B1"/>
      </w:pPr>
      <w:r w:rsidRPr="00AB5FED">
        <w:t>-</w:t>
      </w:r>
      <w:r w:rsidRPr="00AB5FED">
        <w:tab/>
        <w:t xml:space="preserve">Once an </w:t>
      </w:r>
      <w:r>
        <w:rPr>
          <w:rFonts w:hint="eastAsia"/>
          <w:lang w:eastAsia="zh-CN"/>
        </w:rPr>
        <w:t>MCVideo</w:t>
      </w:r>
      <w:r w:rsidRPr="00AB5FED">
        <w:t xml:space="preserve"> client successfully joins a group call which is using the </w:t>
      </w:r>
      <w:r>
        <w:rPr>
          <w:rFonts w:hint="eastAsia"/>
          <w:lang w:eastAsia="zh-CN"/>
        </w:rPr>
        <w:t>chat</w:t>
      </w:r>
      <w:r w:rsidRPr="00AB5FED">
        <w:t xml:space="preserve"> model, the </w:t>
      </w:r>
      <w:r>
        <w:rPr>
          <w:rFonts w:hint="eastAsia"/>
          <w:lang w:eastAsia="zh-CN"/>
        </w:rPr>
        <w:t>MCVideo</w:t>
      </w:r>
      <w:r w:rsidRPr="00AB5FED">
        <w:t xml:space="preserve"> client connects to the media plane for the </w:t>
      </w:r>
      <w:r>
        <w:rPr>
          <w:rFonts w:hint="eastAsia"/>
          <w:lang w:eastAsia="zh-CN"/>
        </w:rPr>
        <w:t>media transmission</w:t>
      </w:r>
      <w:r w:rsidRPr="00AB5FED">
        <w:t xml:space="preserve"> if the </w:t>
      </w:r>
      <w:r>
        <w:rPr>
          <w:rFonts w:hint="eastAsia"/>
          <w:lang w:eastAsia="zh-CN"/>
        </w:rPr>
        <w:t>media transmission</w:t>
      </w:r>
      <w:r w:rsidRPr="00AB5FED">
        <w:t xml:space="preserve"> is currently ongoing.</w:t>
      </w:r>
    </w:p>
    <w:p w14:paraId="739652B1" w14:textId="77777777" w:rsidR="00A90238" w:rsidRPr="00AB5FED" w:rsidRDefault="00A90238" w:rsidP="00A90238">
      <w:pPr>
        <w:pStyle w:val="B1"/>
      </w:pPr>
      <w:r w:rsidRPr="00AB5FED">
        <w:t>-</w:t>
      </w:r>
      <w:r w:rsidRPr="00AB5FED">
        <w:tab/>
        <w:t xml:space="preserve">If the </w:t>
      </w:r>
      <w:r>
        <w:rPr>
          <w:rFonts w:hint="eastAsia"/>
          <w:lang w:eastAsia="zh-CN"/>
        </w:rPr>
        <w:t>MCVideo</w:t>
      </w:r>
      <w:r w:rsidRPr="00AB5FED">
        <w:t xml:space="preserve"> group call is not currently ongoing (i.e.: when </w:t>
      </w:r>
      <w:r>
        <w:rPr>
          <w:rFonts w:hint="eastAsia"/>
          <w:lang w:eastAsia="zh-CN"/>
        </w:rPr>
        <w:t>MCVideo</w:t>
      </w:r>
      <w:r w:rsidRPr="00AB5FED">
        <w:t xml:space="preserve"> clients on the group call are not sending or receiving </w:t>
      </w:r>
      <w:r>
        <w:rPr>
          <w:rFonts w:hint="eastAsia"/>
          <w:lang w:eastAsia="zh-CN"/>
        </w:rPr>
        <w:t>media</w:t>
      </w:r>
      <w:r w:rsidRPr="00AB5FED">
        <w:t xml:space="preserve">, and the time out between </w:t>
      </w:r>
      <w:r>
        <w:t xml:space="preserve">transmission </w:t>
      </w:r>
      <w:r w:rsidRPr="00AB5FED">
        <w:t xml:space="preserve">control exchanges has expired) then the newly joined </w:t>
      </w:r>
      <w:r>
        <w:rPr>
          <w:rFonts w:hint="eastAsia"/>
          <w:lang w:eastAsia="zh-CN"/>
        </w:rPr>
        <w:t>MCVideo</w:t>
      </w:r>
      <w:r w:rsidRPr="00AB5FED">
        <w:t xml:space="preserve"> client will only have pre-established its media parameters for the call.</w:t>
      </w:r>
    </w:p>
    <w:p w14:paraId="68EF49AF" w14:textId="77777777" w:rsidR="00A90238" w:rsidRDefault="00A90238" w:rsidP="00A90238">
      <w:pPr>
        <w:pStyle w:val="B1"/>
      </w:pPr>
      <w:r w:rsidRPr="00AB5FED">
        <w:t>-</w:t>
      </w:r>
      <w:r w:rsidRPr="00AB5FED">
        <w:tab/>
        <w:t xml:space="preserve">If the newly joined </w:t>
      </w:r>
      <w:r>
        <w:rPr>
          <w:rFonts w:hint="eastAsia"/>
          <w:lang w:eastAsia="zh-CN"/>
        </w:rPr>
        <w:t>MCVideo</w:t>
      </w:r>
      <w:r w:rsidRPr="00AB5FED">
        <w:t xml:space="preserve"> user wishes to transmit media to the </w:t>
      </w:r>
      <w:r>
        <w:t xml:space="preserve">other joined </w:t>
      </w:r>
      <w:r w:rsidRPr="00AB5FED">
        <w:t xml:space="preserve">users of the group using the </w:t>
      </w:r>
      <w:r>
        <w:rPr>
          <w:rFonts w:hint="eastAsia"/>
          <w:lang w:eastAsia="zh-CN"/>
        </w:rPr>
        <w:t>chat</w:t>
      </w:r>
      <w:r w:rsidRPr="00AB5FED">
        <w:t xml:space="preserve"> model, then the </w:t>
      </w:r>
      <w:r>
        <w:rPr>
          <w:rFonts w:hint="eastAsia"/>
          <w:lang w:eastAsia="zh-CN"/>
        </w:rPr>
        <w:t>MCVideo</w:t>
      </w:r>
      <w:r w:rsidRPr="00AB5FED">
        <w:t xml:space="preserve"> client </w:t>
      </w:r>
      <w:r>
        <w:t xml:space="preserve">shall use </w:t>
      </w:r>
      <w:r w:rsidRPr="00AB5FED">
        <w:t xml:space="preserve">a normal </w:t>
      </w:r>
      <w:r>
        <w:rPr>
          <w:rFonts w:hint="eastAsia"/>
          <w:lang w:eastAsia="zh-CN"/>
        </w:rPr>
        <w:t>transmission control</w:t>
      </w:r>
      <w:r w:rsidRPr="00AB5FED">
        <w:t xml:space="preserve"> procedure for </w:t>
      </w:r>
      <w:r>
        <w:rPr>
          <w:rFonts w:hint="eastAsia"/>
          <w:lang w:eastAsia="zh-CN"/>
        </w:rPr>
        <w:t>transmitting the media</w:t>
      </w:r>
      <w:r w:rsidRPr="00AB5FED">
        <w:t>.</w:t>
      </w:r>
    </w:p>
    <w:p w14:paraId="3EEAA24E" w14:textId="77777777" w:rsidR="00A90238" w:rsidRPr="00AB5FED" w:rsidRDefault="00A90238" w:rsidP="00A90238">
      <w:pPr>
        <w:pStyle w:val="B1"/>
      </w:pPr>
      <w:r w:rsidRPr="00AB5FED">
        <w:t>-</w:t>
      </w:r>
      <w:r w:rsidRPr="00AB5FED">
        <w:tab/>
      </w:r>
      <w:r>
        <w:rPr>
          <w:rFonts w:hint="eastAsia"/>
          <w:lang w:eastAsia="zh-CN"/>
        </w:rPr>
        <w:t>S</w:t>
      </w:r>
      <w:r w:rsidRPr="00AB5FED">
        <w:t xml:space="preserve">ubsequent group call media transmissions are controlled using </w:t>
      </w:r>
      <w:r>
        <w:rPr>
          <w:rFonts w:hint="eastAsia"/>
          <w:lang w:eastAsia="zh-CN"/>
        </w:rPr>
        <w:t>transmission</w:t>
      </w:r>
      <w:r w:rsidRPr="00AB5FED">
        <w:t xml:space="preserve"> control signalling</w:t>
      </w:r>
      <w:r>
        <w:rPr>
          <w:rFonts w:hint="eastAsia"/>
          <w:lang w:eastAsia="zh-CN"/>
        </w:rPr>
        <w:t>.</w:t>
      </w:r>
    </w:p>
    <w:p w14:paraId="4A615B1C" w14:textId="77777777" w:rsidR="00A90238" w:rsidRDefault="00A90238" w:rsidP="00A90238">
      <w:pPr>
        <w:pStyle w:val="B1"/>
      </w:pPr>
      <w:r w:rsidRPr="00AB5FED">
        <w:t>-</w:t>
      </w:r>
      <w:r w:rsidRPr="00AB5FED">
        <w:tab/>
        <w:t xml:space="preserve">The </w:t>
      </w:r>
      <w:r>
        <w:rPr>
          <w:rFonts w:hint="eastAsia"/>
          <w:lang w:eastAsia="zh-CN"/>
        </w:rPr>
        <w:t>MCVideo</w:t>
      </w:r>
      <w:r w:rsidRPr="00AB5FED">
        <w:t xml:space="preserve"> server may tear down the media plane between successive group calls using the </w:t>
      </w:r>
      <w:r>
        <w:rPr>
          <w:rFonts w:hint="eastAsia"/>
          <w:lang w:eastAsia="zh-CN"/>
        </w:rPr>
        <w:t>chat</w:t>
      </w:r>
      <w:r w:rsidRPr="00AB5FED">
        <w:t xml:space="preserve"> model, or the </w:t>
      </w:r>
      <w:r>
        <w:rPr>
          <w:rFonts w:hint="eastAsia"/>
          <w:lang w:eastAsia="zh-CN"/>
        </w:rPr>
        <w:t>MCVideo</w:t>
      </w:r>
      <w:r w:rsidRPr="00AB5FED">
        <w:t xml:space="preserve"> server may allow the media plane to remain up between successive group calls using the </w:t>
      </w:r>
      <w:r>
        <w:rPr>
          <w:rFonts w:hint="eastAsia"/>
          <w:lang w:eastAsia="zh-CN"/>
        </w:rPr>
        <w:t>chat</w:t>
      </w:r>
      <w:r w:rsidRPr="00AB5FED">
        <w:t xml:space="preserve"> model depending on resources.</w:t>
      </w:r>
    </w:p>
    <w:p w14:paraId="13F113AC" w14:textId="77777777" w:rsidR="00A90238" w:rsidRPr="00AB5FED" w:rsidRDefault="00A90238" w:rsidP="00A90238">
      <w:r>
        <w:t>Leaving and releasing a chat group:</w:t>
      </w:r>
    </w:p>
    <w:p w14:paraId="228C6070" w14:textId="77777777" w:rsidR="00A90238" w:rsidRDefault="00A90238" w:rsidP="00A90238">
      <w:pPr>
        <w:pStyle w:val="B1"/>
      </w:pPr>
      <w:r>
        <w:t>-</w:t>
      </w:r>
      <w:r>
        <w:tab/>
        <w:t xml:space="preserve">When a user wants to leave a chat group call, the client shall send a group call leave request to the server and release the media plane. </w:t>
      </w:r>
    </w:p>
    <w:p w14:paraId="7E5C6FF1" w14:textId="77777777" w:rsidR="00A90238" w:rsidRPr="00AB5FED" w:rsidRDefault="00A90238" w:rsidP="00A90238">
      <w:pPr>
        <w:pStyle w:val="B1"/>
      </w:pPr>
      <w:r>
        <w:t>-</w:t>
      </w:r>
      <w:r>
        <w:tab/>
        <w:t>The server can release a chat group call by sending a group call release to all joined clients. A server initiated release also releases the media plane for all joined clients.</w:t>
      </w:r>
    </w:p>
    <w:p w14:paraId="3B3F66CA"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.2.3.1.2.2</w:t>
      </w:r>
      <w:r w:rsidRPr="00AB5FED">
        <w:tab/>
      </w:r>
      <w:r>
        <w:rPr>
          <w:rFonts w:hint="eastAsia"/>
          <w:lang w:eastAsia="zh-CN"/>
        </w:rPr>
        <w:t>Chat</w:t>
      </w:r>
      <w:r w:rsidRPr="00AB5FED">
        <w:t xml:space="preserve"> group call setup</w:t>
      </w:r>
    </w:p>
    <w:p w14:paraId="0A571F24" w14:textId="77777777" w:rsidR="00A90238" w:rsidRPr="00AB5FED" w:rsidRDefault="00A90238" w:rsidP="00A90238">
      <w:r>
        <w:rPr>
          <w:rFonts w:hint="eastAsia"/>
          <w:lang w:eastAsia="zh-CN"/>
        </w:rPr>
        <w:t>MCVideo</w:t>
      </w:r>
      <w:r w:rsidRPr="00AB5FED">
        <w:t xml:space="preserve"> client 1, client 2, and client 3 are served by the home MC</w:t>
      </w:r>
      <w:r>
        <w:t>Video</w:t>
      </w:r>
      <w:r w:rsidRPr="00AB5FED">
        <w:t xml:space="preserve"> service provider in figure </w:t>
      </w:r>
      <w:r>
        <w:rPr>
          <w:rFonts w:hint="eastAsia"/>
          <w:lang w:eastAsia="zh-CN"/>
        </w:rPr>
        <w:t>7</w:t>
      </w:r>
      <w:r w:rsidRPr="00AB5FED">
        <w:t>.</w:t>
      </w:r>
      <w:r>
        <w:rPr>
          <w:rFonts w:hint="eastAsia"/>
          <w:lang w:eastAsia="zh-CN"/>
        </w:rPr>
        <w:t>1</w:t>
      </w:r>
      <w:r w:rsidRPr="00AB5FED">
        <w:t>.2.3.1.2.2-1.</w:t>
      </w:r>
    </w:p>
    <w:p w14:paraId="4B524DB1" w14:textId="77777777" w:rsidR="00A90238" w:rsidRPr="00AB5FED" w:rsidRDefault="00A90238" w:rsidP="00A90238">
      <w:r w:rsidRPr="00AB5FED">
        <w:t>Pre-condition</w:t>
      </w:r>
      <w:r>
        <w:t>s</w:t>
      </w:r>
      <w:r w:rsidRPr="00AB5FED">
        <w:t xml:space="preserve">: </w:t>
      </w:r>
    </w:p>
    <w:p w14:paraId="2F7B602F" w14:textId="77777777" w:rsidR="00A90238" w:rsidRDefault="00A90238" w:rsidP="00A90238">
      <w:pPr>
        <w:pStyle w:val="B1"/>
      </w:pPr>
      <w:r>
        <w:rPr>
          <w:lang w:eastAsia="zh-CN"/>
        </w:rPr>
        <w:t>1</w:t>
      </w:r>
      <w:r w:rsidRPr="00AB5FED">
        <w:rPr>
          <w:rFonts w:hint="eastAsia"/>
          <w:lang w:eastAsia="zh-CN"/>
        </w:rPr>
        <w:t>.</w:t>
      </w:r>
      <w:r w:rsidRPr="00AB5FED">
        <w:rPr>
          <w:rFonts w:hint="eastAsia"/>
          <w:lang w:eastAsia="zh-CN"/>
        </w:rPr>
        <w:tab/>
      </w:r>
      <w:r>
        <w:rPr>
          <w:rFonts w:hint="eastAsia"/>
          <w:lang w:eastAsia="zh-CN"/>
        </w:rPr>
        <w:t>MCVideo</w:t>
      </w:r>
      <w:r w:rsidRPr="00AB5FED">
        <w:t xml:space="preserve"> user 2 and </w:t>
      </w:r>
      <w:r>
        <w:rPr>
          <w:rFonts w:hint="eastAsia"/>
          <w:lang w:eastAsia="zh-CN"/>
        </w:rPr>
        <w:t>MCVideo</w:t>
      </w:r>
      <w:r w:rsidRPr="00AB5FED">
        <w:t xml:space="preserve"> user 3 have previously joined (affiliated) to the group</w:t>
      </w:r>
      <w:r>
        <w:rPr>
          <w:rFonts w:hint="eastAsia"/>
          <w:lang w:eastAsia="zh-CN"/>
        </w:rPr>
        <w:t xml:space="preserve"> call</w:t>
      </w:r>
      <w:r w:rsidRPr="00AB5FED">
        <w:t xml:space="preserve">. </w:t>
      </w:r>
      <w:r>
        <w:rPr>
          <w:rFonts w:hint="eastAsia"/>
          <w:lang w:eastAsia="zh-CN"/>
        </w:rPr>
        <w:t>MCVideo</w:t>
      </w:r>
      <w:r w:rsidRPr="00AB5FED">
        <w:t xml:space="preserve"> client 1, client 2, and client 3 are registered and all users (</w:t>
      </w:r>
      <w:r>
        <w:rPr>
          <w:rFonts w:hint="eastAsia"/>
          <w:lang w:eastAsia="zh-CN"/>
        </w:rPr>
        <w:t>MCVideo</w:t>
      </w:r>
      <w:r w:rsidRPr="00AB5FED">
        <w:t xml:space="preserve"> user 1, user 2, and user 3) have been authenticated and authorized to use the </w:t>
      </w:r>
      <w:r>
        <w:rPr>
          <w:rFonts w:hint="eastAsia"/>
          <w:lang w:eastAsia="zh-CN"/>
        </w:rPr>
        <w:t>MCVideo</w:t>
      </w:r>
      <w:r w:rsidRPr="00AB5FED">
        <w:t xml:space="preserve"> service. </w:t>
      </w:r>
      <w:r w:rsidRPr="005F1CEC">
        <w:t xml:space="preserve"> </w:t>
      </w:r>
    </w:p>
    <w:p w14:paraId="2B25BF98" w14:textId="77777777" w:rsidR="00A90238" w:rsidRDefault="00A90238" w:rsidP="00A90238">
      <w:pPr>
        <w:pStyle w:val="B1"/>
      </w:pPr>
      <w:r>
        <w:t>2.</w:t>
      </w:r>
      <w:r>
        <w:tab/>
      </w:r>
      <w:r w:rsidRPr="0069100C">
        <w:t>MCVideo client 1, MCVideo client 2 and MCVideo client 3 may have activated functional alias(es) configured to be used during the group call communication</w:t>
      </w:r>
      <w:r>
        <w:t>.</w:t>
      </w:r>
      <w:r w:rsidRPr="0069100C">
        <w:t xml:space="preserve"> </w:t>
      </w:r>
      <w:r w:rsidRPr="00AB5FED">
        <w:t>No call is currently in progress for the group.</w:t>
      </w:r>
    </w:p>
    <w:p w14:paraId="6233FFDC" w14:textId="77777777" w:rsidR="00A90238" w:rsidRDefault="00A90238" w:rsidP="00A90238">
      <w:pPr>
        <w:pStyle w:val="B1"/>
      </w:pPr>
      <w:r>
        <w:t>3.</w:t>
      </w:r>
      <w:r>
        <w:tab/>
      </w:r>
      <w:r w:rsidRPr="00374C79">
        <w:t>The</w:t>
      </w:r>
      <w:r>
        <w:rPr>
          <w:lang w:val="en-US"/>
        </w:rPr>
        <w:t xml:space="preserve"> MCVideo server may have subscribed to the MCVideo functional alias controlling server within the MC system for functional alias activation/de-activation updates</w:t>
      </w:r>
      <w:r w:rsidRPr="00374C79">
        <w:t>.</w:t>
      </w:r>
      <w:r w:rsidRPr="00EC61D3">
        <w:t xml:space="preserve"> </w:t>
      </w:r>
    </w:p>
    <w:p w14:paraId="7FEB8C5C" w14:textId="77777777" w:rsidR="00A90238" w:rsidRPr="004B2FB1" w:rsidRDefault="00A90238" w:rsidP="00A90238">
      <w:pPr>
        <w:pStyle w:val="B1"/>
        <w:rPr>
          <w:lang w:val="en-US" w:eastAsia="zh-CN"/>
        </w:rPr>
      </w:pPr>
      <w:r>
        <w:rPr>
          <w:rFonts w:hint="eastAsia"/>
          <w:lang w:val="en-US" w:eastAsia="zh-CN"/>
        </w:rPr>
        <w:lastRenderedPageBreak/>
        <w:t>4.</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0A74A5C7" w14:textId="77777777" w:rsidR="00A90238" w:rsidRPr="00AB5FED" w:rsidRDefault="00A90238" w:rsidP="00A90238">
      <w:pPr>
        <w:pStyle w:val="TH"/>
      </w:pPr>
      <w:r>
        <w:object w:dxaOrig="11190" w:dyaOrig="6045" w14:anchorId="419968C8">
          <v:shape id="_x0000_i1031" type="#_x0000_t75" style="width:477.1pt;height:257pt" o:ole="">
            <v:imagedata r:id="rId23" o:title=""/>
          </v:shape>
          <o:OLEObject Type="Embed" ProgID="Visio.Drawing.15" ShapeID="_x0000_i1031" DrawAspect="Content" ObjectID="_1765314941" r:id="rId24"/>
        </w:object>
      </w:r>
    </w:p>
    <w:p w14:paraId="38087C9D"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.2.3.1.2.2-1: MC</w:t>
      </w:r>
      <w:r>
        <w:rPr>
          <w:rFonts w:hint="eastAsia"/>
          <w:lang w:eastAsia="zh-CN"/>
        </w:rPr>
        <w:t>Video</w:t>
      </w:r>
      <w:r w:rsidRPr="00AB5FED">
        <w:t xml:space="preserve"> </w:t>
      </w:r>
      <w:r>
        <w:rPr>
          <w:rFonts w:hint="eastAsia"/>
          <w:lang w:eastAsia="zh-CN"/>
        </w:rPr>
        <w:t>chat</w:t>
      </w:r>
      <w:r w:rsidRPr="00AB5FED">
        <w:t xml:space="preserve"> group call</w:t>
      </w:r>
    </w:p>
    <w:p w14:paraId="38A16B27"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user 1 indicates to join the group communication for the group. This </w:t>
      </w:r>
      <w:r w:rsidRPr="00AB5FED">
        <w:rPr>
          <w:lang w:val="en-US"/>
        </w:rPr>
        <w:t>may include</w:t>
      </w:r>
      <w:r w:rsidRPr="00AB5FED">
        <w:t xml:space="preserve"> a </w:t>
      </w:r>
      <w:r>
        <w:t>transmit media request</w:t>
      </w:r>
      <w:r w:rsidRPr="00AB5FED">
        <w:t xml:space="preserve">. </w:t>
      </w:r>
    </w:p>
    <w:p w14:paraId="23988206" w14:textId="74858622" w:rsidR="00A90238" w:rsidRPr="00AB5FED" w:rsidRDefault="00A90238" w:rsidP="00A90238">
      <w:pPr>
        <w:pStyle w:val="B1"/>
      </w:pPr>
      <w:r w:rsidRPr="00AB5FED">
        <w:t>1a.</w:t>
      </w:r>
      <w:r w:rsidRPr="00AB5FED">
        <w:tab/>
      </w:r>
      <w:r>
        <w:rPr>
          <w:rFonts w:hint="eastAsia"/>
          <w:lang w:eastAsia="zh-CN"/>
        </w:rPr>
        <w:t>MCVideo</w:t>
      </w:r>
      <w:r w:rsidRPr="00AB5FED">
        <w:t xml:space="preserve"> client 1 sends a group join request with the </w:t>
      </w:r>
      <w:r>
        <w:rPr>
          <w:rFonts w:hint="eastAsia"/>
          <w:lang w:eastAsia="zh-CN"/>
        </w:rPr>
        <w:t>MCVideo group ID</w:t>
      </w:r>
      <w:r w:rsidRPr="00AB5FED">
        <w:t xml:space="preserve"> of the desired group. It contains the </w:t>
      </w:r>
      <w:r>
        <w:rPr>
          <w:rFonts w:hint="eastAsia"/>
          <w:lang w:eastAsia="zh-CN"/>
        </w:rPr>
        <w:t>MCVideo</w:t>
      </w:r>
      <w:r w:rsidRPr="00AB5FED">
        <w:t xml:space="preserve"> user's </w:t>
      </w:r>
      <w:r>
        <w:rPr>
          <w:rFonts w:hint="eastAsia"/>
          <w:lang w:eastAsia="zh-CN"/>
        </w:rPr>
        <w:t>MC</w:t>
      </w:r>
      <w:r>
        <w:rPr>
          <w:lang w:eastAsia="zh-CN"/>
        </w:rPr>
        <w:t>Video</w:t>
      </w:r>
      <w:r w:rsidRPr="00AB5FED">
        <w:t xml:space="preserve"> ID and the </w:t>
      </w:r>
      <w:r>
        <w:rPr>
          <w:rFonts w:hint="eastAsia"/>
          <w:lang w:eastAsia="zh-CN"/>
        </w:rPr>
        <w:t>MCVideo</w:t>
      </w:r>
      <w:r w:rsidRPr="00AB5FED">
        <w:t xml:space="preserve"> client media parameters.</w:t>
      </w:r>
      <w:r w:rsidRPr="00AB5FED">
        <w:rPr>
          <w:lang w:val="en-US"/>
        </w:rPr>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t xml:space="preserve"> </w:t>
      </w:r>
      <w:r w:rsidRPr="00AB5FED">
        <w:rPr>
          <w:lang w:val="en-US"/>
        </w:rPr>
        <w:t xml:space="preserve">If there is a request </w:t>
      </w:r>
      <w:r>
        <w:rPr>
          <w:rFonts w:hint="eastAsia"/>
          <w:lang w:val="en-US" w:eastAsia="zh-CN"/>
        </w:rPr>
        <w:t>for media transmission</w:t>
      </w:r>
      <w:r w:rsidRPr="00AB5FED">
        <w:rPr>
          <w:lang w:val="en-US"/>
        </w:rPr>
        <w:t xml:space="preserve">, then the group join request contains an indication of </w:t>
      </w:r>
      <w:r>
        <w:rPr>
          <w:lang w:val="en-US"/>
        </w:rPr>
        <w:t xml:space="preserve">an implicit </w:t>
      </w:r>
      <w:r>
        <w:rPr>
          <w:rFonts w:hint="eastAsia"/>
          <w:lang w:val="en-US" w:eastAsia="zh-CN"/>
        </w:rPr>
        <w:t>transmit media request</w:t>
      </w:r>
      <w:r w:rsidRPr="00AB5FED">
        <w:rPr>
          <w:lang w:val="en-US"/>
        </w:rPr>
        <w:t>.</w:t>
      </w:r>
      <w:r w:rsidR="00557BA3" w:rsidRPr="00454AA6">
        <w:t xml:space="preserve"> </w:t>
      </w:r>
      <w:r w:rsidR="00557BA3" w:rsidRPr="00454AA6">
        <w:rPr>
          <w:lang w:val="en-US"/>
        </w:rPr>
        <w:t>If the group join request includes an implicit transmit media request it may also include location information.</w:t>
      </w:r>
    </w:p>
    <w:p w14:paraId="2CC0E544" w14:textId="77777777" w:rsidR="00A90238" w:rsidRDefault="00A90238" w:rsidP="00A90238">
      <w:pPr>
        <w:pStyle w:val="B1"/>
      </w:pPr>
      <w:r w:rsidRPr="00AB5FED">
        <w:t>1b.</w:t>
      </w:r>
      <w:r w:rsidRPr="00AB5FED">
        <w:tab/>
        <w:t xml:space="preserve">The </w:t>
      </w:r>
      <w:r>
        <w:rPr>
          <w:rFonts w:hint="eastAsia"/>
          <w:lang w:eastAsia="zh-CN"/>
        </w:rPr>
        <w:t>MCVideo</w:t>
      </w:r>
      <w:r w:rsidRPr="00AB5FED">
        <w:t xml:space="preserve"> server receives the group join request. </w:t>
      </w:r>
      <w:r>
        <w:rPr>
          <w:rFonts w:hint="eastAsia"/>
          <w:lang w:eastAsia="zh-CN"/>
        </w:rPr>
        <w:t>MCVideo</w:t>
      </w:r>
      <w:r w:rsidRPr="00AB5FED">
        <w:t xml:space="preserve"> server generates an implicit affiliation (if the </w:t>
      </w:r>
      <w:r>
        <w:rPr>
          <w:rFonts w:hint="eastAsia"/>
          <w:lang w:eastAsia="zh-CN"/>
        </w:rPr>
        <w:t>MCVideo</w:t>
      </w:r>
      <w:r w:rsidRPr="00AB5FED">
        <w:t xml:space="preserve"> user is not already affiliated to the group) and verifies that </w:t>
      </w:r>
      <w:r>
        <w:rPr>
          <w:rFonts w:hint="eastAsia"/>
          <w:lang w:eastAsia="zh-CN"/>
        </w:rPr>
        <w:t>MCVideo</w:t>
      </w:r>
      <w:r w:rsidRPr="00AB5FED">
        <w:t xml:space="preserve"> user 1 is authorized to affiliate to the group by following the affiliation procedure</w:t>
      </w:r>
      <w:r>
        <w:t xml:space="preserve"> for MCVideo</w:t>
      </w:r>
      <w:r w:rsidRPr="00AB5FED">
        <w:t>.</w:t>
      </w:r>
      <w:r>
        <w:t xml:space="preserve"> If a </w:t>
      </w:r>
      <w:r w:rsidRPr="00725BD1">
        <w:t xml:space="preserve">functional alias </w:t>
      </w:r>
      <w:r>
        <w:t>is present, the MCVideo</w:t>
      </w:r>
      <w:r w:rsidRPr="00725BD1">
        <w:t xml:space="preserve"> server checks whether </w:t>
      </w:r>
      <w:r>
        <w:t xml:space="preserve">it </w:t>
      </w:r>
      <w:r w:rsidRPr="00725BD1">
        <w:t xml:space="preserve">is allowed to be used and </w:t>
      </w:r>
      <w:r>
        <w:t xml:space="preserve">if it </w:t>
      </w:r>
      <w:r w:rsidRPr="00725BD1">
        <w:t>has been activated for the user</w:t>
      </w:r>
      <w:r>
        <w:t>.</w:t>
      </w:r>
    </w:p>
    <w:p w14:paraId="2166C313" w14:textId="77777777" w:rsidR="00557BA3" w:rsidRDefault="00A90238" w:rsidP="00557BA3">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7F28274F" w14:textId="7E56676C" w:rsidR="00A90238" w:rsidRPr="00AB5FED" w:rsidRDefault="00557BA3" w:rsidP="00557BA3">
      <w:pPr>
        <w:pStyle w:val="B1"/>
        <w:ind w:firstLine="0"/>
      </w:pPr>
      <w:r w:rsidRPr="00454AA6">
        <w:t>If location information was included in the group join request, the MCVideo server checks the privacy policy of the MCVideo user to decide if the location information of MCVideo client 1 can be provided to other users on the call.</w:t>
      </w:r>
    </w:p>
    <w:p w14:paraId="4278F816" w14:textId="77777777" w:rsidR="00A90238" w:rsidRPr="00AB5FED" w:rsidRDefault="00A90238" w:rsidP="00A90238">
      <w:pPr>
        <w:pStyle w:val="B1"/>
      </w:pPr>
      <w:r w:rsidRPr="00AB5FED">
        <w:t>1c.</w:t>
      </w:r>
      <w:r w:rsidRPr="00AB5FED">
        <w:tab/>
        <w:t xml:space="preserve">The </w:t>
      </w:r>
      <w:r>
        <w:rPr>
          <w:rFonts w:hint="eastAsia"/>
          <w:lang w:eastAsia="zh-CN"/>
        </w:rP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w:t>
      </w:r>
      <w:r>
        <w:rPr>
          <w:rFonts w:hint="eastAsia"/>
          <w:lang w:eastAsia="zh-CN"/>
        </w:rPr>
        <w:t>MCVideo</w:t>
      </w:r>
      <w:r w:rsidRPr="00AB5FED">
        <w:t xml:space="preserve"> server selected media parameters for the group call in the </w:t>
      </w:r>
      <w:r w:rsidRPr="00AB5FED">
        <w:rPr>
          <w:rFonts w:hint="eastAsia"/>
          <w:lang w:eastAsia="zh-CN"/>
        </w:rPr>
        <w:t>group join response</w:t>
      </w:r>
      <w:r w:rsidRPr="00AB5FED">
        <w:t>.</w:t>
      </w:r>
    </w:p>
    <w:p w14:paraId="35D23D88" w14:textId="77777777" w:rsidR="00A90238" w:rsidRPr="00AB5FED" w:rsidRDefault="00A90238" w:rsidP="00A90238">
      <w:pPr>
        <w:pStyle w:val="B1"/>
      </w:pPr>
      <w:r w:rsidRPr="00AB5FED">
        <w:t>2.</w:t>
      </w:r>
      <w:r w:rsidRPr="00AB5FED">
        <w:tab/>
        <w:t xml:space="preserve">If </w:t>
      </w:r>
      <w:r>
        <w:rPr>
          <w:rFonts w:hint="eastAsia"/>
          <w:lang w:eastAsia="zh-CN"/>
        </w:rPr>
        <w:t>MCVideo</w:t>
      </w:r>
      <w:r w:rsidRPr="00AB5FED">
        <w:t xml:space="preserve"> user 1 requests to transmit</w:t>
      </w:r>
      <w:r>
        <w:rPr>
          <w:rFonts w:hint="eastAsia"/>
          <w:lang w:eastAsia="zh-CN"/>
        </w:rPr>
        <w:t xml:space="preserve"> media</w:t>
      </w:r>
      <w:r>
        <w:rPr>
          <w:lang w:eastAsia="zh-CN"/>
        </w:rPr>
        <w:t xml:space="preserve"> by sending transmit media request to MCVideo server</w:t>
      </w:r>
      <w:r w:rsidRPr="00AB5FED">
        <w:t xml:space="preserve">, the </w:t>
      </w:r>
      <w:r>
        <w:rPr>
          <w:rFonts w:hint="eastAsia"/>
          <w:lang w:eastAsia="zh-CN"/>
        </w:rPr>
        <w:t>MCVideo</w:t>
      </w:r>
      <w:r w:rsidRPr="00AB5FED">
        <w:t xml:space="preserve"> server establishes the media plane (if not already established) for the call. </w:t>
      </w:r>
    </w:p>
    <w:p w14:paraId="5D8F6691" w14:textId="77777777" w:rsidR="00A90238" w:rsidRDefault="00A90238" w:rsidP="00A90238">
      <w:pPr>
        <w:pStyle w:val="B1"/>
      </w:pPr>
      <w:r w:rsidRPr="00AB5FED">
        <w:t>3.</w:t>
      </w:r>
      <w:r w:rsidRPr="00AB5FED">
        <w:tab/>
      </w:r>
      <w:r>
        <w:rPr>
          <w:rFonts w:hint="eastAsia"/>
          <w:lang w:eastAsia="zh-CN"/>
        </w:rPr>
        <w:t>Transmission</w:t>
      </w:r>
      <w:r w:rsidRPr="00AB5FED">
        <w:t xml:space="preserve"> control will continue to be used by the </w:t>
      </w:r>
      <w:r>
        <w:rPr>
          <w:lang w:eastAsia="zh-CN"/>
        </w:rPr>
        <w:t>transmission</w:t>
      </w:r>
      <w:r>
        <w:rPr>
          <w:rFonts w:hint="eastAsia"/>
          <w:lang w:eastAsia="zh-CN"/>
        </w:rPr>
        <w:t xml:space="preserve"> control</w:t>
      </w:r>
      <w:r w:rsidRPr="00AB5FED">
        <w:t xml:space="preserve"> participants associated with </w:t>
      </w:r>
      <w:r>
        <w:rPr>
          <w:rFonts w:hint="eastAsia"/>
          <w:lang w:eastAsia="zh-CN"/>
        </w:rPr>
        <w:t>MCVideo</w:t>
      </w:r>
      <w:r w:rsidRPr="00AB5FED">
        <w:t xml:space="preserve"> client 1, </w:t>
      </w:r>
      <w:r>
        <w:rPr>
          <w:rFonts w:hint="eastAsia"/>
          <w:lang w:eastAsia="zh-CN"/>
        </w:rPr>
        <w:t>MCVideo</w:t>
      </w:r>
      <w:r w:rsidRPr="00AB5FED">
        <w:t xml:space="preserve"> client 2 and </w:t>
      </w:r>
      <w:r>
        <w:rPr>
          <w:rFonts w:hint="eastAsia"/>
          <w:lang w:eastAsia="zh-CN"/>
        </w:rPr>
        <w:t>MCVideo</w:t>
      </w:r>
      <w:r w:rsidRPr="00AB5FED">
        <w:t xml:space="preserve"> client 3 for the duration of the call.</w:t>
      </w:r>
      <w:r>
        <w:t xml:space="preserve"> </w:t>
      </w:r>
      <w:r w:rsidRPr="00AB5FED">
        <w:t>.</w:t>
      </w:r>
      <w:r>
        <w:t xml:space="preserve">If present, </w:t>
      </w:r>
      <w:r w:rsidRPr="006F4157">
        <w:t xml:space="preserve">the functional alias </w:t>
      </w:r>
      <w:r>
        <w:t>of MCVideo client 1, MCVideo client 2 and MCVideo client 3 are</w:t>
      </w:r>
      <w:r w:rsidRPr="006F4157">
        <w:t xml:space="preserve"> displayed</w:t>
      </w:r>
      <w:r>
        <w:t xml:space="preserve"> where appropriate.</w:t>
      </w:r>
    </w:p>
    <w:p w14:paraId="615EB28C" w14:textId="77777777" w:rsidR="00A90238" w:rsidRPr="00AB5FED" w:rsidRDefault="00A90238" w:rsidP="00A90238">
      <w:pPr>
        <w:pStyle w:val="H6"/>
      </w:pPr>
      <w:r>
        <w:rPr>
          <w:rFonts w:hint="eastAsia"/>
          <w:lang w:eastAsia="zh-CN"/>
        </w:rPr>
        <w:lastRenderedPageBreak/>
        <w:t>7</w:t>
      </w:r>
      <w:r w:rsidRPr="00AB5FED">
        <w:t>.</w:t>
      </w:r>
      <w:r>
        <w:rPr>
          <w:rFonts w:hint="eastAsia"/>
          <w:lang w:eastAsia="zh-CN"/>
        </w:rPr>
        <w:t>1</w:t>
      </w:r>
      <w:r w:rsidRPr="00AB5FED">
        <w:t>.2.3.1.2.3</w:t>
      </w:r>
      <w:r w:rsidRPr="00AB5FED">
        <w:tab/>
        <w:t xml:space="preserve">Release </w:t>
      </w:r>
      <w:r>
        <w:rPr>
          <w:rFonts w:hint="eastAsia"/>
          <w:lang w:eastAsia="zh-CN"/>
        </w:rPr>
        <w:t>chat</w:t>
      </w:r>
      <w:r w:rsidRPr="00AB5FED">
        <w:t xml:space="preserve"> group call</w:t>
      </w:r>
    </w:p>
    <w:p w14:paraId="08F497F4" w14:textId="77777777" w:rsidR="00A90238" w:rsidRPr="00AB5FED" w:rsidRDefault="00A90238" w:rsidP="00A90238">
      <w:r w:rsidRPr="00AB5FED">
        <w:t xml:space="preserve">The procedure describes the case where the </w:t>
      </w:r>
      <w:r>
        <w:rPr>
          <w:rFonts w:hint="eastAsia"/>
          <w:lang w:eastAsia="zh-CN"/>
        </w:rPr>
        <w:t>MCVideo</w:t>
      </w:r>
      <w:r w:rsidRPr="00AB5FED">
        <w:t xml:space="preserve"> server releases an ongoing </w:t>
      </w:r>
      <w:r>
        <w:rPr>
          <w:rFonts w:hint="eastAsia"/>
          <w:lang w:eastAsia="zh-CN"/>
        </w:rPr>
        <w:t>MCVideo</w:t>
      </w:r>
      <w:r w:rsidRPr="00AB5FED">
        <w:t xml:space="preserve"> group call for all the participants of that group call, since at least one of the conditions for release are met e.g. due to </w:t>
      </w:r>
      <w:r>
        <w:rPr>
          <w:rFonts w:hint="eastAsia"/>
          <w:lang w:eastAsia="zh-CN"/>
        </w:rPr>
        <w:t>chat duration</w:t>
      </w:r>
      <w:r w:rsidRPr="00AB5FED">
        <w:t xml:space="preserve"> expiry, last participant leaving</w:t>
      </w:r>
      <w:r>
        <w:rPr>
          <w:rFonts w:hint="eastAsia"/>
          <w:lang w:eastAsia="zh-CN"/>
        </w:rPr>
        <w:t xml:space="preserve"> or</w:t>
      </w:r>
      <w:r w:rsidRPr="00AB5FED">
        <w:t xml:space="preserve"> initiator leaving.</w:t>
      </w:r>
    </w:p>
    <w:p w14:paraId="2A761F1E" w14:textId="77777777" w:rsidR="00A90238" w:rsidRPr="00AB5FED" w:rsidRDefault="00A90238" w:rsidP="00A90238">
      <w:pPr>
        <w:pStyle w:val="NO"/>
      </w:pPr>
      <w:r w:rsidRPr="00AB5FED">
        <w:t>NOTE 1:</w:t>
      </w:r>
      <w:r w:rsidRPr="00AB5FED">
        <w:tab/>
        <w:t xml:space="preserve">The procedure for an </w:t>
      </w:r>
      <w:r>
        <w:rPr>
          <w:rFonts w:hint="eastAsia"/>
          <w:lang w:eastAsia="zh-CN"/>
        </w:rPr>
        <w:t>MCVideo</w:t>
      </w:r>
      <w:r w:rsidRPr="00AB5FED">
        <w:t xml:space="preserve"> user leaving the group call is a different procedure.</w:t>
      </w:r>
    </w:p>
    <w:p w14:paraId="10949393"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 xml:space="preserve">.2.3.1.2.3-1 are the procedures for the </w:t>
      </w:r>
      <w:r>
        <w:rPr>
          <w:rFonts w:hint="eastAsia"/>
          <w:lang w:eastAsia="zh-CN"/>
        </w:rPr>
        <w:t>MCVideo</w:t>
      </w:r>
      <w:r w:rsidRPr="00AB5FED">
        <w:t xml:space="preserve"> server initiating the release of an ongoing </w:t>
      </w:r>
      <w:r>
        <w:rPr>
          <w:rFonts w:hint="eastAsia"/>
          <w:lang w:eastAsia="zh-CN"/>
        </w:rPr>
        <w:t>MCVideo</w:t>
      </w:r>
      <w:r w:rsidRPr="00AB5FED">
        <w:t xml:space="preserve"> group call.</w:t>
      </w:r>
    </w:p>
    <w:p w14:paraId="2EEE216E" w14:textId="77777777" w:rsidR="00A90238" w:rsidRPr="00AB5FED" w:rsidRDefault="00A90238" w:rsidP="00A90238">
      <w:r w:rsidRPr="00AB5FED">
        <w:t>The following precondition applies:</w:t>
      </w:r>
    </w:p>
    <w:p w14:paraId="00854731" w14:textId="77777777" w:rsidR="00A90238" w:rsidRPr="00AB5FED" w:rsidRDefault="00A90238" w:rsidP="00A90238">
      <w:pPr>
        <w:pStyle w:val="B1"/>
      </w:pPr>
      <w:r w:rsidRPr="00AB5FED">
        <w:t xml:space="preserve">- A group call is ongoing between </w:t>
      </w:r>
      <w:r>
        <w:rPr>
          <w:rFonts w:hint="eastAsia"/>
          <w:lang w:eastAsia="zh-CN"/>
        </w:rPr>
        <w:t>MCVideo</w:t>
      </w:r>
      <w:r w:rsidRPr="00AB5FED">
        <w:t xml:space="preserve"> clients 1, 2 and 3</w:t>
      </w:r>
    </w:p>
    <w:p w14:paraId="1408C831" w14:textId="77777777" w:rsidR="00A90238" w:rsidRPr="00AB5FED" w:rsidRDefault="00A90238" w:rsidP="00A90238">
      <w:pPr>
        <w:pStyle w:val="TH"/>
      </w:pPr>
      <w:r w:rsidRPr="00AB5FED">
        <w:object w:dxaOrig="7932" w:dyaOrig="7776" w14:anchorId="3555A5CF">
          <v:shape id="_x0000_i1032" type="#_x0000_t75" style="width:396.9pt;height:389.6pt" o:ole="">
            <v:imagedata r:id="rId25" o:title=""/>
          </v:shape>
          <o:OLEObject Type="Embed" ProgID="Visio.Drawing.11" ShapeID="_x0000_i1032" DrawAspect="Content" ObjectID="_1765314942" r:id="rId26"/>
        </w:object>
      </w:r>
    </w:p>
    <w:p w14:paraId="2FF4CBC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.2.3.1.2.3-1: Release </w:t>
      </w:r>
      <w:r>
        <w:rPr>
          <w:rFonts w:hint="eastAsia"/>
          <w:lang w:eastAsia="zh-CN"/>
        </w:rPr>
        <w:t>chat</w:t>
      </w:r>
      <w:r w:rsidRPr="00AB5FED">
        <w:t xml:space="preserve"> group call</w:t>
      </w:r>
    </w:p>
    <w:p w14:paraId="5D3A7DAD"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server would like to release the </w:t>
      </w:r>
      <w:r>
        <w:rPr>
          <w:rFonts w:hint="eastAsia"/>
          <w:lang w:eastAsia="zh-CN"/>
        </w:rPr>
        <w:t>MCVideo</w:t>
      </w:r>
      <w:r w:rsidRPr="00AB5FED">
        <w:t xml:space="preserve"> group call which is ongoing e.g., due to </w:t>
      </w:r>
      <w:r>
        <w:rPr>
          <w:rFonts w:hint="eastAsia"/>
          <w:lang w:eastAsia="zh-CN"/>
        </w:rPr>
        <w:t>chat duration</w:t>
      </w:r>
      <w:r w:rsidRPr="00AB5FED">
        <w:t xml:space="preserve"> expiry, last participant leaving, </w:t>
      </w:r>
      <w:r>
        <w:rPr>
          <w:rFonts w:hint="eastAsia"/>
          <w:lang w:eastAsia="zh-CN"/>
        </w:rPr>
        <w:t>or</w:t>
      </w:r>
      <w:r w:rsidRPr="00AB5FED">
        <w:t xml:space="preserve"> initiator leaving.</w:t>
      </w:r>
    </w:p>
    <w:p w14:paraId="27F43904"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release the ongoing session.</w:t>
      </w:r>
    </w:p>
    <w:p w14:paraId="5F3C2478" w14:textId="77777777" w:rsidR="00A90238" w:rsidRPr="00AB5FED" w:rsidRDefault="00A90238" w:rsidP="00A90238">
      <w:pPr>
        <w:pStyle w:val="B1"/>
      </w:pPr>
      <w:r w:rsidRPr="00AB5FED">
        <w:t>3.</w:t>
      </w:r>
      <w:r w:rsidRPr="00AB5FED">
        <w:tab/>
      </w:r>
      <w:r>
        <w:rPr>
          <w:rFonts w:hint="eastAsia"/>
          <w:lang w:eastAsia="zh-CN"/>
        </w:rPr>
        <w:t>MCVideo</w:t>
      </w:r>
      <w:r w:rsidRPr="00AB5FED">
        <w:t xml:space="preserve"> server sends a </w:t>
      </w:r>
      <w:r w:rsidRPr="00AB5FED">
        <w:rPr>
          <w:rFonts w:hint="eastAsia"/>
          <w:lang w:eastAsia="zh-CN"/>
        </w:rPr>
        <w:t>group call release request</w:t>
      </w:r>
      <w:r w:rsidRPr="00AB5FED">
        <w:t xml:space="preserve"> towards each participant of the ongoing group call. </w:t>
      </w:r>
    </w:p>
    <w:p w14:paraId="214FFD84" w14:textId="77777777" w:rsidR="00A90238" w:rsidRPr="00AB5FED" w:rsidRDefault="00A90238" w:rsidP="00A90238">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14BD7657" w14:textId="77777777" w:rsidR="00A90238" w:rsidRPr="00AB5FED" w:rsidRDefault="00A90238" w:rsidP="00A90238">
      <w:pPr>
        <w:pStyle w:val="B1"/>
      </w:pPr>
      <w:r w:rsidRPr="00AB5FED">
        <w:t>4.</w:t>
      </w:r>
      <w:r w:rsidRPr="00AB5FED">
        <w:tab/>
      </w:r>
      <w:r>
        <w:rPr>
          <w:rFonts w:hint="eastAsia"/>
          <w:lang w:eastAsia="zh-CN"/>
        </w:rPr>
        <w:t>MCVideo</w:t>
      </w:r>
      <w:r w:rsidRPr="00AB5FED">
        <w:t xml:space="preserve"> users are notified about the release of the group call.</w:t>
      </w:r>
    </w:p>
    <w:p w14:paraId="4371A2B9" w14:textId="77777777" w:rsidR="00A90238" w:rsidRPr="00AB5FED" w:rsidRDefault="00A90238" w:rsidP="00A90238">
      <w:pPr>
        <w:pStyle w:val="B1"/>
      </w:pPr>
      <w:r w:rsidRPr="00AB5FED">
        <w:lastRenderedPageBreak/>
        <w:t>5.</w:t>
      </w:r>
      <w:r w:rsidRPr="00AB5FED">
        <w:tab/>
        <w:t xml:space="preserve">Optionally the </w:t>
      </w:r>
      <w:r>
        <w:rPr>
          <w:rFonts w:hint="eastAsia"/>
          <w:lang w:eastAsia="zh-CN"/>
        </w:rPr>
        <w:t>MCVideo</w:t>
      </w:r>
      <w:r w:rsidRPr="00AB5FED">
        <w:t xml:space="preserve">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w:t>
      </w:r>
      <w:r>
        <w:rPr>
          <w:rFonts w:hint="eastAsia"/>
          <w:lang w:eastAsia="zh-CN"/>
        </w:rPr>
        <w:t>MCVideo</w:t>
      </w:r>
      <w:r w:rsidRPr="00AB5FED">
        <w:t xml:space="preserve"> server.</w:t>
      </w:r>
    </w:p>
    <w:p w14:paraId="797C791B" w14:textId="77777777" w:rsidR="00A90238" w:rsidRPr="00AB5FED" w:rsidRDefault="00A90238" w:rsidP="00A90238">
      <w:pPr>
        <w:pStyle w:val="NO"/>
      </w:pPr>
      <w:r w:rsidRPr="00AB5FED">
        <w:t>NOTE 3:</w:t>
      </w:r>
      <w:r w:rsidRPr="00AB5FED">
        <w:tab/>
        <w:t xml:space="preserve">The </w:t>
      </w:r>
      <w:r>
        <w:rPr>
          <w:rFonts w:hint="eastAsia"/>
          <w:lang w:eastAsia="zh-CN"/>
        </w:rPr>
        <w:t>MCVideo</w:t>
      </w:r>
      <w:r w:rsidRPr="00AB5FED">
        <w:t xml:space="preserve">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73F0236" w14:textId="77777777" w:rsidR="00A90238" w:rsidRPr="00AB5FED" w:rsidRDefault="00A90238" w:rsidP="00A90238">
      <w:pPr>
        <w:pStyle w:val="B1"/>
      </w:pPr>
      <w:r w:rsidRPr="00AB5FED">
        <w:t>6.</w:t>
      </w:r>
      <w:r w:rsidRPr="00AB5FED">
        <w:tab/>
      </w:r>
      <w:r>
        <w:rPr>
          <w:rFonts w:hint="eastAsia"/>
          <w:lang w:eastAsia="zh-CN"/>
        </w:rPr>
        <w:t>MCVideo</w:t>
      </w:r>
      <w:r w:rsidRPr="00AB5FED">
        <w:t xml:space="preserve"> client 1, client 2 and client 3 release the </w:t>
      </w:r>
      <w:r>
        <w:rPr>
          <w:rFonts w:hint="eastAsia"/>
          <w:lang w:eastAsia="zh-CN"/>
        </w:rPr>
        <w:t xml:space="preserve">transmission </w:t>
      </w:r>
      <w:r w:rsidRPr="00AB5FED">
        <w:t>control and media plane resources associated with the group call that is released. Successful release of the group call does not affect the status of affiliation of any of the clients.</w:t>
      </w:r>
    </w:p>
    <w:p w14:paraId="07449FC5"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.2.3.1.2.4</w:t>
      </w:r>
      <w:r w:rsidRPr="00AB5FED">
        <w:tab/>
      </w:r>
      <w:r>
        <w:t>void</w:t>
      </w:r>
      <w:r w:rsidRPr="00AB5FED">
        <w:t xml:space="preserve"> </w:t>
      </w:r>
    </w:p>
    <w:p w14:paraId="6EB20D59" w14:textId="77777777" w:rsidR="00A90238" w:rsidRDefault="00A90238" w:rsidP="00A90238">
      <w:pPr>
        <w:rPr>
          <w:lang w:eastAsia="zh-CN"/>
        </w:rPr>
      </w:pPr>
    </w:p>
    <w:p w14:paraId="3FB705CB"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w:t>
      </w:r>
      <w:r>
        <w:t>5</w:t>
      </w:r>
      <w:r w:rsidRPr="00AB5FED">
        <w:tab/>
        <w:t>Late entry chat group call</w:t>
      </w:r>
      <w:r>
        <w:t>, newly joined group member</w:t>
      </w:r>
      <w:r w:rsidRPr="00AB5FED">
        <w:t xml:space="preserve"> </w:t>
      </w:r>
    </w:p>
    <w:p w14:paraId="6B661D54" w14:textId="77777777" w:rsidR="00A90238"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5</w:t>
      </w:r>
      <w:r w:rsidRPr="00AB5FED">
        <w:t xml:space="preserve">-1 are those for a group member </w:t>
      </w:r>
      <w:r>
        <w:t>entering</w:t>
      </w:r>
      <w:r w:rsidRPr="00AB5FED">
        <w:t xml:space="preserve"> an ongoing </w:t>
      </w:r>
      <w:r>
        <w:t>MCVideo</w:t>
      </w:r>
      <w:r w:rsidRPr="00AB5FED">
        <w:t xml:space="preserve"> group call</w:t>
      </w:r>
      <w:r>
        <w:t>, i.e. performing a late entry</w:t>
      </w:r>
      <w:r w:rsidRPr="00AB5FED">
        <w:t>.</w:t>
      </w:r>
    </w:p>
    <w:p w14:paraId="477FFE86" w14:textId="77777777" w:rsidR="00A90238" w:rsidRPr="00AB5FED" w:rsidRDefault="00A90238" w:rsidP="00A90238">
      <w:r w:rsidRPr="00AB5FED">
        <w:t>Pre-condition</w:t>
      </w:r>
      <w:r>
        <w:t>s</w:t>
      </w:r>
      <w:r w:rsidRPr="00AB5FED">
        <w:t xml:space="preserve">: </w:t>
      </w:r>
    </w:p>
    <w:p w14:paraId="145440CF" w14:textId="77777777" w:rsidR="00A90238" w:rsidRDefault="00A90238" w:rsidP="00A90238">
      <w:pPr>
        <w:pStyle w:val="B1"/>
        <w:rPr>
          <w:lang w:eastAsia="x-none"/>
        </w:rPr>
      </w:pPr>
      <w:r>
        <w:rPr>
          <w:lang w:eastAsia="zh-CN"/>
        </w:rPr>
        <w:t>1</w:t>
      </w:r>
      <w:r w:rsidRPr="00AB5FED">
        <w:rPr>
          <w:rFonts w:hint="eastAsia"/>
          <w:lang w:eastAsia="zh-CN"/>
        </w:rPr>
        <w:t>.</w:t>
      </w:r>
      <w:r w:rsidRPr="00AB5FED">
        <w:rPr>
          <w:rFonts w:hint="eastAsia"/>
          <w:lang w:eastAsia="zh-CN"/>
        </w:rPr>
        <w:tab/>
      </w:r>
      <w:r>
        <w:t>MCVideo</w:t>
      </w:r>
      <w:r w:rsidRPr="00AB5FED">
        <w:t xml:space="preserve"> user 2 and </w:t>
      </w:r>
      <w:r>
        <w:t>MCVideo</w:t>
      </w:r>
      <w:r w:rsidRPr="00AB5FED">
        <w:t xml:space="preserve"> user 3 hav</w:t>
      </w:r>
      <w:r>
        <w:t>e previously joined</w:t>
      </w:r>
      <w:r w:rsidRPr="00AB5FED">
        <w:t xml:space="preserve"> to the group. </w:t>
      </w:r>
      <w:r>
        <w:t>MCVideo</w:t>
      </w:r>
      <w:r w:rsidRPr="00AB5FED">
        <w:t xml:space="preserve"> client 1, client 2, and client 3 are registered and all users (</w:t>
      </w:r>
      <w:r>
        <w:t>MCVideo</w:t>
      </w:r>
      <w:r w:rsidRPr="00AB5FED">
        <w:t xml:space="preserve"> user 1, user 2, and user 3) have been authenticated and authorized to use the </w:t>
      </w:r>
      <w:r>
        <w:t>MCVideo</w:t>
      </w:r>
      <w:r w:rsidRPr="00AB5FED">
        <w:t xml:space="preserve"> service. </w:t>
      </w:r>
    </w:p>
    <w:p w14:paraId="7F470EC6" w14:textId="77777777" w:rsidR="00A90238" w:rsidRDefault="00A90238" w:rsidP="00A90238">
      <w:pPr>
        <w:pStyle w:val="B1"/>
      </w:pPr>
      <w:r>
        <w:rPr>
          <w:lang w:eastAsia="x-none"/>
        </w:rPr>
        <w:t>2.</w:t>
      </w:r>
      <w:r>
        <w:rPr>
          <w:lang w:eastAsia="x-none"/>
        </w:rPr>
        <w:tab/>
      </w:r>
      <w:r>
        <w:t>MCVideo</w:t>
      </w:r>
      <w:r w:rsidRPr="00AB5FED">
        <w:t xml:space="preserve"> user 1 indicates to join the gro</w:t>
      </w:r>
      <w:r>
        <w:t>up communication for the group.</w:t>
      </w:r>
    </w:p>
    <w:p w14:paraId="640ED05E" w14:textId="77777777" w:rsidR="00A90238" w:rsidRDefault="00A90238" w:rsidP="00A90238">
      <w:pPr>
        <w:pStyle w:val="B1"/>
      </w:pPr>
      <w:r>
        <w:t>3.</w:t>
      </w:r>
      <w:r>
        <w:tab/>
      </w:r>
      <w:r w:rsidRPr="00EF6189">
        <w:t>MCVi</w:t>
      </w:r>
      <w:r>
        <w:t>deo users using MCVideo client 1</w:t>
      </w:r>
      <w:r w:rsidRPr="00EF6189">
        <w:t xml:space="preserve"> to MCVideo client n may have activated functional alias(es) configured to be used during the group call communication</w:t>
      </w:r>
      <w:r>
        <w:t>.</w:t>
      </w:r>
    </w:p>
    <w:p w14:paraId="275C8B87" w14:textId="77777777" w:rsidR="00A90238" w:rsidRDefault="00A90238" w:rsidP="00A90238">
      <w:pPr>
        <w:pStyle w:val="B1"/>
      </w:pPr>
      <w:r>
        <w:t>4</w:t>
      </w:r>
      <w:r>
        <w:tab/>
      </w:r>
      <w:r w:rsidRPr="00C41CD7">
        <w:t>The</w:t>
      </w:r>
      <w:r>
        <w:rPr>
          <w:lang w:val="en-US"/>
        </w:rPr>
        <w:t xml:space="preserve"> MCVideo server may have subscribed to the MCVideo functional alias controlling server within the MC system for functional alias activation/de-activation updates</w:t>
      </w:r>
      <w:r w:rsidRPr="00C41CD7">
        <w:t>.</w:t>
      </w:r>
      <w:r w:rsidRPr="00EC61D3">
        <w:t xml:space="preserve"> </w:t>
      </w:r>
    </w:p>
    <w:p w14:paraId="24618AAB" w14:textId="77777777" w:rsidR="00A90238" w:rsidRPr="004B2FB1" w:rsidRDefault="00A90238" w:rsidP="00A90238">
      <w:pPr>
        <w:pStyle w:val="B1"/>
        <w:rPr>
          <w:lang w:val="en-US" w:eastAsia="zh-CN"/>
        </w:rPr>
      </w:pPr>
      <w:r>
        <w:rPr>
          <w:rFonts w:hint="eastAsia"/>
          <w:lang w:val="en-US" w:eastAsia="zh-CN"/>
        </w:rPr>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4D1186AE" w14:textId="77777777" w:rsidR="00A90238" w:rsidRPr="00AB5FED" w:rsidRDefault="00A90238" w:rsidP="00A90238">
      <w:pPr>
        <w:pStyle w:val="TH"/>
      </w:pPr>
      <w:r w:rsidRPr="00AB5FED">
        <w:object w:dxaOrig="11190" w:dyaOrig="6750" w14:anchorId="31C6D848">
          <v:shape id="_x0000_i1033" type="#_x0000_t75" style="width:484.4pt;height:291.65pt" o:ole="">
            <v:imagedata r:id="rId27" o:title=""/>
          </v:shape>
          <o:OLEObject Type="Embed" ProgID="Visio.Drawing.11" ShapeID="_x0000_i1033" DrawAspect="Content" ObjectID="_1765314943" r:id="rId28"/>
        </w:object>
      </w:r>
    </w:p>
    <w:p w14:paraId="3468A2C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5-1</w:t>
      </w:r>
      <w:r w:rsidRPr="00AB5FED">
        <w:t xml:space="preserve">: </w:t>
      </w:r>
      <w:r>
        <w:t>Late entry of a newly joined group member</w:t>
      </w:r>
    </w:p>
    <w:p w14:paraId="2D392613" w14:textId="77777777" w:rsidR="00A90238" w:rsidRPr="00AB5FED" w:rsidRDefault="00A90238" w:rsidP="00A90238">
      <w:pPr>
        <w:pStyle w:val="B1"/>
      </w:pPr>
      <w:r w:rsidRPr="00AB5FED">
        <w:lastRenderedPageBreak/>
        <w:t>1.</w:t>
      </w:r>
      <w:r w:rsidRPr="00AB5FED">
        <w:tab/>
      </w:r>
      <w:r>
        <w:t>MCVideo</w:t>
      </w:r>
      <w:r w:rsidRPr="00AB5FED">
        <w:t xml:space="preserve"> client 1 sends a group join request with the </w:t>
      </w:r>
      <w:r>
        <w:t>MCVideo</w:t>
      </w:r>
      <w:r w:rsidRPr="00AB5FED">
        <w:t xml:space="preserve"> group ID of the desired group. It contains the </w:t>
      </w:r>
      <w:r>
        <w:t>MCVideo</w:t>
      </w:r>
      <w:r w:rsidRPr="00AB5FED">
        <w:t xml:space="preserve"> user's </w:t>
      </w:r>
      <w:r>
        <w:t>MCVideo</w:t>
      </w:r>
      <w:r w:rsidRPr="00AB5FED">
        <w:t xml:space="preserve"> ID</w:t>
      </w:r>
      <w:r>
        <w:t xml:space="preserve"> and </w:t>
      </w:r>
      <w:r w:rsidRPr="00AB5FED">
        <w:t xml:space="preserve">the </w:t>
      </w:r>
      <w:r>
        <w:t>MCVideo</w:t>
      </w:r>
      <w:r w:rsidRPr="00AB5FED">
        <w:t xml:space="preserve"> client media parameters.</w:t>
      </w:r>
      <w:r w:rsidRPr="005652F2">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rsidRPr="00AB5FED">
        <w:rPr>
          <w:lang w:val="en-US"/>
        </w:rPr>
        <w:t xml:space="preserve"> If there is a request to transmit, then the group join request contains an indication of an implicit </w:t>
      </w:r>
      <w:r>
        <w:rPr>
          <w:lang w:val="en-US"/>
        </w:rPr>
        <w:t>transmit media</w:t>
      </w:r>
      <w:r w:rsidRPr="00AB5FED">
        <w:rPr>
          <w:lang w:val="en-US"/>
        </w:rPr>
        <w:t xml:space="preserve"> request.</w:t>
      </w:r>
    </w:p>
    <w:p w14:paraId="04767DD3" w14:textId="77777777" w:rsidR="00A90238" w:rsidRDefault="00A90238" w:rsidP="00A90238">
      <w:pPr>
        <w:pStyle w:val="B1"/>
      </w:pPr>
      <w:r>
        <w:t>2</w:t>
      </w:r>
      <w:r w:rsidRPr="00AB5FED">
        <w:t>.</w:t>
      </w:r>
      <w:r w:rsidRPr="00AB5FED">
        <w:tab/>
        <w:t xml:space="preserve">The </w:t>
      </w:r>
      <w:r>
        <w:t>MCVideo</w:t>
      </w:r>
      <w:r w:rsidRPr="00AB5FED">
        <w:t xml:space="preserve"> server receives the group join request. </w:t>
      </w:r>
      <w:r>
        <w:t>MCVideo</w:t>
      </w:r>
      <w:r w:rsidRPr="00AB5FED">
        <w:t xml:space="preserve"> server generates an implicit affiliation (if the </w:t>
      </w:r>
      <w:r>
        <w:t>MCVideo</w:t>
      </w:r>
      <w:r w:rsidRPr="00AB5FED">
        <w:t xml:space="preserve"> user is not already affiliated to the group) and verifies that </w:t>
      </w:r>
      <w:r>
        <w:t>MCVideo</w:t>
      </w:r>
      <w:r w:rsidRPr="00AB5FED">
        <w:t xml:space="preserve"> user 1 is authorized to affiliate to the group</w:t>
      </w:r>
      <w:r>
        <w:t>.</w:t>
      </w:r>
      <w:r w:rsidRPr="00023DBA">
        <w:t xml:space="preserve"> </w:t>
      </w:r>
      <w:r w:rsidRPr="00FA546A">
        <w:t>If a functional alias is present, the MCVideo server checks whether it is allowed to be used and if it has been activated for the user.</w:t>
      </w:r>
    </w:p>
    <w:p w14:paraId="50C5AFBD" w14:textId="77777777" w:rsidR="00A90238" w:rsidRDefault="00A90238" w:rsidP="00A90238">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4AF3C651" w14:textId="77777777" w:rsidR="00A90238" w:rsidRDefault="00A90238" w:rsidP="00A90238">
      <w:pPr>
        <w:pStyle w:val="B1"/>
      </w:pPr>
      <w:r>
        <w:t>3</w:t>
      </w:r>
      <w:r w:rsidRPr="00AB5FED">
        <w:t>.</w:t>
      </w:r>
      <w:r w:rsidRPr="00AB5FED">
        <w:tab/>
        <w:t xml:space="preserve">The </w:t>
      </w:r>
      <w: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050BF768" w14:textId="77777777" w:rsidR="00A90238" w:rsidRDefault="00A90238" w:rsidP="00A90238">
      <w:pPr>
        <w:pStyle w:val="B1"/>
      </w:pPr>
      <w:r>
        <w:t>4.</w:t>
      </w:r>
      <w:r>
        <w:tab/>
      </w:r>
      <w:r w:rsidRPr="00DC3173">
        <w:t xml:space="preserve">Media plane between </w:t>
      </w:r>
      <w:r>
        <w:t>MCVideo client 1</w:t>
      </w:r>
      <w:r w:rsidRPr="00DC3173">
        <w:t xml:space="preserve"> and MC</w:t>
      </w:r>
      <w:r>
        <w:t>Video</w:t>
      </w:r>
      <w:r w:rsidRPr="00DC3173">
        <w:t xml:space="preserve"> server is established using media plane control signalling.</w:t>
      </w:r>
    </w:p>
    <w:p w14:paraId="371F0C6D" w14:textId="77777777" w:rsidR="00A90238" w:rsidRPr="00AB5FED" w:rsidRDefault="00A90238" w:rsidP="00A90238">
      <w:pPr>
        <w:ind w:left="568" w:hanging="284"/>
      </w:pPr>
      <w:r>
        <w:t>5.</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r w:rsidRPr="009D6073">
        <w:t xml:space="preserve"> </w:t>
      </w:r>
    </w:p>
    <w:p w14:paraId="3D2C7B8D" w14:textId="77777777" w:rsidR="00A90238" w:rsidRPr="00AB5FED" w:rsidRDefault="00A90238" w:rsidP="00A90238">
      <w:pPr>
        <w:pStyle w:val="B1"/>
      </w:pPr>
      <w:r>
        <w:t>6.</w:t>
      </w:r>
      <w:r>
        <w:tab/>
        <w:t>The MCVideo server may send (6a) Media transmission notification to MCVideo client 1, indicating the current transmitter. Alternatively the MCVideo server may send (6b) Transmit media granted, (6b) Transmit media rejected or (6d) Queue position info.</w:t>
      </w:r>
    </w:p>
    <w:p w14:paraId="6E8CB4C6" w14:textId="77777777" w:rsidR="00A90238" w:rsidRPr="00AB5FED" w:rsidRDefault="00A90238" w:rsidP="00A90238">
      <w:pPr>
        <w:pStyle w:val="B1"/>
      </w:pPr>
      <w:r>
        <w:t>7</w:t>
      </w:r>
      <w:r w:rsidRPr="00AB5FED">
        <w:t>.</w:t>
      </w:r>
      <w:r w:rsidRPr="00AB5FED">
        <w:tab/>
      </w:r>
      <w:r>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270006FE" w14:textId="77777777" w:rsidR="00A90238" w:rsidRDefault="00A90238" w:rsidP="00A90238">
      <w:pPr>
        <w:pStyle w:val="H6"/>
      </w:pPr>
      <w:r>
        <w:rPr>
          <w:rFonts w:hint="eastAsia"/>
          <w:lang w:eastAsia="zh-CN"/>
        </w:rPr>
        <w:t>7</w:t>
      </w:r>
      <w:r w:rsidRPr="00AB5FED">
        <w:t>.</w:t>
      </w:r>
      <w:r>
        <w:rPr>
          <w:rFonts w:hint="eastAsia"/>
          <w:lang w:eastAsia="zh-CN"/>
        </w:rPr>
        <w:t>1</w:t>
      </w:r>
      <w:r w:rsidRPr="00AB5FED">
        <w:t>.2.3.1.2.</w:t>
      </w:r>
      <w:r>
        <w:t>6</w:t>
      </w:r>
      <w:r w:rsidRPr="00AB5FED">
        <w:tab/>
        <w:t>Late entry chat group call</w:t>
      </w:r>
      <w:r>
        <w:t>, MCVideo client coming back from out of coverage</w:t>
      </w:r>
      <w:r w:rsidRPr="00AB5FED">
        <w:t xml:space="preserve"> </w:t>
      </w:r>
    </w:p>
    <w:p w14:paraId="471909E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6-1</w:t>
      </w:r>
      <w:r w:rsidRPr="00AB5FED">
        <w:t xml:space="preserve"> are those for</w:t>
      </w:r>
      <w:r>
        <w:t xml:space="preserve"> an MCVideo client coming back from out of coverage during an ongoing MCVideo group call. </w:t>
      </w:r>
    </w:p>
    <w:p w14:paraId="269CBAC8" w14:textId="77777777" w:rsidR="00A90238" w:rsidRDefault="00A90238" w:rsidP="00A90238">
      <w:r w:rsidRPr="00AB5FED">
        <w:t>Pre-condition</w:t>
      </w:r>
      <w:r>
        <w:t>s</w:t>
      </w:r>
      <w:r w:rsidRPr="00AB5FED">
        <w:t xml:space="preserve">: </w:t>
      </w:r>
    </w:p>
    <w:p w14:paraId="65B64D6A" w14:textId="77777777" w:rsidR="00A90238" w:rsidRDefault="00A90238" w:rsidP="00A90238">
      <w:pPr>
        <w:pStyle w:val="B1"/>
        <w:rPr>
          <w:lang w:eastAsia="ko-KR"/>
        </w:rPr>
      </w:pPr>
      <w:r>
        <w:rPr>
          <w:lang w:eastAsia="ko-KR"/>
        </w:rPr>
        <w:t>1.</w:t>
      </w:r>
      <w:r>
        <w:rPr>
          <w:lang w:eastAsia="ko-KR"/>
        </w:rPr>
        <w:tab/>
        <w:t>MCVideo users using MCVideo client 1, MCVideo client 2 and MCVideo client 3 are in an ongoing group call when MCVideo client1 goes out of radio coverage.</w:t>
      </w:r>
    </w:p>
    <w:p w14:paraId="1DC4D5A5" w14:textId="77777777" w:rsidR="00A90238" w:rsidRDefault="00A90238" w:rsidP="00A90238">
      <w:pPr>
        <w:pStyle w:val="B1"/>
        <w:rPr>
          <w:lang w:eastAsia="ko-KR"/>
        </w:rPr>
      </w:pPr>
      <w:r>
        <w:rPr>
          <w:lang w:eastAsia="ko-KR"/>
        </w:rPr>
        <w:t>2.</w:t>
      </w:r>
      <w:r>
        <w:rPr>
          <w:lang w:eastAsia="ko-KR"/>
        </w:rPr>
        <w:tab/>
        <w:t>MCVideo client1 returns from out of coverage while the group call is still ongoing.</w:t>
      </w:r>
    </w:p>
    <w:p w14:paraId="2344D144" w14:textId="77777777" w:rsidR="00A90238" w:rsidRDefault="00A90238" w:rsidP="00A90238">
      <w:pPr>
        <w:pStyle w:val="B1"/>
        <w:rPr>
          <w:lang w:eastAsia="ko-KR"/>
        </w:rPr>
      </w:pPr>
      <w:r>
        <w:rPr>
          <w:lang w:eastAsia="ko-KR"/>
        </w:rPr>
        <w:t>3.</w:t>
      </w:r>
      <w:r>
        <w:rPr>
          <w:lang w:eastAsia="ko-KR"/>
        </w:rPr>
        <w:tab/>
        <w:t>MCVideo users using MCVideo client 1 to MCVideo client n may have activated functional alias(es) configured to be used during the group call communication.</w:t>
      </w:r>
    </w:p>
    <w:p w14:paraId="221CEBA1" w14:textId="77777777" w:rsidR="00A90238" w:rsidRPr="00F2038C" w:rsidRDefault="00A90238" w:rsidP="00A90238">
      <w:pPr>
        <w:pStyle w:val="B1"/>
        <w:rPr>
          <w:lang w:eastAsia="ko-KR"/>
        </w:rPr>
      </w:pPr>
      <w:r>
        <w:rPr>
          <w:lang w:eastAsia="ko-KR"/>
        </w:rPr>
        <w:t>4.</w:t>
      </w:r>
      <w:r>
        <w:rPr>
          <w:lang w:eastAsia="ko-KR"/>
        </w:rPr>
        <w:tab/>
        <w:t>The MCVideo server may have subscribed to the MCVideo functional alias controlling server within the MC system for functional alias activation/de-activation updates.</w:t>
      </w:r>
    </w:p>
    <w:p w14:paraId="4A8855BB" w14:textId="77777777" w:rsidR="00A90238" w:rsidRPr="00AB5FED" w:rsidRDefault="00A90238" w:rsidP="00A90238">
      <w:pPr>
        <w:pStyle w:val="TH"/>
      </w:pPr>
      <w:r w:rsidRPr="00AB5FED">
        <w:object w:dxaOrig="11190" w:dyaOrig="6750" w14:anchorId="34641314">
          <v:shape id="_x0000_i1034" type="#_x0000_t75" style="width:418.35pt;height:252.45pt" o:ole="">
            <v:imagedata r:id="rId29" o:title=""/>
          </v:shape>
          <o:OLEObject Type="Embed" ProgID="Visio.Drawing.11" ShapeID="_x0000_i1034" DrawAspect="Content" ObjectID="_1765314944" r:id="rId30"/>
        </w:object>
      </w:r>
    </w:p>
    <w:p w14:paraId="6B4DC36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6-1</w:t>
      </w:r>
      <w:r w:rsidRPr="00AB5FED">
        <w:t xml:space="preserve">: </w:t>
      </w:r>
      <w:r>
        <w:t>Late entry of an MCVideo client returning from out of coverage</w:t>
      </w:r>
    </w:p>
    <w:p w14:paraId="214DD914" w14:textId="77777777" w:rsidR="00A90238" w:rsidRDefault="00A90238" w:rsidP="00A90238">
      <w:pPr>
        <w:pStyle w:val="B1"/>
      </w:pPr>
      <w:r w:rsidRPr="00AC56C9">
        <w:t>1.</w:t>
      </w:r>
      <w:r w:rsidRPr="00AC56C9">
        <w:tab/>
        <w:t>MCVideo client 1 or MCVideo server detects that MCVideo client 1 has returned from out of coverage.</w:t>
      </w:r>
    </w:p>
    <w:p w14:paraId="428D9095" w14:textId="77777777" w:rsidR="00A90238" w:rsidRPr="00A975CE" w:rsidRDefault="00A90238" w:rsidP="00A90238">
      <w:pPr>
        <w:pStyle w:val="NO"/>
      </w:pPr>
      <w:r w:rsidRPr="00A975CE">
        <w:t>NOTE</w:t>
      </w:r>
      <w:r>
        <w:t> 1</w:t>
      </w:r>
      <w:r w:rsidRPr="00A975CE">
        <w:t>:</w:t>
      </w:r>
      <w:r w:rsidRPr="00A975CE">
        <w:tab/>
        <w:t xml:space="preserve">How the </w:t>
      </w:r>
      <w:r>
        <w:t>MCVideo</w:t>
      </w:r>
      <w:r w:rsidRPr="00A975CE">
        <w:t xml:space="preserve"> client or </w:t>
      </w:r>
      <w:r>
        <w:t>MCVideo</w:t>
      </w:r>
      <w:r w:rsidRPr="00A975CE">
        <w:t xml:space="preserve"> server detects that the client has returned from out of coverage is out of scope of the present document.</w:t>
      </w:r>
    </w:p>
    <w:p w14:paraId="4BF0866F" w14:textId="77777777" w:rsidR="00A90238" w:rsidRDefault="00A90238" w:rsidP="00A90238">
      <w:pPr>
        <w:pStyle w:val="B1"/>
      </w:pPr>
      <w:r>
        <w:t>2.</w:t>
      </w:r>
      <w:r>
        <w:tab/>
        <w:t>Media plane between MCVideo client 1 and MCVideo server is re-established using media plane control signalling.</w:t>
      </w:r>
    </w:p>
    <w:p w14:paraId="65623626" w14:textId="77777777" w:rsidR="00A90238" w:rsidRPr="00ED7F9F" w:rsidRDefault="00A90238" w:rsidP="00A90238">
      <w:pPr>
        <w:pStyle w:val="NO"/>
      </w:pPr>
      <w:r w:rsidRPr="00ED7F9F">
        <w:t>NOTE</w:t>
      </w:r>
      <w:r>
        <w:t> </w:t>
      </w:r>
      <w:r w:rsidRPr="00ED7F9F">
        <w:t>2:</w:t>
      </w:r>
      <w:r w:rsidRPr="00ED7F9F">
        <w:tab/>
      </w:r>
      <w:r w:rsidRPr="00BD3AAC">
        <w:t>Depending o</w:t>
      </w:r>
      <w:r w:rsidRPr="00ED7F9F">
        <w:t>n how long MC</w:t>
      </w:r>
      <w:r>
        <w:t>Video</w:t>
      </w:r>
      <w:r w:rsidRPr="00BD3AAC">
        <w:t xml:space="preserve"> client 1 was out of coverage, this step can include signalling from MC</w:t>
      </w:r>
      <w:r>
        <w:t>Video</w:t>
      </w:r>
      <w:r w:rsidRPr="00BD3AAC">
        <w:t xml:space="preserve"> client 1 to rejoin the chat group.</w:t>
      </w:r>
    </w:p>
    <w:p w14:paraId="03C44A3E" w14:textId="77777777" w:rsidR="00A90238" w:rsidRDefault="00A90238" w:rsidP="00A90238">
      <w:pPr>
        <w:pStyle w:val="B1"/>
      </w:pPr>
      <w:r>
        <w:t>3.</w:t>
      </w:r>
      <w:r>
        <w:tab/>
        <w:t>The MCVideo server may send (3a) Media transmission notification to MCVideo client 1, indicating the current transmitter. Alternatively, the MCVideo server may send (3b) Transmit media granted, (3c) Transmit media rejected or (3d) Queue position info.</w:t>
      </w:r>
    </w:p>
    <w:p w14:paraId="1C60D85C" w14:textId="77777777" w:rsidR="00A90238" w:rsidRDefault="00A90238" w:rsidP="00A90238">
      <w:pPr>
        <w:pStyle w:val="B1"/>
      </w:pPr>
      <w:r>
        <w:t>4.</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w:t>
      </w:r>
      <w:r>
        <w:t xml:space="preserve">returning to </w:t>
      </w:r>
      <w:r w:rsidRPr="00AB5FED">
        <w:t>the group call</w:t>
      </w:r>
      <w:r>
        <w:t xml:space="preserve">, </w:t>
      </w:r>
      <w:r w:rsidRPr="00B72105">
        <w:t xml:space="preserve">and the functional alias </w:t>
      </w:r>
      <w:r>
        <w:t xml:space="preserve">of MCVideo client 1 </w:t>
      </w:r>
      <w:r w:rsidRPr="00B72105">
        <w:t>may be displayed</w:t>
      </w:r>
      <w:r w:rsidRPr="00AB5FED">
        <w:t>.</w:t>
      </w:r>
    </w:p>
    <w:p w14:paraId="4A58FEDD" w14:textId="77777777" w:rsidR="00A90238" w:rsidRDefault="00A90238" w:rsidP="00A90238">
      <w:pPr>
        <w:pStyle w:val="B1"/>
      </w:pPr>
      <w:r>
        <w:t>5.</w:t>
      </w:r>
      <w:r>
        <w:tab/>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53363C06" w14:textId="77777777" w:rsidR="00A90238" w:rsidRPr="00AB5FED" w:rsidRDefault="00A90238" w:rsidP="00A90238">
      <w:pPr>
        <w:rPr>
          <w:lang w:eastAsia="zh-CN"/>
        </w:rPr>
      </w:pPr>
    </w:p>
    <w:p w14:paraId="62A9A6EB" w14:textId="77777777" w:rsidR="00A90238" w:rsidRPr="00AB5FED" w:rsidRDefault="00A90238" w:rsidP="00A90238">
      <w:pPr>
        <w:pStyle w:val="Heading5"/>
      </w:pPr>
      <w:bookmarkStart w:id="426" w:name="_Toc433209751"/>
      <w:bookmarkStart w:id="427" w:name="_Toc460616047"/>
      <w:bookmarkStart w:id="428" w:name="_Toc460616908"/>
      <w:bookmarkStart w:id="429" w:name="_Toc460662297"/>
      <w:bookmarkStart w:id="430" w:name="_Toc433209761"/>
      <w:bookmarkStart w:id="431" w:name="_Toc460616057"/>
      <w:bookmarkStart w:id="432" w:name="_Toc460616918"/>
      <w:bookmarkStart w:id="433" w:name="_Toc460662307"/>
      <w:bookmarkStart w:id="434" w:name="_Toc154701431"/>
      <w:r>
        <w:t>7</w:t>
      </w:r>
      <w:r w:rsidRPr="00AB5FED">
        <w:t>.</w:t>
      </w:r>
      <w:r>
        <w:t>1</w:t>
      </w:r>
      <w:r w:rsidRPr="00AB5FED">
        <w:t>.2.3.2</w:t>
      </w:r>
      <w:r w:rsidRPr="00AB5FED">
        <w:tab/>
        <w:t>Exiting group call due to de-affiliation</w:t>
      </w:r>
      <w:bookmarkEnd w:id="426"/>
      <w:bookmarkEnd w:id="427"/>
      <w:bookmarkEnd w:id="428"/>
      <w:bookmarkEnd w:id="429"/>
      <w:bookmarkEnd w:id="434"/>
    </w:p>
    <w:p w14:paraId="21755F10" w14:textId="77777777" w:rsidR="00A90238" w:rsidRPr="00AB5FED" w:rsidRDefault="00A90238" w:rsidP="00A90238">
      <w:r w:rsidRPr="00AB5FED">
        <w:t>Procedures in figure </w:t>
      </w:r>
      <w:r>
        <w:t>7</w:t>
      </w:r>
      <w:r w:rsidRPr="00AB5FED">
        <w:t>.</w:t>
      </w:r>
      <w:r>
        <w:t>1</w:t>
      </w:r>
      <w:r w:rsidRPr="00AB5FED">
        <w:t>.2.3.2-1 are the signalling control plane procedures for the MC</w:t>
      </w:r>
      <w:r>
        <w:t>Video</w:t>
      </w:r>
      <w:r w:rsidRPr="00AB5FED">
        <w:t xml:space="preserve"> server requesting a newly de-affiliated member to leave an ongoing MC</w:t>
      </w:r>
      <w:r>
        <w:t>Video</w:t>
      </w:r>
      <w:r w:rsidRPr="00AB5FED">
        <w:t xml:space="preserve"> group call.</w:t>
      </w:r>
    </w:p>
    <w:p w14:paraId="2ECCAC8D" w14:textId="77777777" w:rsidR="00A90238" w:rsidRPr="00AB5FED" w:rsidRDefault="00A90238" w:rsidP="00A90238">
      <w:r w:rsidRPr="00AB5FED">
        <w:t>Pre-conditions:</w:t>
      </w:r>
    </w:p>
    <w:p w14:paraId="7D04587D"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2AC3A740" w14:textId="77777777" w:rsidR="00A90238" w:rsidRPr="00AB5FED"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2EF41532" w14:textId="77777777" w:rsidR="00A90238" w:rsidRPr="00AB5FED" w:rsidRDefault="00A90238" w:rsidP="00A90238">
      <w:pPr>
        <w:pStyle w:val="B1"/>
      </w:pPr>
      <w:r w:rsidRPr="00AB5FED">
        <w:t>3.</w:t>
      </w:r>
      <w:r w:rsidRPr="00AB5FED">
        <w:tab/>
        <w:t>MC</w:t>
      </w:r>
      <w:r>
        <w:t>Video</w:t>
      </w:r>
      <w:r w:rsidRPr="00AB5FED">
        <w:t xml:space="preserve"> client 1 has been de-affiliated from the MC</w:t>
      </w:r>
      <w:r>
        <w:t>Video</w:t>
      </w:r>
      <w:r w:rsidRPr="00AB5FED">
        <w:t xml:space="preserve"> group.</w:t>
      </w:r>
    </w:p>
    <w:p w14:paraId="64DDFBEC" w14:textId="77777777" w:rsidR="00A90238" w:rsidRPr="00AB5FED" w:rsidRDefault="00A90238" w:rsidP="00A90238">
      <w:pPr>
        <w:pStyle w:val="TH"/>
      </w:pPr>
      <w:r>
        <w:object w:dxaOrig="7416" w:dyaOrig="4668" w14:anchorId="7E3CC6B2">
          <v:shape id="_x0000_i1035" type="#_x0000_t75" style="width:370.95pt;height:233.3pt" o:ole="">
            <v:imagedata r:id="rId31" o:title=""/>
          </v:shape>
          <o:OLEObject Type="Embed" ProgID="Visio.Drawing.15" ShapeID="_x0000_i1035" DrawAspect="Content" ObjectID="_1765314945" r:id="rId32"/>
        </w:object>
      </w:r>
    </w:p>
    <w:p w14:paraId="331687FE" w14:textId="77777777" w:rsidR="00A90238" w:rsidRPr="00AB5FED" w:rsidRDefault="00A90238" w:rsidP="00A90238">
      <w:pPr>
        <w:pStyle w:val="TF"/>
      </w:pPr>
      <w:r w:rsidRPr="00AB5FED">
        <w:t>Figure </w:t>
      </w:r>
      <w:r>
        <w:t>7</w:t>
      </w:r>
      <w:r w:rsidRPr="00AB5FED">
        <w:t>.</w:t>
      </w:r>
      <w:r>
        <w:t>1</w:t>
      </w:r>
      <w:r w:rsidRPr="00AB5FED">
        <w:t>.2.3.2-1: Exiting MC</w:t>
      </w:r>
      <w:r>
        <w:t>Video</w:t>
      </w:r>
      <w:r w:rsidRPr="00AB5FED">
        <w:t xml:space="preserve"> group call due to de-affiliation</w:t>
      </w:r>
    </w:p>
    <w:p w14:paraId="026BED66" w14:textId="77777777" w:rsidR="00A90238" w:rsidRPr="00AB5FED" w:rsidRDefault="00A90238" w:rsidP="00A90238">
      <w:pPr>
        <w:pStyle w:val="B1"/>
      </w:pPr>
      <w:r w:rsidRPr="00AB5FED">
        <w:t>1.</w:t>
      </w:r>
      <w:r w:rsidRPr="00AB5FED">
        <w:tab/>
        <w:t>MC</w:t>
      </w:r>
      <w:r>
        <w:t>Video</w:t>
      </w:r>
      <w:r w:rsidRPr="00AB5FED">
        <w:t xml:space="preserve"> client 1 which has been de-affiliated is instructed to leave the ongoing group call.</w:t>
      </w:r>
    </w:p>
    <w:p w14:paraId="017F1888" w14:textId="77777777" w:rsidR="00A90238" w:rsidRPr="00AB5FED" w:rsidRDefault="00A90238" w:rsidP="00A90238">
      <w:pPr>
        <w:pStyle w:val="B1"/>
      </w:pPr>
      <w:r w:rsidRPr="00AB5FED">
        <w:t>2.</w:t>
      </w:r>
      <w:r w:rsidRPr="00AB5FED">
        <w:tab/>
        <w:t>MC</w:t>
      </w:r>
      <w:r>
        <w:t>Video</w:t>
      </w:r>
      <w:r w:rsidRPr="00AB5FED">
        <w:t xml:space="preserve"> server sends a </w:t>
      </w:r>
      <w:r w:rsidRPr="00AB5FED">
        <w:rPr>
          <w:rFonts w:hint="eastAsia"/>
          <w:lang w:eastAsia="zh-CN"/>
        </w:rPr>
        <w:t xml:space="preserve">group call </w:t>
      </w:r>
      <w:r w:rsidRPr="00AB5FED">
        <w:t>leave request to MC</w:t>
      </w:r>
      <w:r>
        <w:t>Video</w:t>
      </w:r>
      <w:r w:rsidRPr="00AB5FED">
        <w:t xml:space="preserve"> client 1.</w:t>
      </w:r>
    </w:p>
    <w:p w14:paraId="03DCCEE9" w14:textId="77777777" w:rsidR="00A90238" w:rsidRPr="00AB5FED" w:rsidRDefault="00A90238" w:rsidP="00A90238">
      <w:pPr>
        <w:pStyle w:val="B1"/>
      </w:pPr>
      <w:r w:rsidRPr="00AB5FED">
        <w:t>3.</w:t>
      </w:r>
      <w:r w:rsidRPr="00AB5FED">
        <w:tab/>
        <w:t>MC</w:t>
      </w:r>
      <w:r>
        <w:t>Video</w:t>
      </w:r>
      <w:r w:rsidRPr="00AB5FED">
        <w:t xml:space="preserve"> user at MC</w:t>
      </w:r>
      <w:r>
        <w:t>Video</w:t>
      </w:r>
      <w:r w:rsidRPr="00AB5FED">
        <w:t xml:space="preserve"> client 1 is notified about leaving the group call.</w:t>
      </w:r>
    </w:p>
    <w:p w14:paraId="48FA7F47" w14:textId="77777777" w:rsidR="00A90238" w:rsidRPr="00AB5FED" w:rsidRDefault="00A90238" w:rsidP="00A90238">
      <w:pPr>
        <w:pStyle w:val="B1"/>
      </w:pPr>
      <w:r w:rsidRPr="00AB5FED">
        <w:t>4.</w:t>
      </w:r>
      <w:r w:rsidRPr="00AB5FED">
        <w:tab/>
        <w:t>MC</w:t>
      </w:r>
      <w:r>
        <w:t>Video</w:t>
      </w:r>
      <w:r w:rsidRPr="00AB5FED">
        <w:t xml:space="preserve"> client 1 sends the </w:t>
      </w:r>
      <w:r w:rsidRPr="00AB5FED">
        <w:rPr>
          <w:rFonts w:hint="eastAsia"/>
          <w:lang w:eastAsia="zh-CN"/>
        </w:rPr>
        <w:t>group call leave</w:t>
      </w:r>
      <w:r w:rsidRPr="00AB5FED">
        <w:t xml:space="preserve"> response and leaves the group call. </w:t>
      </w:r>
    </w:p>
    <w:p w14:paraId="4CF1AE2D" w14:textId="77777777" w:rsidR="00A90238" w:rsidRDefault="00A90238" w:rsidP="00A90238">
      <w:pPr>
        <w:pStyle w:val="B1"/>
      </w:pPr>
      <w:r w:rsidRPr="00AB5FED">
        <w:t>5.</w:t>
      </w:r>
      <w:r w:rsidRPr="00AB5FED">
        <w:tab/>
        <w:t>MC</w:t>
      </w:r>
      <w:r>
        <w:t>Video</w:t>
      </w:r>
      <w:r w:rsidRPr="00AB5FED">
        <w:t xml:space="preserve"> client 1 is now removed from the ongoing group call and MC</w:t>
      </w:r>
      <w:r>
        <w:t>Video</w:t>
      </w:r>
      <w:r w:rsidRPr="00AB5FED">
        <w:t xml:space="preserve"> users at MC</w:t>
      </w:r>
      <w:r>
        <w:t>Video</w:t>
      </w:r>
      <w:r w:rsidRPr="00AB5FED">
        <w:t xml:space="preserve"> client 2 to MC</w:t>
      </w:r>
      <w:r>
        <w:t>Video</w:t>
      </w:r>
      <w:r w:rsidRPr="00AB5FED">
        <w:t xml:space="preserve"> client n may be notified that MC</w:t>
      </w:r>
      <w:r>
        <w:t>Video</w:t>
      </w:r>
      <w:r w:rsidRPr="00AB5FED">
        <w:t xml:space="preserve"> client 1 has left the group call.</w:t>
      </w:r>
    </w:p>
    <w:p w14:paraId="6EB3C92A" w14:textId="77777777" w:rsidR="00A90238" w:rsidRPr="00AB5FED" w:rsidRDefault="00A90238" w:rsidP="00A90238">
      <w:pPr>
        <w:pStyle w:val="Heading5"/>
      </w:pPr>
      <w:bookmarkStart w:id="435" w:name="_Toc154701432"/>
      <w:r>
        <w:t>7</w:t>
      </w:r>
      <w:r w:rsidRPr="00AB5FED">
        <w:t>.</w:t>
      </w:r>
      <w:r>
        <w:t>1.2.3.3</w:t>
      </w:r>
      <w:r w:rsidRPr="00AB5FED">
        <w:tab/>
      </w:r>
      <w:r>
        <w:t>MCVideo user leaving a group call</w:t>
      </w:r>
      <w:bookmarkEnd w:id="435"/>
    </w:p>
    <w:p w14:paraId="023941C7" w14:textId="77777777" w:rsidR="00A90238" w:rsidRPr="00AB5FED" w:rsidRDefault="00A90238" w:rsidP="00A90238">
      <w:r w:rsidRPr="00AB5FED">
        <w:t>Procedures in figure </w:t>
      </w:r>
      <w:r>
        <w:t>7</w:t>
      </w:r>
      <w:r w:rsidRPr="00AB5FED">
        <w:t>.</w:t>
      </w:r>
      <w:r>
        <w:t>1</w:t>
      </w:r>
      <w:r w:rsidRPr="00AB5FED">
        <w:t>.2.3.</w:t>
      </w:r>
      <w:r>
        <w:t>3</w:t>
      </w:r>
      <w:r w:rsidRPr="00AB5FED">
        <w:t>-1 are the signalling control plane procedures for the MC</w:t>
      </w:r>
      <w:r>
        <w:t>Video</w:t>
      </w:r>
      <w:r w:rsidRPr="00AB5FED">
        <w:t xml:space="preserve"> </w:t>
      </w:r>
      <w:r>
        <w:t xml:space="preserve">user leaving </w:t>
      </w:r>
      <w:r w:rsidRPr="00AB5FED">
        <w:t>an ongoing MC</w:t>
      </w:r>
      <w:r>
        <w:t>Video</w:t>
      </w:r>
      <w:r w:rsidRPr="00AB5FED">
        <w:t xml:space="preserve"> group call.</w:t>
      </w:r>
    </w:p>
    <w:p w14:paraId="699D29F6" w14:textId="77777777" w:rsidR="00A90238" w:rsidRPr="00AB5FED" w:rsidRDefault="00A90238" w:rsidP="00A90238">
      <w:r w:rsidRPr="00AB5FED">
        <w:t>Pre-conditions:</w:t>
      </w:r>
    </w:p>
    <w:p w14:paraId="4D5FA4D3"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6943170E" w14:textId="77777777" w:rsidR="00A90238"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4DD85D36" w14:textId="77777777" w:rsidR="00A90238" w:rsidRDefault="00A90238" w:rsidP="00A90238">
      <w:pPr>
        <w:pStyle w:val="B1"/>
      </w:pPr>
      <w:r>
        <w:t>3.</w:t>
      </w:r>
      <w:r>
        <w:tab/>
        <w:t>MCVideo user 1 indicates to leave the group call</w:t>
      </w:r>
    </w:p>
    <w:p w14:paraId="007CB464" w14:textId="77777777" w:rsidR="00A90238" w:rsidRPr="00AB5FED" w:rsidRDefault="00A90238" w:rsidP="00A90238">
      <w:pPr>
        <w:pStyle w:val="TH"/>
      </w:pPr>
      <w:r>
        <w:object w:dxaOrig="7410" w:dyaOrig="4665" w14:anchorId="7C9F9219">
          <v:shape id="_x0000_i1036" type="#_x0000_t75" style="width:370.95pt;height:233.3pt" o:ole="">
            <v:imagedata r:id="rId33" o:title=""/>
          </v:shape>
          <o:OLEObject Type="Embed" ProgID="Visio.Drawing.15" ShapeID="_x0000_i1036" DrawAspect="Content" ObjectID="_1765314946" r:id="rId34"/>
        </w:object>
      </w:r>
    </w:p>
    <w:p w14:paraId="4B2116A7" w14:textId="77777777" w:rsidR="00A90238" w:rsidRPr="00AB5FED" w:rsidRDefault="00A90238" w:rsidP="00A90238">
      <w:pPr>
        <w:pStyle w:val="TF"/>
      </w:pPr>
      <w:r w:rsidRPr="00AB5FED">
        <w:t>Figure </w:t>
      </w:r>
      <w:r>
        <w:t>7</w:t>
      </w:r>
      <w:r w:rsidRPr="00AB5FED">
        <w:t>.</w:t>
      </w:r>
      <w:r>
        <w:t>1</w:t>
      </w:r>
      <w:r w:rsidRPr="00AB5FED">
        <w:t>.2.3.</w:t>
      </w:r>
      <w:r>
        <w:t>3</w:t>
      </w:r>
      <w:r w:rsidRPr="00AB5FED">
        <w:t xml:space="preserve">-1: </w:t>
      </w:r>
      <w:r>
        <w:t>MCVideo user leaving a group call</w:t>
      </w:r>
    </w:p>
    <w:p w14:paraId="4F6ED298" w14:textId="77777777" w:rsidR="00A90238" w:rsidRDefault="00A90238" w:rsidP="00A90238">
      <w:pPr>
        <w:pStyle w:val="B1"/>
      </w:pPr>
      <w:r>
        <w:rPr>
          <w:lang w:eastAsia="ko-KR"/>
        </w:rPr>
        <w:t>1.</w:t>
      </w:r>
      <w:r>
        <w:rPr>
          <w:lang w:eastAsia="ko-KR"/>
        </w:rPr>
        <w:tab/>
        <w:t>MCVideo client 1 sends a group call leave request to the MCVideo server.</w:t>
      </w:r>
    </w:p>
    <w:p w14:paraId="6991F2EC" w14:textId="77777777" w:rsidR="00A90238" w:rsidRDefault="00A90238" w:rsidP="00A90238">
      <w:pPr>
        <w:pStyle w:val="B1"/>
      </w:pPr>
      <w:r>
        <w:t>2.</w:t>
      </w:r>
      <w:r>
        <w:tab/>
      </w:r>
      <w:r w:rsidRPr="00AB5FED">
        <w:t>MC</w:t>
      </w:r>
      <w:r>
        <w:t>Video</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Video</w:t>
      </w:r>
      <w:r w:rsidRPr="00AB5FED">
        <w:t xml:space="preserve"> client 1.</w:t>
      </w:r>
    </w:p>
    <w:p w14:paraId="1F21428B" w14:textId="77777777" w:rsidR="00A90238" w:rsidRPr="00AB5FED" w:rsidRDefault="00A90238" w:rsidP="00A90238">
      <w:pPr>
        <w:pStyle w:val="B1"/>
      </w:pPr>
      <w:r>
        <w:rPr>
          <w:color w:val="000000"/>
          <w:lang w:val="en-US"/>
        </w:rPr>
        <w:t>3.</w:t>
      </w:r>
      <w:r>
        <w:rPr>
          <w:color w:val="000000"/>
          <w:lang w:val="en-US"/>
        </w:rPr>
        <w:tab/>
      </w:r>
      <w:r w:rsidRPr="00DD2158">
        <w:rPr>
          <w:color w:val="000000"/>
          <w:lang w:val="en-US"/>
        </w:rPr>
        <w:t>Releas</w:t>
      </w:r>
      <w:r w:rsidRPr="00DD2158">
        <w:rPr>
          <w:color w:val="000000"/>
        </w:rPr>
        <w:t>e</w:t>
      </w:r>
      <w:r w:rsidRPr="00DD2158">
        <w:rPr>
          <w:color w:val="000000"/>
          <w:lang w:val="en-US"/>
        </w:rPr>
        <w:t xml:space="preserve"> of </w:t>
      </w:r>
      <w:r w:rsidRPr="00DD2158">
        <w:rPr>
          <w:color w:val="000000"/>
          <w:lang w:val="zh-CN"/>
        </w:rPr>
        <w:t>transmission</w:t>
      </w:r>
      <w:r w:rsidRPr="00DD2158">
        <w:rPr>
          <w:color w:val="000000"/>
          <w:lang w:val="en-US"/>
        </w:rPr>
        <w:t xml:space="preserve"> control and media plane resources associated with the group call</w:t>
      </w:r>
      <w:r>
        <w:rPr>
          <w:color w:val="000000"/>
          <w:lang w:val="en-US"/>
        </w:rPr>
        <w:t xml:space="preserve"> for MCVideo client 1.</w:t>
      </w:r>
    </w:p>
    <w:p w14:paraId="5A029D2B" w14:textId="77777777" w:rsidR="00A90238" w:rsidRDefault="00A90238" w:rsidP="00A90238">
      <w:pPr>
        <w:pStyle w:val="NO"/>
      </w:pPr>
      <w:r>
        <w:t>NOTE 1:</w:t>
      </w:r>
      <w:r>
        <w:tab/>
        <w:t>MCVideo server checks if group call termination conditions are</w:t>
      </w:r>
      <w:r w:rsidRPr="00AB5FED">
        <w:t xml:space="preserve"> met</w:t>
      </w:r>
      <w:r>
        <w:t>,</w:t>
      </w:r>
      <w:r w:rsidRPr="00AB5FED">
        <w:t xml:space="preserve"> e.g. last participant leaving, second last participant leaving, initiator leaving, minimum number of affiliated MC</w:t>
      </w:r>
      <w:r>
        <w:t>Video</w:t>
      </w:r>
      <w:r w:rsidRPr="00AB5FED">
        <w:t xml:space="preserve"> group members are not present</w:t>
      </w:r>
      <w:r>
        <w:t xml:space="preserve"> . If at least one of the group call termination conditions is met, the MCVideo server releases the group call for all participants (see subclauses </w:t>
      </w:r>
      <w:r>
        <w:rPr>
          <w:rFonts w:hint="eastAsia"/>
          <w:lang w:eastAsia="zh-CN"/>
        </w:rPr>
        <w:t>7</w:t>
      </w:r>
      <w:r w:rsidRPr="00AB5FED">
        <w:t>.</w:t>
      </w:r>
      <w:r>
        <w:rPr>
          <w:rFonts w:hint="eastAsia"/>
          <w:lang w:eastAsia="zh-CN"/>
        </w:rPr>
        <w:t>1</w:t>
      </w:r>
      <w:r w:rsidRPr="00AB5FED">
        <w:t>.2.3.1.1.3</w:t>
      </w:r>
      <w:r>
        <w:t xml:space="preserve"> </w:t>
      </w:r>
      <w:r w:rsidRPr="00AB5FED">
        <w:t>Release pre-arranged group call</w:t>
      </w:r>
      <w:r>
        <w:rPr>
          <w:lang w:eastAsia="zh-CN"/>
        </w:rPr>
        <w:t xml:space="preserve"> and </w:t>
      </w:r>
      <w:r>
        <w:rPr>
          <w:rFonts w:hint="eastAsia"/>
          <w:lang w:eastAsia="zh-CN"/>
        </w:rPr>
        <w:t>7</w:t>
      </w:r>
      <w:r w:rsidRPr="00AB5FED">
        <w:t>.</w:t>
      </w:r>
      <w:r>
        <w:rPr>
          <w:rFonts w:hint="eastAsia"/>
          <w:lang w:eastAsia="zh-CN"/>
        </w:rPr>
        <w:t>1</w:t>
      </w:r>
      <w:r>
        <w:t xml:space="preserve">.2.3.1.2.3 </w:t>
      </w:r>
      <w:r w:rsidRPr="00AB5FED">
        <w:t xml:space="preserve">Release </w:t>
      </w:r>
      <w:r>
        <w:rPr>
          <w:rFonts w:hint="eastAsia"/>
          <w:lang w:eastAsia="zh-CN"/>
        </w:rPr>
        <w:t>chat</w:t>
      </w:r>
      <w:r w:rsidRPr="00AB5FED">
        <w:t xml:space="preserve"> group call</w:t>
      </w:r>
      <w:r>
        <w:t>).</w:t>
      </w:r>
    </w:p>
    <w:p w14:paraId="3154702F" w14:textId="77777777" w:rsidR="00A90238" w:rsidRPr="00AB5FED" w:rsidRDefault="00A90238" w:rsidP="00A90238">
      <w:pPr>
        <w:pStyle w:val="B1"/>
      </w:pPr>
      <w:r>
        <w:t>4.</w:t>
      </w:r>
      <w:r>
        <w:tab/>
        <w:t xml:space="preserve">MCVideo </w:t>
      </w:r>
      <w:r w:rsidRPr="00AB5FED">
        <w:t>users at MC</w:t>
      </w:r>
      <w:r>
        <w:t>Video</w:t>
      </w:r>
      <w:r w:rsidRPr="00AB5FED">
        <w:t xml:space="preserve"> client </w:t>
      </w:r>
      <w:r>
        <w:t>2</w:t>
      </w:r>
      <w:r w:rsidRPr="00AB5FED">
        <w:t xml:space="preserve"> </w:t>
      </w:r>
      <w:r>
        <w:t xml:space="preserve">to </w:t>
      </w:r>
      <w:r w:rsidRPr="00AB5FED">
        <w:t>MC</w:t>
      </w:r>
      <w:r>
        <w:t>Video</w:t>
      </w:r>
      <w:r w:rsidRPr="00AB5FED">
        <w:t xml:space="preserve"> client </w:t>
      </w:r>
      <w:r>
        <w:t>n</w:t>
      </w:r>
      <w:r w:rsidRPr="00AB5FED">
        <w:t xml:space="preserve"> may be notified </w:t>
      </w:r>
      <w:r>
        <w:t xml:space="preserve">that </w:t>
      </w:r>
      <w:r w:rsidRPr="00AB5FED">
        <w:t>the MC</w:t>
      </w:r>
      <w:r>
        <w:t>Video user of</w:t>
      </w:r>
      <w:r w:rsidRPr="00AB5FED">
        <w:t xml:space="preserve"> client 1 </w:t>
      </w:r>
      <w:r>
        <w:t xml:space="preserve">has left the group call. </w:t>
      </w:r>
    </w:p>
    <w:p w14:paraId="0F6094B1" w14:textId="77777777" w:rsidR="00A90238" w:rsidRDefault="00A90238" w:rsidP="00A90238">
      <w:pPr>
        <w:pStyle w:val="NO"/>
      </w:pPr>
      <w:r>
        <w:t>NOTE 2:</w:t>
      </w:r>
      <w:r>
        <w:tab/>
        <w:t>The MCVideo server does not perform late entry for MCVideo users that have left the group call.</w:t>
      </w:r>
    </w:p>
    <w:p w14:paraId="07350712" w14:textId="77777777" w:rsidR="00A90238" w:rsidRPr="00AB5FED" w:rsidRDefault="00A90238" w:rsidP="00A90238"/>
    <w:p w14:paraId="185CFCEE" w14:textId="77777777" w:rsidR="00A90238" w:rsidRPr="00AB5FED" w:rsidRDefault="00A90238" w:rsidP="00A90238">
      <w:pPr>
        <w:pStyle w:val="Heading4"/>
      </w:pPr>
      <w:bookmarkStart w:id="436" w:name="_Toc154701433"/>
      <w:r>
        <w:rPr>
          <w:rFonts w:hint="eastAsia"/>
          <w:lang w:eastAsia="zh-CN"/>
        </w:rPr>
        <w:t>7</w:t>
      </w:r>
      <w:r w:rsidRPr="00AB5FED">
        <w:t>.</w:t>
      </w:r>
      <w:r>
        <w:rPr>
          <w:rFonts w:hint="eastAsia"/>
          <w:lang w:eastAsia="zh-CN"/>
        </w:rPr>
        <w:t>1</w:t>
      </w:r>
      <w:r w:rsidRPr="00AB5FED">
        <w:t>.2.</w:t>
      </w:r>
      <w:r>
        <w:rPr>
          <w:rFonts w:hint="eastAsia"/>
          <w:lang w:eastAsia="zh-CN"/>
        </w:rPr>
        <w:t>4</w:t>
      </w:r>
      <w:r w:rsidRPr="00AB5FED">
        <w:tab/>
        <w:t>Broadcast group call</w:t>
      </w:r>
      <w:bookmarkEnd w:id="430"/>
      <w:bookmarkEnd w:id="431"/>
      <w:bookmarkEnd w:id="432"/>
      <w:bookmarkEnd w:id="433"/>
      <w:bookmarkEnd w:id="436"/>
    </w:p>
    <w:p w14:paraId="42600390" w14:textId="77777777" w:rsidR="00A90238" w:rsidRPr="00AB5FED" w:rsidRDefault="00A90238" w:rsidP="00A90238">
      <w:pPr>
        <w:pStyle w:val="Heading5"/>
      </w:pPr>
      <w:bookmarkStart w:id="437" w:name="_Toc433209762"/>
      <w:bookmarkStart w:id="438" w:name="_Toc460616058"/>
      <w:bookmarkStart w:id="439" w:name="_Toc460616919"/>
      <w:bookmarkStart w:id="440" w:name="_Toc460662308"/>
      <w:bookmarkStart w:id="441" w:name="_Toc154701434"/>
      <w:r>
        <w:rPr>
          <w:rFonts w:hint="eastAsia"/>
          <w:lang w:eastAsia="zh-CN"/>
        </w:rPr>
        <w:t>7</w:t>
      </w:r>
      <w:r w:rsidRPr="00AB5FED">
        <w:t>.</w:t>
      </w:r>
      <w:r>
        <w:rPr>
          <w:rFonts w:hint="eastAsia"/>
          <w:lang w:eastAsia="zh-CN"/>
        </w:rPr>
        <w:t>1</w:t>
      </w:r>
      <w:r w:rsidRPr="00AB5FED">
        <w:t>.2.</w:t>
      </w:r>
      <w:r>
        <w:rPr>
          <w:rFonts w:hint="eastAsia"/>
          <w:lang w:eastAsia="zh-CN"/>
        </w:rPr>
        <w:t>4</w:t>
      </w:r>
      <w:r w:rsidRPr="00AB5FED">
        <w:t>.1</w:t>
      </w:r>
      <w:r w:rsidRPr="00AB5FED">
        <w:tab/>
        <w:t>General</w:t>
      </w:r>
      <w:bookmarkEnd w:id="437"/>
      <w:bookmarkEnd w:id="438"/>
      <w:bookmarkEnd w:id="439"/>
      <w:bookmarkEnd w:id="440"/>
      <w:bookmarkEnd w:id="441"/>
    </w:p>
    <w:p w14:paraId="787581A0" w14:textId="77777777" w:rsidR="00A90238" w:rsidRPr="00AB5FED" w:rsidRDefault="00A90238" w:rsidP="00A90238">
      <w:r w:rsidRPr="00AB5FED">
        <w:t xml:space="preserve">A broadcast group call is a special group call where the initiating </w:t>
      </w:r>
      <w:r>
        <w:rPr>
          <w:rFonts w:hint="eastAsia"/>
          <w:lang w:eastAsia="zh-CN"/>
        </w:rPr>
        <w:t>MCVideo</w:t>
      </w:r>
      <w:r w:rsidRPr="00AB5FED">
        <w:t xml:space="preserve"> user expects no response from the other </w:t>
      </w:r>
      <w:r>
        <w:rPr>
          <w:rFonts w:hint="eastAsia"/>
          <w:lang w:eastAsia="zh-CN"/>
        </w:rPr>
        <w:t>MCVideo</w:t>
      </w:r>
      <w:r w:rsidRPr="00AB5FED">
        <w:t xml:space="preserve"> users,</w:t>
      </w:r>
      <w:r>
        <w:t xml:space="preserve"> i.e. no response from the recipients is required to start</w:t>
      </w:r>
      <w:r w:rsidRPr="00AB5FED">
        <w:t xml:space="preserve"> </w:t>
      </w:r>
      <w:r>
        <w:rPr>
          <w:rFonts w:hint="eastAsia"/>
          <w:lang w:eastAsia="zh-CN"/>
        </w:rPr>
        <w:t xml:space="preserve">media </w:t>
      </w:r>
      <w:r w:rsidRPr="00AB5FED">
        <w:t xml:space="preserve">transmission </w:t>
      </w:r>
      <w:r>
        <w:t xml:space="preserve">and the call ends when the media transmission </w:t>
      </w:r>
      <w:r w:rsidRPr="00AB5FED">
        <w:t>is complete.</w:t>
      </w:r>
    </w:p>
    <w:p w14:paraId="4EFAE0EB" w14:textId="77777777" w:rsidR="00A90238" w:rsidRPr="00AB5FED" w:rsidRDefault="00A90238" w:rsidP="00A90238">
      <w:pPr>
        <w:pStyle w:val="Heading5"/>
      </w:pPr>
      <w:bookmarkStart w:id="442" w:name="_Toc460616059"/>
      <w:bookmarkStart w:id="443" w:name="_Toc460616920"/>
      <w:bookmarkStart w:id="444" w:name="_Toc460662309"/>
      <w:bookmarkStart w:id="445" w:name="_Toc154701435"/>
      <w:r>
        <w:rPr>
          <w:rFonts w:hint="eastAsia"/>
          <w:lang w:eastAsia="zh-CN"/>
        </w:rPr>
        <w:t>7</w:t>
      </w:r>
      <w:r w:rsidRPr="00AB5FED">
        <w:t>.</w:t>
      </w:r>
      <w:r>
        <w:rPr>
          <w:rFonts w:hint="eastAsia"/>
          <w:lang w:eastAsia="zh-CN"/>
        </w:rPr>
        <w:t>1</w:t>
      </w:r>
      <w:r w:rsidRPr="00AB5FED">
        <w:t>.2.</w:t>
      </w:r>
      <w:r>
        <w:rPr>
          <w:rFonts w:hint="eastAsia"/>
          <w:lang w:eastAsia="zh-CN"/>
        </w:rPr>
        <w:t>4</w:t>
      </w:r>
      <w:r w:rsidRPr="00AB5FED">
        <w:t>.2</w:t>
      </w:r>
      <w:r w:rsidRPr="00AB5FED">
        <w:tab/>
        <w:t>Common broadcast group call procedure</w:t>
      </w:r>
      <w:bookmarkEnd w:id="442"/>
      <w:bookmarkEnd w:id="443"/>
      <w:bookmarkEnd w:id="444"/>
      <w:bookmarkEnd w:id="445"/>
    </w:p>
    <w:p w14:paraId="099372B6" w14:textId="77777777" w:rsidR="00A90238" w:rsidRPr="00AB5FED" w:rsidRDefault="00A90238" w:rsidP="00A90238">
      <w:r w:rsidRPr="00AB5FED">
        <w:t xml:space="preserve">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rsidRPr="00AB5FED">
        <w:rPr>
          <w:rFonts w:hint="eastAsia"/>
          <w:lang w:eastAsia="zh-CN"/>
        </w:rPr>
        <w:t>.</w:t>
      </w:r>
    </w:p>
    <w:p w14:paraId="78A473B3"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.2-1 illustrates the common procedure both for group-broadcast group call and user-broadcast group call.</w:t>
      </w:r>
    </w:p>
    <w:p w14:paraId="57F79416" w14:textId="77777777" w:rsidR="00A90238" w:rsidRPr="00AB5FED" w:rsidRDefault="00A90238" w:rsidP="00A90238">
      <w:r w:rsidRPr="00AB5FED">
        <w:t>Pre-condition:</w:t>
      </w:r>
    </w:p>
    <w:p w14:paraId="4FF8E5C9"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client 1 and </w:t>
      </w:r>
      <w:r>
        <w:rPr>
          <w:rFonts w:hint="eastAsia"/>
          <w:lang w:eastAsia="zh-CN"/>
        </w:rPr>
        <w:t>MCVideo</w:t>
      </w:r>
      <w:r w:rsidRPr="00AB5FED">
        <w:t xml:space="preserve"> client 2 are members of a group-broadcast group</w:t>
      </w:r>
      <w:r w:rsidRPr="00AB5FED">
        <w:rPr>
          <w:rFonts w:hint="eastAsia"/>
          <w:lang w:eastAsia="zh-CN"/>
        </w:rPr>
        <w:t>/</w:t>
      </w:r>
      <w:r w:rsidRPr="00AB5FED">
        <w:t>user-broadcast group.</w:t>
      </w:r>
    </w:p>
    <w:p w14:paraId="1A942909" w14:textId="77777777" w:rsidR="00A90238" w:rsidRPr="00AB5FED" w:rsidRDefault="00A90238" w:rsidP="00A90238">
      <w:pPr>
        <w:pStyle w:val="TH"/>
      </w:pPr>
      <w:r w:rsidRPr="00AB5FED">
        <w:object w:dxaOrig="6863" w:dyaOrig="3646" w14:anchorId="10B4B79B">
          <v:shape id="_x0000_i1037" type="#_x0000_t75" style="width:343.6pt;height:182.3pt" o:ole="">
            <v:imagedata r:id="rId35" o:title=""/>
          </v:shape>
          <o:OLEObject Type="Embed" ProgID="Visio.Drawing.11" ShapeID="_x0000_i1037" DrawAspect="Content" ObjectID="_1765314947" r:id="rId36"/>
        </w:object>
      </w:r>
    </w:p>
    <w:p w14:paraId="40F71004"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 xml:space="preserve">.2-1: </w:t>
      </w:r>
      <w:r w:rsidRPr="00AB5FED">
        <w:rPr>
          <w:rFonts w:hint="eastAsia"/>
          <w:lang w:eastAsia="zh-CN"/>
        </w:rPr>
        <w:t>B</w:t>
      </w:r>
      <w:r w:rsidRPr="00AB5FED">
        <w:t>roadcast group call</w:t>
      </w:r>
    </w:p>
    <w:p w14:paraId="612E49CF" w14:textId="77777777" w:rsidR="00A90238" w:rsidRPr="00AB5FED" w:rsidRDefault="00A90238" w:rsidP="00A90238">
      <w:pPr>
        <w:pStyle w:val="B1"/>
      </w:pPr>
      <w:r w:rsidRPr="00AB5FED">
        <w:rPr>
          <w:rFonts w:hint="eastAsia"/>
          <w:lang w:eastAsia="zh-CN"/>
        </w:rPr>
        <w:t>1.</w:t>
      </w:r>
      <w:r w:rsidRPr="00AB5FED">
        <w:tab/>
      </w:r>
      <w:r>
        <w:rPr>
          <w:rFonts w:hint="eastAsia"/>
          <w:lang w:eastAsia="zh-CN"/>
        </w:rPr>
        <w:t>MCVideo</w:t>
      </w:r>
      <w:r w:rsidRPr="00AB5FED">
        <w:t xml:space="preserve"> user at </w:t>
      </w:r>
      <w:r>
        <w:rPr>
          <w:rFonts w:hint="eastAsia"/>
          <w:lang w:eastAsia="zh-CN"/>
        </w:rPr>
        <w:t>MCVideo</w:t>
      </w:r>
      <w:r w:rsidRPr="00AB5FED">
        <w:t xml:space="preserve">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w:t>
      </w:r>
      <w:r>
        <w:rPr>
          <w:rFonts w:hint="eastAsia"/>
          <w:lang w:eastAsia="zh-CN"/>
        </w:rPr>
        <w:t>7</w:t>
      </w:r>
      <w:r w:rsidRPr="00AB5FED">
        <w:t>.</w:t>
      </w:r>
      <w:r>
        <w:rPr>
          <w:rFonts w:hint="eastAsia"/>
          <w:lang w:eastAsia="zh-CN"/>
        </w:rPr>
        <w:t>1</w:t>
      </w:r>
      <w:r w:rsidRPr="00AB5FED">
        <w:t>.2</w:t>
      </w:r>
      <w:r>
        <w:rPr>
          <w:rFonts w:hint="eastAsia"/>
          <w:lang w:eastAsia="zh-CN"/>
        </w:rPr>
        <w:t>.3.1.1</w:t>
      </w:r>
      <w:r w:rsidRPr="00AB5FED">
        <w:rPr>
          <w:rFonts w:hint="eastAsia"/>
          <w:lang w:eastAsia="zh-CN"/>
        </w:rPr>
        <w:t xml:space="preserve"> with the inclusion of the parameter for broadcast group call indicator</w:t>
      </w:r>
      <w:r w:rsidRPr="00AB5FED">
        <w:t>.</w:t>
      </w:r>
    </w:p>
    <w:p w14:paraId="47D27AAB"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client 1 starts to transmit media. </w:t>
      </w:r>
    </w:p>
    <w:p w14:paraId="70B8BE3F" w14:textId="77777777" w:rsidR="00A90238" w:rsidRPr="00AB5FED" w:rsidRDefault="00A90238" w:rsidP="00A90238">
      <w:pPr>
        <w:pStyle w:val="NO"/>
      </w:pPr>
      <w:bookmarkStart w:id="446" w:name="OLE_LINK24"/>
      <w:r w:rsidRPr="00AB5FED">
        <w:t>NOTE </w:t>
      </w:r>
      <w:r>
        <w:t>1</w:t>
      </w:r>
      <w:r w:rsidRPr="00AB5FED">
        <w:t>:</w:t>
      </w:r>
      <w:r w:rsidRPr="00AB5FED">
        <w:tab/>
        <w:t xml:space="preserve">Only the </w:t>
      </w:r>
      <w:r w:rsidRPr="00AB5FED">
        <w:rPr>
          <w:rFonts w:hint="eastAsia"/>
        </w:rPr>
        <w:t>call originating</w:t>
      </w:r>
      <w:r w:rsidRPr="00AB5FED">
        <w:t xml:space="preserve"> </w:t>
      </w:r>
      <w:r>
        <w:rPr>
          <w:rFonts w:hint="eastAsia"/>
          <w:lang w:eastAsia="zh-CN"/>
        </w:rPr>
        <w:t>MCVideo</w:t>
      </w:r>
      <w:r w:rsidRPr="00AB5FED">
        <w:t xml:space="preserve"> user is allowed to transmit media on broadcast group call. </w:t>
      </w:r>
    </w:p>
    <w:p w14:paraId="7A6765B4" w14:textId="77777777" w:rsidR="00A90238" w:rsidRPr="00AB5FED" w:rsidRDefault="00A90238" w:rsidP="00A90238">
      <w:pPr>
        <w:pStyle w:val="NO"/>
      </w:pPr>
      <w:r w:rsidRPr="00AB5FED">
        <w:t>NOTE </w:t>
      </w:r>
      <w:r>
        <w:t>2</w:t>
      </w:r>
      <w:r w:rsidRPr="00AB5FED">
        <w:t>:</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446"/>
    <w:p w14:paraId="6BB59D1A" w14:textId="77777777" w:rsidR="00A90238" w:rsidRPr="00AB5FED" w:rsidRDefault="00A90238" w:rsidP="00A90238">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Pr>
          <w:rFonts w:hint="eastAsia"/>
          <w:lang w:eastAsia="zh-CN"/>
        </w:rPr>
        <w:t>MCVideo</w:t>
      </w:r>
      <w:r w:rsidRPr="00AB5FED">
        <w:rPr>
          <w:rFonts w:hint="eastAsia"/>
          <w:noProof/>
          <w:lang w:eastAsia="zh-CN"/>
        </w:rPr>
        <w:t xml:space="preserve"> </w:t>
      </w:r>
      <w:r w:rsidRPr="00AB5FED">
        <w:rPr>
          <w:noProof/>
          <w:lang w:eastAsia="zh-CN"/>
        </w:rPr>
        <w:t>user is complete, the broadcast group call is released.</w:t>
      </w:r>
    </w:p>
    <w:p w14:paraId="3158F23F" w14:textId="77777777" w:rsidR="00A90238" w:rsidRPr="00AB5FED" w:rsidRDefault="00A90238" w:rsidP="00A90238">
      <w:pPr>
        <w:pStyle w:val="Heading4"/>
      </w:pPr>
      <w:bookmarkStart w:id="447" w:name="_Toc433209765"/>
      <w:bookmarkStart w:id="448" w:name="_Toc460616061"/>
      <w:bookmarkStart w:id="449" w:name="_Toc460616922"/>
      <w:bookmarkStart w:id="450" w:name="_Toc465162534"/>
      <w:bookmarkStart w:id="451" w:name="_Toc460616097"/>
      <w:bookmarkStart w:id="452" w:name="_Toc460616958"/>
      <w:bookmarkStart w:id="453" w:name="_Toc460662347"/>
      <w:bookmarkStart w:id="454" w:name="_Toc154701436"/>
      <w:r>
        <w:t>7.1.2.5</w:t>
      </w:r>
      <w:r w:rsidRPr="00AB5FED">
        <w:tab/>
        <w:t>Emergency and imminent peril procedures</w:t>
      </w:r>
      <w:bookmarkEnd w:id="447"/>
      <w:bookmarkEnd w:id="448"/>
      <w:bookmarkEnd w:id="449"/>
      <w:bookmarkEnd w:id="450"/>
      <w:bookmarkEnd w:id="454"/>
    </w:p>
    <w:p w14:paraId="3C5221D8" w14:textId="77777777" w:rsidR="00A90238" w:rsidRPr="00AB5FED" w:rsidRDefault="00A90238" w:rsidP="00A90238">
      <w:pPr>
        <w:pStyle w:val="Heading5"/>
      </w:pPr>
      <w:bookmarkStart w:id="455" w:name="_Toc433209766"/>
      <w:bookmarkStart w:id="456" w:name="_Toc460616062"/>
      <w:bookmarkStart w:id="457" w:name="_Toc460616923"/>
      <w:bookmarkStart w:id="458" w:name="_Toc465162535"/>
      <w:bookmarkStart w:id="459" w:name="_Toc154701437"/>
      <w:r>
        <w:t>7.1.2.5</w:t>
      </w:r>
      <w:r w:rsidRPr="00AB5FED">
        <w:t>.1</w:t>
      </w:r>
      <w:r w:rsidRPr="00AB5FED">
        <w:tab/>
      </w:r>
      <w:r>
        <w:t>MCVideo</w:t>
      </w:r>
      <w:r w:rsidRPr="00AB5FED">
        <w:t xml:space="preserve"> emergency group call</w:t>
      </w:r>
      <w:bookmarkEnd w:id="455"/>
      <w:bookmarkEnd w:id="456"/>
      <w:bookmarkEnd w:id="457"/>
      <w:bookmarkEnd w:id="458"/>
      <w:bookmarkEnd w:id="459"/>
    </w:p>
    <w:p w14:paraId="35E935D5" w14:textId="77777777" w:rsidR="00A90238" w:rsidRPr="00AB5FED" w:rsidRDefault="00A90238" w:rsidP="00A90238">
      <w:pPr>
        <w:pStyle w:val="Heading6"/>
      </w:pPr>
      <w:bookmarkStart w:id="460" w:name="_Toc433209767"/>
      <w:bookmarkStart w:id="461" w:name="_Toc460616063"/>
      <w:bookmarkStart w:id="462" w:name="_Toc460616924"/>
      <w:bookmarkStart w:id="463" w:name="_Toc465162536"/>
      <w:bookmarkStart w:id="464" w:name="_Toc154701438"/>
      <w:r>
        <w:t>7.1.2.5</w:t>
      </w:r>
      <w:r w:rsidRPr="00AB5FED">
        <w:t>.1.1</w:t>
      </w:r>
      <w:r w:rsidRPr="00AB5FED">
        <w:tab/>
      </w:r>
      <w:r>
        <w:t>MCVideo</w:t>
      </w:r>
      <w:r w:rsidRPr="00AB5FED">
        <w:t xml:space="preserve"> emergency group call commencement</w:t>
      </w:r>
      <w:bookmarkEnd w:id="460"/>
      <w:bookmarkEnd w:id="461"/>
      <w:bookmarkEnd w:id="462"/>
      <w:bookmarkEnd w:id="463"/>
      <w:bookmarkEnd w:id="464"/>
    </w:p>
    <w:p w14:paraId="4EC30877"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is initiating an </w:t>
      </w:r>
      <w:r>
        <w:t>MCVideo</w:t>
      </w:r>
      <w:r w:rsidRPr="00AB5FED">
        <w:t xml:space="preserve"> emergency group call with the affiliated </w:t>
      </w:r>
      <w:r>
        <w:t>MCVideo</w:t>
      </w:r>
      <w:r w:rsidRPr="00AB5FED">
        <w:t xml:space="preserve"> </w:t>
      </w:r>
      <w:r>
        <w:t xml:space="preserve">group </w:t>
      </w:r>
      <w:r w:rsidRPr="00AB5FED">
        <w:t xml:space="preserve">members of that </w:t>
      </w:r>
      <w:r>
        <w:t>MCVideo</w:t>
      </w:r>
      <w:r w:rsidRPr="00AB5FED">
        <w:t xml:space="preserve"> group.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w:t>
      </w:r>
      <w:r w:rsidRPr="00827E0E">
        <w:t xml:space="preserve"> </w:t>
      </w:r>
      <w:r>
        <w:t>Initiating an MCVideo emergency group call puts the MCVideo group into the in-progress emergency state. While in the in-progress emergency state, all MCVideo group calls in the MCVideo group are processed as MCVideo emergency group calls by the MCVideo server until the emergency state of the MCVideo group is cancelled.</w:t>
      </w:r>
    </w:p>
    <w:p w14:paraId="2B28A023" w14:textId="77777777" w:rsidR="00A90238" w:rsidRPr="00AB5FED" w:rsidRDefault="00A90238" w:rsidP="00A90238">
      <w:r>
        <w:t>F</w:t>
      </w:r>
      <w:r w:rsidRPr="00AB5FED">
        <w:t>igure </w:t>
      </w:r>
      <w:r>
        <w:t>7.1.2.5</w:t>
      </w:r>
      <w:r w:rsidRPr="00AB5FED">
        <w:t xml:space="preserve">.1.1-1 </w:t>
      </w:r>
      <w:r>
        <w:t xml:space="preserve">shows </w:t>
      </w:r>
      <w:r w:rsidRPr="00AB5FED">
        <w:t xml:space="preserve">the procedures for the </w:t>
      </w:r>
      <w:r>
        <w:t>MCVideo</w:t>
      </w:r>
      <w:r w:rsidRPr="00AB5FED">
        <w:t xml:space="preserve"> client initiating establishment of an </w:t>
      </w:r>
      <w:r>
        <w:t>MCVideo</w:t>
      </w:r>
      <w:r w:rsidRPr="00AB5FED">
        <w:t xml:space="preserve"> emergency group call with an </w:t>
      </w:r>
      <w:r>
        <w:t>MCVideo</w:t>
      </w:r>
      <w:r w:rsidRPr="00AB5FED">
        <w:t xml:space="preserve"> group i.e., </w:t>
      </w:r>
      <w:r>
        <w:t>MCVideo</w:t>
      </w:r>
      <w:r w:rsidRPr="00AB5FED">
        <w:t xml:space="preserve"> users on </w:t>
      </w:r>
      <w:r>
        <w:t>MCVideo</w:t>
      </w:r>
      <w:r w:rsidRPr="00AB5FED">
        <w:t xml:space="preserve"> client 1, </w:t>
      </w:r>
      <w:r>
        <w:t>MCVideo</w:t>
      </w:r>
      <w:r w:rsidRPr="00AB5FED">
        <w:t xml:space="preserve"> client 2 and </w:t>
      </w:r>
      <w:r>
        <w:t>MCVideo</w:t>
      </w:r>
      <w:r w:rsidRPr="00AB5FED">
        <w:t xml:space="preserve"> client 3 belong to the same </w:t>
      </w:r>
      <w:r>
        <w:t>MCVideo</w:t>
      </w:r>
      <w:r w:rsidRPr="00AB5FED">
        <w:t xml:space="preserve"> group which is defined on group management server.</w:t>
      </w:r>
    </w:p>
    <w:p w14:paraId="50942F90"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5FF180C6" w14:textId="77777777" w:rsidR="00A90238" w:rsidRPr="00AB5FED" w:rsidRDefault="00A90238" w:rsidP="00A90238">
      <w:r w:rsidRPr="00AB5FED">
        <w:t>Pre-conditions:</w:t>
      </w:r>
    </w:p>
    <w:p w14:paraId="4EE6277C"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6E85AE0A" w14:textId="77777777" w:rsidR="00A90238" w:rsidRPr="00AB5FED" w:rsidRDefault="00A90238" w:rsidP="00A90238">
      <w:pPr>
        <w:pStyle w:val="B1"/>
      </w:pPr>
      <w:r w:rsidRPr="00AB5FED">
        <w:t>2.</w:t>
      </w:r>
      <w:r w:rsidRPr="00AB5FED">
        <w:tab/>
        <w:t xml:space="preserve">All members of the </w:t>
      </w:r>
      <w:r w:rsidRPr="00236E1E">
        <w:t xml:space="preserve">MCVideo </w:t>
      </w:r>
      <w:r w:rsidRPr="00AB5FED">
        <w:t xml:space="preserve">group belong to the same </w:t>
      </w:r>
      <w:r>
        <w:t>MC</w:t>
      </w:r>
      <w:r w:rsidRPr="00AB5FED">
        <w:t xml:space="preserve"> system.</w:t>
      </w:r>
    </w:p>
    <w:p w14:paraId="1972A85A" w14:textId="77777777" w:rsidR="00A90238" w:rsidRDefault="00A90238" w:rsidP="00A90238">
      <w:pPr>
        <w:pStyle w:val="B1"/>
      </w:pPr>
      <w:r w:rsidRPr="00AB5FED">
        <w:t>3.</w:t>
      </w:r>
      <w:r w:rsidRPr="00AB5FED">
        <w:tab/>
        <w:t xml:space="preserve">The initiating </w:t>
      </w:r>
      <w:r>
        <w:t>MCVideo</w:t>
      </w:r>
      <w:r w:rsidRPr="00AB5FED">
        <w:t xml:space="preserve"> client 1 has been provisioned with an </w:t>
      </w:r>
      <w:r>
        <w:t>MCVideo</w:t>
      </w:r>
      <w:r w:rsidRPr="00AB5FED">
        <w:t xml:space="preserve"> group that has been designated via provisioning as the </w:t>
      </w:r>
      <w:r>
        <w:t>MCVideo</w:t>
      </w:r>
      <w:r w:rsidRPr="00AB5FED">
        <w:t xml:space="preserve"> emergency group.</w:t>
      </w:r>
    </w:p>
    <w:p w14:paraId="5EB13BC4" w14:textId="77777777" w:rsidR="00A90238" w:rsidRDefault="00A90238" w:rsidP="00A90238">
      <w:pPr>
        <w:pStyle w:val="B1"/>
      </w:pPr>
      <w:r>
        <w:lastRenderedPageBreak/>
        <w:t>4</w:t>
      </w:r>
      <w:r>
        <w:tab/>
      </w:r>
      <w:r w:rsidRPr="00EB166E">
        <w:t>MCVideo client 1, MCVideo client 2 and MCVideo client 3 may have an activated functional alias to be used during the emergency group communication.</w:t>
      </w:r>
    </w:p>
    <w:p w14:paraId="504EBB73" w14:textId="77777777" w:rsidR="00A90238" w:rsidRPr="00AB5FED" w:rsidRDefault="00A90238" w:rsidP="00A90238">
      <w:pPr>
        <w:pStyle w:val="B1"/>
      </w:pPr>
      <w:r>
        <w:t>5.</w:t>
      </w:r>
      <w:r>
        <w:tab/>
      </w:r>
      <w:r w:rsidRPr="002D0AAE">
        <w:t>The</w:t>
      </w:r>
      <w:r w:rsidRPr="000C6ACE">
        <w:t xml:space="preserve"> MCVideo server </w:t>
      </w:r>
      <w:r>
        <w:t>may have</w:t>
      </w:r>
      <w:r w:rsidRPr="000C6ACE">
        <w:t xml:space="preserve"> subscribed to the MCVideo functional alias controlling server within the MC system for functional alias activation/de-activation updates</w:t>
      </w:r>
      <w:r w:rsidRPr="002D0AAE">
        <w:t>.</w:t>
      </w:r>
    </w:p>
    <w:p w14:paraId="7779FE2B" w14:textId="77777777" w:rsidR="00A90238" w:rsidRPr="00AB5FED" w:rsidRDefault="00A90238" w:rsidP="00A90238">
      <w:pPr>
        <w:pStyle w:val="NO"/>
      </w:pPr>
      <w:r w:rsidRPr="00AB5FED">
        <w:t>NOTE 2:</w:t>
      </w:r>
      <w:r w:rsidRPr="00AB5FED">
        <w:tab/>
        <w:t>Alternatively, the client could have been provisioned for emergency behaviour on the selected group.</w:t>
      </w:r>
    </w:p>
    <w:p w14:paraId="1E18BE32" w14:textId="77777777" w:rsidR="00A90238" w:rsidRPr="00AB5FED" w:rsidRDefault="00A90238" w:rsidP="00A90238">
      <w:pPr>
        <w:pStyle w:val="TH"/>
      </w:pPr>
      <w:r w:rsidRPr="00AB5FED">
        <w:object w:dxaOrig="7656" w:dyaOrig="7944" w14:anchorId="7FF465C9">
          <v:shape id="_x0000_i1038" type="#_x0000_t75" style="width:383.25pt;height:396.45pt" o:ole="">
            <v:imagedata r:id="rId37" o:title=""/>
          </v:shape>
          <o:OLEObject Type="Embed" ProgID="Visio.Drawing.11" ShapeID="_x0000_i1038" DrawAspect="Content" ObjectID="_1765314948" r:id="rId38"/>
        </w:object>
      </w:r>
    </w:p>
    <w:p w14:paraId="36454055" w14:textId="77777777" w:rsidR="00A90238" w:rsidRPr="00AB5FED" w:rsidRDefault="00A90238" w:rsidP="00A90238">
      <w:pPr>
        <w:pStyle w:val="TF"/>
      </w:pPr>
      <w:r w:rsidRPr="00AB5FED">
        <w:t>Figure </w:t>
      </w:r>
      <w:r>
        <w:t>7.1.2.5</w:t>
      </w:r>
      <w:r w:rsidRPr="00AB5FED">
        <w:t xml:space="preserve">.1.1-1: </w:t>
      </w:r>
      <w:r>
        <w:t>MCVideo</w:t>
      </w:r>
      <w:r w:rsidRPr="00AB5FED">
        <w:t xml:space="preserve"> emergency group call</w:t>
      </w:r>
    </w:p>
    <w:p w14:paraId="19C1D140"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group call.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3B854BF5" w14:textId="53474D88" w:rsidR="00A90238" w:rsidRPr="00AB5FED" w:rsidRDefault="00A90238" w:rsidP="00A90238">
      <w:pPr>
        <w:pStyle w:val="NO"/>
      </w:pPr>
      <w:r>
        <w:t>NOTE</w:t>
      </w:r>
      <w:r w:rsidR="00792D0A">
        <w:t> </w:t>
      </w:r>
      <w:r>
        <w:t>3: While MCVideo client 1 is in the emergency state, all MCVideo group and private calls initiated by MCVideo client 1 are initiated as MCVideo emergency calls.</w:t>
      </w:r>
    </w:p>
    <w:p w14:paraId="03BFC954" w14:textId="77777777" w:rsidR="00A90238" w:rsidRDefault="00A90238" w:rsidP="00A90238">
      <w:pPr>
        <w:pStyle w:val="B1"/>
      </w:pPr>
      <w:r w:rsidRPr="00AB5FED">
        <w:t>2.</w:t>
      </w:r>
      <w:r w:rsidRPr="00AB5FED">
        <w:tab/>
      </w:r>
      <w:r>
        <w:t>MCVideo</w:t>
      </w:r>
      <w:r w:rsidRPr="00AB5FED">
        <w:t xml:space="preserve"> client 1 sends an </w:t>
      </w:r>
      <w:r>
        <w:t>MCVideo</w:t>
      </w:r>
      <w:r w:rsidRPr="00AB5FED">
        <w:t xml:space="preserve"> </w:t>
      </w:r>
      <w:r w:rsidRPr="00040331">
        <w:t xml:space="preserve">emergency </w:t>
      </w:r>
      <w:r w:rsidRPr="00AB5FED">
        <w:t xml:space="preserve">group call request towards the </w:t>
      </w:r>
      <w:r>
        <w:t>MCVideo</w:t>
      </w:r>
      <w:r w:rsidRPr="00AB5FED">
        <w:t xml:space="preserve"> server. </w:t>
      </w:r>
      <w:r w:rsidRPr="00FE3846">
        <w:t>The MCVideo user at MCVideo client 1 may include a functional alias</w:t>
      </w:r>
      <w:r>
        <w:t xml:space="preserve"> used within the MCVideo emergency group</w:t>
      </w:r>
      <w:r w:rsidRPr="00FE3846">
        <w:t xml:space="preserve"> </w:t>
      </w:r>
      <w:r>
        <w:t>call request</w:t>
      </w:r>
      <w:r w:rsidRPr="00FE3846">
        <w:t>.</w:t>
      </w:r>
      <w:r>
        <w:t xml:space="preserve"> </w:t>
      </w:r>
      <w:r w:rsidRPr="00AB5FED">
        <w:t xml:space="preserve">The request contains an indication of the </w:t>
      </w:r>
      <w:r>
        <w:t>MCVideo</w:t>
      </w:r>
      <w:r w:rsidRPr="00AB5FED">
        <w:t xml:space="preserve"> emergency. The </w:t>
      </w:r>
      <w:r>
        <w:t>MCVideo</w:t>
      </w:r>
      <w:r w:rsidRPr="00AB5FED">
        <w:t xml:space="preserve"> server records the identity of the </w:t>
      </w:r>
      <w:r>
        <w:t>MCVideo</w:t>
      </w:r>
      <w:r w:rsidRPr="00AB5FED">
        <w:t xml:space="preserve"> user that initiated the </w:t>
      </w:r>
      <w:r>
        <w:t>MCVideo</w:t>
      </w:r>
      <w:r w:rsidRPr="00AB5FED">
        <w:t xml:space="preserve"> emergency group call until the </w:t>
      </w:r>
      <w:r>
        <w:t>MCVideo</w:t>
      </w:r>
      <w:r w:rsidRPr="00AB5FED">
        <w:t xml:space="preserve"> emergency </w:t>
      </w:r>
      <w:r>
        <w:t>state of the group</w:t>
      </w:r>
      <w:r w:rsidRPr="00AB5FED">
        <w:t xml:space="preserve"> is cancelled. Once an </w:t>
      </w:r>
      <w:r>
        <w:t>MCVideo</w:t>
      </w:r>
      <w:r w:rsidRPr="00AB5FED">
        <w:t xml:space="preserve"> emergency call has been initiated, the </w:t>
      </w:r>
      <w:r>
        <w:t>MCVideo</w:t>
      </w:r>
      <w:r w:rsidRPr="00AB5FED">
        <w:t xml:space="preserve"> group is considered to be in an in-progress emergency state until </w:t>
      </w:r>
      <w:r>
        <w:t xml:space="preserve">the emergency state of the group </w:t>
      </w:r>
      <w:r w:rsidRPr="00AB5FED">
        <w:t xml:space="preserve">cancelled. If configured to send an </w:t>
      </w:r>
      <w:r>
        <w:t>MCVideo</w:t>
      </w:r>
      <w:r w:rsidRPr="00AB5FED">
        <w:t xml:space="preserve"> emergency alert when initiating an </w:t>
      </w:r>
      <w:r>
        <w:t>MCVideo</w:t>
      </w:r>
      <w:r w:rsidRPr="00AB5FED">
        <w:t xml:space="preserve"> emergency group call, the request also contains an indication that an </w:t>
      </w:r>
      <w:r>
        <w:t>MCVideo</w:t>
      </w:r>
      <w:r w:rsidRPr="00AB5FED">
        <w:t xml:space="preserve"> emergency alert is to be initiated. The request may contain an indication of an implicit </w:t>
      </w:r>
      <w:r>
        <w:t>transmit media</w:t>
      </w:r>
      <w:r w:rsidRPr="00AB5FED">
        <w:t xml:space="preserve"> request.</w:t>
      </w:r>
      <w:r w:rsidRPr="00544A9A">
        <w:t xml:space="preserve"> </w:t>
      </w:r>
    </w:p>
    <w:p w14:paraId="6F9B4E64" w14:textId="3E5240E5" w:rsidR="00A90238" w:rsidRPr="00AB5FED" w:rsidRDefault="00A90238" w:rsidP="00A90238">
      <w:pPr>
        <w:pStyle w:val="NO"/>
      </w:pPr>
      <w:r>
        <w:lastRenderedPageBreak/>
        <w:t>NOTE</w:t>
      </w:r>
      <w:r w:rsidR="00792D0A">
        <w:t> </w:t>
      </w:r>
      <w:r>
        <w:t>4:</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341B38FB" w14:textId="77777777" w:rsidR="00A90238" w:rsidRPr="00AB5FED" w:rsidRDefault="00A90238" w:rsidP="00A90238">
      <w:pPr>
        <w:pStyle w:val="B1"/>
      </w:pPr>
      <w:r w:rsidRPr="00AB5FED">
        <w:t>3.</w:t>
      </w:r>
      <w:r w:rsidRPr="00AB5FED">
        <w:tab/>
        <w:t xml:space="preserve">The </w:t>
      </w:r>
      <w:r>
        <w:t>MCVideo</w:t>
      </w:r>
      <w:r w:rsidRPr="00AB5FED">
        <w:t xml:space="preserve"> server implicitly affiliates </w:t>
      </w:r>
      <w:r>
        <w:t xml:space="preserve">MCVideo </w:t>
      </w:r>
      <w:r w:rsidRPr="00AB5FED">
        <w:t>client</w:t>
      </w:r>
      <w:r>
        <w:t xml:space="preserve"> 1</w:t>
      </w:r>
      <w:r w:rsidRPr="00AB5FED">
        <w:t xml:space="preserve"> to the emergency group if the client is not already affiliated. </w:t>
      </w:r>
    </w:p>
    <w:p w14:paraId="1365C955" w14:textId="77777777" w:rsidR="00A90238" w:rsidRPr="00AB5FED" w:rsidRDefault="00A90238" w:rsidP="00A90238">
      <w:pPr>
        <w:pStyle w:val="B1"/>
      </w:pPr>
      <w:r w:rsidRPr="00AB5FED">
        <w:t>4.</w:t>
      </w:r>
      <w:r w:rsidRPr="00AB5FED">
        <w:tab/>
      </w:r>
      <w:r>
        <w:t>MCVideo</w:t>
      </w:r>
      <w:r w:rsidRPr="00AB5FED">
        <w:t xml:space="preserve"> server checks</w:t>
      </w:r>
      <w:r w:rsidRPr="00CD5BC4">
        <w:t xml:space="preserve"> </w:t>
      </w:r>
      <w:r w:rsidRPr="00687DBB">
        <w:t>whether the provided functional alias is allowed to be used and has been activated for the MCVideo user</w:t>
      </w:r>
      <w:r>
        <w:t>, and</w:t>
      </w:r>
      <w:r w:rsidRPr="00AB5FED">
        <w:t xml:space="preserve"> whether the </w:t>
      </w:r>
      <w:r>
        <w:t>MCVideo</w:t>
      </w:r>
      <w:r w:rsidRPr="00AB5FED">
        <w:t xml:space="preserve"> user of </w:t>
      </w:r>
      <w:r>
        <w:t>MCVideo</w:t>
      </w:r>
      <w:r w:rsidRPr="00AB5FED">
        <w:t xml:space="preserve"> client 1 is authorized for initiation of </w:t>
      </w:r>
      <w:r>
        <w:t>MCVideo</w:t>
      </w:r>
      <w:r w:rsidRPr="00AB5FED">
        <w:t xml:space="preserve"> emergency calls on the indicated </w:t>
      </w:r>
      <w:r>
        <w:t>MCVideo</w:t>
      </w:r>
      <w:r w:rsidRPr="00AB5FED">
        <w:t xml:space="preserve"> group, and if authorized, it resolves the </w:t>
      </w:r>
      <w:r>
        <w:t>MCVideo</w:t>
      </w:r>
      <w:r w:rsidRPr="00AB5FED">
        <w:t xml:space="preserve"> group ID to determine the members of that </w:t>
      </w:r>
      <w:r>
        <w:t>MCVideo</w:t>
      </w:r>
      <w:r w:rsidRPr="00AB5FED">
        <w:t xml:space="preserve"> group and their affiliation status, based on the information from group management server.</w:t>
      </w:r>
    </w:p>
    <w:p w14:paraId="42E974AE" w14:textId="77777777" w:rsidR="00A90238" w:rsidRPr="00AB5FED" w:rsidRDefault="00A90238" w:rsidP="00A90238">
      <w:pPr>
        <w:pStyle w:val="B1"/>
      </w:pPr>
      <w:r w:rsidRPr="00AB5FED">
        <w:t>5.</w:t>
      </w:r>
      <w:r w:rsidRPr="00AB5FED">
        <w:tab/>
        <w:t xml:space="preserve">The </w:t>
      </w:r>
      <w:r>
        <w:t>MCVideo</w:t>
      </w:r>
      <w:r w:rsidRPr="00AB5FED">
        <w:t xml:space="preserve"> server configures the priority of the underlying bearers for all participants in the </w:t>
      </w:r>
      <w:r>
        <w:t>MCVideo</w:t>
      </w:r>
      <w:r w:rsidRPr="00AB5FED">
        <w:t xml:space="preserve"> group.</w:t>
      </w:r>
    </w:p>
    <w:p w14:paraId="112E16E6" w14:textId="77777777" w:rsidR="00A90238" w:rsidRPr="00AB5FED" w:rsidRDefault="00A90238" w:rsidP="00A90238">
      <w:pPr>
        <w:pStyle w:val="NO"/>
      </w:pPr>
      <w:r w:rsidRPr="00AB5FED">
        <w:t>NOTE </w:t>
      </w:r>
      <w:r>
        <w:t>5</w:t>
      </w:r>
      <w:r w:rsidRPr="00AB5FED">
        <w:t>:</w:t>
      </w:r>
      <w:r w:rsidRPr="00AB5FED">
        <w:tab/>
        <w:t xml:space="preserve">Successive calls during the </w:t>
      </w:r>
      <w:r>
        <w:t>MCVideo</w:t>
      </w:r>
      <w:r w:rsidRPr="00AB5FED">
        <w:t xml:space="preserve"> group's in-progress emergency state will all receive the adjusted bearer priority.</w:t>
      </w:r>
    </w:p>
    <w:p w14:paraId="3031274F" w14:textId="77777777" w:rsidR="00A90238" w:rsidRPr="00AB5FED" w:rsidRDefault="00A90238" w:rsidP="00A90238">
      <w:pPr>
        <w:pStyle w:val="B1"/>
      </w:pPr>
      <w:r w:rsidRPr="00AB5FED">
        <w:t>6.</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p>
    <w:p w14:paraId="68BDCC8D" w14:textId="77777777" w:rsidR="00A90238" w:rsidRPr="00AB5FED" w:rsidRDefault="00A90238" w:rsidP="00A90238">
      <w:pPr>
        <w:pStyle w:val="B1"/>
      </w:pPr>
      <w:r w:rsidRPr="00AB5FED">
        <w:t>7.</w:t>
      </w:r>
      <w:r w:rsidRPr="00AB5FED">
        <w:tab/>
      </w:r>
      <w:r>
        <w:t>MCVideo</w:t>
      </w:r>
      <w:r w:rsidRPr="00AB5FED">
        <w:t xml:space="preserve"> users are notified of the incoming </w:t>
      </w:r>
      <w:r>
        <w:t>MCVideo</w:t>
      </w:r>
      <w:r w:rsidRPr="00AB5FED">
        <w:t xml:space="preserve"> group call</w:t>
      </w:r>
      <w:r>
        <w:t xml:space="preserve">, </w:t>
      </w:r>
      <w:r w:rsidRPr="00687DBB">
        <w:t>and</w:t>
      </w:r>
      <w:r>
        <w:t>, if available,</w:t>
      </w:r>
      <w:r w:rsidRPr="00687DBB">
        <w:t xml:space="preserve"> the functional alias of the initiating user is displayed</w:t>
      </w:r>
      <w:r w:rsidRPr="00AB5FED">
        <w:t>.</w:t>
      </w:r>
    </w:p>
    <w:p w14:paraId="545D28AB" w14:textId="77777777" w:rsidR="00A90238" w:rsidRPr="00AB5FED" w:rsidRDefault="00A90238" w:rsidP="00A90238">
      <w:pPr>
        <w:pStyle w:val="B1"/>
      </w:pPr>
      <w:r w:rsidRPr="00AB5FED">
        <w:t>8.</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emergency group call request. For a multicast call, these acknowledgements are not sent.</w:t>
      </w:r>
    </w:p>
    <w:p w14:paraId="14EE1419" w14:textId="77777777" w:rsidR="00A90238" w:rsidRPr="00AB5FED" w:rsidRDefault="00A90238" w:rsidP="00A90238">
      <w:pPr>
        <w:pStyle w:val="B1"/>
      </w:pPr>
      <w:r w:rsidRPr="00AB5FED">
        <w:t>9.</w:t>
      </w:r>
      <w:r w:rsidRPr="00AB5FED">
        <w:tab/>
        <w:t xml:space="preserve">The </w:t>
      </w:r>
      <w:r>
        <w:t>MCVideo</w:t>
      </w:r>
      <w:r w:rsidRPr="00AB5FED">
        <w:t xml:space="preserve"> server sends the </w:t>
      </w:r>
      <w:r>
        <w:t>MCVideo</w:t>
      </w:r>
      <w:r w:rsidRPr="00AB5FED">
        <w:t xml:space="preserve"> emergency group call response to the </w:t>
      </w:r>
      <w:r>
        <w:t>MCVideo</w:t>
      </w:r>
      <w:r w:rsidRPr="00AB5FED">
        <w:t xml:space="preserve"> user 1 to inform the successful </w:t>
      </w:r>
      <w:r>
        <w:t>MCVideo</w:t>
      </w:r>
      <w:r w:rsidRPr="00AB5FED">
        <w:t xml:space="preserve"> emergency call establishment.</w:t>
      </w:r>
    </w:p>
    <w:p w14:paraId="0C85ACBF" w14:textId="77777777" w:rsidR="00A90238" w:rsidRPr="00AB5FED" w:rsidRDefault="00A90238" w:rsidP="00A90238">
      <w:pPr>
        <w:pStyle w:val="NO"/>
      </w:pPr>
      <w:r w:rsidRPr="00AB5FED">
        <w:t>NOTE </w:t>
      </w:r>
      <w:r>
        <w:t>6</w:t>
      </w:r>
      <w:r w:rsidRPr="00AB5FED">
        <w:t>:</w:t>
      </w:r>
      <w:r w:rsidRPr="00AB5FED">
        <w:tab/>
        <w:t>Step 9 can occur at any time following step 5, and prior to step 10 depending on the conditions to proceed with the call.</w:t>
      </w:r>
    </w:p>
    <w:p w14:paraId="7F40CE8F"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have successfully established media plane for communication. </w:t>
      </w:r>
      <w:r>
        <w:t>MCVideo</w:t>
      </w:r>
      <w:r w:rsidRPr="00AB5FED">
        <w:t xml:space="preserve"> </w:t>
      </w:r>
      <w:r>
        <w:t>transmission control</w:t>
      </w:r>
      <w:r w:rsidRPr="00AB5FED">
        <w:t xml:space="preserve"> participant 1, </w:t>
      </w:r>
      <w:r>
        <w:t>transmission control</w:t>
      </w:r>
      <w:r w:rsidRPr="00AB5FED">
        <w:t xml:space="preserve"> participant 2 and </w:t>
      </w:r>
      <w:r>
        <w:t>transmission control</w:t>
      </w:r>
      <w:r w:rsidRPr="00AB5FED">
        <w:t xml:space="preserve"> participant 3 exchange </w:t>
      </w:r>
      <w:r>
        <w:t>transmission</w:t>
      </w:r>
      <w:r w:rsidRPr="00AB5FED">
        <w:t xml:space="preserve"> control information e.g., </w:t>
      </w:r>
      <w:r>
        <w:t>MCVideo</w:t>
      </w:r>
      <w:r w:rsidRPr="00AB5FED">
        <w:t xml:space="preserve"> client 1 receives the </w:t>
      </w:r>
      <w:r>
        <w:t>transmit media granted</w:t>
      </w:r>
      <w:r w:rsidRPr="00AB5FED">
        <w:t xml:space="preserve"> information over the established media plane, while the other </w:t>
      </w:r>
      <w:r>
        <w:t>MCVideo</w:t>
      </w:r>
      <w:r w:rsidRPr="00AB5FED">
        <w:t xml:space="preserve"> client's receive </w:t>
      </w:r>
      <w:r>
        <w:t>media available notification with forced reception</w:t>
      </w:r>
      <w:r w:rsidRPr="00AB5FED">
        <w:t xml:space="preserve"> information. </w:t>
      </w:r>
      <w:r>
        <w:t>MCVideo</w:t>
      </w:r>
      <w:r w:rsidRPr="00AB5FED">
        <w:t xml:space="preserve"> client 1 indicates to the </w:t>
      </w:r>
      <w:r>
        <w:t>MCVideo</w:t>
      </w:r>
      <w:r w:rsidRPr="00AB5FED">
        <w:t xml:space="preserve"> user that the </w:t>
      </w:r>
      <w:r>
        <w:t>permission is granted to transmit</w:t>
      </w:r>
      <w:r w:rsidRPr="00AB5FED">
        <w:t xml:space="preserve"> media, while the other </w:t>
      </w:r>
      <w:r>
        <w:t>MCVideo</w:t>
      </w:r>
      <w:r w:rsidRPr="00AB5FED">
        <w:t xml:space="preserve"> clients in the </w:t>
      </w:r>
      <w:r>
        <w:t>MCVideo</w:t>
      </w:r>
      <w:r w:rsidRPr="00AB5FED">
        <w:t xml:space="preserve"> emergency group call will be receiving that media. </w:t>
      </w:r>
      <w:r>
        <w:t>MCVideo</w:t>
      </w:r>
      <w:r w:rsidRPr="00AB5FED">
        <w:t xml:space="preserve"> client 1 can override other clients in the call except those that are also in the </w:t>
      </w:r>
      <w:r>
        <w:t>MCVideo</w:t>
      </w:r>
      <w:r w:rsidRPr="00AB5FED">
        <w:t xml:space="preserve"> emergency state.</w:t>
      </w:r>
    </w:p>
    <w:p w14:paraId="74414679" w14:textId="77777777" w:rsidR="00A90238" w:rsidRPr="00AB5FED" w:rsidRDefault="00A90238" w:rsidP="00A90238">
      <w:pPr>
        <w:pStyle w:val="Heading6"/>
      </w:pPr>
      <w:bookmarkStart w:id="465" w:name="_Toc433209768"/>
      <w:bookmarkStart w:id="466" w:name="_Toc460616064"/>
      <w:bookmarkStart w:id="467" w:name="_Toc460616925"/>
      <w:bookmarkStart w:id="468" w:name="_Toc465162537"/>
      <w:bookmarkStart w:id="469" w:name="_Toc154701439"/>
      <w:r>
        <w:t>7.1.2.5</w:t>
      </w:r>
      <w:r w:rsidRPr="00AB5FED">
        <w:t>.1.2</w:t>
      </w:r>
      <w:r w:rsidRPr="00AB5FED">
        <w:tab/>
      </w:r>
      <w:r>
        <w:t>MCVideo</w:t>
      </w:r>
      <w:r w:rsidRPr="00AB5FED">
        <w:t xml:space="preserve"> group call upgraded to an </w:t>
      </w:r>
      <w:r>
        <w:t>MCVideo</w:t>
      </w:r>
      <w:r w:rsidRPr="00AB5FED">
        <w:t xml:space="preserve"> emergency group call</w:t>
      </w:r>
      <w:bookmarkEnd w:id="465"/>
      <w:bookmarkEnd w:id="466"/>
      <w:bookmarkEnd w:id="467"/>
      <w:bookmarkEnd w:id="468"/>
      <w:bookmarkEnd w:id="469"/>
    </w:p>
    <w:p w14:paraId="073979FC" w14:textId="77777777" w:rsidR="00A90238" w:rsidRPr="00AB5FED" w:rsidRDefault="00A90238" w:rsidP="00A90238">
      <w:r w:rsidRPr="00AB5FED">
        <w:t xml:space="preserve">The procedure </w:t>
      </w:r>
      <w:r>
        <w:t>describes</w:t>
      </w:r>
      <w:r w:rsidRPr="00AB5FED">
        <w:t xml:space="preserve"> the case where an authorized </w:t>
      </w:r>
      <w:r>
        <w:t>MCVideo</w:t>
      </w:r>
      <w:r w:rsidRPr="00AB5FED">
        <w:t xml:space="preserve"> user is upgrading an </w:t>
      </w:r>
      <w:r>
        <w:t>MCVideo</w:t>
      </w:r>
      <w:r w:rsidRPr="00AB5FED">
        <w:t xml:space="preserve"> group call to an </w:t>
      </w:r>
      <w:r>
        <w:t>MCVideo</w:t>
      </w:r>
      <w:r w:rsidRPr="00AB5FED">
        <w:t xml:space="preserve"> emergency group call while the </w:t>
      </w:r>
      <w:r>
        <w:t>MCVideo</w:t>
      </w:r>
      <w:r w:rsidRPr="00AB5FED">
        <w:t xml:space="preserve"> group call is already in progress.</w:t>
      </w:r>
    </w:p>
    <w:p w14:paraId="43096CEC" w14:textId="77777777" w:rsidR="00A90238" w:rsidRPr="00AB5FED" w:rsidRDefault="00A90238" w:rsidP="00A90238">
      <w:r w:rsidRPr="00AB5FED">
        <w:t>Procedures in figure </w:t>
      </w:r>
      <w:r>
        <w:t>7.1.2.5</w:t>
      </w:r>
      <w:r w:rsidRPr="00AB5FED">
        <w:t xml:space="preserve">.1.2-1 are the signalling control plane procedures for the </w:t>
      </w:r>
      <w:r>
        <w:t>MCVideo</w:t>
      </w:r>
      <w:r w:rsidRPr="00AB5FED">
        <w:t xml:space="preserve"> client upgrading an </w:t>
      </w:r>
      <w:r>
        <w:t>MCVideo</w:t>
      </w:r>
      <w:r w:rsidRPr="00AB5FED">
        <w:t xml:space="preserve"> group call on an </w:t>
      </w:r>
      <w:r>
        <w:t>MCVideo</w:t>
      </w:r>
      <w:r w:rsidRPr="00AB5FED">
        <w:t xml:space="preserve"> group to an </w:t>
      </w:r>
      <w:r>
        <w:t>MCVideo</w:t>
      </w:r>
      <w:r w:rsidRPr="00AB5FED">
        <w:t xml:space="preserve"> emergency group call.</w:t>
      </w:r>
    </w:p>
    <w:p w14:paraId="5BA4724C"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4EC1C246" w14:textId="77777777" w:rsidR="00A90238" w:rsidRPr="00AB5FED" w:rsidRDefault="00A90238" w:rsidP="00A90238">
      <w:r w:rsidRPr="00AB5FED">
        <w:t>Pre-conditions:</w:t>
      </w:r>
    </w:p>
    <w:p w14:paraId="7A46CA26"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8C60207"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2F488183" w14:textId="77777777" w:rsidR="00A90238" w:rsidRPr="00AB5FED" w:rsidRDefault="00A90238" w:rsidP="00A90238">
      <w:pPr>
        <w:pStyle w:val="B1"/>
      </w:pPr>
      <w:r w:rsidRPr="00AB5FED">
        <w:t>3.</w:t>
      </w:r>
      <w:r w:rsidRPr="00AB5FED">
        <w:tab/>
        <w:t xml:space="preserve">An </w:t>
      </w:r>
      <w:r>
        <w:t>MCVideo</w:t>
      </w:r>
      <w:r w:rsidRPr="00AB5FED">
        <w:t xml:space="preserve"> group call is already in progress.</w:t>
      </w:r>
    </w:p>
    <w:p w14:paraId="0B9D568F" w14:textId="77777777" w:rsidR="00A90238" w:rsidRPr="00AB5FED" w:rsidRDefault="00A90238" w:rsidP="00A90238">
      <w:pPr>
        <w:pStyle w:val="B1"/>
      </w:pPr>
      <w:r w:rsidRPr="00AB5FED">
        <w:lastRenderedPageBreak/>
        <w:t>4.</w:t>
      </w:r>
      <w:r w:rsidRPr="00AB5FED">
        <w:tab/>
        <w:t xml:space="preserve">The initiating </w:t>
      </w:r>
      <w:r>
        <w:t>MCVideo</w:t>
      </w:r>
      <w:r w:rsidRPr="00AB5FED">
        <w:t xml:space="preserve"> client 1 has been configured to send an </w:t>
      </w:r>
      <w:r>
        <w:t>MCVideo</w:t>
      </w:r>
      <w:r w:rsidRPr="00AB5FED">
        <w:t xml:space="preserve"> emergency alert when upgrading an </w:t>
      </w:r>
      <w:r>
        <w:t>MCVideo</w:t>
      </w:r>
      <w:r w:rsidRPr="00AB5FED">
        <w:t xml:space="preserve"> emergency group call.</w:t>
      </w:r>
    </w:p>
    <w:p w14:paraId="2E0E68DE" w14:textId="77777777" w:rsidR="00A90238" w:rsidRPr="00AB5FED" w:rsidRDefault="00A90238" w:rsidP="00A90238">
      <w:pPr>
        <w:pStyle w:val="TH"/>
      </w:pPr>
      <w:r w:rsidRPr="00AB5FED">
        <w:object w:dxaOrig="8124" w:dyaOrig="7620" w14:anchorId="5DF1BDDD">
          <v:shape id="_x0000_i1039" type="#_x0000_t75" style="width:406.5pt;height:380.05pt" o:ole="">
            <v:imagedata r:id="rId39" o:title=""/>
          </v:shape>
          <o:OLEObject Type="Embed" ProgID="Visio.Drawing.11" ShapeID="_x0000_i1039" DrawAspect="Content" ObjectID="_1765314949" r:id="rId40"/>
        </w:object>
      </w:r>
    </w:p>
    <w:p w14:paraId="79D9D9F9" w14:textId="77777777" w:rsidR="00A90238" w:rsidRPr="00AB5FED" w:rsidRDefault="00A90238" w:rsidP="00A90238">
      <w:pPr>
        <w:pStyle w:val="TF"/>
      </w:pPr>
      <w:r w:rsidRPr="00AB5FED">
        <w:t>Figure </w:t>
      </w:r>
      <w:r>
        <w:t>7.1.2.5</w:t>
      </w:r>
      <w:r w:rsidRPr="00AB5FED">
        <w:t xml:space="preserve">.1.2-1: </w:t>
      </w:r>
      <w:r>
        <w:t>MCVideo</w:t>
      </w:r>
      <w:r w:rsidRPr="00AB5FED">
        <w:t xml:space="preserve"> group call upgraded to an </w:t>
      </w:r>
      <w:r>
        <w:t>MCVideo</w:t>
      </w:r>
      <w:r w:rsidRPr="00AB5FED">
        <w:t xml:space="preserve"> emergency group call</w:t>
      </w:r>
    </w:p>
    <w:p w14:paraId="358C10AE"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 group emergency.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5968BA5A" w14:textId="1034DD72" w:rsidR="00A90238" w:rsidRPr="00AB5FED" w:rsidRDefault="00A90238" w:rsidP="00A90238">
      <w:pPr>
        <w:pStyle w:val="NO"/>
      </w:pPr>
      <w:r>
        <w:t>NOTE</w:t>
      </w:r>
      <w:r w:rsidR="00792D0A">
        <w:t> </w:t>
      </w:r>
      <w:r>
        <w:t>2: While MCVideo client 1 is in the emergency state, all MCVideo group and private calls initiated by MCVideo client 1 are initiated as MCVideo emergency calls.</w:t>
      </w:r>
    </w:p>
    <w:p w14:paraId="21C1F20D" w14:textId="77777777" w:rsidR="00A90238"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w:t>
      </w:r>
      <w:r>
        <w:t>MCVideo</w:t>
      </w:r>
      <w:r w:rsidRPr="00AB5FED">
        <w:t xml:space="preserve"> group to an in-progress emergency state by sending an </w:t>
      </w:r>
      <w:r>
        <w:t>MCVideo</w:t>
      </w:r>
      <w:r w:rsidRPr="00AB5FED">
        <w:t xml:space="preserve"> emergency group call request. If configured to send an </w:t>
      </w:r>
      <w:r>
        <w:t>MCVideo</w:t>
      </w:r>
      <w:r w:rsidRPr="00AB5FED">
        <w:t xml:space="preserve"> alert when initiating an </w:t>
      </w:r>
      <w:r>
        <w:t>MCVideo</w:t>
      </w:r>
      <w:r w:rsidRPr="00AB5FED">
        <w:t xml:space="preserve"> emergency upgrade, the request also contains an indication that an </w:t>
      </w:r>
      <w:r>
        <w:t>MCVideo</w:t>
      </w:r>
      <w:r w:rsidRPr="00AB5FED">
        <w:t xml:space="preserve"> alert is to be initiated. The request may contain an indication of an implicit </w:t>
      </w:r>
      <w:r>
        <w:t>transmit media</w:t>
      </w:r>
      <w:r w:rsidRPr="00AB5FED">
        <w:t xml:space="preserve"> request.</w:t>
      </w:r>
      <w:r w:rsidRPr="009E77F2">
        <w:t xml:space="preserve"> </w:t>
      </w:r>
    </w:p>
    <w:p w14:paraId="286FB105" w14:textId="02611B03" w:rsidR="00A90238" w:rsidRPr="00AB5FED" w:rsidRDefault="00A90238" w:rsidP="00A90238">
      <w:pPr>
        <w:pStyle w:val="NO"/>
      </w:pPr>
      <w:r>
        <w:t>NOTE</w:t>
      </w:r>
      <w:r w:rsidR="00792D0A">
        <w:t> </w:t>
      </w:r>
      <w:r>
        <w:t>3:</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5FE6CD8E" w14:textId="77777777" w:rsidR="00A90238" w:rsidRPr="00AB5FED" w:rsidRDefault="00A90238" w:rsidP="00A90238">
      <w:pPr>
        <w:pStyle w:val="B1"/>
      </w:pPr>
      <w:r w:rsidRPr="00AB5FED">
        <w:t>3.</w:t>
      </w:r>
      <w:r w:rsidRPr="00AB5FED">
        <w:tab/>
        <w:t xml:space="preserve">The </w:t>
      </w:r>
      <w:r>
        <w:t>MCVideo</w:t>
      </w:r>
      <w:r w:rsidRPr="00AB5FED">
        <w:t xml:space="preserve"> server adjusts the priority of the underlying bearer for all participants in the </w:t>
      </w:r>
      <w:r>
        <w:t>MCVideo</w:t>
      </w:r>
      <w:r w:rsidRPr="00AB5FED">
        <w:t xml:space="preserve"> group.</w:t>
      </w:r>
    </w:p>
    <w:p w14:paraId="34689807" w14:textId="77777777" w:rsidR="00A90238" w:rsidRPr="00AB5FED" w:rsidRDefault="00A90238" w:rsidP="00A90238">
      <w:pPr>
        <w:pStyle w:val="B1"/>
      </w:pPr>
      <w:r w:rsidRPr="00AB5FED">
        <w:t>4.</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an </w:t>
      </w:r>
      <w:r>
        <w:t>MCVideo</w:t>
      </w:r>
      <w:r w:rsidRPr="00AB5FED">
        <w:t xml:space="preserve"> emergency alert if the request from the originator indicated </w:t>
      </w:r>
      <w:r>
        <w:t>MCVideo</w:t>
      </w:r>
      <w:r w:rsidRPr="00AB5FED">
        <w:t xml:space="preserve"> emergency alert. </w:t>
      </w:r>
    </w:p>
    <w:p w14:paraId="2B9D1D69" w14:textId="77777777" w:rsidR="00A90238" w:rsidRPr="00AB5FED" w:rsidRDefault="00A90238" w:rsidP="00A90238">
      <w:pPr>
        <w:pStyle w:val="B1"/>
      </w:pPr>
      <w:r w:rsidRPr="00AB5FED">
        <w:t>5.</w:t>
      </w:r>
      <w:r w:rsidRPr="00AB5FED">
        <w:tab/>
      </w:r>
      <w:r>
        <w:t>MCVideo</w:t>
      </w:r>
      <w:r w:rsidRPr="00AB5FED">
        <w:t xml:space="preserve"> users are notified of the in-progress emergency state of the </w:t>
      </w:r>
      <w:r>
        <w:t>MCVideo</w:t>
      </w:r>
      <w:r w:rsidRPr="00AB5FED">
        <w:t xml:space="preserve"> group.</w:t>
      </w:r>
    </w:p>
    <w:p w14:paraId="457E08F4" w14:textId="77777777" w:rsidR="00A90238" w:rsidRPr="00AB5FED" w:rsidRDefault="00A90238" w:rsidP="00A90238">
      <w:pPr>
        <w:pStyle w:val="B1"/>
      </w:pPr>
      <w:r w:rsidRPr="00AB5FED">
        <w:lastRenderedPageBreak/>
        <w:t>6.</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group emergency request. For a multicast call, these acknowledgements are not sent.</w:t>
      </w:r>
    </w:p>
    <w:p w14:paraId="0F2A613E"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t>MCVideo</w:t>
      </w:r>
      <w:r w:rsidRPr="00AB5FED">
        <w:t xml:space="preserve"> emergency group call response to the </w:t>
      </w:r>
      <w:r>
        <w:t>MCVideo</w:t>
      </w:r>
      <w:r w:rsidRPr="00AB5FED">
        <w:t xml:space="preserve"> user 1 to </w:t>
      </w:r>
      <w:r w:rsidRPr="00AB5FED">
        <w:rPr>
          <w:lang w:eastAsia="en-GB"/>
        </w:rPr>
        <w:t xml:space="preserve">confirm the upgrade request.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7E150E0" w14:textId="77777777" w:rsidR="00A90238" w:rsidRPr="00AB5FED" w:rsidRDefault="00A90238" w:rsidP="00A90238">
      <w:pPr>
        <w:pStyle w:val="NO"/>
      </w:pPr>
      <w:r w:rsidRPr="00AB5FED">
        <w:t>NOTE </w:t>
      </w:r>
      <w:r>
        <w:t>4</w:t>
      </w:r>
      <w:r w:rsidRPr="00AB5FED">
        <w:t>:</w:t>
      </w:r>
      <w:r w:rsidRPr="00AB5FED">
        <w:tab/>
        <w:t>Step 7 can occur at any time following step 3, and prior to step 8 depending on the conditions to proceed with the call.</w:t>
      </w:r>
    </w:p>
    <w:p w14:paraId="49E89AE9"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continue with the </w:t>
      </w:r>
      <w:r>
        <w:t>MCVideo</w:t>
      </w:r>
      <w:r w:rsidRPr="00AB5FED">
        <w:t xml:space="preserve"> group call, which has been transformed into an </w:t>
      </w:r>
      <w:r>
        <w:t>MCVideo</w:t>
      </w:r>
      <w:r w:rsidRPr="00AB5FED">
        <w:t xml:space="preserve"> emergency group call. </w:t>
      </w:r>
      <w:r>
        <w:t>MCVideo</w:t>
      </w:r>
      <w:r w:rsidRPr="00AB5FED">
        <w:t xml:space="preserve"> client 1 can override other clients in the call except those that are also in the </w:t>
      </w:r>
      <w:r>
        <w:t>MCVideo</w:t>
      </w:r>
      <w:r w:rsidRPr="00AB5FED">
        <w:t xml:space="preserve"> emergency state.</w:t>
      </w:r>
    </w:p>
    <w:p w14:paraId="7B8BA7F2" w14:textId="77777777" w:rsidR="00A90238" w:rsidRPr="00AB5FED" w:rsidRDefault="00A90238" w:rsidP="00A90238">
      <w:pPr>
        <w:pStyle w:val="Heading6"/>
      </w:pPr>
      <w:bookmarkStart w:id="470" w:name="_Toc433209769"/>
      <w:bookmarkStart w:id="471" w:name="_Toc460616065"/>
      <w:bookmarkStart w:id="472" w:name="_Toc460616926"/>
      <w:bookmarkStart w:id="473" w:name="_Toc465162538"/>
      <w:bookmarkStart w:id="474" w:name="_Toc154701440"/>
      <w:r>
        <w:t>7.1.2.5</w:t>
      </w:r>
      <w:r w:rsidRPr="00AB5FED">
        <w:t>.1.3</w:t>
      </w:r>
      <w:r w:rsidRPr="00AB5FED">
        <w:tab/>
      </w:r>
      <w:r>
        <w:t>MCVideo</w:t>
      </w:r>
      <w:r w:rsidRPr="00AB5FED">
        <w:t xml:space="preserve"> </w:t>
      </w:r>
      <w:r>
        <w:t xml:space="preserve">in-progress </w:t>
      </w:r>
      <w:r w:rsidRPr="00AB5FED">
        <w:t xml:space="preserve">emergency group </w:t>
      </w:r>
      <w:r>
        <w:t>state</w:t>
      </w:r>
      <w:r w:rsidRPr="00AB5FED">
        <w:t xml:space="preserve"> cancel</w:t>
      </w:r>
      <w:bookmarkEnd w:id="470"/>
      <w:bookmarkEnd w:id="471"/>
      <w:bookmarkEnd w:id="472"/>
      <w:bookmarkEnd w:id="473"/>
      <w:bookmarkEnd w:id="474"/>
    </w:p>
    <w:p w14:paraId="37B6DDCF" w14:textId="77777777" w:rsidR="00A90238" w:rsidRPr="00AB5FED" w:rsidRDefault="00A90238" w:rsidP="00A90238">
      <w:pPr>
        <w:pStyle w:val="NO"/>
      </w:pPr>
      <w:r>
        <w:t>NOTE 1:</w:t>
      </w:r>
      <w:r>
        <w:tab/>
        <w:t>In Rel-14 and Rel-13 versions of this specification the title of this subclause is "MCVideo emergency group call cancel".</w:t>
      </w:r>
    </w:p>
    <w:p w14:paraId="7D682171"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cancels an </w:t>
      </w:r>
      <w:r>
        <w:t>MCVideo</w:t>
      </w:r>
      <w:r w:rsidRPr="00AB5FED">
        <w:t xml:space="preserve"> group's in-progress emergency</w:t>
      </w:r>
      <w:r>
        <w:t xml:space="preserve"> state</w:t>
      </w:r>
      <w:r w:rsidRPr="00AB5FED">
        <w:t>.</w:t>
      </w:r>
      <w:r>
        <w:t xml:space="preserve"> The emergency state of the group may alternatively be cancelled by the emergency alert cancellation procedure specified in 3GPP TS 23.280 [16], subclause 10.10.1.2.2.2</w:t>
      </w:r>
      <w:r w:rsidRPr="00AB5FED">
        <w:t>.</w:t>
      </w:r>
    </w:p>
    <w:p w14:paraId="1ED7E4B0" w14:textId="77777777" w:rsidR="00A90238" w:rsidRPr="00AB5FED" w:rsidRDefault="00A90238" w:rsidP="00A90238">
      <w:r w:rsidRPr="00AB5FED">
        <w:t>Procedures in figure </w:t>
      </w:r>
      <w:r>
        <w:t>7.1.2.5</w:t>
      </w:r>
      <w:r w:rsidRPr="00AB5FED">
        <w:t xml:space="preserve">.1.3-1 are the signalling control plane procedures for the </w:t>
      </w:r>
      <w:r>
        <w:t>MCVideo</w:t>
      </w:r>
      <w:r w:rsidRPr="00AB5FED">
        <w:t xml:space="preserve"> client cancelling an in-progress emergency</w:t>
      </w:r>
      <w:r>
        <w:t xml:space="preserve"> of a group</w:t>
      </w:r>
      <w:r w:rsidRPr="00AB5FED">
        <w:t>.</w:t>
      </w:r>
    </w:p>
    <w:p w14:paraId="5B6CF87F" w14:textId="77777777" w:rsidR="00A90238" w:rsidRPr="00AB5FED" w:rsidRDefault="00A90238" w:rsidP="00A90238">
      <w:pPr>
        <w:pStyle w:val="NO"/>
      </w:pPr>
      <w:r w:rsidRPr="00AB5FED">
        <w:t>NOTE </w:t>
      </w:r>
      <w:r>
        <w:t>2</w:t>
      </w:r>
      <w:r w:rsidRPr="00AB5FED">
        <w:t>:</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7E8601B1" w14:textId="77777777" w:rsidR="00A90238" w:rsidRPr="00AB5FED" w:rsidRDefault="00A90238" w:rsidP="00A90238">
      <w:pPr>
        <w:pStyle w:val="NO"/>
      </w:pPr>
      <w:r w:rsidRPr="00AB5FED">
        <w:t>NOTE </w:t>
      </w:r>
      <w:r>
        <w:t>3</w:t>
      </w:r>
      <w:r w:rsidRPr="00AB5FED">
        <w:t>:</w:t>
      </w:r>
      <w:r w:rsidRPr="00AB5FED">
        <w:tab/>
        <w:t xml:space="preserve">The end of the </w:t>
      </w:r>
      <w:r>
        <w:t>MCVideo</w:t>
      </w:r>
      <w:r w:rsidRPr="00AB5FED">
        <w:t xml:space="preserve"> emergency group call does not cancel the </w:t>
      </w:r>
      <w:r>
        <w:t>MCVideo</w:t>
      </w:r>
      <w:r w:rsidRPr="00AB5FED">
        <w:t xml:space="preserve"> group's in-progress emergency state. It is explicitly cancelled by an authorized user</w:t>
      </w:r>
      <w:r>
        <w:t xml:space="preserve"> using this procedure, or by the emergency alert cancellation procedure specified in 3GPP TS 23.280 [5], subclause 10.10.1.2.2.2</w:t>
      </w:r>
      <w:r w:rsidRPr="00AB5FED">
        <w:t>.</w:t>
      </w:r>
    </w:p>
    <w:p w14:paraId="75FBD02B" w14:textId="77777777" w:rsidR="00A90238" w:rsidRPr="00AB5FED" w:rsidRDefault="00A90238" w:rsidP="00A90238">
      <w:r w:rsidRPr="00AB5FED">
        <w:t>Pre-conditions:</w:t>
      </w:r>
    </w:p>
    <w:p w14:paraId="586DFEFA"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EDB9251"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1888EA92" w14:textId="77777777" w:rsidR="00A90238" w:rsidRPr="00AB5FED" w:rsidRDefault="00A90238" w:rsidP="00A90238">
      <w:pPr>
        <w:pStyle w:val="B1"/>
      </w:pPr>
      <w:r w:rsidRPr="00AB5FED">
        <w:t>3.</w:t>
      </w:r>
      <w:r w:rsidRPr="00AB5FED">
        <w:tab/>
      </w:r>
      <w:r>
        <w:t>MCVideo</w:t>
      </w:r>
      <w:r w:rsidRPr="00AB5FED">
        <w:t xml:space="preserve"> group members have been notified about the in-progress emergency.</w:t>
      </w:r>
    </w:p>
    <w:p w14:paraId="579B9EE8" w14:textId="77777777" w:rsidR="00A90238" w:rsidRPr="00AB5FED" w:rsidRDefault="00A90238" w:rsidP="00A90238">
      <w:pPr>
        <w:pStyle w:val="B1"/>
      </w:pPr>
      <w:r w:rsidRPr="00AB5FED">
        <w:t>4.</w:t>
      </w:r>
      <w:r w:rsidRPr="00AB5FED">
        <w:tab/>
        <w:t xml:space="preserve">The </w:t>
      </w:r>
      <w:r>
        <w:t>MCVideo</w:t>
      </w:r>
      <w:r w:rsidRPr="00AB5FED">
        <w:t xml:space="preserve"> group is in the in-progress emergency state and has prioritized bearer support.</w:t>
      </w:r>
    </w:p>
    <w:p w14:paraId="082C0925" w14:textId="77777777" w:rsidR="00A90238" w:rsidRPr="00AB5FED" w:rsidRDefault="00A90238" w:rsidP="00A90238">
      <w:pPr>
        <w:pStyle w:val="B1"/>
      </w:pPr>
      <w:r w:rsidRPr="00AB5FED">
        <w:t>5.</w:t>
      </w:r>
      <w:r w:rsidRPr="00AB5FED">
        <w:tab/>
      </w:r>
      <w:r>
        <w:t>MCVideo</w:t>
      </w:r>
      <w:r w:rsidRPr="00AB5FED">
        <w:t xml:space="preserve"> client 1 previously initiated the in-progress emergency</w:t>
      </w:r>
      <w:r>
        <w:t xml:space="preserve"> for the group</w:t>
      </w:r>
      <w:r w:rsidRPr="00AB5FED">
        <w:t>.</w:t>
      </w:r>
    </w:p>
    <w:p w14:paraId="1C678245" w14:textId="77777777" w:rsidR="00A90238" w:rsidRPr="00AB5FED" w:rsidRDefault="00A90238" w:rsidP="00A90238">
      <w:pPr>
        <w:pStyle w:val="TH"/>
      </w:pPr>
      <w:r w:rsidRPr="00AB5FED">
        <w:object w:dxaOrig="8418" w:dyaOrig="7633" w14:anchorId="1E0DAC37">
          <v:shape id="_x0000_i1040" type="#_x0000_t75" style="width:421.05pt;height:381.85pt" o:ole="">
            <v:imagedata r:id="rId41" o:title=""/>
          </v:shape>
          <o:OLEObject Type="Embed" ProgID="Visio.Drawing.11" ShapeID="_x0000_i1040" DrawAspect="Content" ObjectID="_1765314950" r:id="rId42"/>
        </w:object>
      </w:r>
    </w:p>
    <w:p w14:paraId="49FD62E3" w14:textId="77777777" w:rsidR="00A90238" w:rsidRPr="00AB5FED" w:rsidRDefault="00A90238" w:rsidP="00A90238">
      <w:pPr>
        <w:pStyle w:val="TF"/>
      </w:pPr>
      <w:r w:rsidRPr="00AB5FED">
        <w:t>Figure </w:t>
      </w:r>
      <w:r>
        <w:t>7.1.2.5.</w:t>
      </w:r>
      <w:r w:rsidRPr="00AB5FED">
        <w:t xml:space="preserve">1.3-1: </w:t>
      </w:r>
      <w:r>
        <w:t>MCVideo</w:t>
      </w:r>
      <w:r w:rsidRPr="00AB5FED">
        <w:t xml:space="preserve"> </w:t>
      </w:r>
      <w:r>
        <w:t xml:space="preserve">in-progress </w:t>
      </w:r>
      <w:r w:rsidRPr="00AB5FED">
        <w:t xml:space="preserve">emergency group </w:t>
      </w:r>
      <w:r>
        <w:t xml:space="preserve">state </w:t>
      </w:r>
      <w:r w:rsidRPr="00AB5FED">
        <w:t>cancel</w:t>
      </w:r>
    </w:p>
    <w:p w14:paraId="18C785CB" w14:textId="77777777" w:rsidR="00A90238" w:rsidRPr="00AB5FED"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w:t>
      </w:r>
      <w:r>
        <w:t xml:space="preserve">in-progress </w:t>
      </w:r>
      <w:r w:rsidRPr="00AB5FED">
        <w:t xml:space="preserve">emergency group </w:t>
      </w:r>
      <w:r>
        <w:t xml:space="preserve">state </w:t>
      </w:r>
      <w:r w:rsidRPr="00AB5FED">
        <w:t>cancel.</w:t>
      </w:r>
    </w:p>
    <w:p w14:paraId="396482BB" w14:textId="77777777" w:rsidR="00A90238" w:rsidRPr="00AB5FED" w:rsidRDefault="00A90238" w:rsidP="00A90238">
      <w:pPr>
        <w:pStyle w:val="NO"/>
      </w:pPr>
      <w:r w:rsidRPr="00AB5FED">
        <w:t>NOTE </w:t>
      </w:r>
      <w:r>
        <w:t>4</w:t>
      </w:r>
      <w:r w:rsidRPr="00AB5FED">
        <w:t>:</w:t>
      </w:r>
      <w:r w:rsidRPr="00AB5FED">
        <w:tab/>
        <w:t xml:space="preserve">An </w:t>
      </w:r>
      <w:r>
        <w:t>MCVideo</w:t>
      </w:r>
      <w:r w:rsidRPr="00AB5FED">
        <w:t xml:space="preserve"> user authorized to cancel in-progress emergencies on the </w:t>
      </w:r>
      <w:r>
        <w:t>MCVideo</w:t>
      </w:r>
      <w:r w:rsidRPr="00AB5FED">
        <w:t xml:space="preserve"> group can also be authorised to cancel the </w:t>
      </w:r>
      <w:r>
        <w:t>MCVideo</w:t>
      </w:r>
      <w:r w:rsidRPr="00AB5FED">
        <w:t xml:space="preserve"> emergency alert in addition to the initiator. However, only the initiator can cancel the initiator's local </w:t>
      </w:r>
      <w:r>
        <w:t>MCVideo</w:t>
      </w:r>
      <w:r w:rsidRPr="00AB5FED">
        <w:t xml:space="preserve"> emergency state.</w:t>
      </w:r>
    </w:p>
    <w:p w14:paraId="5FF80C6F"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w:t>
      </w:r>
      <w:r>
        <w:t xml:space="preserve">in-progress </w:t>
      </w:r>
      <w:r w:rsidRPr="00AB5FED">
        <w:t xml:space="preserve">emergency group </w:t>
      </w:r>
      <w:r>
        <w:t>state</w:t>
      </w:r>
      <w:r w:rsidRPr="00AB5FED">
        <w:t xml:space="preserve"> cancel request to the </w:t>
      </w:r>
      <w:r>
        <w:t>MCVideo</w:t>
      </w:r>
      <w:r w:rsidRPr="00AB5FED">
        <w:t xml:space="preserve"> server. </w:t>
      </w:r>
    </w:p>
    <w:p w14:paraId="4A01E99F" w14:textId="77777777" w:rsidR="00A90238" w:rsidRDefault="00A90238" w:rsidP="00A90238">
      <w:pPr>
        <w:pStyle w:val="NO"/>
      </w:pPr>
      <w:r w:rsidRPr="00AB5FED">
        <w:t>NOTE </w:t>
      </w:r>
      <w:r>
        <w:t>5</w:t>
      </w:r>
      <w:r w:rsidRPr="00AB5FED">
        <w:t>:</w:t>
      </w:r>
      <w:r w:rsidRPr="00AB5FED">
        <w:tab/>
      </w:r>
      <w:r>
        <w:t>If an</w:t>
      </w:r>
      <w:r w:rsidRPr="00AB5FED">
        <w:t xml:space="preserve"> </w:t>
      </w:r>
      <w:r>
        <w:t>MCVideo</w:t>
      </w:r>
      <w:r w:rsidRPr="00AB5FED">
        <w:t xml:space="preserve"> emergency alert</w:t>
      </w:r>
      <w:r>
        <w:t xml:space="preserve"> relating to MCVideo client 1 is</w:t>
      </w:r>
      <w:r w:rsidRPr="00AB5FED">
        <w:t xml:space="preserve"> in effect together with an </w:t>
      </w:r>
      <w:r>
        <w:t>MCVideo</w:t>
      </w:r>
      <w:r w:rsidRPr="00AB5FED">
        <w:t xml:space="preserve"> </w:t>
      </w:r>
      <w:r>
        <w:t xml:space="preserve">in-progress </w:t>
      </w:r>
      <w:r w:rsidRPr="00AB5FED">
        <w:t xml:space="preserve">emergency group </w:t>
      </w:r>
      <w:r>
        <w:t>state</w:t>
      </w:r>
      <w:r w:rsidRPr="00AB5FED">
        <w:t xml:space="preserve"> on the </w:t>
      </w:r>
      <w:r>
        <w:t>MCVideo</w:t>
      </w:r>
      <w:r w:rsidRPr="00AB5FED">
        <w:t xml:space="preserve"> group, the </w:t>
      </w:r>
      <w:r>
        <w:t>MCVideo</w:t>
      </w:r>
      <w:r w:rsidRPr="00AB5FED">
        <w:t xml:space="preserve"> emergency alert</w:t>
      </w:r>
      <w:r w:rsidRPr="009E77F2">
        <w:t xml:space="preserve"> </w:t>
      </w:r>
      <w:r>
        <w:t>of MCVideo client 1</w:t>
      </w:r>
      <w:r w:rsidRPr="00AB5FED">
        <w:t xml:space="preserve"> can be cancelled at the same time. In that case, the </w:t>
      </w:r>
      <w:r>
        <w:t>MCVideo</w:t>
      </w:r>
      <w:r w:rsidRPr="00AB5FED">
        <w:t xml:space="preserve"> </w:t>
      </w:r>
      <w:r>
        <w:t xml:space="preserve">in-progress </w:t>
      </w:r>
      <w:r w:rsidRPr="00AB5FED">
        <w:t xml:space="preserve">emergency group </w:t>
      </w:r>
      <w:r>
        <w:t>state</w:t>
      </w:r>
      <w:r w:rsidRPr="00AB5FED">
        <w:t xml:space="preserve"> request carries an indication that the </w:t>
      </w:r>
      <w:r>
        <w:t xml:space="preserve">emergency </w:t>
      </w:r>
      <w:r w:rsidRPr="00AB5FED">
        <w:t>alert</w:t>
      </w:r>
      <w:r w:rsidRPr="009E77F2">
        <w:t xml:space="preserve"> </w:t>
      </w:r>
      <w:r>
        <w:t>of MCVideo client 1</w:t>
      </w:r>
      <w:r w:rsidRPr="00AB5FED">
        <w:t xml:space="preserve"> is also being cancelled.</w:t>
      </w:r>
      <w:r w:rsidRPr="009E77F2">
        <w:t xml:space="preserve"> </w:t>
      </w:r>
    </w:p>
    <w:p w14:paraId="466C56CC" w14:textId="162B1873" w:rsidR="00A90238" w:rsidRPr="00AB5FED" w:rsidRDefault="00A90238" w:rsidP="00A90238">
      <w:pPr>
        <w:pStyle w:val="NO"/>
        <w:rPr>
          <w:lang w:eastAsia="en-GB"/>
        </w:rPr>
      </w:pPr>
      <w:r>
        <w:t>NOTE</w:t>
      </w:r>
      <w:r w:rsidR="00792D0A">
        <w:t> </w:t>
      </w:r>
      <w:r>
        <w:t>6:</w:t>
      </w:r>
      <w:r>
        <w:tab/>
        <w:t>If an MCVideo in-progress emergency group state cancel request is received by the MCVideo server while a group member that is in the emergency state is transmitting, the MCVideo in-progress emergency group state cancel request is rejected by the MCVideo server.</w:t>
      </w:r>
    </w:p>
    <w:p w14:paraId="454AA860" w14:textId="77777777" w:rsidR="00A90238" w:rsidRPr="00AB5FED" w:rsidRDefault="00A90238" w:rsidP="00A90238">
      <w:pPr>
        <w:pStyle w:val="B1"/>
      </w:pPr>
      <w:r w:rsidRPr="00AB5FED">
        <w:t>3.</w:t>
      </w:r>
      <w:r w:rsidRPr="00AB5FED">
        <w:tab/>
      </w:r>
      <w:r>
        <w:t>MCVideo</w:t>
      </w:r>
      <w:r w:rsidRPr="00AB5FED">
        <w:t xml:space="preserve"> server resolves the </w:t>
      </w:r>
      <w:r>
        <w:t>MCVideo</w:t>
      </w:r>
      <w:r w:rsidRPr="00AB5FED">
        <w:t xml:space="preserve"> group ID to determine the members of that </w:t>
      </w:r>
      <w:r>
        <w:t>MCVideo</w:t>
      </w:r>
      <w:r w:rsidRPr="00AB5FED">
        <w:t xml:space="preserve"> group and their affiliation status, based upon the information from group management server.</w:t>
      </w:r>
    </w:p>
    <w:p w14:paraId="5C2A43AA" w14:textId="77777777" w:rsidR="00A90238" w:rsidRPr="00AB5FED" w:rsidRDefault="00A90238" w:rsidP="00A90238">
      <w:pPr>
        <w:pStyle w:val="B1"/>
      </w:pPr>
      <w:r w:rsidRPr="00AB5FED">
        <w:t>4.</w:t>
      </w:r>
      <w:r w:rsidRPr="00AB5FED">
        <w:tab/>
        <w:t xml:space="preserve">The </w:t>
      </w:r>
      <w:r>
        <w:t>MCVideo</w:t>
      </w:r>
      <w:r w:rsidRPr="00AB5FED">
        <w:t xml:space="preserve"> server adjusts the priority of the underlying bearer; priority treatment is no longer required. The </w:t>
      </w:r>
      <w:r>
        <w:t>MCVideo</w:t>
      </w:r>
      <w:r w:rsidRPr="00AB5FED">
        <w:t xml:space="preserve"> server cancels/resets the emergency in-progress state of the </w:t>
      </w:r>
      <w:r>
        <w:t>MCVideo</w:t>
      </w:r>
      <w:r w:rsidRPr="00AB5FED">
        <w:t xml:space="preserve"> group.</w:t>
      </w:r>
    </w:p>
    <w:p w14:paraId="5C72B3F6" w14:textId="77777777" w:rsidR="00A90238" w:rsidRPr="00AB5FED" w:rsidRDefault="00A90238" w:rsidP="00A90238">
      <w:pPr>
        <w:pStyle w:val="B1"/>
      </w:pPr>
      <w:r w:rsidRPr="00AB5FED">
        <w:t>5.</w:t>
      </w:r>
      <w:r w:rsidRPr="00AB5FED">
        <w:tab/>
        <w:t xml:space="preserve">The </w:t>
      </w:r>
      <w:r>
        <w:t>MCVideo</w:t>
      </w:r>
      <w:r w:rsidRPr="00AB5FED">
        <w:t xml:space="preserve"> server sends an </w:t>
      </w:r>
      <w:r>
        <w:t>MCVideo</w:t>
      </w:r>
      <w:r w:rsidRPr="00AB5FED">
        <w:t xml:space="preserve"> </w:t>
      </w:r>
      <w:r>
        <w:t xml:space="preserve">in-progress </w:t>
      </w:r>
      <w:r w:rsidRPr="00AB5FED">
        <w:t xml:space="preserve">emergency group </w:t>
      </w:r>
      <w:r>
        <w:t xml:space="preserve">state </w:t>
      </w:r>
      <w:r w:rsidRPr="00AB5FED">
        <w:t xml:space="preserve">cancel request to the </w:t>
      </w:r>
      <w:r>
        <w:t>MCVideo</w:t>
      </w:r>
      <w:r w:rsidRPr="00AB5FED">
        <w:t xml:space="preserve"> group members.</w:t>
      </w:r>
    </w:p>
    <w:p w14:paraId="376ED117" w14:textId="77777777" w:rsidR="00A90238" w:rsidRPr="00AB5FED" w:rsidRDefault="00A90238" w:rsidP="00A90238">
      <w:pPr>
        <w:pStyle w:val="B1"/>
      </w:pPr>
      <w:r w:rsidRPr="00AB5FED">
        <w:t>6.</w:t>
      </w:r>
      <w:r w:rsidRPr="00AB5FED">
        <w:tab/>
      </w:r>
      <w:r>
        <w:t>MCVideo</w:t>
      </w:r>
      <w:r w:rsidRPr="00AB5FED">
        <w:t xml:space="preserve"> group members are notified of the </w:t>
      </w:r>
      <w:r>
        <w:t>MCVideo</w:t>
      </w:r>
      <w:r w:rsidRPr="00AB5FED">
        <w:t xml:space="preserve"> </w:t>
      </w:r>
      <w:r>
        <w:t xml:space="preserve">in-progress </w:t>
      </w:r>
      <w:r w:rsidRPr="00AB5FED">
        <w:t xml:space="preserve">emergency </w:t>
      </w:r>
      <w:r>
        <w:t xml:space="preserve">group state </w:t>
      </w:r>
      <w:r w:rsidRPr="00AB5FED">
        <w:t>cancel.</w:t>
      </w:r>
    </w:p>
    <w:p w14:paraId="31582856" w14:textId="77777777" w:rsidR="00A90238" w:rsidRPr="00AB5FED" w:rsidRDefault="00A90238" w:rsidP="00A90238">
      <w:pPr>
        <w:pStyle w:val="B1"/>
      </w:pPr>
      <w:r w:rsidRPr="00AB5FED">
        <w:lastRenderedPageBreak/>
        <w:t>7.</w:t>
      </w:r>
      <w:r w:rsidRPr="00AB5FED">
        <w:tab/>
        <w:t xml:space="preserve">The receiving </w:t>
      </w:r>
      <w:r>
        <w:t>MCVideo</w:t>
      </w:r>
      <w:r w:rsidRPr="00AB5FED">
        <w:t xml:space="preserve"> clients send the </w:t>
      </w:r>
      <w:r>
        <w:t>MCVideo</w:t>
      </w:r>
      <w:r w:rsidRPr="00AB5FED">
        <w:t xml:space="preserve"> </w:t>
      </w:r>
      <w:r>
        <w:t xml:space="preserve">in-progress </w:t>
      </w:r>
      <w:r w:rsidRPr="00AB5FED">
        <w:t xml:space="preserve">emergency group </w:t>
      </w:r>
      <w:r>
        <w:t>state</w:t>
      </w:r>
      <w:r w:rsidRPr="00AB5FED">
        <w:t xml:space="preserve"> cancel response to the </w:t>
      </w:r>
      <w:r>
        <w:t>MCVideo</w:t>
      </w:r>
      <w:r w:rsidRPr="00AB5FED">
        <w:t xml:space="preserve"> server to acknowledge the </w:t>
      </w:r>
      <w:r>
        <w:t>MCVideo</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1E1041F0"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state</w:t>
      </w:r>
      <w:r w:rsidRPr="00AB5FED">
        <w:rPr>
          <w:lang w:eastAsia="en-GB"/>
        </w:rPr>
        <w:t xml:space="preserve">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MC</w:t>
      </w:r>
      <w:r>
        <w:rPr>
          <w:lang w:eastAsia="en-GB"/>
        </w:rPr>
        <w:t>Video</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t>"</w:t>
      </w:r>
      <w:r>
        <w:rPr>
          <w:lang w:eastAsia="en-GB"/>
        </w:rPr>
        <w:t>Alert indicator</w:t>
      </w:r>
      <w:r>
        <w:t>"</w:t>
      </w:r>
      <w:r>
        <w:rPr>
          <w:lang w:eastAsia="en-GB"/>
        </w:rPr>
        <w:t xml:space="preserve"> IE, the MCVideo</w:t>
      </w:r>
      <w:r w:rsidRPr="00AB5FED">
        <w:rPr>
          <w:lang w:eastAsia="en-GB"/>
        </w:rPr>
        <w:t xml:space="preserve"> client 1 resets its local emergency status</w:t>
      </w:r>
      <w:r>
        <w:rPr>
          <w:lang w:eastAsia="en-GB"/>
        </w:rPr>
        <w:t>.</w:t>
      </w:r>
      <w:r w:rsidRPr="00AB5FED">
        <w:rPr>
          <w:lang w:eastAsia="en-GB"/>
        </w:rPr>
        <w:t xml:space="preserve"> </w:t>
      </w:r>
    </w:p>
    <w:p w14:paraId="70BE4DBB" w14:textId="77777777" w:rsidR="00A90238" w:rsidRPr="00AB5FED" w:rsidRDefault="00A90238" w:rsidP="00A90238">
      <w:pPr>
        <w:pStyle w:val="NO"/>
      </w:pPr>
      <w:r w:rsidRPr="00AB5FED">
        <w:t>NOTE </w:t>
      </w:r>
      <w:r>
        <w:t>7</w:t>
      </w:r>
      <w:r w:rsidRPr="00AB5FED">
        <w:t>:</w:t>
      </w:r>
      <w:r w:rsidRPr="00AB5FED">
        <w:tab/>
        <w:t>Step 8 can occur at any time following step 4, depending on the conditions to proceed with the call.</w:t>
      </w:r>
    </w:p>
    <w:p w14:paraId="4FB8EBF4" w14:textId="77777777" w:rsidR="00A90238" w:rsidRPr="00AB5FED" w:rsidRDefault="00A90238" w:rsidP="00A90238">
      <w:pPr>
        <w:pStyle w:val="Heading5"/>
        <w:rPr>
          <w:lang w:val="nl-NL"/>
        </w:rPr>
      </w:pPr>
      <w:bookmarkStart w:id="475" w:name="_Toc433209770"/>
      <w:bookmarkStart w:id="476" w:name="_Toc460616066"/>
      <w:bookmarkStart w:id="477" w:name="_Toc460616927"/>
      <w:bookmarkStart w:id="478" w:name="_Toc465162539"/>
      <w:bookmarkStart w:id="479" w:name="_Toc154701441"/>
      <w:r>
        <w:t>7.1.2.5</w:t>
      </w:r>
      <w:r w:rsidRPr="00AB5FED">
        <w:t>.2</w:t>
      </w:r>
      <w:r w:rsidRPr="00AB5FED">
        <w:tab/>
      </w:r>
      <w:r>
        <w:t>MCVideo</w:t>
      </w:r>
      <w:r w:rsidRPr="00AB5FED">
        <w:t xml:space="preserve"> imminent peril group call</w:t>
      </w:r>
      <w:bookmarkEnd w:id="475"/>
      <w:bookmarkEnd w:id="476"/>
      <w:bookmarkEnd w:id="477"/>
      <w:bookmarkEnd w:id="478"/>
      <w:bookmarkEnd w:id="479"/>
    </w:p>
    <w:p w14:paraId="0440D493" w14:textId="77777777" w:rsidR="00A90238" w:rsidRPr="00AB5FED" w:rsidRDefault="00A90238" w:rsidP="00A90238">
      <w:pPr>
        <w:pStyle w:val="Heading6"/>
      </w:pPr>
      <w:bookmarkStart w:id="480" w:name="_Toc433209771"/>
      <w:bookmarkStart w:id="481" w:name="_Toc460616067"/>
      <w:bookmarkStart w:id="482" w:name="_Toc460616928"/>
      <w:bookmarkStart w:id="483" w:name="_Toc465162540"/>
      <w:bookmarkStart w:id="484" w:name="_Toc154701442"/>
      <w:r>
        <w:t>7.1.2.5</w:t>
      </w:r>
      <w:r w:rsidRPr="00AB5FED">
        <w:t>.2.1</w:t>
      </w:r>
      <w:r w:rsidRPr="00AB5FED">
        <w:tab/>
      </w:r>
      <w:r>
        <w:t>MCVideo</w:t>
      </w:r>
      <w:r w:rsidRPr="00AB5FED">
        <w:t xml:space="preserve"> imminent peril group call commencement</w:t>
      </w:r>
      <w:bookmarkEnd w:id="480"/>
      <w:bookmarkEnd w:id="481"/>
      <w:bookmarkEnd w:id="482"/>
      <w:bookmarkEnd w:id="483"/>
      <w:bookmarkEnd w:id="484"/>
      <w:r w:rsidRPr="00AB5FED">
        <w:t xml:space="preserve"> </w:t>
      </w:r>
    </w:p>
    <w:p w14:paraId="4627B237"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initiating a</w:t>
      </w:r>
      <w:r w:rsidRPr="00AB5FED">
        <w:rPr>
          <w:rFonts w:hint="eastAsia"/>
          <w:lang w:eastAsia="en-GB"/>
        </w:rPr>
        <w:t>n</w:t>
      </w:r>
      <w:r w:rsidRPr="00AB5FED">
        <w:rPr>
          <w:lang w:eastAsia="en-GB"/>
        </w:rPr>
        <w:t xml:space="preserve"> imminent peril group call for communicating with the affiliated </w:t>
      </w:r>
      <w:r>
        <w:rPr>
          <w:lang w:eastAsia="en-GB"/>
        </w:rPr>
        <w:t>MCVideo</w:t>
      </w:r>
      <w:r w:rsidRPr="00AB5FED">
        <w:rPr>
          <w:lang w:eastAsia="en-GB"/>
        </w:rPr>
        <w:t xml:space="preserve"> members of that </w:t>
      </w:r>
      <w:r>
        <w:rPr>
          <w:lang w:eastAsia="en-GB"/>
        </w:rPr>
        <w:t>MCVideo</w:t>
      </w:r>
      <w:r w:rsidRPr="00AB5FED">
        <w:rPr>
          <w:lang w:eastAsia="en-GB"/>
        </w:rPr>
        <w:t xml:space="preserve"> group. </w:t>
      </w:r>
      <w:r w:rsidRPr="00AB5FED">
        <w:t xml:space="preserve">This procedure will gain elevated access privilege for the </w:t>
      </w:r>
      <w:r>
        <w:t>MCVideo</w:t>
      </w:r>
      <w:r w:rsidRPr="00AB5FED">
        <w:t xml:space="preserve"> client if it is not already in that state. The access privilege for other applications will not necessarily be affected.</w:t>
      </w:r>
    </w:p>
    <w:p w14:paraId="7BECC543" w14:textId="77777777" w:rsidR="00A90238" w:rsidRPr="00AB5FED" w:rsidRDefault="00A90238" w:rsidP="00A90238">
      <w:pPr>
        <w:rPr>
          <w:lang w:eastAsia="en-GB"/>
        </w:rPr>
      </w:pPr>
      <w:r w:rsidRPr="00AB5FED">
        <w:rPr>
          <w:lang w:eastAsia="en-GB"/>
        </w:rPr>
        <w:t>Procedures in figure </w:t>
      </w:r>
      <w:r>
        <w:t>7.1.2.5</w:t>
      </w:r>
      <w:r w:rsidRPr="00AB5FED">
        <w:t xml:space="preserve">.2.1-1 </w:t>
      </w:r>
      <w:r w:rsidRPr="00AB5FED">
        <w:rPr>
          <w:lang w:eastAsia="en-GB"/>
        </w:rPr>
        <w:t xml:space="preserve">are the signalling control plane procedures for the </w:t>
      </w:r>
      <w:r>
        <w:rPr>
          <w:lang w:eastAsia="en-GB"/>
        </w:rPr>
        <w:t>MCVideo</w:t>
      </w:r>
      <w:r w:rsidRPr="00AB5FED">
        <w:rPr>
          <w:lang w:eastAsia="en-GB"/>
        </w:rPr>
        <w:t xml:space="preserve"> client initiating establishment of an imminent peril group call with an </w:t>
      </w:r>
      <w:r>
        <w:rPr>
          <w:lang w:eastAsia="en-GB"/>
        </w:rPr>
        <w:t>MCVideo</w:t>
      </w:r>
      <w:r w:rsidRPr="00AB5FED">
        <w:rPr>
          <w:lang w:eastAsia="en-GB"/>
        </w:rPr>
        <w:t xml:space="preserve"> group i.e., </w:t>
      </w:r>
      <w:r>
        <w:rPr>
          <w:lang w:eastAsia="en-GB"/>
        </w:rPr>
        <w:t>MCVideo</w:t>
      </w:r>
      <w:r w:rsidRPr="00AB5FED">
        <w:rPr>
          <w:lang w:eastAsia="en-GB"/>
        </w:rPr>
        <w:t xml:space="preserve"> users on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belong to the same </w:t>
      </w:r>
      <w:r>
        <w:rPr>
          <w:lang w:eastAsia="en-GB"/>
        </w:rPr>
        <w:t>MCVideo</w:t>
      </w:r>
      <w:r w:rsidRPr="00AB5FED">
        <w:rPr>
          <w:lang w:eastAsia="en-GB"/>
        </w:rPr>
        <w:t xml:space="preserve"> group which is defined on </w:t>
      </w:r>
      <w:r>
        <w:rPr>
          <w:lang w:eastAsia="en-GB"/>
        </w:rPr>
        <w:t>MCVideo</w:t>
      </w:r>
      <w:r w:rsidRPr="00AB5FED">
        <w:rPr>
          <w:lang w:eastAsia="en-GB"/>
        </w:rPr>
        <w:t xml:space="preserve"> group management server.</w:t>
      </w:r>
    </w:p>
    <w:p w14:paraId="4558A103" w14:textId="77777777" w:rsidR="00A90238" w:rsidRPr="00AB5FED" w:rsidRDefault="00A90238" w:rsidP="00A90238">
      <w:pPr>
        <w:rPr>
          <w:lang w:eastAsia="en-GB"/>
        </w:rPr>
      </w:pPr>
      <w:r w:rsidRPr="00AB5FED">
        <w:rPr>
          <w:lang w:eastAsia="en-GB"/>
        </w:rPr>
        <w:t>Pre-conditions:</w:t>
      </w:r>
    </w:p>
    <w:p w14:paraId="7425CBB9"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 </w:t>
      </w:r>
    </w:p>
    <w:p w14:paraId="69057E07"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2C0BC45" w14:textId="77777777" w:rsidR="00A90238" w:rsidRDefault="00A90238" w:rsidP="00A90238">
      <w:pPr>
        <w:pStyle w:val="B1"/>
        <w:rPr>
          <w:lang w:eastAsia="en-GB"/>
        </w:rPr>
      </w:pPr>
      <w:r w:rsidRPr="00AB5FED">
        <w:rPr>
          <w:lang w:eastAsia="zh-CN"/>
        </w:rPr>
        <w:t>3.</w:t>
      </w:r>
      <w:r w:rsidRPr="00AB5FED">
        <w:rPr>
          <w:lang w:eastAsia="en-GB"/>
        </w:rPr>
        <w:tab/>
        <w:t xml:space="preserve">The initiating </w:t>
      </w:r>
      <w:r>
        <w:rPr>
          <w:lang w:eastAsia="en-GB"/>
        </w:rPr>
        <w:t>MCVideo</w:t>
      </w:r>
      <w:r w:rsidRPr="00AB5FED">
        <w:rPr>
          <w:lang w:eastAsia="en-GB"/>
        </w:rPr>
        <w:t xml:space="preserve"> client 1 has been provisioned with an </w:t>
      </w:r>
      <w:r>
        <w:rPr>
          <w:lang w:eastAsia="en-GB"/>
        </w:rPr>
        <w:t>MCVideo</w:t>
      </w:r>
      <w:r w:rsidRPr="00AB5FED">
        <w:rPr>
          <w:lang w:eastAsia="en-GB"/>
        </w:rPr>
        <w:t xml:space="preserve"> group that has been designated in the provisioning </w:t>
      </w:r>
      <w:r w:rsidRPr="00AB5FED">
        <w:t>to be used for imminent peril communications</w:t>
      </w:r>
      <w:r w:rsidRPr="00AB5FED">
        <w:rPr>
          <w:lang w:eastAsia="en-GB"/>
        </w:rPr>
        <w:t>.</w:t>
      </w:r>
    </w:p>
    <w:p w14:paraId="070361DC" w14:textId="77777777" w:rsidR="00A90238" w:rsidRDefault="00A90238" w:rsidP="00A90238">
      <w:pPr>
        <w:pStyle w:val="B1"/>
        <w:rPr>
          <w:lang w:eastAsia="en-GB"/>
        </w:rPr>
      </w:pPr>
      <w:r>
        <w:rPr>
          <w:lang w:eastAsia="en-GB"/>
        </w:rPr>
        <w:t>4.</w:t>
      </w:r>
      <w:r>
        <w:rPr>
          <w:lang w:eastAsia="en-GB"/>
        </w:rPr>
        <w:tab/>
      </w:r>
      <w:r w:rsidRPr="009A5611">
        <w:rPr>
          <w:lang w:eastAsia="en-GB"/>
        </w:rPr>
        <w:t>MCVideo client 1, MCVideo client 2 and MCVideo client 3 may have an activated functional alias to be used during the emergency group communication.</w:t>
      </w:r>
    </w:p>
    <w:p w14:paraId="27CDF0A4" w14:textId="77777777" w:rsidR="00A90238" w:rsidRPr="00AB5FED" w:rsidRDefault="00A90238" w:rsidP="00A90238">
      <w:pPr>
        <w:pStyle w:val="B1"/>
        <w:rPr>
          <w:lang w:eastAsia="en-GB"/>
        </w:rPr>
      </w:pPr>
      <w:r>
        <w:rPr>
          <w:lang w:eastAsia="en-GB"/>
        </w:rPr>
        <w:t>5.</w:t>
      </w:r>
      <w:r>
        <w:rPr>
          <w:lang w:eastAsia="en-GB"/>
        </w:rPr>
        <w:tab/>
      </w:r>
      <w:r w:rsidRPr="002D0AAE">
        <w:rPr>
          <w:lang w:eastAsia="en-GB"/>
        </w:rPr>
        <w:t>The</w:t>
      </w:r>
      <w:r>
        <w:rPr>
          <w:lang w:val="en-US"/>
        </w:rPr>
        <w:t xml:space="preserve"> MCVideo server may have subscribed to the MCVideo functional alias controlling server within the MC system for functional alias activation/de-activation updates</w:t>
      </w:r>
      <w:r w:rsidRPr="002D0AAE">
        <w:rPr>
          <w:lang w:eastAsia="en-GB"/>
        </w:rPr>
        <w:t>.</w:t>
      </w:r>
    </w:p>
    <w:p w14:paraId="22959481"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5F6ED2EE" w14:textId="77777777" w:rsidR="00A90238" w:rsidRPr="00AB5FED" w:rsidRDefault="00A90238" w:rsidP="00A90238">
      <w:pPr>
        <w:pStyle w:val="TH"/>
      </w:pPr>
      <w:r w:rsidRPr="00AB5FED">
        <w:object w:dxaOrig="7728" w:dyaOrig="7944" w14:anchorId="0D948729">
          <v:shape id="_x0000_i1041" type="#_x0000_t75" style="width:386.45pt;height:396.45pt" o:ole="">
            <v:imagedata r:id="rId43" o:title=""/>
          </v:shape>
          <o:OLEObject Type="Embed" ProgID="Visio.Drawing.11" ShapeID="_x0000_i1041" DrawAspect="Content" ObjectID="_1765314951" r:id="rId44"/>
        </w:object>
      </w:r>
    </w:p>
    <w:p w14:paraId="399EEBE6" w14:textId="77777777" w:rsidR="00A90238" w:rsidRPr="00AB5FED" w:rsidRDefault="00A90238" w:rsidP="00A90238">
      <w:pPr>
        <w:pStyle w:val="TF"/>
      </w:pPr>
      <w:r w:rsidRPr="00AB5FED">
        <w:t>Figure </w:t>
      </w:r>
      <w:r>
        <w:t>7.1.2.5</w:t>
      </w:r>
      <w:r w:rsidRPr="00AB5FED">
        <w:t xml:space="preserve">.2.1-1: </w:t>
      </w:r>
      <w:r>
        <w:t>MCVideo</w:t>
      </w:r>
      <w:r w:rsidRPr="00AB5FED">
        <w:t xml:space="preserve"> imminent peril group call</w:t>
      </w:r>
    </w:p>
    <w:p w14:paraId="20CC9E90"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group call.</w:t>
      </w:r>
    </w:p>
    <w:p w14:paraId="64EBC324"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server.</w:t>
      </w:r>
      <w:r w:rsidRPr="00CD5BC4">
        <w:t xml:space="preserve"> </w:t>
      </w:r>
      <w:r w:rsidRPr="00FE3846">
        <w:t>The MCVideo user at MCVideo client 1 may include a functional alias</w:t>
      </w:r>
      <w:r>
        <w:t xml:space="preserve"> used within the MCVideo imminent peril group</w:t>
      </w:r>
      <w:r w:rsidRPr="00FE3846">
        <w:t xml:space="preserve"> </w:t>
      </w:r>
      <w:r>
        <w:t>call request</w:t>
      </w:r>
      <w:r w:rsidRPr="00FE3846">
        <w:t>.</w:t>
      </w:r>
      <w:r w:rsidRPr="00AB5FED">
        <w:rPr>
          <w:lang w:eastAsia="en-GB"/>
        </w:rPr>
        <w:t xml:space="preserve"> The request contains an indication of the in-progress imminent peril. The </w:t>
      </w:r>
      <w:r>
        <w:rPr>
          <w:lang w:eastAsia="en-GB"/>
        </w:rPr>
        <w:t>MCVideo</w:t>
      </w:r>
      <w:r w:rsidRPr="00AB5FED">
        <w:rPr>
          <w:lang w:eastAsia="en-GB"/>
        </w:rPr>
        <w:t xml:space="preserve"> server records the identity of the </w:t>
      </w:r>
      <w:r>
        <w:rPr>
          <w:lang w:eastAsia="en-GB"/>
        </w:rPr>
        <w:t>MCVideo</w:t>
      </w:r>
      <w:r w:rsidRPr="00AB5FED">
        <w:rPr>
          <w:lang w:eastAsia="en-GB"/>
        </w:rPr>
        <w:t xml:space="preserve"> user that initiated the imminent peril group call until the in-progress imminent peril state is cancelled. Once an imminent peril group call has been initiated, the </w:t>
      </w:r>
      <w:r>
        <w:rPr>
          <w:lang w:eastAsia="en-GB"/>
        </w:rPr>
        <w:t>MCVideo</w:t>
      </w:r>
      <w:r w:rsidRPr="00AB5FED">
        <w:rPr>
          <w:lang w:eastAsia="en-GB"/>
        </w:rPr>
        <w:t xml:space="preserve"> group is considered to be in an in-progress imminent peril state until cancelled. </w:t>
      </w:r>
      <w:r w:rsidRPr="00AB5FED">
        <w:t xml:space="preserve">The request may contain an indication of an implicit </w:t>
      </w:r>
      <w:r>
        <w:t>transmit media</w:t>
      </w:r>
      <w:r w:rsidRPr="00AB5FED">
        <w:t xml:space="preserve"> request.</w:t>
      </w:r>
    </w:p>
    <w:p w14:paraId="43AA2B32"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implicitly affiliates </w:t>
      </w:r>
      <w:r>
        <w:rPr>
          <w:lang w:eastAsia="en-GB"/>
        </w:rPr>
        <w:t xml:space="preserve">MCVideo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72480550"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checks</w:t>
      </w:r>
      <w:r w:rsidRPr="00CD5BC4">
        <w:t xml:space="preserve"> </w:t>
      </w:r>
      <w:r w:rsidRPr="00687DBB">
        <w:t>whether the provided functional alias is allowed to be used and has been activated for the MCVideo user</w:t>
      </w:r>
      <w:r>
        <w:rPr>
          <w:lang w:eastAsia="en-GB"/>
        </w:rPr>
        <w:t>, and</w:t>
      </w:r>
      <w:r w:rsidRPr="00AB5FED">
        <w:rPr>
          <w:lang w:eastAsia="en-GB"/>
        </w:rPr>
        <w:t xml:space="preserve"> whether the </w:t>
      </w:r>
      <w:r>
        <w:rPr>
          <w:lang w:eastAsia="en-GB"/>
        </w:rPr>
        <w:t>MCVideo</w:t>
      </w:r>
      <w:r w:rsidRPr="00AB5FED">
        <w:rPr>
          <w:lang w:eastAsia="en-GB"/>
        </w:rPr>
        <w:t xml:space="preserve"> user of </w:t>
      </w:r>
      <w:r>
        <w:rPr>
          <w:lang w:eastAsia="en-GB"/>
        </w:rPr>
        <w:t>MCVideo</w:t>
      </w:r>
      <w:r w:rsidRPr="00AB5FED">
        <w:rPr>
          <w:lang w:eastAsia="en-GB"/>
        </w:rPr>
        <w:t xml:space="preserve"> client 1 is authorized for initiation of imminent peril group calls on the indicated </w:t>
      </w:r>
      <w:r>
        <w:rPr>
          <w:lang w:eastAsia="en-GB"/>
        </w:rPr>
        <w:t>MCVideo</w:t>
      </w:r>
      <w:r w:rsidRPr="00AB5FED">
        <w:rPr>
          <w:lang w:eastAsia="en-GB"/>
        </w:rPr>
        <w:t xml:space="preserve"> group, and if authorized, it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on the information from group management server.</w:t>
      </w:r>
    </w:p>
    <w:p w14:paraId="5000BA55"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configures the priority of the underlying bearers</w:t>
      </w:r>
      <w:r w:rsidRPr="00AB5FED">
        <w:t xml:space="preserve"> for all participants in the </w:t>
      </w:r>
      <w:r>
        <w:t>MCVideo</w:t>
      </w:r>
      <w:r w:rsidRPr="00AB5FED">
        <w:t xml:space="preserve"> group</w:t>
      </w:r>
      <w:r w:rsidRPr="00AB5FED">
        <w:rPr>
          <w:lang w:eastAsia="en-GB"/>
        </w:rPr>
        <w:t>.</w:t>
      </w:r>
    </w:p>
    <w:p w14:paraId="46F93ADA" w14:textId="77777777" w:rsidR="00A90238" w:rsidRPr="00AB5FED" w:rsidRDefault="00A90238" w:rsidP="00A90238">
      <w:pPr>
        <w:pStyle w:val="NO"/>
      </w:pPr>
      <w:r w:rsidRPr="00AB5FED">
        <w:t>NOTE 2:</w:t>
      </w:r>
      <w:r w:rsidRPr="00AB5FED">
        <w:tab/>
        <w:t>Successive calls during the in-progress imminent peril state will all receive the adjusted bearer priority.</w:t>
      </w:r>
    </w:p>
    <w:p w14:paraId="62538D38"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server sends the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The request contains an indication of the in-progress </w:t>
      </w:r>
      <w:r w:rsidRPr="00AB5FED">
        <w:t>imminent peril</w:t>
      </w:r>
      <w:r w:rsidRPr="00AB5FED">
        <w:rPr>
          <w:lang w:eastAsia="en-GB"/>
        </w:rPr>
        <w:t xml:space="preserve">. </w:t>
      </w:r>
    </w:p>
    <w:p w14:paraId="3A5D76E2" w14:textId="77777777" w:rsidR="00A90238" w:rsidRPr="00AB5FED" w:rsidRDefault="00A90238" w:rsidP="00A90238">
      <w:pPr>
        <w:pStyle w:val="B1"/>
        <w:rPr>
          <w:lang w:eastAsia="en-GB"/>
        </w:rPr>
      </w:pPr>
      <w:r w:rsidRPr="00AB5FED">
        <w:rPr>
          <w:lang w:eastAsia="en-GB"/>
        </w:rPr>
        <w:lastRenderedPageBreak/>
        <w:t>7.</w:t>
      </w:r>
      <w:r w:rsidRPr="00AB5FED">
        <w:rPr>
          <w:lang w:eastAsia="en-GB"/>
        </w:rPr>
        <w:tab/>
      </w:r>
      <w:r>
        <w:rPr>
          <w:lang w:eastAsia="en-GB"/>
        </w:rPr>
        <w:t>MCVideo</w:t>
      </w:r>
      <w:r w:rsidRPr="00AB5FED">
        <w:rPr>
          <w:lang w:eastAsia="en-GB"/>
        </w:rPr>
        <w:t xml:space="preserve"> users are notified of the incoming imminent peril call</w:t>
      </w:r>
      <w:r>
        <w:rPr>
          <w:lang w:eastAsia="en-GB"/>
        </w:rPr>
        <w:t xml:space="preserve">, </w:t>
      </w:r>
      <w:r w:rsidRPr="00687DBB">
        <w:t>and</w:t>
      </w:r>
      <w:r>
        <w:t>, if available,</w:t>
      </w:r>
      <w:r w:rsidRPr="00687DBB">
        <w:t xml:space="preserve"> the functional alias of the initiating user is displayed</w:t>
      </w:r>
      <w:r w:rsidRPr="00AB5FED">
        <w:rPr>
          <w:lang w:eastAsia="en-GB"/>
        </w:rPr>
        <w:t>.</w:t>
      </w:r>
    </w:p>
    <w:p w14:paraId="2EA69844"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imminent peril call request. </w:t>
      </w:r>
      <w:r w:rsidRPr="00AB5FED">
        <w:t>For a multicast call, these acknowledgements are not set.</w:t>
      </w:r>
    </w:p>
    <w:p w14:paraId="482C2C37" w14:textId="77777777" w:rsidR="00A90238" w:rsidRPr="00AB5FED" w:rsidRDefault="00A90238" w:rsidP="00A90238">
      <w:pPr>
        <w:pStyle w:val="B1"/>
        <w:rPr>
          <w:lang w:eastAsia="en-GB"/>
        </w:rPr>
      </w:pPr>
      <w:r w:rsidRPr="00AB5FED">
        <w:rPr>
          <w:lang w:eastAsia="en-GB"/>
        </w:rPr>
        <w:t>9.</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inform the successful imminent peril call establishment. If the </w:t>
      </w:r>
      <w:r>
        <w:rPr>
          <w:lang w:eastAsia="en-GB"/>
        </w:rPr>
        <w:t>MCVideo</w:t>
      </w:r>
      <w:r w:rsidRPr="00AB5FED">
        <w:rPr>
          <w:lang w:eastAsia="en-GB"/>
        </w:rPr>
        <w:t xml:space="preserve"> imminent peril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1A906B5" w14:textId="77777777" w:rsidR="00A90238" w:rsidRPr="00AB5FED" w:rsidRDefault="00A90238" w:rsidP="00A90238">
      <w:pPr>
        <w:pStyle w:val="NO"/>
      </w:pPr>
      <w:r w:rsidRPr="00AB5FED">
        <w:t>NOTE 3:</w:t>
      </w:r>
      <w:r w:rsidRPr="00AB5FED">
        <w:tab/>
        <w:t>Step 9 can occur at any time following step 5, and prior to step 10 depending on the conditions to proceed with the imminent peril call.</w:t>
      </w:r>
    </w:p>
    <w:p w14:paraId="2C732798"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have successfully established media plane for communication. </w:t>
      </w:r>
      <w:r>
        <w:rPr>
          <w:lang w:eastAsia="en-GB"/>
        </w:rPr>
        <w:t>MCVideo</w:t>
      </w:r>
      <w:r w:rsidRPr="00AB5FED">
        <w:rPr>
          <w:lang w:eastAsia="en-GB"/>
        </w:rPr>
        <w:t xml:space="preserve"> </w:t>
      </w:r>
      <w:r>
        <w:rPr>
          <w:lang w:eastAsia="en-GB"/>
        </w:rPr>
        <w:t>transmission control</w:t>
      </w:r>
      <w:r w:rsidRPr="00AB5FED">
        <w:rPr>
          <w:lang w:eastAsia="en-GB"/>
        </w:rPr>
        <w:t xml:space="preserve"> participant 1, </w:t>
      </w:r>
      <w:r>
        <w:rPr>
          <w:lang w:eastAsia="en-GB"/>
        </w:rPr>
        <w:t>transmission control</w:t>
      </w:r>
      <w:r w:rsidRPr="00AB5FED">
        <w:rPr>
          <w:lang w:eastAsia="en-GB"/>
        </w:rPr>
        <w:t xml:space="preserve"> participant 2 and </w:t>
      </w:r>
      <w:r>
        <w:rPr>
          <w:lang w:eastAsia="en-GB"/>
        </w:rPr>
        <w:t>transmission control</w:t>
      </w:r>
      <w:r w:rsidRPr="00AB5FED">
        <w:rPr>
          <w:lang w:eastAsia="en-GB"/>
        </w:rPr>
        <w:t xml:space="preserve"> participant 3 exchange </w:t>
      </w:r>
      <w:r>
        <w:rPr>
          <w:lang w:eastAsia="en-GB"/>
        </w:rPr>
        <w:t>transmission</w:t>
      </w:r>
      <w:r w:rsidRPr="00AB5FED">
        <w:rPr>
          <w:lang w:eastAsia="en-GB"/>
        </w:rPr>
        <w:t xml:space="preserve"> control information e.g., </w:t>
      </w:r>
      <w:r>
        <w:rPr>
          <w:lang w:eastAsia="en-GB"/>
        </w:rPr>
        <w:t>MCVideo</w:t>
      </w:r>
      <w:r w:rsidRPr="00AB5FED">
        <w:rPr>
          <w:lang w:eastAsia="en-GB"/>
        </w:rPr>
        <w:t xml:space="preserve"> client 1 receives the </w:t>
      </w:r>
      <w:r>
        <w:rPr>
          <w:lang w:eastAsia="en-GB"/>
        </w:rPr>
        <w:t>transmit media</w:t>
      </w:r>
      <w:r w:rsidRPr="00AB5FED">
        <w:rPr>
          <w:lang w:eastAsia="en-GB"/>
        </w:rPr>
        <w:t xml:space="preserve"> granted information over the established media plane, while the other </w:t>
      </w:r>
      <w:r>
        <w:rPr>
          <w:lang w:eastAsia="en-GB"/>
        </w:rPr>
        <w:t>MCVideo</w:t>
      </w:r>
      <w:r w:rsidRPr="00AB5FED">
        <w:rPr>
          <w:lang w:eastAsia="en-GB"/>
        </w:rPr>
        <w:t xml:space="preserve"> clients receive </w:t>
      </w:r>
      <w:r>
        <w:rPr>
          <w:lang w:eastAsia="en-GB"/>
        </w:rPr>
        <w:t>media available notification</w:t>
      </w:r>
      <w:r w:rsidRPr="00AB5FED">
        <w:rPr>
          <w:lang w:eastAsia="en-GB"/>
        </w:rPr>
        <w:t xml:space="preserve"> </w:t>
      </w:r>
      <w:r>
        <w:rPr>
          <w:lang w:eastAsia="en-GB"/>
        </w:rPr>
        <w:t xml:space="preserve">with forced reception mode </w:t>
      </w:r>
      <w:r w:rsidRPr="00AB5FED">
        <w:rPr>
          <w:lang w:eastAsia="en-GB"/>
        </w:rPr>
        <w:t xml:space="preserve">information. </w:t>
      </w:r>
      <w:r>
        <w:rPr>
          <w:lang w:eastAsia="en-GB"/>
        </w:rPr>
        <w:t>MCVideo</w:t>
      </w:r>
      <w:r w:rsidRPr="00AB5FED">
        <w:rPr>
          <w:lang w:eastAsia="en-GB"/>
        </w:rPr>
        <w:t xml:space="preserve"> client 1 indicates to the </w:t>
      </w:r>
      <w:r>
        <w:rPr>
          <w:lang w:eastAsia="en-GB"/>
        </w:rPr>
        <w:t>MCVideo</w:t>
      </w:r>
      <w:r w:rsidRPr="00AB5FED">
        <w:rPr>
          <w:lang w:eastAsia="en-GB"/>
        </w:rPr>
        <w:t xml:space="preserve"> user that the </w:t>
      </w:r>
      <w:r>
        <w:rPr>
          <w:lang w:eastAsia="en-GB"/>
        </w:rPr>
        <w:t>permission is granted to transmit</w:t>
      </w:r>
      <w:r w:rsidRPr="00AB5FED">
        <w:rPr>
          <w:lang w:eastAsia="en-GB"/>
        </w:rPr>
        <w:t xml:space="preserve"> media, while the other </w:t>
      </w:r>
      <w:r>
        <w:rPr>
          <w:lang w:eastAsia="en-GB"/>
        </w:rPr>
        <w:t>MCVideo</w:t>
      </w:r>
      <w:r w:rsidRPr="00AB5FED">
        <w:rPr>
          <w:lang w:eastAsia="en-GB"/>
        </w:rPr>
        <w:t xml:space="preserve"> clients in the imminent peril call will be receiving that media.</w:t>
      </w:r>
    </w:p>
    <w:p w14:paraId="58C2C3E4" w14:textId="77777777" w:rsidR="00A90238" w:rsidRPr="00AB5FED" w:rsidRDefault="00A90238" w:rsidP="00A90238">
      <w:pPr>
        <w:pStyle w:val="Heading6"/>
      </w:pPr>
      <w:bookmarkStart w:id="485" w:name="_Toc433209772"/>
      <w:bookmarkStart w:id="486" w:name="_Toc460616068"/>
      <w:bookmarkStart w:id="487" w:name="_Toc460616929"/>
      <w:bookmarkStart w:id="488" w:name="_Toc465162541"/>
      <w:bookmarkStart w:id="489" w:name="_Toc154701443"/>
      <w:r>
        <w:t>7.1.2.5</w:t>
      </w:r>
      <w:r w:rsidRPr="00AB5FED">
        <w:t>.2.2</w:t>
      </w:r>
      <w:r w:rsidRPr="00AB5FED">
        <w:tab/>
        <w:t>Imminent peril group call upgrade</w:t>
      </w:r>
      <w:bookmarkEnd w:id="485"/>
      <w:bookmarkEnd w:id="486"/>
      <w:bookmarkEnd w:id="487"/>
      <w:bookmarkEnd w:id="488"/>
      <w:bookmarkEnd w:id="489"/>
    </w:p>
    <w:p w14:paraId="42E1DB38"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upgrading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 call to an imminent peril group call while the </w:t>
      </w:r>
      <w:r>
        <w:rPr>
          <w:lang w:eastAsia="en-GB"/>
        </w:rPr>
        <w:t>MCVideo</w:t>
      </w:r>
      <w:r w:rsidRPr="00AB5FED">
        <w:rPr>
          <w:lang w:eastAsia="en-GB"/>
        </w:rPr>
        <w:t xml:space="preserve"> group call is already in progress.</w:t>
      </w:r>
    </w:p>
    <w:p w14:paraId="6DA3C191" w14:textId="77777777" w:rsidR="00A90238" w:rsidRPr="00AB5FED" w:rsidRDefault="00A90238" w:rsidP="00A90238">
      <w:pPr>
        <w:rPr>
          <w:lang w:eastAsia="en-GB"/>
        </w:rPr>
      </w:pPr>
      <w:r w:rsidRPr="00AB5FED">
        <w:rPr>
          <w:lang w:eastAsia="en-GB"/>
        </w:rPr>
        <w:t>Procedures in figure </w:t>
      </w:r>
      <w:r>
        <w:rPr>
          <w:lang w:eastAsia="en-GB"/>
        </w:rPr>
        <w:t>7.1.2.5</w:t>
      </w:r>
      <w:r w:rsidRPr="00AB5FED">
        <w:rPr>
          <w:lang w:eastAsia="en-GB"/>
        </w:rPr>
        <w:t xml:space="preserve">.2.2-1 are the signalling control plane procedures for the </w:t>
      </w:r>
      <w:r>
        <w:rPr>
          <w:lang w:eastAsia="en-GB"/>
        </w:rPr>
        <w:t>MCVideo</w:t>
      </w:r>
      <w:r w:rsidRPr="00AB5FED">
        <w:rPr>
          <w:lang w:eastAsia="en-GB"/>
        </w:rPr>
        <w:t xml:space="preserve"> client upgrading an </w:t>
      </w:r>
      <w:r>
        <w:rPr>
          <w:lang w:eastAsia="en-GB"/>
        </w:rPr>
        <w:t>MCVideo</w:t>
      </w:r>
      <w:r w:rsidRPr="00AB5FED">
        <w:rPr>
          <w:lang w:eastAsia="en-GB"/>
        </w:rPr>
        <w:t xml:space="preserve"> group call on an </w:t>
      </w:r>
      <w:r>
        <w:rPr>
          <w:lang w:eastAsia="en-GB"/>
        </w:rPr>
        <w:t>MCVideo</w:t>
      </w:r>
      <w:r w:rsidRPr="00AB5FED">
        <w:rPr>
          <w:lang w:eastAsia="en-GB"/>
        </w:rPr>
        <w:t xml:space="preserve"> group to an imminent peril group call.</w:t>
      </w:r>
    </w:p>
    <w:p w14:paraId="3E45C9CB" w14:textId="77777777" w:rsidR="00A90238" w:rsidRPr="00AB5FED" w:rsidRDefault="00A90238" w:rsidP="00A90238">
      <w:pPr>
        <w:rPr>
          <w:lang w:eastAsia="en-GB"/>
        </w:rPr>
      </w:pPr>
      <w:r w:rsidRPr="00AB5FED">
        <w:rPr>
          <w:lang w:eastAsia="en-GB"/>
        </w:rPr>
        <w:t>Pre-conditions:</w:t>
      </w:r>
    </w:p>
    <w:p w14:paraId="165B3CCD" w14:textId="77777777" w:rsidR="00A90238" w:rsidRPr="00AB5FED" w:rsidRDefault="00A90238" w:rsidP="00A90238">
      <w:pPr>
        <w:pStyle w:val="B1"/>
        <w:rPr>
          <w:lang w:eastAsia="en-GB"/>
        </w:rPr>
      </w:pPr>
      <w:r w:rsidRPr="00AB5FED">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53845F6" w14:textId="77777777" w:rsidR="00A90238" w:rsidRPr="00AB5FED" w:rsidRDefault="00A90238" w:rsidP="00A90238">
      <w:pPr>
        <w:pStyle w:val="B1"/>
        <w:rPr>
          <w:lang w:eastAsia="en-GB"/>
        </w:rPr>
      </w:pPr>
      <w:r w:rsidRPr="00AB5FED">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AE0BEC5" w14:textId="77777777" w:rsidR="00A90238" w:rsidRPr="00AB5FED" w:rsidRDefault="00A90238" w:rsidP="00A90238">
      <w:pPr>
        <w:pStyle w:val="B1"/>
        <w:rPr>
          <w:lang w:eastAsia="en-GB"/>
        </w:rPr>
      </w:pPr>
      <w:r w:rsidRPr="00AB5FED">
        <w:rPr>
          <w:lang w:eastAsia="en-GB"/>
        </w:rPr>
        <w:t>3.</w:t>
      </w:r>
      <w:r w:rsidRPr="00AB5FED">
        <w:rPr>
          <w:lang w:eastAsia="en-GB"/>
        </w:rPr>
        <w:tab/>
        <w:t xml:space="preserve">An </w:t>
      </w:r>
      <w:r>
        <w:rPr>
          <w:lang w:eastAsia="en-GB"/>
        </w:rPr>
        <w:t>MCVideo</w:t>
      </w:r>
      <w:r w:rsidRPr="00AB5FED">
        <w:rPr>
          <w:lang w:eastAsia="en-GB"/>
        </w:rPr>
        <w:t xml:space="preserve"> group call is already in progress.</w:t>
      </w:r>
    </w:p>
    <w:p w14:paraId="3B033B39" w14:textId="77777777" w:rsidR="00A90238" w:rsidRPr="00AB5FED" w:rsidRDefault="00A90238" w:rsidP="00A90238">
      <w:pPr>
        <w:pStyle w:val="TH"/>
      </w:pPr>
      <w:r w:rsidRPr="00AB5FED">
        <w:object w:dxaOrig="7572" w:dyaOrig="6900" w14:anchorId="1611E6D2">
          <v:shape id="_x0000_i1042" type="#_x0000_t75" style="width:379.15pt;height:344.95pt" o:ole="">
            <v:imagedata r:id="rId45" o:title=""/>
          </v:shape>
          <o:OLEObject Type="Embed" ProgID="Visio.Drawing.11" ShapeID="_x0000_i1042" DrawAspect="Content" ObjectID="_1765314952" r:id="rId46"/>
        </w:object>
      </w:r>
    </w:p>
    <w:p w14:paraId="0603C144" w14:textId="77777777" w:rsidR="00A90238" w:rsidRPr="00AB5FED" w:rsidRDefault="00A90238" w:rsidP="00A90238">
      <w:pPr>
        <w:pStyle w:val="TF"/>
      </w:pPr>
      <w:r w:rsidRPr="00AB5FED">
        <w:t>Figure </w:t>
      </w:r>
      <w:r>
        <w:rPr>
          <w:lang w:eastAsia="en-GB"/>
        </w:rPr>
        <w:t>7.1.2.5</w:t>
      </w:r>
      <w:r w:rsidRPr="00AB5FED">
        <w:rPr>
          <w:lang w:eastAsia="en-GB"/>
        </w:rPr>
        <w:t>.2.2-1:</w:t>
      </w:r>
      <w:r w:rsidRPr="00AB5FED">
        <w:t xml:space="preserve"> </w:t>
      </w:r>
      <w:r>
        <w:t>MCVideo</w:t>
      </w:r>
      <w:r w:rsidRPr="00AB5FED">
        <w:t xml:space="preserve"> group call upgrade to an imminent peril group call</w:t>
      </w:r>
    </w:p>
    <w:p w14:paraId="591A1316"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w:t>
      </w:r>
      <w:r>
        <w:rPr>
          <w:lang w:eastAsia="en-GB"/>
        </w:rPr>
        <w:t>MCVideo</w:t>
      </w:r>
      <w:r w:rsidRPr="00AB5FED">
        <w:rPr>
          <w:lang w:eastAsia="en-GB"/>
        </w:rPr>
        <w:t xml:space="preserve"> user at </w:t>
      </w:r>
      <w:r>
        <w:rPr>
          <w:lang w:eastAsia="en-GB"/>
        </w:rPr>
        <w:t>MCVideo</w:t>
      </w:r>
      <w:r w:rsidRPr="00AB5FED">
        <w:rPr>
          <w:lang w:eastAsia="en-GB"/>
        </w:rPr>
        <w:t xml:space="preserve"> client 1 initiates an imminent peril call.</w:t>
      </w:r>
    </w:p>
    <w:p w14:paraId="585B147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requests the </w:t>
      </w:r>
      <w:r>
        <w:rPr>
          <w:lang w:eastAsia="en-GB"/>
        </w:rPr>
        <w:t>MCVideo</w:t>
      </w:r>
      <w:r w:rsidRPr="00AB5FED">
        <w:rPr>
          <w:lang w:eastAsia="en-GB"/>
        </w:rPr>
        <w:t xml:space="preserve"> server to upgrade the </w:t>
      </w:r>
      <w:r>
        <w:rPr>
          <w:lang w:eastAsia="en-GB"/>
        </w:rPr>
        <w:t>MCVideo</w:t>
      </w:r>
      <w:r w:rsidRPr="00AB5FED">
        <w:rPr>
          <w:lang w:eastAsia="en-GB"/>
        </w:rPr>
        <w:t xml:space="preserve"> group to an in-progress imminent peril state by sending an </w:t>
      </w:r>
      <w:r>
        <w:rPr>
          <w:lang w:eastAsia="en-GB"/>
        </w:rPr>
        <w:t>MCVideo</w:t>
      </w:r>
      <w:r w:rsidRPr="00AB5FED">
        <w:rPr>
          <w:lang w:eastAsia="en-GB"/>
        </w:rPr>
        <w:t xml:space="preserve"> imminent peril group call request. </w:t>
      </w:r>
      <w:r w:rsidRPr="00AB5FED">
        <w:t xml:space="preserve">The request may contain an indication of an implicit </w:t>
      </w:r>
      <w:r>
        <w:t>transmit media</w:t>
      </w:r>
      <w:r w:rsidRPr="00AB5FED">
        <w:t xml:space="preserve"> request.</w:t>
      </w:r>
    </w:p>
    <w:p w14:paraId="392D4BDC"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adjusts the priority of the underlying bearer for all participants in the </w:t>
      </w:r>
      <w:r>
        <w:rPr>
          <w:lang w:eastAsia="en-GB"/>
        </w:rPr>
        <w:t>MCVideo</w:t>
      </w:r>
      <w:r w:rsidRPr="00AB5FED">
        <w:rPr>
          <w:lang w:eastAsia="en-GB"/>
        </w:rPr>
        <w:t xml:space="preserve"> group.</w:t>
      </w:r>
    </w:p>
    <w:p w14:paraId="19C411F6"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w:t>
      </w:r>
    </w:p>
    <w:p w14:paraId="11F1D872" w14:textId="77777777" w:rsidR="00A90238" w:rsidRPr="00AB5FED" w:rsidRDefault="00A90238" w:rsidP="00A90238">
      <w:pPr>
        <w:pStyle w:val="B1"/>
        <w:rPr>
          <w:lang w:eastAsia="en-GB"/>
        </w:rPr>
      </w:pPr>
      <w:r w:rsidRPr="00AB5FED">
        <w:rPr>
          <w:lang w:eastAsia="en-GB"/>
        </w:rPr>
        <w:t>5.</w:t>
      </w:r>
      <w:r w:rsidRPr="00AB5FED">
        <w:rPr>
          <w:lang w:eastAsia="en-GB"/>
        </w:rPr>
        <w:tab/>
      </w:r>
      <w:r>
        <w:rPr>
          <w:lang w:eastAsia="en-GB"/>
        </w:rPr>
        <w:t>MCVideo</w:t>
      </w:r>
      <w:r w:rsidRPr="00AB5FED">
        <w:rPr>
          <w:lang w:eastAsia="en-GB"/>
        </w:rPr>
        <w:t xml:space="preserve"> users are notified of the in-progress imminent peril state of the </w:t>
      </w:r>
      <w:r>
        <w:rPr>
          <w:lang w:eastAsia="en-GB"/>
        </w:rPr>
        <w:t>MCVideo</w:t>
      </w:r>
      <w:r w:rsidRPr="00AB5FED">
        <w:rPr>
          <w:lang w:eastAsia="en-GB"/>
        </w:rPr>
        <w:t xml:space="preserve"> group.</w:t>
      </w:r>
    </w:p>
    <w:p w14:paraId="06094B3C" w14:textId="77777777" w:rsidR="00A90238" w:rsidRPr="00AB5FED" w:rsidRDefault="00A90238" w:rsidP="00A90238">
      <w:pPr>
        <w:pStyle w:val="B1"/>
        <w:rPr>
          <w:lang w:eastAsia="en-GB"/>
        </w:rPr>
      </w:pPr>
      <w:r w:rsidRPr="00AB5FED">
        <w:rPr>
          <w:lang w:eastAsia="en-GB"/>
        </w:rPr>
        <w:t>6.</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w:t>
      </w:r>
      <w:r>
        <w:rPr>
          <w:lang w:eastAsia="en-GB"/>
        </w:rPr>
        <w:t>MCVideo</w:t>
      </w:r>
      <w:r w:rsidRPr="00AB5FED">
        <w:rPr>
          <w:lang w:eastAsia="en-GB"/>
        </w:rPr>
        <w:t xml:space="preserve"> imminent peril group call request. </w:t>
      </w:r>
      <w:r w:rsidRPr="00AB5FED">
        <w:t>For a multicast call, these acknowledgements are not set.</w:t>
      </w:r>
    </w:p>
    <w:p w14:paraId="2D97EAA8"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confirm the upgrade request. If the </w:t>
      </w:r>
      <w:r>
        <w:rPr>
          <w:lang w:eastAsia="en-GB"/>
        </w:rPr>
        <w:t>MCVideo</w:t>
      </w:r>
      <w:r w:rsidRPr="00AB5FED">
        <w:rPr>
          <w:lang w:eastAsia="en-GB"/>
        </w:rPr>
        <w:t xml:space="preserve"> imminent peril group call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3811E8CD" w14:textId="77777777" w:rsidR="00A90238" w:rsidRPr="00AB5FED" w:rsidRDefault="00A90238" w:rsidP="00A90238">
      <w:pPr>
        <w:pStyle w:val="NO"/>
      </w:pPr>
      <w:r w:rsidRPr="00AB5FED">
        <w:t>NOTE:</w:t>
      </w:r>
      <w:r w:rsidRPr="00AB5FED">
        <w:tab/>
        <w:t>Step 7 can occur at any time following step 4, and prior to step 8 depending on the conditions to proceed with the call.</w:t>
      </w:r>
    </w:p>
    <w:p w14:paraId="221CDC0A"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continue with the </w:t>
      </w:r>
      <w:r>
        <w:rPr>
          <w:lang w:eastAsia="en-GB"/>
        </w:rPr>
        <w:t>MCVideo</w:t>
      </w:r>
      <w:r w:rsidRPr="00AB5FED">
        <w:rPr>
          <w:lang w:eastAsia="en-GB"/>
        </w:rPr>
        <w:t xml:space="preserve"> group call, which has been transformed into an imminent peril group call.</w:t>
      </w:r>
    </w:p>
    <w:p w14:paraId="48321DC2" w14:textId="77777777" w:rsidR="00A90238" w:rsidRPr="00AB5FED" w:rsidRDefault="00A90238" w:rsidP="00A90238">
      <w:pPr>
        <w:pStyle w:val="Heading6"/>
      </w:pPr>
      <w:bookmarkStart w:id="490" w:name="_Toc433209773"/>
      <w:bookmarkStart w:id="491" w:name="_Toc460616069"/>
      <w:bookmarkStart w:id="492" w:name="_Toc460616930"/>
      <w:bookmarkStart w:id="493" w:name="_Toc465162542"/>
      <w:bookmarkStart w:id="494" w:name="_Toc154701444"/>
      <w:r>
        <w:lastRenderedPageBreak/>
        <w:t>7.1.2.5</w:t>
      </w:r>
      <w:r w:rsidRPr="00AB5FED">
        <w:t>.2.3</w:t>
      </w:r>
      <w:r w:rsidRPr="00AB5FED">
        <w:tab/>
      </w:r>
      <w:r>
        <w:t>MCVideo</w:t>
      </w:r>
      <w:r w:rsidRPr="00AB5FED">
        <w:t xml:space="preserve"> imminent peril group call cancel</w:t>
      </w:r>
      <w:bookmarkEnd w:id="490"/>
      <w:bookmarkEnd w:id="491"/>
      <w:bookmarkEnd w:id="492"/>
      <w:bookmarkEnd w:id="493"/>
      <w:bookmarkEnd w:id="494"/>
    </w:p>
    <w:p w14:paraId="45AC892C"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cancels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group's in-progress imminent peril state.</w:t>
      </w:r>
    </w:p>
    <w:p w14:paraId="071733D4" w14:textId="77777777" w:rsidR="00A90238" w:rsidRPr="00AB5FED" w:rsidRDefault="00A90238" w:rsidP="00A90238">
      <w:pPr>
        <w:rPr>
          <w:lang w:eastAsia="en-GB"/>
        </w:rPr>
      </w:pPr>
      <w:r w:rsidRPr="00AB5FED">
        <w:rPr>
          <w:lang w:eastAsia="en-GB"/>
        </w:rPr>
        <w:t>Procedures in figure </w:t>
      </w:r>
      <w:r>
        <w:t>7.1.2.5</w:t>
      </w:r>
      <w:r w:rsidRPr="00AB5FED">
        <w:t xml:space="preserve">.2.3-1 </w:t>
      </w:r>
      <w:r w:rsidRPr="00AB5FED">
        <w:rPr>
          <w:lang w:eastAsia="en-GB"/>
        </w:rPr>
        <w:t xml:space="preserve">are the signalling control plane procedures for the </w:t>
      </w:r>
      <w:r>
        <w:rPr>
          <w:lang w:eastAsia="en-GB"/>
        </w:rPr>
        <w:t>MCVideo</w:t>
      </w:r>
      <w:r w:rsidRPr="00AB5FED">
        <w:rPr>
          <w:lang w:eastAsia="en-GB"/>
        </w:rPr>
        <w:t xml:space="preserve"> client cancelling an </w:t>
      </w:r>
      <w:r>
        <w:rPr>
          <w:lang w:eastAsia="en-GB"/>
        </w:rPr>
        <w:t>MCVideo</w:t>
      </w:r>
      <w:r w:rsidRPr="00AB5FED">
        <w:rPr>
          <w:lang w:eastAsia="en-GB"/>
        </w:rPr>
        <w:t xml:space="preserve"> group's in-progress </w:t>
      </w:r>
      <w:r w:rsidRPr="00AB5FED">
        <w:t>imminent peril state</w:t>
      </w:r>
      <w:r w:rsidRPr="00AB5FED">
        <w:rPr>
          <w:lang w:eastAsia="en-GB"/>
        </w:rPr>
        <w:t>.</w:t>
      </w:r>
    </w:p>
    <w:p w14:paraId="202C1380"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The end of the imminent peril call does not cancel the </w:t>
      </w:r>
      <w:r>
        <w:rPr>
          <w:lang w:eastAsia="en-GB"/>
        </w:rPr>
        <w:t>MCVideo</w:t>
      </w:r>
      <w:r w:rsidRPr="00AB5FED">
        <w:rPr>
          <w:lang w:eastAsia="en-GB"/>
        </w:rPr>
        <w:t xml:space="preserve"> group's in-progress imminent peril state. It is explicitly cancelled by an authorized user.</w:t>
      </w:r>
    </w:p>
    <w:p w14:paraId="55F4D3EA" w14:textId="77777777" w:rsidR="00A90238" w:rsidRPr="00AB5FED" w:rsidRDefault="00A90238" w:rsidP="00A90238">
      <w:pPr>
        <w:rPr>
          <w:lang w:eastAsia="en-GB"/>
        </w:rPr>
      </w:pPr>
      <w:r w:rsidRPr="00AB5FED">
        <w:rPr>
          <w:lang w:eastAsia="en-GB"/>
        </w:rPr>
        <w:t>Pre-conditions:</w:t>
      </w:r>
    </w:p>
    <w:p w14:paraId="2C729D9D"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4154F33"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008C3617"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group is an in-progress imminent peril state and has prioritized bearer support.</w:t>
      </w:r>
    </w:p>
    <w:p w14:paraId="1E03CCAD" w14:textId="77777777" w:rsidR="00A90238" w:rsidRPr="00AB5FED" w:rsidRDefault="00A90238" w:rsidP="00A90238">
      <w:pPr>
        <w:pStyle w:val="B1"/>
        <w:rPr>
          <w:lang w:eastAsia="en-GB"/>
        </w:rPr>
      </w:pPr>
      <w:r w:rsidRPr="00AB5FED">
        <w:rPr>
          <w:lang w:eastAsia="zh-CN"/>
        </w:rPr>
        <w:t>4.</w:t>
      </w:r>
      <w:r w:rsidRPr="00AB5FED">
        <w:rPr>
          <w:lang w:eastAsia="en-GB"/>
        </w:rPr>
        <w:tab/>
      </w:r>
      <w:r>
        <w:rPr>
          <w:lang w:eastAsia="en-GB"/>
        </w:rPr>
        <w:t>MCVideo</w:t>
      </w:r>
      <w:r w:rsidRPr="00AB5FED">
        <w:rPr>
          <w:lang w:eastAsia="en-GB"/>
        </w:rPr>
        <w:t xml:space="preserve"> group members have been notified about the </w:t>
      </w:r>
      <w:r>
        <w:rPr>
          <w:lang w:eastAsia="en-GB"/>
        </w:rPr>
        <w:t>MCVideo</w:t>
      </w:r>
      <w:r w:rsidRPr="00AB5FED">
        <w:rPr>
          <w:lang w:eastAsia="en-GB"/>
        </w:rPr>
        <w:t xml:space="preserve"> group's in-progress </w:t>
      </w:r>
      <w:r w:rsidRPr="00AB5FED">
        <w:t>imminent peril state</w:t>
      </w:r>
      <w:r w:rsidRPr="00AB5FED">
        <w:rPr>
          <w:lang w:eastAsia="en-GB"/>
        </w:rPr>
        <w:t>.</w:t>
      </w:r>
    </w:p>
    <w:p w14:paraId="12CFC4CB" w14:textId="77777777" w:rsidR="00A90238" w:rsidRPr="00AB5FED" w:rsidRDefault="00A90238" w:rsidP="00A90238">
      <w:pPr>
        <w:pStyle w:val="B1"/>
        <w:rPr>
          <w:lang w:eastAsia="en-GB"/>
        </w:rPr>
      </w:pPr>
      <w:r w:rsidRPr="00AB5FED">
        <w:t>5.</w:t>
      </w:r>
      <w:r w:rsidRPr="00AB5FED">
        <w:tab/>
      </w:r>
      <w:r>
        <w:t>MCVideo</w:t>
      </w:r>
      <w:r w:rsidRPr="00AB5FED">
        <w:t xml:space="preserve"> client 1 previously initiated the in-progress imminent peril.</w:t>
      </w:r>
    </w:p>
    <w:p w14:paraId="47BD6AB6" w14:textId="77777777" w:rsidR="00A90238" w:rsidRPr="00AB5FED" w:rsidRDefault="00A90238" w:rsidP="00A90238">
      <w:pPr>
        <w:pStyle w:val="TH"/>
      </w:pPr>
      <w:r w:rsidRPr="00AB5FED">
        <w:object w:dxaOrig="8400" w:dyaOrig="7620" w14:anchorId="47D0BF3C">
          <v:shape id="_x0000_i1043" type="#_x0000_t75" style="width:420.15pt;height:380.05pt" o:ole="">
            <v:imagedata r:id="rId47" o:title=""/>
          </v:shape>
          <o:OLEObject Type="Embed" ProgID="Visio.Drawing.11" ShapeID="_x0000_i1043" DrawAspect="Content" ObjectID="_1765314953" r:id="rId48"/>
        </w:object>
      </w:r>
    </w:p>
    <w:p w14:paraId="48B3AAD6" w14:textId="77777777" w:rsidR="00A90238" w:rsidRPr="00AB5FED" w:rsidRDefault="00A90238" w:rsidP="00A90238">
      <w:pPr>
        <w:pStyle w:val="TF"/>
      </w:pPr>
      <w:r w:rsidRPr="00AB5FED">
        <w:t>Figure </w:t>
      </w:r>
      <w:r>
        <w:t>7.1.2.5</w:t>
      </w:r>
      <w:r w:rsidRPr="00AB5FED">
        <w:t xml:space="preserve">.2.3-1: </w:t>
      </w:r>
      <w:r>
        <w:t>MCVideo</w:t>
      </w:r>
      <w:r w:rsidRPr="00AB5FED">
        <w:t xml:space="preserve"> imminent peril group call cancel</w:t>
      </w:r>
    </w:p>
    <w:p w14:paraId="2FADA651"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cancel.</w:t>
      </w:r>
    </w:p>
    <w:p w14:paraId="33D22B5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server. </w:t>
      </w:r>
    </w:p>
    <w:p w14:paraId="20D5B878" w14:textId="77777777" w:rsidR="00A90238" w:rsidRPr="00AB5FED" w:rsidRDefault="00A90238" w:rsidP="00A90238">
      <w:pPr>
        <w:pStyle w:val="B1"/>
        <w:rPr>
          <w:lang w:eastAsia="en-GB"/>
        </w:rPr>
      </w:pPr>
      <w:r w:rsidRPr="00AB5FED">
        <w:rPr>
          <w:lang w:eastAsia="en-GB"/>
        </w:rPr>
        <w:lastRenderedPageBreak/>
        <w:t>3.</w:t>
      </w:r>
      <w:r w:rsidRPr="00AB5FED">
        <w:rPr>
          <w:lang w:eastAsia="en-GB"/>
        </w:rPr>
        <w:tab/>
        <w:t xml:space="preserve">The </w:t>
      </w:r>
      <w:r>
        <w:rPr>
          <w:lang w:eastAsia="en-GB"/>
        </w:rPr>
        <w:t>MCVideo</w:t>
      </w:r>
      <w:r w:rsidRPr="00AB5FED">
        <w:rPr>
          <w:lang w:eastAsia="en-GB"/>
        </w:rPr>
        <w:t xml:space="preserve"> server adjusts the priority of the underlying bearer; priority treatment is no longer required. The </w:t>
      </w:r>
      <w:r>
        <w:rPr>
          <w:lang w:eastAsia="en-GB"/>
        </w:rPr>
        <w:t>MCVideo</w:t>
      </w:r>
      <w:r w:rsidRPr="00AB5FED">
        <w:rPr>
          <w:lang w:eastAsia="en-GB"/>
        </w:rPr>
        <w:t xml:space="preserve"> server cancels/resets the in-progress imminent peril state.</w:t>
      </w:r>
    </w:p>
    <w:p w14:paraId="4212A3D8"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upon the information from group management server.</w:t>
      </w:r>
    </w:p>
    <w:p w14:paraId="60245D8C"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group members.</w:t>
      </w:r>
    </w:p>
    <w:p w14:paraId="6E25BA05"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group members are notified of the in-progress imminent peril cancel.</w:t>
      </w:r>
    </w:p>
    <w:p w14:paraId="385E3CD1"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receiving </w:t>
      </w:r>
      <w:r>
        <w:rPr>
          <w:lang w:eastAsia="en-GB"/>
        </w:rPr>
        <w:t>MCVideo</w:t>
      </w:r>
      <w:r w:rsidRPr="00AB5FED">
        <w:rPr>
          <w:lang w:eastAsia="en-GB"/>
        </w:rPr>
        <w:t xml:space="preserve"> group members send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server to acknowledge the in-progress </w:t>
      </w:r>
      <w:r>
        <w:rPr>
          <w:lang w:eastAsia="en-GB"/>
        </w:rPr>
        <w:t>MCVideo</w:t>
      </w:r>
      <w:r w:rsidRPr="00AB5FED">
        <w:rPr>
          <w:lang w:eastAsia="en-GB"/>
        </w:rPr>
        <w:t xml:space="preserve"> imminent peril group call cancel request. </w:t>
      </w:r>
      <w:r w:rsidRPr="00AB5FED">
        <w:t>For a multicast scenario, these acknowledgements are not set.</w:t>
      </w:r>
    </w:p>
    <w:p w14:paraId="124FE017"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imminent peril group call cancel request.</w:t>
      </w:r>
    </w:p>
    <w:p w14:paraId="1D5494BF" w14:textId="77777777" w:rsidR="00A90238" w:rsidRPr="00AB5FED" w:rsidRDefault="00A90238" w:rsidP="00A90238">
      <w:pPr>
        <w:pStyle w:val="NO"/>
      </w:pPr>
      <w:r w:rsidRPr="00AB5FED">
        <w:t>NOTE 2:</w:t>
      </w:r>
      <w:r w:rsidRPr="00AB5FED">
        <w:tab/>
        <w:t>Step 8 can occur at any time following step 4, depending on the conditions to proceed with the call.</w:t>
      </w:r>
    </w:p>
    <w:p w14:paraId="50DB1450" w14:textId="77777777" w:rsidR="00A90238" w:rsidRPr="00AD7C25" w:rsidRDefault="00A90238" w:rsidP="00A90238">
      <w:pPr>
        <w:rPr>
          <w:noProof/>
          <w:lang w:val="en-US"/>
        </w:rPr>
      </w:pPr>
    </w:p>
    <w:p w14:paraId="7FA7325A" w14:textId="77777777" w:rsidR="00A90238" w:rsidRPr="00AB5FED" w:rsidRDefault="00A90238" w:rsidP="00A90238">
      <w:pPr>
        <w:pStyle w:val="Heading4"/>
      </w:pPr>
      <w:bookmarkStart w:id="495" w:name="_Toc154701445"/>
      <w:r>
        <w:t>7.1.2.6</w:t>
      </w:r>
      <w:r w:rsidRPr="00AB5FED">
        <w:tab/>
      </w:r>
      <w:r>
        <w:t>MCVideo</w:t>
      </w:r>
      <w:r w:rsidRPr="00AB5FED">
        <w:t xml:space="preserve"> emergency alert</w:t>
      </w:r>
      <w:r>
        <w:t xml:space="preserve"> (on-network and off-network)</w:t>
      </w:r>
      <w:bookmarkEnd w:id="495"/>
    </w:p>
    <w:p w14:paraId="4C43991C" w14:textId="77777777" w:rsidR="00A90238" w:rsidRDefault="00A90238" w:rsidP="00A90238">
      <w:r>
        <w:t xml:space="preserve">The MCVideo server </w:t>
      </w:r>
      <w:r w:rsidRPr="00210FE1">
        <w:t>shall support the procedures and related information flows as specified in subclause</w:t>
      </w:r>
      <w:r>
        <w:t>s</w:t>
      </w:r>
      <w:r w:rsidRPr="00210FE1">
        <w:rPr>
          <w:rFonts w:hint="cs"/>
          <w:lang w:eastAsia="zh-CN"/>
        </w:rPr>
        <w:t> </w:t>
      </w:r>
      <w:r w:rsidRPr="00210FE1">
        <w:t>10.10</w:t>
      </w:r>
      <w:r>
        <w:t xml:space="preserve"> of </w:t>
      </w:r>
      <w:r w:rsidRPr="00220EBE">
        <w:rPr>
          <w:rFonts w:hint="eastAsia"/>
        </w:rPr>
        <w:t>3GPP</w:t>
      </w:r>
      <w:r w:rsidRPr="003E2577">
        <w:t> </w:t>
      </w:r>
      <w:r w:rsidRPr="00220EBE">
        <w:rPr>
          <w:rFonts w:hint="eastAsia"/>
        </w:rPr>
        <w:t>TS</w:t>
      </w:r>
      <w:r w:rsidRPr="003E2577">
        <w:t> </w:t>
      </w:r>
      <w:r w:rsidRPr="00220EBE">
        <w:rPr>
          <w:rFonts w:hint="eastAsia"/>
        </w:rPr>
        <w:t>23.280</w:t>
      </w:r>
      <w:r w:rsidRPr="003E2577">
        <w:t> </w:t>
      </w:r>
      <w:r w:rsidRPr="00220EBE">
        <w:rPr>
          <w:rFonts w:hint="eastAsia"/>
        </w:rPr>
        <w:t>[</w:t>
      </w:r>
      <w:r>
        <w:t>6</w:t>
      </w:r>
      <w:r w:rsidRPr="00220EBE">
        <w:rPr>
          <w:rFonts w:hint="eastAsia"/>
        </w:rPr>
        <w:t>]</w:t>
      </w:r>
      <w:r>
        <w:t xml:space="preserve"> with the following clarifications:</w:t>
      </w:r>
    </w:p>
    <w:p w14:paraId="5855AF19" w14:textId="77777777" w:rsidR="00A90238" w:rsidRDefault="00A90238" w:rsidP="00A90238">
      <w:pPr>
        <w:ind w:left="568" w:hanging="284"/>
      </w:pPr>
      <w:r w:rsidRPr="00823619">
        <w:t>-</w:t>
      </w:r>
      <w:r w:rsidRPr="00823619">
        <w:tab/>
      </w:r>
      <w:r>
        <w:t>The MC service ID is the MCVideo ID</w:t>
      </w:r>
      <w:r w:rsidRPr="00823619">
        <w:t>;</w:t>
      </w:r>
      <w:r w:rsidRPr="00C349CF">
        <w:t xml:space="preserve"> </w:t>
      </w:r>
    </w:p>
    <w:p w14:paraId="6A2B2972" w14:textId="77777777" w:rsidR="00A90238" w:rsidRDefault="00A90238" w:rsidP="00A90238">
      <w:pPr>
        <w:pStyle w:val="B1"/>
      </w:pPr>
      <w:r>
        <w:t>-</w:t>
      </w:r>
      <w:r>
        <w:tab/>
      </w:r>
      <w:r w:rsidRPr="00210FE1">
        <w:t>The MC service server is the MC</w:t>
      </w:r>
      <w:r>
        <w:t>Video</w:t>
      </w:r>
      <w:r w:rsidRPr="00210FE1">
        <w:t xml:space="preserve"> server;</w:t>
      </w:r>
    </w:p>
    <w:p w14:paraId="14E1F2AD" w14:textId="77777777" w:rsidR="00A90238" w:rsidRDefault="00A90238" w:rsidP="00A90238">
      <w:pPr>
        <w:ind w:left="568" w:hanging="284"/>
      </w:pPr>
      <w:r w:rsidRPr="00823619">
        <w:t>-</w:t>
      </w:r>
      <w:r w:rsidRPr="00823619">
        <w:tab/>
      </w:r>
      <w:r>
        <w:t>The MC service group ID is the MCVideo group ID and</w:t>
      </w:r>
    </w:p>
    <w:p w14:paraId="3B279EC8" w14:textId="77777777" w:rsidR="00A90238" w:rsidRDefault="00A90238" w:rsidP="00A90238">
      <w:pPr>
        <w:ind w:left="568" w:hanging="284"/>
      </w:pPr>
      <w:r w:rsidRPr="00210FE1">
        <w:t>-</w:t>
      </w:r>
      <w:r w:rsidRPr="00210FE1">
        <w:tab/>
        <w:t>The MC service user profile index is the MC</w:t>
      </w:r>
      <w:r>
        <w:t>Video</w:t>
      </w:r>
      <w:r w:rsidRPr="00210FE1">
        <w:t xml:space="preserve"> user profile index</w:t>
      </w:r>
      <w:r>
        <w:t>.</w:t>
      </w:r>
    </w:p>
    <w:p w14:paraId="55CA3B3B" w14:textId="77777777" w:rsidR="00860186" w:rsidRPr="00E01BD3" w:rsidRDefault="00860186" w:rsidP="00860186">
      <w:pPr>
        <w:pStyle w:val="Heading4"/>
      </w:pPr>
      <w:bookmarkStart w:id="496" w:name="_Toc433209774"/>
      <w:bookmarkStart w:id="497" w:name="_Toc460616070"/>
      <w:bookmarkStart w:id="498" w:name="_Toc460616931"/>
      <w:bookmarkStart w:id="499" w:name="_Toc122563136"/>
      <w:bookmarkStart w:id="500" w:name="_Toc154701446"/>
      <w:r w:rsidRPr="00E01BD3">
        <w:t>7.1.2.</w:t>
      </w:r>
      <w:r>
        <w:t>7</w:t>
      </w:r>
      <w:r w:rsidRPr="00E01BD3">
        <w:tab/>
        <w:t xml:space="preserve">MCVideo </w:t>
      </w:r>
      <w:r>
        <w:t xml:space="preserve">ad hoc group </w:t>
      </w:r>
      <w:r w:rsidRPr="00E01BD3">
        <w:t>emergency alert (on-network)</w:t>
      </w:r>
      <w:bookmarkEnd w:id="500"/>
    </w:p>
    <w:p w14:paraId="4A4F358D" w14:textId="77777777" w:rsidR="00860186" w:rsidRPr="00E01BD3" w:rsidRDefault="00860186" w:rsidP="00860186">
      <w:r w:rsidRPr="00E01BD3">
        <w:t>The MCVideo server shall support the procedures and related information flows as specified in subclauses</w:t>
      </w:r>
      <w:r w:rsidRPr="00E01BD3">
        <w:rPr>
          <w:rFonts w:hint="cs"/>
          <w:lang w:eastAsia="zh-CN"/>
        </w:rPr>
        <w:t> </w:t>
      </w:r>
      <w:r w:rsidRPr="00E01BD3">
        <w:t>10.10</w:t>
      </w:r>
      <w:r>
        <w:t>.3</w:t>
      </w:r>
      <w:r w:rsidRPr="00E01BD3">
        <w:t xml:space="preserve"> of </w:t>
      </w:r>
      <w:r w:rsidRPr="00E01BD3">
        <w:rPr>
          <w:rFonts w:hint="eastAsia"/>
        </w:rPr>
        <w:t>3GPP</w:t>
      </w:r>
      <w:r w:rsidRPr="00E01BD3">
        <w:t> </w:t>
      </w:r>
      <w:r w:rsidRPr="00E01BD3">
        <w:rPr>
          <w:rFonts w:hint="eastAsia"/>
        </w:rPr>
        <w:t>TS</w:t>
      </w:r>
      <w:r w:rsidRPr="00E01BD3">
        <w:t> </w:t>
      </w:r>
      <w:r w:rsidRPr="00E01BD3">
        <w:rPr>
          <w:rFonts w:hint="eastAsia"/>
        </w:rPr>
        <w:t>23.280</w:t>
      </w:r>
      <w:r w:rsidRPr="00E01BD3">
        <w:t> </w:t>
      </w:r>
      <w:r w:rsidRPr="00E01BD3">
        <w:rPr>
          <w:rFonts w:hint="eastAsia"/>
        </w:rPr>
        <w:t>[</w:t>
      </w:r>
      <w:r w:rsidRPr="00E01BD3">
        <w:t>6</w:t>
      </w:r>
      <w:r w:rsidRPr="00E01BD3">
        <w:rPr>
          <w:rFonts w:hint="eastAsia"/>
        </w:rPr>
        <w:t>]</w:t>
      </w:r>
      <w:r w:rsidRPr="00E01BD3">
        <w:t xml:space="preserve"> with the following clarifications:</w:t>
      </w:r>
    </w:p>
    <w:p w14:paraId="5BC64A5F" w14:textId="77777777" w:rsidR="00860186" w:rsidRPr="00E01BD3" w:rsidRDefault="00860186" w:rsidP="00860186">
      <w:pPr>
        <w:pStyle w:val="B1"/>
      </w:pPr>
      <w:r w:rsidRPr="00E01BD3">
        <w:t>-</w:t>
      </w:r>
      <w:r w:rsidRPr="00E01BD3">
        <w:tab/>
        <w:t xml:space="preserve">The MC service ID is the MCVideo ID; </w:t>
      </w:r>
    </w:p>
    <w:p w14:paraId="61200AC8" w14:textId="77777777" w:rsidR="00860186" w:rsidRPr="00E01BD3" w:rsidRDefault="00860186" w:rsidP="00860186">
      <w:pPr>
        <w:pStyle w:val="B1"/>
      </w:pPr>
      <w:r w:rsidRPr="00E01BD3">
        <w:t>-</w:t>
      </w:r>
      <w:r w:rsidRPr="00E01BD3">
        <w:tab/>
        <w:t>The MC service server is the MCVideo server;</w:t>
      </w:r>
    </w:p>
    <w:p w14:paraId="254A868E" w14:textId="77777777" w:rsidR="00860186" w:rsidRDefault="00860186" w:rsidP="00860186">
      <w:pPr>
        <w:pStyle w:val="B1"/>
      </w:pPr>
      <w:r w:rsidRPr="00E01BD3">
        <w:t>-</w:t>
      </w:r>
      <w:r w:rsidRPr="00E01BD3">
        <w:tab/>
        <w:t>The MC service group ID is the MCVideo group ID and</w:t>
      </w:r>
    </w:p>
    <w:p w14:paraId="7A032084" w14:textId="18A3185D" w:rsidR="00A90238" w:rsidRDefault="00860186" w:rsidP="00FC00A8">
      <w:pPr>
        <w:pStyle w:val="B1"/>
      </w:pPr>
      <w:r w:rsidRPr="00E01BD3">
        <w:t>-</w:t>
      </w:r>
      <w:r w:rsidRPr="00E01BD3">
        <w:tab/>
        <w:t>The MC service user profile index is the MCVideo user profile index.</w:t>
      </w:r>
      <w:bookmarkEnd w:id="496"/>
      <w:bookmarkEnd w:id="497"/>
      <w:bookmarkEnd w:id="498"/>
      <w:bookmarkEnd w:id="499"/>
    </w:p>
    <w:p w14:paraId="65035B31" w14:textId="77777777" w:rsidR="00A90238" w:rsidRDefault="00A90238" w:rsidP="00A90238">
      <w:pPr>
        <w:pStyle w:val="Heading3"/>
        <w:rPr>
          <w:lang w:eastAsia="zh-CN"/>
        </w:rPr>
      </w:pPr>
      <w:bookmarkStart w:id="501" w:name="_Toc154701447"/>
      <w:r>
        <w:rPr>
          <w:rFonts w:hint="eastAsia"/>
          <w:lang w:eastAsia="zh-CN"/>
        </w:rPr>
        <w:t>7</w:t>
      </w:r>
      <w:r>
        <w:t>.</w:t>
      </w:r>
      <w:r>
        <w:rPr>
          <w:lang w:eastAsia="zh-CN"/>
        </w:rPr>
        <w:t>1.3</w:t>
      </w:r>
      <w:r>
        <w:tab/>
        <w:t>Off-network g</w:t>
      </w:r>
      <w:r>
        <w:rPr>
          <w:lang w:eastAsia="zh-CN"/>
        </w:rPr>
        <w:t>roup communications</w:t>
      </w:r>
      <w:bookmarkEnd w:id="501"/>
    </w:p>
    <w:p w14:paraId="4CCE4EBA" w14:textId="77777777" w:rsidR="00A90238" w:rsidRDefault="00A90238" w:rsidP="00A90238">
      <w:pPr>
        <w:pStyle w:val="Heading4"/>
      </w:pPr>
      <w:bookmarkStart w:id="502" w:name="_Toc154701448"/>
      <w:r>
        <w:rPr>
          <w:rFonts w:hint="eastAsia"/>
          <w:lang w:eastAsia="zh-CN"/>
        </w:rPr>
        <w:t>7</w:t>
      </w:r>
      <w:r>
        <w:t>.</w:t>
      </w:r>
      <w:r>
        <w:rPr>
          <w:lang w:eastAsia="zh-CN"/>
        </w:rPr>
        <w:t>1.3</w:t>
      </w:r>
      <w:r>
        <w:t>.1</w:t>
      </w:r>
      <w:r>
        <w:tab/>
        <w:t>General</w:t>
      </w:r>
      <w:bookmarkEnd w:id="502"/>
    </w:p>
    <w:p w14:paraId="21AF0CF0" w14:textId="77777777" w:rsidR="00A90238" w:rsidRPr="00D373B7" w:rsidRDefault="00A90238" w:rsidP="00A90238">
      <w:r w:rsidRPr="00D373B7">
        <w:t>This subclause contains procedures for group communications directly between multiple MC</w:t>
      </w:r>
      <w:r w:rsidRPr="00D373B7">
        <w:rPr>
          <w:lang w:eastAsia="zh-CN"/>
        </w:rPr>
        <w:t>Video</w:t>
      </w:r>
      <w:r w:rsidRPr="00D373B7">
        <w:t xml:space="preserve"> clients without involving the network to provide associated functions.</w:t>
      </w:r>
      <w:r w:rsidRPr="00524486">
        <w:rPr>
          <w:lang w:eastAsia="zh-CN"/>
        </w:rPr>
        <w:t xml:space="preserve"> </w:t>
      </w:r>
      <w:r>
        <w:rPr>
          <w:lang w:eastAsia="zh-CN"/>
        </w:rPr>
        <w:t xml:space="preserve">Off-network MCVideo communications </w:t>
      </w:r>
      <w:r>
        <w:t>are based on ProSe capabilities as described in clause 7.18.</w:t>
      </w:r>
    </w:p>
    <w:p w14:paraId="53902515" w14:textId="77777777" w:rsidR="00A90238" w:rsidRDefault="00A90238" w:rsidP="00A90238">
      <w:r w:rsidRPr="00D373B7">
        <w:t>The group communication setup is described in subclause</w:t>
      </w:r>
      <w:r>
        <w:t> </w:t>
      </w:r>
      <w:r w:rsidRPr="00D373B7">
        <w:t>7.1.3.3 and two variations of joining an existing communication group communication are described, the passive variant in subclause</w:t>
      </w:r>
      <w:r>
        <w:t> </w:t>
      </w:r>
      <w:r w:rsidRPr="00D373B7">
        <w:t>7.1.3.4 and the active variant in subclause</w:t>
      </w:r>
      <w:r>
        <w:t> </w:t>
      </w:r>
      <w:r w:rsidRPr="00D373B7">
        <w:t>7.1.3.5.</w:t>
      </w:r>
    </w:p>
    <w:p w14:paraId="5BEB84EC" w14:textId="77777777" w:rsidR="00A90238" w:rsidRPr="00D373B7" w:rsidRDefault="00A90238" w:rsidP="00A90238">
      <w:pPr>
        <w:pStyle w:val="NO"/>
      </w:pPr>
      <w:r w:rsidRPr="004D2779">
        <w:t>NOTE:</w:t>
      </w:r>
      <w:r w:rsidRPr="004D2779">
        <w:tab/>
        <w:t>When the MCVideo client receives a message that is not addressed to either its MCVideo ID or to any MCVideo group of which the MCVideo client is an affiliated group member, the MCVideo client ignores the message.</w:t>
      </w:r>
    </w:p>
    <w:p w14:paraId="755739F5" w14:textId="77777777" w:rsidR="00A90238" w:rsidRDefault="00A90238" w:rsidP="00A90238">
      <w:pPr>
        <w:pStyle w:val="Heading4"/>
        <w:rPr>
          <w:lang w:eastAsia="zh-CN"/>
        </w:rPr>
      </w:pPr>
      <w:bookmarkStart w:id="503" w:name="_Toc154701449"/>
      <w:r>
        <w:rPr>
          <w:rFonts w:hint="eastAsia"/>
          <w:lang w:eastAsia="zh-CN"/>
        </w:rPr>
        <w:lastRenderedPageBreak/>
        <w:t>7</w:t>
      </w:r>
      <w:r>
        <w:t>.</w:t>
      </w:r>
      <w:r>
        <w:rPr>
          <w:lang w:eastAsia="zh-CN"/>
        </w:rPr>
        <w:t>1.3</w:t>
      </w:r>
      <w:r>
        <w:t>.2</w:t>
      </w:r>
      <w:r>
        <w:tab/>
        <w:t>Information flows for o</w:t>
      </w:r>
      <w:r w:rsidRPr="00234C63">
        <w:rPr>
          <w:lang w:eastAsia="zh-CN"/>
        </w:rPr>
        <w:t xml:space="preserve">ff-network </w:t>
      </w:r>
      <w:r>
        <w:rPr>
          <w:lang w:eastAsia="zh-CN"/>
        </w:rPr>
        <w:t>group</w:t>
      </w:r>
      <w:r w:rsidRPr="00234C63">
        <w:rPr>
          <w:lang w:eastAsia="zh-CN"/>
        </w:rPr>
        <w:t xml:space="preserve"> </w:t>
      </w:r>
      <w:r>
        <w:rPr>
          <w:lang w:eastAsia="zh-CN"/>
        </w:rPr>
        <w:t>c</w:t>
      </w:r>
      <w:r w:rsidRPr="00234C63">
        <w:rPr>
          <w:lang w:eastAsia="zh-CN"/>
        </w:rPr>
        <w:t>ommunications</w:t>
      </w:r>
      <w:bookmarkEnd w:id="503"/>
    </w:p>
    <w:p w14:paraId="2E575F3F" w14:textId="77777777" w:rsidR="00A90238" w:rsidRPr="004A4927" w:rsidRDefault="00A90238" w:rsidP="00A90238">
      <w:pPr>
        <w:pStyle w:val="Heading5"/>
        <w:rPr>
          <w:lang w:val="en-IN" w:eastAsia="ko-KR"/>
        </w:rPr>
      </w:pPr>
      <w:bookmarkStart w:id="504" w:name="_Toc154701450"/>
      <w:r w:rsidRPr="004A4927">
        <w:rPr>
          <w:lang w:val="en-IN"/>
        </w:rPr>
        <w:t>7.1.3.2</w:t>
      </w:r>
      <w:r w:rsidRPr="004A4927">
        <w:rPr>
          <w:lang w:val="en-IN" w:eastAsia="ko-KR"/>
        </w:rPr>
        <w:t>.</w:t>
      </w:r>
      <w:r>
        <w:rPr>
          <w:lang w:val="en-IN" w:eastAsia="ko-KR"/>
        </w:rPr>
        <w:t>1</w:t>
      </w:r>
      <w:r w:rsidRPr="004A4927">
        <w:rPr>
          <w:lang w:val="en-IN" w:eastAsia="ko-KR"/>
        </w:rPr>
        <w:tab/>
        <w:t>Group communication announcement</w:t>
      </w:r>
      <w:bookmarkEnd w:id="504"/>
    </w:p>
    <w:p w14:paraId="68EDB572" w14:textId="77777777" w:rsidR="00A90238" w:rsidRPr="004A4927" w:rsidRDefault="00A90238" w:rsidP="00A90238">
      <w:r w:rsidRPr="004A4927">
        <w:t>Table 7.1.3.2</w:t>
      </w:r>
      <w:r w:rsidRPr="004A4927">
        <w:rPr>
          <w:lang w:eastAsia="ko-KR"/>
        </w:rPr>
        <w:t>.</w:t>
      </w:r>
      <w:r>
        <w:rPr>
          <w:lang w:eastAsia="ko-KR"/>
        </w:rPr>
        <w:t>1</w:t>
      </w:r>
      <w:r w:rsidRPr="004A4927">
        <w:t xml:space="preserve">-1 describes the information flow for the group </w:t>
      </w:r>
      <w:r w:rsidRPr="004A4927">
        <w:rPr>
          <w:lang w:eastAsia="ko-KR"/>
        </w:rPr>
        <w:t xml:space="preserve">communication </w:t>
      </w:r>
      <w:r w:rsidRPr="004A4927">
        <w:t>announcement sent from the MCVideo client to other MCVideo clients.</w:t>
      </w:r>
    </w:p>
    <w:p w14:paraId="0256D426" w14:textId="77777777" w:rsidR="00A90238" w:rsidRPr="004A4927" w:rsidRDefault="00A90238" w:rsidP="00A90238">
      <w:pPr>
        <w:pStyle w:val="TH"/>
      </w:pPr>
      <w:r w:rsidRPr="004A4927">
        <w:t>Table 7.1.3.2.</w:t>
      </w:r>
      <w:r>
        <w:t>1</w:t>
      </w:r>
      <w:r w:rsidRPr="004A4927">
        <w:t xml:space="preserve">-1: Group </w:t>
      </w:r>
      <w:r w:rsidRPr="004A4927">
        <w:rPr>
          <w:lang w:eastAsia="ko-KR"/>
        </w:rPr>
        <w:t xml:space="preserve">communication </w:t>
      </w:r>
      <w:r w:rsidRPr="004A4927">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1509CC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56156"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40E8A"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EE9D00" w14:textId="77777777" w:rsidR="00A90238" w:rsidRPr="004A4927" w:rsidRDefault="00A90238" w:rsidP="004260A6">
            <w:pPr>
              <w:pStyle w:val="TAH"/>
            </w:pPr>
            <w:r w:rsidRPr="004A4927">
              <w:t>Description</w:t>
            </w:r>
          </w:p>
        </w:tc>
      </w:tr>
      <w:tr w:rsidR="00A90238" w:rsidRPr="004A4927" w14:paraId="1953AAE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309CD"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BC6D3"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278630" w14:textId="77777777" w:rsidR="00A90238" w:rsidRPr="004A4927" w:rsidRDefault="00A90238" w:rsidP="004260A6">
            <w:pPr>
              <w:pStyle w:val="TAL"/>
            </w:pPr>
            <w:r w:rsidRPr="004A4927">
              <w:t>The identity of the MCVideo user sending the announcement</w:t>
            </w:r>
          </w:p>
        </w:tc>
      </w:tr>
      <w:tr w:rsidR="00A90238" w:rsidRPr="004A4927" w14:paraId="78F89B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FC34C" w14:textId="77777777" w:rsidR="00A90238" w:rsidRPr="004A4927" w:rsidRDefault="00A90238" w:rsidP="004260A6">
            <w:pPr>
              <w:pStyle w:val="TAL"/>
            </w:pPr>
            <w:r w:rsidRPr="004A4927">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059C"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82B0E" w14:textId="77777777" w:rsidR="00A90238" w:rsidRPr="004A4927" w:rsidRDefault="00A90238" w:rsidP="004260A6">
            <w:pPr>
              <w:pStyle w:val="TAL"/>
            </w:pPr>
            <w:r w:rsidRPr="004A4927">
              <w:t>The MCVideo group ID towards which the announcement was sent</w:t>
            </w:r>
          </w:p>
        </w:tc>
      </w:tr>
      <w:tr w:rsidR="00A90238" w:rsidRPr="004A4927" w14:paraId="19988C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7E71B2" w14:textId="77777777" w:rsidR="00A90238" w:rsidRPr="004A4927" w:rsidRDefault="00A90238" w:rsidP="004260A6">
            <w:pPr>
              <w:pStyle w:val="TAL"/>
            </w:pPr>
            <w:r w:rsidRPr="004A4927">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CB2AD"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F57CF" w14:textId="77777777" w:rsidR="00A90238" w:rsidRPr="004A4927" w:rsidRDefault="00A90238" w:rsidP="004260A6">
            <w:pPr>
              <w:pStyle w:val="TAL"/>
            </w:pPr>
            <w:r w:rsidRPr="004A4927">
              <w:t xml:space="preserve">The media </w:t>
            </w:r>
            <w:r w:rsidRPr="001C76E2">
              <w:rPr>
                <w:lang w:val="nl-NL"/>
              </w:rPr>
              <w:t>characteristics like</w:t>
            </w:r>
            <w:r w:rsidRPr="001C76E2">
              <w:t xml:space="preserve"> </w:t>
            </w:r>
            <w:r w:rsidRPr="004A4927">
              <w:t>codec</w:t>
            </w:r>
            <w:r w:rsidRPr="001C76E2">
              <w:t>, resolution, frame rate and video mode</w:t>
            </w:r>
            <w:r w:rsidRPr="004A4927">
              <w:t xml:space="preserve"> to be used for the communication</w:t>
            </w:r>
          </w:p>
        </w:tc>
      </w:tr>
      <w:tr w:rsidR="00A90238" w:rsidRPr="004A4927" w14:paraId="00F263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54A384" w14:textId="77777777" w:rsidR="00A90238" w:rsidRPr="004A4927" w:rsidRDefault="00A90238" w:rsidP="004260A6">
            <w:pPr>
              <w:pStyle w:val="TAL"/>
            </w:pPr>
            <w:r w:rsidRPr="004A4927">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11AB76"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EBA3AA" w14:textId="77777777" w:rsidR="00A90238" w:rsidRPr="004A4927" w:rsidRDefault="00A90238" w:rsidP="004260A6">
            <w:pPr>
              <w:pStyle w:val="TAL"/>
            </w:pPr>
            <w:r w:rsidRPr="004A4927">
              <w:t>Multicast port number for media</w:t>
            </w:r>
          </w:p>
        </w:tc>
      </w:tr>
      <w:tr w:rsidR="00A90238" w:rsidRPr="004A4927" w14:paraId="6ADDB2B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DC84E4" w14:textId="77777777" w:rsidR="00A90238" w:rsidRPr="004A4927" w:rsidRDefault="00A90238" w:rsidP="004260A6">
            <w:pPr>
              <w:pStyle w:val="TAL"/>
            </w:pPr>
            <w:r w:rsidRPr="004A4927">
              <w:t>Transmission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FF30"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64AA16" w14:textId="77777777" w:rsidR="00A90238" w:rsidRPr="004A4927" w:rsidRDefault="00A90238" w:rsidP="004260A6">
            <w:pPr>
              <w:pStyle w:val="TAL"/>
            </w:pPr>
            <w:r w:rsidRPr="004A4927">
              <w:t>Port number for transmission control protocol</w:t>
            </w:r>
          </w:p>
        </w:tc>
      </w:tr>
      <w:tr w:rsidR="00A90238" w:rsidRPr="004A4927" w14:paraId="67E1CA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1DA3BE" w14:textId="77777777" w:rsidR="00A90238" w:rsidRPr="004A4927" w:rsidRDefault="00A90238" w:rsidP="004260A6">
            <w:pPr>
              <w:pStyle w:val="TAL"/>
            </w:pPr>
            <w:r w:rsidRPr="004A4927">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1FA6A2"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8834C" w14:textId="77777777" w:rsidR="00A90238" w:rsidRPr="004A4927" w:rsidRDefault="00A90238" w:rsidP="004260A6">
            <w:pPr>
              <w:pStyle w:val="TAL"/>
            </w:pPr>
            <w:r w:rsidRPr="004A4927">
              <w:t>Period of the group communication announcement</w:t>
            </w:r>
          </w:p>
        </w:tc>
      </w:tr>
      <w:tr w:rsidR="00A90238" w:rsidRPr="004A4927" w14:paraId="63DC4A2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E2C7" w14:textId="77777777" w:rsidR="00A90238" w:rsidRPr="004A4927" w:rsidRDefault="00A90238" w:rsidP="004260A6">
            <w:pPr>
              <w:pStyle w:val="TAL"/>
            </w:pPr>
            <w:r w:rsidRPr="004A4927">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EED4D2"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673EAE" w14:textId="77777777" w:rsidR="00A90238" w:rsidRPr="004A4927" w:rsidRDefault="00A90238" w:rsidP="004260A6">
            <w:pPr>
              <w:pStyle w:val="TAL"/>
            </w:pPr>
            <w:r w:rsidRPr="004A4927">
              <w:t>Encryption parameters to be used for the communication, if the communication is to be encrypted</w:t>
            </w:r>
          </w:p>
        </w:tc>
      </w:tr>
      <w:tr w:rsidR="00A90238" w:rsidRPr="004A4927" w14:paraId="56AD1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51202" w14:textId="77777777" w:rsidR="00A90238" w:rsidRPr="004A4927" w:rsidRDefault="00A90238" w:rsidP="004260A6">
            <w:pPr>
              <w:pStyle w:val="TAL"/>
            </w:pPr>
            <w:r w:rsidRPr="004A4927">
              <w:t>Confirm mode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0A2C7"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519424" w14:textId="77777777" w:rsidR="00A90238" w:rsidRPr="004A4927" w:rsidRDefault="00A90238" w:rsidP="004260A6">
            <w:pPr>
              <w:pStyle w:val="TAL"/>
            </w:pPr>
            <w:r w:rsidRPr="004A4927">
              <w:t>Indicates whether the receiving MCVideo user needs to confirm participation</w:t>
            </w:r>
          </w:p>
        </w:tc>
      </w:tr>
      <w:tr w:rsidR="00A90238" w:rsidRPr="004A4927" w14:paraId="5924F9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AB511F" w14:textId="77777777" w:rsidR="00A90238" w:rsidRPr="004A4927" w:rsidRDefault="00A90238" w:rsidP="004260A6">
            <w:pPr>
              <w:pStyle w:val="TAL"/>
            </w:pPr>
            <w:r w:rsidRPr="004A4927">
              <w:t>Emergency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4002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7D076" w14:textId="77777777" w:rsidR="00A90238" w:rsidRPr="004A4927" w:rsidRDefault="00A90238" w:rsidP="004260A6">
            <w:pPr>
              <w:pStyle w:val="TAL"/>
            </w:pPr>
            <w:r w:rsidRPr="004A4927">
              <w:t>Indicates that the MCVideo group communication is an MCVideo emergency communication</w:t>
            </w:r>
          </w:p>
        </w:tc>
      </w:tr>
      <w:tr w:rsidR="00A90238" w:rsidRPr="004A4927" w14:paraId="201840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71E72" w14:textId="77777777" w:rsidR="00A90238" w:rsidRPr="004A4927" w:rsidRDefault="00A90238" w:rsidP="004260A6">
            <w:pPr>
              <w:pStyle w:val="TAL"/>
            </w:pPr>
            <w:r w:rsidRPr="004A4927">
              <w:t>Imminent peril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77FCD1"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2AAC14" w14:textId="77777777" w:rsidR="00A90238" w:rsidRPr="004A4927" w:rsidRDefault="00A90238" w:rsidP="004260A6">
            <w:pPr>
              <w:pStyle w:val="TAL"/>
            </w:pPr>
            <w:r w:rsidRPr="004A4927">
              <w:t>Indicates that the MCVideo group communication is an MCVideo imminent peril communication</w:t>
            </w:r>
          </w:p>
        </w:tc>
      </w:tr>
      <w:tr w:rsidR="00A90238" w:rsidRPr="004A4927" w14:paraId="10C3402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E02D2" w14:textId="77777777" w:rsidR="00A90238" w:rsidRPr="004A4927" w:rsidRDefault="00A90238" w:rsidP="004260A6">
            <w:pPr>
              <w:pStyle w:val="TAL"/>
            </w:pPr>
            <w:r>
              <w:t>Broadcast communication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F12CB" w14:textId="77777777" w:rsidR="00A90238" w:rsidRPr="004A4927"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A0F426" w14:textId="77777777" w:rsidR="00A90238" w:rsidRPr="004A4927" w:rsidRDefault="00A90238" w:rsidP="004260A6">
            <w:pPr>
              <w:pStyle w:val="TAL"/>
            </w:pPr>
            <w:r>
              <w:t>Indicates that the MCVideo communication is a broadcast communication</w:t>
            </w:r>
          </w:p>
        </w:tc>
      </w:tr>
      <w:tr w:rsidR="00A90238" w:rsidRPr="004A4927" w14:paraId="4932AC9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80022A" w14:textId="77777777" w:rsidR="00A90238" w:rsidRPr="004A4927" w:rsidRDefault="00A90238" w:rsidP="004260A6">
            <w:pPr>
              <w:pStyle w:val="TAL"/>
            </w:pPr>
            <w:r w:rsidRPr="004A4927">
              <w:t>Video 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FC65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9FE6E" w14:textId="77777777" w:rsidR="00A90238" w:rsidRPr="004A4927" w:rsidRDefault="00A90238" w:rsidP="004260A6">
            <w:pPr>
              <w:pStyle w:val="TAL"/>
            </w:pPr>
            <w:r w:rsidRPr="004A4927">
              <w:t xml:space="preserve">Indicates that the MCVideo communication is for video push </w:t>
            </w:r>
          </w:p>
        </w:tc>
      </w:tr>
      <w:tr w:rsidR="00A90238" w:rsidRPr="004A4927" w14:paraId="277DBEE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13BC40" w14:textId="77777777" w:rsidR="00A90238" w:rsidRPr="004A4927" w:rsidRDefault="00A90238" w:rsidP="004260A6">
            <w:pPr>
              <w:pStyle w:val="TAL"/>
            </w:pPr>
            <w:r w:rsidRPr="004A4927">
              <w:t>Video 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9C135"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E605EB" w14:textId="77777777" w:rsidR="00A90238" w:rsidRPr="004A4927" w:rsidRDefault="00A90238" w:rsidP="004260A6">
            <w:pPr>
              <w:pStyle w:val="TAL"/>
            </w:pPr>
            <w:r w:rsidRPr="004A4927">
              <w:t xml:space="preserve">Indicates that the MCVideo communication is for video pull </w:t>
            </w:r>
          </w:p>
        </w:tc>
      </w:tr>
    </w:tbl>
    <w:p w14:paraId="1E122034" w14:textId="77777777" w:rsidR="00A90238" w:rsidRPr="004A4927" w:rsidRDefault="00A90238" w:rsidP="00A90238"/>
    <w:p w14:paraId="386A34C5" w14:textId="77777777" w:rsidR="00A90238" w:rsidRPr="004A4927" w:rsidRDefault="00A90238" w:rsidP="00A90238">
      <w:pPr>
        <w:pStyle w:val="Heading5"/>
        <w:rPr>
          <w:lang w:val="en-IN" w:eastAsia="ko-KR"/>
        </w:rPr>
      </w:pPr>
      <w:bookmarkStart w:id="505" w:name="_Toc454349246"/>
      <w:bookmarkStart w:id="506" w:name="_Toc154701451"/>
      <w:r w:rsidRPr="004A4927">
        <w:rPr>
          <w:lang w:val="en-IN"/>
        </w:rPr>
        <w:t>7.1.3.2</w:t>
      </w:r>
      <w:r w:rsidRPr="004A4927">
        <w:rPr>
          <w:lang w:val="en-IN" w:eastAsia="ko-KR"/>
        </w:rPr>
        <w:t>.</w:t>
      </w:r>
      <w:r>
        <w:rPr>
          <w:lang w:val="en-IN" w:eastAsia="ko-KR"/>
        </w:rPr>
        <w:t>2</w:t>
      </w:r>
      <w:r w:rsidRPr="004A4927">
        <w:rPr>
          <w:lang w:val="en-IN" w:eastAsia="ko-KR"/>
        </w:rPr>
        <w:tab/>
      </w:r>
      <w:r>
        <w:rPr>
          <w:lang w:val="en-IN" w:eastAsia="ko-KR"/>
        </w:rPr>
        <w:t>Group communication answer r</w:t>
      </w:r>
      <w:r w:rsidRPr="004A4927">
        <w:rPr>
          <w:lang w:val="en-IN"/>
        </w:rPr>
        <w:t>esponse</w:t>
      </w:r>
      <w:bookmarkEnd w:id="505"/>
      <w:bookmarkEnd w:id="506"/>
    </w:p>
    <w:p w14:paraId="5D774726" w14:textId="77777777" w:rsidR="00A90238" w:rsidRPr="004A4927" w:rsidRDefault="00A90238" w:rsidP="00A90238">
      <w:r w:rsidRPr="004A4927">
        <w:t>Table 7.1.3.2</w:t>
      </w:r>
      <w:r w:rsidRPr="004A4927">
        <w:rPr>
          <w:lang w:eastAsia="ko-KR"/>
        </w:rPr>
        <w:t>.</w:t>
      </w:r>
      <w:r>
        <w:rPr>
          <w:lang w:eastAsia="ko-KR"/>
        </w:rPr>
        <w:t>2</w:t>
      </w:r>
      <w:r w:rsidRPr="004A4927">
        <w:t xml:space="preserve">-1 describes the information flow for the </w:t>
      </w:r>
      <w:r>
        <w:rPr>
          <w:lang w:eastAsia="ko-KR"/>
        </w:rPr>
        <w:t xml:space="preserve">group communication answer </w:t>
      </w:r>
      <w:r w:rsidRPr="004A4927">
        <w:t>response</w:t>
      </w:r>
      <w:r>
        <w:t xml:space="preserve"> </w:t>
      </w:r>
      <w:r w:rsidRPr="00404B03">
        <w:t>sent from the MCVideo client to other MCVideo clients</w:t>
      </w:r>
      <w:r w:rsidRPr="004A4927">
        <w:t>.</w:t>
      </w:r>
    </w:p>
    <w:p w14:paraId="43F177FD" w14:textId="77777777" w:rsidR="00A90238" w:rsidRPr="004A4927" w:rsidRDefault="00A90238" w:rsidP="00A90238">
      <w:pPr>
        <w:pStyle w:val="TH"/>
      </w:pPr>
      <w:r w:rsidRPr="004A4927">
        <w:lastRenderedPageBreak/>
        <w:t>Table 7.1.3.2</w:t>
      </w:r>
      <w:r w:rsidRPr="004A4927">
        <w:rPr>
          <w:lang w:eastAsia="ko-KR"/>
        </w:rPr>
        <w:t>.</w:t>
      </w:r>
      <w:r>
        <w:rPr>
          <w:lang w:eastAsia="ko-KR"/>
        </w:rPr>
        <w:t>2</w:t>
      </w:r>
      <w:r w:rsidRPr="004A4927">
        <w:t xml:space="preserve">-1: </w:t>
      </w:r>
      <w:r>
        <w:rPr>
          <w:lang w:eastAsia="ko-KR"/>
        </w:rPr>
        <w:t xml:space="preserve">Group communication answer </w:t>
      </w:r>
      <w:r>
        <w:t>r</w:t>
      </w:r>
      <w:r w:rsidRPr="004A4927">
        <w:t>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56EECD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94F011"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A76C4"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B3F0F" w14:textId="77777777" w:rsidR="00A90238" w:rsidRPr="004A4927" w:rsidRDefault="00A90238" w:rsidP="004260A6">
            <w:pPr>
              <w:pStyle w:val="TAH"/>
            </w:pPr>
            <w:r w:rsidRPr="004A4927">
              <w:t>Description</w:t>
            </w:r>
          </w:p>
        </w:tc>
      </w:tr>
      <w:tr w:rsidR="00A90238" w:rsidRPr="004A4927" w14:paraId="3DC5EE3A" w14:textId="77777777" w:rsidTr="004260A6">
        <w:trPr>
          <w:trHeight w:val="6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2A520"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959317"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8CAB9" w14:textId="77777777" w:rsidR="00A90238" w:rsidRPr="004A4927" w:rsidRDefault="00A90238" w:rsidP="004260A6">
            <w:pPr>
              <w:pStyle w:val="TAL"/>
            </w:pPr>
            <w:r w:rsidRPr="004A4927">
              <w:t>The identity of the MCVideo user sending the response</w:t>
            </w:r>
          </w:p>
        </w:tc>
      </w:tr>
      <w:tr w:rsidR="00A90238" w:rsidRPr="004A4927" w14:paraId="20E262A9" w14:textId="77777777" w:rsidTr="004260A6">
        <w:trPr>
          <w:trHeight w:val="41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510ACC" w14:textId="77777777" w:rsidR="00A90238" w:rsidRPr="004A4927" w:rsidRDefault="00A90238" w:rsidP="004260A6">
            <w:pPr>
              <w:pStyle w:val="TAL"/>
            </w:pPr>
            <w: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82B3F" w14:textId="77777777" w:rsidR="00A90238" w:rsidRPr="004A4927"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FE289" w14:textId="77777777" w:rsidR="00A90238" w:rsidRPr="004A4927" w:rsidRDefault="00A90238" w:rsidP="004260A6">
            <w:pPr>
              <w:pStyle w:val="TAL"/>
            </w:pPr>
            <w:r w:rsidRPr="00AB5FED">
              <w:t xml:space="preserve">The </w:t>
            </w:r>
            <w:r>
              <w:rPr>
                <w:lang w:eastAsia="zh-CN"/>
              </w:rPr>
              <w:t>identity</w:t>
            </w:r>
            <w:r w:rsidRPr="00AB5FED">
              <w:rPr>
                <w:rFonts w:hint="eastAsia"/>
                <w:lang w:eastAsia="zh-CN"/>
              </w:rPr>
              <w:t xml:space="preserve"> of the </w:t>
            </w:r>
            <w:r>
              <w:rPr>
                <w:lang w:eastAsia="zh-CN"/>
              </w:rPr>
              <w:t xml:space="preserve">MCVideo </w:t>
            </w:r>
            <w:r w:rsidRPr="00AB5FED">
              <w:rPr>
                <w:rFonts w:hint="eastAsia"/>
                <w:lang w:eastAsia="zh-CN"/>
              </w:rPr>
              <w:t>group</w:t>
            </w:r>
            <w:r w:rsidRPr="00AB5FED">
              <w:t xml:space="preserve"> on which the call is </w:t>
            </w:r>
            <w:r w:rsidRPr="00AB5FED">
              <w:rPr>
                <w:rFonts w:hint="eastAsia"/>
                <w:lang w:eastAsia="zh-CN"/>
              </w:rPr>
              <w:t>requested</w:t>
            </w:r>
          </w:p>
        </w:tc>
      </w:tr>
    </w:tbl>
    <w:p w14:paraId="27EFAC69" w14:textId="77777777" w:rsidR="00A90238" w:rsidRDefault="00A90238" w:rsidP="00A90238"/>
    <w:p w14:paraId="30B608C5" w14:textId="77777777" w:rsidR="00A90238" w:rsidRPr="00404B03" w:rsidRDefault="00A90238" w:rsidP="00A90238">
      <w:pPr>
        <w:pStyle w:val="Heading5"/>
        <w:rPr>
          <w:lang w:val="en-IN" w:eastAsia="ko-KR"/>
        </w:rPr>
      </w:pPr>
      <w:bookmarkStart w:id="507" w:name="_Toc154701452"/>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3</w:t>
      </w:r>
      <w:r w:rsidRPr="00404B03">
        <w:rPr>
          <w:lang w:val="en-IN" w:eastAsia="ko-KR"/>
        </w:rPr>
        <w:tab/>
      </w:r>
      <w:r w:rsidRPr="00404B03">
        <w:rPr>
          <w:lang w:val="en-IN"/>
        </w:rPr>
        <w:t xml:space="preserve">MCVideo upgrade to emergency </w:t>
      </w:r>
      <w:r>
        <w:rPr>
          <w:lang w:val="en-IN"/>
        </w:rPr>
        <w:t xml:space="preserve">group </w:t>
      </w:r>
      <w:r w:rsidRPr="00404B03">
        <w:rPr>
          <w:lang w:val="en-IN"/>
        </w:rPr>
        <w:t>communication</w:t>
      </w:r>
      <w:bookmarkEnd w:id="507"/>
    </w:p>
    <w:p w14:paraId="527B3220"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-1 describes the information flow for the MCVideo upgrade to emergency sent from the MCVideo client to other MCVideo clients.</w:t>
      </w:r>
    </w:p>
    <w:p w14:paraId="5B3ED72E"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 xml:space="preserve">-1: MCVideo upgrade to emergency </w:t>
      </w:r>
      <w:r>
        <w:t xml:space="preserve">group </w:t>
      </w:r>
      <w:r w:rsidRPr="00404B03">
        <w:t>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612B36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EC96"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DE70B"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585D0" w14:textId="77777777" w:rsidR="00A90238" w:rsidRPr="00404B03" w:rsidRDefault="00A90238" w:rsidP="004260A6">
            <w:pPr>
              <w:pStyle w:val="TAH"/>
            </w:pPr>
            <w:r w:rsidRPr="00404B03">
              <w:t>Description</w:t>
            </w:r>
          </w:p>
        </w:tc>
      </w:tr>
      <w:tr w:rsidR="00A90238" w:rsidRPr="00404B03" w14:paraId="26571B7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E45589"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24AC7"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B7E40" w14:textId="77777777" w:rsidR="00A90238" w:rsidRPr="00404B03" w:rsidRDefault="00A90238" w:rsidP="004260A6">
            <w:pPr>
              <w:pStyle w:val="TAL"/>
            </w:pPr>
            <w:r w:rsidRPr="00404B03">
              <w:t>The identity of the MCVideo user upgrading the communication</w:t>
            </w:r>
          </w:p>
        </w:tc>
      </w:tr>
      <w:tr w:rsidR="00A90238" w:rsidRPr="00404B03" w14:paraId="0D3C1A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48EBF"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A52746"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0AC3A" w14:textId="77777777" w:rsidR="00A90238" w:rsidRPr="00404B03" w:rsidRDefault="00A90238" w:rsidP="004260A6">
            <w:pPr>
              <w:pStyle w:val="TAL"/>
            </w:pPr>
            <w:r w:rsidRPr="00404B03">
              <w:t>The MCVideo group ID towards which the upgrade was sent</w:t>
            </w:r>
          </w:p>
        </w:tc>
      </w:tr>
    </w:tbl>
    <w:p w14:paraId="55CD48C4" w14:textId="77777777" w:rsidR="00A90238" w:rsidRPr="00404B03" w:rsidRDefault="00A90238" w:rsidP="00A90238"/>
    <w:p w14:paraId="3F6D6A42" w14:textId="77777777" w:rsidR="00A90238" w:rsidRPr="00404B03" w:rsidRDefault="00A90238" w:rsidP="00A90238">
      <w:pPr>
        <w:pStyle w:val="Heading5"/>
        <w:rPr>
          <w:lang w:val="en-IN" w:eastAsia="ko-KR"/>
        </w:rPr>
      </w:pPr>
      <w:bookmarkStart w:id="508" w:name="_Toc154701453"/>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4</w:t>
      </w:r>
      <w:r w:rsidRPr="00404B03">
        <w:rPr>
          <w:lang w:val="en-IN" w:eastAsia="ko-KR"/>
        </w:rPr>
        <w:tab/>
      </w:r>
      <w:r w:rsidRPr="00404B03">
        <w:rPr>
          <w:lang w:val="en-IN"/>
        </w:rPr>
        <w:t>MCVideo emergency group communication cancel</w:t>
      </w:r>
      <w:bookmarkEnd w:id="508"/>
    </w:p>
    <w:p w14:paraId="639244C2"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-1 describes the information flow for the MCVideo emergency group communication cancel sent from the MCVideo client to other MCVideo clients.</w:t>
      </w:r>
    </w:p>
    <w:p w14:paraId="7D64BE0F"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 xml:space="preserve">-1: MCVideo emergency group </w:t>
      </w:r>
      <w:r>
        <w:t xml:space="preserve">communication </w:t>
      </w:r>
      <w:r w:rsidRPr="00404B03">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7C502F3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C41C2"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D37024"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1E58C" w14:textId="77777777" w:rsidR="00A90238" w:rsidRPr="00404B03" w:rsidRDefault="00A90238" w:rsidP="004260A6">
            <w:pPr>
              <w:pStyle w:val="TAH"/>
            </w:pPr>
            <w:r w:rsidRPr="00404B03">
              <w:t>Description</w:t>
            </w:r>
          </w:p>
        </w:tc>
      </w:tr>
      <w:tr w:rsidR="00A90238" w:rsidRPr="00404B03" w14:paraId="7178C7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FEE2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F34C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0A30" w14:textId="77777777" w:rsidR="00A90238" w:rsidRPr="00404B03" w:rsidRDefault="00A90238" w:rsidP="004260A6">
            <w:pPr>
              <w:pStyle w:val="TAL"/>
            </w:pPr>
            <w:r w:rsidRPr="00404B03">
              <w:t>The identity of the MCVideo user cancelling the upgrade</w:t>
            </w:r>
          </w:p>
        </w:tc>
      </w:tr>
      <w:tr w:rsidR="00A90238" w:rsidRPr="00404B03" w14:paraId="3A28D5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4A189"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5D68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3664F" w14:textId="77777777" w:rsidR="00A90238" w:rsidRPr="00404B03" w:rsidRDefault="00A90238" w:rsidP="004260A6">
            <w:pPr>
              <w:pStyle w:val="TAL"/>
            </w:pPr>
            <w:r w:rsidRPr="00404B03">
              <w:t>The MCVideo group ID towards which the cancel was sent</w:t>
            </w:r>
          </w:p>
        </w:tc>
      </w:tr>
    </w:tbl>
    <w:p w14:paraId="4B869EBF" w14:textId="77777777" w:rsidR="00A90238" w:rsidRPr="00404B03" w:rsidRDefault="00A90238" w:rsidP="00A90238"/>
    <w:p w14:paraId="0684F436" w14:textId="77777777" w:rsidR="00A90238" w:rsidRPr="00404B03" w:rsidRDefault="00A90238" w:rsidP="00A90238">
      <w:pPr>
        <w:pStyle w:val="Heading5"/>
        <w:rPr>
          <w:lang w:val="en-IN" w:eastAsia="ko-KR"/>
        </w:rPr>
      </w:pPr>
      <w:bookmarkStart w:id="509" w:name="_Toc154701454"/>
      <w:r w:rsidRPr="00404B03">
        <w:rPr>
          <w:lang w:val="en-IN" w:eastAsia="zh-CN"/>
        </w:rPr>
        <w:t>7</w:t>
      </w:r>
      <w:r w:rsidRPr="00404B03">
        <w:rPr>
          <w:lang w:val="en-IN"/>
        </w:rPr>
        <w:t>.</w:t>
      </w:r>
      <w:r w:rsidRPr="00404B03">
        <w:rPr>
          <w:lang w:val="en-IN" w:eastAsia="zh-CN"/>
        </w:rPr>
        <w:t>1.3</w:t>
      </w:r>
      <w:r w:rsidRPr="00404B03">
        <w:rPr>
          <w:lang w:val="en-IN"/>
        </w:rPr>
        <w:t>.2.</w:t>
      </w:r>
      <w:r>
        <w:rPr>
          <w:lang w:val="en-IN"/>
        </w:rPr>
        <w:t>5</w:t>
      </w:r>
      <w:r w:rsidRPr="00404B03">
        <w:rPr>
          <w:lang w:val="en-IN" w:eastAsia="ko-KR"/>
        </w:rPr>
        <w:tab/>
      </w:r>
      <w:r w:rsidRPr="00404B03">
        <w:rPr>
          <w:lang w:val="en-IN"/>
        </w:rPr>
        <w:t>MCVideo upgrade to imminent peril group communication</w:t>
      </w:r>
      <w:bookmarkEnd w:id="509"/>
    </w:p>
    <w:p w14:paraId="35996188"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5</w:t>
      </w:r>
      <w:r w:rsidRPr="00404B03">
        <w:t>-1 describes the information flow for the MCVideo upgrade to imminent peril sent from the MCVideo client to other MCVideo clients.</w:t>
      </w:r>
    </w:p>
    <w:p w14:paraId="583F74CC"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t>5</w:t>
      </w:r>
      <w:r w:rsidRPr="00404B03">
        <w:t xml:space="preserve">-1: MCVideo upgrade to imminent peril </w:t>
      </w:r>
      <w:r>
        <w:t xml:space="preserve">group </w:t>
      </w:r>
      <w:r w:rsidRPr="00404B03">
        <w:t xml:space="preserve">communication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14002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0A083"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A725F"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26381" w14:textId="77777777" w:rsidR="00A90238" w:rsidRPr="00404B03" w:rsidRDefault="00A90238" w:rsidP="004260A6">
            <w:pPr>
              <w:pStyle w:val="TAH"/>
            </w:pPr>
            <w:r w:rsidRPr="00404B03">
              <w:t>Description</w:t>
            </w:r>
          </w:p>
        </w:tc>
      </w:tr>
      <w:tr w:rsidR="00A90238" w:rsidRPr="00404B03" w14:paraId="09A041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E85A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96F4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F691C" w14:textId="77777777" w:rsidR="00A90238" w:rsidRPr="00404B03" w:rsidRDefault="00A90238" w:rsidP="004260A6">
            <w:pPr>
              <w:pStyle w:val="TAL"/>
            </w:pPr>
            <w:r w:rsidRPr="00404B03">
              <w:t>The identity of the MCVideo user upgrading the communication</w:t>
            </w:r>
          </w:p>
        </w:tc>
      </w:tr>
      <w:tr w:rsidR="00A90238" w:rsidRPr="00404B03" w14:paraId="7EABED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7B591"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D6B6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DD4DE" w14:textId="77777777" w:rsidR="00A90238" w:rsidRPr="00404B03" w:rsidRDefault="00A90238" w:rsidP="004260A6">
            <w:pPr>
              <w:pStyle w:val="TAL"/>
            </w:pPr>
            <w:r w:rsidRPr="00404B03">
              <w:t>The MCVideo group ID towards which the upgrade was sent</w:t>
            </w:r>
          </w:p>
        </w:tc>
      </w:tr>
    </w:tbl>
    <w:p w14:paraId="24C68263" w14:textId="77777777" w:rsidR="00A90238" w:rsidRPr="00404B03" w:rsidRDefault="00A90238" w:rsidP="00A90238"/>
    <w:p w14:paraId="6E84E335" w14:textId="77777777" w:rsidR="00A90238" w:rsidRPr="00404B03" w:rsidRDefault="00A90238" w:rsidP="00A90238">
      <w:pPr>
        <w:pStyle w:val="Heading5"/>
        <w:rPr>
          <w:lang w:val="en-IN"/>
        </w:rPr>
      </w:pPr>
      <w:bookmarkStart w:id="510" w:name="_Toc154701455"/>
      <w:r w:rsidRPr="00404B03">
        <w:rPr>
          <w:lang w:val="en-IN" w:eastAsia="zh-CN"/>
        </w:rPr>
        <w:t>7</w:t>
      </w:r>
      <w:r w:rsidRPr="00404B03">
        <w:rPr>
          <w:lang w:val="en-IN"/>
        </w:rPr>
        <w:t>.</w:t>
      </w:r>
      <w:r w:rsidRPr="00404B03">
        <w:rPr>
          <w:lang w:val="en-IN" w:eastAsia="zh-CN"/>
        </w:rPr>
        <w:t>1.3</w:t>
      </w:r>
      <w:r w:rsidRPr="00404B03">
        <w:rPr>
          <w:lang w:val="en-IN"/>
        </w:rPr>
        <w:t>.2.</w:t>
      </w:r>
      <w:r>
        <w:rPr>
          <w:lang w:val="en-IN"/>
        </w:rPr>
        <w:t>6</w:t>
      </w:r>
      <w:r w:rsidRPr="00404B03">
        <w:rPr>
          <w:lang w:val="en-IN"/>
        </w:rPr>
        <w:tab/>
        <w:t>MCVideo imminent peril group communication cancel</w:t>
      </w:r>
      <w:bookmarkEnd w:id="510"/>
    </w:p>
    <w:p w14:paraId="7B0D60E3"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6</w:t>
      </w:r>
      <w:r w:rsidRPr="00404B03">
        <w:t>-1 describes the information flow for MCVideo imminent peril group communication cancel sent from the MCVideo client to other MCVideo clients.</w:t>
      </w:r>
    </w:p>
    <w:p w14:paraId="4B4ACF63" w14:textId="77777777" w:rsidR="00A90238" w:rsidRPr="00404B03" w:rsidRDefault="00A90238" w:rsidP="00A90238">
      <w:pPr>
        <w:pStyle w:val="TH"/>
      </w:pPr>
      <w:r w:rsidRPr="00404B03">
        <w:lastRenderedPageBreak/>
        <w:t>Table </w:t>
      </w:r>
      <w:r w:rsidRPr="00404B03">
        <w:rPr>
          <w:lang w:eastAsia="zh-CN"/>
        </w:rPr>
        <w:t>7</w:t>
      </w:r>
      <w:r w:rsidRPr="00404B03">
        <w:t>.</w:t>
      </w:r>
      <w:r w:rsidRPr="00404B03">
        <w:rPr>
          <w:lang w:eastAsia="zh-CN"/>
        </w:rPr>
        <w:t>1.3</w:t>
      </w:r>
      <w:r w:rsidRPr="00404B03">
        <w:t>.2.</w:t>
      </w:r>
      <w:r>
        <w:t>6</w:t>
      </w:r>
      <w:r w:rsidRPr="00404B03">
        <w:t xml:space="preserve">-1: MCVideo imminent peril group </w:t>
      </w:r>
      <w:r>
        <w:t xml:space="preserve">communication </w:t>
      </w:r>
      <w:r w:rsidRPr="00404B03">
        <w:t>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56372EB6" w14:textId="77777777" w:rsidTr="004260A6">
        <w:trPr>
          <w:jc w:val="center"/>
        </w:trPr>
        <w:tc>
          <w:tcPr>
            <w:tcW w:w="2405" w:type="dxa"/>
            <w:tcMar>
              <w:top w:w="0" w:type="dxa"/>
              <w:left w:w="108" w:type="dxa"/>
              <w:bottom w:w="0" w:type="dxa"/>
              <w:right w:w="108" w:type="dxa"/>
            </w:tcMar>
            <w:hideMark/>
          </w:tcPr>
          <w:p w14:paraId="1002EA9A" w14:textId="77777777" w:rsidR="00A90238" w:rsidRPr="00404B03" w:rsidRDefault="00A90238" w:rsidP="004260A6">
            <w:pPr>
              <w:pStyle w:val="TAH"/>
            </w:pPr>
            <w:r w:rsidRPr="00404B03">
              <w:t>Information Element</w:t>
            </w:r>
          </w:p>
        </w:tc>
        <w:tc>
          <w:tcPr>
            <w:tcW w:w="1097" w:type="dxa"/>
            <w:tcMar>
              <w:top w:w="0" w:type="dxa"/>
              <w:left w:w="108" w:type="dxa"/>
              <w:bottom w:w="0" w:type="dxa"/>
              <w:right w:w="108" w:type="dxa"/>
            </w:tcMar>
            <w:hideMark/>
          </w:tcPr>
          <w:p w14:paraId="5AEEBD0E" w14:textId="77777777" w:rsidR="00A90238" w:rsidRPr="00404B03" w:rsidRDefault="00A90238" w:rsidP="004260A6">
            <w:pPr>
              <w:pStyle w:val="TAH"/>
            </w:pPr>
            <w:r w:rsidRPr="00404B03">
              <w:t>Status</w:t>
            </w:r>
          </w:p>
        </w:tc>
        <w:tc>
          <w:tcPr>
            <w:tcW w:w="2700" w:type="dxa"/>
            <w:tcMar>
              <w:top w:w="0" w:type="dxa"/>
              <w:left w:w="108" w:type="dxa"/>
              <w:bottom w:w="0" w:type="dxa"/>
              <w:right w:w="108" w:type="dxa"/>
            </w:tcMar>
            <w:hideMark/>
          </w:tcPr>
          <w:p w14:paraId="13D7BB3F" w14:textId="77777777" w:rsidR="00A90238" w:rsidRPr="00404B03" w:rsidRDefault="00A90238" w:rsidP="004260A6">
            <w:pPr>
              <w:pStyle w:val="TAH"/>
            </w:pPr>
            <w:r w:rsidRPr="00404B03">
              <w:t>Description</w:t>
            </w:r>
          </w:p>
        </w:tc>
      </w:tr>
      <w:tr w:rsidR="00A90238" w:rsidRPr="00404B03" w14:paraId="71889A4E" w14:textId="77777777" w:rsidTr="004260A6">
        <w:trPr>
          <w:jc w:val="center"/>
        </w:trPr>
        <w:tc>
          <w:tcPr>
            <w:tcW w:w="2405" w:type="dxa"/>
            <w:tcMar>
              <w:top w:w="0" w:type="dxa"/>
              <w:left w:w="108" w:type="dxa"/>
              <w:bottom w:w="0" w:type="dxa"/>
              <w:right w:w="108" w:type="dxa"/>
            </w:tcMar>
            <w:hideMark/>
          </w:tcPr>
          <w:p w14:paraId="1E07D941" w14:textId="77777777" w:rsidR="00A90238" w:rsidRPr="00404B03" w:rsidRDefault="00A90238" w:rsidP="004260A6">
            <w:pPr>
              <w:pStyle w:val="TAL"/>
            </w:pPr>
            <w:r w:rsidRPr="00404B03">
              <w:t>MCVideo ID</w:t>
            </w:r>
          </w:p>
        </w:tc>
        <w:tc>
          <w:tcPr>
            <w:tcW w:w="1097" w:type="dxa"/>
            <w:tcMar>
              <w:top w:w="0" w:type="dxa"/>
              <w:left w:w="108" w:type="dxa"/>
              <w:bottom w:w="0" w:type="dxa"/>
              <w:right w:w="108" w:type="dxa"/>
            </w:tcMar>
            <w:hideMark/>
          </w:tcPr>
          <w:p w14:paraId="2E2663FD"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11D69E6E" w14:textId="77777777" w:rsidR="00A90238" w:rsidRPr="00404B03" w:rsidRDefault="00A90238" w:rsidP="004260A6">
            <w:pPr>
              <w:pStyle w:val="TAL"/>
            </w:pPr>
            <w:r w:rsidRPr="00404B03">
              <w:t>The identity of the MCVideo user cancelling the upgrade</w:t>
            </w:r>
          </w:p>
        </w:tc>
      </w:tr>
      <w:tr w:rsidR="00A90238" w:rsidRPr="00404B03" w14:paraId="48137829" w14:textId="77777777" w:rsidTr="004260A6">
        <w:trPr>
          <w:jc w:val="center"/>
        </w:trPr>
        <w:tc>
          <w:tcPr>
            <w:tcW w:w="2405" w:type="dxa"/>
            <w:tcMar>
              <w:top w:w="0" w:type="dxa"/>
              <w:left w:w="108" w:type="dxa"/>
              <w:bottom w:w="0" w:type="dxa"/>
              <w:right w:w="108" w:type="dxa"/>
            </w:tcMar>
            <w:hideMark/>
          </w:tcPr>
          <w:p w14:paraId="209492F5" w14:textId="77777777" w:rsidR="00A90238" w:rsidRPr="00404B03" w:rsidRDefault="00A90238" w:rsidP="004260A6">
            <w:pPr>
              <w:pStyle w:val="TAL"/>
            </w:pPr>
            <w:r w:rsidRPr="00404B03">
              <w:t>MCVideo group ID</w:t>
            </w:r>
          </w:p>
        </w:tc>
        <w:tc>
          <w:tcPr>
            <w:tcW w:w="1097" w:type="dxa"/>
            <w:tcMar>
              <w:top w:w="0" w:type="dxa"/>
              <w:left w:w="108" w:type="dxa"/>
              <w:bottom w:w="0" w:type="dxa"/>
              <w:right w:w="108" w:type="dxa"/>
            </w:tcMar>
            <w:hideMark/>
          </w:tcPr>
          <w:p w14:paraId="7ED674C7"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044AE3D8" w14:textId="77777777" w:rsidR="00A90238" w:rsidRPr="00404B03" w:rsidRDefault="00A90238" w:rsidP="004260A6">
            <w:pPr>
              <w:pStyle w:val="TAL"/>
            </w:pPr>
            <w:r w:rsidRPr="00404B03">
              <w:t>The MCVideo group ID towards which the cancel was sent</w:t>
            </w:r>
          </w:p>
        </w:tc>
      </w:tr>
    </w:tbl>
    <w:p w14:paraId="2DF59A8E" w14:textId="77777777" w:rsidR="00A90238" w:rsidRPr="00404B03" w:rsidRDefault="00A90238" w:rsidP="00A90238"/>
    <w:p w14:paraId="42371560" w14:textId="77777777" w:rsidR="00A90238" w:rsidRPr="003E7C46" w:rsidRDefault="00A90238" w:rsidP="00A90238">
      <w:pPr>
        <w:pStyle w:val="Heading5"/>
        <w:rPr>
          <w:lang w:val="en-IN" w:eastAsia="ko-KR"/>
        </w:rPr>
      </w:pPr>
      <w:bookmarkStart w:id="511" w:name="_Toc154701456"/>
      <w:r w:rsidRPr="003E7C46">
        <w:rPr>
          <w:lang w:val="en-IN" w:eastAsia="ko-KR"/>
        </w:rPr>
        <w:t>7.1.3.2.</w:t>
      </w:r>
      <w:r>
        <w:rPr>
          <w:lang w:val="en-IN" w:eastAsia="ko-KR"/>
        </w:rPr>
        <w:t>7</w:t>
      </w:r>
      <w:r w:rsidRPr="003E7C46">
        <w:rPr>
          <w:lang w:val="en-IN" w:eastAsia="ko-KR"/>
        </w:rPr>
        <w:tab/>
        <w:t>MCVideo emergency alert announcement</w:t>
      </w:r>
      <w:bookmarkEnd w:id="511"/>
    </w:p>
    <w:p w14:paraId="563BCAE8" w14:textId="77777777" w:rsidR="00A90238" w:rsidRPr="003E7C46" w:rsidRDefault="00A90238" w:rsidP="00A90238">
      <w:r w:rsidRPr="003E7C46">
        <w:t>Table 7.1.3.2.</w:t>
      </w:r>
      <w:r>
        <w:t>7</w:t>
      </w:r>
      <w:r w:rsidRPr="003E7C46">
        <w:t>-1 describes the information flow for the MCVideo emergency alert announcement sent from the MCVideo client to the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4EE4079D" w14:textId="77777777" w:rsidR="00A90238" w:rsidRPr="003E7C46" w:rsidRDefault="00A90238" w:rsidP="00A90238">
      <w:pPr>
        <w:pStyle w:val="TH"/>
      </w:pPr>
      <w:r w:rsidRPr="003E7C46">
        <w:t>Table 7.1.3.2.</w:t>
      </w:r>
      <w:r>
        <w:t>7</w:t>
      </w:r>
      <w:r w:rsidRPr="003E7C46">
        <w:t>-1: MCVideo emergency alert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56B901E8" w14:textId="77777777" w:rsidTr="004260A6">
        <w:trPr>
          <w:jc w:val="center"/>
        </w:trPr>
        <w:tc>
          <w:tcPr>
            <w:tcW w:w="2405" w:type="dxa"/>
            <w:tcMar>
              <w:top w:w="0" w:type="dxa"/>
              <w:left w:w="108" w:type="dxa"/>
              <w:bottom w:w="0" w:type="dxa"/>
              <w:right w:w="108" w:type="dxa"/>
            </w:tcMar>
            <w:hideMark/>
          </w:tcPr>
          <w:p w14:paraId="1D04EA01"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6091E547"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5815C87B" w14:textId="77777777" w:rsidR="00A90238" w:rsidRPr="003E7C46" w:rsidRDefault="00A90238" w:rsidP="004260A6">
            <w:pPr>
              <w:pStyle w:val="TAH"/>
            </w:pPr>
            <w:r w:rsidRPr="003E7C46">
              <w:t>Description</w:t>
            </w:r>
          </w:p>
        </w:tc>
      </w:tr>
      <w:tr w:rsidR="00A90238" w:rsidRPr="003E7C46" w14:paraId="3B99C3B4" w14:textId="77777777" w:rsidTr="004260A6">
        <w:trPr>
          <w:jc w:val="center"/>
        </w:trPr>
        <w:tc>
          <w:tcPr>
            <w:tcW w:w="2405" w:type="dxa"/>
            <w:tcMar>
              <w:top w:w="0" w:type="dxa"/>
              <w:left w:w="108" w:type="dxa"/>
              <w:bottom w:w="0" w:type="dxa"/>
              <w:right w:w="108" w:type="dxa"/>
            </w:tcMar>
            <w:hideMark/>
          </w:tcPr>
          <w:p w14:paraId="128AF85A"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78664AB7"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074D4D43" w14:textId="77777777" w:rsidR="00A90238" w:rsidRPr="003E7C46" w:rsidRDefault="00A90238" w:rsidP="004260A6">
            <w:pPr>
              <w:pStyle w:val="TAL"/>
            </w:pPr>
            <w:r w:rsidRPr="003E7C46">
              <w:t>The identity of the MCVideo user sending emergency alert</w:t>
            </w:r>
          </w:p>
        </w:tc>
      </w:tr>
      <w:tr w:rsidR="00A90238" w:rsidRPr="003E7C46" w14:paraId="701159CB" w14:textId="77777777" w:rsidTr="004260A6">
        <w:trPr>
          <w:jc w:val="center"/>
        </w:trPr>
        <w:tc>
          <w:tcPr>
            <w:tcW w:w="2405" w:type="dxa"/>
            <w:tcMar>
              <w:top w:w="0" w:type="dxa"/>
              <w:left w:w="108" w:type="dxa"/>
              <w:bottom w:w="0" w:type="dxa"/>
              <w:right w:w="108" w:type="dxa"/>
            </w:tcMar>
            <w:hideMark/>
          </w:tcPr>
          <w:p w14:paraId="14F5AB5B"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hideMark/>
          </w:tcPr>
          <w:p w14:paraId="2FBB892B"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4889F88F" w14:textId="77777777" w:rsidR="00A90238" w:rsidRPr="003E7C46" w:rsidRDefault="00A90238" w:rsidP="004260A6">
            <w:pPr>
              <w:pStyle w:val="TAL"/>
            </w:pPr>
            <w:r w:rsidRPr="003E7C46">
              <w:t>The MCVideo group ID towards which the alert was sent</w:t>
            </w:r>
          </w:p>
        </w:tc>
      </w:tr>
      <w:tr w:rsidR="00A90238" w:rsidRPr="003E7C46" w14:paraId="34974EE0" w14:textId="77777777" w:rsidTr="004260A6">
        <w:trPr>
          <w:jc w:val="center"/>
        </w:trPr>
        <w:tc>
          <w:tcPr>
            <w:tcW w:w="2405" w:type="dxa"/>
            <w:tcMar>
              <w:top w:w="0" w:type="dxa"/>
              <w:left w:w="108" w:type="dxa"/>
              <w:bottom w:w="0" w:type="dxa"/>
              <w:right w:w="108" w:type="dxa"/>
            </w:tcMar>
          </w:tcPr>
          <w:p w14:paraId="64AEA466" w14:textId="77777777" w:rsidR="00A90238" w:rsidRPr="003E7C46" w:rsidRDefault="00A90238" w:rsidP="004260A6">
            <w:pPr>
              <w:pStyle w:val="TAL"/>
            </w:pPr>
            <w:r w:rsidRPr="003E7C46">
              <w:t>Organization name</w:t>
            </w:r>
          </w:p>
        </w:tc>
        <w:tc>
          <w:tcPr>
            <w:tcW w:w="1097" w:type="dxa"/>
            <w:tcMar>
              <w:top w:w="0" w:type="dxa"/>
              <w:left w:w="108" w:type="dxa"/>
              <w:bottom w:w="0" w:type="dxa"/>
              <w:right w:w="108" w:type="dxa"/>
            </w:tcMar>
          </w:tcPr>
          <w:p w14:paraId="1AE5CD6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7D049A10" w14:textId="77777777" w:rsidR="00A90238" w:rsidRPr="003E7C46" w:rsidRDefault="00A90238" w:rsidP="004260A6">
            <w:pPr>
              <w:pStyle w:val="TAL"/>
            </w:pPr>
            <w:r w:rsidRPr="003E7C46">
              <w:t>The alerting user</w:t>
            </w:r>
            <w:r>
              <w:t>'</w:t>
            </w:r>
            <w:r w:rsidRPr="003E7C46">
              <w:t>s mission critical organization name</w:t>
            </w:r>
          </w:p>
        </w:tc>
      </w:tr>
      <w:tr w:rsidR="00A90238" w:rsidRPr="003E7C46" w14:paraId="31727326" w14:textId="77777777" w:rsidTr="004260A6">
        <w:trPr>
          <w:jc w:val="center"/>
        </w:trPr>
        <w:tc>
          <w:tcPr>
            <w:tcW w:w="2405" w:type="dxa"/>
            <w:tcMar>
              <w:top w:w="0" w:type="dxa"/>
              <w:left w:w="108" w:type="dxa"/>
              <w:bottom w:w="0" w:type="dxa"/>
              <w:right w:w="108" w:type="dxa"/>
            </w:tcMar>
          </w:tcPr>
          <w:p w14:paraId="2BB9B2FB" w14:textId="77777777" w:rsidR="00A90238" w:rsidRPr="003E7C46" w:rsidRDefault="00A90238" w:rsidP="004260A6">
            <w:pPr>
              <w:pStyle w:val="TAL"/>
            </w:pPr>
            <w:r w:rsidRPr="003E7C46">
              <w:t>Location</w:t>
            </w:r>
          </w:p>
        </w:tc>
        <w:tc>
          <w:tcPr>
            <w:tcW w:w="1097" w:type="dxa"/>
            <w:tcMar>
              <w:top w:w="0" w:type="dxa"/>
              <w:left w:w="108" w:type="dxa"/>
              <w:bottom w:w="0" w:type="dxa"/>
              <w:right w:w="108" w:type="dxa"/>
            </w:tcMar>
          </w:tcPr>
          <w:p w14:paraId="0E14053A" w14:textId="77777777" w:rsidR="00A90238" w:rsidRPr="003E7C46" w:rsidRDefault="00A90238" w:rsidP="004260A6">
            <w:pPr>
              <w:pStyle w:val="TAL"/>
            </w:pPr>
            <w:r w:rsidRPr="003E7C46">
              <w:t>O</w:t>
            </w:r>
          </w:p>
        </w:tc>
        <w:tc>
          <w:tcPr>
            <w:tcW w:w="2700" w:type="dxa"/>
            <w:tcMar>
              <w:top w:w="0" w:type="dxa"/>
              <w:left w:w="108" w:type="dxa"/>
              <w:bottom w:w="0" w:type="dxa"/>
              <w:right w:w="108" w:type="dxa"/>
            </w:tcMar>
          </w:tcPr>
          <w:p w14:paraId="311944D5" w14:textId="77777777" w:rsidR="00A90238" w:rsidRPr="003E7C46" w:rsidRDefault="00A90238" w:rsidP="004260A6">
            <w:pPr>
              <w:pStyle w:val="TAL"/>
            </w:pPr>
            <w:r w:rsidRPr="003E7C46">
              <w:t>The alerting client's location, if known</w:t>
            </w:r>
          </w:p>
        </w:tc>
      </w:tr>
    </w:tbl>
    <w:p w14:paraId="0EB8557F" w14:textId="77777777" w:rsidR="00A90238" w:rsidRPr="003E7C46" w:rsidRDefault="00A90238" w:rsidP="00A90238">
      <w:pPr>
        <w:rPr>
          <w:lang w:eastAsia="ko-KR"/>
        </w:rPr>
      </w:pPr>
    </w:p>
    <w:p w14:paraId="50B490B3" w14:textId="77777777" w:rsidR="00A90238" w:rsidRPr="003E7C46" w:rsidRDefault="00A90238" w:rsidP="00A90238">
      <w:pPr>
        <w:pStyle w:val="Heading5"/>
        <w:rPr>
          <w:lang w:val="en-IN"/>
        </w:rPr>
      </w:pPr>
      <w:bookmarkStart w:id="512" w:name="_Toc154701457"/>
      <w:r w:rsidRPr="003E7C46">
        <w:rPr>
          <w:lang w:val="en-IN"/>
        </w:rPr>
        <w:t>7.1.3.2.</w:t>
      </w:r>
      <w:r>
        <w:rPr>
          <w:lang w:val="en-IN"/>
        </w:rPr>
        <w:t>8</w:t>
      </w:r>
      <w:r w:rsidRPr="003E7C46">
        <w:rPr>
          <w:lang w:val="en-IN" w:eastAsia="ko-KR"/>
        </w:rPr>
        <w:tab/>
      </w:r>
      <w:r w:rsidRPr="003E7C46">
        <w:rPr>
          <w:lang w:val="en-IN"/>
        </w:rPr>
        <w:t xml:space="preserve">MCVideo emergency alert cancel </w:t>
      </w:r>
      <w:r w:rsidRPr="003E7C46">
        <w:rPr>
          <w:lang w:val="en-IN" w:eastAsia="ko-KR"/>
        </w:rPr>
        <w:t>announcement</w:t>
      </w:r>
      <w:bookmarkEnd w:id="512"/>
    </w:p>
    <w:p w14:paraId="3A1FF945" w14:textId="77777777" w:rsidR="00A90238" w:rsidRPr="003E7C46" w:rsidRDefault="00A90238" w:rsidP="00A90238">
      <w:r w:rsidRPr="003E7C46">
        <w:t>Table 7.1.3.2.</w:t>
      </w:r>
      <w:r>
        <w:t>8</w:t>
      </w:r>
      <w:r w:rsidRPr="003E7C46">
        <w:t>-1describes the information flow for the MCVideo emergency alert cancel sent from the MCVideo client to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77AAA886" w14:textId="77777777" w:rsidR="00A90238" w:rsidRPr="003E7C46" w:rsidRDefault="00A90238" w:rsidP="00A90238">
      <w:pPr>
        <w:pStyle w:val="TH"/>
      </w:pPr>
      <w:r w:rsidRPr="003E7C46">
        <w:t>Table 7.1.3.2.</w:t>
      </w:r>
      <w:r>
        <w:t>8</w:t>
      </w:r>
      <w:r w:rsidRPr="003E7C46">
        <w:t xml:space="preserve">-1: MCVideo emergency alert cancel </w:t>
      </w:r>
      <w:r w:rsidRPr="003E7C46">
        <w:rPr>
          <w:lang w:eastAsia="ko-KR"/>
        </w:rPr>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42A9F4E9" w14:textId="77777777" w:rsidTr="004260A6">
        <w:trPr>
          <w:jc w:val="center"/>
        </w:trPr>
        <w:tc>
          <w:tcPr>
            <w:tcW w:w="2405" w:type="dxa"/>
            <w:tcMar>
              <w:top w:w="0" w:type="dxa"/>
              <w:left w:w="108" w:type="dxa"/>
              <w:bottom w:w="0" w:type="dxa"/>
              <w:right w:w="108" w:type="dxa"/>
            </w:tcMar>
            <w:hideMark/>
          </w:tcPr>
          <w:p w14:paraId="6910226D"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2B059248"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0FC9901A" w14:textId="77777777" w:rsidR="00A90238" w:rsidRPr="003E7C46" w:rsidRDefault="00A90238" w:rsidP="004260A6">
            <w:pPr>
              <w:pStyle w:val="TAH"/>
            </w:pPr>
            <w:r w:rsidRPr="003E7C46">
              <w:t>Description</w:t>
            </w:r>
          </w:p>
        </w:tc>
      </w:tr>
      <w:tr w:rsidR="00A90238" w:rsidRPr="003E7C46" w14:paraId="41C90669" w14:textId="77777777" w:rsidTr="004260A6">
        <w:trPr>
          <w:jc w:val="center"/>
        </w:trPr>
        <w:tc>
          <w:tcPr>
            <w:tcW w:w="2405" w:type="dxa"/>
            <w:tcMar>
              <w:top w:w="0" w:type="dxa"/>
              <w:left w:w="108" w:type="dxa"/>
              <w:bottom w:w="0" w:type="dxa"/>
              <w:right w:w="108" w:type="dxa"/>
            </w:tcMar>
            <w:hideMark/>
          </w:tcPr>
          <w:p w14:paraId="0D2562B8"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6E48D8AD"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7BAD48A6" w14:textId="77777777" w:rsidR="00A90238" w:rsidRPr="003E7C46" w:rsidRDefault="00A90238" w:rsidP="004260A6">
            <w:pPr>
              <w:pStyle w:val="TAL"/>
            </w:pPr>
            <w:r w:rsidRPr="003E7C46">
              <w:t xml:space="preserve">The identity of the MCVideo user cancelling emergency alert </w:t>
            </w:r>
          </w:p>
        </w:tc>
      </w:tr>
      <w:tr w:rsidR="00A90238" w:rsidRPr="003E7C46" w14:paraId="02D550B5" w14:textId="77777777" w:rsidTr="004260A6">
        <w:trPr>
          <w:jc w:val="center"/>
        </w:trPr>
        <w:tc>
          <w:tcPr>
            <w:tcW w:w="2405" w:type="dxa"/>
            <w:tcMar>
              <w:top w:w="0" w:type="dxa"/>
              <w:left w:w="108" w:type="dxa"/>
              <w:bottom w:w="0" w:type="dxa"/>
              <w:right w:w="108" w:type="dxa"/>
            </w:tcMar>
          </w:tcPr>
          <w:p w14:paraId="5807B898"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tcPr>
          <w:p w14:paraId="3B417FE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5AD39A5A" w14:textId="77777777" w:rsidR="00A90238" w:rsidRPr="003E7C46" w:rsidRDefault="00A90238" w:rsidP="004260A6">
            <w:pPr>
              <w:pStyle w:val="TAL"/>
            </w:pPr>
            <w:r w:rsidRPr="003E7C46">
              <w:t>The MCVideo group ID towards which the cancel was sent</w:t>
            </w:r>
          </w:p>
        </w:tc>
      </w:tr>
    </w:tbl>
    <w:p w14:paraId="4C85D358" w14:textId="77777777" w:rsidR="00A90238" w:rsidRPr="003E7C46" w:rsidRDefault="00A90238" w:rsidP="00A90238"/>
    <w:p w14:paraId="4509BB86" w14:textId="77777777" w:rsidR="00A90238" w:rsidRDefault="00A90238" w:rsidP="00A90238">
      <w:pPr>
        <w:pStyle w:val="Heading4"/>
        <w:rPr>
          <w:lang w:eastAsia="zh-CN"/>
        </w:rPr>
      </w:pPr>
      <w:bookmarkStart w:id="513" w:name="_Toc154701458"/>
      <w:r>
        <w:rPr>
          <w:rFonts w:hint="eastAsia"/>
          <w:lang w:eastAsia="zh-CN"/>
        </w:rPr>
        <w:t>7</w:t>
      </w:r>
      <w:r>
        <w:t>.</w:t>
      </w:r>
      <w:r>
        <w:rPr>
          <w:lang w:eastAsia="zh-CN"/>
        </w:rPr>
        <w:t>1.3</w:t>
      </w:r>
      <w:r>
        <w:t>.3</w:t>
      </w:r>
      <w:r>
        <w:tab/>
      </w:r>
      <w:r>
        <w:rPr>
          <w:lang w:eastAsia="zh-CN"/>
        </w:rPr>
        <w:t>Group communication setup</w:t>
      </w:r>
      <w:bookmarkEnd w:id="513"/>
    </w:p>
    <w:p w14:paraId="216BEB62" w14:textId="77777777" w:rsidR="00A90238" w:rsidRDefault="00A90238" w:rsidP="00A90238">
      <w:pPr>
        <w:pStyle w:val="Heading5"/>
        <w:rPr>
          <w:lang w:eastAsia="zh-CN"/>
        </w:rPr>
      </w:pPr>
      <w:bookmarkStart w:id="514" w:name="_Toc154701459"/>
      <w:r>
        <w:rPr>
          <w:rFonts w:hint="eastAsia"/>
          <w:lang w:eastAsia="zh-CN"/>
        </w:rPr>
        <w:t>7</w:t>
      </w:r>
      <w:r>
        <w:t>.</w:t>
      </w:r>
      <w:r>
        <w:rPr>
          <w:lang w:eastAsia="zh-CN"/>
        </w:rPr>
        <w:t>1.3</w:t>
      </w:r>
      <w:r>
        <w:t>.3.</w:t>
      </w:r>
      <w:r>
        <w:rPr>
          <w:rFonts w:hint="eastAsia"/>
          <w:lang w:eastAsia="zh-CN"/>
        </w:rPr>
        <w:t>1</w:t>
      </w:r>
      <w:r>
        <w:tab/>
      </w:r>
      <w:r>
        <w:rPr>
          <w:rFonts w:hint="eastAsia"/>
          <w:lang w:eastAsia="zh-CN"/>
        </w:rPr>
        <w:t>General</w:t>
      </w:r>
      <w:bookmarkEnd w:id="514"/>
    </w:p>
    <w:p w14:paraId="4431D110" w14:textId="77777777" w:rsidR="00A90238" w:rsidRPr="00D373B7" w:rsidRDefault="00A90238" w:rsidP="00A90238">
      <w:r>
        <w:t>A group communication</w:t>
      </w:r>
      <w:r w:rsidRPr="00AB5FED">
        <w:t xml:space="preserve"> </w:t>
      </w:r>
      <w:r>
        <w:t xml:space="preserve">setup </w:t>
      </w:r>
      <w:r w:rsidRPr="00AB5FED">
        <w:t>is</w:t>
      </w:r>
      <w:r>
        <w:t xml:space="preserve"> initiated by one member of a pre-configured MCVideo group and ends up with an established MCVideo group between multiple MCVideo clients ready for video sharing.</w:t>
      </w:r>
    </w:p>
    <w:p w14:paraId="462E3112" w14:textId="77777777" w:rsidR="00A90238" w:rsidRPr="00535D7A" w:rsidRDefault="00A90238" w:rsidP="00A90238">
      <w:pPr>
        <w:pStyle w:val="Heading5"/>
        <w:rPr>
          <w:lang w:eastAsia="zh-CN"/>
        </w:rPr>
      </w:pPr>
      <w:bookmarkStart w:id="515" w:name="_Toc154701460"/>
      <w:r>
        <w:rPr>
          <w:rFonts w:hint="eastAsia"/>
          <w:lang w:eastAsia="zh-CN"/>
        </w:rPr>
        <w:t>7</w:t>
      </w:r>
      <w:r>
        <w:t>.</w:t>
      </w:r>
      <w:r>
        <w:rPr>
          <w:lang w:eastAsia="zh-CN"/>
        </w:rPr>
        <w:t>1.3</w:t>
      </w:r>
      <w:r>
        <w:t>.3.</w:t>
      </w:r>
      <w:r>
        <w:rPr>
          <w:rFonts w:hint="eastAsia"/>
          <w:lang w:eastAsia="zh-CN"/>
        </w:rPr>
        <w:t>2</w:t>
      </w:r>
      <w:r>
        <w:tab/>
      </w:r>
      <w:r>
        <w:rPr>
          <w:rFonts w:hint="eastAsia"/>
          <w:lang w:eastAsia="zh-CN"/>
        </w:rPr>
        <w:t>Procedure</w:t>
      </w:r>
      <w:bookmarkEnd w:id="515"/>
    </w:p>
    <w:p w14:paraId="751D6CB5" w14:textId="77777777" w:rsidR="00A90238" w:rsidRDefault="00A90238" w:rsidP="00A90238">
      <w:r>
        <w:t xml:space="preserve">Figure 7.1.3.3.2-1 describes procedures to establish a MCVideo group communication with other MCVideo clients. </w:t>
      </w:r>
    </w:p>
    <w:p w14:paraId="04E04E8C" w14:textId="77777777" w:rsidR="00A90238" w:rsidRDefault="00A90238" w:rsidP="00A90238">
      <w:r>
        <w:t xml:space="preserve">Once the MCVideo group communication is established the MCVideo clients send </w:t>
      </w:r>
      <w:r>
        <w:rPr>
          <w:noProof/>
          <w:lang w:val="en-US"/>
        </w:rPr>
        <w:t>G</w:t>
      </w:r>
      <w:r>
        <w:t>roup communication announcement periodically.</w:t>
      </w:r>
    </w:p>
    <w:p w14:paraId="2C320ED4" w14:textId="77777777" w:rsidR="00A90238" w:rsidRDefault="00A90238" w:rsidP="00A90238">
      <w:r>
        <w:t>Pre-conditions:</w:t>
      </w:r>
    </w:p>
    <w:p w14:paraId="176F96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1 </w:t>
      </w:r>
      <w:r>
        <w:rPr>
          <w:rFonts w:hint="eastAsia"/>
          <w:lang w:eastAsia="zh-CN"/>
        </w:rPr>
        <w:t>to client N</w:t>
      </w:r>
      <w:r>
        <w:t>.</w:t>
      </w:r>
    </w:p>
    <w:p w14:paraId="2EF95B17" w14:textId="77777777" w:rsidR="00A90238" w:rsidRDefault="00A90238" w:rsidP="00A90238">
      <w:pPr>
        <w:pStyle w:val="B1"/>
      </w:pPr>
      <w:r>
        <w:lastRenderedPageBreak/>
        <w:t>2.</w:t>
      </w:r>
      <w:r>
        <w:tab/>
        <w:t>MCVideo client 1 to MCVideo client N are members of the same MCVideo group.</w:t>
      </w:r>
    </w:p>
    <w:p w14:paraId="2F285DAB" w14:textId="77777777" w:rsidR="00A90238" w:rsidRDefault="00A90238" w:rsidP="00A90238">
      <w:pPr>
        <w:pStyle w:val="B1"/>
      </w:pPr>
      <w:r>
        <w:t>3.</w:t>
      </w:r>
      <w:r>
        <w:tab/>
        <w:t xml:space="preserve">MCVideo user 1 has initiated </w:t>
      </w:r>
      <w:r>
        <w:rPr>
          <w:noProof/>
          <w:lang w:val="en-US"/>
        </w:rPr>
        <w:t>MCVideo group c</w:t>
      </w:r>
      <w:r w:rsidRPr="000A4731">
        <w:rPr>
          <w:noProof/>
          <w:lang w:val="en-US"/>
        </w:rPr>
        <w:t>ommunication</w:t>
      </w:r>
      <w:r>
        <w:rPr>
          <w:noProof/>
          <w:lang w:val="en-US"/>
        </w:rPr>
        <w:t>.</w:t>
      </w:r>
      <w:r>
        <w:t xml:space="preserve"> </w:t>
      </w:r>
    </w:p>
    <w:p w14:paraId="3A9E3A92" w14:textId="77777777" w:rsidR="00A90238" w:rsidRDefault="00A90238" w:rsidP="00A90238">
      <w:pPr>
        <w:pStyle w:val="TH"/>
      </w:pPr>
      <w:r>
        <w:object w:dxaOrig="8384" w:dyaOrig="5835" w14:anchorId="2E453C70">
          <v:shape id="_x0000_i1044" type="#_x0000_t75" style="width:419.25pt;height:292.55pt" o:ole="">
            <v:imagedata r:id="rId49" o:title=""/>
          </v:shape>
          <o:OLEObject Type="Embed" ProgID="Visio.Drawing.11" ShapeID="_x0000_i1044" DrawAspect="Content" ObjectID="_1765314954" r:id="rId50"/>
        </w:object>
      </w:r>
    </w:p>
    <w:p w14:paraId="6339B786" w14:textId="77777777" w:rsidR="00A90238" w:rsidRPr="00585365" w:rsidRDefault="00A90238" w:rsidP="00A90238">
      <w:pPr>
        <w:pStyle w:val="TF"/>
        <w:rPr>
          <w:lang w:eastAsia="zh-CN"/>
        </w:rPr>
      </w:pPr>
      <w:r>
        <w:t>Figure 7.1.3.3.2-1: MCVideo group communication setup</w:t>
      </w:r>
    </w:p>
    <w:p w14:paraId="38426A45"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r>
      <w:r>
        <w:rPr>
          <w:noProof/>
          <w:lang w:val="en-US"/>
        </w:rPr>
        <w:t>MCVideo client</w:t>
      </w:r>
      <w:r w:rsidRPr="00B869B9">
        <w:rPr>
          <w:noProof/>
          <w:lang w:val="en-US"/>
        </w:rPr>
        <w:t xml:space="preserve"> 1 </w:t>
      </w:r>
      <w:r>
        <w:rPr>
          <w:noProof/>
          <w:lang w:val="en-US"/>
        </w:rPr>
        <w:t>sends</w:t>
      </w:r>
      <w:r w:rsidRPr="00B869B9">
        <w:rPr>
          <w:noProof/>
          <w:lang w:val="en-US"/>
        </w:rPr>
        <w:t xml:space="preserve"> a Group </w:t>
      </w:r>
      <w:r>
        <w:rPr>
          <w:noProof/>
          <w:lang w:val="en-US"/>
        </w:rPr>
        <w:t>communication announcement message to</w:t>
      </w:r>
      <w:r w:rsidRPr="00B869B9">
        <w:rPr>
          <w:noProof/>
          <w:lang w:val="en-US"/>
        </w:rPr>
        <w:t xml:space="preserve"> </w:t>
      </w:r>
      <w:r>
        <w:rPr>
          <w:noProof/>
          <w:lang w:val="en-US"/>
        </w:rPr>
        <w:t xml:space="preserve">the </w:t>
      </w:r>
      <w:r w:rsidRPr="00B869B9">
        <w:rPr>
          <w:noProof/>
          <w:lang w:val="en-US"/>
        </w:rPr>
        <w:t>MCVideo group.</w:t>
      </w:r>
    </w:p>
    <w:p w14:paraId="66F3A3B1"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message</w:t>
      </w:r>
      <w:r>
        <w:rPr>
          <w:noProof/>
          <w:lang w:val="en-US"/>
        </w:rPr>
        <w:t>,</w:t>
      </w:r>
      <w:r w:rsidRPr="00B869B9">
        <w:rPr>
          <w:noProof/>
          <w:lang w:val="en-US"/>
        </w:rPr>
        <w:t xml:space="preserve"> all </w:t>
      </w:r>
      <w:r>
        <w:rPr>
          <w:noProof/>
          <w:lang w:val="en-US"/>
        </w:rPr>
        <w:t>MCVideo client</w:t>
      </w:r>
      <w:r w:rsidRPr="00B869B9">
        <w:rPr>
          <w:noProof/>
          <w:lang w:val="en-US"/>
        </w:rPr>
        <w:t>s</w:t>
      </w:r>
      <w:r>
        <w:rPr>
          <w:noProof/>
          <w:lang w:val="en-US"/>
        </w:rPr>
        <w:t xml:space="preserve"> that are not part of an ongoing group communication for the MCVideo group indicated in the Group communication announcement</w:t>
      </w:r>
      <w:r w:rsidRPr="00B869B9">
        <w:rPr>
          <w:noProof/>
          <w:lang w:val="en-US"/>
        </w:rPr>
        <w:t xml:space="preserve"> message </w:t>
      </w:r>
      <w:r>
        <w:rPr>
          <w:noProof/>
          <w:lang w:val="en-US"/>
        </w:rPr>
        <w:t xml:space="preserve">set parameters for </w:t>
      </w:r>
      <w:r w:rsidRPr="00B869B9">
        <w:rPr>
          <w:noProof/>
          <w:lang w:val="en-US"/>
        </w:rPr>
        <w:t xml:space="preserve">the media plane as described in the </w:t>
      </w:r>
      <w:r>
        <w:rPr>
          <w:noProof/>
          <w:lang w:val="en-US"/>
        </w:rPr>
        <w:t>Group communication announcement</w:t>
      </w:r>
      <w:r w:rsidRPr="00B869B9">
        <w:rPr>
          <w:noProof/>
          <w:lang w:val="en-US"/>
        </w:rPr>
        <w:t xml:space="preserve"> message.</w:t>
      </w:r>
    </w:p>
    <w:p w14:paraId="2BDBBA35" w14:textId="77777777" w:rsidR="00A90238" w:rsidRDefault="00A90238" w:rsidP="00A90238">
      <w:pPr>
        <w:pStyle w:val="B1"/>
        <w:rPr>
          <w:noProof/>
          <w:lang w:val="en-US"/>
        </w:rPr>
      </w:pPr>
      <w:r>
        <w:rPr>
          <w:noProof/>
          <w:lang w:val="en-US"/>
        </w:rPr>
        <w:t>3.</w:t>
      </w:r>
      <w:r>
        <w:rPr>
          <w:noProof/>
          <w:lang w:val="en-US"/>
        </w:rPr>
        <w:tab/>
        <w:t xml:space="preserve">The MCVideo clients send a </w:t>
      </w:r>
      <w:r>
        <w:rPr>
          <w:lang w:eastAsia="ko-KR"/>
        </w:rPr>
        <w:t xml:space="preserve">group communication answer </w:t>
      </w:r>
      <w:r>
        <w:rPr>
          <w:noProof/>
          <w:lang w:val="en-US"/>
        </w:rPr>
        <w:t>response to the MCVideo group confirming the participation in the MCVideo</w:t>
      </w:r>
      <w:r w:rsidRPr="00E11BAF">
        <w:rPr>
          <w:noProof/>
          <w:lang w:val="en-US"/>
        </w:rPr>
        <w:t xml:space="preserve"> </w:t>
      </w:r>
      <w:r>
        <w:rPr>
          <w:noProof/>
          <w:lang w:val="en-US"/>
        </w:rPr>
        <w:t xml:space="preserve">group communication. </w:t>
      </w:r>
      <w:r w:rsidRPr="0018428A">
        <w:rPr>
          <w:noProof/>
          <w:lang w:val="en-US"/>
        </w:rPr>
        <w:t xml:space="preserve">On receiving a </w:t>
      </w:r>
      <w:r>
        <w:rPr>
          <w:lang w:eastAsia="ko-KR"/>
        </w:rPr>
        <w:t xml:space="preserve">group communication answer </w:t>
      </w:r>
      <w:r>
        <w:rPr>
          <w:noProof/>
          <w:lang w:val="en-US"/>
        </w:rPr>
        <w:t>r</w:t>
      </w:r>
      <w:r w:rsidRPr="0018428A">
        <w:rPr>
          <w:noProof/>
          <w:lang w:val="en-US"/>
        </w:rPr>
        <w:t>esponse mess</w:t>
      </w:r>
      <w:r>
        <w:rPr>
          <w:noProof/>
          <w:lang w:val="en-US"/>
        </w:rPr>
        <w:t>a</w:t>
      </w:r>
      <w:r w:rsidRPr="0018428A">
        <w:rPr>
          <w:noProof/>
          <w:lang w:val="en-US"/>
        </w:rPr>
        <w:t xml:space="preserve">ge from at least one MCVideo client, other MCVideo clients need not send a </w:t>
      </w:r>
      <w:r>
        <w:rPr>
          <w:lang w:eastAsia="ko-KR"/>
        </w:rPr>
        <w:t xml:space="preserve">group communication answer </w:t>
      </w:r>
      <w:r w:rsidRPr="0018428A">
        <w:rPr>
          <w:noProof/>
          <w:lang w:val="en-US"/>
        </w:rPr>
        <w:t>response message.</w:t>
      </w:r>
      <w:r>
        <w:rPr>
          <w:noProof/>
          <w:lang w:val="en-US"/>
        </w:rPr>
        <w:t xml:space="preserve"> If the Group communication announcement message included a </w:t>
      </w:r>
      <w:r w:rsidRPr="00B812E6">
        <w:rPr>
          <w:noProof/>
          <w:lang w:val="en-US"/>
        </w:rPr>
        <w:t>confirm mode indication</w:t>
      </w:r>
      <w:r>
        <w:rPr>
          <w:noProof/>
          <w:lang w:val="en-US"/>
        </w:rPr>
        <w:t xml:space="preserve">, then the MCVideo clients should send a </w:t>
      </w:r>
      <w:r>
        <w:rPr>
          <w:lang w:eastAsia="ko-KR"/>
        </w:rPr>
        <w:t xml:space="preserve">group communication answer </w:t>
      </w:r>
      <w:r>
        <w:rPr>
          <w:noProof/>
          <w:lang w:val="en-US"/>
        </w:rPr>
        <w:t>response message.</w:t>
      </w:r>
    </w:p>
    <w:p w14:paraId="2783553A" w14:textId="77777777" w:rsidR="00A90238" w:rsidRDefault="00A90238" w:rsidP="00A90238">
      <w:pPr>
        <w:pStyle w:val="NO"/>
        <w:rPr>
          <w:noProof/>
          <w:lang w:val="en-US"/>
        </w:rPr>
      </w:pPr>
      <w:r>
        <w:rPr>
          <w:noProof/>
          <w:lang w:val="en-US"/>
        </w:rPr>
        <w:t>NOTE 1:</w:t>
      </w:r>
      <w:r>
        <w:rPr>
          <w:noProof/>
          <w:lang w:val="en-US"/>
        </w:rPr>
        <w:tab/>
        <w:t xml:space="preserve">MCVideo client 1 should wait for at least one </w:t>
      </w:r>
      <w:r>
        <w:rPr>
          <w:lang w:eastAsia="ko-KR"/>
        </w:rPr>
        <w:t xml:space="preserve">group communication answer </w:t>
      </w:r>
      <w:r>
        <w:rPr>
          <w:noProof/>
          <w:lang w:val="en-US"/>
        </w:rPr>
        <w:t>response message before transmitting video to the MCVideo group.</w:t>
      </w:r>
    </w:p>
    <w:p w14:paraId="746960F8" w14:textId="77777777" w:rsidR="00A90238"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 xml:space="preserve">MCVideo client 1 checks the participants of the MCVideo group communication through the received </w:t>
      </w:r>
      <w:r>
        <w:rPr>
          <w:lang w:eastAsia="ko-KR"/>
        </w:rPr>
        <w:t xml:space="preserve">group communication answer </w:t>
      </w:r>
      <w:r>
        <w:rPr>
          <w:noProof/>
          <w:lang w:val="en-US"/>
        </w:rPr>
        <w:t>response messages.</w:t>
      </w:r>
    </w:p>
    <w:p w14:paraId="09B9EE34" w14:textId="77777777" w:rsidR="00A90238" w:rsidRPr="00B869B9" w:rsidRDefault="00A90238" w:rsidP="00A90238">
      <w:pPr>
        <w:pStyle w:val="NO"/>
        <w:rPr>
          <w:noProof/>
          <w:lang w:val="en-US"/>
        </w:rPr>
      </w:pPr>
      <w:r>
        <w:rPr>
          <w:noProof/>
          <w:lang w:val="en-US"/>
        </w:rPr>
        <w:t>NOTE 2:</w:t>
      </w:r>
      <w:r>
        <w:rPr>
          <w:noProof/>
          <w:lang w:val="en-US"/>
        </w:rPr>
        <w:tab/>
      </w:r>
      <w:r>
        <w:t xml:space="preserve">Due to the movement of the participants (in and out of the radio coverage) during the off-network group communication, the </w:t>
      </w:r>
      <w:r>
        <w:rPr>
          <w:noProof/>
          <w:lang w:val="en-US"/>
        </w:rPr>
        <w:t>G</w:t>
      </w:r>
      <w:r>
        <w:t>roup communication announcement message, including parameters for media delivery, is periodically sent.</w:t>
      </w:r>
    </w:p>
    <w:p w14:paraId="3CF3E7C7" w14:textId="77777777" w:rsidR="00A90238" w:rsidRDefault="00A90238" w:rsidP="00A90238">
      <w:pPr>
        <w:pStyle w:val="NO"/>
        <w:rPr>
          <w:noProof/>
          <w:lang w:val="en-US"/>
        </w:rPr>
      </w:pPr>
      <w:r>
        <w:rPr>
          <w:noProof/>
          <w:lang w:val="en-US"/>
        </w:rPr>
        <w:t>NOTE 3:</w:t>
      </w:r>
      <w:r>
        <w:rPr>
          <w:noProof/>
          <w:lang w:val="en-US"/>
        </w:rPr>
        <w:tab/>
        <w:t xml:space="preserve">Group communication announcement </w:t>
      </w:r>
      <w:r w:rsidRPr="00B869B9">
        <w:rPr>
          <w:noProof/>
          <w:lang w:val="en-US"/>
        </w:rPr>
        <w:t>may include user ID, group ID, media type codec, control port for transmission video, video resolution and video frame rate, video mode, last chage time of video mode</w:t>
      </w:r>
      <w:r>
        <w:rPr>
          <w:noProof/>
          <w:lang w:val="en-US"/>
        </w:rPr>
        <w:t xml:space="preserve"> etc</w:t>
      </w:r>
      <w:r w:rsidRPr="00B869B9">
        <w:rPr>
          <w:noProof/>
          <w:lang w:val="en-US"/>
        </w:rPr>
        <w:t>.</w:t>
      </w:r>
    </w:p>
    <w:p w14:paraId="740FA18B" w14:textId="77777777" w:rsidR="00A90238" w:rsidRPr="00B869B9" w:rsidRDefault="00A90238" w:rsidP="00A90238">
      <w:pPr>
        <w:pStyle w:val="B1"/>
        <w:rPr>
          <w:noProof/>
          <w:lang w:val="en-US"/>
        </w:rPr>
      </w:pPr>
      <w:r w:rsidRPr="00261CCE">
        <w:rPr>
          <w:noProof/>
          <w:lang w:val="en-US"/>
        </w:rPr>
        <w:t>5.</w:t>
      </w:r>
      <w:r w:rsidRPr="00261CCE">
        <w:rPr>
          <w:noProof/>
          <w:lang w:val="en-US"/>
        </w:rPr>
        <w:tab/>
      </w:r>
      <w:r>
        <w:rPr>
          <w:noProof/>
          <w:lang w:val="en-US"/>
        </w:rPr>
        <w:t xml:space="preserve">MCVideo client 1, MCVideo client 2 and MCVideo client 3 </w:t>
      </w:r>
      <w:r>
        <w:rPr>
          <w:rFonts w:hint="eastAsia"/>
          <w:noProof/>
          <w:lang w:val="en-US"/>
        </w:rPr>
        <w:t xml:space="preserve">have </w:t>
      </w:r>
      <w:r w:rsidRPr="006735F2">
        <w:rPr>
          <w:noProof/>
          <w:lang w:val="en-US"/>
        </w:rPr>
        <w:t>successfully establish</w:t>
      </w:r>
      <w:r w:rsidRPr="006735F2">
        <w:rPr>
          <w:rFonts w:hint="eastAsia"/>
          <w:noProof/>
          <w:lang w:val="en-US"/>
        </w:rPr>
        <w:t>ed</w:t>
      </w:r>
      <w:r w:rsidRPr="006735F2">
        <w:rPr>
          <w:noProof/>
          <w:lang w:val="en-US"/>
        </w:rPr>
        <w:t xml:space="preserve"> the media plane and transmission control for communication.</w:t>
      </w:r>
    </w:p>
    <w:p w14:paraId="16B5530D" w14:textId="77777777" w:rsidR="00A90238" w:rsidRDefault="00A90238" w:rsidP="00A90238">
      <w:pPr>
        <w:pStyle w:val="Heading4"/>
        <w:rPr>
          <w:lang w:eastAsia="zh-CN"/>
        </w:rPr>
      </w:pPr>
      <w:bookmarkStart w:id="516" w:name="_Toc154701461"/>
      <w:r>
        <w:rPr>
          <w:rFonts w:hint="eastAsia"/>
          <w:lang w:eastAsia="zh-CN"/>
        </w:rPr>
        <w:lastRenderedPageBreak/>
        <w:t>7</w:t>
      </w:r>
      <w:r>
        <w:t>.</w:t>
      </w:r>
      <w:r>
        <w:rPr>
          <w:lang w:eastAsia="zh-CN"/>
        </w:rPr>
        <w:t>1.3</w:t>
      </w:r>
      <w:r>
        <w:t>.4</w:t>
      </w:r>
      <w:r>
        <w:tab/>
        <w:t xml:space="preserve">Passive join to </w:t>
      </w:r>
      <w:r>
        <w:rPr>
          <w:lang w:eastAsia="zh-CN"/>
        </w:rPr>
        <w:t>group communication</w:t>
      </w:r>
      <w:bookmarkEnd w:id="516"/>
    </w:p>
    <w:p w14:paraId="453FCF72" w14:textId="77777777" w:rsidR="00A90238" w:rsidRDefault="00A90238" w:rsidP="00A90238">
      <w:pPr>
        <w:pStyle w:val="Heading5"/>
        <w:rPr>
          <w:lang w:eastAsia="zh-CN"/>
        </w:rPr>
      </w:pPr>
      <w:bookmarkStart w:id="517" w:name="_Toc154701462"/>
      <w:r>
        <w:rPr>
          <w:rFonts w:hint="eastAsia"/>
          <w:lang w:eastAsia="zh-CN"/>
        </w:rPr>
        <w:t>7</w:t>
      </w:r>
      <w:r>
        <w:t>.</w:t>
      </w:r>
      <w:r>
        <w:rPr>
          <w:lang w:eastAsia="zh-CN"/>
        </w:rPr>
        <w:t>1.3</w:t>
      </w:r>
      <w:r>
        <w:t>.4.</w:t>
      </w:r>
      <w:r>
        <w:rPr>
          <w:rFonts w:hint="eastAsia"/>
          <w:lang w:eastAsia="zh-CN"/>
        </w:rPr>
        <w:t>1</w:t>
      </w:r>
      <w:r>
        <w:tab/>
      </w:r>
      <w:r>
        <w:rPr>
          <w:rFonts w:hint="eastAsia"/>
          <w:lang w:eastAsia="zh-CN"/>
        </w:rPr>
        <w:t>General</w:t>
      </w:r>
      <w:bookmarkEnd w:id="517"/>
    </w:p>
    <w:p w14:paraId="3C062B52"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and after it has received periodically sent communication parameters, joins the group with or without sending an indication to other group members.</w:t>
      </w:r>
    </w:p>
    <w:p w14:paraId="53B8B9A3" w14:textId="77777777" w:rsidR="00A90238" w:rsidRDefault="00A90238" w:rsidP="00A90238">
      <w:pPr>
        <w:pStyle w:val="Heading5"/>
        <w:rPr>
          <w:lang w:eastAsia="zh-CN"/>
        </w:rPr>
      </w:pPr>
      <w:bookmarkStart w:id="518" w:name="_Toc154701463"/>
      <w:r>
        <w:rPr>
          <w:rFonts w:hint="eastAsia"/>
          <w:lang w:eastAsia="zh-CN"/>
        </w:rPr>
        <w:t>7</w:t>
      </w:r>
      <w:r>
        <w:t>.</w:t>
      </w:r>
      <w:r>
        <w:rPr>
          <w:lang w:eastAsia="zh-CN"/>
        </w:rPr>
        <w:t>1.3</w:t>
      </w:r>
      <w:r>
        <w:t>.4.</w:t>
      </w:r>
      <w:r>
        <w:rPr>
          <w:rFonts w:hint="eastAsia"/>
          <w:lang w:eastAsia="zh-CN"/>
        </w:rPr>
        <w:t>2</w:t>
      </w:r>
      <w:r>
        <w:tab/>
      </w:r>
      <w:r>
        <w:rPr>
          <w:rFonts w:hint="eastAsia"/>
          <w:lang w:eastAsia="zh-CN"/>
        </w:rPr>
        <w:t>Procedure</w:t>
      </w:r>
      <w:bookmarkEnd w:id="518"/>
    </w:p>
    <w:p w14:paraId="70B67BAD" w14:textId="77777777" w:rsidR="00A90238" w:rsidRDefault="00A90238" w:rsidP="00A90238">
      <w:r>
        <w:t xml:space="preserve">Figure 7.1.3.4.2-1 describes procedures to join a MCVideo </w:t>
      </w:r>
      <w:r>
        <w:rPr>
          <w:noProof/>
          <w:lang w:val="en-US"/>
        </w:rPr>
        <w:t xml:space="preserve">group communication </w:t>
      </w:r>
      <w:r>
        <w:t>passively.</w:t>
      </w:r>
    </w:p>
    <w:p w14:paraId="23B39768" w14:textId="77777777" w:rsidR="00A90238" w:rsidRDefault="00A90238" w:rsidP="00A90238">
      <w:r>
        <w:t xml:space="preserve">The MCVideo client X passively waits for a </w:t>
      </w:r>
      <w:r>
        <w:rPr>
          <w:noProof/>
          <w:lang w:val="en-US"/>
        </w:rPr>
        <w:t xml:space="preserve">Group communication announcement </w:t>
      </w:r>
      <w:r>
        <w:t xml:space="preserve">message. Upon receiving a periodic </w:t>
      </w:r>
      <w:r>
        <w:rPr>
          <w:noProof/>
          <w:lang w:val="en-US"/>
        </w:rPr>
        <w:t xml:space="preserve">Group communication announcement </w:t>
      </w:r>
      <w:r>
        <w:t>message, MCVideo client X establishes media plane and joins the MCVideo</w:t>
      </w:r>
      <w:r w:rsidRPr="00E11BAF">
        <w:rPr>
          <w:noProof/>
          <w:lang w:val="en-US"/>
        </w:rPr>
        <w:t xml:space="preserve"> </w:t>
      </w:r>
      <w:r>
        <w:rPr>
          <w:noProof/>
          <w:lang w:val="en-US"/>
        </w:rPr>
        <w:t>group communication</w:t>
      </w:r>
      <w:r>
        <w:t>.</w:t>
      </w:r>
    </w:p>
    <w:p w14:paraId="3BC4387D" w14:textId="77777777" w:rsidR="00A90238" w:rsidRDefault="00A90238" w:rsidP="00A90238">
      <w:r>
        <w:t>Pre-conditions:</w:t>
      </w:r>
    </w:p>
    <w:p w14:paraId="71B7E6BA"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371B6D2D" w14:textId="77777777" w:rsidR="00A90238" w:rsidRDefault="00A90238" w:rsidP="00A90238">
      <w:pPr>
        <w:pStyle w:val="B1"/>
      </w:pPr>
      <w:r>
        <w:t>2.</w:t>
      </w:r>
      <w:r>
        <w:tab/>
        <w:t>MCVideo client 1 to MCVideo client N and MCVideo client X are members of the same MCVideo group.</w:t>
      </w:r>
    </w:p>
    <w:p w14:paraId="323817B6"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2CF27C15" w14:textId="77777777" w:rsidR="00A90238" w:rsidRDefault="00A90238" w:rsidP="00A90238">
      <w:pPr>
        <w:pStyle w:val="TH"/>
      </w:pPr>
      <w:r>
        <w:object w:dxaOrig="8941" w:dyaOrig="6274" w14:anchorId="312C4DC9">
          <v:shape id="_x0000_i1045" type="#_x0000_t75" style="width:447.05pt;height:314.9pt" o:ole="">
            <v:imagedata r:id="rId51" o:title=""/>
          </v:shape>
          <o:OLEObject Type="Embed" ProgID="Visio.Drawing.11" ShapeID="_x0000_i1045" DrawAspect="Content" ObjectID="_1765314955" r:id="rId52"/>
        </w:object>
      </w:r>
    </w:p>
    <w:p w14:paraId="6D8EF8BC" w14:textId="77777777" w:rsidR="00A90238" w:rsidRPr="00D4045F" w:rsidRDefault="00A90238" w:rsidP="00A90238">
      <w:pPr>
        <w:pStyle w:val="TF"/>
        <w:rPr>
          <w:lang w:eastAsia="zh-CN"/>
        </w:rPr>
      </w:pPr>
      <w:r>
        <w:t>Figure 7.1.3.4.2-1: Passive join to MCVideo group communication</w:t>
      </w:r>
    </w:p>
    <w:p w14:paraId="20E92C99"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 xml:space="preserve">group communication </w:t>
      </w:r>
      <w:r w:rsidRPr="00B869B9">
        <w:rPr>
          <w:noProof/>
          <w:lang w:val="en-US"/>
        </w:rPr>
        <w:t xml:space="preserve">establishment. The </w:t>
      </w:r>
      <w:r>
        <w:rPr>
          <w:noProof/>
          <w:lang w:val="en-US"/>
        </w:rPr>
        <w:t>MCVideo client</w:t>
      </w:r>
      <w:r w:rsidRPr="00B869B9">
        <w:rPr>
          <w:noProof/>
          <w:lang w:val="en-US"/>
        </w:rPr>
        <w:t xml:space="preserve"> X does not do anything and passively waits for a periodic </w:t>
      </w:r>
      <w:r>
        <w:rPr>
          <w:noProof/>
          <w:lang w:val="en-US"/>
        </w:rPr>
        <w:t xml:space="preserve">Group communication announcement </w:t>
      </w:r>
      <w:r w:rsidRPr="00B869B9">
        <w:rPr>
          <w:noProof/>
          <w:lang w:val="en-US"/>
        </w:rPr>
        <w:t xml:space="preserve">message. </w:t>
      </w:r>
    </w:p>
    <w:p w14:paraId="2C60BD6E"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r>
      <w:r>
        <w:rPr>
          <w:noProof/>
          <w:lang w:val="en-US"/>
        </w:rPr>
        <w:t>An MCVideo client</w:t>
      </w:r>
      <w:r w:rsidRPr="00B869B9">
        <w:rPr>
          <w:noProof/>
          <w:lang w:val="en-US"/>
        </w:rPr>
        <w:t xml:space="preserve"> which is part of the ongoing MCVideo </w:t>
      </w:r>
      <w:r>
        <w:rPr>
          <w:noProof/>
          <w:lang w:val="en-US"/>
        </w:rPr>
        <w:t>group communication eventually sends a</w:t>
      </w:r>
      <w:r w:rsidRPr="00B869B9">
        <w:rPr>
          <w:noProof/>
          <w:lang w:val="en-US"/>
        </w:rPr>
        <w:t xml:space="preserve"> periodic </w:t>
      </w:r>
      <w:r>
        <w:rPr>
          <w:noProof/>
          <w:lang w:val="en-US"/>
        </w:rPr>
        <w:t xml:space="preserve">Group communication announcement </w:t>
      </w:r>
      <w:r w:rsidRPr="00B869B9">
        <w:rPr>
          <w:noProof/>
          <w:lang w:val="en-US"/>
        </w:rPr>
        <w:t>message.</w:t>
      </w:r>
    </w:p>
    <w:p w14:paraId="164FE241" w14:textId="77777777" w:rsidR="00A90238" w:rsidRPr="00B869B9" w:rsidRDefault="00A90238" w:rsidP="00A90238">
      <w:pPr>
        <w:pStyle w:val="B1"/>
        <w:rPr>
          <w:noProof/>
          <w:lang w:val="en-US"/>
        </w:rPr>
      </w:pPr>
      <w:r>
        <w:rPr>
          <w:noProof/>
          <w:lang w:val="en-US"/>
        </w:rPr>
        <w:lastRenderedPageBreak/>
        <w:t>3</w:t>
      </w:r>
      <w:r w:rsidRPr="00B869B9">
        <w:rPr>
          <w:noProof/>
          <w:lang w:val="en-US"/>
        </w:rPr>
        <w:t>.</w:t>
      </w:r>
      <w:r w:rsidRPr="00B869B9">
        <w:rPr>
          <w:noProof/>
          <w:lang w:val="en-US"/>
        </w:rPr>
        <w:tab/>
        <w:t xml:space="preserve">Upon receiving the periodic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the parameters for </w:t>
      </w:r>
      <w:r w:rsidRPr="00B869B9">
        <w:rPr>
          <w:noProof/>
          <w:lang w:val="en-US"/>
        </w:rPr>
        <w:t xml:space="preserve"> media plane as described in the </w:t>
      </w:r>
      <w:r>
        <w:rPr>
          <w:noProof/>
          <w:lang w:val="en-US"/>
        </w:rPr>
        <w:t xml:space="preserve">Group communication announcement </w:t>
      </w:r>
      <w:r w:rsidRPr="00B869B9">
        <w:rPr>
          <w:noProof/>
          <w:lang w:val="en-US"/>
        </w:rPr>
        <w:t>message.</w:t>
      </w:r>
    </w:p>
    <w:p w14:paraId="11A7A16C"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sends</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66E85C7C" w14:textId="77777777" w:rsidR="00A90238" w:rsidRPr="00B869B9"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w:t>
      </w:r>
      <w:r w:rsidRPr="00B869B9">
        <w:rPr>
          <w:noProof/>
          <w:lang w:val="en-US"/>
        </w:rPr>
        <w:t>ro</w:t>
      </w:r>
      <w:r>
        <w:rPr>
          <w:noProof/>
          <w:lang w:val="en-US"/>
        </w:rPr>
        <w:t>up communication continues with</w:t>
      </w:r>
      <w:r w:rsidRPr="00B869B9">
        <w:rPr>
          <w:noProof/>
          <w:lang w:val="en-US"/>
        </w:rPr>
        <w:t xml:space="preserve"> the </w:t>
      </w:r>
      <w:r>
        <w:rPr>
          <w:noProof/>
          <w:lang w:val="en-US"/>
        </w:rPr>
        <w:t>MCVideo client</w:t>
      </w:r>
      <w:r w:rsidRPr="00B869B9">
        <w:rPr>
          <w:noProof/>
          <w:lang w:val="en-US"/>
        </w:rPr>
        <w:t xml:space="preserve"> X.</w:t>
      </w:r>
    </w:p>
    <w:p w14:paraId="7B310059" w14:textId="77777777" w:rsidR="00A90238" w:rsidRDefault="00A90238" w:rsidP="00A90238">
      <w:pPr>
        <w:pStyle w:val="Heading4"/>
        <w:rPr>
          <w:lang w:eastAsia="zh-CN"/>
        </w:rPr>
      </w:pPr>
      <w:bookmarkStart w:id="519" w:name="_Toc154701464"/>
      <w:r>
        <w:rPr>
          <w:rFonts w:hint="eastAsia"/>
          <w:lang w:eastAsia="zh-CN"/>
        </w:rPr>
        <w:t>7</w:t>
      </w:r>
      <w:r>
        <w:t>.</w:t>
      </w:r>
      <w:r>
        <w:rPr>
          <w:lang w:eastAsia="zh-CN"/>
        </w:rPr>
        <w:t>1.3</w:t>
      </w:r>
      <w:r>
        <w:t>.5</w:t>
      </w:r>
      <w:r>
        <w:tab/>
        <w:t>Active join to</w:t>
      </w:r>
      <w:r>
        <w:rPr>
          <w:lang w:eastAsia="zh-CN"/>
        </w:rPr>
        <w:t xml:space="preserve"> </w:t>
      </w:r>
      <w:r>
        <w:rPr>
          <w:noProof/>
          <w:lang w:val="en-US"/>
        </w:rPr>
        <w:t>group communication</w:t>
      </w:r>
      <w:bookmarkEnd w:id="519"/>
    </w:p>
    <w:p w14:paraId="21E7477A" w14:textId="77777777" w:rsidR="00A90238" w:rsidRDefault="00A90238" w:rsidP="00A90238">
      <w:pPr>
        <w:pStyle w:val="Heading5"/>
        <w:rPr>
          <w:lang w:eastAsia="zh-CN"/>
        </w:rPr>
      </w:pPr>
      <w:bookmarkStart w:id="520" w:name="_Toc154701465"/>
      <w:r>
        <w:rPr>
          <w:rFonts w:hint="eastAsia"/>
          <w:lang w:eastAsia="zh-CN"/>
        </w:rPr>
        <w:t>7</w:t>
      </w:r>
      <w:r>
        <w:t>.</w:t>
      </w:r>
      <w:r>
        <w:rPr>
          <w:lang w:eastAsia="zh-CN"/>
        </w:rPr>
        <w:t>1.3</w:t>
      </w:r>
      <w:r>
        <w:t>.5.</w:t>
      </w:r>
      <w:r>
        <w:rPr>
          <w:rFonts w:hint="eastAsia"/>
          <w:lang w:eastAsia="zh-CN"/>
        </w:rPr>
        <w:t>1</w:t>
      </w:r>
      <w:r>
        <w:tab/>
      </w:r>
      <w:r>
        <w:rPr>
          <w:rFonts w:hint="eastAsia"/>
          <w:lang w:eastAsia="zh-CN"/>
        </w:rPr>
        <w:t>General</w:t>
      </w:r>
      <w:bookmarkEnd w:id="520"/>
    </w:p>
    <w:p w14:paraId="40ADD196"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sends a request to get the required communication parameters and after feedback joins the group with or without sending an indication to other group members.</w:t>
      </w:r>
    </w:p>
    <w:p w14:paraId="674E3F28" w14:textId="77777777" w:rsidR="00A90238" w:rsidRDefault="00A90238" w:rsidP="00A90238">
      <w:pPr>
        <w:pStyle w:val="Heading5"/>
        <w:rPr>
          <w:lang w:eastAsia="zh-CN"/>
        </w:rPr>
      </w:pPr>
      <w:bookmarkStart w:id="521" w:name="_Toc154701466"/>
      <w:r>
        <w:rPr>
          <w:rFonts w:hint="eastAsia"/>
          <w:lang w:eastAsia="zh-CN"/>
        </w:rPr>
        <w:t>7</w:t>
      </w:r>
      <w:r>
        <w:t>.</w:t>
      </w:r>
      <w:r>
        <w:rPr>
          <w:lang w:eastAsia="zh-CN"/>
        </w:rPr>
        <w:t>1.3</w:t>
      </w:r>
      <w:r>
        <w:t>.5.</w:t>
      </w:r>
      <w:r>
        <w:rPr>
          <w:rFonts w:hint="eastAsia"/>
          <w:lang w:eastAsia="zh-CN"/>
        </w:rPr>
        <w:t>2</w:t>
      </w:r>
      <w:r>
        <w:tab/>
      </w:r>
      <w:r>
        <w:rPr>
          <w:rFonts w:hint="eastAsia"/>
          <w:lang w:eastAsia="zh-CN"/>
        </w:rPr>
        <w:t>Procedure</w:t>
      </w:r>
      <w:bookmarkEnd w:id="521"/>
    </w:p>
    <w:p w14:paraId="3FD9CF4D" w14:textId="77777777" w:rsidR="00A90238" w:rsidRDefault="00A90238" w:rsidP="00A90238">
      <w:r>
        <w:t xml:space="preserve">Figure 7.1.3.5.2-1 describes procedures to join a MCVideo </w:t>
      </w:r>
      <w:r>
        <w:rPr>
          <w:noProof/>
          <w:lang w:val="en-US"/>
        </w:rPr>
        <w:t xml:space="preserve">group communication </w:t>
      </w:r>
      <w:r>
        <w:t>actively.</w:t>
      </w:r>
    </w:p>
    <w:p w14:paraId="21F29AC9" w14:textId="77777777" w:rsidR="00A90238" w:rsidRDefault="00A90238" w:rsidP="00A90238">
      <w:r>
        <w:t xml:space="preserve">The MCVideo client X sends a </w:t>
      </w:r>
      <w:r>
        <w:rPr>
          <w:noProof/>
          <w:lang w:val="en-US"/>
        </w:rPr>
        <w:t xml:space="preserve">Group communication announcement </w:t>
      </w:r>
      <w:r>
        <w:t>message towards the MCVideo group.</w:t>
      </w:r>
    </w:p>
    <w:p w14:paraId="7328D461" w14:textId="77777777" w:rsidR="00A90238" w:rsidRDefault="00A90238" w:rsidP="00A90238">
      <w:r>
        <w:t xml:space="preserve">Upon receiving a </w:t>
      </w:r>
      <w:r>
        <w:rPr>
          <w:noProof/>
          <w:lang w:val="en-US"/>
        </w:rPr>
        <w:t xml:space="preserve">Group communication announcement </w:t>
      </w:r>
      <w:r>
        <w:t xml:space="preserve">message with new communication parameters, such as communication identifier, a MCVideo client participating in the on-going </w:t>
      </w:r>
      <w:r>
        <w:rPr>
          <w:noProof/>
          <w:lang w:val="en-US"/>
        </w:rPr>
        <w:t xml:space="preserve">group communication </w:t>
      </w:r>
      <w:r>
        <w:t xml:space="preserve">for the MCVideo group sends a </w:t>
      </w:r>
      <w:r>
        <w:rPr>
          <w:noProof/>
          <w:lang w:val="en-US"/>
        </w:rPr>
        <w:t xml:space="preserve">Group communication announcement </w:t>
      </w:r>
      <w:r>
        <w:t xml:space="preserve">message. </w:t>
      </w:r>
    </w:p>
    <w:p w14:paraId="00687265" w14:textId="77777777" w:rsidR="00A90238" w:rsidRDefault="00A90238" w:rsidP="00A90238">
      <w:r>
        <w:t xml:space="preserve">The </w:t>
      </w:r>
      <w:r>
        <w:rPr>
          <w:noProof/>
          <w:lang w:val="en-US"/>
        </w:rPr>
        <w:t xml:space="preserve">Group communication announcement </w:t>
      </w:r>
      <w:r>
        <w:t>message contains parameters for the on-going MCVideo</w:t>
      </w:r>
      <w:r w:rsidRPr="00175FF8">
        <w:rPr>
          <w:noProof/>
          <w:lang w:val="en-US"/>
        </w:rPr>
        <w:t xml:space="preserve"> </w:t>
      </w:r>
      <w:r>
        <w:rPr>
          <w:noProof/>
          <w:lang w:val="en-US"/>
        </w:rPr>
        <w:t>group communication</w:t>
      </w:r>
      <w:r>
        <w:t xml:space="preserve">. MCVideo client X upon receiving such a </w:t>
      </w:r>
      <w:r>
        <w:rPr>
          <w:noProof/>
          <w:lang w:val="en-US"/>
        </w:rPr>
        <w:t xml:space="preserve">Group communication announcement </w:t>
      </w:r>
      <w:r>
        <w:t xml:space="preserve">message establishes the media plane as described in the message and joins the MCVideo </w:t>
      </w:r>
      <w:r>
        <w:rPr>
          <w:noProof/>
          <w:lang w:val="en-US"/>
        </w:rPr>
        <w:t>group communication</w:t>
      </w:r>
      <w:r>
        <w:t>.</w:t>
      </w:r>
    </w:p>
    <w:p w14:paraId="41F9488F" w14:textId="77777777" w:rsidR="00A90238" w:rsidRDefault="00A90238" w:rsidP="00A90238">
      <w:r>
        <w:t>Pre-conditions:</w:t>
      </w:r>
    </w:p>
    <w:p w14:paraId="136174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1CCB0FC7" w14:textId="77777777" w:rsidR="00A90238" w:rsidRDefault="00A90238" w:rsidP="00A90238">
      <w:pPr>
        <w:pStyle w:val="B1"/>
      </w:pPr>
      <w:r>
        <w:t>2.</w:t>
      </w:r>
      <w:r>
        <w:tab/>
        <w:t>MCVideo client 1 to MCVideo client N and MCVideo client X are members of the same MCVideo group.</w:t>
      </w:r>
    </w:p>
    <w:p w14:paraId="35291252"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group communication</w:t>
      </w:r>
      <w:r w:rsidRPr="00B869B9">
        <w:rPr>
          <w:noProof/>
          <w:lang w:val="en-US"/>
        </w:rPr>
        <w:t>.</w:t>
      </w:r>
    </w:p>
    <w:p w14:paraId="03B0A324" w14:textId="77777777" w:rsidR="00A90238" w:rsidRDefault="00A90238" w:rsidP="00A90238">
      <w:pPr>
        <w:pStyle w:val="TH"/>
      </w:pPr>
      <w:r>
        <w:object w:dxaOrig="8941" w:dyaOrig="6613" w14:anchorId="0BB0DB3C">
          <v:shape id="_x0000_i1046" type="#_x0000_t75" style="width:447.05pt;height:329.9pt" o:ole="">
            <v:imagedata r:id="rId53" o:title=""/>
          </v:shape>
          <o:OLEObject Type="Embed" ProgID="Visio.Drawing.11" ShapeID="_x0000_i1046" DrawAspect="Content" ObjectID="_1765314956" r:id="rId54"/>
        </w:object>
      </w:r>
    </w:p>
    <w:p w14:paraId="2A6F5D44" w14:textId="77777777" w:rsidR="00A90238" w:rsidRPr="00196056" w:rsidRDefault="00A90238" w:rsidP="00A90238">
      <w:pPr>
        <w:pStyle w:val="TF"/>
        <w:rPr>
          <w:lang w:eastAsia="zh-CN"/>
        </w:rPr>
      </w:pPr>
      <w:r>
        <w:t xml:space="preserve">Figure 7.1.3.5.2-1: Active join to MCVideo </w:t>
      </w:r>
      <w:r>
        <w:rPr>
          <w:noProof/>
          <w:lang w:val="en-US"/>
        </w:rPr>
        <w:t>group communication</w:t>
      </w:r>
    </w:p>
    <w:p w14:paraId="0D59D498"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group communication</w:t>
      </w:r>
      <w:r w:rsidRPr="00B869B9">
        <w:rPr>
          <w:noProof/>
          <w:lang w:val="en-US"/>
        </w:rPr>
        <w:t xml:space="preserve"> establishment. The </w:t>
      </w:r>
      <w:r>
        <w:rPr>
          <w:noProof/>
          <w:lang w:val="en-US"/>
        </w:rPr>
        <w:t>MCVideo client</w:t>
      </w:r>
      <w:r w:rsidRPr="00B869B9">
        <w:rPr>
          <w:noProof/>
          <w:lang w:val="en-US"/>
        </w:rPr>
        <w:t xml:space="preserve"> X </w:t>
      </w:r>
      <w:r>
        <w:rPr>
          <w:noProof/>
          <w:lang w:val="en-US"/>
        </w:rPr>
        <w:t>sends</w:t>
      </w:r>
      <w:r w:rsidRPr="00B869B9">
        <w:rPr>
          <w:noProof/>
          <w:lang w:val="en-US"/>
        </w:rPr>
        <w:t xml:space="preserve"> a </w:t>
      </w:r>
      <w:r>
        <w:rPr>
          <w:noProof/>
          <w:lang w:val="en-US"/>
        </w:rPr>
        <w:t xml:space="preserve">Group communication announcement </w:t>
      </w:r>
      <w:r w:rsidRPr="00B869B9">
        <w:rPr>
          <w:noProof/>
          <w:lang w:val="en-US"/>
        </w:rPr>
        <w:t xml:space="preserve">message </w:t>
      </w:r>
      <w:r>
        <w:rPr>
          <w:noProof/>
          <w:lang w:val="en-US"/>
        </w:rPr>
        <w:t>to start a new</w:t>
      </w:r>
      <w:r w:rsidRPr="00B869B9">
        <w:rPr>
          <w:noProof/>
          <w:lang w:val="en-US"/>
        </w:rPr>
        <w:t>MCVideo</w:t>
      </w:r>
      <w:r w:rsidRPr="00DA078B">
        <w:rPr>
          <w:noProof/>
          <w:lang w:val="en-US"/>
        </w:rPr>
        <w:t xml:space="preserve"> </w:t>
      </w:r>
      <w:r>
        <w:rPr>
          <w:noProof/>
          <w:lang w:val="en-US"/>
        </w:rPr>
        <w:t>group communication</w:t>
      </w:r>
      <w:r w:rsidRPr="00B869B9">
        <w:rPr>
          <w:noProof/>
          <w:lang w:val="en-US"/>
        </w:rPr>
        <w:t>.</w:t>
      </w:r>
    </w:p>
    <w:p w14:paraId="4A3D8B5B"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a </w:t>
      </w:r>
      <w:r>
        <w:rPr>
          <w:noProof/>
          <w:lang w:val="en-US"/>
        </w:rPr>
        <w:t xml:space="preserve">Group communication announcement </w:t>
      </w:r>
      <w:r w:rsidRPr="00B869B9">
        <w:rPr>
          <w:noProof/>
          <w:lang w:val="en-US"/>
        </w:rPr>
        <w:t>message</w:t>
      </w:r>
      <w:r>
        <w:rPr>
          <w:noProof/>
          <w:lang w:val="en-US"/>
        </w:rPr>
        <w:t xml:space="preserve"> with new communication parameters, such as communication identifier,</w:t>
      </w:r>
      <w:r w:rsidRPr="00B869B9">
        <w:rPr>
          <w:noProof/>
          <w:lang w:val="en-US"/>
        </w:rPr>
        <w:t xml:space="preserve"> another </w:t>
      </w:r>
      <w:r>
        <w:rPr>
          <w:noProof/>
          <w:lang w:val="en-US"/>
        </w:rPr>
        <w:t>MCVideo client</w:t>
      </w:r>
      <w:r w:rsidRPr="00B869B9">
        <w:rPr>
          <w:noProof/>
          <w:lang w:val="en-US"/>
        </w:rPr>
        <w:t xml:space="preserve">, which is part of the ongoing MCVideo </w:t>
      </w:r>
      <w:r>
        <w:rPr>
          <w:noProof/>
          <w:lang w:val="en-US"/>
        </w:rPr>
        <w:t>group communication sends</w:t>
      </w:r>
      <w:r w:rsidRPr="00B869B9">
        <w:rPr>
          <w:noProof/>
          <w:lang w:val="en-US"/>
        </w:rPr>
        <w:t xml:space="preserve"> a </w:t>
      </w:r>
      <w:r>
        <w:rPr>
          <w:noProof/>
          <w:lang w:val="en-US"/>
        </w:rPr>
        <w:t xml:space="preserve">Group communication announcement </w:t>
      </w:r>
      <w:r w:rsidRPr="00B869B9">
        <w:rPr>
          <w:noProof/>
          <w:lang w:val="en-US"/>
        </w:rPr>
        <w:t>message.</w:t>
      </w:r>
    </w:p>
    <w:p w14:paraId="36180E7B" w14:textId="77777777" w:rsidR="00A90238" w:rsidRPr="00B869B9" w:rsidRDefault="00A90238" w:rsidP="00A90238">
      <w:pPr>
        <w:pStyle w:val="B1"/>
        <w:rPr>
          <w:noProof/>
          <w:lang w:val="en-US"/>
        </w:rPr>
      </w:pPr>
      <w:r>
        <w:rPr>
          <w:noProof/>
          <w:lang w:val="en-US"/>
        </w:rPr>
        <w:t>3</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parameters for </w:t>
      </w:r>
      <w:r w:rsidRPr="00B869B9">
        <w:rPr>
          <w:noProof/>
          <w:lang w:val="en-US"/>
        </w:rPr>
        <w:t xml:space="preserve">the media plane as described in the </w:t>
      </w:r>
      <w:r>
        <w:rPr>
          <w:noProof/>
          <w:lang w:val="en-US"/>
        </w:rPr>
        <w:t xml:space="preserve">Group communication announcement </w:t>
      </w:r>
      <w:r w:rsidRPr="00B869B9">
        <w:rPr>
          <w:noProof/>
          <w:lang w:val="en-US"/>
        </w:rPr>
        <w:t>message.</w:t>
      </w:r>
    </w:p>
    <w:p w14:paraId="53F05827"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group communication</w:t>
      </w:r>
      <w:r w:rsidRPr="00B869B9">
        <w:rPr>
          <w:noProof/>
          <w:lang w:val="en-US"/>
        </w:rPr>
        <w:t>.</w:t>
      </w:r>
    </w:p>
    <w:p w14:paraId="4672B758" w14:textId="77777777" w:rsidR="00A90238" w:rsidRPr="00AD7C25"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group communication continues with</w:t>
      </w:r>
      <w:r w:rsidRPr="00B869B9">
        <w:rPr>
          <w:noProof/>
          <w:lang w:val="en-US"/>
        </w:rPr>
        <w:t xml:space="preserve"> the </w:t>
      </w:r>
      <w:r>
        <w:rPr>
          <w:noProof/>
          <w:lang w:val="en-US"/>
        </w:rPr>
        <w:t>MCVideo client</w:t>
      </w:r>
      <w:r w:rsidRPr="00B869B9">
        <w:rPr>
          <w:noProof/>
          <w:lang w:val="en-US"/>
        </w:rPr>
        <w:t xml:space="preserve"> X.</w:t>
      </w:r>
    </w:p>
    <w:p w14:paraId="39F08961" w14:textId="77777777" w:rsidR="00A90238" w:rsidRPr="00342E50" w:rsidRDefault="00A90238" w:rsidP="00A90238">
      <w:pPr>
        <w:pStyle w:val="Heading4"/>
        <w:rPr>
          <w:lang w:val="en-IN"/>
        </w:rPr>
      </w:pPr>
      <w:bookmarkStart w:id="522" w:name="_Toc424654509"/>
      <w:bookmarkStart w:id="523" w:name="_Toc428365101"/>
      <w:bookmarkStart w:id="524" w:name="_Toc433209785"/>
      <w:bookmarkStart w:id="525" w:name="_Toc454349256"/>
      <w:bookmarkStart w:id="526" w:name="_Toc154701467"/>
      <w:r w:rsidRPr="00342E50">
        <w:rPr>
          <w:lang w:val="en-IN"/>
        </w:rPr>
        <w:t>7.1.3.6</w:t>
      </w:r>
      <w:r w:rsidRPr="00342E50">
        <w:rPr>
          <w:lang w:val="en-IN"/>
        </w:rPr>
        <w:tab/>
        <w:t>Broadcast group communication</w:t>
      </w:r>
      <w:bookmarkEnd w:id="522"/>
      <w:bookmarkEnd w:id="523"/>
      <w:bookmarkEnd w:id="524"/>
      <w:bookmarkEnd w:id="525"/>
      <w:bookmarkEnd w:id="526"/>
    </w:p>
    <w:p w14:paraId="5BD322FB" w14:textId="77777777" w:rsidR="00A90238" w:rsidRPr="00342E50" w:rsidRDefault="00A90238" w:rsidP="00A90238">
      <w:bookmarkStart w:id="527" w:name="_Toc424654511"/>
      <w:bookmarkStart w:id="528" w:name="_Toc428365103"/>
      <w:r w:rsidRPr="00342E50">
        <w:rPr>
          <w:rFonts w:eastAsia="Malgun Gothic"/>
          <w:lang w:eastAsia="ko-KR"/>
        </w:rPr>
        <w:t>F</w:t>
      </w:r>
      <w:r w:rsidRPr="00342E50">
        <w:t xml:space="preserve">igure 7.1.3.6-1 describes procedures for </w:t>
      </w:r>
      <w:r w:rsidRPr="00342E50">
        <w:rPr>
          <w:rFonts w:eastAsia="Malgun Gothic"/>
          <w:lang w:eastAsia="ko-KR"/>
        </w:rPr>
        <w:t xml:space="preserve">broadcast </w:t>
      </w:r>
      <w:r w:rsidRPr="00342E50">
        <w:t>group communication.</w:t>
      </w:r>
    </w:p>
    <w:p w14:paraId="4DF1E1BB" w14:textId="77777777" w:rsidR="00A90238" w:rsidRPr="00342E50" w:rsidRDefault="00A90238" w:rsidP="00A90238">
      <w:pPr>
        <w:rPr>
          <w:rFonts w:eastAsia="Malgun Gothic"/>
          <w:lang w:eastAsia="ko-KR"/>
        </w:rPr>
      </w:pPr>
      <w:r w:rsidRPr="00342E50">
        <w:t>Broadcast group communication over group-broadcast group and over user-broadcast group are handled without distinction in off-network.</w:t>
      </w:r>
    </w:p>
    <w:p w14:paraId="536DA803" w14:textId="77777777" w:rsidR="00A90238" w:rsidRPr="00342E50" w:rsidRDefault="00A90238" w:rsidP="00A90238">
      <w:pPr>
        <w:pStyle w:val="TH"/>
        <w:rPr>
          <w:rFonts w:eastAsia="Malgun Gothic"/>
          <w:lang w:eastAsia="ko-KR"/>
        </w:rPr>
      </w:pPr>
      <w:r w:rsidRPr="00342E50">
        <w:object w:dxaOrig="8438" w:dyaOrig="4995" w14:anchorId="1AD73DA7">
          <v:shape id="_x0000_i1047" type="#_x0000_t75" style="width:366.85pt;height:216.45pt" o:ole="">
            <v:imagedata r:id="rId55" o:title=""/>
          </v:shape>
          <o:OLEObject Type="Embed" ProgID="Visio.Drawing.11" ShapeID="_x0000_i1047" DrawAspect="Content" ObjectID="_1765314957" r:id="rId56"/>
        </w:object>
      </w:r>
    </w:p>
    <w:p w14:paraId="30D35634" w14:textId="77777777" w:rsidR="00A90238" w:rsidRPr="00342E50" w:rsidRDefault="00A90238" w:rsidP="00A90238">
      <w:pPr>
        <w:pStyle w:val="TF"/>
        <w:rPr>
          <w:rFonts w:eastAsia="Malgun Gothic"/>
          <w:lang w:eastAsia="ko-KR"/>
        </w:rPr>
      </w:pPr>
      <w:r w:rsidRPr="00342E50">
        <w:rPr>
          <w:rFonts w:eastAsia="Malgun Gothic"/>
        </w:rPr>
        <w:t xml:space="preserve">Figure 7.1.3.6-1: </w:t>
      </w:r>
      <w:r w:rsidRPr="00342E50">
        <w:rPr>
          <w:rFonts w:eastAsia="Malgun Gothic"/>
          <w:lang w:eastAsia="ko-KR"/>
        </w:rPr>
        <w:t>Broadcast group communication</w:t>
      </w:r>
    </w:p>
    <w:p w14:paraId="369EDDEF" w14:textId="77777777" w:rsidR="00A90238" w:rsidRPr="00342E50" w:rsidRDefault="00A90238" w:rsidP="00A90238">
      <w:pPr>
        <w:pStyle w:val="B1"/>
        <w:rPr>
          <w:rFonts w:eastAsia="Malgun Gothic"/>
        </w:rPr>
      </w:pPr>
      <w:r w:rsidRPr="00342E50">
        <w:t>1.</w:t>
      </w:r>
      <w:r w:rsidRPr="00342E50">
        <w:tab/>
      </w:r>
      <w:r w:rsidRPr="00342E50">
        <w:rPr>
          <w:rFonts w:eastAsia="Malgun Gothic"/>
        </w:rPr>
        <w:t>MCVideo client 1 initiates group communication setup as described in subclause 7.1.3.3. The</w:t>
      </w:r>
      <w:r w:rsidRPr="00342E50">
        <w:rPr>
          <w:rFonts w:eastAsia="Malgun Gothic"/>
          <w:lang w:eastAsia="ko-KR"/>
        </w:rPr>
        <w:t xml:space="preserve"> </w:t>
      </w:r>
      <w:r w:rsidRPr="00342E50">
        <w:rPr>
          <w:rFonts w:eastAsia="Malgun Gothic"/>
        </w:rPr>
        <w:t>group communication announcement message includes the indication of broadcast group communication.</w:t>
      </w:r>
    </w:p>
    <w:p w14:paraId="07B4F9E3" w14:textId="77777777" w:rsidR="00A90238" w:rsidRPr="00342E50" w:rsidRDefault="00A90238" w:rsidP="00A90238">
      <w:pPr>
        <w:pStyle w:val="B1"/>
        <w:rPr>
          <w:rFonts w:eastAsia="Malgun Gothic"/>
        </w:rPr>
      </w:pPr>
      <w:r w:rsidRPr="00342E50">
        <w:rPr>
          <w:rFonts w:eastAsia="Malgun Gothic"/>
        </w:rPr>
        <w:t>2.</w:t>
      </w:r>
      <w:r w:rsidRPr="00342E50">
        <w:rPr>
          <w:rFonts w:eastAsia="Malgun Gothic"/>
        </w:rPr>
        <w:tab/>
        <w:t>MCVideo client 1 initiating broadcast group communication starts to transmit video.</w:t>
      </w:r>
    </w:p>
    <w:p w14:paraId="44E327B2" w14:textId="77777777" w:rsidR="00A90238" w:rsidRPr="00342E50" w:rsidRDefault="00A90238" w:rsidP="00A90238">
      <w:pPr>
        <w:pStyle w:val="NO"/>
        <w:rPr>
          <w:rFonts w:eastAsia="Malgun Gothic"/>
        </w:rPr>
      </w:pPr>
      <w:r w:rsidRPr="00342E50">
        <w:rPr>
          <w:rFonts w:eastAsia="Malgun Gothic"/>
        </w:rPr>
        <w:t>N</w:t>
      </w:r>
      <w:r w:rsidRPr="00342E50">
        <w:rPr>
          <w:rFonts w:eastAsia="Malgun Gothic"/>
          <w:lang w:eastAsia="ko-KR"/>
        </w:rPr>
        <w:t>OTE</w:t>
      </w:r>
      <w:r w:rsidRPr="00342E50">
        <w:rPr>
          <w:rFonts w:eastAsia="Malgun Gothic"/>
        </w:rPr>
        <w:t>:</w:t>
      </w:r>
      <w:r w:rsidRPr="00342E50">
        <w:rPr>
          <w:rFonts w:eastAsia="Malgun Gothic"/>
        </w:rPr>
        <w:tab/>
        <w:t>Other clients of the group member are not allowed to transmit media in broadcast group communication.</w:t>
      </w:r>
    </w:p>
    <w:p w14:paraId="5976B446" w14:textId="77777777" w:rsidR="00A90238" w:rsidRPr="00342E50" w:rsidRDefault="00A90238" w:rsidP="00A90238">
      <w:pPr>
        <w:pStyle w:val="B1"/>
        <w:rPr>
          <w:rFonts w:eastAsia="Malgun Gothic"/>
        </w:rPr>
      </w:pPr>
      <w:r w:rsidRPr="00342E50">
        <w:t>3.</w:t>
      </w:r>
      <w:r w:rsidRPr="00342E50">
        <w:tab/>
      </w:r>
      <w:r w:rsidRPr="00342E50">
        <w:rPr>
          <w:rFonts w:eastAsia="Malgun Gothic"/>
        </w:rPr>
        <w:t>The broadcast group communication is released as described in</w:t>
      </w:r>
      <w:r w:rsidRPr="00342E50">
        <w:rPr>
          <w:rFonts w:eastAsia="Malgun Gothic"/>
          <w:lang w:eastAsia="ko-KR"/>
        </w:rPr>
        <w:t xml:space="preserve"> subclause</w:t>
      </w:r>
      <w:r w:rsidRPr="00342E50">
        <w:rPr>
          <w:rFonts w:eastAsia="Malgun Gothic"/>
        </w:rPr>
        <w:t> 7.1.3.7.</w:t>
      </w:r>
      <w:bookmarkEnd w:id="527"/>
      <w:bookmarkEnd w:id="528"/>
    </w:p>
    <w:p w14:paraId="39EECEC0" w14:textId="77777777" w:rsidR="00A90238" w:rsidRPr="00342E50" w:rsidRDefault="00A90238" w:rsidP="00A90238"/>
    <w:p w14:paraId="197E761E" w14:textId="77777777" w:rsidR="00A90238" w:rsidRPr="00081603" w:rsidRDefault="00A90238" w:rsidP="00A90238">
      <w:pPr>
        <w:pStyle w:val="Heading4"/>
        <w:rPr>
          <w:lang w:val="en-IN"/>
        </w:rPr>
      </w:pPr>
      <w:bookmarkStart w:id="529" w:name="_Toc154701468"/>
      <w:r w:rsidRPr="00081603">
        <w:rPr>
          <w:lang w:val="en-IN"/>
        </w:rPr>
        <w:t>7.1.3.7</w:t>
      </w:r>
      <w:r w:rsidRPr="00081603">
        <w:rPr>
          <w:lang w:val="en-IN"/>
        </w:rPr>
        <w:tab/>
        <w:t>Group communication release due to inactivity</w:t>
      </w:r>
      <w:bookmarkEnd w:id="529"/>
    </w:p>
    <w:p w14:paraId="238612A0" w14:textId="77777777" w:rsidR="00A90238" w:rsidRPr="00081603" w:rsidRDefault="00A90238" w:rsidP="00A90238">
      <w:pPr>
        <w:rPr>
          <w:rFonts w:eastAsia="Malgun Gothic"/>
          <w:lang w:eastAsia="ko-KR"/>
        </w:rPr>
      </w:pPr>
      <w:bookmarkStart w:id="530" w:name="_Toc424654504"/>
      <w:bookmarkStart w:id="531" w:name="_Toc428365096"/>
      <w:r w:rsidRPr="00081603">
        <w:rPr>
          <w:rFonts w:eastAsia="Malgun Gothic"/>
          <w:lang w:eastAsia="ko-KR"/>
        </w:rPr>
        <w:t xml:space="preserve">If the on-going MCVideo group communication is inactive for a specific duration, the participating MCVideo clients release the MCVideo group communication. Inactivity is defined as </w:t>
      </w:r>
      <w:r>
        <w:rPr>
          <w:rFonts w:eastAsia="Malgun Gothic"/>
          <w:lang w:eastAsia="ko-KR"/>
        </w:rPr>
        <w:t xml:space="preserve">absence of any transmission </w:t>
      </w:r>
      <w:r w:rsidRPr="00081603">
        <w:rPr>
          <w:rFonts w:eastAsia="Malgun Gothic"/>
          <w:lang w:eastAsia="ko-KR"/>
        </w:rPr>
        <w:t>to</w:t>
      </w:r>
      <w:r>
        <w:rPr>
          <w:rFonts w:eastAsia="Malgun Gothic"/>
          <w:lang w:eastAsia="ko-KR"/>
        </w:rPr>
        <w:t xml:space="preserve"> or </w:t>
      </w:r>
      <w:r w:rsidRPr="00081603">
        <w:rPr>
          <w:rFonts w:eastAsia="Malgun Gothic"/>
          <w:lang w:eastAsia="ko-KR"/>
        </w:rPr>
        <w:t>from other communication participants.</w:t>
      </w:r>
    </w:p>
    <w:p w14:paraId="698540AA" w14:textId="77777777" w:rsidR="00A90238" w:rsidRPr="00BD3AAC" w:rsidRDefault="00A90238" w:rsidP="00A90238">
      <w:pPr>
        <w:pStyle w:val="NO"/>
        <w:rPr>
          <w:rFonts w:eastAsia="Malgun Gothic"/>
        </w:rPr>
      </w:pPr>
      <w:r w:rsidRPr="00081603">
        <w:rPr>
          <w:rFonts w:eastAsia="Malgun Gothic"/>
        </w:rPr>
        <w:t>N</w:t>
      </w:r>
      <w:r w:rsidRPr="00081603">
        <w:rPr>
          <w:rFonts w:eastAsia="Malgun Gothic"/>
          <w:lang w:eastAsia="ko-KR"/>
        </w:rPr>
        <w:t>OTE</w:t>
      </w:r>
      <w:r w:rsidRPr="00081603">
        <w:rPr>
          <w:rFonts w:eastAsia="Malgun Gothic"/>
        </w:rPr>
        <w:t>:</w:t>
      </w:r>
      <w:r w:rsidRPr="00081603">
        <w:rPr>
          <w:rFonts w:eastAsia="Malgun Gothic"/>
        </w:rPr>
        <w:tab/>
        <w:t>Inactivity time can be set according to the policy of MC service provider.</w:t>
      </w:r>
      <w:bookmarkEnd w:id="530"/>
      <w:bookmarkEnd w:id="531"/>
    </w:p>
    <w:p w14:paraId="380EB0F8" w14:textId="77777777" w:rsidR="00A90238" w:rsidRPr="00404B03" w:rsidRDefault="00A90238" w:rsidP="00A90238">
      <w:pPr>
        <w:pStyle w:val="Heading4"/>
        <w:rPr>
          <w:lang w:val="en-IN"/>
        </w:rPr>
      </w:pPr>
      <w:bookmarkStart w:id="532" w:name="_Toc454349257"/>
      <w:bookmarkStart w:id="533" w:name="_Toc154701469"/>
      <w:r w:rsidRPr="00404B03">
        <w:rPr>
          <w:lang w:val="en-IN"/>
        </w:rPr>
        <w:t>7.1.3.8</w:t>
      </w:r>
      <w:r w:rsidRPr="00404B03">
        <w:rPr>
          <w:lang w:val="en-IN"/>
        </w:rPr>
        <w:tab/>
        <w:t>Emergency and imminent peril procedures</w:t>
      </w:r>
      <w:bookmarkEnd w:id="532"/>
      <w:bookmarkEnd w:id="533"/>
    </w:p>
    <w:p w14:paraId="26A7F38F" w14:textId="77777777" w:rsidR="00A90238" w:rsidRPr="00404B03" w:rsidRDefault="00A90238" w:rsidP="00A90238">
      <w:pPr>
        <w:pStyle w:val="Heading5"/>
        <w:rPr>
          <w:b/>
          <w:lang w:val="en-IN" w:eastAsia="ko-KR"/>
        </w:rPr>
      </w:pPr>
      <w:bookmarkStart w:id="534" w:name="_Toc454349258"/>
      <w:bookmarkStart w:id="535" w:name="_Toc154701470"/>
      <w:r w:rsidRPr="00404B03">
        <w:rPr>
          <w:lang w:val="en-IN"/>
        </w:rPr>
        <w:t>7.1.3.8.1</w:t>
      </w:r>
      <w:r w:rsidRPr="00404B03">
        <w:rPr>
          <w:lang w:val="en-IN"/>
        </w:rPr>
        <w:tab/>
        <w:t xml:space="preserve">Emergency group </w:t>
      </w:r>
      <w:bookmarkEnd w:id="534"/>
      <w:r w:rsidRPr="00404B03">
        <w:rPr>
          <w:lang w:val="en-IN"/>
        </w:rPr>
        <w:t>communication</w:t>
      </w:r>
      <w:bookmarkEnd w:id="535"/>
    </w:p>
    <w:p w14:paraId="14378A25" w14:textId="77777777" w:rsidR="00A90238" w:rsidRPr="00404B03" w:rsidRDefault="00A90238" w:rsidP="00A90238">
      <w:r w:rsidRPr="00404B03">
        <w:t>The off-network emergency group communication is a special case of off-network (non-emergency) group communication as defined in subclause 7.1.3.2, subclause 7.1.3.3, subclause 7.1.3.4, subclause 7.1.3.5, subclause 7.1.3.6 and subclause 7.1.3.7. The following are modifications to the aforementioned subclauses to support MCVideo emergency group communications:</w:t>
      </w:r>
    </w:p>
    <w:p w14:paraId="31BB7513" w14:textId="77777777" w:rsidR="00A90238" w:rsidRPr="00404B03" w:rsidRDefault="00A90238" w:rsidP="00A90238">
      <w:pPr>
        <w:pStyle w:val="B1"/>
      </w:pPr>
      <w:r w:rsidRPr="00404B03">
        <w:t>-</w:t>
      </w:r>
      <w:r w:rsidRPr="00404B03">
        <w:tab/>
        <w:t>As a pre-condition, the client initiating the emergency communication has previously been provisioned with an MCVideo group designated as the MCVideo emergency group. The MCVideo client initiates MCVideo emergency group communications on this group. Alternatively, the MCVideo client could have been provisioned for emergency behaviour on the selected MCVideo group.</w:t>
      </w:r>
    </w:p>
    <w:p w14:paraId="7F872640" w14:textId="77777777" w:rsidR="00A90238" w:rsidRPr="00404B03" w:rsidRDefault="00A90238" w:rsidP="00A90238">
      <w:pPr>
        <w:pStyle w:val="B1"/>
        <w:rPr>
          <w:lang w:eastAsia="ko-KR"/>
        </w:rPr>
      </w:pPr>
      <w:r w:rsidRPr="00404B03">
        <w:t>-</w:t>
      </w:r>
      <w:r w:rsidRPr="00404B03">
        <w:tab/>
        <w:t>The group communication announcement contains an indication that the MCVideo group communication is to be an MCVideo emergency communication</w:t>
      </w:r>
      <w:r w:rsidRPr="00404B03">
        <w:rPr>
          <w:lang w:eastAsia="ko-KR"/>
        </w:rPr>
        <w:t xml:space="preserve"> regardless of whether or not the MCVideo client is in communication</w:t>
      </w:r>
      <w:r w:rsidRPr="00404B03">
        <w:t xml:space="preserve">. Group communication participants learn of the MCVideo group's in-progress emergency </w:t>
      </w:r>
      <w:r>
        <w:t>state</w:t>
      </w:r>
      <w:r w:rsidRPr="00404B03">
        <w:t xml:space="preserve"> from the indication.</w:t>
      </w:r>
      <w:r w:rsidRPr="00404B03">
        <w:rPr>
          <w:lang w:eastAsia="ko-KR"/>
        </w:rPr>
        <w:t xml:space="preserve"> </w:t>
      </w:r>
    </w:p>
    <w:p w14:paraId="7ED368F8" w14:textId="77777777" w:rsidR="00A90238" w:rsidRPr="00404B03" w:rsidRDefault="00A90238" w:rsidP="00A90238">
      <w:pPr>
        <w:pStyle w:val="B1"/>
        <w:rPr>
          <w:lang w:eastAsia="ko-KR"/>
        </w:rPr>
      </w:pPr>
      <w:r w:rsidRPr="00404B03">
        <w:t>-</w:t>
      </w:r>
      <w:r w:rsidRPr="00404B03">
        <w:tab/>
      </w:r>
      <w:r w:rsidRPr="00404B03">
        <w:rPr>
          <w:lang w:eastAsia="ko-KR"/>
        </w:rPr>
        <w:t xml:space="preserve">Every communication initiated by the MCVideo client will be an emergency communication </w:t>
      </w:r>
      <w:r w:rsidRPr="00404B03">
        <w:t xml:space="preserve">while the MCVideo </w:t>
      </w:r>
      <w:r w:rsidRPr="00404B03">
        <w:rPr>
          <w:lang w:eastAsia="ko-KR"/>
        </w:rPr>
        <w:t>client</w:t>
      </w:r>
      <w:r w:rsidRPr="00404B03">
        <w:t xml:space="preserve"> is in MCVideo emergency s</w:t>
      </w:r>
      <w:r w:rsidRPr="00404B03">
        <w:rPr>
          <w:lang w:eastAsia="ko-KR"/>
        </w:rPr>
        <w:t>tate.</w:t>
      </w:r>
    </w:p>
    <w:p w14:paraId="0F6EFEE3" w14:textId="77777777" w:rsidR="00A90238" w:rsidRPr="00404B03" w:rsidRDefault="00A90238" w:rsidP="00A90238">
      <w:pPr>
        <w:pStyle w:val="B1"/>
      </w:pPr>
      <w:r w:rsidRPr="00404B03">
        <w:lastRenderedPageBreak/>
        <w:t>-</w:t>
      </w:r>
      <w:r w:rsidRPr="00404B03">
        <w:tab/>
        <w:t>The MCVideo client enters the MCVideo emergency state when initiating an MCVideo emergency communication</w:t>
      </w:r>
      <w:r>
        <w:t xml:space="preserve"> or emergency alert</w:t>
      </w:r>
      <w:r w:rsidRPr="00404B03">
        <w:t>. Only the MCVideo user of the MCVideo client can clear the client's local MCVideo emergency state.</w:t>
      </w:r>
    </w:p>
    <w:p w14:paraId="303509A1" w14:textId="77777777" w:rsidR="00A90238" w:rsidRPr="00404B03" w:rsidRDefault="00A90238" w:rsidP="00A90238">
      <w:pPr>
        <w:pStyle w:val="B1"/>
      </w:pPr>
      <w:r w:rsidRPr="00404B03">
        <w:t>-</w:t>
      </w:r>
      <w:r w:rsidRPr="00404B03">
        <w:tab/>
        <w:t>The MCVideo group in-progress emergency state is cancelled when the communication ends.</w:t>
      </w:r>
    </w:p>
    <w:p w14:paraId="7DBF440B" w14:textId="77777777" w:rsidR="00A90238" w:rsidRPr="00404B03" w:rsidRDefault="00A90238" w:rsidP="00A90238">
      <w:pPr>
        <w:pStyle w:val="B1"/>
      </w:pPr>
      <w:r w:rsidRPr="00404B03">
        <w:t>-</w:t>
      </w:r>
      <w:r w:rsidRPr="00404B03">
        <w:tab/>
        <w:t>The MCVideo user who initiated the emergency communication, or upgraded the group communication to emergency group communication, or an authorized user, may cancel the in-progress emergency state with an MCVideo emergency group communication cancel message. The message is sent to the MCVideo group.</w:t>
      </w:r>
    </w:p>
    <w:p w14:paraId="2DA2630B" w14:textId="77777777" w:rsidR="00A90238" w:rsidRPr="00404B03" w:rsidRDefault="00A90238" w:rsidP="00A90238">
      <w:pPr>
        <w:pStyle w:val="B1"/>
      </w:pPr>
      <w:r w:rsidRPr="00404B03">
        <w:t>-</w:t>
      </w:r>
      <w:r w:rsidRPr="00404B03">
        <w:tab/>
        <w:t xml:space="preserve">When the MCVideo group is no longer in the in-progress emergency state, every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49BE5903"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emergency group communication when the periodic group communication announcement contains the emergency indicator. </w:t>
      </w:r>
    </w:p>
    <w:p w14:paraId="2669B4E3"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emergency state of MCVideo group communication.</w:t>
      </w:r>
      <w:r w:rsidRPr="00404B03">
        <w:t xml:space="preserve"> </w:t>
      </w:r>
    </w:p>
    <w:p w14:paraId="404D386A" w14:textId="77777777" w:rsidR="00A90238" w:rsidRPr="00404B03" w:rsidRDefault="00A90238" w:rsidP="00A90238">
      <w:pPr>
        <w:pStyle w:val="B1"/>
      </w:pPr>
      <w:r w:rsidRPr="00404B03">
        <w:t>-</w:t>
      </w:r>
      <w:r w:rsidRPr="00404B03">
        <w:tab/>
      </w:r>
      <w:r w:rsidRPr="00404B03">
        <w:rPr>
          <w:lang w:eastAsia="ko-KR"/>
        </w:rPr>
        <w:t>An MCVideo group communication upgraded to emergency group communication does not affect the state of other MCVideo communication(s) in the client.</w:t>
      </w:r>
      <w:r w:rsidRPr="00404B03">
        <w:t xml:space="preserve"> </w:t>
      </w:r>
    </w:p>
    <w:p w14:paraId="6D7A0D14" w14:textId="77777777" w:rsidR="00A90238" w:rsidRDefault="00A90238" w:rsidP="00A90238">
      <w:pPr>
        <w:pStyle w:val="B1"/>
      </w:pPr>
      <w:r w:rsidRPr="00404B03">
        <w:t>-</w:t>
      </w:r>
      <w:r w:rsidRPr="00404B03">
        <w:tab/>
        <w:t xml:space="preserve">The MCVideo group remains in the in-progress emergency state until the emergency group communication ends or the in-progress </w:t>
      </w:r>
      <w:r w:rsidRPr="00404B03">
        <w:rPr>
          <w:lang w:eastAsia="ko-KR"/>
        </w:rPr>
        <w:t>emergency</w:t>
      </w:r>
      <w:r w:rsidRPr="00404B03">
        <w:t xml:space="preserve"> state is cancelled. </w:t>
      </w:r>
    </w:p>
    <w:p w14:paraId="7E54988C" w14:textId="77777777" w:rsidR="00A90238" w:rsidRPr="00404B03" w:rsidRDefault="00A90238" w:rsidP="00A90238">
      <w:pPr>
        <w:pStyle w:val="Heading5"/>
        <w:rPr>
          <w:lang w:val="en-IN"/>
        </w:rPr>
      </w:pPr>
      <w:bookmarkStart w:id="536" w:name="_Toc154701471"/>
      <w:r w:rsidRPr="00404B03">
        <w:rPr>
          <w:lang w:val="en-IN"/>
        </w:rPr>
        <w:t>7.1.3.8.2</w:t>
      </w:r>
      <w:r w:rsidRPr="00404B03">
        <w:rPr>
          <w:lang w:val="en-IN"/>
        </w:rPr>
        <w:tab/>
        <w:t>MCVideo imminent peril</w:t>
      </w:r>
      <w:bookmarkEnd w:id="536"/>
    </w:p>
    <w:p w14:paraId="0E6D1C70" w14:textId="77777777" w:rsidR="00A90238" w:rsidRPr="00404B03" w:rsidRDefault="00A90238" w:rsidP="00A90238">
      <w:r w:rsidRPr="00404B03">
        <w:t>The off-network imminent peril group communication is a special case of off-network (non-imminent peril) group communication as defined in subclause 7.1.3.2, subclause 7.1.3.3, subclause 7.1.3.4, subclause 7.1.3.5, subclause 7.1.3.6 and subclause 7.1.3.7. The following are modifications to the aforementioned subclauses to support MCVideo imminent peril communications:</w:t>
      </w:r>
    </w:p>
    <w:p w14:paraId="0AE8A59F" w14:textId="77777777" w:rsidR="00A90238" w:rsidRPr="00404B03" w:rsidRDefault="00A90238" w:rsidP="00A90238">
      <w:pPr>
        <w:pStyle w:val="B1"/>
      </w:pPr>
      <w:r w:rsidRPr="00404B03">
        <w:t>-</w:t>
      </w:r>
      <w:r w:rsidRPr="00404B03">
        <w:tab/>
        <w:t>As a pre-condition, the user initiating the imminent peril communication has previously been provisioned with an MCVideo group to be used as the MCVideo imminent peril group. The MCVideo client initiates MCVideo imminent peril group communications on this group. Alternatively, the MCVideo client could have been provisioned for imminent peril behaviour on the selected MCVideo group.</w:t>
      </w:r>
    </w:p>
    <w:p w14:paraId="1A266954" w14:textId="77777777" w:rsidR="00A90238" w:rsidRPr="00404B03" w:rsidRDefault="00A90238" w:rsidP="00A90238">
      <w:pPr>
        <w:pStyle w:val="B1"/>
      </w:pPr>
      <w:r w:rsidRPr="00404B03">
        <w:t>-</w:t>
      </w:r>
      <w:r w:rsidRPr="00404B03">
        <w:tab/>
        <w:t>The group communication announcement contains an indication that the MCVideo group communication is to be an MCVideo imminent peril communication. Group communication participants learn of the MCVideo group's in-progress imminent peril condition from the indication.</w:t>
      </w:r>
    </w:p>
    <w:p w14:paraId="4EA38791" w14:textId="77777777" w:rsidR="00A90238" w:rsidRPr="00404B03" w:rsidRDefault="00A90238" w:rsidP="00A90238">
      <w:pPr>
        <w:pStyle w:val="B1"/>
      </w:pPr>
      <w:r w:rsidRPr="00404B03">
        <w:t>-</w:t>
      </w:r>
      <w:r w:rsidRPr="00404B03">
        <w:tab/>
        <w:t>The MCVideo group in-progress imminent peril state is considered cancelled when the communication ends.</w:t>
      </w:r>
    </w:p>
    <w:p w14:paraId="7294AD86" w14:textId="77777777" w:rsidR="00A90238" w:rsidRPr="00404B03" w:rsidRDefault="00A90238" w:rsidP="00A90238">
      <w:pPr>
        <w:pStyle w:val="B1"/>
      </w:pPr>
      <w:r w:rsidRPr="00404B03">
        <w:t>-</w:t>
      </w:r>
      <w:r w:rsidRPr="00404B03">
        <w:tab/>
        <w:t>The MCVideo user who initiated the in-progress imminent peril communication or upgraded the group communication to imminent peril group communication, or an authorized user may cancel the in-progress imminent peril state with an MCVideo imminent peril group communication cancel message. The message is sent to the communication participants.</w:t>
      </w:r>
    </w:p>
    <w:p w14:paraId="4CD1E471" w14:textId="77777777" w:rsidR="00A90238" w:rsidRPr="00404B03" w:rsidRDefault="00A90238" w:rsidP="00A90238">
      <w:pPr>
        <w:pStyle w:val="B1"/>
      </w:pPr>
      <w:r w:rsidRPr="00404B03">
        <w:t>-</w:t>
      </w:r>
      <w:r w:rsidRPr="00404B03">
        <w:tab/>
        <w:t xml:space="preserve">When the MCVideo group is no longer in the in-progress imminent peril state, every MCVideo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2B359925"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imminent peril group communication when the periodic group communication announcement contains the imminent peril indicator. </w:t>
      </w:r>
    </w:p>
    <w:p w14:paraId="4240EEF7"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imminent peril state of MCVideo group communication.</w:t>
      </w:r>
      <w:r w:rsidRPr="00404B03">
        <w:t xml:space="preserve"> </w:t>
      </w:r>
    </w:p>
    <w:p w14:paraId="501C615B" w14:textId="77777777" w:rsidR="00A90238" w:rsidRPr="00404B03" w:rsidRDefault="00A90238" w:rsidP="00A90238">
      <w:pPr>
        <w:pStyle w:val="B1"/>
      </w:pPr>
      <w:r w:rsidRPr="00404B03">
        <w:t>-</w:t>
      </w:r>
      <w:r w:rsidRPr="00404B03">
        <w:tab/>
        <w:t>The MCVideo group remains in the in-progress imminent peril state until the imminent peril group communication ends or the in-progress imminent peril state is cancelled.</w:t>
      </w:r>
    </w:p>
    <w:p w14:paraId="6BCFC1EA" w14:textId="77777777" w:rsidR="00A90238" w:rsidRPr="00404B03" w:rsidRDefault="00A90238" w:rsidP="00A90238"/>
    <w:p w14:paraId="1C4F1064" w14:textId="77777777" w:rsidR="00A90238" w:rsidRPr="003E7C46" w:rsidRDefault="00A90238" w:rsidP="00A90238">
      <w:pPr>
        <w:pStyle w:val="Heading4"/>
        <w:rPr>
          <w:lang w:val="en-IN"/>
        </w:rPr>
      </w:pPr>
      <w:bookmarkStart w:id="537" w:name="_Toc454349260"/>
      <w:bookmarkStart w:id="538" w:name="_Toc154701472"/>
      <w:r w:rsidRPr="003E7C46">
        <w:rPr>
          <w:lang w:val="en-IN"/>
        </w:rPr>
        <w:lastRenderedPageBreak/>
        <w:t>7.1.3.9</w:t>
      </w:r>
      <w:r w:rsidRPr="003E7C46">
        <w:rPr>
          <w:lang w:val="en-IN"/>
        </w:rPr>
        <w:tab/>
        <w:t>MCVideo emergency alert</w:t>
      </w:r>
      <w:bookmarkEnd w:id="537"/>
      <w:bookmarkEnd w:id="538"/>
    </w:p>
    <w:p w14:paraId="203492D7" w14:textId="77777777" w:rsidR="00A90238" w:rsidRDefault="00A90238" w:rsidP="00A90238">
      <w:pPr>
        <w:pStyle w:val="Heading5"/>
      </w:pPr>
      <w:bookmarkStart w:id="539" w:name="_Toc454349261"/>
      <w:bookmarkStart w:id="540" w:name="_Toc154701473"/>
      <w:r w:rsidRPr="003E7C46">
        <w:rPr>
          <w:lang w:val="en-IN"/>
        </w:rPr>
        <w:t>7.1.3.9.1</w:t>
      </w:r>
      <w:r w:rsidRPr="003E7C46">
        <w:rPr>
          <w:lang w:val="en-IN"/>
        </w:rPr>
        <w:tab/>
      </w:r>
      <w:bookmarkEnd w:id="539"/>
      <w:r>
        <w:t>General</w:t>
      </w:r>
      <w:bookmarkEnd w:id="540"/>
      <w:r>
        <w:t xml:space="preserve"> </w:t>
      </w:r>
    </w:p>
    <w:p w14:paraId="1BF1F2A9" w14:textId="77777777" w:rsidR="00A90238" w:rsidRDefault="00A90238" w:rsidP="00A90238">
      <w:r>
        <w:t xml:space="preserve">The </w:t>
      </w:r>
      <w:r w:rsidRPr="00EC5A62">
        <w:t>MC</w:t>
      </w:r>
      <w:r>
        <w:t>Video</w:t>
      </w:r>
      <w:r w:rsidRPr="00EC5A62">
        <w:t xml:space="preserve"> client use </w:t>
      </w:r>
      <w:r>
        <w:t>e</w:t>
      </w:r>
      <w:r w:rsidRPr="003E7C46">
        <w:t>mergency alert initiation</w:t>
      </w:r>
      <w:r>
        <w:t xml:space="preserve"> and e</w:t>
      </w:r>
      <w:r w:rsidRPr="003E7C46">
        <w:t xml:space="preserve">mergency </w:t>
      </w:r>
      <w:r>
        <w:t xml:space="preserve">alert </w:t>
      </w:r>
      <w:r w:rsidRPr="003E7C46">
        <w:t>cancel</w:t>
      </w:r>
      <w:r>
        <w:t xml:space="preserve"> </w:t>
      </w:r>
      <w:r w:rsidRPr="00EC5A62">
        <w:t xml:space="preserve">procedures </w:t>
      </w:r>
      <w:r>
        <w:t xml:space="preserve">defined </w:t>
      </w:r>
      <w:r w:rsidRPr="00EC5A62">
        <w:t xml:space="preserve">in </w:t>
      </w:r>
      <w:r w:rsidRPr="00EC5A62">
        <w:rPr>
          <w:rFonts w:hint="eastAsia"/>
        </w:rPr>
        <w:t>3GPP</w:t>
      </w:r>
      <w:r w:rsidRPr="00EC5A62">
        <w:t> </w:t>
      </w:r>
      <w:r w:rsidRPr="00EC5A62">
        <w:rPr>
          <w:rFonts w:hint="eastAsia"/>
        </w:rPr>
        <w:t>TS</w:t>
      </w:r>
      <w:r w:rsidRPr="00EC5A62">
        <w:t> </w:t>
      </w:r>
      <w:r w:rsidRPr="00EC5A62">
        <w:rPr>
          <w:rFonts w:hint="eastAsia"/>
        </w:rPr>
        <w:t>23.280</w:t>
      </w:r>
      <w:r w:rsidRPr="00EC5A62">
        <w:t> </w:t>
      </w:r>
      <w:r w:rsidRPr="00EC5A62">
        <w:rPr>
          <w:rFonts w:hint="eastAsia"/>
        </w:rPr>
        <w:t>[</w:t>
      </w:r>
      <w:r>
        <w:t>6</w:t>
      </w:r>
      <w:r w:rsidRPr="00EC5A62">
        <w:rPr>
          <w:rFonts w:hint="eastAsia"/>
        </w:rPr>
        <w:t>]</w:t>
      </w:r>
      <w:r>
        <w:t>, with the following clarifications:</w:t>
      </w:r>
    </w:p>
    <w:p w14:paraId="2BF70BD9" w14:textId="77777777" w:rsidR="00A90238" w:rsidRDefault="00A90238" w:rsidP="00A90238">
      <w:pPr>
        <w:pStyle w:val="B1"/>
      </w:pPr>
      <w:r w:rsidRPr="00823619">
        <w:t>-</w:t>
      </w:r>
      <w:r w:rsidRPr="00823619">
        <w:tab/>
      </w:r>
      <w:r>
        <w:t>The MC service ID is the MCVideo ID</w:t>
      </w:r>
      <w:r w:rsidRPr="00823619">
        <w:t>;</w:t>
      </w:r>
      <w:r>
        <w:t xml:space="preserve"> and</w:t>
      </w:r>
    </w:p>
    <w:p w14:paraId="3F8E3E20" w14:textId="77777777" w:rsidR="00A90238" w:rsidRDefault="00A90238" w:rsidP="00A90238">
      <w:pPr>
        <w:pStyle w:val="B1"/>
      </w:pPr>
      <w:r w:rsidRPr="00823619">
        <w:t>-</w:t>
      </w:r>
      <w:r w:rsidRPr="00823619">
        <w:tab/>
      </w:r>
      <w:r>
        <w:t>The MC service group ID is the MCVideo group ID.</w:t>
      </w:r>
    </w:p>
    <w:p w14:paraId="4EF2379A" w14:textId="77777777" w:rsidR="00A90238" w:rsidRPr="003E7C46" w:rsidRDefault="00A90238" w:rsidP="00A90238"/>
    <w:p w14:paraId="3D4BF0F4" w14:textId="77777777" w:rsidR="00A90238" w:rsidRPr="00AB5FED" w:rsidRDefault="00A90238" w:rsidP="00A90238">
      <w:pPr>
        <w:pStyle w:val="Heading2"/>
        <w:rPr>
          <w:lang w:val="en-US"/>
        </w:rPr>
      </w:pPr>
      <w:bookmarkStart w:id="541" w:name="_Toc154701474"/>
      <w:r>
        <w:rPr>
          <w:rFonts w:hint="eastAsia"/>
          <w:lang w:val="en-US" w:eastAsia="zh-CN"/>
        </w:rPr>
        <w:t>7</w:t>
      </w:r>
      <w:r w:rsidRPr="00AB5FED">
        <w:rPr>
          <w:lang w:val="en-US"/>
        </w:rPr>
        <w:t>.</w:t>
      </w:r>
      <w:r>
        <w:rPr>
          <w:rFonts w:hint="eastAsia"/>
          <w:lang w:val="en-US" w:eastAsia="zh-CN"/>
        </w:rPr>
        <w:t>2</w:t>
      </w:r>
      <w:r w:rsidRPr="00AB5FED">
        <w:rPr>
          <w:lang w:val="en-US"/>
        </w:rPr>
        <w:tab/>
        <w:t>Private call</w:t>
      </w:r>
      <w:bookmarkEnd w:id="451"/>
      <w:bookmarkEnd w:id="452"/>
      <w:bookmarkEnd w:id="453"/>
      <w:bookmarkEnd w:id="541"/>
    </w:p>
    <w:p w14:paraId="25678A99" w14:textId="77777777" w:rsidR="00A90238" w:rsidRPr="00AB5FED" w:rsidRDefault="00A90238" w:rsidP="00A90238">
      <w:pPr>
        <w:pStyle w:val="Heading3"/>
      </w:pPr>
      <w:bookmarkStart w:id="542" w:name="_Toc424654528"/>
      <w:bookmarkStart w:id="543" w:name="_Toc428365105"/>
      <w:bookmarkStart w:id="544" w:name="_Toc433209789"/>
      <w:bookmarkStart w:id="545" w:name="_Toc460616098"/>
      <w:bookmarkStart w:id="546" w:name="_Toc460616959"/>
      <w:bookmarkStart w:id="547" w:name="_Toc460662348"/>
      <w:bookmarkStart w:id="548" w:name="_Toc154701475"/>
      <w:r>
        <w:rPr>
          <w:rFonts w:hint="eastAsia"/>
          <w:lang w:eastAsia="zh-CN"/>
        </w:rPr>
        <w:t>7</w:t>
      </w:r>
      <w:r w:rsidRPr="00AB5FED">
        <w:t>.</w:t>
      </w:r>
      <w:r>
        <w:rPr>
          <w:rFonts w:hint="eastAsia"/>
          <w:lang w:eastAsia="zh-CN"/>
        </w:rPr>
        <w:t>2</w:t>
      </w:r>
      <w:r w:rsidRPr="00AB5FED">
        <w:t>.1</w:t>
      </w:r>
      <w:r w:rsidRPr="00AB5FED">
        <w:tab/>
      </w:r>
      <w:bookmarkEnd w:id="542"/>
      <w:bookmarkEnd w:id="543"/>
      <w:r w:rsidRPr="00AB5FED">
        <w:t>General</w:t>
      </w:r>
      <w:bookmarkEnd w:id="544"/>
      <w:bookmarkEnd w:id="545"/>
      <w:bookmarkEnd w:id="546"/>
      <w:bookmarkEnd w:id="547"/>
      <w:bookmarkEnd w:id="548"/>
    </w:p>
    <w:p w14:paraId="103CCDC7" w14:textId="77777777" w:rsidR="00A90238" w:rsidRPr="00AB5FED" w:rsidRDefault="00A90238" w:rsidP="00A90238">
      <w:pPr>
        <w:tabs>
          <w:tab w:val="left" w:pos="6278"/>
        </w:tabs>
      </w:pPr>
      <w:r w:rsidRPr="00AB5FED">
        <w:t>Private calls are enabled in both on-network and off-network.</w:t>
      </w:r>
    </w:p>
    <w:p w14:paraId="07AEF5A2" w14:textId="77777777" w:rsidR="00A90238" w:rsidRPr="00AB5FED" w:rsidRDefault="00A90238" w:rsidP="00A90238">
      <w:pPr>
        <w:tabs>
          <w:tab w:val="left" w:pos="6278"/>
        </w:tabs>
      </w:pPr>
      <w:r w:rsidRPr="00AB5FED">
        <w:t>Private calls can be setup in two different commencement modes, automatic commencement mode and manual commencement mode.</w:t>
      </w:r>
    </w:p>
    <w:p w14:paraId="5E11ED04" w14:textId="77777777" w:rsidR="00A90238" w:rsidRPr="00AB5FED" w:rsidRDefault="00A90238" w:rsidP="00A90238">
      <w:pPr>
        <w:pStyle w:val="Heading3"/>
      </w:pPr>
      <w:bookmarkStart w:id="549" w:name="_Toc424654529"/>
      <w:bookmarkStart w:id="550" w:name="_Toc428365106"/>
      <w:bookmarkStart w:id="551" w:name="_Toc433209790"/>
      <w:bookmarkStart w:id="552" w:name="_Toc460616099"/>
      <w:bookmarkStart w:id="553" w:name="_Toc460616960"/>
      <w:bookmarkStart w:id="554" w:name="_Toc460662349"/>
      <w:bookmarkStart w:id="555" w:name="_Toc154701476"/>
      <w:r>
        <w:rPr>
          <w:rFonts w:hint="eastAsia"/>
          <w:lang w:eastAsia="zh-CN"/>
        </w:rPr>
        <w:t>7</w:t>
      </w:r>
      <w:r w:rsidRPr="00AB5FED">
        <w:t>.</w:t>
      </w:r>
      <w:r>
        <w:rPr>
          <w:rFonts w:hint="eastAsia"/>
          <w:lang w:eastAsia="zh-CN"/>
        </w:rPr>
        <w:t>2</w:t>
      </w:r>
      <w:r w:rsidRPr="00AB5FED">
        <w:t>.2</w:t>
      </w:r>
      <w:r w:rsidRPr="00AB5FED">
        <w:tab/>
        <w:t>Private call on-network</w:t>
      </w:r>
      <w:bookmarkEnd w:id="549"/>
      <w:bookmarkEnd w:id="550"/>
      <w:bookmarkEnd w:id="551"/>
      <w:bookmarkEnd w:id="552"/>
      <w:bookmarkEnd w:id="553"/>
      <w:bookmarkEnd w:id="554"/>
      <w:bookmarkEnd w:id="555"/>
    </w:p>
    <w:p w14:paraId="70BE8FE3" w14:textId="77777777" w:rsidR="00A90238" w:rsidRDefault="00A90238" w:rsidP="00A90238">
      <w:pPr>
        <w:pStyle w:val="Heading4"/>
      </w:pPr>
      <w:bookmarkStart w:id="556" w:name="_Toc433209791"/>
      <w:bookmarkStart w:id="557" w:name="_Toc460616100"/>
      <w:bookmarkStart w:id="558" w:name="_Toc460616961"/>
      <w:bookmarkStart w:id="559" w:name="_Toc460662350"/>
      <w:bookmarkStart w:id="560" w:name="_Toc154701477"/>
      <w:r>
        <w:rPr>
          <w:rFonts w:hint="eastAsia"/>
          <w:lang w:eastAsia="zh-CN"/>
        </w:rPr>
        <w:t>7</w:t>
      </w:r>
      <w:r w:rsidRPr="00AB5FED">
        <w:t>.</w:t>
      </w:r>
      <w:r>
        <w:rPr>
          <w:rFonts w:hint="eastAsia"/>
          <w:lang w:eastAsia="zh-CN"/>
        </w:rPr>
        <w:t>2</w:t>
      </w:r>
      <w:r w:rsidRPr="00AB5FED">
        <w:t>.2.1</w:t>
      </w:r>
      <w:r w:rsidRPr="00AB5FED">
        <w:tab/>
      </w:r>
      <w:r>
        <w:t>General</w:t>
      </w:r>
      <w:bookmarkEnd w:id="560"/>
    </w:p>
    <w:p w14:paraId="59A2E4B6" w14:textId="77777777" w:rsidR="00A90238" w:rsidRPr="00864523" w:rsidRDefault="00A90238" w:rsidP="00A90238">
      <w:pPr>
        <w:tabs>
          <w:tab w:val="left" w:pos="6278"/>
        </w:tabs>
      </w:pPr>
      <w:r>
        <w:t xml:space="preserve">The private call setup in </w:t>
      </w:r>
      <w:r w:rsidRPr="00866D33">
        <w:t>automatic commencement mode</w:t>
      </w:r>
      <w:r>
        <w:t xml:space="preserve"> is described in subclause 7.2.2.3.1, </w:t>
      </w:r>
      <w:r w:rsidRPr="00AB5FED">
        <w:t>manual commencement mode</w:t>
      </w:r>
      <w:r>
        <w:t xml:space="preserve"> in subclause 7.2.2.3.2 and private call release (client or server initiated) in subclause 7.2.2.3.3</w:t>
      </w:r>
      <w:r w:rsidRPr="00AB5FED">
        <w:t>.</w:t>
      </w:r>
    </w:p>
    <w:p w14:paraId="592CEDA9" w14:textId="77777777" w:rsidR="00A90238" w:rsidRPr="00AB5FED" w:rsidRDefault="00A90238" w:rsidP="00A90238">
      <w:pPr>
        <w:pStyle w:val="Heading4"/>
      </w:pPr>
      <w:bookmarkStart w:id="561" w:name="_Toc154701478"/>
      <w:r>
        <w:rPr>
          <w:rFonts w:hint="eastAsia"/>
          <w:lang w:eastAsia="zh-CN"/>
        </w:rPr>
        <w:t>7</w:t>
      </w:r>
      <w:r w:rsidRPr="00AB5FED">
        <w:t>.</w:t>
      </w:r>
      <w:r>
        <w:rPr>
          <w:rFonts w:hint="eastAsia"/>
          <w:lang w:eastAsia="zh-CN"/>
        </w:rPr>
        <w:t>2</w:t>
      </w:r>
      <w:r w:rsidRPr="00AB5FED">
        <w:t>.2.</w:t>
      </w:r>
      <w:r>
        <w:t>2</w:t>
      </w:r>
      <w:r w:rsidRPr="00AB5FED">
        <w:tab/>
        <w:t>Information flows for private call in on-network</w:t>
      </w:r>
      <w:bookmarkEnd w:id="556"/>
      <w:bookmarkEnd w:id="557"/>
      <w:bookmarkEnd w:id="558"/>
      <w:bookmarkEnd w:id="559"/>
      <w:bookmarkEnd w:id="561"/>
    </w:p>
    <w:p w14:paraId="2BA65A8A" w14:textId="77777777" w:rsidR="00A90238" w:rsidRPr="00AB5FED" w:rsidRDefault="00A90238" w:rsidP="00A90238">
      <w:pPr>
        <w:pStyle w:val="Heading5"/>
      </w:pPr>
      <w:bookmarkStart w:id="562" w:name="_Toc460616101"/>
      <w:bookmarkStart w:id="563" w:name="_Toc460616962"/>
      <w:bookmarkStart w:id="564" w:name="_Toc465162579"/>
      <w:bookmarkStart w:id="565" w:name="_Toc433209793"/>
      <w:bookmarkStart w:id="566" w:name="_Toc460616111"/>
      <w:bookmarkStart w:id="567" w:name="_Toc460616972"/>
      <w:bookmarkStart w:id="568" w:name="_Toc460662361"/>
      <w:bookmarkStart w:id="569" w:name="_Toc154701479"/>
      <w:r>
        <w:t>7.2.2.2.1</w:t>
      </w:r>
      <w:r w:rsidRPr="00AB5FED">
        <w:tab/>
        <w:t>MC</w:t>
      </w:r>
      <w:r>
        <w:t>Video</w:t>
      </w:r>
      <w:r w:rsidRPr="00AB5FED">
        <w:t xml:space="preserve"> private call request (MC</w:t>
      </w:r>
      <w:r>
        <w:t>Video</w:t>
      </w:r>
      <w:r w:rsidRPr="00AB5FED">
        <w:rPr>
          <w:rFonts w:hint="eastAsia"/>
          <w:lang w:eastAsia="zh-CN"/>
        </w:rPr>
        <w:t xml:space="preserve"> client </w:t>
      </w:r>
      <w:r w:rsidRPr="00AB5FED">
        <w:rPr>
          <w:lang w:eastAsia="zh-CN"/>
        </w:rPr>
        <w:t>–</w:t>
      </w:r>
      <w:r w:rsidRPr="00AB5FED">
        <w:rPr>
          <w:rFonts w:hint="eastAsia"/>
          <w:lang w:eastAsia="zh-CN"/>
        </w:rPr>
        <w:t xml:space="preserve"> </w:t>
      </w:r>
      <w:r w:rsidRPr="00AB5FED">
        <w:t>MC</w:t>
      </w:r>
      <w:r>
        <w:t>Video</w:t>
      </w:r>
      <w:r w:rsidRPr="00AB5FED">
        <w:rPr>
          <w:rFonts w:hint="eastAsia"/>
          <w:lang w:eastAsia="zh-CN"/>
        </w:rPr>
        <w:t xml:space="preserve"> server</w:t>
      </w:r>
      <w:r w:rsidRPr="00AB5FED">
        <w:t>)</w:t>
      </w:r>
      <w:bookmarkEnd w:id="562"/>
      <w:bookmarkEnd w:id="563"/>
      <w:bookmarkEnd w:id="564"/>
      <w:bookmarkEnd w:id="569"/>
    </w:p>
    <w:p w14:paraId="27EC3A6C" w14:textId="77777777" w:rsidR="00A90238" w:rsidRPr="00AB5FED" w:rsidRDefault="00A90238" w:rsidP="00A90238">
      <w:r w:rsidRPr="00AB5FED">
        <w:t>Table </w:t>
      </w:r>
      <w:r>
        <w:t>7.2.2.2</w:t>
      </w:r>
      <w:r w:rsidRPr="00AB5FED">
        <w:t>.1-1 describes the information flow MC</w:t>
      </w:r>
      <w:r>
        <w:t>Video</w:t>
      </w:r>
      <w:r w:rsidRPr="00AB5FED">
        <w:t xml:space="preserve"> private call request from the MC</w:t>
      </w:r>
      <w:r>
        <w:t>Video</w:t>
      </w:r>
      <w:r w:rsidRPr="00AB5FED">
        <w:t xml:space="preserve"> client to the MC</w:t>
      </w:r>
      <w:r>
        <w:t>Video</w:t>
      </w:r>
      <w:r w:rsidRPr="00AB5FED">
        <w:t xml:space="preserve"> server.</w:t>
      </w:r>
    </w:p>
    <w:p w14:paraId="2C8A165B" w14:textId="77777777" w:rsidR="00A90238" w:rsidRPr="00AB5FED" w:rsidRDefault="00A90238" w:rsidP="00A90238">
      <w:pPr>
        <w:pStyle w:val="TH"/>
      </w:pPr>
      <w:r w:rsidRPr="00AB5FED">
        <w:lastRenderedPageBreak/>
        <w:t>Table </w:t>
      </w:r>
      <w:r>
        <w:t>7.2.2.2.1</w:t>
      </w:r>
      <w:r w:rsidRPr="00AB5FED">
        <w:t>-1: MC</w:t>
      </w:r>
      <w:r>
        <w:t>Video</w:t>
      </w:r>
      <w:r w:rsidRPr="00AB5FED">
        <w:t xml:space="preserve"> private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0440D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8861B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9C6AE"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DE32" w14:textId="77777777" w:rsidR="00A90238" w:rsidRPr="00AB5FED" w:rsidRDefault="00A90238" w:rsidP="004260A6">
            <w:pPr>
              <w:pStyle w:val="TAH"/>
            </w:pPr>
            <w:r w:rsidRPr="00AB5FED">
              <w:t>Description</w:t>
            </w:r>
          </w:p>
        </w:tc>
      </w:tr>
      <w:tr w:rsidR="00A90238" w:rsidRPr="00AB5FED" w14:paraId="2F8205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8827C"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2D35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43B4F6"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calling party</w:t>
            </w:r>
          </w:p>
        </w:tc>
      </w:tr>
      <w:tr w:rsidR="00A90238" w:rsidRPr="00AB5FED" w14:paraId="5A8F13C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756C9" w14:textId="77777777" w:rsidR="00A90238" w:rsidRPr="00AB5FED" w:rsidRDefault="00A90238" w:rsidP="004260A6">
            <w:pPr>
              <w:pStyle w:val="TAL"/>
            </w:pPr>
            <w:r w:rsidRPr="00646768">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3927A6" w14:textId="77777777" w:rsidR="00A90238" w:rsidRPr="00AB5FED" w:rsidRDefault="00A90238" w:rsidP="004260A6">
            <w:pPr>
              <w:pStyle w:val="TAL"/>
            </w:pPr>
            <w:r w:rsidRPr="00646768">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E1D9" w14:textId="77777777" w:rsidR="00A90238" w:rsidRPr="00AB5FED" w:rsidRDefault="00A90238" w:rsidP="004260A6">
            <w:pPr>
              <w:pStyle w:val="TAL"/>
            </w:pPr>
            <w:r w:rsidRPr="00646768">
              <w:t>The functional alias of the calling party</w:t>
            </w:r>
          </w:p>
        </w:tc>
      </w:tr>
      <w:tr w:rsidR="00A90238" w:rsidRPr="00AB5FED" w14:paraId="56D3C46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794BC" w14:textId="1EB5AE3B" w:rsidR="00A90238" w:rsidRPr="00AB5FED" w:rsidRDefault="00A90238" w:rsidP="004260A6">
            <w:pPr>
              <w:pStyle w:val="TAL"/>
            </w:pPr>
            <w:r w:rsidRPr="00AB5FED">
              <w:t>MC</w:t>
            </w:r>
            <w:r>
              <w:t>Video</w:t>
            </w:r>
            <w:r w:rsidRPr="00AB5FED">
              <w:t xml:space="preserve"> ID</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1D46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0E40AB"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called party</w:t>
            </w:r>
          </w:p>
        </w:tc>
      </w:tr>
      <w:tr w:rsidR="00A90238" w:rsidRPr="00AB5FED" w14:paraId="1CAEAB3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217237" w14:textId="77777777" w:rsidR="00A90238" w:rsidRPr="00AB5FED" w:rsidRDefault="00A90238" w:rsidP="004260A6">
            <w:pPr>
              <w:pStyle w:val="TAL"/>
            </w:pPr>
            <w:r w:rsidRPr="00A5261C">
              <w:rPr>
                <w:rFonts w:hint="eastAsia"/>
              </w:rPr>
              <w:t xml:space="preserve">Functional alias </w:t>
            </w:r>
            <w:r w:rsidRPr="00A5261C">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76B91" w14:textId="77777777" w:rsidR="00A90238" w:rsidRDefault="00A90238" w:rsidP="004260A6">
            <w:pPr>
              <w:pStyle w:val="TAL"/>
            </w:pPr>
            <w:r w:rsidRPr="00A5261C">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66D5E" w14:textId="77777777" w:rsidR="00A90238" w:rsidRPr="00AB5FED" w:rsidRDefault="00A90238" w:rsidP="004260A6">
            <w:pPr>
              <w:pStyle w:val="TAL"/>
            </w:pPr>
            <w:r w:rsidRPr="00A5261C">
              <w:rPr>
                <w:rFonts w:hint="eastAsia"/>
              </w:rPr>
              <w:t>The functional alias of the called party</w:t>
            </w:r>
          </w:p>
        </w:tc>
      </w:tr>
      <w:tr w:rsidR="00A90238" w:rsidRPr="00AB5FED" w14:paraId="6F36279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BC87A"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6EC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BD5B"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7B428C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AD741"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0A005"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7BDA1"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1E02E3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2245FC"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3B6C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CF26"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0D8EE17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D9125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A09BB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2CA12"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547D3F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6D6728"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1B2ED7"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0C89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4E5F22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6ECE5" w14:textId="77777777" w:rsidR="00A90238"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B0528"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17B96" w14:textId="77777777" w:rsidR="00A90238" w:rsidRPr="00993675" w:rsidRDefault="00A90238" w:rsidP="004260A6">
            <w:pPr>
              <w:pStyle w:val="TAL"/>
              <w:rPr>
                <w:lang w:eastAsia="zh-CN"/>
              </w:rPr>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0E37D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AFF045" w14:textId="77777777" w:rsidR="00A90238" w:rsidRDefault="00A90238" w:rsidP="004260A6">
            <w:pPr>
              <w:pStyle w:val="TAL"/>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A15691" w14:textId="77777777" w:rsidR="00A90238"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2C7CD"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125DAB30"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1E2427" w14:textId="77777777" w:rsidR="00A90238" w:rsidRPr="00DC0BA2" w:rsidRDefault="00A90238" w:rsidP="004260A6">
            <w:pPr>
              <w:pStyle w:val="TAN"/>
              <w:rPr>
                <w:rFonts w:cs="Arial"/>
                <w:kern w:val="2"/>
                <w:szCs w:val="18"/>
              </w:rPr>
            </w:pPr>
            <w:r w:rsidRPr="0082076C">
              <w:t>NOTE:</w:t>
            </w:r>
            <w:r w:rsidRPr="0082076C">
              <w:tab/>
            </w:r>
            <w:r>
              <w:t>E</w:t>
            </w:r>
            <w:r w:rsidRPr="00FE0A2E">
              <w:t>ither an MC</w:t>
            </w:r>
            <w:r>
              <w:t>Video</w:t>
            </w:r>
            <w:r w:rsidRPr="00FE0A2E">
              <w:t xml:space="preserve"> ID or a functional alias shall be present, but not both</w:t>
            </w:r>
            <w:r w:rsidRPr="0082076C">
              <w:t>.</w:t>
            </w:r>
          </w:p>
        </w:tc>
      </w:tr>
    </w:tbl>
    <w:p w14:paraId="2E7CFAB3" w14:textId="77777777" w:rsidR="00A90238" w:rsidRPr="00AB5FED" w:rsidRDefault="00A90238" w:rsidP="00A90238"/>
    <w:p w14:paraId="0BAA6997" w14:textId="77777777" w:rsidR="00A90238" w:rsidRPr="00AB5FED" w:rsidRDefault="00A90238" w:rsidP="00A90238">
      <w:pPr>
        <w:pStyle w:val="Heading5"/>
      </w:pPr>
      <w:bookmarkStart w:id="570" w:name="_Toc460616103"/>
      <w:bookmarkStart w:id="571" w:name="_Toc460616964"/>
      <w:bookmarkStart w:id="572" w:name="_Toc465162581"/>
      <w:bookmarkStart w:id="573" w:name="_Toc154701480"/>
      <w:r>
        <w:t>7.2.2.2.2</w:t>
      </w:r>
      <w:r w:rsidRPr="00AB5FED">
        <w:tab/>
      </w:r>
      <w:r>
        <w:t>MCVideo</w:t>
      </w:r>
      <w:r w:rsidRPr="00AB5FED">
        <w:t xml:space="preserve"> private call request</w:t>
      </w:r>
      <w:bookmarkEnd w:id="570"/>
      <w:bookmarkEnd w:id="571"/>
      <w:bookmarkEnd w:id="572"/>
      <w:bookmarkEnd w:id="573"/>
    </w:p>
    <w:p w14:paraId="23A1810D" w14:textId="77777777" w:rsidR="00A90238" w:rsidRPr="00AB5FED" w:rsidRDefault="00A90238" w:rsidP="00A90238">
      <w:r w:rsidRPr="00AB5FED">
        <w:t>Table </w:t>
      </w:r>
      <w:r>
        <w:t>7.2.2.2.2-1</w:t>
      </w:r>
      <w:r w:rsidRPr="00AB5FED">
        <w:t xml:space="preserve"> describes the information flow </w:t>
      </w:r>
      <w:r>
        <w:t>MCVideo</w:t>
      </w:r>
      <w:r w:rsidRPr="00AB5FED">
        <w:t xml:space="preserve"> private call request from the </w:t>
      </w:r>
      <w:r>
        <w:t>MCVideo server to the MCVideo server and from the MCVideo</w:t>
      </w:r>
      <w:r w:rsidRPr="00AB5FED">
        <w:t xml:space="preserve"> server to the </w:t>
      </w:r>
      <w:r>
        <w:t>MCVideo</w:t>
      </w:r>
      <w:r w:rsidRPr="00AB5FED">
        <w:t xml:space="preserve"> client.</w:t>
      </w:r>
    </w:p>
    <w:p w14:paraId="05E0963C" w14:textId="77777777" w:rsidR="00A90238" w:rsidRPr="00AB5FED" w:rsidRDefault="00A90238" w:rsidP="00A90238">
      <w:pPr>
        <w:pStyle w:val="TH"/>
      </w:pPr>
      <w:r w:rsidRPr="00AB5FED">
        <w:lastRenderedPageBreak/>
        <w:t>Table </w:t>
      </w:r>
      <w:r>
        <w:t>7.2.2.2.2-1</w:t>
      </w:r>
      <w:r w:rsidRPr="00AB5FED">
        <w:t xml:space="preserve">: </w:t>
      </w:r>
      <w:r>
        <w:t>MCVideo</w:t>
      </w:r>
      <w:r w:rsidRPr="00AB5FED">
        <w:t xml:space="preserve">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CDEA0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02C5A"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2472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D0371A" w14:textId="77777777" w:rsidR="00A90238" w:rsidRPr="00AB5FED" w:rsidRDefault="00A90238" w:rsidP="004260A6">
            <w:pPr>
              <w:pStyle w:val="TAH"/>
            </w:pPr>
            <w:r w:rsidRPr="00AB5FED">
              <w:t>Description</w:t>
            </w:r>
          </w:p>
        </w:tc>
      </w:tr>
      <w:tr w:rsidR="00A90238" w:rsidRPr="00AB5FED" w14:paraId="1218FEE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5013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FBC33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DE076"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calling party</w:t>
            </w:r>
          </w:p>
        </w:tc>
      </w:tr>
      <w:tr w:rsidR="00A90238" w:rsidRPr="00AB5FED" w14:paraId="7F6422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71325" w14:textId="77777777" w:rsidR="00A90238"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653A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EB28" w14:textId="77777777" w:rsidR="00A90238" w:rsidRPr="00AB5FED" w:rsidRDefault="00A90238" w:rsidP="004260A6">
            <w:pPr>
              <w:pStyle w:val="TAL"/>
            </w:pPr>
            <w:r>
              <w:t>The functional alias of the calling party</w:t>
            </w:r>
          </w:p>
        </w:tc>
      </w:tr>
      <w:tr w:rsidR="00A90238" w:rsidRPr="00AB5FED" w14:paraId="2DF15E3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3ACE1"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FFC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03C"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called party</w:t>
            </w:r>
          </w:p>
        </w:tc>
      </w:tr>
      <w:tr w:rsidR="00A90238" w:rsidRPr="00AB5FED" w14:paraId="0DD27F4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77A2F"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724A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A5203C"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49405F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9ACB2"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303B3"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1DE78"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4B49C8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ED31B"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58AB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76D157"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B57207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C8591" w14:textId="6B761A12"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D0CA0"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A471E"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C5482C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846106"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8AF214"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75CD5E"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0909876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29572B" w14:textId="77777777" w:rsidR="00A90238" w:rsidRPr="00AB5FED"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1EEC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2202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691850F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9BB269"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64E7FADC" w14:textId="77777777" w:rsidR="00A90238" w:rsidRPr="00AB5FED" w:rsidRDefault="00A90238" w:rsidP="00A90238"/>
    <w:p w14:paraId="328FBAEA" w14:textId="77777777" w:rsidR="00A90238" w:rsidRPr="00AB5FED" w:rsidRDefault="00A90238" w:rsidP="00A90238">
      <w:pPr>
        <w:pStyle w:val="Heading5"/>
      </w:pPr>
      <w:bookmarkStart w:id="574" w:name="_Toc460616104"/>
      <w:bookmarkStart w:id="575" w:name="_Toc460616965"/>
      <w:bookmarkStart w:id="576" w:name="_Toc465162582"/>
      <w:bookmarkStart w:id="577" w:name="_Toc154701481"/>
      <w:r>
        <w:t>7.2.2.2.3</w:t>
      </w:r>
      <w:r w:rsidRPr="00AB5FED">
        <w:tab/>
      </w:r>
      <w:r>
        <w:t>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74"/>
      <w:bookmarkEnd w:id="575"/>
      <w:bookmarkEnd w:id="576"/>
      <w:bookmarkEnd w:id="577"/>
    </w:p>
    <w:p w14:paraId="4F02798D" w14:textId="77777777" w:rsidR="00A90238" w:rsidRPr="00AB5FED" w:rsidRDefault="00A90238" w:rsidP="00A90238">
      <w:r w:rsidRPr="00AB5FED">
        <w:t>Table </w:t>
      </w:r>
      <w:r>
        <w:t>7.2.2.2.3</w:t>
      </w:r>
      <w:r w:rsidRPr="00AB5FED">
        <w:t xml:space="preserve">-1 describes the information flow </w:t>
      </w:r>
      <w:r>
        <w:t>MCVideo</w:t>
      </w:r>
      <w:r w:rsidRPr="00AB5FED">
        <w:t xml:space="preserve"> private call response from the </w:t>
      </w:r>
      <w:r>
        <w:t>MCVideo</w:t>
      </w:r>
      <w:r w:rsidRPr="00AB5FED">
        <w:t xml:space="preserve"> client to the </w:t>
      </w:r>
      <w:r>
        <w:t>MCVideo</w:t>
      </w:r>
      <w:r w:rsidRPr="00AB5FED">
        <w:t xml:space="preserve"> server.</w:t>
      </w:r>
    </w:p>
    <w:p w14:paraId="2CFDE832" w14:textId="77777777" w:rsidR="00A90238" w:rsidRPr="00AB5FED" w:rsidRDefault="00A90238" w:rsidP="00A90238">
      <w:pPr>
        <w:pStyle w:val="TH"/>
      </w:pPr>
      <w:r w:rsidRPr="00AB5FED">
        <w:t>Table </w:t>
      </w:r>
      <w:r>
        <w:t>7.2.2.2.3</w:t>
      </w:r>
      <w:r w:rsidRPr="00AB5FED">
        <w:t xml:space="preserve">-1: </w:t>
      </w:r>
      <w:r>
        <w:t>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943660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1951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06AEA"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92869F" w14:textId="77777777" w:rsidR="00A90238" w:rsidRPr="00AB5FED" w:rsidRDefault="00A90238" w:rsidP="004260A6">
            <w:pPr>
              <w:pStyle w:val="TAH"/>
            </w:pPr>
            <w:r w:rsidRPr="00AB5FED">
              <w:t>Description</w:t>
            </w:r>
          </w:p>
        </w:tc>
      </w:tr>
      <w:tr w:rsidR="00A90238" w:rsidRPr="00AB5FED" w14:paraId="63C1FDB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D82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79A99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E1C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1FAC162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F2E9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A6FC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E1B5A"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3DCC9BE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B84F4"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885ED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BC5B6"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3A36F3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5BD04"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122F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70F69" w14:textId="77777777" w:rsidR="00A90238" w:rsidRPr="00AB5FED" w:rsidRDefault="00A90238" w:rsidP="004260A6">
            <w:pPr>
              <w:pStyle w:val="TAL"/>
            </w:pPr>
            <w:r w:rsidRPr="00AB5FED">
              <w:t>An indication of the commencement mode to be used.</w:t>
            </w:r>
          </w:p>
        </w:tc>
      </w:tr>
      <w:tr w:rsidR="00A90238" w:rsidRPr="00AB5FED" w14:paraId="7349895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16431C" w14:textId="10B87537"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1974C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A17D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EABBBA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25C2B6" w14:textId="77777777" w:rsidR="00A90238" w:rsidRPr="00AB5FED" w:rsidRDefault="00A90238" w:rsidP="004260A6">
            <w:pPr>
              <w:pStyle w:val="TAN"/>
            </w:pPr>
            <w:r w:rsidRPr="009C6927">
              <w:t>NOTE:</w:t>
            </w:r>
            <w:r w:rsidRPr="009C6927">
              <w:tab/>
            </w:r>
            <w:r>
              <w:rPr>
                <w:lang w:val="en-US"/>
              </w:rPr>
              <w:t>This element shall be included when the response is associated to a request including a pull indication.</w:t>
            </w:r>
          </w:p>
        </w:tc>
      </w:tr>
    </w:tbl>
    <w:p w14:paraId="0D4BA37C" w14:textId="77777777" w:rsidR="00A90238" w:rsidRPr="00AB5FED" w:rsidRDefault="00A90238" w:rsidP="00A90238"/>
    <w:p w14:paraId="29CB720A" w14:textId="77777777" w:rsidR="00A90238" w:rsidRPr="00AB5FED" w:rsidRDefault="00A90238" w:rsidP="00A90238">
      <w:pPr>
        <w:pStyle w:val="Heading5"/>
      </w:pPr>
      <w:bookmarkStart w:id="578" w:name="_Toc460616105"/>
      <w:bookmarkStart w:id="579" w:name="_Toc460616966"/>
      <w:bookmarkStart w:id="580" w:name="_Toc465162583"/>
      <w:bookmarkStart w:id="581" w:name="_Toc154701482"/>
      <w:r>
        <w:t>7.2.2.2.4</w:t>
      </w:r>
      <w:r w:rsidRPr="00AB5FED">
        <w:tab/>
      </w:r>
      <w:r>
        <w:t>MCVideo</w:t>
      </w:r>
      <w:r w:rsidRPr="00AB5FED">
        <w:t xml:space="preserve"> private call response</w:t>
      </w:r>
      <w:bookmarkEnd w:id="578"/>
      <w:bookmarkEnd w:id="579"/>
      <w:bookmarkEnd w:id="580"/>
      <w:bookmarkEnd w:id="581"/>
    </w:p>
    <w:p w14:paraId="7CE2A0A0" w14:textId="77777777" w:rsidR="00A90238" w:rsidRPr="00AB5FED" w:rsidRDefault="00A90238" w:rsidP="00A90238">
      <w:r w:rsidRPr="00AB5FED">
        <w:t>Table </w:t>
      </w:r>
      <w:r>
        <w:t>7.2.2.2.4</w:t>
      </w:r>
      <w:r w:rsidRPr="00AB5FED">
        <w:t>-</w:t>
      </w:r>
      <w:r w:rsidRPr="00AB5FED">
        <w:rPr>
          <w:rFonts w:hint="eastAsia"/>
          <w:lang w:eastAsia="zh-CN"/>
        </w:rPr>
        <w:t>1</w:t>
      </w:r>
      <w:r w:rsidRPr="00AB5FED">
        <w:t xml:space="preserve"> describes the information flow MC</w:t>
      </w:r>
      <w:r>
        <w:t>Video</w:t>
      </w:r>
      <w:r w:rsidRPr="00AB5FED">
        <w:t xml:space="preserve"> private call response from the </w:t>
      </w:r>
      <w:r w:rsidRPr="00A15709">
        <w:t xml:space="preserve">MCVideo server to the MCVideo server and from the </w:t>
      </w:r>
      <w:r>
        <w:t>MCVideo</w:t>
      </w:r>
      <w:r w:rsidRPr="00AB5FED">
        <w:t xml:space="preserve"> server to the </w:t>
      </w:r>
      <w:r>
        <w:t>MCVideo</w:t>
      </w:r>
      <w:r w:rsidRPr="00AB5FED">
        <w:t xml:space="preserve"> client.</w:t>
      </w:r>
    </w:p>
    <w:p w14:paraId="1D3926C5" w14:textId="77777777" w:rsidR="00A90238" w:rsidRPr="00AB5FED" w:rsidRDefault="00A90238" w:rsidP="00A90238">
      <w:pPr>
        <w:pStyle w:val="TH"/>
      </w:pPr>
      <w:r w:rsidRPr="00AB5FED">
        <w:lastRenderedPageBreak/>
        <w:t>Table </w:t>
      </w:r>
      <w:r>
        <w:t>7.2.2.2.4</w:t>
      </w:r>
      <w:r w:rsidRPr="00AB5FED">
        <w:t xml:space="preserve">-1: </w:t>
      </w:r>
      <w:r>
        <w:t>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9A290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9104CC"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1C68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DACACB" w14:textId="77777777" w:rsidR="00A90238" w:rsidRPr="00AB5FED" w:rsidRDefault="00A90238" w:rsidP="004260A6">
            <w:pPr>
              <w:pStyle w:val="TAH"/>
            </w:pPr>
            <w:r w:rsidRPr="00AB5FED">
              <w:t>Description</w:t>
            </w:r>
          </w:p>
        </w:tc>
      </w:tr>
      <w:tr w:rsidR="00A90238" w:rsidRPr="00AB5FED" w14:paraId="67ABE2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73E9D"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9B6F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E23B0"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134F1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18C6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1456C9"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2312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05EE71C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9BEB"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05E7D"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45AC44" w14:textId="77777777" w:rsidR="00A90238" w:rsidRPr="00AB5FED" w:rsidRDefault="00A90238" w:rsidP="004260A6">
            <w:pPr>
              <w:pStyle w:val="TAL"/>
            </w:pPr>
            <w:r w:rsidRPr="00AB5FED">
              <w:t>An indication whether the user has positively accepted the call.</w:t>
            </w:r>
          </w:p>
        </w:tc>
      </w:tr>
      <w:tr w:rsidR="00A90238" w:rsidRPr="00AB5FED" w14:paraId="630909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017FE"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F53B4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0AC27"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96103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0329A" w14:textId="0CBD69E2" w:rsidR="00A90238" w:rsidRPr="00AB5FED" w:rsidRDefault="00A90238" w:rsidP="004260A6">
            <w:pPr>
              <w:pStyle w:val="TAL"/>
              <w:rPr>
                <w:lang w:eastAsia="zh-CN"/>
              </w:rPr>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2310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9000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A271C2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DD4EDD"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196FA98F" w14:textId="77777777" w:rsidR="00A90238" w:rsidRPr="00AB5FED" w:rsidRDefault="00A90238" w:rsidP="00A90238">
      <w:bookmarkStart w:id="582" w:name="_Toc436920281"/>
    </w:p>
    <w:p w14:paraId="6BC89EED" w14:textId="77777777" w:rsidR="00A90238" w:rsidRPr="00AB5FED" w:rsidRDefault="00A90238" w:rsidP="00A90238">
      <w:pPr>
        <w:pStyle w:val="Heading5"/>
      </w:pPr>
      <w:bookmarkStart w:id="583" w:name="_Toc460616106"/>
      <w:bookmarkStart w:id="584" w:name="_Toc460616967"/>
      <w:bookmarkStart w:id="585" w:name="_Toc465162584"/>
      <w:bookmarkStart w:id="586" w:name="_Toc154701483"/>
      <w:r>
        <w:t>7.2.2.2.5</w:t>
      </w:r>
      <w:r w:rsidRPr="00AB5FED">
        <w:tab/>
      </w:r>
      <w:r>
        <w:t>MCVideo</w:t>
      </w:r>
      <w:r w:rsidRPr="00AB5FED">
        <w:t xml:space="preserve"> call end request</w:t>
      </w:r>
      <w:bookmarkEnd w:id="583"/>
      <w:bookmarkEnd w:id="584"/>
      <w:bookmarkEnd w:id="585"/>
      <w:bookmarkEnd w:id="586"/>
      <w:r w:rsidRPr="00AB5FED">
        <w:t xml:space="preserve"> </w:t>
      </w:r>
    </w:p>
    <w:p w14:paraId="0A85CAFC" w14:textId="77777777" w:rsidR="00A90238" w:rsidRPr="00AB5FED" w:rsidRDefault="00A90238" w:rsidP="00A90238">
      <w:r w:rsidRPr="00AB5FED">
        <w:t>Table </w:t>
      </w:r>
      <w:r>
        <w:t>7.2.2.2.5</w:t>
      </w:r>
      <w:r w:rsidRPr="00AB5FED">
        <w:rPr>
          <w:rFonts w:hint="eastAsia"/>
          <w:lang w:eastAsia="zh-CN"/>
        </w:rPr>
        <w:t>-1</w:t>
      </w:r>
      <w:r w:rsidRPr="00AB5FED">
        <w:t xml:space="preserve"> describes the information flow </w:t>
      </w:r>
      <w:r>
        <w:t>MCVideo</w:t>
      </w:r>
      <w:r w:rsidRPr="00AB5FED">
        <w:t xml:space="preserve"> call end request from the </w:t>
      </w:r>
      <w:r>
        <w:t>MCVideo</w:t>
      </w:r>
      <w:r w:rsidRPr="00AB5FED">
        <w:t xml:space="preserve"> client to the </w:t>
      </w:r>
      <w:r>
        <w:t>MCVideo</w:t>
      </w:r>
      <w:r w:rsidRPr="00AB5FED">
        <w:t xml:space="preserve"> server</w:t>
      </w:r>
      <w:r>
        <w:t xml:space="preserve">, from the </w:t>
      </w:r>
      <w:r w:rsidRPr="00A15709">
        <w:t>MCVideo server to the MCVideo</w:t>
      </w:r>
      <w:r>
        <w:t xml:space="preserve"> server</w:t>
      </w:r>
      <w:r w:rsidRPr="00AB5FED">
        <w:t xml:space="preserve"> and </w:t>
      </w:r>
      <w:r>
        <w:t xml:space="preserve">from </w:t>
      </w:r>
      <w:r w:rsidRPr="00AB5FED">
        <w:t xml:space="preserve">the </w:t>
      </w:r>
      <w:r>
        <w:t>MCVideo</w:t>
      </w:r>
      <w:r w:rsidRPr="00AB5FED">
        <w:t xml:space="preserve"> server to the </w:t>
      </w:r>
      <w:r>
        <w:t>MCVideo</w:t>
      </w:r>
      <w:r w:rsidRPr="00AB5FED">
        <w:t xml:space="preserve"> client.</w:t>
      </w:r>
    </w:p>
    <w:p w14:paraId="49C8D3C7" w14:textId="77777777" w:rsidR="00A90238" w:rsidRPr="00AB5FED" w:rsidRDefault="00A90238" w:rsidP="00A90238">
      <w:pPr>
        <w:pStyle w:val="TH"/>
      </w:pPr>
      <w:r w:rsidRPr="00AB5FED">
        <w:t>Table </w:t>
      </w:r>
      <w:r>
        <w:t>7.2.2.2.5</w:t>
      </w:r>
      <w:r w:rsidRPr="00AB5FED">
        <w:rPr>
          <w:rFonts w:hint="eastAsia"/>
          <w:lang w:eastAsia="zh-CN"/>
        </w:rPr>
        <w:t>-1</w:t>
      </w:r>
      <w:r w:rsidRPr="00AB5FED">
        <w:t xml:space="preserve">: </w:t>
      </w:r>
      <w:r>
        <w:t>MCVideo</w:t>
      </w:r>
      <w:r w:rsidRPr="00AB5FED">
        <w:t xml:space="preserve"> call end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06402E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7155E8"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96C3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A3A85" w14:textId="77777777" w:rsidR="00A90238" w:rsidRPr="00AB5FED" w:rsidRDefault="00A90238" w:rsidP="004260A6">
            <w:pPr>
              <w:pStyle w:val="TAH"/>
            </w:pPr>
            <w:r w:rsidRPr="00AB5FED">
              <w:t>Description</w:t>
            </w:r>
          </w:p>
        </w:tc>
      </w:tr>
      <w:tr w:rsidR="00A90238" w:rsidRPr="00AB5FED" w14:paraId="60B57A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D0BBEC"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642A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F89694"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D48B6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1508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A6D1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7A102"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116891" w:rsidRPr="00AB5FED" w14:paraId="091B402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731479" w14:textId="7E44340C" w:rsidR="00116891" w:rsidRDefault="00116891" w:rsidP="00116891">
            <w:pPr>
              <w:pStyle w:val="TAL"/>
            </w:pPr>
            <w:r w:rsidRPr="00137C0A">
              <w:t>MCVideo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E51ED5" w14:textId="198DAF37" w:rsidR="00116891" w:rsidRPr="00AB5FED" w:rsidRDefault="00116891" w:rsidP="00116891">
            <w:pPr>
              <w:pStyle w:val="TAL"/>
            </w:pPr>
            <w:r w:rsidRPr="00137C0A">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C7FAF" w14:textId="6B879863" w:rsidR="00116891" w:rsidRPr="00AB5FED" w:rsidRDefault="00116891" w:rsidP="00116891">
            <w:pPr>
              <w:pStyle w:val="TAL"/>
            </w:pPr>
            <w:r w:rsidRPr="00137C0A">
              <w:t>Indicate that the reason to end the call, e.g., due to migration, or due to user request.</w:t>
            </w:r>
          </w:p>
        </w:tc>
      </w:tr>
      <w:bookmarkEnd w:id="582"/>
    </w:tbl>
    <w:p w14:paraId="2991E293" w14:textId="77777777" w:rsidR="00A90238" w:rsidRDefault="00A90238" w:rsidP="00A90238"/>
    <w:p w14:paraId="5CADF6D2" w14:textId="77777777" w:rsidR="00A90238" w:rsidRPr="00AB5FED" w:rsidRDefault="00A90238" w:rsidP="00A90238">
      <w:pPr>
        <w:pStyle w:val="Heading5"/>
      </w:pPr>
      <w:bookmarkStart w:id="587" w:name="_Toc460616107"/>
      <w:bookmarkStart w:id="588" w:name="_Toc460616968"/>
      <w:bookmarkStart w:id="589" w:name="_Toc477419406"/>
      <w:bookmarkStart w:id="590" w:name="_Toc154701484"/>
      <w:r>
        <w:t>7.2.2.2.6</w:t>
      </w:r>
      <w:r w:rsidRPr="00AB5FED">
        <w:tab/>
        <w:t>MC</w:t>
      </w:r>
      <w:r>
        <w:t>Video</w:t>
      </w:r>
      <w:r w:rsidRPr="00AB5FED">
        <w:t xml:space="preserve"> emergency private call request (MC</w:t>
      </w:r>
      <w:r>
        <w:t>Video</w:t>
      </w:r>
      <w:r w:rsidRPr="00AB5FED">
        <w:t xml:space="preserve"> client to MC</w:t>
      </w:r>
      <w:r>
        <w:t>Video</w:t>
      </w:r>
      <w:r w:rsidRPr="00AB5FED">
        <w:t xml:space="preserve"> server)</w:t>
      </w:r>
      <w:bookmarkEnd w:id="587"/>
      <w:bookmarkEnd w:id="588"/>
      <w:bookmarkEnd w:id="589"/>
      <w:bookmarkEnd w:id="590"/>
    </w:p>
    <w:p w14:paraId="18E2B2D4" w14:textId="77777777" w:rsidR="00A90238" w:rsidRPr="00AB5FED" w:rsidRDefault="00A90238" w:rsidP="00A90238">
      <w:r w:rsidRPr="00AB5FED">
        <w:t>Table </w:t>
      </w:r>
      <w:r>
        <w:t>7.2.2.2.6</w:t>
      </w:r>
      <w:r w:rsidRPr="00AB5FED">
        <w:t>-1 describes the information flow MC</w:t>
      </w:r>
      <w:r>
        <w:t>Video</w:t>
      </w:r>
      <w:r w:rsidRPr="00AB5FED">
        <w:t xml:space="preserve"> emergency private call request from the MC</w:t>
      </w:r>
      <w:r>
        <w:t>Video</w:t>
      </w:r>
      <w:r w:rsidRPr="00AB5FED">
        <w:t xml:space="preserve"> client to the MC</w:t>
      </w:r>
      <w:r>
        <w:t>Video</w:t>
      </w:r>
      <w:r w:rsidRPr="00AB5FED">
        <w:t xml:space="preserve"> server.</w:t>
      </w:r>
    </w:p>
    <w:p w14:paraId="4BF32F01" w14:textId="77777777" w:rsidR="00A90238" w:rsidRPr="00AB5FED" w:rsidRDefault="00A90238" w:rsidP="00A90238">
      <w:pPr>
        <w:pStyle w:val="TH"/>
      </w:pPr>
      <w:r w:rsidRPr="00AB5FED">
        <w:t>Table </w:t>
      </w:r>
      <w:r>
        <w:t>7.2.2.2.6</w:t>
      </w:r>
      <w:r w:rsidRPr="00AB5FED">
        <w:t xml:space="preserve">-1: </w:t>
      </w:r>
      <w:r>
        <w:t>MCVideo</w:t>
      </w:r>
      <w:r w:rsidRPr="00AB5FED">
        <w:t xml:space="preserve"> emergency private call request (</w:t>
      </w:r>
      <w:r>
        <w:t>MCVideo</w:t>
      </w:r>
      <w:r w:rsidRPr="00AB5FED">
        <w:t xml:space="preserve"> client to </w:t>
      </w:r>
      <w:r>
        <w:t>MCVideo</w:t>
      </w:r>
      <w:r w:rsidRPr="00AB5FED">
        <w:t xml:space="preserv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660A830" w14:textId="77777777" w:rsidTr="004260A6">
        <w:trPr>
          <w:jc w:val="center"/>
        </w:trPr>
        <w:tc>
          <w:tcPr>
            <w:tcW w:w="2405" w:type="dxa"/>
            <w:tcMar>
              <w:top w:w="0" w:type="dxa"/>
              <w:left w:w="108" w:type="dxa"/>
              <w:bottom w:w="0" w:type="dxa"/>
              <w:right w:w="108" w:type="dxa"/>
            </w:tcMar>
            <w:hideMark/>
          </w:tcPr>
          <w:p w14:paraId="4B5F17D9"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1A22BB8C"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4181A9EC" w14:textId="77777777" w:rsidR="00A90238" w:rsidRPr="00AB5FED" w:rsidRDefault="00A90238" w:rsidP="004260A6">
            <w:pPr>
              <w:pStyle w:val="TAH"/>
            </w:pPr>
            <w:r w:rsidRPr="00AB5FED">
              <w:t>Description</w:t>
            </w:r>
          </w:p>
        </w:tc>
      </w:tr>
      <w:tr w:rsidR="00A90238" w:rsidRPr="00AB5FED" w14:paraId="7B75ADE7" w14:textId="77777777" w:rsidTr="004260A6">
        <w:trPr>
          <w:jc w:val="center"/>
        </w:trPr>
        <w:tc>
          <w:tcPr>
            <w:tcW w:w="2405" w:type="dxa"/>
            <w:tcMar>
              <w:top w:w="0" w:type="dxa"/>
              <w:left w:w="108" w:type="dxa"/>
              <w:bottom w:w="0" w:type="dxa"/>
              <w:right w:w="108" w:type="dxa"/>
            </w:tcMar>
            <w:hideMark/>
          </w:tcPr>
          <w:p w14:paraId="65211107"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409720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0C0B1E7"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calling party</w:t>
            </w:r>
          </w:p>
        </w:tc>
      </w:tr>
      <w:tr w:rsidR="00A90238" w:rsidRPr="00AB5FED" w14:paraId="55E86489" w14:textId="77777777" w:rsidTr="004260A6">
        <w:trPr>
          <w:jc w:val="center"/>
        </w:trPr>
        <w:tc>
          <w:tcPr>
            <w:tcW w:w="2405" w:type="dxa"/>
            <w:tcMar>
              <w:top w:w="0" w:type="dxa"/>
              <w:left w:w="108" w:type="dxa"/>
              <w:bottom w:w="0" w:type="dxa"/>
              <w:right w:w="108" w:type="dxa"/>
            </w:tcMar>
          </w:tcPr>
          <w:p w14:paraId="6C9D5F97" w14:textId="77777777" w:rsidR="00A90238" w:rsidRDefault="00A90238" w:rsidP="004260A6">
            <w:pPr>
              <w:pStyle w:val="TAL"/>
            </w:pPr>
            <w:r>
              <w:t>Functional alias</w:t>
            </w:r>
          </w:p>
        </w:tc>
        <w:tc>
          <w:tcPr>
            <w:tcW w:w="1097" w:type="dxa"/>
            <w:tcMar>
              <w:top w:w="0" w:type="dxa"/>
              <w:left w:w="108" w:type="dxa"/>
              <w:bottom w:w="0" w:type="dxa"/>
              <w:right w:w="108" w:type="dxa"/>
            </w:tcMar>
          </w:tcPr>
          <w:p w14:paraId="6C692627" w14:textId="77777777" w:rsidR="00A90238" w:rsidRPr="00AB5FED" w:rsidRDefault="00A90238" w:rsidP="004260A6">
            <w:pPr>
              <w:pStyle w:val="TAL"/>
            </w:pPr>
            <w:r>
              <w:t>O</w:t>
            </w:r>
          </w:p>
        </w:tc>
        <w:tc>
          <w:tcPr>
            <w:tcW w:w="2700" w:type="dxa"/>
            <w:tcMar>
              <w:top w:w="0" w:type="dxa"/>
              <w:left w:w="108" w:type="dxa"/>
              <w:bottom w:w="0" w:type="dxa"/>
              <w:right w:w="108" w:type="dxa"/>
            </w:tcMar>
          </w:tcPr>
          <w:p w14:paraId="18E9A194" w14:textId="77777777" w:rsidR="00A90238" w:rsidRPr="00AB5FED" w:rsidRDefault="00A90238" w:rsidP="004260A6">
            <w:pPr>
              <w:pStyle w:val="TAL"/>
            </w:pPr>
            <w:r>
              <w:t>The functional alias of the calling party</w:t>
            </w:r>
          </w:p>
        </w:tc>
      </w:tr>
      <w:tr w:rsidR="00A90238" w:rsidRPr="00AB5FED" w14:paraId="247ADC50" w14:textId="77777777" w:rsidTr="004260A6">
        <w:trPr>
          <w:jc w:val="center"/>
        </w:trPr>
        <w:tc>
          <w:tcPr>
            <w:tcW w:w="2405" w:type="dxa"/>
            <w:tcMar>
              <w:top w:w="0" w:type="dxa"/>
              <w:left w:w="108" w:type="dxa"/>
              <w:bottom w:w="0" w:type="dxa"/>
              <w:right w:w="108" w:type="dxa"/>
            </w:tcMar>
            <w:hideMark/>
          </w:tcPr>
          <w:p w14:paraId="4F65B755"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0C37105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77BD3D8"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called party</w:t>
            </w:r>
          </w:p>
        </w:tc>
      </w:tr>
      <w:tr w:rsidR="00A90238" w:rsidRPr="00AB5FED" w14:paraId="48BBC06F" w14:textId="77777777" w:rsidTr="004260A6">
        <w:trPr>
          <w:jc w:val="center"/>
        </w:trPr>
        <w:tc>
          <w:tcPr>
            <w:tcW w:w="2405" w:type="dxa"/>
            <w:tcMar>
              <w:top w:w="0" w:type="dxa"/>
              <w:left w:w="108" w:type="dxa"/>
              <w:bottom w:w="0" w:type="dxa"/>
              <w:right w:w="108" w:type="dxa"/>
            </w:tcMar>
            <w:hideMark/>
          </w:tcPr>
          <w:p w14:paraId="1862B08C"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1D1BA947"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4939C808"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70AEF531" w14:textId="77777777" w:rsidTr="004260A6">
        <w:trPr>
          <w:jc w:val="center"/>
        </w:trPr>
        <w:tc>
          <w:tcPr>
            <w:tcW w:w="2405" w:type="dxa"/>
            <w:tcMar>
              <w:top w:w="0" w:type="dxa"/>
              <w:left w:w="108" w:type="dxa"/>
              <w:bottom w:w="0" w:type="dxa"/>
              <w:right w:w="108" w:type="dxa"/>
            </w:tcMar>
          </w:tcPr>
          <w:p w14:paraId="65D240E2"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4E1000C8"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56FADAF6" w14:textId="77777777" w:rsidR="00A90238" w:rsidRPr="00AB5FED" w:rsidRDefault="00A90238" w:rsidP="004260A6">
            <w:pPr>
              <w:pStyle w:val="TAL"/>
            </w:pPr>
            <w:r w:rsidRPr="00AB5FED">
              <w:t>Indicates whether an emergency alert is to be sent</w:t>
            </w:r>
          </w:p>
        </w:tc>
      </w:tr>
      <w:tr w:rsidR="00A90238" w:rsidRPr="00AB5FED" w14:paraId="39288BCB" w14:textId="77777777" w:rsidTr="004260A6">
        <w:trPr>
          <w:jc w:val="center"/>
        </w:trPr>
        <w:tc>
          <w:tcPr>
            <w:tcW w:w="2405" w:type="dxa"/>
            <w:tcMar>
              <w:top w:w="0" w:type="dxa"/>
              <w:left w:w="108" w:type="dxa"/>
              <w:bottom w:w="0" w:type="dxa"/>
              <w:right w:w="108" w:type="dxa"/>
            </w:tcMar>
          </w:tcPr>
          <w:p w14:paraId="0301533D"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64E2F724"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723011D2" w14:textId="77777777" w:rsidR="00A90238" w:rsidRPr="00AB5FED" w:rsidRDefault="00A90238" w:rsidP="004260A6">
            <w:pPr>
              <w:pStyle w:val="TAL"/>
            </w:pPr>
            <w:r w:rsidRPr="00AB5FED">
              <w:t>An indication of the commencement mode to be used.</w:t>
            </w:r>
          </w:p>
        </w:tc>
      </w:tr>
      <w:tr w:rsidR="00A90238" w:rsidRPr="00AB5FED" w14:paraId="02588D01" w14:textId="77777777" w:rsidTr="004260A6">
        <w:trPr>
          <w:jc w:val="center"/>
        </w:trPr>
        <w:tc>
          <w:tcPr>
            <w:tcW w:w="2405" w:type="dxa"/>
            <w:tcMar>
              <w:top w:w="0" w:type="dxa"/>
              <w:left w:w="108" w:type="dxa"/>
              <w:bottom w:w="0" w:type="dxa"/>
              <w:right w:w="108" w:type="dxa"/>
            </w:tcMar>
          </w:tcPr>
          <w:p w14:paraId="6387B0CD"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6796A24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18DD7184" w14:textId="77777777" w:rsidR="00A90238" w:rsidRPr="00AB5FED" w:rsidRDefault="00A90238" w:rsidP="004260A6">
            <w:pPr>
              <w:pStyle w:val="TAL"/>
            </w:pPr>
            <w:r w:rsidRPr="00AB5FED">
              <w:t xml:space="preserve">An indication that the user is also requesting </w:t>
            </w:r>
            <w:r>
              <w:t>to transmit media</w:t>
            </w:r>
            <w:r w:rsidRPr="00AB5FED">
              <w:t xml:space="preserve"> </w:t>
            </w:r>
          </w:p>
        </w:tc>
      </w:tr>
      <w:tr w:rsidR="00A90238" w:rsidRPr="00AB5FED" w14:paraId="5605BC4F" w14:textId="77777777" w:rsidTr="004260A6">
        <w:trPr>
          <w:jc w:val="center"/>
        </w:trPr>
        <w:tc>
          <w:tcPr>
            <w:tcW w:w="2405" w:type="dxa"/>
            <w:tcMar>
              <w:top w:w="0" w:type="dxa"/>
              <w:left w:w="108" w:type="dxa"/>
              <w:bottom w:w="0" w:type="dxa"/>
              <w:right w:w="108" w:type="dxa"/>
            </w:tcMar>
          </w:tcPr>
          <w:p w14:paraId="1A260DBF" w14:textId="77777777" w:rsidR="00A90238" w:rsidRPr="00AB5FED" w:rsidRDefault="00A90238" w:rsidP="004260A6">
            <w:pPr>
              <w:pStyle w:val="TAL"/>
            </w:pPr>
            <w:r w:rsidRPr="00AB5FED">
              <w:rPr>
                <w:rFonts w:hint="eastAsia"/>
                <w:lang w:eastAsia="zh-CN"/>
              </w:rPr>
              <w:t>SDP offer</w:t>
            </w:r>
          </w:p>
        </w:tc>
        <w:tc>
          <w:tcPr>
            <w:tcW w:w="1097" w:type="dxa"/>
            <w:tcMar>
              <w:top w:w="0" w:type="dxa"/>
              <w:left w:w="108" w:type="dxa"/>
              <w:bottom w:w="0" w:type="dxa"/>
              <w:right w:w="108" w:type="dxa"/>
            </w:tcMar>
          </w:tcPr>
          <w:p w14:paraId="40EA1C93"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7057091E" w14:textId="77777777" w:rsidR="00A90238" w:rsidRPr="00AB5FED" w:rsidRDefault="00A90238" w:rsidP="004260A6">
            <w:pPr>
              <w:pStyle w:val="TAL"/>
            </w:pPr>
            <w:r w:rsidRPr="00AB5FED">
              <w:t xml:space="preserve">Media parameters of </w:t>
            </w:r>
            <w:r>
              <w:t>MCVideo</w:t>
            </w:r>
            <w:r w:rsidRPr="00AB5FED">
              <w:t xml:space="preserve"> client.</w:t>
            </w:r>
          </w:p>
        </w:tc>
      </w:tr>
      <w:tr w:rsidR="00A90238" w:rsidRPr="00AB5FED" w14:paraId="7F24AFC0" w14:textId="77777777" w:rsidTr="004260A6">
        <w:trPr>
          <w:jc w:val="center"/>
        </w:trPr>
        <w:tc>
          <w:tcPr>
            <w:tcW w:w="2405" w:type="dxa"/>
            <w:tcMar>
              <w:top w:w="0" w:type="dxa"/>
              <w:left w:w="108" w:type="dxa"/>
              <w:bottom w:w="0" w:type="dxa"/>
              <w:right w:w="108" w:type="dxa"/>
            </w:tcMar>
          </w:tcPr>
          <w:p w14:paraId="3515F8A5" w14:textId="77777777" w:rsidR="00A90238" w:rsidRPr="00AB5FED" w:rsidRDefault="00A90238" w:rsidP="004260A6">
            <w:pPr>
              <w:pStyle w:val="TAL"/>
              <w:rPr>
                <w:lang w:eastAsia="zh-CN"/>
              </w:rPr>
            </w:pPr>
            <w:r>
              <w:rPr>
                <w:lang w:eastAsia="zh-CN"/>
              </w:rPr>
              <w:t>Requested priority</w:t>
            </w:r>
          </w:p>
        </w:tc>
        <w:tc>
          <w:tcPr>
            <w:tcW w:w="1097" w:type="dxa"/>
            <w:tcMar>
              <w:top w:w="0" w:type="dxa"/>
              <w:left w:w="108" w:type="dxa"/>
              <w:bottom w:w="0" w:type="dxa"/>
              <w:right w:w="108" w:type="dxa"/>
            </w:tcMar>
          </w:tcPr>
          <w:p w14:paraId="26F09288" w14:textId="77777777" w:rsidR="00A90238" w:rsidRPr="00AB5FED" w:rsidRDefault="00A90238" w:rsidP="004260A6">
            <w:pPr>
              <w:pStyle w:val="TAL"/>
            </w:pPr>
            <w:r>
              <w:t>O</w:t>
            </w:r>
          </w:p>
        </w:tc>
        <w:tc>
          <w:tcPr>
            <w:tcW w:w="2700" w:type="dxa"/>
            <w:tcMar>
              <w:top w:w="0" w:type="dxa"/>
              <w:left w:w="108" w:type="dxa"/>
              <w:bottom w:w="0" w:type="dxa"/>
              <w:right w:w="108" w:type="dxa"/>
            </w:tcMar>
          </w:tcPr>
          <w:p w14:paraId="763234E8" w14:textId="77777777" w:rsidR="00A90238" w:rsidRPr="00AB5FED" w:rsidRDefault="00A90238" w:rsidP="004260A6">
            <w:pPr>
              <w:pStyle w:val="TAL"/>
            </w:pPr>
            <w:r>
              <w:t>Priority level requested for the call</w:t>
            </w:r>
          </w:p>
        </w:tc>
      </w:tr>
    </w:tbl>
    <w:p w14:paraId="3D77422D" w14:textId="77777777" w:rsidR="00A90238" w:rsidRPr="00AB5FED" w:rsidRDefault="00A90238" w:rsidP="00A90238"/>
    <w:p w14:paraId="233281B4" w14:textId="77777777" w:rsidR="00A90238" w:rsidRPr="00AB5FED" w:rsidRDefault="00A90238" w:rsidP="00A90238">
      <w:pPr>
        <w:pStyle w:val="Heading5"/>
      </w:pPr>
      <w:bookmarkStart w:id="591" w:name="_Toc460616108"/>
      <w:bookmarkStart w:id="592" w:name="_Toc460616969"/>
      <w:bookmarkStart w:id="593" w:name="_Toc477419407"/>
      <w:bookmarkStart w:id="594" w:name="_Toc154701485"/>
      <w:r>
        <w:lastRenderedPageBreak/>
        <w:t>7.2.2.2.7</w:t>
      </w:r>
      <w:r w:rsidRPr="00AB5FED">
        <w:tab/>
      </w:r>
      <w:r>
        <w:t>MCVideo</w:t>
      </w:r>
      <w:r w:rsidRPr="00AB5FED">
        <w:t xml:space="preserve"> emergency private call request</w:t>
      </w:r>
      <w:bookmarkEnd w:id="591"/>
      <w:bookmarkEnd w:id="592"/>
      <w:bookmarkEnd w:id="593"/>
      <w:bookmarkEnd w:id="594"/>
    </w:p>
    <w:p w14:paraId="63A6A98F" w14:textId="77777777" w:rsidR="00A90238" w:rsidRPr="00AB5FED" w:rsidRDefault="00A90238" w:rsidP="00A90238">
      <w:r w:rsidRPr="00AB5FED">
        <w:t>Table </w:t>
      </w:r>
      <w:r>
        <w:t>7.2.2.2.7</w:t>
      </w:r>
      <w:r w:rsidRPr="00AB5FED">
        <w:t xml:space="preserve">-1 describes the information flow </w:t>
      </w:r>
      <w:r>
        <w:t>MCVideo</w:t>
      </w:r>
      <w:r w:rsidRPr="00AB5FED">
        <w:t xml:space="preserve"> emergency private call request from the </w:t>
      </w:r>
      <w:r w:rsidRPr="00AA0E8F">
        <w:t xml:space="preserve">MCVideo server to the MCVideo server and from the </w:t>
      </w:r>
      <w:r>
        <w:t>MCVideo</w:t>
      </w:r>
      <w:r w:rsidRPr="00AB5FED">
        <w:t xml:space="preserve"> server to the </w:t>
      </w:r>
      <w:r>
        <w:t>MCVideo</w:t>
      </w:r>
      <w:r w:rsidRPr="00AB5FED">
        <w:t xml:space="preserve"> client.</w:t>
      </w:r>
    </w:p>
    <w:p w14:paraId="0BC3C49E" w14:textId="77777777" w:rsidR="00A90238" w:rsidRPr="00AB5FED" w:rsidRDefault="00A90238" w:rsidP="00A90238">
      <w:pPr>
        <w:pStyle w:val="TH"/>
      </w:pPr>
      <w:r w:rsidRPr="00AB5FED">
        <w:t>Table </w:t>
      </w:r>
      <w:r>
        <w:t>7.2.2.2.7</w:t>
      </w:r>
      <w:r w:rsidRPr="00AB5FED">
        <w:t xml:space="preserve">-1: </w:t>
      </w:r>
      <w:r>
        <w:t>MCVideo</w:t>
      </w:r>
      <w:r w:rsidRPr="00AB5FED">
        <w:t xml:space="preserve"> emergency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FA80CD3" w14:textId="77777777" w:rsidTr="004260A6">
        <w:trPr>
          <w:jc w:val="center"/>
        </w:trPr>
        <w:tc>
          <w:tcPr>
            <w:tcW w:w="2405" w:type="dxa"/>
            <w:tcMar>
              <w:top w:w="0" w:type="dxa"/>
              <w:left w:w="108" w:type="dxa"/>
              <w:bottom w:w="0" w:type="dxa"/>
              <w:right w:w="108" w:type="dxa"/>
            </w:tcMar>
            <w:hideMark/>
          </w:tcPr>
          <w:p w14:paraId="705AA9ED"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135E2B4"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6B470C19" w14:textId="77777777" w:rsidR="00A90238" w:rsidRPr="00AB5FED" w:rsidRDefault="00A90238" w:rsidP="004260A6">
            <w:pPr>
              <w:pStyle w:val="TAH"/>
            </w:pPr>
            <w:r w:rsidRPr="00AB5FED">
              <w:t>Description</w:t>
            </w:r>
          </w:p>
        </w:tc>
      </w:tr>
      <w:tr w:rsidR="00A90238" w:rsidRPr="00AB5FED" w14:paraId="08833690" w14:textId="77777777" w:rsidTr="004260A6">
        <w:trPr>
          <w:jc w:val="center"/>
        </w:trPr>
        <w:tc>
          <w:tcPr>
            <w:tcW w:w="2405" w:type="dxa"/>
            <w:tcMar>
              <w:top w:w="0" w:type="dxa"/>
              <w:left w:w="108" w:type="dxa"/>
              <w:bottom w:w="0" w:type="dxa"/>
              <w:right w:w="108" w:type="dxa"/>
            </w:tcMar>
            <w:hideMark/>
          </w:tcPr>
          <w:p w14:paraId="0D00CA4E"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725DC90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12F628AD"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calling party</w:t>
            </w:r>
          </w:p>
        </w:tc>
      </w:tr>
      <w:tr w:rsidR="00A90238" w:rsidRPr="00AB5FED" w14:paraId="3FE17792" w14:textId="77777777" w:rsidTr="004260A6">
        <w:trPr>
          <w:jc w:val="center"/>
        </w:trPr>
        <w:tc>
          <w:tcPr>
            <w:tcW w:w="2405" w:type="dxa"/>
            <w:tcMar>
              <w:top w:w="0" w:type="dxa"/>
              <w:left w:w="108" w:type="dxa"/>
              <w:bottom w:w="0" w:type="dxa"/>
              <w:right w:w="108" w:type="dxa"/>
            </w:tcMar>
          </w:tcPr>
          <w:p w14:paraId="2CD0F141" w14:textId="77777777" w:rsidR="00A90238" w:rsidRDefault="00A90238" w:rsidP="004260A6">
            <w:pPr>
              <w:pStyle w:val="TAL"/>
            </w:pPr>
            <w:r>
              <w:t>Functional alias</w:t>
            </w:r>
          </w:p>
        </w:tc>
        <w:tc>
          <w:tcPr>
            <w:tcW w:w="1097" w:type="dxa"/>
            <w:tcMar>
              <w:top w:w="0" w:type="dxa"/>
              <w:left w:w="108" w:type="dxa"/>
              <w:bottom w:w="0" w:type="dxa"/>
              <w:right w:w="108" w:type="dxa"/>
            </w:tcMar>
          </w:tcPr>
          <w:p w14:paraId="66C41444" w14:textId="77777777" w:rsidR="00A90238" w:rsidRPr="00AB5FED" w:rsidRDefault="00A90238" w:rsidP="004260A6">
            <w:pPr>
              <w:pStyle w:val="TAL"/>
            </w:pPr>
            <w:r>
              <w:t>O</w:t>
            </w:r>
          </w:p>
        </w:tc>
        <w:tc>
          <w:tcPr>
            <w:tcW w:w="2700" w:type="dxa"/>
            <w:tcMar>
              <w:top w:w="0" w:type="dxa"/>
              <w:left w:w="108" w:type="dxa"/>
              <w:bottom w:w="0" w:type="dxa"/>
              <w:right w:w="108" w:type="dxa"/>
            </w:tcMar>
          </w:tcPr>
          <w:p w14:paraId="0B4A63C0" w14:textId="77777777" w:rsidR="00A90238" w:rsidRPr="00AB5FED" w:rsidRDefault="00A90238" w:rsidP="004260A6">
            <w:pPr>
              <w:pStyle w:val="TAL"/>
            </w:pPr>
            <w:r>
              <w:t>The functional alias of the calling party</w:t>
            </w:r>
          </w:p>
        </w:tc>
      </w:tr>
      <w:tr w:rsidR="00A90238" w:rsidRPr="00AB5FED" w14:paraId="195AB637" w14:textId="77777777" w:rsidTr="004260A6">
        <w:trPr>
          <w:jc w:val="center"/>
        </w:trPr>
        <w:tc>
          <w:tcPr>
            <w:tcW w:w="2405" w:type="dxa"/>
            <w:tcMar>
              <w:top w:w="0" w:type="dxa"/>
              <w:left w:w="108" w:type="dxa"/>
              <w:bottom w:w="0" w:type="dxa"/>
              <w:right w:w="108" w:type="dxa"/>
            </w:tcMar>
            <w:hideMark/>
          </w:tcPr>
          <w:p w14:paraId="47B4E611" w14:textId="77777777" w:rsidR="00A90238" w:rsidRPr="00AB5FED" w:rsidRDefault="00A90238" w:rsidP="004260A6">
            <w:pPr>
              <w:pStyle w:val="TAL"/>
            </w:pPr>
            <w:r>
              <w:t>MCVideo</w:t>
            </w:r>
            <w:r w:rsidRPr="00AB5FED">
              <w:t xml:space="preserve"> ID </w:t>
            </w:r>
          </w:p>
        </w:tc>
        <w:tc>
          <w:tcPr>
            <w:tcW w:w="1097" w:type="dxa"/>
            <w:tcMar>
              <w:top w:w="0" w:type="dxa"/>
              <w:left w:w="108" w:type="dxa"/>
              <w:bottom w:w="0" w:type="dxa"/>
              <w:right w:w="108" w:type="dxa"/>
            </w:tcMar>
            <w:hideMark/>
          </w:tcPr>
          <w:p w14:paraId="01EB05B4"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046709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called party</w:t>
            </w:r>
          </w:p>
        </w:tc>
      </w:tr>
      <w:tr w:rsidR="00A90238" w:rsidRPr="00AB5FED" w14:paraId="23C16F57" w14:textId="77777777" w:rsidTr="004260A6">
        <w:trPr>
          <w:jc w:val="center"/>
        </w:trPr>
        <w:tc>
          <w:tcPr>
            <w:tcW w:w="2405" w:type="dxa"/>
            <w:tcMar>
              <w:top w:w="0" w:type="dxa"/>
              <w:left w:w="108" w:type="dxa"/>
              <w:bottom w:w="0" w:type="dxa"/>
              <w:right w:w="108" w:type="dxa"/>
            </w:tcMar>
            <w:hideMark/>
          </w:tcPr>
          <w:p w14:paraId="480D2689"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3B8C25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A817711"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11239966" w14:textId="77777777" w:rsidTr="004260A6">
        <w:trPr>
          <w:jc w:val="center"/>
        </w:trPr>
        <w:tc>
          <w:tcPr>
            <w:tcW w:w="2405" w:type="dxa"/>
            <w:tcMar>
              <w:top w:w="0" w:type="dxa"/>
              <w:left w:w="108" w:type="dxa"/>
              <w:bottom w:w="0" w:type="dxa"/>
              <w:right w:w="108" w:type="dxa"/>
            </w:tcMar>
          </w:tcPr>
          <w:p w14:paraId="4ED91DDE"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7A5BAF80"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2A68CA3F" w14:textId="77777777" w:rsidR="00A90238" w:rsidRPr="00AB5FED" w:rsidRDefault="00A90238" w:rsidP="004260A6">
            <w:pPr>
              <w:pStyle w:val="TAL"/>
            </w:pPr>
            <w:r w:rsidRPr="00AB5FED">
              <w:t>Indicates whether an emergency alert is to be sent</w:t>
            </w:r>
          </w:p>
        </w:tc>
      </w:tr>
      <w:tr w:rsidR="00A90238" w:rsidRPr="00AB5FED" w14:paraId="2F1A1B80" w14:textId="77777777" w:rsidTr="004260A6">
        <w:trPr>
          <w:jc w:val="center"/>
        </w:trPr>
        <w:tc>
          <w:tcPr>
            <w:tcW w:w="2405" w:type="dxa"/>
            <w:tcMar>
              <w:top w:w="0" w:type="dxa"/>
              <w:left w:w="108" w:type="dxa"/>
              <w:bottom w:w="0" w:type="dxa"/>
              <w:right w:w="108" w:type="dxa"/>
            </w:tcMar>
          </w:tcPr>
          <w:p w14:paraId="1DC08E9C"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7F2BC51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D3616EB" w14:textId="77777777" w:rsidR="00A90238" w:rsidRPr="00AB5FED" w:rsidRDefault="00A90238" w:rsidP="004260A6">
            <w:pPr>
              <w:pStyle w:val="TAL"/>
            </w:pPr>
            <w:r w:rsidRPr="00AB5FED">
              <w:t>An indication of the commencement mode to be used.</w:t>
            </w:r>
          </w:p>
        </w:tc>
      </w:tr>
      <w:tr w:rsidR="00A90238" w:rsidRPr="00AB5FED" w14:paraId="61836C4C" w14:textId="77777777" w:rsidTr="004260A6">
        <w:trPr>
          <w:jc w:val="center"/>
        </w:trPr>
        <w:tc>
          <w:tcPr>
            <w:tcW w:w="2405" w:type="dxa"/>
            <w:tcMar>
              <w:top w:w="0" w:type="dxa"/>
              <w:left w:w="108" w:type="dxa"/>
              <w:bottom w:w="0" w:type="dxa"/>
              <w:right w:w="108" w:type="dxa"/>
            </w:tcMar>
          </w:tcPr>
          <w:p w14:paraId="179DC715"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1AEB3258"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BF718E8" w14:textId="77777777" w:rsidR="00A90238" w:rsidRPr="00AB5FED" w:rsidRDefault="00A90238" w:rsidP="004260A6">
            <w:pPr>
              <w:pStyle w:val="TAL"/>
            </w:pPr>
            <w:r w:rsidRPr="00AB5FED">
              <w:t xml:space="preserve">An indication that the user is also requesting </w:t>
            </w:r>
            <w:r>
              <w:t>to transmit</w:t>
            </w:r>
            <w:r w:rsidRPr="00AB5FED">
              <w:t xml:space="preserve"> </w:t>
            </w:r>
            <w:r>
              <w:t>media</w:t>
            </w:r>
            <w:r w:rsidRPr="00AB5FED">
              <w:t xml:space="preserve">. </w:t>
            </w:r>
          </w:p>
        </w:tc>
      </w:tr>
      <w:tr w:rsidR="00A90238" w:rsidRPr="00AB5FED" w14:paraId="798D1C3A" w14:textId="77777777" w:rsidTr="004260A6">
        <w:trPr>
          <w:jc w:val="center"/>
        </w:trPr>
        <w:tc>
          <w:tcPr>
            <w:tcW w:w="2405" w:type="dxa"/>
            <w:tcMar>
              <w:top w:w="0" w:type="dxa"/>
              <w:left w:w="108" w:type="dxa"/>
              <w:bottom w:w="0" w:type="dxa"/>
              <w:right w:w="108" w:type="dxa"/>
            </w:tcMar>
          </w:tcPr>
          <w:p w14:paraId="09DE8EA8" w14:textId="77777777" w:rsidR="00A90238" w:rsidRPr="00AB5FED" w:rsidRDefault="00A90238" w:rsidP="004260A6">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3A137DDA"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18CFDE3A" w14:textId="77777777" w:rsidR="00A90238" w:rsidRPr="00AB5FED" w:rsidRDefault="00A90238" w:rsidP="004260A6">
            <w:pPr>
              <w:pStyle w:val="TAL"/>
            </w:pPr>
            <w:r w:rsidRPr="00AB5FED">
              <w:t xml:space="preserve">Media parameters of </w:t>
            </w:r>
            <w:r>
              <w:t>MCVideo</w:t>
            </w:r>
            <w:r w:rsidRPr="00AB5FED">
              <w:t xml:space="preserve"> client.</w:t>
            </w:r>
          </w:p>
        </w:tc>
      </w:tr>
    </w:tbl>
    <w:p w14:paraId="3580D003" w14:textId="77777777" w:rsidR="00A90238" w:rsidRPr="00AB5FED" w:rsidRDefault="00A90238" w:rsidP="00A90238">
      <w:pPr>
        <w:rPr>
          <w:lang w:eastAsia="zh-CN"/>
        </w:rPr>
      </w:pPr>
    </w:p>
    <w:p w14:paraId="29B8CF25" w14:textId="77777777" w:rsidR="00A90238" w:rsidRPr="00AB5FED" w:rsidRDefault="00A90238" w:rsidP="00A90238">
      <w:pPr>
        <w:pStyle w:val="Heading5"/>
      </w:pPr>
      <w:bookmarkStart w:id="595" w:name="_Toc154701486"/>
      <w:r>
        <w:t>7.2.2.2.8</w:t>
      </w:r>
      <w:r w:rsidRPr="00AB5FED">
        <w:tab/>
      </w:r>
      <w:r>
        <w:t>Emergency 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95"/>
    </w:p>
    <w:p w14:paraId="31EF7FEE" w14:textId="77777777" w:rsidR="00A90238" w:rsidRPr="00AB5FED" w:rsidRDefault="00A90238" w:rsidP="00A90238">
      <w:r w:rsidRPr="00AB5FED">
        <w:t>Table </w:t>
      </w:r>
      <w:r>
        <w:t>7.2.2.2.8</w:t>
      </w:r>
      <w:r w:rsidRPr="00AB5FED">
        <w:t xml:space="preserve">-1 describes the information flow </w:t>
      </w:r>
      <w:r>
        <w:t>emergency MCVideo</w:t>
      </w:r>
      <w:r w:rsidRPr="00AB5FED">
        <w:t xml:space="preserve"> private call response from the </w:t>
      </w:r>
      <w:r>
        <w:t>MCVideo</w:t>
      </w:r>
      <w:r w:rsidRPr="00AB5FED">
        <w:t xml:space="preserve"> client to the </w:t>
      </w:r>
      <w:r>
        <w:t>MCVideo</w:t>
      </w:r>
      <w:r w:rsidRPr="00AB5FED">
        <w:t xml:space="preserve"> server.</w:t>
      </w:r>
    </w:p>
    <w:p w14:paraId="4C0B9DDC" w14:textId="77777777" w:rsidR="00A90238" w:rsidRPr="00AB5FED" w:rsidRDefault="00A90238" w:rsidP="00A90238">
      <w:pPr>
        <w:pStyle w:val="TH"/>
      </w:pPr>
      <w:r w:rsidRPr="00AB5FED">
        <w:t>Table </w:t>
      </w:r>
      <w:r>
        <w:t>7.2.2.2.8</w:t>
      </w:r>
      <w:r w:rsidRPr="00AB5FED">
        <w:t xml:space="preserve">-1: </w:t>
      </w:r>
      <w:r>
        <w:t>Emergency 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B20BE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3D6F0"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9A31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32EA1" w14:textId="77777777" w:rsidR="00A90238" w:rsidRPr="00AB5FED" w:rsidRDefault="00A90238" w:rsidP="004260A6">
            <w:pPr>
              <w:pStyle w:val="TAH"/>
            </w:pPr>
            <w:r w:rsidRPr="00AB5FED">
              <w:t>Description</w:t>
            </w:r>
          </w:p>
        </w:tc>
      </w:tr>
      <w:tr w:rsidR="00A90238" w:rsidRPr="00AB5FED" w14:paraId="4C408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9DEF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FBAB9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244A7"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656C53F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629BA"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5BB5F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5F8B35"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797B80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DEBB5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C50B4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EC8D5"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C74EE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0ACE0"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C4D92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CA92F8" w14:textId="77777777" w:rsidR="00A90238" w:rsidRPr="00AB5FED" w:rsidRDefault="00A90238" w:rsidP="004260A6">
            <w:pPr>
              <w:pStyle w:val="TAL"/>
            </w:pPr>
            <w:r w:rsidRPr="00AB5FED">
              <w:t>An indication of the commencement mode to be used.</w:t>
            </w:r>
          </w:p>
        </w:tc>
      </w:tr>
    </w:tbl>
    <w:p w14:paraId="1CF2D18F" w14:textId="77777777" w:rsidR="00A90238" w:rsidRPr="00AB5FED" w:rsidRDefault="00A90238" w:rsidP="00A90238"/>
    <w:p w14:paraId="2A5E0A3B" w14:textId="77777777" w:rsidR="00A90238" w:rsidRPr="00AB5FED" w:rsidRDefault="00A90238" w:rsidP="00A90238">
      <w:pPr>
        <w:pStyle w:val="Heading5"/>
      </w:pPr>
      <w:bookmarkStart w:id="596" w:name="_Toc154701487"/>
      <w:r>
        <w:t>7.2.2.2.9</w:t>
      </w:r>
      <w:r w:rsidRPr="00AB5FED">
        <w:tab/>
      </w:r>
      <w:r>
        <w:t>Emergency MCVideo</w:t>
      </w:r>
      <w:r w:rsidRPr="00AB5FED">
        <w:t xml:space="preserve"> private call response</w:t>
      </w:r>
      <w:bookmarkEnd w:id="596"/>
    </w:p>
    <w:p w14:paraId="74BB4482" w14:textId="77777777" w:rsidR="00A90238" w:rsidRPr="00AB5FED" w:rsidRDefault="00A90238" w:rsidP="00A90238">
      <w:r w:rsidRPr="00AB5FED">
        <w:t>Table </w:t>
      </w:r>
      <w:r>
        <w:t>7.2.2.2.9</w:t>
      </w:r>
      <w:r w:rsidRPr="00AB5FED">
        <w:t>-</w:t>
      </w:r>
      <w:r w:rsidRPr="00AB5FED">
        <w:rPr>
          <w:rFonts w:hint="eastAsia"/>
          <w:lang w:eastAsia="zh-CN"/>
        </w:rPr>
        <w:t>1</w:t>
      </w:r>
      <w:r w:rsidRPr="00AB5FED">
        <w:t xml:space="preserve"> describes the information flow </w:t>
      </w:r>
      <w:r>
        <w:t xml:space="preserve">Emergency </w:t>
      </w:r>
      <w:r w:rsidRPr="00AB5FED">
        <w:t>MC</w:t>
      </w:r>
      <w:r>
        <w:t>Video</w:t>
      </w:r>
      <w:r w:rsidRPr="00AB5FED">
        <w:t xml:space="preserve"> private call response from the </w:t>
      </w:r>
      <w:r w:rsidRPr="00AA0E8F">
        <w:t xml:space="preserve">MCVideo server to the MCVideo server and from the </w:t>
      </w:r>
      <w:r>
        <w:t>MCVideo</w:t>
      </w:r>
      <w:r w:rsidRPr="00AB5FED">
        <w:t xml:space="preserve"> server to the </w:t>
      </w:r>
      <w:r>
        <w:t>MCVideo</w:t>
      </w:r>
      <w:r w:rsidRPr="00AB5FED">
        <w:t xml:space="preserve"> client.</w:t>
      </w:r>
    </w:p>
    <w:p w14:paraId="4F402F94" w14:textId="77777777" w:rsidR="00A90238" w:rsidRPr="00AB5FED" w:rsidRDefault="00A90238" w:rsidP="00A90238">
      <w:pPr>
        <w:pStyle w:val="TH"/>
      </w:pPr>
      <w:r w:rsidRPr="00AB5FED">
        <w:t>Table </w:t>
      </w:r>
      <w:r>
        <w:t>7.2.2.2.9</w:t>
      </w:r>
      <w:r w:rsidRPr="00AB5FED">
        <w:t xml:space="preserve">-1: </w:t>
      </w:r>
      <w:r>
        <w:t>Emergency 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C1E487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E2072"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FB3E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05230C" w14:textId="77777777" w:rsidR="00A90238" w:rsidRPr="00AB5FED" w:rsidRDefault="00A90238" w:rsidP="004260A6">
            <w:pPr>
              <w:pStyle w:val="TAH"/>
            </w:pPr>
            <w:r w:rsidRPr="00AB5FED">
              <w:t>Description</w:t>
            </w:r>
          </w:p>
        </w:tc>
      </w:tr>
      <w:tr w:rsidR="00A90238" w:rsidRPr="00AB5FED" w14:paraId="3874E12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0306"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56CD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B1D6F"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02FCC3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D4C2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8EA77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BA73E3"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4A7F276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4DEE4"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79F0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DBED7" w14:textId="77777777" w:rsidR="00A90238" w:rsidRPr="00AB5FED" w:rsidRDefault="00A90238" w:rsidP="004260A6">
            <w:pPr>
              <w:pStyle w:val="TAL"/>
            </w:pPr>
            <w:r w:rsidRPr="00AB5FED">
              <w:t>An indication whether the user has positively accepted the call.</w:t>
            </w:r>
          </w:p>
        </w:tc>
      </w:tr>
      <w:tr w:rsidR="00A90238" w:rsidRPr="00AB5FED" w14:paraId="116687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1695F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395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C4D19" w14:textId="77777777" w:rsidR="00A90238" w:rsidRPr="00AB5FED" w:rsidRDefault="00A90238" w:rsidP="004260A6">
            <w:pPr>
              <w:pStyle w:val="TAL"/>
            </w:pPr>
            <w:r w:rsidRPr="00AB5FED">
              <w:t xml:space="preserve">Media parameters </w:t>
            </w:r>
            <w:r w:rsidRPr="00AB5FED">
              <w:rPr>
                <w:rFonts w:hint="eastAsia"/>
                <w:lang w:eastAsia="zh-CN"/>
              </w:rPr>
              <w:t>selected</w:t>
            </w:r>
          </w:p>
        </w:tc>
      </w:tr>
    </w:tbl>
    <w:p w14:paraId="25666E84" w14:textId="77777777" w:rsidR="00A90238" w:rsidRDefault="00A90238" w:rsidP="00A90238"/>
    <w:p w14:paraId="65AA727A" w14:textId="77777777" w:rsidR="00A90238" w:rsidRPr="00903CFB" w:rsidRDefault="00A90238" w:rsidP="00A90238">
      <w:pPr>
        <w:pStyle w:val="Heading5"/>
      </w:pPr>
      <w:bookmarkStart w:id="597" w:name="_Toc446052983"/>
      <w:bookmarkStart w:id="598" w:name="_Toc460616109"/>
      <w:bookmarkStart w:id="599" w:name="_Toc460616970"/>
      <w:bookmarkStart w:id="600" w:name="_Toc27953401"/>
      <w:bookmarkStart w:id="601" w:name="_Toc154701488"/>
      <w:r>
        <w:lastRenderedPageBreak/>
        <w:t>7</w:t>
      </w:r>
      <w:r w:rsidRPr="00903CFB">
        <w:t>.</w:t>
      </w:r>
      <w:r>
        <w:t>2</w:t>
      </w:r>
      <w:r w:rsidRPr="00903CFB">
        <w:t>.2.</w:t>
      </w:r>
      <w:r>
        <w:t>2</w:t>
      </w:r>
      <w:r w:rsidRPr="00903CFB">
        <w:t>.</w:t>
      </w:r>
      <w:r>
        <w:t>10</w:t>
      </w:r>
      <w:r w:rsidRPr="00903CFB">
        <w:tab/>
        <w:t>MC</w:t>
      </w:r>
      <w:r>
        <w:t>Video</w:t>
      </w:r>
      <w:r w:rsidRPr="00903CFB">
        <w:t xml:space="preserve"> progress indication</w:t>
      </w:r>
      <w:bookmarkEnd w:id="597"/>
      <w:bookmarkEnd w:id="598"/>
      <w:bookmarkEnd w:id="599"/>
      <w:bookmarkEnd w:id="600"/>
      <w:bookmarkEnd w:id="601"/>
    </w:p>
    <w:p w14:paraId="56F698D2" w14:textId="77777777" w:rsidR="00A90238" w:rsidRPr="00903CFB" w:rsidRDefault="00A90238" w:rsidP="00A90238">
      <w:r w:rsidRPr="00903CFB">
        <w:t>Table </w:t>
      </w:r>
      <w:r>
        <w:t>7</w:t>
      </w:r>
      <w:r w:rsidRPr="00903CFB">
        <w:t>.</w:t>
      </w:r>
      <w:r>
        <w:t>2</w:t>
      </w:r>
      <w:r w:rsidRPr="00903CFB">
        <w:t>.2.</w:t>
      </w:r>
      <w:r>
        <w:t>2</w:t>
      </w:r>
      <w:r w:rsidRPr="00903CFB">
        <w:t>.</w:t>
      </w:r>
      <w:r>
        <w:t>10</w:t>
      </w:r>
      <w:r w:rsidRPr="00903CFB">
        <w:t>-1 describes the information flow MC</w:t>
      </w:r>
      <w:r>
        <w:t>Video</w:t>
      </w:r>
      <w:r w:rsidRPr="00903CFB">
        <w:t xml:space="preserve"> progress indication from the MC</w:t>
      </w:r>
      <w:r>
        <w:t>Video</w:t>
      </w:r>
      <w:r w:rsidRPr="00903CFB">
        <w:t xml:space="preserve"> server to the MC</w:t>
      </w:r>
      <w:r>
        <w:t>Video</w:t>
      </w:r>
      <w:r w:rsidRPr="00903CFB">
        <w:t xml:space="preserve"> client.</w:t>
      </w:r>
    </w:p>
    <w:p w14:paraId="4D519CB6" w14:textId="77777777" w:rsidR="00A90238" w:rsidRPr="00903CFB" w:rsidRDefault="00A90238" w:rsidP="00A90238">
      <w:pPr>
        <w:pStyle w:val="TH"/>
      </w:pPr>
      <w:r w:rsidRPr="00903CFB">
        <w:t>Table </w:t>
      </w:r>
      <w:r>
        <w:t>7</w:t>
      </w:r>
      <w:r w:rsidRPr="00903CFB">
        <w:t>.</w:t>
      </w:r>
      <w:r>
        <w:t>2</w:t>
      </w:r>
      <w:r w:rsidRPr="00903CFB">
        <w:t>.2.</w:t>
      </w:r>
      <w:r>
        <w:t>2</w:t>
      </w:r>
      <w:r w:rsidRPr="00903CFB">
        <w:t>.</w:t>
      </w:r>
      <w:r>
        <w:t>10</w:t>
      </w:r>
      <w:r w:rsidRPr="00903CFB">
        <w:t>-1: MC</w:t>
      </w:r>
      <w:r>
        <w:t>Video</w:t>
      </w:r>
      <w:r w:rsidRPr="00903CFB">
        <w:t xml:space="preserve"> progress indication</w:t>
      </w:r>
      <w:r w:rsidRPr="00903CFB">
        <w:rPr>
          <w:lang w:eastAsia="zh-CN"/>
        </w:rPr>
        <w:t xml:space="preserve"> </w:t>
      </w:r>
      <w:r w:rsidRPr="00903CFB">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903CFB" w14:paraId="66E9FE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5C596" w14:textId="77777777" w:rsidR="00A90238" w:rsidRPr="00903CFB"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9F2AB" w14:textId="77777777" w:rsidR="00A90238" w:rsidRPr="00903CFB"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F6888" w14:textId="77777777" w:rsidR="00A90238" w:rsidRPr="00903CFB" w:rsidRDefault="00A90238" w:rsidP="004260A6">
            <w:pPr>
              <w:pStyle w:val="TAH"/>
            </w:pPr>
            <w:r w:rsidRPr="00903CFB">
              <w:t>Description</w:t>
            </w:r>
          </w:p>
        </w:tc>
      </w:tr>
      <w:tr w:rsidR="00A90238" w:rsidRPr="00903CFB" w14:paraId="7956190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7E25A"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7BC6"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F0360A" w14:textId="77777777" w:rsidR="00A90238" w:rsidRPr="00903CFB" w:rsidRDefault="00A90238" w:rsidP="004260A6">
            <w:pPr>
              <w:pStyle w:val="TAL"/>
            </w:pPr>
            <w:r w:rsidRPr="00903CFB">
              <w:t xml:space="preserve">The </w:t>
            </w:r>
            <w:r w:rsidRPr="00903CFB">
              <w:rPr>
                <w:rFonts w:hint="eastAsia"/>
                <w:lang w:eastAsia="zh-CN"/>
              </w:rPr>
              <w:t>MC</w:t>
            </w:r>
            <w:r>
              <w:rPr>
                <w:lang w:eastAsia="zh-CN"/>
              </w:rPr>
              <w:t>Video</w:t>
            </w:r>
            <w:r w:rsidRPr="00903CFB">
              <w:rPr>
                <w:rFonts w:hint="eastAsia"/>
                <w:lang w:eastAsia="zh-CN"/>
              </w:rPr>
              <w:t xml:space="preserve"> ID</w:t>
            </w:r>
            <w:r w:rsidRPr="00903CFB">
              <w:t xml:space="preserve"> of the calling party</w:t>
            </w:r>
          </w:p>
        </w:tc>
      </w:tr>
      <w:tr w:rsidR="00A90238" w:rsidRPr="00903CFB" w14:paraId="54C386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0B74C3"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B5ED8"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23DA4" w14:textId="77777777" w:rsidR="00A90238" w:rsidRPr="00903CFB" w:rsidRDefault="00A90238" w:rsidP="004260A6">
            <w:pPr>
              <w:pStyle w:val="TAL"/>
            </w:pPr>
            <w:r w:rsidRPr="00903CFB">
              <w:t>The</w:t>
            </w:r>
            <w:r w:rsidRPr="00903CFB">
              <w:rPr>
                <w:rFonts w:hint="eastAsia"/>
                <w:lang w:eastAsia="zh-CN"/>
              </w:rPr>
              <w:t xml:space="preserve"> MC</w:t>
            </w:r>
            <w:r>
              <w:rPr>
                <w:lang w:eastAsia="zh-CN"/>
              </w:rPr>
              <w:t>Video</w:t>
            </w:r>
            <w:r w:rsidRPr="00903CFB">
              <w:rPr>
                <w:rFonts w:hint="eastAsia"/>
                <w:lang w:eastAsia="zh-CN"/>
              </w:rPr>
              <w:t xml:space="preserve"> ID</w:t>
            </w:r>
            <w:r w:rsidRPr="00903CFB">
              <w:t xml:space="preserve"> of the called party</w:t>
            </w:r>
          </w:p>
        </w:tc>
      </w:tr>
      <w:tr w:rsidR="00A90238" w:rsidRPr="00903CFB" w14:paraId="27175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59392" w14:textId="77777777" w:rsidR="00A90238" w:rsidRPr="00903CFB" w:rsidRDefault="00A90238" w:rsidP="004260A6">
            <w:pPr>
              <w:pStyle w:val="TAL"/>
            </w:pPr>
            <w:r w:rsidRPr="00903CFB">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B32BD" w14:textId="77777777" w:rsidR="00A90238" w:rsidRPr="00903CFB" w:rsidRDefault="00A90238" w:rsidP="004260A6">
            <w:pPr>
              <w:pStyle w:val="TAL"/>
            </w:pPr>
            <w:r w:rsidRPr="00903CF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951" w14:textId="77777777" w:rsidR="00A90238" w:rsidRPr="00903CFB" w:rsidRDefault="00A90238" w:rsidP="004260A6">
            <w:pPr>
              <w:pStyle w:val="TAL"/>
            </w:pPr>
            <w:r w:rsidRPr="00903CFB">
              <w:t>Indication to the caller.</w:t>
            </w:r>
          </w:p>
        </w:tc>
      </w:tr>
    </w:tbl>
    <w:p w14:paraId="45222A9E" w14:textId="77777777" w:rsidR="00A90238" w:rsidRDefault="00A90238" w:rsidP="00A90238"/>
    <w:p w14:paraId="4AC9C86A" w14:textId="77777777" w:rsidR="00A90238" w:rsidRPr="00903CFB" w:rsidRDefault="00A90238" w:rsidP="00A90238">
      <w:pPr>
        <w:pStyle w:val="Heading5"/>
      </w:pPr>
      <w:bookmarkStart w:id="602" w:name="_Toc154701489"/>
      <w:r>
        <w:t>7</w:t>
      </w:r>
      <w:r w:rsidRPr="00903CFB">
        <w:t>.</w:t>
      </w:r>
      <w:r>
        <w:t>2</w:t>
      </w:r>
      <w:r w:rsidRPr="00903CFB">
        <w:t>.2.</w:t>
      </w:r>
      <w:r>
        <w:t>2</w:t>
      </w:r>
      <w:r w:rsidRPr="00903CFB">
        <w:t>.</w:t>
      </w:r>
      <w:r>
        <w:t>11</w:t>
      </w:r>
      <w:r w:rsidRPr="00903CFB">
        <w:tab/>
        <w:t>MC</w:t>
      </w:r>
      <w:r>
        <w:t>Video</w:t>
      </w:r>
      <w:r w:rsidRPr="00903CFB">
        <w:t xml:space="preserve"> </w:t>
      </w:r>
      <w:r>
        <w:t>functional alias</w:t>
      </w:r>
      <w:r w:rsidRPr="00903CFB">
        <w:t xml:space="preserve"> </w:t>
      </w:r>
      <w:r>
        <w:t>resolution response</w:t>
      </w:r>
      <w:bookmarkEnd w:id="602"/>
    </w:p>
    <w:p w14:paraId="3A1A5C41" w14:textId="77777777" w:rsidR="00A90238" w:rsidRPr="00903CFB" w:rsidRDefault="00A90238" w:rsidP="00A90238">
      <w:r w:rsidRPr="00903CFB">
        <w:t>Table </w:t>
      </w:r>
      <w:r>
        <w:t>7</w:t>
      </w:r>
      <w:r w:rsidRPr="00903CFB">
        <w:t>.</w:t>
      </w:r>
      <w:r>
        <w:t>2</w:t>
      </w:r>
      <w:r w:rsidRPr="00903CFB">
        <w:t>.2.</w:t>
      </w:r>
      <w:r>
        <w:t>2</w:t>
      </w:r>
      <w:r w:rsidRPr="00903CFB">
        <w:t>.</w:t>
      </w:r>
      <w:r>
        <w:t>11</w:t>
      </w:r>
      <w:r w:rsidRPr="00903CFB">
        <w:t>-1 describes the information flow MC</w:t>
      </w:r>
      <w:r>
        <w:t>Video</w:t>
      </w:r>
      <w:r w:rsidRPr="00903CFB">
        <w:t xml:space="preserve"> </w:t>
      </w:r>
      <w:r>
        <w:t>functional alias resolution response</w:t>
      </w:r>
      <w:r w:rsidRPr="00903CFB">
        <w:t xml:space="preserve"> from the MC</w:t>
      </w:r>
      <w:r>
        <w:t>Video</w:t>
      </w:r>
      <w:r w:rsidRPr="00903CFB">
        <w:t xml:space="preserve"> server to the MC</w:t>
      </w:r>
      <w:r>
        <w:t>Video</w:t>
      </w:r>
      <w:r w:rsidRPr="00903CFB">
        <w:t xml:space="preserve"> client.</w:t>
      </w:r>
    </w:p>
    <w:p w14:paraId="205209F9" w14:textId="77777777" w:rsidR="00A90238" w:rsidRPr="0055302A" w:rsidRDefault="00A90238" w:rsidP="00A90238">
      <w:pPr>
        <w:pStyle w:val="TH"/>
      </w:pPr>
      <w:r w:rsidRPr="00903CFB">
        <w:t>Table </w:t>
      </w:r>
      <w:r>
        <w:t>7</w:t>
      </w:r>
      <w:r w:rsidRPr="00903CFB">
        <w:t>.</w:t>
      </w:r>
      <w:r>
        <w:t>2</w:t>
      </w:r>
      <w:r w:rsidRPr="00903CFB">
        <w:t>.2.</w:t>
      </w:r>
      <w:r>
        <w:t>2</w:t>
      </w:r>
      <w:r w:rsidRPr="00903CFB">
        <w:t>.</w:t>
      </w:r>
      <w:r>
        <w:t>11</w:t>
      </w:r>
      <w:r w:rsidRPr="00903CFB">
        <w:t>-1: MC</w:t>
      </w:r>
      <w:r>
        <w:t>Video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55302A" w14:paraId="4BD5FD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55F91" w14:textId="77777777" w:rsidR="00A90238" w:rsidRPr="0055302A"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FE371" w14:textId="77777777" w:rsidR="00A90238" w:rsidRPr="0055302A"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52E81" w14:textId="77777777" w:rsidR="00A90238" w:rsidRPr="0055302A" w:rsidRDefault="00A90238" w:rsidP="004260A6">
            <w:pPr>
              <w:pStyle w:val="TAH"/>
            </w:pPr>
            <w:r w:rsidRPr="00903CFB">
              <w:t>Description</w:t>
            </w:r>
          </w:p>
        </w:tc>
      </w:tr>
      <w:tr w:rsidR="00A90238" w:rsidRPr="0055302A" w14:paraId="020D48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6B1467"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AABC2"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9BDA29" w14:textId="77777777" w:rsidR="00A90238" w:rsidRPr="00903CFB" w:rsidRDefault="00A90238" w:rsidP="004260A6">
            <w:pPr>
              <w:pStyle w:val="TAL"/>
            </w:pPr>
            <w:r w:rsidRPr="00903CFB">
              <w:t xml:space="preserve">The </w:t>
            </w:r>
            <w:r w:rsidRPr="00903CFB">
              <w:rPr>
                <w:rFonts w:hint="eastAsia"/>
              </w:rPr>
              <w:t>MC</w:t>
            </w:r>
            <w:r>
              <w:t>Video</w:t>
            </w:r>
            <w:r w:rsidRPr="00903CFB">
              <w:rPr>
                <w:rFonts w:hint="eastAsia"/>
              </w:rPr>
              <w:t xml:space="preserve"> ID</w:t>
            </w:r>
            <w:r w:rsidRPr="00903CFB">
              <w:t xml:space="preserve"> of the calling party</w:t>
            </w:r>
          </w:p>
        </w:tc>
      </w:tr>
      <w:tr w:rsidR="00A90238" w:rsidRPr="0055302A" w14:paraId="182F91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3E458"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BF6E9"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C2B8D" w14:textId="77777777" w:rsidR="00A90238" w:rsidRPr="00903CFB" w:rsidRDefault="00A90238" w:rsidP="004260A6">
            <w:pPr>
              <w:pStyle w:val="TAL"/>
            </w:pPr>
            <w:r w:rsidRPr="00903CFB">
              <w:t>The</w:t>
            </w:r>
            <w:r>
              <w:t xml:space="preserve"> corresponding </w:t>
            </w:r>
            <w:r w:rsidRPr="00903CFB">
              <w:rPr>
                <w:rFonts w:hint="eastAsia"/>
              </w:rPr>
              <w:t>MC</w:t>
            </w:r>
            <w:r>
              <w:t>Video</w:t>
            </w:r>
            <w:r w:rsidRPr="00903CFB">
              <w:rPr>
                <w:rFonts w:hint="eastAsia"/>
              </w:rPr>
              <w:t xml:space="preserve"> ID</w:t>
            </w:r>
            <w:r w:rsidRPr="00903CFB">
              <w:t xml:space="preserve"> of the called </w:t>
            </w:r>
            <w:r>
              <w:t>functional alias</w:t>
            </w:r>
          </w:p>
        </w:tc>
      </w:tr>
    </w:tbl>
    <w:p w14:paraId="73DD3900" w14:textId="77777777" w:rsidR="00A90238" w:rsidRPr="00AB5FED" w:rsidRDefault="00A90238" w:rsidP="00A90238"/>
    <w:p w14:paraId="08E0B08F" w14:textId="77777777" w:rsidR="00A90238" w:rsidRPr="00AB5FED" w:rsidRDefault="00A90238" w:rsidP="00A90238">
      <w:pPr>
        <w:pStyle w:val="Heading4"/>
        <w:rPr>
          <w:lang w:val="en-US"/>
        </w:rPr>
      </w:pPr>
      <w:bookmarkStart w:id="603" w:name="_Toc154701490"/>
      <w:r>
        <w:rPr>
          <w:rFonts w:hint="eastAsia"/>
          <w:lang w:eastAsia="zh-CN"/>
        </w:rPr>
        <w:t>7</w:t>
      </w:r>
      <w:r w:rsidRPr="00AB5FED">
        <w:t>.</w:t>
      </w:r>
      <w:r>
        <w:rPr>
          <w:rFonts w:hint="eastAsia"/>
          <w:lang w:eastAsia="zh-CN"/>
        </w:rPr>
        <w:t>2</w:t>
      </w:r>
      <w:r w:rsidRPr="00AB5FED">
        <w:t>.2.</w:t>
      </w:r>
      <w:r>
        <w:t>3</w:t>
      </w:r>
      <w:r w:rsidRPr="00AB5FED">
        <w:tab/>
        <w:t>Private call within one MC system</w:t>
      </w:r>
      <w:bookmarkEnd w:id="565"/>
      <w:bookmarkEnd w:id="566"/>
      <w:bookmarkEnd w:id="567"/>
      <w:bookmarkEnd w:id="568"/>
      <w:bookmarkEnd w:id="603"/>
    </w:p>
    <w:p w14:paraId="2EE225A8" w14:textId="77777777" w:rsidR="00A90238" w:rsidRPr="00AB5FED" w:rsidRDefault="00A90238" w:rsidP="00A90238">
      <w:pPr>
        <w:pStyle w:val="Heading5"/>
        <w:rPr>
          <w:lang w:val="en-US"/>
        </w:rPr>
      </w:pPr>
      <w:bookmarkStart w:id="604" w:name="_Toc424654531"/>
      <w:bookmarkStart w:id="605" w:name="_Toc428365108"/>
      <w:bookmarkStart w:id="606" w:name="_Toc433209794"/>
      <w:bookmarkStart w:id="607" w:name="_Toc460616112"/>
      <w:bookmarkStart w:id="608" w:name="_Toc460616973"/>
      <w:bookmarkStart w:id="609" w:name="_Toc460662362"/>
      <w:bookmarkStart w:id="610" w:name="_Toc154701491"/>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.1</w:t>
      </w:r>
      <w:r w:rsidRPr="00AB5FED">
        <w:rPr>
          <w:lang w:val="en-US"/>
        </w:rPr>
        <w:tab/>
        <w:t>Private call setup in automatic commencement mode</w:t>
      </w:r>
      <w:bookmarkEnd w:id="604"/>
      <w:bookmarkEnd w:id="605"/>
      <w:bookmarkEnd w:id="606"/>
      <w:bookmarkEnd w:id="607"/>
      <w:bookmarkEnd w:id="608"/>
      <w:bookmarkEnd w:id="609"/>
      <w:bookmarkEnd w:id="610"/>
    </w:p>
    <w:p w14:paraId="34CB715A"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for communicating with another </w:t>
      </w:r>
      <w:r>
        <w:rPr>
          <w:rFonts w:hint="eastAsia"/>
          <w:lang w:val="en-US" w:eastAsia="zh-CN"/>
        </w:rPr>
        <w:t>MCVideo</w:t>
      </w:r>
      <w:r w:rsidRPr="00AB5FED">
        <w:rPr>
          <w:lang w:val="en-US"/>
        </w:rPr>
        <w:t xml:space="preserve"> user, with or without </w:t>
      </w:r>
      <w:r>
        <w:rPr>
          <w:rFonts w:hint="eastAsia"/>
          <w:lang w:val="en-US" w:eastAsia="zh-CN"/>
        </w:rPr>
        <w:t>transmission</w:t>
      </w:r>
      <w:r w:rsidRPr="00AB5FED">
        <w:rPr>
          <w:lang w:val="en-US"/>
        </w:rPr>
        <w:t xml:space="preserve"> control enabled, in an automatic commencement mode. </w:t>
      </w:r>
    </w:p>
    <w:p w14:paraId="7BC862EE" w14:textId="77777777" w:rsidR="00A90238" w:rsidRPr="00AB5FED"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 xml:space="preserve">.1-1 are the basic signalling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p>
    <w:p w14:paraId="5188517A" w14:textId="77777777" w:rsidR="00A90238" w:rsidRPr="00AB5FED" w:rsidRDefault="00A90238" w:rsidP="00A90238">
      <w:r w:rsidRPr="00AB5FED">
        <w:t>Pre-conditions:</w:t>
      </w:r>
    </w:p>
    <w:p w14:paraId="75AA8976" w14:textId="77777777" w:rsidR="00A90238" w:rsidRPr="00AB5FED" w:rsidRDefault="00A90238" w:rsidP="00A90238">
      <w:pPr>
        <w:pStyle w:val="B1"/>
      </w:pPr>
      <w:r>
        <w:t>1.</w:t>
      </w:r>
      <w:r>
        <w:tab/>
      </w:r>
      <w:r>
        <w:rPr>
          <w:rFonts w:hint="eastAsia"/>
          <w:lang w:val="en-US" w:eastAsia="zh-CN"/>
        </w:rPr>
        <w:t>MCVideo</w:t>
      </w:r>
      <w:r w:rsidRPr="00AB5FED">
        <w:t xml:space="preserve"> users on </w:t>
      </w:r>
      <w:r>
        <w:rPr>
          <w:rFonts w:hint="eastAsia"/>
          <w:lang w:val="en-US" w:eastAsia="zh-CN"/>
        </w:rPr>
        <w:t>MCVideo</w:t>
      </w:r>
      <w:r w:rsidRPr="00AB5FED">
        <w:t xml:space="preserve"> client 1 and </w:t>
      </w:r>
      <w:r>
        <w:rPr>
          <w:rFonts w:hint="eastAsia"/>
          <w:lang w:val="en-US" w:eastAsia="zh-CN"/>
        </w:rPr>
        <w:t>MCVideo</w:t>
      </w:r>
      <w:r w:rsidRPr="00AB5FED">
        <w:t xml:space="preserve"> client 2 are already registered for receiving </w:t>
      </w:r>
      <w:r>
        <w:rPr>
          <w:rFonts w:hint="eastAsia"/>
          <w:lang w:val="en-US" w:eastAsia="zh-CN"/>
        </w:rPr>
        <w:t>MCVideo</w:t>
      </w:r>
      <w:r w:rsidRPr="00AB5FED">
        <w:t xml:space="preserve"> service.</w:t>
      </w:r>
    </w:p>
    <w:p w14:paraId="2A687366" w14:textId="77777777" w:rsidR="00A90238" w:rsidRPr="00AB5FED" w:rsidRDefault="00A90238" w:rsidP="00A90238">
      <w:pPr>
        <w:pStyle w:val="B1"/>
      </w:pPr>
      <w:r>
        <w:t>2</w:t>
      </w:r>
      <w:r w:rsidRPr="00AB5FED">
        <w:t>.</w:t>
      </w:r>
      <w:r w:rsidRPr="00AB5FED">
        <w:tab/>
        <w:t xml:space="preserve">The calling </w:t>
      </w:r>
      <w:r>
        <w:rPr>
          <w:rFonts w:hint="eastAsia"/>
          <w:lang w:val="en-US" w:eastAsia="zh-CN"/>
        </w:rPr>
        <w:t>MCVideo</w:t>
      </w:r>
      <w:r w:rsidRPr="00AB5FED">
        <w:t xml:space="preserve"> user has selected automatic commencement mode for the call; or</w:t>
      </w:r>
    </w:p>
    <w:p w14:paraId="041FC987" w14:textId="77777777" w:rsidR="00A90238" w:rsidRDefault="00A90238" w:rsidP="00A90238">
      <w:pPr>
        <w:pStyle w:val="B1"/>
      </w:pPr>
      <w:r>
        <w:t>3</w:t>
      </w:r>
      <w:r w:rsidRPr="00AB5FED">
        <w:t>.</w:t>
      </w:r>
      <w:r w:rsidRPr="00AB5FED">
        <w:tab/>
        <w:t xml:space="preserve">The called </w:t>
      </w:r>
      <w:r>
        <w:rPr>
          <w:rFonts w:hint="eastAsia"/>
          <w:lang w:val="en-US" w:eastAsia="zh-CN"/>
        </w:rPr>
        <w:t>MCVideo</w:t>
      </w:r>
      <w:r w:rsidRPr="00AB5FED">
        <w:t xml:space="preserve"> client is set to automatic commencement mode.</w:t>
      </w:r>
    </w:p>
    <w:p w14:paraId="5282FFBB" w14:textId="77777777" w:rsidR="00A90238" w:rsidRDefault="00A90238" w:rsidP="00A90238">
      <w:pPr>
        <w:pStyle w:val="B1"/>
      </w:pPr>
      <w:r>
        <w:t>4.</w:t>
      </w:r>
      <w:r>
        <w:tab/>
      </w:r>
      <w:r w:rsidRPr="00CD4364">
        <w:t xml:space="preserve">Optionally, the MCVideo client 1 </w:t>
      </w:r>
      <w:r>
        <w:t>may have a</w:t>
      </w:r>
      <w:r w:rsidRPr="00CD4364">
        <w:t xml:space="preserve"> functional alias activated to be used.</w:t>
      </w:r>
    </w:p>
    <w:p w14:paraId="069991E9" w14:textId="77777777" w:rsidR="00A90238" w:rsidRPr="00AB5FED" w:rsidRDefault="00A90238" w:rsidP="00A90238">
      <w:pPr>
        <w:pStyle w:val="B1"/>
        <w:rPr>
          <w:lang w:val="en-US"/>
        </w:rPr>
      </w:pPr>
      <w:r>
        <w:t>5.</w:t>
      </w:r>
      <w:r>
        <w:tab/>
      </w:r>
      <w:r w:rsidRPr="00E951DB">
        <w:t>The</w:t>
      </w:r>
      <w:r>
        <w:t xml:space="preserve"> </w:t>
      </w:r>
      <w:r w:rsidRPr="002241D3">
        <w:t xml:space="preserve">MCVideo server </w:t>
      </w:r>
      <w:r>
        <w:t xml:space="preserve">may have </w:t>
      </w:r>
      <w:r w:rsidRPr="002241D3">
        <w:t>subscribed to the MCVideo functional alias controlling server within the MC system for functional alias activation/de-activation updates.</w:t>
      </w:r>
    </w:p>
    <w:p w14:paraId="4C7F5D7A" w14:textId="77777777" w:rsidR="00A90238" w:rsidRPr="00AB5FED" w:rsidRDefault="00A90238" w:rsidP="00A90238">
      <w:pPr>
        <w:pStyle w:val="TH"/>
      </w:pPr>
      <w:r w:rsidRPr="005E117E">
        <w:object w:dxaOrig="10291" w:dyaOrig="6390" w14:anchorId="4E64F3A1">
          <v:shape id="_x0000_i1048" type="#_x0000_t75" style="width:387.8pt;height:280.7pt" o:ole="">
            <v:imagedata r:id="rId57" o:title="" croptop="7987f" cropright="16161f"/>
          </v:shape>
          <o:OLEObject Type="Embed" ProgID="Visio.Drawing.15" ShapeID="_x0000_i1048" DrawAspect="Content" ObjectID="_1765314958" r:id="rId58"/>
        </w:object>
      </w:r>
    </w:p>
    <w:p w14:paraId="4D31F640"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2</w:t>
      </w:r>
      <w:r w:rsidRPr="00AB5FED">
        <w:t>.2.</w:t>
      </w:r>
      <w:r>
        <w:t>3</w:t>
      </w:r>
      <w:r w:rsidRPr="00AB5FED">
        <w:t xml:space="preserve">.1-1: Private call setup in automatic commencement mode– </w:t>
      </w:r>
      <w:r>
        <w:rPr>
          <w:rFonts w:hint="eastAsia"/>
          <w:lang w:val="en-US" w:eastAsia="zh-CN"/>
        </w:rPr>
        <w:t>MCVideo</w:t>
      </w:r>
      <w:r>
        <w:t xml:space="preserve"> users in the same MC</w:t>
      </w:r>
      <w:r w:rsidRPr="00AB5FED">
        <w:t xml:space="preserve"> system</w:t>
      </w:r>
    </w:p>
    <w:p w14:paraId="10C0C26E" w14:textId="77777777" w:rsidR="00A90238" w:rsidRPr="00AB5FED" w:rsidRDefault="00A90238" w:rsidP="00A90238">
      <w:pPr>
        <w:pStyle w:val="B1"/>
        <w:rPr>
          <w:lang w:eastAsia="zh-CN"/>
        </w:rPr>
      </w:pPr>
      <w:r>
        <w:t>1</w:t>
      </w:r>
      <w:r w:rsidRPr="00AB5FED">
        <w:t>.</w:t>
      </w:r>
      <w:r w:rsidRPr="00AB5FED">
        <w:tab/>
        <w:t xml:space="preserve">User at </w:t>
      </w:r>
      <w:r>
        <w:rPr>
          <w:rFonts w:hint="eastAsia"/>
          <w:lang w:val="en-US" w:eastAsia="zh-CN"/>
        </w:rPr>
        <w:t>MCVideo</w:t>
      </w:r>
      <w:r w:rsidRPr="00AB5FED">
        <w:t xml:space="preserve"> client 1 would like to initiate an </w:t>
      </w:r>
      <w:r>
        <w:rPr>
          <w:rFonts w:hint="eastAsia"/>
          <w:lang w:val="en-US" w:eastAsia="zh-CN"/>
        </w:rPr>
        <w:t>MCVideo</w:t>
      </w:r>
      <w:r w:rsidRPr="00AB5FED">
        <w:t xml:space="preserve"> private call for the chosen </w:t>
      </w:r>
      <w:r>
        <w:rPr>
          <w:rFonts w:hint="eastAsia"/>
          <w:lang w:val="en-US" w:eastAsia="zh-CN"/>
        </w:rPr>
        <w:t>MCVideo</w:t>
      </w:r>
      <w:r w:rsidRPr="00AB5FED">
        <w:t xml:space="preserve"> user. </w:t>
      </w:r>
      <w:bookmarkStart w:id="611" w:name="_Hlk5932038"/>
      <w:r>
        <w:t>The MCVideo user at MCVideo</w:t>
      </w:r>
      <w:r w:rsidRPr="00DD695C">
        <w:t xml:space="preserve"> client 1 may include a functional alias use</w:t>
      </w:r>
      <w:r>
        <w:t>d within the MCVideo private call</w:t>
      </w:r>
      <w:r w:rsidRPr="00AB1E68">
        <w:t>.</w:t>
      </w:r>
      <w:bookmarkEnd w:id="611"/>
    </w:p>
    <w:p w14:paraId="4DEFACE2" w14:textId="77777777" w:rsidR="00A90238" w:rsidRPr="00AB5FED" w:rsidRDefault="00A90238" w:rsidP="00A90238">
      <w:pPr>
        <w:pStyle w:val="B1"/>
      </w:pPr>
      <w:r>
        <w:t>2</w:t>
      </w:r>
      <w:r w:rsidRPr="00AB5FED">
        <w:t>.</w:t>
      </w:r>
      <w:r w:rsidRPr="00AB5FED">
        <w:tab/>
      </w:r>
      <w:r>
        <w:rPr>
          <w:rFonts w:hint="eastAsia"/>
          <w:lang w:val="en-US" w:eastAsia="zh-CN"/>
        </w:rPr>
        <w:t>MCVideo</w:t>
      </w:r>
      <w:r w:rsidRPr="00AB5FED">
        <w:t xml:space="preserve"> client 1 sends an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server (via SIP core) 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 The </w:t>
      </w:r>
      <w:r>
        <w:rPr>
          <w:rFonts w:hint="eastAsia"/>
          <w:lang w:val="en-US" w:eastAsia="zh-CN"/>
        </w:rPr>
        <w:t>MCVideo</w:t>
      </w:r>
      <w:r w:rsidRPr="00AB5FED">
        <w:t xml:space="preserve"> private call request contains the </w:t>
      </w:r>
      <w:r>
        <w:rPr>
          <w:rFonts w:hint="eastAsia"/>
          <w:lang w:eastAsia="zh-CN"/>
        </w:rPr>
        <w:t>MC</w:t>
      </w:r>
      <w:r>
        <w:rPr>
          <w:lang w:eastAsia="zh-CN"/>
        </w:rPr>
        <w:t>Video</w:t>
      </w:r>
      <w:r>
        <w:rPr>
          <w:rFonts w:hint="eastAsia"/>
          <w:lang w:eastAsia="zh-CN"/>
        </w:rPr>
        <w:t xml:space="preserve"> ID</w:t>
      </w:r>
      <w:r w:rsidRPr="00AB5FED">
        <w:t xml:space="preserve"> </w:t>
      </w:r>
      <w:r>
        <w:t xml:space="preserve">or the functional alias </w:t>
      </w:r>
      <w:r w:rsidRPr="00AB5FED">
        <w:t xml:space="preserve">of invited user, an SDP offer containing one or more media types. The </w:t>
      </w:r>
      <w:r>
        <w:rPr>
          <w:rFonts w:hint="eastAsia"/>
          <w:lang w:val="en-US" w:eastAsia="zh-CN"/>
        </w:rPr>
        <w:t>MCVideo</w:t>
      </w:r>
      <w:r w:rsidRPr="00AB5FED">
        <w:t xml:space="preserve"> client 1 may include a Requested commencement mode that indicates that the call is to be established in automatic commencement mode if automatic commencement mode is requested by the initiating user.</w:t>
      </w:r>
    </w:p>
    <w:p w14:paraId="7EC83968" w14:textId="77777777" w:rsidR="00A90238"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624F4CC8" w14:textId="77777777" w:rsidR="00A90238" w:rsidRPr="00E94443" w:rsidRDefault="00A90238" w:rsidP="00A90238">
      <w:pPr>
        <w:pStyle w:val="B1"/>
      </w:pPr>
      <w:r>
        <w:t>3</w:t>
      </w:r>
      <w:r w:rsidRPr="00AB5FED">
        <w:t>.</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 </w:t>
      </w:r>
      <w:bookmarkStart w:id="612" w:name="_Hlk5932171"/>
      <w:r w:rsidRPr="00AB1E68">
        <w:t>MCVideo server verifies whether the provided functional alias, if present, can be used and has been activated for the user.</w:t>
      </w:r>
      <w:bookmarkEnd w:id="612"/>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If the </w:t>
      </w:r>
      <w:r>
        <w:rPr>
          <w:rFonts w:hint="eastAsia"/>
          <w:lang w:val="en-US" w:eastAsia="zh-CN"/>
        </w:rPr>
        <w:t>MCVideo</w:t>
      </w:r>
      <w:r w:rsidRPr="00AB5FED">
        <w:t xml:space="preserve"> private call request requested automatic commencement mode then the </w:t>
      </w:r>
      <w:r>
        <w:rPr>
          <w:rFonts w:hint="eastAsia"/>
          <w:lang w:val="en-US" w:eastAsia="zh-CN"/>
        </w:rPr>
        <w:t>MCVideo</w:t>
      </w:r>
      <w:r w:rsidRPr="00AB5FED">
        <w:t xml:space="preserve"> server also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a private call in automatic commencement mode.</w:t>
      </w:r>
      <w:r w:rsidRPr="00966CF3">
        <w:t xml:space="preserve"> </w:t>
      </w:r>
    </w:p>
    <w:p w14:paraId="17417431" w14:textId="77777777" w:rsidR="00A90238" w:rsidRDefault="00A90238" w:rsidP="00A90238">
      <w:pPr>
        <w:pStyle w:val="NO"/>
      </w:pPr>
      <w:r w:rsidRPr="00E94443">
        <w:t>NOTE 2:</w:t>
      </w:r>
      <w:r w:rsidRPr="00E94443">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451345FB"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E86B49">
        <w:t>with a functional alias resolution response message that contains</w:t>
      </w:r>
      <w:r>
        <w:t xml:space="preserve"> the resolved MCVideo ID back to MCVideo client 1.</w:t>
      </w:r>
    </w:p>
    <w:p w14:paraId="0F708148" w14:textId="73B8CB49" w:rsidR="00A90238" w:rsidRDefault="00A90238" w:rsidP="00A90238">
      <w:pPr>
        <w:pStyle w:val="B1"/>
      </w:pPr>
      <w:r>
        <w:lastRenderedPageBreak/>
        <w:t>4b.</w:t>
      </w:r>
      <w:r>
        <w:tab/>
        <w:t xml:space="preserve">If the MCVideo server replies with a MCVideo functional alias resolution response message,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towards the</w:t>
      </w:r>
      <w:r w:rsidRPr="002710B4">
        <w:t xml:space="preserve"> </w:t>
      </w:r>
      <w:r>
        <w:t xml:space="preserve">resolved </w:t>
      </w:r>
      <w:r w:rsidRPr="002710B4">
        <w:t>MCVideo ID</w:t>
      </w:r>
      <w:r>
        <w:t>.</w:t>
      </w:r>
    </w:p>
    <w:p w14:paraId="6A1C6B7D" w14:textId="77777777" w:rsidR="00A90238" w:rsidRPr="00AB5FED" w:rsidRDefault="00A90238" w:rsidP="00A90238">
      <w:pPr>
        <w:pStyle w:val="NO"/>
      </w:pPr>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p>
    <w:p w14:paraId="5F548D6C" w14:textId="77777777" w:rsidR="00A90238" w:rsidRPr="00AB5FED" w:rsidRDefault="00A90238" w:rsidP="00A90238">
      <w:pPr>
        <w:pStyle w:val="B1"/>
      </w:pPr>
      <w:r>
        <w:t>5</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49C26178" w14:textId="77777777" w:rsidR="00A90238" w:rsidRPr="00AB5FED" w:rsidRDefault="00A90238" w:rsidP="00A90238">
      <w:pPr>
        <w:pStyle w:val="NO"/>
      </w:pPr>
      <w:r w:rsidRPr="00AB5FED">
        <w:t>NOTE</w:t>
      </w:r>
      <w:r>
        <w:t> 4</w:t>
      </w:r>
      <w:r w:rsidRPr="00AB5FED">
        <w:t>:</w:t>
      </w:r>
      <w:r w:rsidRPr="00AB5FED">
        <w:tab/>
        <w:t xml:space="preserve">Step </w:t>
      </w:r>
      <w:r>
        <w:t>5</w:t>
      </w:r>
      <w:r w:rsidRPr="00AB5FED">
        <w:t xml:space="preserve"> can occur at any time following step </w:t>
      </w:r>
      <w:r>
        <w:t>4b</w:t>
      </w:r>
      <w:r w:rsidRPr="00AB5FED">
        <w:t xml:space="preserve">, and prior to step </w:t>
      </w:r>
      <w:r>
        <w:t>9</w:t>
      </w:r>
      <w:r w:rsidRPr="00AB5FED">
        <w:t>.</w:t>
      </w:r>
    </w:p>
    <w:p w14:paraId="41220E63" w14:textId="77777777" w:rsidR="00A90238" w:rsidRPr="00AB5FED" w:rsidRDefault="00A90238" w:rsidP="00A90238">
      <w:pPr>
        <w:pStyle w:val="B1"/>
      </w:pPr>
      <w:r>
        <w:t>6</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 service</w:t>
      </w:r>
      <w:r w:rsidRPr="00AB5FED">
        <w:t xml:space="preserve"> ID </w:t>
      </w:r>
      <w:r w:rsidRPr="00FE0A32">
        <w:t>and, if available the functional alias</w:t>
      </w:r>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528EC4FB" w14:textId="77777777" w:rsidR="00A90238" w:rsidRPr="00AB5FED" w:rsidRDefault="00A90238" w:rsidP="00A90238">
      <w:pPr>
        <w:pStyle w:val="B1"/>
      </w:pPr>
      <w:r>
        <w:t>7</w:t>
      </w:r>
      <w:r w:rsidRPr="00AB5FED">
        <w:t>.</w:t>
      </w:r>
      <w:r w:rsidRPr="00AB5FED">
        <w:tab/>
        <w:t xml:space="preserve">The receiving </w:t>
      </w:r>
      <w:r>
        <w:rPr>
          <w:rFonts w:hint="eastAsia"/>
          <w:lang w:val="en-US" w:eastAsia="zh-CN"/>
        </w:rPr>
        <w:t>MCVideo</w:t>
      </w:r>
      <w:r w:rsidRPr="00AB5FED">
        <w:t xml:space="preserve"> client 2 notifies the user about the incoming private call.</w:t>
      </w:r>
      <w:r>
        <w:t xml:space="preserve"> </w:t>
      </w:r>
      <w:r w:rsidRPr="00243DC1">
        <w:t>If the functional alias of the calling user is included, it is displayed.</w:t>
      </w:r>
    </w:p>
    <w:p w14:paraId="4A27A2EE" w14:textId="77777777" w:rsidR="00A90238" w:rsidRPr="00AB5FED" w:rsidRDefault="00A90238" w:rsidP="00A90238">
      <w:pPr>
        <w:pStyle w:val="B1"/>
      </w:pPr>
      <w:r>
        <w:t>8</w:t>
      </w:r>
      <w:r w:rsidRPr="00AB5FED">
        <w:t>.</w:t>
      </w:r>
      <w:r>
        <w:tab/>
      </w:r>
      <w:r w:rsidRPr="00AB5FED">
        <w:t xml:space="preserve">The receiving </w:t>
      </w:r>
      <w:r>
        <w:rPr>
          <w:rFonts w:hint="eastAsia"/>
          <w:lang w:val="en-US" w:eastAsia="zh-CN"/>
        </w:rPr>
        <w:t>MCVideo</w:t>
      </w:r>
      <w:r w:rsidRPr="00AB5FED">
        <w:t xml:space="preserve"> client 2 accepts the private call automatically, and an </w:t>
      </w:r>
      <w:r>
        <w:rPr>
          <w:rFonts w:hint="eastAsia"/>
          <w:lang w:val="en-US" w:eastAsia="zh-CN"/>
        </w:rPr>
        <w:t>MCVideo</w:t>
      </w:r>
      <w:r w:rsidRPr="00AB5FED">
        <w:t xml:space="preserve"> private call response is sent to the </w:t>
      </w:r>
      <w:r>
        <w:rPr>
          <w:rFonts w:hint="eastAsia"/>
          <w:lang w:val="en-US" w:eastAsia="zh-CN"/>
        </w:rPr>
        <w:t>MCVideo</w:t>
      </w:r>
      <w:r w:rsidRPr="00AB5FED">
        <w:t xml:space="preserve"> server (via SIP core).</w:t>
      </w:r>
    </w:p>
    <w:p w14:paraId="6DA264D1" w14:textId="77777777" w:rsidR="00A90238" w:rsidRPr="00AB5FED" w:rsidRDefault="00A90238" w:rsidP="00A90238">
      <w:pPr>
        <w:pStyle w:val="B1"/>
      </w:pPr>
      <w:r>
        <w:t>9</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p>
    <w:p w14:paraId="0A029666" w14:textId="77777777" w:rsidR="00A90238" w:rsidRDefault="00A90238" w:rsidP="00A90238">
      <w:pPr>
        <w:pStyle w:val="B1"/>
        <w:rPr>
          <w:lang w:eastAsia="zh-CN"/>
        </w:rPr>
      </w:pPr>
      <w:r>
        <w:t>10</w:t>
      </w:r>
      <w:r w:rsidRPr="00AB5FED">
        <w:t>.</w:t>
      </w:r>
      <w:r w:rsidRPr="00AB5FED">
        <w:tab/>
      </w:r>
      <w:r>
        <w:rPr>
          <w:rFonts w:hint="eastAsia"/>
          <w:lang w:val="en-US" w:eastAsia="zh-CN"/>
        </w:rPr>
        <w:t>MCVideo</w:t>
      </w:r>
      <w:r w:rsidRPr="00AB5FED">
        <w:t xml:space="preserve"> client 1 and </w:t>
      </w:r>
      <w:r>
        <w:rPr>
          <w:rFonts w:hint="eastAsia"/>
          <w:lang w:val="en-US" w:eastAsia="zh-CN"/>
        </w:rPr>
        <w:t>MCVideo</w:t>
      </w:r>
      <w:r w:rsidRPr="00AB5FED">
        <w:t xml:space="preserve"> client 2 have successfully established media plane </w:t>
      </w:r>
      <w:r>
        <w:t xml:space="preserve">and transmission control </w:t>
      </w:r>
      <w:r w:rsidRPr="00AB5FED">
        <w:t xml:space="preserve">for communication and </w:t>
      </w:r>
      <w:r>
        <w:t>both</w:t>
      </w:r>
      <w:r w:rsidRPr="00AB5FED">
        <w:t xml:space="preserve"> user</w:t>
      </w:r>
      <w:r>
        <w:t>s</w:t>
      </w:r>
      <w:r w:rsidRPr="00AB5FED">
        <w:t xml:space="preserve"> </w:t>
      </w:r>
      <w:r>
        <w:t xml:space="preserve">can </w:t>
      </w:r>
      <w:r w:rsidRPr="00AB5FED">
        <w:t>transmit media.</w:t>
      </w:r>
    </w:p>
    <w:p w14:paraId="20506CE5" w14:textId="77777777" w:rsidR="00A90238" w:rsidRPr="00AB5FED" w:rsidRDefault="00A90238" w:rsidP="00A90238">
      <w:pPr>
        <w:pStyle w:val="Heading5"/>
      </w:pPr>
      <w:bookmarkStart w:id="613" w:name="_Toc424654532"/>
      <w:bookmarkStart w:id="614" w:name="_Toc428365109"/>
      <w:bookmarkStart w:id="615" w:name="_Toc433209795"/>
      <w:bookmarkStart w:id="616" w:name="_Toc460616113"/>
      <w:bookmarkStart w:id="617" w:name="_Toc460616974"/>
      <w:bookmarkStart w:id="618" w:name="_Toc460662363"/>
      <w:bookmarkStart w:id="619" w:name="_Toc154701492"/>
      <w:r>
        <w:t>7</w:t>
      </w:r>
      <w:r w:rsidRPr="00AB5FED">
        <w:t>.</w:t>
      </w:r>
      <w:r>
        <w:t>2</w:t>
      </w:r>
      <w:r w:rsidRPr="00AB5FED">
        <w:t>.2.</w:t>
      </w:r>
      <w:r>
        <w:t>3</w:t>
      </w:r>
      <w:r w:rsidRPr="00AB5FED">
        <w:t>.2</w:t>
      </w:r>
      <w:r w:rsidRPr="00AB5FED">
        <w:tab/>
        <w:t>Private call setup in manual commencement mode</w:t>
      </w:r>
      <w:bookmarkEnd w:id="613"/>
      <w:bookmarkEnd w:id="614"/>
      <w:bookmarkEnd w:id="615"/>
      <w:bookmarkEnd w:id="616"/>
      <w:bookmarkEnd w:id="617"/>
      <w:bookmarkEnd w:id="618"/>
      <w:bookmarkEnd w:id="619"/>
      <w:r w:rsidRPr="00AB5FED">
        <w:t xml:space="preserve"> </w:t>
      </w:r>
    </w:p>
    <w:p w14:paraId="486E5C9D" w14:textId="77777777" w:rsidR="00A90238" w:rsidRPr="00AB5FED" w:rsidRDefault="00A90238" w:rsidP="00A90238">
      <w:pPr>
        <w:pStyle w:val="Heading6"/>
      </w:pPr>
      <w:bookmarkStart w:id="620" w:name="_Toc424654533"/>
      <w:bookmarkStart w:id="621" w:name="_Toc428365110"/>
      <w:bookmarkStart w:id="622" w:name="_Toc433209796"/>
      <w:bookmarkStart w:id="623" w:name="_Toc460616114"/>
      <w:bookmarkStart w:id="624" w:name="_Toc460616975"/>
      <w:bookmarkStart w:id="625" w:name="_Toc460662364"/>
      <w:bookmarkStart w:id="626" w:name="_Toc154701493"/>
      <w:r>
        <w:t>7</w:t>
      </w:r>
      <w:r w:rsidRPr="00AB5FED">
        <w:t>.</w:t>
      </w:r>
      <w:r>
        <w:t>2</w:t>
      </w:r>
      <w:r w:rsidRPr="00AB5FED">
        <w:t>.2.</w:t>
      </w:r>
      <w:r>
        <w:t>3</w:t>
      </w:r>
      <w:r w:rsidRPr="00AB5FED">
        <w:t>.2.1</w:t>
      </w:r>
      <w:r w:rsidRPr="00AB5FED">
        <w:tab/>
        <w:t>Description</w:t>
      </w:r>
      <w:bookmarkEnd w:id="620"/>
      <w:bookmarkEnd w:id="621"/>
      <w:bookmarkEnd w:id="622"/>
      <w:bookmarkEnd w:id="623"/>
      <w:bookmarkEnd w:id="624"/>
      <w:bookmarkEnd w:id="625"/>
      <w:bookmarkEnd w:id="626"/>
    </w:p>
    <w:p w14:paraId="4CE3E18E" w14:textId="77777777" w:rsidR="00A90238" w:rsidRPr="00AB5FED" w:rsidRDefault="00A90238" w:rsidP="00A90238">
      <w:r w:rsidRPr="00AB5FED">
        <w:t>Figure </w:t>
      </w:r>
      <w:r>
        <w:t>7</w:t>
      </w:r>
      <w:r w:rsidRPr="00AB5FED">
        <w:t>.</w:t>
      </w:r>
      <w:r>
        <w:t>2</w:t>
      </w:r>
      <w:r w:rsidRPr="00AB5FED">
        <w:t>.2.</w:t>
      </w:r>
      <w:r>
        <w:t>3</w:t>
      </w:r>
      <w:r w:rsidRPr="00AB5FED">
        <w:t xml:space="preserve">.2.2-1 describes the basic procedure for the </w:t>
      </w:r>
      <w:r>
        <w:t>MCVideo</w:t>
      </w:r>
      <w:r w:rsidRPr="00AB5FED">
        <w:t xml:space="preserve"> client initiating an </w:t>
      </w:r>
      <w:r>
        <w:t>MCVideo</w:t>
      </w:r>
      <w:r w:rsidRPr="00AB5FED">
        <w:t xml:space="preserve"> private call that uses manual commencement mode. The flow may use a </w:t>
      </w:r>
      <w:r>
        <w:t>transmit media request</w:t>
      </w:r>
      <w:r w:rsidRPr="00AB5FED">
        <w:t xml:space="preserve"> in the </w:t>
      </w:r>
      <w:r>
        <w:t>MCVideo</w:t>
      </w:r>
      <w:r w:rsidRPr="00AB5FED">
        <w:t xml:space="preserve"> private call request indicating that the originator will be </w:t>
      </w:r>
      <w:r>
        <w:t>granted permission to transmit</w:t>
      </w:r>
      <w:r w:rsidRPr="00AB5FED">
        <w:t xml:space="preserve"> when the call starts and eliminates the need for a separate initial </w:t>
      </w:r>
      <w:r>
        <w:t>transmit media request</w:t>
      </w:r>
      <w:r w:rsidRPr="00AB5FED">
        <w:t xml:space="preserve"> message during media plane establishment. Alternatively, the call initiation may be sent without the </w:t>
      </w:r>
      <w:r>
        <w:t>transmit media request</w:t>
      </w:r>
      <w:r w:rsidRPr="00AB5FED">
        <w:t xml:space="preserve">, which allows the called party to </w:t>
      </w:r>
      <w:r>
        <w:t>transmit media request</w:t>
      </w:r>
      <w:r w:rsidRPr="00AB5FED">
        <w:t xml:space="preserve"> first.</w:t>
      </w:r>
    </w:p>
    <w:p w14:paraId="5D50DB5A" w14:textId="77777777" w:rsidR="00A90238" w:rsidRPr="00AB5FED" w:rsidRDefault="00A90238" w:rsidP="00A90238">
      <w:pPr>
        <w:pStyle w:val="Heading6"/>
      </w:pPr>
      <w:bookmarkStart w:id="627" w:name="_Toc424654534"/>
      <w:bookmarkStart w:id="628" w:name="_Toc428365111"/>
      <w:bookmarkStart w:id="629" w:name="_Toc433209797"/>
      <w:bookmarkStart w:id="630" w:name="_Toc460616115"/>
      <w:bookmarkStart w:id="631" w:name="_Toc460616976"/>
      <w:bookmarkStart w:id="632" w:name="_Toc460662365"/>
      <w:bookmarkStart w:id="633" w:name="_Toc154701494"/>
      <w:r>
        <w:t>7</w:t>
      </w:r>
      <w:r w:rsidRPr="00AB5FED">
        <w:t>.</w:t>
      </w:r>
      <w:r>
        <w:t>2</w:t>
      </w:r>
      <w:r w:rsidRPr="00AB5FED">
        <w:t>.2.</w:t>
      </w:r>
      <w:r>
        <w:t>3</w:t>
      </w:r>
      <w:r w:rsidRPr="00AB5FED">
        <w:t>.2.2</w:t>
      </w:r>
      <w:r w:rsidRPr="00AB5FED">
        <w:tab/>
        <w:t>Procedure</w:t>
      </w:r>
      <w:bookmarkEnd w:id="627"/>
      <w:bookmarkEnd w:id="628"/>
      <w:bookmarkEnd w:id="629"/>
      <w:bookmarkEnd w:id="630"/>
      <w:bookmarkEnd w:id="631"/>
      <w:bookmarkEnd w:id="632"/>
      <w:bookmarkEnd w:id="633"/>
    </w:p>
    <w:p w14:paraId="01FBF293" w14:textId="77777777" w:rsidR="00A90238" w:rsidRPr="00AB5FED" w:rsidRDefault="00A90238" w:rsidP="00A90238">
      <w:r w:rsidRPr="00AB5FED">
        <w:t xml:space="preserve">Both clients are served by the primary </w:t>
      </w:r>
      <w:r>
        <w:t>MC</w:t>
      </w:r>
      <w:r w:rsidRPr="00AB5FED">
        <w:t xml:space="preserve"> service provider in figure </w:t>
      </w:r>
      <w:r>
        <w:t>7</w:t>
      </w:r>
      <w:r w:rsidRPr="00AB5FED">
        <w:t>.</w:t>
      </w:r>
      <w:r>
        <w:t>2</w:t>
      </w:r>
      <w:r w:rsidRPr="00AB5FED">
        <w:t>.2.</w:t>
      </w:r>
      <w:r>
        <w:t>3</w:t>
      </w:r>
      <w:r w:rsidRPr="00AB5FED">
        <w:t xml:space="preserve">.2.2-1. </w:t>
      </w:r>
    </w:p>
    <w:p w14:paraId="3995B3F0" w14:textId="77777777" w:rsidR="00A90238" w:rsidRPr="00AB5FED" w:rsidRDefault="00A90238" w:rsidP="00A90238">
      <w:r w:rsidRPr="00AB5FED">
        <w:t>Pre-conditions:</w:t>
      </w:r>
    </w:p>
    <w:p w14:paraId="3F24E36B" w14:textId="77777777" w:rsidR="00A90238" w:rsidRPr="00AB5FED" w:rsidRDefault="00A90238" w:rsidP="00A90238">
      <w:pPr>
        <w:pStyle w:val="B1"/>
      </w:pPr>
      <w:r w:rsidRPr="00AB5FED">
        <w:t>1.</w:t>
      </w:r>
      <w:r w:rsidRPr="00AB5FED">
        <w:tab/>
      </w:r>
      <w:r>
        <w:t>MCVideo</w:t>
      </w:r>
      <w:r w:rsidRPr="00AB5FED">
        <w:t xml:space="preserve"> client 1 and </w:t>
      </w:r>
      <w:r>
        <w:t>MCVideo</w:t>
      </w:r>
      <w:r w:rsidRPr="00AB5FED">
        <w:t xml:space="preserve"> client 2 are both registered and their respective users, </w:t>
      </w:r>
      <w:r>
        <w:t>MCVideo</w:t>
      </w:r>
      <w:r w:rsidRPr="00AB5FED">
        <w:t xml:space="preserve"> user 1 and </w:t>
      </w:r>
      <w:r>
        <w:t>MCVideo</w:t>
      </w:r>
      <w:r w:rsidRPr="00AB5FED">
        <w:t xml:space="preserve"> user 2, are authenticated and authorized to use the </w:t>
      </w:r>
      <w:r>
        <w:t>MCVideo</w:t>
      </w:r>
      <w:r w:rsidRPr="00AB5FED">
        <w:t xml:space="preserve"> service</w:t>
      </w:r>
      <w:r>
        <w:t>.</w:t>
      </w:r>
    </w:p>
    <w:p w14:paraId="05355990" w14:textId="77777777" w:rsidR="00A90238" w:rsidRPr="00AB5FED" w:rsidRDefault="00A90238" w:rsidP="00A90238">
      <w:pPr>
        <w:pStyle w:val="B1"/>
      </w:pPr>
      <w:r>
        <w:t>2</w:t>
      </w:r>
      <w:r w:rsidRPr="00AB5FED">
        <w:t>.</w:t>
      </w:r>
      <w:r w:rsidRPr="00AB5FED">
        <w:tab/>
        <w:t xml:space="preserve">The calling </w:t>
      </w:r>
      <w:r>
        <w:t>MCVideo</w:t>
      </w:r>
      <w:r w:rsidRPr="00AB5FED">
        <w:t xml:space="preserve"> user has selected manual commencement mode or has not specified a commencement mode for the call; and</w:t>
      </w:r>
    </w:p>
    <w:p w14:paraId="6AB9AD0C" w14:textId="77777777" w:rsidR="00A90238" w:rsidRDefault="00A90238" w:rsidP="00A90238">
      <w:pPr>
        <w:pStyle w:val="B1"/>
      </w:pPr>
      <w:r>
        <w:t>3</w:t>
      </w:r>
      <w:r w:rsidRPr="00AB5FED">
        <w:t>.</w:t>
      </w:r>
      <w:r w:rsidRPr="00AB5FED">
        <w:tab/>
        <w:t xml:space="preserve">The called </w:t>
      </w:r>
      <w:r>
        <w:t>MCVideo</w:t>
      </w:r>
      <w:r w:rsidRPr="00AB5FED">
        <w:t xml:space="preserve"> client is set to manual commencement mode.</w:t>
      </w:r>
    </w:p>
    <w:p w14:paraId="703086FD" w14:textId="77777777" w:rsidR="00A90238" w:rsidRDefault="00A90238" w:rsidP="00A90238">
      <w:pPr>
        <w:pStyle w:val="B1"/>
      </w:pPr>
      <w:r>
        <w:t>4.</w:t>
      </w:r>
      <w:r>
        <w:tab/>
      </w:r>
      <w:r w:rsidRPr="00C973A2">
        <w:t>Optionally, the MCVideo client 1 may have a functional alias activated to be used</w:t>
      </w:r>
      <w:r>
        <w:t>.</w:t>
      </w:r>
    </w:p>
    <w:p w14:paraId="10B78BC1" w14:textId="77777777" w:rsidR="00A90238" w:rsidRPr="00AB5FED" w:rsidRDefault="00A90238" w:rsidP="00A90238">
      <w:pPr>
        <w:pStyle w:val="B1"/>
      </w:pPr>
      <w:r>
        <w:t>5.</w:t>
      </w:r>
      <w:r>
        <w:tab/>
        <w:t xml:space="preserve">The </w:t>
      </w:r>
      <w:r>
        <w:rPr>
          <w:lang w:val="en-US"/>
        </w:rPr>
        <w:t>MCVideo server may have subscribed to the MCVideo functional alias controlling server within the MC system for functional alias activation/de-activation updates</w:t>
      </w:r>
      <w:r w:rsidRPr="00D47937">
        <w:t>.</w:t>
      </w:r>
    </w:p>
    <w:p w14:paraId="6C7917B1" w14:textId="77777777" w:rsidR="00A90238" w:rsidRPr="00AB5FED" w:rsidRDefault="00A90238" w:rsidP="00A90238">
      <w:pPr>
        <w:pStyle w:val="TH"/>
      </w:pPr>
      <w:r w:rsidRPr="002568C6">
        <w:object w:dxaOrig="8235" w:dyaOrig="7246" w14:anchorId="11E337AA">
          <v:shape id="_x0000_i1049" type="#_x0000_t75" style="width:412.4pt;height:363.2pt" o:ole="">
            <v:imagedata r:id="rId59" o:title=""/>
          </v:shape>
          <o:OLEObject Type="Embed" ProgID="Visio.Drawing.15" ShapeID="_x0000_i1049" DrawAspect="Content" ObjectID="_1765314959" r:id="rId60"/>
        </w:object>
      </w:r>
    </w:p>
    <w:p w14:paraId="7C8EE46C" w14:textId="77777777" w:rsidR="00A90238" w:rsidRPr="00AB5FED" w:rsidRDefault="00A90238" w:rsidP="00A90238">
      <w:pPr>
        <w:pStyle w:val="TF"/>
      </w:pPr>
      <w:r w:rsidRPr="00AB5FED">
        <w:t>Figure 7.2.2.</w:t>
      </w:r>
      <w:r>
        <w:t>3</w:t>
      </w:r>
      <w:r w:rsidRPr="00AB5FED">
        <w:t>.2</w:t>
      </w:r>
      <w:r>
        <w:t>.2</w:t>
      </w:r>
      <w:r w:rsidRPr="00AB5FED">
        <w:t xml:space="preserve">-1: </w:t>
      </w:r>
      <w:r>
        <w:t>MCVideo</w:t>
      </w:r>
      <w:r w:rsidRPr="00AB5FED">
        <w:t xml:space="preserve"> private call in manual commencement mode– </w:t>
      </w:r>
      <w:r>
        <w:t>MCVideo users in the same MC</w:t>
      </w:r>
      <w:r w:rsidRPr="00AB5FED">
        <w:t xml:space="preserve"> system</w:t>
      </w:r>
    </w:p>
    <w:p w14:paraId="10DDFEA5" w14:textId="77777777" w:rsidR="00A90238" w:rsidRPr="00AB5FED" w:rsidRDefault="00A90238" w:rsidP="00A90238">
      <w:pPr>
        <w:pStyle w:val="B1"/>
      </w:pPr>
      <w:r>
        <w:t>1</w:t>
      </w:r>
      <w:r w:rsidRPr="00AB5FED">
        <w:t>.</w:t>
      </w:r>
      <w:r w:rsidRPr="00AB5FED">
        <w:tab/>
      </w:r>
      <w:r>
        <w:t>MCVideo</w:t>
      </w:r>
      <w:r w:rsidRPr="00AB5FED">
        <w:t xml:space="preserve"> user at </w:t>
      </w:r>
      <w:r>
        <w:t>MCVideo</w:t>
      </w:r>
      <w:r w:rsidRPr="00AB5FED">
        <w:t xml:space="preserve"> client 1 would like to initiate an </w:t>
      </w:r>
      <w:r>
        <w:t>MCVideo</w:t>
      </w:r>
      <w:r w:rsidRPr="00AB5FED">
        <w:t xml:space="preserve"> private call for the selected </w:t>
      </w:r>
      <w:r>
        <w:t>MCVideo</w:t>
      </w:r>
      <w:r w:rsidRPr="00AB5FED">
        <w:t xml:space="preserve"> user. </w:t>
      </w:r>
      <w:r>
        <w:t>The MCVideo user at MCVideo</w:t>
      </w:r>
      <w:r w:rsidRPr="00DD695C">
        <w:t xml:space="preserve"> client 1 may include a functional alias used </w:t>
      </w:r>
      <w:r>
        <w:t>within the MCVideo private call</w:t>
      </w:r>
      <w:r w:rsidRPr="00D47937">
        <w:t>.</w:t>
      </w:r>
    </w:p>
    <w:p w14:paraId="2F7EB9B6" w14:textId="77777777" w:rsidR="00A90238" w:rsidRDefault="00A90238" w:rsidP="00A90238">
      <w:pPr>
        <w:pStyle w:val="B1"/>
      </w:pPr>
      <w:r>
        <w:t>2</w:t>
      </w:r>
      <w:r w:rsidRPr="00AB5FED">
        <w:t>.</w:t>
      </w:r>
      <w:r w:rsidRPr="00AB5FED">
        <w:tab/>
      </w:r>
      <w:r>
        <w:t>MCVideo</w:t>
      </w:r>
      <w:r w:rsidRPr="00AB5FED">
        <w:t xml:space="preserve"> client 1 sends an </w:t>
      </w:r>
      <w:r w:rsidRPr="000F09EC">
        <w:t>MCVideo</w:t>
      </w:r>
      <w:r w:rsidRPr="00AB5FED">
        <w:t xml:space="preserve"> private call request addressed to the </w:t>
      </w:r>
      <w:r>
        <w:t>MC service</w:t>
      </w:r>
      <w:r w:rsidRPr="00AB5FED">
        <w:t xml:space="preserve"> ID of </w:t>
      </w:r>
      <w:r>
        <w:t>MCVideo</w:t>
      </w:r>
      <w:r w:rsidRPr="00AB5FED">
        <w:t xml:space="preserve"> user 2 using an </w:t>
      </w:r>
      <w:r>
        <w:t>MCVideo</w:t>
      </w:r>
      <w:r w:rsidRPr="00AB5FED">
        <w:t xml:space="preserve"> service identifier as defined in 3GPP TS 23.228 [</w:t>
      </w:r>
      <w:r>
        <w:t>5</w:t>
      </w:r>
      <w:r w:rsidRPr="00AB5FED">
        <w:t xml:space="preserve">] (possible for the SIP core to route the request to the </w:t>
      </w:r>
      <w:r>
        <w:t>MCVideo</w:t>
      </w:r>
      <w:r w:rsidRPr="00AB5FED">
        <w:t xml:space="preserve"> server). The </w:t>
      </w:r>
      <w:r>
        <w:t>MCVideo</w:t>
      </w:r>
      <w:r w:rsidRPr="00AB5FED">
        <w:t xml:space="preserve"> private call request contains the </w:t>
      </w:r>
      <w:r>
        <w:t>MC service</w:t>
      </w:r>
      <w:r w:rsidRPr="00AB5FED">
        <w:t xml:space="preserve"> ID </w:t>
      </w:r>
      <w:r>
        <w:t xml:space="preserve">or the functional alias </w:t>
      </w:r>
      <w:r w:rsidRPr="00AB5FED">
        <w:t xml:space="preserve">of invited user and an SDP offer containing one or more media types. The </w:t>
      </w:r>
      <w:r>
        <w:t>MCVideo</w:t>
      </w:r>
      <w:r w:rsidRPr="00AB5FED">
        <w:t xml:space="preserve"> client 1 may include a requested commencement mode that indicates that the call is to be established in manual commencement mode if manual commencement mode is requested by the initiating user.</w:t>
      </w:r>
    </w:p>
    <w:p w14:paraId="2BA756AE" w14:textId="77777777" w:rsidR="00A90238" w:rsidRPr="00AB5FED"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4DB529B3" w14:textId="77777777" w:rsidR="00A90238" w:rsidRPr="0056732F" w:rsidRDefault="00A90238" w:rsidP="00A90238">
      <w:pPr>
        <w:pStyle w:val="B1"/>
      </w:pPr>
      <w:r>
        <w:t>3</w:t>
      </w:r>
      <w:r w:rsidRPr="00AB5FED">
        <w:t>.</w:t>
      </w:r>
      <w:r w:rsidRPr="00AB5FED">
        <w:tab/>
        <w:t xml:space="preserve">The </w:t>
      </w:r>
      <w:r>
        <w:t>MCVideo</w:t>
      </w:r>
      <w:r w:rsidRPr="00AB5FED">
        <w:t xml:space="preserve"> server confirms that both </w:t>
      </w:r>
      <w:r>
        <w:t>MCVideo</w:t>
      </w:r>
      <w:r w:rsidRPr="00AB5FED">
        <w:t xml:space="preserve"> users are authorized for the private call. </w:t>
      </w:r>
      <w:r w:rsidRPr="00D47937">
        <w:t>MCVideo server verifies whether the provided functional alias, if present, can be used and has been activated for the user.</w:t>
      </w:r>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The </w:t>
      </w:r>
      <w:r>
        <w:t>MCVideo</w:t>
      </w:r>
      <w:r w:rsidRPr="00AB5FED">
        <w:t xml:space="preserve"> server checks the commencement mode setting of the called </w:t>
      </w:r>
      <w:r>
        <w:t>MCVideo</w:t>
      </w:r>
      <w:r w:rsidRPr="00AB5FED">
        <w:t xml:space="preserve"> client and also checks whether the </w:t>
      </w:r>
      <w:r>
        <w:t>MCVideo</w:t>
      </w:r>
      <w:r w:rsidRPr="00AB5FED">
        <w:t xml:space="preserve"> user at </w:t>
      </w:r>
      <w:r>
        <w:t>MCVideo</w:t>
      </w:r>
      <w:r w:rsidRPr="00AB5FED">
        <w:t xml:space="preserve"> client 1 is authorized to initiate a call in manual commencement mode.</w:t>
      </w:r>
      <w:r w:rsidRPr="00966CF3">
        <w:t xml:space="preserve"> </w:t>
      </w:r>
    </w:p>
    <w:p w14:paraId="3A0DA5B9" w14:textId="77777777" w:rsidR="00A90238" w:rsidRDefault="00A90238" w:rsidP="00A90238">
      <w:pPr>
        <w:pStyle w:val="NO"/>
      </w:pPr>
      <w:r w:rsidRPr="0056732F">
        <w:lastRenderedPageBreak/>
        <w:t>NOTE 2:</w:t>
      </w:r>
      <w:r w:rsidRPr="0056732F">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389B810D"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CC703D">
        <w:t xml:space="preserve">with a functional alias resolution response message that contains </w:t>
      </w:r>
      <w:r>
        <w:t>the resolved MCVideo ID back to MCVideo client 1.</w:t>
      </w:r>
    </w:p>
    <w:p w14:paraId="40B29734" w14:textId="0898B820" w:rsidR="00A90238" w:rsidRDefault="00A90238" w:rsidP="00A90238">
      <w:pPr>
        <w:pStyle w:val="B1"/>
      </w:pPr>
      <w:r>
        <w:t>4b.</w:t>
      </w:r>
      <w:r>
        <w:tab/>
        <w:t xml:space="preserve">If the MCVideo server provided the corresponding MCVideo ID,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containing the</w:t>
      </w:r>
      <w:r w:rsidRPr="002710B4">
        <w:t xml:space="preserve"> </w:t>
      </w:r>
      <w:r>
        <w:t xml:space="preserve">resolved </w:t>
      </w:r>
      <w:r w:rsidRPr="002710B4">
        <w:t>MCVideo ID</w:t>
      </w:r>
      <w:r>
        <w:t>.</w:t>
      </w:r>
    </w:p>
    <w:p w14:paraId="1E5F8AAC" w14:textId="77777777" w:rsidR="00A90238" w:rsidRPr="00AB5FED" w:rsidRDefault="00A90238" w:rsidP="00A90238">
      <w:pPr>
        <w:pStyle w:val="NO"/>
      </w:pPr>
      <w:bookmarkStart w:id="634" w:name="_Hlk37159679"/>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bookmarkEnd w:id="634"/>
    </w:p>
    <w:p w14:paraId="5257A7B9" w14:textId="77777777" w:rsidR="00A90238" w:rsidRPr="00AB5FED" w:rsidRDefault="00A90238" w:rsidP="00A90238">
      <w:pPr>
        <w:pStyle w:val="B1"/>
      </w:pPr>
      <w:r>
        <w:t>5</w:t>
      </w:r>
      <w:r w:rsidRPr="00AB5FED">
        <w:t>.</w:t>
      </w:r>
      <w:r w:rsidRPr="00AB5FED">
        <w:tab/>
        <w:t xml:space="preserve">The </w:t>
      </w:r>
      <w:r>
        <w:t>MCVideo</w:t>
      </w:r>
      <w:r w:rsidRPr="00AB5FED">
        <w:t xml:space="preserve"> server includes information that it communicates using </w:t>
      </w:r>
      <w:r>
        <w:t>MCVideo</w:t>
      </w:r>
      <w:r w:rsidRPr="00AB5FED">
        <w:t xml:space="preserve"> service, offers the same media types or a subset of the media types contained in the initial received request and sends an </w:t>
      </w:r>
      <w:r>
        <w:t>MCVideo</w:t>
      </w:r>
      <w:r w:rsidRPr="00AB5FED">
        <w:t xml:space="preserve"> private call request for the call to </w:t>
      </w:r>
      <w:r w:rsidRPr="000F09EC">
        <w:t>MCVideo</w:t>
      </w:r>
      <w:r w:rsidRPr="00AB5FED">
        <w:t xml:space="preserve"> client 2, including the </w:t>
      </w:r>
      <w:r>
        <w:t>MC service</w:t>
      </w:r>
      <w:r w:rsidRPr="00AB5FED">
        <w:t xml:space="preserve"> ID</w:t>
      </w:r>
      <w:r>
        <w:t>, and, if available the functional alias</w:t>
      </w:r>
      <w:r w:rsidRPr="00AB5FED">
        <w:t xml:space="preserve"> of the calling </w:t>
      </w:r>
      <w:r>
        <w:t>MCVideo</w:t>
      </w:r>
      <w:r w:rsidRPr="00AB5FED">
        <w:t xml:space="preserve"> user 1. If the called </w:t>
      </w:r>
      <w:r>
        <w:t>MCVideo</w:t>
      </w:r>
      <w:r w:rsidRPr="00AB5FED">
        <w:t xml:space="preserve"> user has registered to the </w:t>
      </w:r>
      <w:r>
        <w:t>MCVideo</w:t>
      </w:r>
      <w:r w:rsidRPr="00AB5FED">
        <w:t xml:space="preserve"> service with multiple </w:t>
      </w:r>
      <w:r>
        <w:t>MCVideo</w:t>
      </w:r>
      <w:r w:rsidRPr="00AB5FED">
        <w:t xml:space="preserve"> UEs and has designated the </w:t>
      </w:r>
      <w:r>
        <w:t>MCVideo</w:t>
      </w:r>
      <w:r w:rsidRPr="00AB5FED">
        <w:t xml:space="preserve"> UE for receiving the private calls, then the incoming </w:t>
      </w:r>
      <w:r>
        <w:t>MCVideo</w:t>
      </w:r>
      <w:r w:rsidRPr="00AB5FED">
        <w:t xml:space="preserve"> private call request is delivered only to the designated </w:t>
      </w:r>
      <w:r>
        <w:t>MCVideo</w:t>
      </w:r>
      <w:r w:rsidRPr="00AB5FED">
        <w:t xml:space="preserve"> UE.</w:t>
      </w:r>
    </w:p>
    <w:p w14:paraId="07CA49BD" w14:textId="77777777" w:rsidR="00A90238" w:rsidRPr="00AB5FED" w:rsidRDefault="00A90238" w:rsidP="00A90238">
      <w:pPr>
        <w:pStyle w:val="B1"/>
      </w:pPr>
      <w:r>
        <w:t>6</w:t>
      </w:r>
      <w:r w:rsidRPr="00AB5FED">
        <w:t>.</w:t>
      </w:r>
      <w:r w:rsidRPr="00AB5FED">
        <w:tab/>
      </w:r>
      <w:r>
        <w:t>MCVideo</w:t>
      </w:r>
      <w:r w:rsidRPr="00AB5FED">
        <w:t xml:space="preserve"> server may provide a progress indication to </w:t>
      </w:r>
      <w:r>
        <w:t>MCVideo</w:t>
      </w:r>
      <w:r w:rsidRPr="00AB5FED">
        <w:t xml:space="preserve"> client 1 to indicate progress in the call setup process.</w:t>
      </w:r>
    </w:p>
    <w:p w14:paraId="767B8FDA" w14:textId="77777777" w:rsidR="00A90238" w:rsidRPr="00AB5FED" w:rsidRDefault="00A90238" w:rsidP="00A90238">
      <w:pPr>
        <w:pStyle w:val="NO"/>
      </w:pPr>
      <w:r w:rsidRPr="00AB5FED">
        <w:t>NOTE</w:t>
      </w:r>
      <w:r>
        <w:t> 4</w:t>
      </w:r>
      <w:r w:rsidRPr="00AB5FED">
        <w:t>:</w:t>
      </w:r>
      <w:r w:rsidRPr="00AB5FED">
        <w:tab/>
        <w:t xml:space="preserve">Step </w:t>
      </w:r>
      <w:r>
        <w:t>6</w:t>
      </w:r>
      <w:r w:rsidRPr="00AB5FED">
        <w:t xml:space="preserve"> can occur at any time following step </w:t>
      </w:r>
      <w:r>
        <w:t>4b</w:t>
      </w:r>
      <w:r w:rsidRPr="00AB5FED">
        <w:t xml:space="preserve">, and prior to step </w:t>
      </w:r>
      <w:r>
        <w:t>7</w:t>
      </w:r>
      <w:r w:rsidRPr="00AB5FED">
        <w:t>b.</w:t>
      </w:r>
    </w:p>
    <w:p w14:paraId="7D4AA73C" w14:textId="77777777" w:rsidR="00A90238" w:rsidRPr="00AB5FED" w:rsidRDefault="00A90238" w:rsidP="00A90238">
      <w:pPr>
        <w:pStyle w:val="B1"/>
      </w:pPr>
      <w:r>
        <w:t>7</w:t>
      </w:r>
      <w:r w:rsidRPr="00AB5FED">
        <w:t>a.</w:t>
      </w:r>
      <w:r w:rsidRPr="00AB5FED">
        <w:tab/>
        <w:t xml:space="preserve">The </w:t>
      </w:r>
      <w:r>
        <w:t>MCVideo</w:t>
      </w:r>
      <w:r w:rsidRPr="00AB5FED">
        <w:t xml:space="preserve"> user is alerted. </w:t>
      </w:r>
      <w:r>
        <w:t>MCVideo</w:t>
      </w:r>
      <w:r w:rsidRPr="00AB5FED">
        <w:t xml:space="preserve"> client 2 sends an </w:t>
      </w:r>
      <w:r>
        <w:t>MCVideo</w:t>
      </w:r>
      <w:r w:rsidRPr="00AB5FED">
        <w:t xml:space="preserve"> ringing to the </w:t>
      </w:r>
      <w:r>
        <w:t>MCVideo</w:t>
      </w:r>
      <w:r w:rsidRPr="00AB5FED">
        <w:t xml:space="preserve"> server.</w:t>
      </w:r>
    </w:p>
    <w:p w14:paraId="33FEB18B" w14:textId="77777777" w:rsidR="00A90238" w:rsidRPr="00AB5FED" w:rsidRDefault="00A90238" w:rsidP="00A90238">
      <w:pPr>
        <w:pStyle w:val="B1"/>
      </w:pPr>
      <w:r>
        <w:t>7</w:t>
      </w:r>
      <w:r w:rsidRPr="00AB5FED">
        <w:t>b.</w:t>
      </w:r>
      <w:r w:rsidRPr="00AB5FED">
        <w:tab/>
        <w:t xml:space="preserve">The </w:t>
      </w:r>
      <w:r>
        <w:t>MCVideo</w:t>
      </w:r>
      <w:r w:rsidRPr="00AB5FED">
        <w:t xml:space="preserve"> server sends an </w:t>
      </w:r>
      <w:r>
        <w:t>MCVideo</w:t>
      </w:r>
      <w:r w:rsidRPr="00AB5FED">
        <w:t xml:space="preserve"> ringing to </w:t>
      </w:r>
      <w:r>
        <w:t>MCVideo</w:t>
      </w:r>
      <w:r w:rsidRPr="00AB5FED">
        <w:t xml:space="preserve"> client 1, indicating that </w:t>
      </w:r>
      <w:r>
        <w:t>MCVideo</w:t>
      </w:r>
      <w:r w:rsidRPr="00AB5FED">
        <w:t xml:space="preserve"> client 2 is being alerted.</w:t>
      </w:r>
      <w:r>
        <w:t xml:space="preserve"> If the functional alias of the calling user is included, it is displayed.</w:t>
      </w:r>
    </w:p>
    <w:p w14:paraId="4CEDE801" w14:textId="77777777" w:rsidR="00A90238" w:rsidRDefault="00A90238" w:rsidP="00A90238">
      <w:pPr>
        <w:pStyle w:val="B1"/>
      </w:pPr>
      <w:r>
        <w:t>8</w:t>
      </w:r>
      <w:r w:rsidRPr="00AB5FED">
        <w:t>.</w:t>
      </w:r>
      <w:r w:rsidRPr="00AB5FED">
        <w:tab/>
      </w:r>
      <w:r>
        <w:t>MCVideo</w:t>
      </w:r>
      <w:r w:rsidRPr="00AB5FED">
        <w:t xml:space="preserve"> user 2 </w:t>
      </w:r>
      <w:r>
        <w:t xml:space="preserve">is notified and </w:t>
      </w:r>
      <w:r w:rsidRPr="00AB5FED">
        <w:t>has accepted the call using manual commencement mode (i.e., has taken some action to accept via the user interface)</w:t>
      </w:r>
      <w:r>
        <w:t>.</w:t>
      </w:r>
    </w:p>
    <w:p w14:paraId="5DEA4547" w14:textId="77777777" w:rsidR="00A90238" w:rsidRPr="00AB5FED" w:rsidRDefault="00A90238" w:rsidP="00A90238">
      <w:pPr>
        <w:pStyle w:val="B1"/>
      </w:pPr>
      <w:r>
        <w:t>9.</w:t>
      </w:r>
      <w:r>
        <w:tab/>
        <w:t>The</w:t>
      </w:r>
      <w:r w:rsidRPr="00AB5FED">
        <w:t xml:space="preserve"> </w:t>
      </w:r>
      <w:r>
        <w:t>MCVideo</w:t>
      </w:r>
      <w:r w:rsidRPr="00AB5FED">
        <w:t xml:space="preserve"> client 2 send</w:t>
      </w:r>
      <w:r>
        <w:t>s</w:t>
      </w:r>
      <w:r w:rsidRPr="00AB5FED">
        <w:t xml:space="preserve"> an </w:t>
      </w:r>
      <w:r>
        <w:t>MCVideo</w:t>
      </w:r>
      <w:r w:rsidRPr="00AB5FED">
        <w:t xml:space="preserve"> private call response to the </w:t>
      </w:r>
      <w:r>
        <w:t>MCVideo</w:t>
      </w:r>
      <w:r w:rsidRPr="00AB5FED">
        <w:t xml:space="preserve"> server. If </w:t>
      </w:r>
      <w:r>
        <w:t>MCVideo</w:t>
      </w:r>
      <w:r w:rsidRPr="00AB5FED">
        <w:t xml:space="preserve"> user 2 has not accepted the incoming call, the </w:t>
      </w:r>
      <w:r>
        <w:t>MCVideo</w:t>
      </w:r>
      <w:r w:rsidRPr="00AB5FED">
        <w:t xml:space="preserve"> client 2 sends a call failure response to the </w:t>
      </w:r>
      <w:r>
        <w:t>MCVideo</w:t>
      </w:r>
      <w:r w:rsidRPr="00AB5FED">
        <w:t xml:space="preserve"> server without adding reason for call failure.</w:t>
      </w:r>
    </w:p>
    <w:p w14:paraId="7F70A99A" w14:textId="77777777" w:rsidR="00A90238" w:rsidRPr="00AB5FED" w:rsidRDefault="00A90238" w:rsidP="00A90238">
      <w:pPr>
        <w:pStyle w:val="B1"/>
      </w:pPr>
      <w:r>
        <w:t>10</w:t>
      </w:r>
      <w:r w:rsidRPr="00AB5FED">
        <w:t>.</w:t>
      </w:r>
      <w:r w:rsidRPr="00AB5FED">
        <w:tab/>
        <w:t xml:space="preserve">The </w:t>
      </w:r>
      <w:r>
        <w:t>MCVideo</w:t>
      </w:r>
      <w:r w:rsidRPr="00AB5FED">
        <w:t xml:space="preserve"> server sends an </w:t>
      </w:r>
      <w:r>
        <w:t>MCVideo</w:t>
      </w:r>
      <w:r w:rsidRPr="00AB5FED">
        <w:t xml:space="preserve"> private call response to </w:t>
      </w:r>
      <w:r>
        <w:t>MCVideo</w:t>
      </w:r>
      <w:r w:rsidRPr="00AB5FED">
        <w:t xml:space="preserve"> client 1 indicating that </w:t>
      </w:r>
      <w:r>
        <w:t>MCVideo</w:t>
      </w:r>
      <w:r w:rsidRPr="00AB5FED">
        <w:t xml:space="preserve"> user 2 has accepted the call, including the accepted media parameters.</w:t>
      </w:r>
    </w:p>
    <w:p w14:paraId="20277FF8" w14:textId="77777777" w:rsidR="00A90238" w:rsidRPr="00AB5FED" w:rsidRDefault="00A90238" w:rsidP="00A90238">
      <w:pPr>
        <w:pStyle w:val="B1"/>
      </w:pPr>
      <w:r>
        <w:t>11</w:t>
      </w:r>
      <w:r w:rsidRPr="00AB5FED">
        <w:t>.</w:t>
      </w:r>
      <w:r w:rsidRPr="00AB5FED">
        <w:tab/>
        <w:t xml:space="preserve">The media plane </w:t>
      </w:r>
      <w:r>
        <w:t xml:space="preserve">and transmission control </w:t>
      </w:r>
      <w:r w:rsidRPr="00AB5FED">
        <w:t xml:space="preserve">for communication is established. </w:t>
      </w:r>
    </w:p>
    <w:p w14:paraId="26650CDC" w14:textId="77777777" w:rsidR="00A90238" w:rsidRPr="00AB5FED" w:rsidRDefault="00A90238" w:rsidP="00A90238">
      <w:pPr>
        <w:pStyle w:val="Heading5"/>
      </w:pPr>
      <w:bookmarkStart w:id="635" w:name="_Toc424654535"/>
      <w:bookmarkStart w:id="636" w:name="_Toc428365112"/>
      <w:bookmarkStart w:id="637" w:name="_Toc433209798"/>
      <w:bookmarkStart w:id="638" w:name="_Toc460616116"/>
      <w:bookmarkStart w:id="639" w:name="_Toc460616977"/>
      <w:bookmarkStart w:id="640" w:name="_Toc460662366"/>
      <w:bookmarkStart w:id="641" w:name="_Toc154701495"/>
      <w:r>
        <w:t>7</w:t>
      </w:r>
      <w:r w:rsidRPr="00AB5FED">
        <w:t>.</w:t>
      </w:r>
      <w:r>
        <w:t>2</w:t>
      </w:r>
      <w:r w:rsidRPr="00AB5FED">
        <w:t>.2.</w:t>
      </w:r>
      <w:r>
        <w:t>3</w:t>
      </w:r>
      <w:r w:rsidRPr="00AB5FED">
        <w:t>.3</w:t>
      </w:r>
      <w:r w:rsidRPr="00AB5FED">
        <w:tab/>
        <w:t>Private call release</w:t>
      </w:r>
      <w:bookmarkEnd w:id="635"/>
      <w:bookmarkEnd w:id="636"/>
      <w:bookmarkEnd w:id="637"/>
      <w:bookmarkEnd w:id="638"/>
      <w:bookmarkEnd w:id="639"/>
      <w:bookmarkEnd w:id="640"/>
      <w:bookmarkEnd w:id="641"/>
    </w:p>
    <w:p w14:paraId="0DAB1D81" w14:textId="77777777" w:rsidR="00A90238" w:rsidRPr="00AB5FED" w:rsidRDefault="00A90238" w:rsidP="00A90238">
      <w:pPr>
        <w:pStyle w:val="Heading6"/>
      </w:pPr>
      <w:bookmarkStart w:id="642" w:name="_Toc424654536"/>
      <w:bookmarkStart w:id="643" w:name="_Toc428365113"/>
      <w:bookmarkStart w:id="644" w:name="_Toc433209799"/>
      <w:bookmarkStart w:id="645" w:name="_Toc460616117"/>
      <w:bookmarkStart w:id="646" w:name="_Toc460616978"/>
      <w:bookmarkStart w:id="647" w:name="_Toc460662367"/>
      <w:bookmarkStart w:id="648" w:name="_Toc154701496"/>
      <w:r>
        <w:t>7</w:t>
      </w:r>
      <w:r w:rsidRPr="00AB5FED">
        <w:t>.</w:t>
      </w:r>
      <w:r>
        <w:t>2</w:t>
      </w:r>
      <w:r w:rsidRPr="00AB5FED">
        <w:t>.2.</w:t>
      </w:r>
      <w:r>
        <w:t>3</w:t>
      </w:r>
      <w:r w:rsidRPr="00AB5FED">
        <w:t>.3.1</w:t>
      </w:r>
      <w:r w:rsidRPr="00AB5FED">
        <w:tab/>
        <w:t>Client initiated</w:t>
      </w:r>
      <w:bookmarkEnd w:id="642"/>
      <w:bookmarkEnd w:id="643"/>
      <w:bookmarkEnd w:id="644"/>
      <w:bookmarkEnd w:id="645"/>
      <w:bookmarkEnd w:id="646"/>
      <w:bookmarkEnd w:id="647"/>
      <w:bookmarkEnd w:id="648"/>
    </w:p>
    <w:p w14:paraId="78979F93" w14:textId="77777777" w:rsidR="00A90238" w:rsidRPr="00AB5FED" w:rsidRDefault="00A90238" w:rsidP="00A90238">
      <w:r w:rsidRPr="00AB5FED">
        <w:t xml:space="preserve">The procedure </w:t>
      </w:r>
      <w:r>
        <w:t>describes</w:t>
      </w:r>
      <w:r w:rsidRPr="00AB5FED">
        <w:t xml:space="preserve"> the </w:t>
      </w:r>
      <w:r>
        <w:t>scenario</w:t>
      </w:r>
      <w:r w:rsidRPr="00AB5FED">
        <w:t xml:space="preserve"> where an </w:t>
      </w:r>
      <w:r>
        <w:t>MCVideo</w:t>
      </w:r>
      <w:r w:rsidRPr="00AB5FED">
        <w:t xml:space="preserve"> client is requesting to release an ongoing </w:t>
      </w:r>
      <w:r>
        <w:t>MCVideo</w:t>
      </w:r>
      <w:r w:rsidRPr="00AB5FED">
        <w:t xml:space="preserve"> private call (with or without </w:t>
      </w:r>
      <w:r>
        <w:t>transmission</w:t>
      </w:r>
      <w:r w:rsidRPr="00AB5FED">
        <w:t xml:space="preserve"> control) and the call established in either of the two commencement modes (manual or automatic).</w:t>
      </w:r>
    </w:p>
    <w:p w14:paraId="6BD1AFB4" w14:textId="77777777" w:rsidR="00A90238" w:rsidRDefault="00A90238" w:rsidP="00A90238">
      <w:r w:rsidRPr="00AB5FED">
        <w:t>Procedures in figure </w:t>
      </w:r>
      <w:r>
        <w:t>7</w:t>
      </w:r>
      <w:r w:rsidRPr="00AB5FED">
        <w:t>.</w:t>
      </w:r>
      <w:r>
        <w:t>2</w:t>
      </w:r>
      <w:r w:rsidRPr="00AB5FED">
        <w:t>.2.</w:t>
      </w:r>
      <w:r>
        <w:t>3</w:t>
      </w:r>
      <w:r w:rsidRPr="00AB5FED">
        <w:t xml:space="preserve">.3.1-1 are the basic signalling control plane procedures for the </w:t>
      </w:r>
      <w:r>
        <w:t>MCVideo</w:t>
      </w:r>
      <w:r w:rsidRPr="00AB5FED">
        <w:t xml:space="preserve"> client initiating the release of an ongoing </w:t>
      </w:r>
      <w:r>
        <w:t>MCVideo</w:t>
      </w:r>
      <w:r w:rsidRPr="00AB5FED">
        <w:t xml:space="preserve"> private call.</w:t>
      </w:r>
    </w:p>
    <w:p w14:paraId="664E7C68" w14:textId="77777777" w:rsidR="00A90238" w:rsidRPr="00AB5FED" w:rsidRDefault="00A90238" w:rsidP="00A90238">
      <w:r w:rsidRPr="00AB5FED">
        <w:t>Pre-condition:</w:t>
      </w:r>
    </w:p>
    <w:p w14:paraId="6C0790E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as described in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.1 and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.2.</w:t>
      </w:r>
    </w:p>
    <w:p w14:paraId="794EAFB4" w14:textId="77777777" w:rsidR="00A90238" w:rsidRPr="00AB5FED" w:rsidRDefault="00A90238" w:rsidP="00A90238">
      <w:pPr>
        <w:pStyle w:val="TH"/>
      </w:pPr>
      <w:r>
        <w:object w:dxaOrig="7476" w:dyaOrig="4980" w14:anchorId="54DB35DF">
          <v:shape id="_x0000_i1050" type="#_x0000_t75" style="width:373.65pt;height:248.8pt" o:ole="">
            <v:imagedata r:id="rId61" o:title=""/>
          </v:shape>
          <o:OLEObject Type="Embed" ProgID="Visio.Drawing.15" ShapeID="_x0000_i1050" DrawAspect="Content" ObjectID="_1765314960" r:id="rId62"/>
        </w:object>
      </w:r>
    </w:p>
    <w:p w14:paraId="5AB778D0"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.3.1-1: Private call release – client initiated</w:t>
      </w:r>
    </w:p>
    <w:p w14:paraId="4BA2971B"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User at </w:t>
      </w:r>
      <w:r>
        <w:t>MCVideo</w:t>
      </w:r>
      <w:r w:rsidRPr="00AB5FED">
        <w:rPr>
          <w:lang w:val="en-US"/>
        </w:rPr>
        <w:t xml:space="preserve"> client 1 would like to release an ongoing </w:t>
      </w:r>
      <w:r>
        <w:t>MCVideo</w:t>
      </w:r>
      <w:r w:rsidRPr="00AB5FED">
        <w:rPr>
          <w:lang w:val="en-US"/>
        </w:rPr>
        <w:t xml:space="preserve"> private call with </w:t>
      </w:r>
      <w:r>
        <w:t>MCVideo</w:t>
      </w:r>
      <w:r w:rsidRPr="00AB5FED">
        <w:rPr>
          <w:lang w:val="en-US"/>
        </w:rPr>
        <w:t xml:space="preserve"> client 2.</w:t>
      </w:r>
    </w:p>
    <w:p w14:paraId="378BD4F4"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client 1 sends an </w:t>
      </w:r>
      <w:r>
        <w:t>MCVideo</w:t>
      </w:r>
      <w:r w:rsidRPr="00AB5FED">
        <w:rPr>
          <w:lang w:val="en-US"/>
        </w:rPr>
        <w:t xml:space="preserve"> call end request towards the </w:t>
      </w:r>
      <w:r>
        <w:t>MCVideo</w:t>
      </w:r>
      <w:r w:rsidRPr="00AB5FED">
        <w:rPr>
          <w:lang w:val="en-US"/>
        </w:rPr>
        <w:t xml:space="preserve"> server (via SIP core), for tearing down the private call with the other client.</w:t>
      </w:r>
    </w:p>
    <w:p w14:paraId="0A756EEF"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server sends the corresponding </w:t>
      </w:r>
      <w:r>
        <w:t>MCVideo</w:t>
      </w:r>
      <w:r w:rsidRPr="00AB5FED">
        <w:rPr>
          <w:lang w:val="en-US"/>
        </w:rPr>
        <w:t xml:space="preserve"> call end request towards the </w:t>
      </w:r>
      <w:r>
        <w:t>MCVideo</w:t>
      </w:r>
      <w:r w:rsidRPr="00AB5FED">
        <w:rPr>
          <w:lang w:val="en-US"/>
        </w:rPr>
        <w:t xml:space="preserve"> client specified in the original </w:t>
      </w:r>
      <w:r>
        <w:t>MCVideo</w:t>
      </w:r>
      <w:r w:rsidRPr="00AB5FED">
        <w:rPr>
          <w:lang w:val="en-US"/>
        </w:rPr>
        <w:t xml:space="preserve"> call end request.</w:t>
      </w:r>
    </w:p>
    <w:p w14:paraId="562D7594" w14:textId="77777777" w:rsidR="00A90238" w:rsidRPr="00AB5FED" w:rsidRDefault="00A90238" w:rsidP="00A90238">
      <w:pPr>
        <w:pStyle w:val="B1"/>
        <w:rPr>
          <w:lang w:val="en-US"/>
        </w:rPr>
      </w:pPr>
      <w:r>
        <w:rPr>
          <w:lang w:val="en-US"/>
        </w:rPr>
        <w:t>4</w:t>
      </w:r>
      <w:r w:rsidRPr="00AB5FED">
        <w:rPr>
          <w:lang w:val="en-US"/>
        </w:rPr>
        <w:t>.</w:t>
      </w:r>
      <w:r w:rsidRPr="00AB5FED">
        <w:rPr>
          <w:lang w:val="en-US"/>
        </w:rPr>
        <w:tab/>
      </w:r>
      <w:r>
        <w:t>MCVideo</w:t>
      </w:r>
      <w:r w:rsidRPr="00AB5FED">
        <w:rPr>
          <w:lang w:val="en-US"/>
        </w:rPr>
        <w:t xml:space="preserve"> user is notified about the release of the private call.</w:t>
      </w:r>
    </w:p>
    <w:p w14:paraId="290495CB" w14:textId="77777777" w:rsidR="00A90238" w:rsidRPr="00AB5FED" w:rsidRDefault="00A90238" w:rsidP="00A90238">
      <w:pPr>
        <w:pStyle w:val="B1"/>
        <w:rPr>
          <w:lang w:val="en-US"/>
        </w:rPr>
      </w:pPr>
      <w:r>
        <w:rPr>
          <w:lang w:val="en-US"/>
        </w:rPr>
        <w:t>5</w:t>
      </w:r>
      <w:r w:rsidRPr="00AB5FED">
        <w:rPr>
          <w:lang w:val="en-US"/>
        </w:rPr>
        <w:t>.</w:t>
      </w:r>
      <w:r w:rsidRPr="00AB5FED">
        <w:rPr>
          <w:lang w:val="en-US"/>
        </w:rPr>
        <w:tab/>
        <w:t xml:space="preserve">The receiving </w:t>
      </w:r>
      <w:r>
        <w:t>MCVideo</w:t>
      </w:r>
      <w:r w:rsidRPr="00AB5FED">
        <w:rPr>
          <w:lang w:val="en-US"/>
        </w:rPr>
        <w:t xml:space="preserve"> client 2 acknowledges the </w:t>
      </w:r>
      <w:r>
        <w:t>MCVideo</w:t>
      </w:r>
      <w:r w:rsidRPr="00AB5FED">
        <w:rPr>
          <w:lang w:val="en-US"/>
        </w:rPr>
        <w:t xml:space="preserve"> call end request</w:t>
      </w:r>
      <w:r>
        <w:rPr>
          <w:lang w:val="en-US"/>
        </w:rPr>
        <w:t xml:space="preserve"> with a MCVideo call end response</w:t>
      </w:r>
      <w:r w:rsidRPr="00AB5FED">
        <w:rPr>
          <w:lang w:val="en-US"/>
        </w:rPr>
        <w:t>.</w:t>
      </w:r>
    </w:p>
    <w:p w14:paraId="2FF35D38" w14:textId="77777777" w:rsidR="00A90238" w:rsidRPr="00AB5FED" w:rsidRDefault="00A90238" w:rsidP="00A90238">
      <w:pPr>
        <w:pStyle w:val="B1"/>
      </w:pPr>
      <w:r>
        <w:t>6</w:t>
      </w:r>
      <w:r w:rsidRPr="00AB5FED">
        <w:t>.</w:t>
      </w:r>
      <w:r w:rsidRPr="00AB5FED">
        <w:tab/>
        <w:t xml:space="preserve">After receiving the </w:t>
      </w:r>
      <w:r>
        <w:t>MCVideo</w:t>
      </w:r>
      <w:r w:rsidRPr="00AB5FED">
        <w:t xml:space="preserve"> call end </w:t>
      </w:r>
      <w:r>
        <w:t>response</w:t>
      </w:r>
      <w:r w:rsidRPr="00AB5FED">
        <w:t xml:space="preserve"> from </w:t>
      </w:r>
      <w:r>
        <w:t>MCVideo</w:t>
      </w:r>
      <w:r w:rsidRPr="00AB5FED">
        <w:t xml:space="preserve"> client 2, the </w:t>
      </w:r>
      <w:r>
        <w:t>MCVideo</w:t>
      </w:r>
      <w:r w:rsidRPr="00AB5FED">
        <w:t xml:space="preserve"> server generates an </w:t>
      </w:r>
      <w:r>
        <w:t>MCVideo call end response</w:t>
      </w:r>
      <w:r w:rsidRPr="00AB5FED">
        <w:t xml:space="preserve"> for the </w:t>
      </w:r>
      <w:r>
        <w:t>MCVideo</w:t>
      </w:r>
      <w:r w:rsidRPr="00AB5FED">
        <w:t xml:space="preserve"> client 1's </w:t>
      </w:r>
      <w:r>
        <w:t>MCVideo</w:t>
      </w:r>
      <w:r w:rsidRPr="00AB5FED">
        <w:t xml:space="preserve"> call end request.</w:t>
      </w:r>
    </w:p>
    <w:p w14:paraId="264C0A55" w14:textId="77777777" w:rsidR="00A90238" w:rsidRPr="00AB5FED" w:rsidRDefault="00A90238" w:rsidP="00A90238">
      <w:pPr>
        <w:pStyle w:val="B1"/>
        <w:rPr>
          <w:lang w:val="en-US"/>
        </w:rPr>
      </w:pPr>
      <w:r>
        <w:rPr>
          <w:lang w:val="en-US"/>
        </w:rPr>
        <w:t>7</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4E352250" w14:textId="77777777" w:rsidR="00A90238" w:rsidRPr="00AB5FED" w:rsidRDefault="00A90238" w:rsidP="00A90238">
      <w:pPr>
        <w:pStyle w:val="Heading6"/>
        <w:rPr>
          <w:lang w:val="en-US"/>
        </w:rPr>
      </w:pPr>
      <w:bookmarkStart w:id="649" w:name="_Toc424654537"/>
      <w:bookmarkStart w:id="650" w:name="_Toc428365114"/>
      <w:bookmarkStart w:id="651" w:name="_Toc433209800"/>
      <w:bookmarkStart w:id="652" w:name="_Toc460616118"/>
      <w:bookmarkStart w:id="653" w:name="_Toc460616979"/>
      <w:bookmarkStart w:id="654" w:name="_Toc460662368"/>
      <w:bookmarkStart w:id="655" w:name="_Toc154701497"/>
      <w:r>
        <w:rPr>
          <w:lang w:val="en-US"/>
        </w:rPr>
        <w:t>7</w:t>
      </w:r>
      <w:r w:rsidRPr="00AB5FED">
        <w:rPr>
          <w:lang w:val="en-US"/>
        </w:rPr>
        <w:t>.</w:t>
      </w:r>
      <w:r>
        <w:rPr>
          <w:lang w:val="en-US"/>
        </w:rPr>
        <w:t>2</w:t>
      </w:r>
      <w:r w:rsidRPr="00AB5FED">
        <w:rPr>
          <w:lang w:val="en-US"/>
        </w:rPr>
        <w:t>.2.</w:t>
      </w:r>
      <w:r>
        <w:rPr>
          <w:lang w:val="en-US"/>
        </w:rPr>
        <w:t>3</w:t>
      </w:r>
      <w:r w:rsidRPr="00AB5FED">
        <w:rPr>
          <w:lang w:val="en-US"/>
        </w:rPr>
        <w:t>.3.2</w:t>
      </w:r>
      <w:r w:rsidRPr="00AB5FED">
        <w:rPr>
          <w:lang w:val="en-US"/>
        </w:rPr>
        <w:tab/>
        <w:t>Server initiated</w:t>
      </w:r>
      <w:bookmarkEnd w:id="649"/>
      <w:bookmarkEnd w:id="650"/>
      <w:bookmarkEnd w:id="651"/>
      <w:bookmarkEnd w:id="652"/>
      <w:bookmarkEnd w:id="653"/>
      <w:bookmarkEnd w:id="654"/>
      <w:bookmarkEnd w:id="655"/>
    </w:p>
    <w:p w14:paraId="6772432F"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t>MCVideo</w:t>
      </w:r>
      <w:r w:rsidRPr="00AB5FED">
        <w:rPr>
          <w:lang w:val="en-US"/>
        </w:rPr>
        <w:t xml:space="preserve"> server is terminating an ongoing </w:t>
      </w:r>
      <w:r>
        <w:t>MCVideo</w:t>
      </w:r>
      <w:r w:rsidRPr="00AB5FED">
        <w:rPr>
          <w:lang w:val="en-US"/>
        </w:rPr>
        <w:t xml:space="preserve"> private call  and the call established in either of the two commencement modes (manual or automatic), 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w:t>
      </w:r>
    </w:p>
    <w:p w14:paraId="25884009" w14:textId="77777777" w:rsidR="00A90238" w:rsidRDefault="00A90238" w:rsidP="00A90238">
      <w:pPr>
        <w:rPr>
          <w:lang w:val="en-US"/>
        </w:rPr>
      </w:pPr>
      <w:r w:rsidRPr="00AB5FED">
        <w:rPr>
          <w:lang w:val="en-US"/>
        </w:rPr>
        <w:t>Procedures in figure </w:t>
      </w:r>
      <w:r>
        <w:rPr>
          <w:lang w:val="en-US"/>
        </w:rPr>
        <w:t>7</w:t>
      </w:r>
      <w:r w:rsidRPr="00AB5FED">
        <w:rPr>
          <w:lang w:val="en-US"/>
        </w:rPr>
        <w:t>.</w:t>
      </w:r>
      <w:r>
        <w:rPr>
          <w:lang w:val="en-US"/>
        </w:rPr>
        <w:t>2</w:t>
      </w:r>
      <w:r w:rsidRPr="00AB5FED">
        <w:rPr>
          <w:lang w:val="en-US"/>
        </w:rPr>
        <w:t>.2.</w:t>
      </w:r>
      <w:r>
        <w:rPr>
          <w:lang w:val="en-US"/>
        </w:rPr>
        <w:t>3</w:t>
      </w:r>
      <w:r w:rsidRPr="00AB5FED">
        <w:rPr>
          <w:lang w:val="en-US"/>
        </w:rPr>
        <w:t xml:space="preserve">.3.2-1 are the basic signalling control plane procedures for the </w:t>
      </w:r>
      <w:r>
        <w:t>MCVideo</w:t>
      </w:r>
      <w:r w:rsidRPr="00AB5FED">
        <w:rPr>
          <w:lang w:val="en-US"/>
        </w:rPr>
        <w:t xml:space="preserve"> server initiating termination of an ongoing </w:t>
      </w:r>
      <w:r>
        <w:t>MCVideo</w:t>
      </w:r>
      <w:r w:rsidRPr="00AB5FED">
        <w:rPr>
          <w:lang w:val="en-US"/>
        </w:rPr>
        <w:t xml:space="preserve"> private call.</w:t>
      </w:r>
    </w:p>
    <w:p w14:paraId="770D6A90" w14:textId="77777777" w:rsidR="00A90238" w:rsidRPr="00AB5FED" w:rsidRDefault="00A90238" w:rsidP="00A90238">
      <w:r w:rsidRPr="00AB5FED">
        <w:t>Pre-condition:</w:t>
      </w:r>
    </w:p>
    <w:p w14:paraId="58BE199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established either in manual or automatic commencement mode.</w:t>
      </w:r>
    </w:p>
    <w:p w14:paraId="0FE87253" w14:textId="77777777" w:rsidR="00A90238" w:rsidRPr="00AB5FED" w:rsidRDefault="00A90238" w:rsidP="00A90238">
      <w:pPr>
        <w:pStyle w:val="TH"/>
      </w:pPr>
      <w:r>
        <w:object w:dxaOrig="7236" w:dyaOrig="4380" w14:anchorId="78AE7FEE">
          <v:shape id="_x0000_i1051" type="#_x0000_t75" style="width:362.3pt;height:219.2pt" o:ole="">
            <v:imagedata r:id="rId63" o:title=""/>
          </v:shape>
          <o:OLEObject Type="Embed" ProgID="Visio.Drawing.15" ShapeID="_x0000_i1051" DrawAspect="Content" ObjectID="_1765314961" r:id="rId64"/>
        </w:object>
      </w:r>
    </w:p>
    <w:p w14:paraId="6376A408"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.3.2-1: End private call – server initiated</w:t>
      </w:r>
    </w:p>
    <w:p w14:paraId="597FA47E"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 the </w:t>
      </w:r>
      <w:r>
        <w:t>MCVideo</w:t>
      </w:r>
      <w:r w:rsidRPr="00AB5FED">
        <w:rPr>
          <w:lang w:val="en-US"/>
        </w:rPr>
        <w:t xml:space="preserve"> server decides to initiate termination of an ongoing </w:t>
      </w:r>
      <w:r>
        <w:t>MCVideo</w:t>
      </w:r>
      <w:r w:rsidRPr="00AB5FED">
        <w:rPr>
          <w:lang w:val="en-US"/>
        </w:rPr>
        <w:t xml:space="preserve"> private call between </w:t>
      </w:r>
      <w:r>
        <w:t>MCVideo</w:t>
      </w:r>
      <w:r w:rsidRPr="00AB5FED">
        <w:rPr>
          <w:lang w:val="en-US"/>
        </w:rPr>
        <w:t xml:space="preserve"> client 1 and </w:t>
      </w:r>
      <w:r>
        <w:t>MCVideo</w:t>
      </w:r>
      <w:r w:rsidRPr="00AB5FED">
        <w:rPr>
          <w:lang w:val="en-US"/>
        </w:rPr>
        <w:t xml:space="preserve"> client 2.</w:t>
      </w:r>
    </w:p>
    <w:p w14:paraId="10D64A98"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server sends an </w:t>
      </w:r>
      <w:r>
        <w:t>MCVideo</w:t>
      </w:r>
      <w:r w:rsidRPr="00AB5FED">
        <w:rPr>
          <w:lang w:val="en-US"/>
        </w:rPr>
        <w:t xml:space="preserve"> call end request towards the </w:t>
      </w:r>
      <w:r>
        <w:t>MCVideo</w:t>
      </w:r>
      <w:r w:rsidRPr="00AB5FED">
        <w:rPr>
          <w:lang w:val="en-US"/>
        </w:rPr>
        <w:t xml:space="preserve"> clients 1 and 2 (via SIP core), for tearing down the private call between them.</w:t>
      </w:r>
    </w:p>
    <w:p w14:paraId="07F87460"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users at client 1 and client 2 are notified about the termination of the private call.</w:t>
      </w:r>
    </w:p>
    <w:p w14:paraId="61954178" w14:textId="77777777" w:rsidR="00A90238" w:rsidRPr="00AB5FED" w:rsidRDefault="00A90238" w:rsidP="00A90238">
      <w:pPr>
        <w:pStyle w:val="B1"/>
        <w:rPr>
          <w:lang w:val="en-US"/>
        </w:rPr>
      </w:pPr>
      <w:r>
        <w:rPr>
          <w:lang w:val="en-US"/>
        </w:rPr>
        <w:t>4</w:t>
      </w:r>
      <w:r w:rsidRPr="00AB5FED">
        <w:rPr>
          <w:lang w:val="en-US"/>
        </w:rPr>
        <w:t>.</w:t>
      </w:r>
      <w:r w:rsidRPr="00AB5FED">
        <w:rPr>
          <w:lang w:val="en-US"/>
        </w:rPr>
        <w:tab/>
        <w:t xml:space="preserve">The </w:t>
      </w:r>
      <w:r>
        <w:t>MCVideo</w:t>
      </w:r>
      <w:r w:rsidRPr="00AB5FED">
        <w:rPr>
          <w:lang w:val="en-US"/>
        </w:rPr>
        <w:t xml:space="preserve"> call end request receiving </w:t>
      </w:r>
      <w:r>
        <w:t>MCVideo</w:t>
      </w:r>
      <w:r w:rsidRPr="00AB5FED">
        <w:rPr>
          <w:lang w:val="en-US"/>
        </w:rPr>
        <w:t xml:space="preserve"> clients 1 and 2 acknowledge the request with </w:t>
      </w:r>
      <w:r>
        <w:rPr>
          <w:lang w:val="en-US"/>
        </w:rPr>
        <w:t>MCVideo call end response</w:t>
      </w:r>
      <w:r w:rsidRPr="00AB5FED">
        <w:rPr>
          <w:lang w:val="en-US"/>
        </w:rPr>
        <w:t>.</w:t>
      </w:r>
    </w:p>
    <w:p w14:paraId="35FD7415" w14:textId="77777777" w:rsidR="00A90238" w:rsidRDefault="00A90238" w:rsidP="00A90238">
      <w:pPr>
        <w:pStyle w:val="B1"/>
        <w:rPr>
          <w:lang w:val="en-US"/>
        </w:rPr>
      </w:pPr>
      <w:r>
        <w:rPr>
          <w:lang w:val="en-US"/>
        </w:rPr>
        <w:t>5</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575B1B26" w14:textId="77777777" w:rsidR="00A90238" w:rsidRPr="00AB5FED" w:rsidRDefault="00A90238" w:rsidP="00A90238">
      <w:pPr>
        <w:pStyle w:val="Heading4"/>
        <w:rPr>
          <w:lang w:val="nl-NL"/>
        </w:rPr>
      </w:pPr>
      <w:bookmarkStart w:id="656" w:name="_Toc154701498"/>
      <w:r>
        <w:rPr>
          <w:lang w:val="nl-NL"/>
        </w:rPr>
        <w:t>7.2.2.4</w:t>
      </w:r>
      <w:r w:rsidRPr="00AB5FED">
        <w:rPr>
          <w:lang w:val="nl-NL"/>
        </w:rPr>
        <w:tab/>
      </w:r>
      <w:r>
        <w:rPr>
          <w:lang w:val="nl-NL"/>
        </w:rPr>
        <w:t>MCVideo</w:t>
      </w:r>
      <w:r w:rsidRPr="00AB5FED">
        <w:rPr>
          <w:lang w:val="nl-NL"/>
        </w:rPr>
        <w:t xml:space="preserve"> emergency private call</w:t>
      </w:r>
      <w:bookmarkEnd w:id="656"/>
    </w:p>
    <w:p w14:paraId="5D2D729F" w14:textId="77777777" w:rsidR="00A90238" w:rsidRPr="00AB5FED" w:rsidRDefault="00A90238" w:rsidP="00A90238">
      <w:pPr>
        <w:pStyle w:val="Heading5"/>
      </w:pPr>
      <w:bookmarkStart w:id="657" w:name="_Toc433209806"/>
      <w:bookmarkStart w:id="658" w:name="_Toc460616124"/>
      <w:bookmarkStart w:id="659" w:name="_Toc460616985"/>
      <w:bookmarkStart w:id="660" w:name="_Toc477419423"/>
      <w:bookmarkStart w:id="661" w:name="_Toc154701499"/>
      <w:r>
        <w:t>7.2.2.4</w:t>
      </w:r>
      <w:r w:rsidRPr="00AB5FED">
        <w:t>.1</w:t>
      </w:r>
      <w:r w:rsidRPr="00AB5FED">
        <w:tab/>
      </w:r>
      <w:r>
        <w:t>MCVideo</w:t>
      </w:r>
      <w:r w:rsidRPr="00AB5FED">
        <w:t xml:space="preserve"> emergency private call commencement</w:t>
      </w:r>
      <w:bookmarkEnd w:id="657"/>
      <w:bookmarkEnd w:id="658"/>
      <w:bookmarkEnd w:id="659"/>
      <w:bookmarkEnd w:id="660"/>
      <w:bookmarkEnd w:id="661"/>
    </w:p>
    <w:p w14:paraId="3393143B"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initiating an </w:t>
      </w:r>
      <w:r>
        <w:t>MCVideo</w:t>
      </w:r>
      <w:r w:rsidRPr="00AB5FED">
        <w:t xml:space="preserve"> emergency private call with unicast signalling for communicating with another </w:t>
      </w:r>
      <w:r>
        <w:t>MCVideo</w:t>
      </w:r>
      <w:r w:rsidRPr="00AB5FED">
        <w:t xml:space="preserve"> user.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 </w:t>
      </w:r>
    </w:p>
    <w:p w14:paraId="2C7BE670" w14:textId="77777777" w:rsidR="00A90238" w:rsidRPr="00AB5FED" w:rsidRDefault="00A90238" w:rsidP="00A90238">
      <w:r w:rsidRPr="00AB5FED">
        <w:t>Procedures in figure </w:t>
      </w:r>
      <w:r>
        <w:t>7.2.2.4</w:t>
      </w:r>
      <w:r w:rsidRPr="00AB5FED">
        <w:t xml:space="preserve">.1-1 are the procedures for the </w:t>
      </w:r>
      <w:r>
        <w:t>MCVideo</w:t>
      </w:r>
      <w:r w:rsidRPr="00AB5FED">
        <w:t xml:space="preserve"> client initiating establishment of an </w:t>
      </w:r>
      <w:r>
        <w:t>MCVideo</w:t>
      </w:r>
      <w:r w:rsidRPr="00AB5FED">
        <w:t xml:space="preserve"> emergency private call.</w:t>
      </w:r>
    </w:p>
    <w:p w14:paraId="284429B6" w14:textId="77777777" w:rsidR="00A90238" w:rsidRPr="00AB5FED" w:rsidRDefault="00A90238" w:rsidP="00A90238">
      <w:r w:rsidRPr="00AB5FED">
        <w:t>Pre-conditions:</w:t>
      </w:r>
    </w:p>
    <w:p w14:paraId="5A00E87B" w14:textId="77777777" w:rsidR="00A90238" w:rsidRPr="00AB5FED" w:rsidRDefault="00A90238" w:rsidP="00A90238">
      <w:pPr>
        <w:pStyle w:val="B1"/>
      </w:pPr>
      <w:r w:rsidRPr="00AB5FED">
        <w:t>1.</w:t>
      </w:r>
      <w:r w:rsidRPr="00AB5FED">
        <w:tab/>
        <w:t xml:space="preserve">Both members of the </w:t>
      </w:r>
      <w:r>
        <w:t>MCVideo</w:t>
      </w:r>
      <w:r w:rsidRPr="00AB5FED">
        <w:t xml:space="preserve"> private call belong to the same </w:t>
      </w:r>
      <w:r>
        <w:t>MCVideo</w:t>
      </w:r>
      <w:r w:rsidRPr="00AB5FED">
        <w:t xml:space="preserve"> system.</w:t>
      </w:r>
    </w:p>
    <w:p w14:paraId="6FE3ADD1" w14:textId="77777777" w:rsidR="00A90238" w:rsidRDefault="00A90238" w:rsidP="00A90238">
      <w:pPr>
        <w:pStyle w:val="B1"/>
      </w:pPr>
      <w:r w:rsidRPr="00AB5FED">
        <w:t>2.</w:t>
      </w:r>
      <w:r w:rsidRPr="00AB5FED">
        <w:tab/>
        <w:t xml:space="preserve">The initiating </w:t>
      </w:r>
      <w:r>
        <w:t>MCVideo</w:t>
      </w:r>
      <w:r w:rsidRPr="00AB5FED">
        <w:t xml:space="preserve"> client 1 has been configured to send an </w:t>
      </w:r>
      <w:r>
        <w:t>MCVideo</w:t>
      </w:r>
      <w:r w:rsidRPr="00AB5FED">
        <w:t xml:space="preserve"> emergency alert prior to initiating an </w:t>
      </w:r>
      <w:r>
        <w:t>MCVideo</w:t>
      </w:r>
      <w:r w:rsidRPr="00AB5FED">
        <w:t xml:space="preserve"> emergency private call.</w:t>
      </w:r>
    </w:p>
    <w:p w14:paraId="0C9023CA" w14:textId="77777777" w:rsidR="00A90238" w:rsidRDefault="00A90238" w:rsidP="00A90238">
      <w:pPr>
        <w:pStyle w:val="B1"/>
      </w:pPr>
      <w:r>
        <w:t>3.</w:t>
      </w:r>
      <w:r>
        <w:tab/>
      </w:r>
      <w:r w:rsidRPr="00591AAF">
        <w:t>Optionally, the MCVideo client 1 may have a functional alias activated to be used</w:t>
      </w:r>
      <w:r>
        <w:t>.</w:t>
      </w:r>
    </w:p>
    <w:p w14:paraId="10B9AF6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rsidRPr="00BB17E9">
        <w:t>.</w:t>
      </w:r>
    </w:p>
    <w:p w14:paraId="3E8B1D5F" w14:textId="77777777" w:rsidR="00A90238" w:rsidRPr="00AB5FED" w:rsidRDefault="00A90238" w:rsidP="00A90238">
      <w:pPr>
        <w:pStyle w:val="TH"/>
      </w:pPr>
      <w:r w:rsidRPr="00AB5FED">
        <w:object w:dxaOrig="6864" w:dyaOrig="6876" w14:anchorId="596EB815">
          <v:shape id="_x0000_i1052" type="#_x0000_t75" style="width:305.3pt;height:305.75pt" o:ole="">
            <v:imagedata r:id="rId65" o:title=""/>
          </v:shape>
          <o:OLEObject Type="Embed" ProgID="Visio.Drawing.11" ShapeID="_x0000_i1052" DrawAspect="Content" ObjectID="_1765314962" r:id="rId66"/>
        </w:object>
      </w:r>
    </w:p>
    <w:p w14:paraId="79F29143" w14:textId="77777777" w:rsidR="00A90238" w:rsidRPr="00AB5FED" w:rsidRDefault="00A90238" w:rsidP="00A90238">
      <w:pPr>
        <w:pStyle w:val="TF"/>
      </w:pPr>
      <w:r w:rsidRPr="00AB5FED">
        <w:t>Figure </w:t>
      </w:r>
      <w:r>
        <w:t>7.2.2.4</w:t>
      </w:r>
      <w:r w:rsidRPr="00AB5FED">
        <w:t xml:space="preserve">.1-1 </w:t>
      </w:r>
      <w:r>
        <w:t>MCVideo</w:t>
      </w:r>
      <w:r w:rsidRPr="00AB5FED">
        <w:t xml:space="preserve"> emergency private call</w:t>
      </w:r>
    </w:p>
    <w:p w14:paraId="69BBA9AE"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private call. </w:t>
      </w:r>
      <w:r>
        <w:t>MCVideo</w:t>
      </w:r>
      <w:r w:rsidRPr="00AB5FED">
        <w:t xml:space="preserve"> client 1 sets its </w:t>
      </w:r>
      <w:r>
        <w:t>MCVideo</w:t>
      </w:r>
      <w:r w:rsidRPr="00AB5FED">
        <w:t xml:space="preserve"> emergency state.</w:t>
      </w:r>
      <w:r w:rsidRPr="00E15FCA">
        <w:t xml:space="preserve"> </w:t>
      </w:r>
      <w:r>
        <w:t>MCVideo client 1 retains</w:t>
      </w:r>
      <w:r w:rsidRPr="00AB5FED">
        <w:t xml:space="preserve"> </w:t>
      </w:r>
      <w:r>
        <w:t>t</w:t>
      </w:r>
      <w:r w:rsidRPr="00AB5FED">
        <w:t xml:space="preserve">he </w:t>
      </w:r>
      <w:r>
        <w:t>MCVideo</w:t>
      </w:r>
      <w:r w:rsidRPr="00AB5FED">
        <w:t xml:space="preserve"> emergency state until explicitly cancelled</w:t>
      </w:r>
      <w:r>
        <w:t xml:space="preserve"> by the user of MCVideo client 1</w:t>
      </w:r>
      <w:r w:rsidRPr="00AB5FED">
        <w:t xml:space="preserve">. </w:t>
      </w:r>
    </w:p>
    <w:p w14:paraId="5F69593E" w14:textId="2125BAAF"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679181FA"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emergency private call request towards the </w:t>
      </w:r>
      <w:r>
        <w:t>MCVideo</w:t>
      </w:r>
      <w:r w:rsidRPr="00AB5FED">
        <w:t xml:space="preserve"> server. The request contains an indication of the </w:t>
      </w:r>
      <w:r>
        <w:t>MCVideo</w:t>
      </w:r>
      <w:r w:rsidRPr="00AB5FED">
        <w:t xml:space="preserve"> emergency.</w:t>
      </w:r>
      <w:r>
        <w:t xml:space="preserve"> </w:t>
      </w:r>
      <w:r w:rsidRPr="00DD695C">
        <w:t xml:space="preserve">The MCVideo user at MCVideo client 1 may include a functional alias used within the MCVideo </w:t>
      </w:r>
      <w:r>
        <w:t xml:space="preserve">emergency </w:t>
      </w:r>
      <w:r w:rsidRPr="00DD695C">
        <w:t>private call.</w:t>
      </w:r>
      <w:r>
        <w:t xml:space="preserve"> The MCVideo</w:t>
      </w:r>
      <w:r w:rsidRPr="00BB17E9">
        <w:t xml:space="preserve"> server verifies whether the provided functional alias can be used.</w:t>
      </w:r>
      <w:r w:rsidRPr="00AB5FED">
        <w:t xml:space="preserve"> The </w:t>
      </w:r>
      <w:r>
        <w:t>MCVideo</w:t>
      </w:r>
      <w:r w:rsidRPr="00AB5FED">
        <w:t xml:space="preserve"> server records the identity of the </w:t>
      </w:r>
      <w:r>
        <w:t>MCVideo</w:t>
      </w:r>
      <w:r w:rsidRPr="00AB5FED">
        <w:t xml:space="preserve"> user that initiated the </w:t>
      </w:r>
      <w:r>
        <w:t>MCVideo</w:t>
      </w:r>
      <w:r w:rsidRPr="00AB5FED">
        <w:t xml:space="preserve"> emergency private call until the </w:t>
      </w:r>
      <w:r>
        <w:t>MCVideo</w:t>
      </w:r>
      <w:r w:rsidRPr="00AB5FED">
        <w:t xml:space="preserve"> emergency is cancelled. If the </w:t>
      </w:r>
      <w:r>
        <w:t>MCVideo</w:t>
      </w:r>
      <w:r w:rsidRPr="00AB5FED">
        <w:t xml:space="preserve"> client is configured to send an </w:t>
      </w:r>
      <w:r>
        <w:t>MCVideo</w:t>
      </w:r>
      <w:r w:rsidRPr="00AB5FED">
        <w:t xml:space="preserve"> emergency alert when initiating an </w:t>
      </w:r>
      <w:r>
        <w:t>MCVideo</w:t>
      </w:r>
      <w:r w:rsidRPr="00AB5FED">
        <w:t xml:space="preserve"> emergency private call, the request also contains an indication that an </w:t>
      </w:r>
      <w:r>
        <w:t>MCVideo</w:t>
      </w:r>
      <w:r w:rsidRPr="00AB5FED">
        <w:t xml:space="preserve"> emergency alert is to be initiated.</w:t>
      </w:r>
    </w:p>
    <w:p w14:paraId="54344795"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private call request towards the target </w:t>
      </w:r>
      <w:r>
        <w:t>MCVideo</w:t>
      </w:r>
      <w:r w:rsidRPr="00AB5FED">
        <w:t xml:space="preserve"> client.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r>
        <w:t xml:space="preserve"> If available the </w:t>
      </w:r>
      <w:r w:rsidRPr="00AB5FED">
        <w:t>request contains</w:t>
      </w:r>
      <w:r>
        <w:t xml:space="preserve"> the functional alias</w:t>
      </w:r>
      <w:r w:rsidRPr="00AB5FED">
        <w:t xml:space="preserve"> of the calling </w:t>
      </w:r>
      <w:r>
        <w:t>MCVideo</w:t>
      </w:r>
      <w:r w:rsidRPr="00AB5FED">
        <w:t xml:space="preserve"> user 1</w:t>
      </w:r>
      <w:r>
        <w:t>.</w:t>
      </w:r>
    </w:p>
    <w:p w14:paraId="74AB1151" w14:textId="77777777" w:rsidR="00A90238" w:rsidRDefault="00A90238" w:rsidP="00A90238">
      <w:pPr>
        <w:pStyle w:val="B1"/>
      </w:pPr>
      <w:r w:rsidRPr="00AB5FED">
        <w:t>4.</w:t>
      </w:r>
      <w:r w:rsidRPr="00AB5FED">
        <w:tab/>
        <w:t xml:space="preserve">The </w:t>
      </w:r>
      <w:r>
        <w:t>MCVideo</w:t>
      </w:r>
      <w:r w:rsidRPr="00AB5FED">
        <w:t xml:space="preserve"> user on </w:t>
      </w:r>
      <w:r>
        <w:t>MCVideo</w:t>
      </w:r>
      <w:r w:rsidRPr="00AB5FED">
        <w:t xml:space="preserve"> client 2 is notified of the incoming </w:t>
      </w:r>
      <w:r>
        <w:t>MCVideo</w:t>
      </w:r>
      <w:r w:rsidRPr="00AB5FED">
        <w:t xml:space="preserve"> emergency private call.</w:t>
      </w:r>
      <w:r>
        <w:t xml:space="preserve"> If the functional alias of the calling user is included it is displayed.</w:t>
      </w:r>
      <w:r w:rsidRPr="00E15FCA">
        <w:t xml:space="preserve"> </w:t>
      </w:r>
    </w:p>
    <w:p w14:paraId="61C449BC" w14:textId="4272AA11" w:rsidR="00A90238" w:rsidRPr="00AB5FED" w:rsidRDefault="00A90238" w:rsidP="00A90238">
      <w:pPr>
        <w:pStyle w:val="NO"/>
      </w:pPr>
      <w:r>
        <w:t>NOTE</w:t>
      </w:r>
      <w:r w:rsidR="00792D0A">
        <w:t> </w:t>
      </w:r>
      <w:r>
        <w:t>2:</w:t>
      </w:r>
      <w:r>
        <w:tab/>
        <w:t>MCVideo client 2 does not set its emergency state as a result of receiving the MCVideo emergency private call.</w:t>
      </w:r>
    </w:p>
    <w:p w14:paraId="424D8E22"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private call request to the </w:t>
      </w:r>
      <w:r>
        <w:t>MCVideo</w:t>
      </w:r>
      <w:r w:rsidRPr="00AB5FED">
        <w:t xml:space="preserve"> server</w:t>
      </w:r>
      <w:r>
        <w:t xml:space="preserve"> via a MCVideo emergency private call response</w:t>
      </w:r>
      <w:r w:rsidRPr="00AB5FED">
        <w:t>.</w:t>
      </w:r>
    </w:p>
    <w:p w14:paraId="34528A37"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w:t>
      </w:r>
    </w:p>
    <w:p w14:paraId="5D8D2DFB" w14:textId="77777777" w:rsidR="00A90238" w:rsidRPr="00AB5FED" w:rsidRDefault="00A90238" w:rsidP="00A90238">
      <w:pPr>
        <w:pStyle w:val="B1"/>
      </w:pPr>
      <w:r w:rsidRPr="00AB5FED">
        <w:t>7.</w:t>
      </w:r>
      <w:r w:rsidRPr="00AB5FED">
        <w:tab/>
        <w:t xml:space="preserve">The </w:t>
      </w:r>
      <w:r>
        <w:t>MCVideo</w:t>
      </w:r>
      <w:r w:rsidRPr="00AB5FED">
        <w:t xml:space="preserve"> server informs </w:t>
      </w:r>
      <w:r>
        <w:t>MCVideo</w:t>
      </w:r>
      <w:r w:rsidRPr="00AB5FED">
        <w:t xml:space="preserve"> client 1 about the successful </w:t>
      </w:r>
      <w:r>
        <w:t>MCVideo</w:t>
      </w:r>
      <w:r w:rsidRPr="00AB5FED">
        <w:t xml:space="preserve"> emergency private call establishment</w:t>
      </w:r>
      <w:r>
        <w:t xml:space="preserve"> via a MCVideo emergency private call response</w:t>
      </w:r>
      <w:r w:rsidRPr="00AB5FED">
        <w:t>.</w:t>
      </w:r>
    </w:p>
    <w:p w14:paraId="0C29D366" w14:textId="77777777" w:rsidR="00A90238" w:rsidRPr="00AB5FED" w:rsidRDefault="00A90238" w:rsidP="00A90238">
      <w:pPr>
        <w:pStyle w:val="B1"/>
      </w:pPr>
      <w:r w:rsidRPr="00AB5FED">
        <w:lastRenderedPageBreak/>
        <w:t>8.</w:t>
      </w:r>
      <w:r w:rsidRPr="00AB5FED">
        <w:tab/>
      </w:r>
      <w:r>
        <w:t>MCVideo</w:t>
      </w:r>
      <w:r w:rsidRPr="00AB5FED">
        <w:t xml:space="preserve"> client 1 and </w:t>
      </w:r>
      <w:r>
        <w:t>MCVideo</w:t>
      </w:r>
      <w:r w:rsidRPr="00AB5FED">
        <w:t xml:space="preserve"> client 2 establish the media plane </w:t>
      </w:r>
      <w:r>
        <w:t xml:space="preserve">and transmission control </w:t>
      </w:r>
      <w:r w:rsidRPr="00AB5FED">
        <w:t xml:space="preserve">for </w:t>
      </w:r>
      <w:r>
        <w:t xml:space="preserve">video </w:t>
      </w:r>
      <w:r w:rsidRPr="00AB5FED">
        <w:t>communication.</w:t>
      </w:r>
    </w:p>
    <w:p w14:paraId="3B9FA208" w14:textId="77777777" w:rsidR="00A90238" w:rsidRPr="00AB5FED" w:rsidRDefault="00A90238" w:rsidP="00A90238">
      <w:pPr>
        <w:pStyle w:val="NO"/>
        <w:rPr>
          <w:lang w:eastAsia="ko-KR"/>
        </w:rPr>
      </w:pPr>
      <w:r w:rsidRPr="00AB5FED">
        <w:rPr>
          <w:lang w:eastAsia="ko-KR"/>
        </w:rPr>
        <w:t>NOTE </w:t>
      </w:r>
      <w:r>
        <w:rPr>
          <w:lang w:eastAsia="ko-KR"/>
        </w:rPr>
        <w:t>3</w:t>
      </w:r>
      <w:r w:rsidRPr="00AB5FED">
        <w:rPr>
          <w:lang w:eastAsia="ko-KR"/>
        </w:rPr>
        <w:t>:</w:t>
      </w:r>
      <w:r w:rsidRPr="00AB5FED">
        <w:rPr>
          <w:lang w:eastAsia="ko-KR"/>
        </w:rPr>
        <w:tab/>
        <w:t xml:space="preserve">The priority for the </w:t>
      </w:r>
      <w:r>
        <w:rPr>
          <w:lang w:eastAsia="ko-KR"/>
        </w:rPr>
        <w:t>MCVideo</w:t>
      </w:r>
      <w:r w:rsidRPr="00AB5FED">
        <w:rPr>
          <w:lang w:eastAsia="ko-KR"/>
        </w:rPr>
        <w:t xml:space="preserve"> emergency private call is retained until cancelled according to system policy (e.g. call end) or cancelled by an authorized </w:t>
      </w:r>
      <w:r>
        <w:rPr>
          <w:lang w:eastAsia="ko-KR"/>
        </w:rPr>
        <w:t>MCVideo</w:t>
      </w:r>
      <w:r w:rsidRPr="00AB5FED">
        <w:rPr>
          <w:lang w:eastAsia="ko-KR"/>
        </w:rPr>
        <w:t xml:space="preserve"> user.</w:t>
      </w:r>
    </w:p>
    <w:p w14:paraId="7617ECA9" w14:textId="77777777" w:rsidR="00A90238" w:rsidRPr="00AB5FED" w:rsidRDefault="00A90238" w:rsidP="00A90238">
      <w:pPr>
        <w:pStyle w:val="NO"/>
        <w:rPr>
          <w:lang w:eastAsia="ko-KR"/>
        </w:rPr>
      </w:pPr>
      <w:r w:rsidRPr="00AB5FED">
        <w:rPr>
          <w:lang w:eastAsia="ko-KR"/>
        </w:rPr>
        <w:t>NOTE </w:t>
      </w:r>
      <w:r>
        <w:rPr>
          <w:lang w:eastAsia="ko-KR"/>
        </w:rPr>
        <w:t>4</w:t>
      </w:r>
      <w:r w:rsidRPr="00AB5FED">
        <w:rPr>
          <w:lang w:eastAsia="ko-KR"/>
        </w:rPr>
        <w:t>:</w:t>
      </w:r>
      <w:r w:rsidRPr="00AB5FED">
        <w:rPr>
          <w:lang w:eastAsia="ko-KR"/>
        </w:rPr>
        <w:tab/>
        <w:t xml:space="preserve">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retained by the system until cancelled as in subclause </w:t>
      </w:r>
      <w:r>
        <w:rPr>
          <w:lang w:eastAsia="ko-KR"/>
        </w:rPr>
        <w:t xml:space="preserve">7.1.2.6, or by the emergency alert cancellation procedure specified in 3GPP TS 23.280 [5] subclause </w:t>
      </w:r>
      <w:r>
        <w:t>10.10.1.2.2.2</w:t>
      </w:r>
      <w:r w:rsidRPr="00AB5FED">
        <w:rPr>
          <w:lang w:eastAsia="ko-KR"/>
        </w:rPr>
        <w:t xml:space="preserve">. 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also retained locally by the </w:t>
      </w:r>
      <w:r>
        <w:rPr>
          <w:lang w:eastAsia="ko-KR"/>
        </w:rPr>
        <w:t>MCVideo</w:t>
      </w:r>
      <w:r w:rsidRPr="00AB5FED">
        <w:rPr>
          <w:lang w:eastAsia="ko-KR"/>
        </w:rPr>
        <w:t xml:space="preserve"> client until explicitly cancelled by the </w:t>
      </w:r>
      <w:r>
        <w:rPr>
          <w:lang w:eastAsia="ko-KR"/>
        </w:rPr>
        <w:t>MCVideo</w:t>
      </w:r>
      <w:r w:rsidRPr="00AB5FED">
        <w:rPr>
          <w:lang w:eastAsia="ko-KR"/>
        </w:rPr>
        <w:t xml:space="preserve"> user.</w:t>
      </w:r>
    </w:p>
    <w:p w14:paraId="0EDF14D8" w14:textId="77777777" w:rsidR="00A90238" w:rsidRPr="00AB5FED" w:rsidRDefault="00A90238" w:rsidP="00A90238">
      <w:pPr>
        <w:pStyle w:val="Heading5"/>
      </w:pPr>
      <w:bookmarkStart w:id="662" w:name="_Toc433209807"/>
      <w:bookmarkStart w:id="663" w:name="_Toc460616125"/>
      <w:bookmarkStart w:id="664" w:name="_Toc460616986"/>
      <w:bookmarkStart w:id="665" w:name="_Toc477419424"/>
      <w:bookmarkStart w:id="666" w:name="_Toc154701500"/>
      <w:r>
        <w:t>7.2.2.4</w:t>
      </w:r>
      <w:r w:rsidRPr="00AB5FED">
        <w:t>.2</w:t>
      </w:r>
      <w:r w:rsidRPr="00AB5FED">
        <w:tab/>
      </w:r>
      <w:r>
        <w:t>MCVideo</w:t>
      </w:r>
      <w:r w:rsidRPr="00AB5FED">
        <w:t xml:space="preserve"> private call emergency upgrade</w:t>
      </w:r>
      <w:bookmarkEnd w:id="662"/>
      <w:bookmarkEnd w:id="663"/>
      <w:bookmarkEnd w:id="664"/>
      <w:bookmarkEnd w:id="665"/>
      <w:bookmarkEnd w:id="666"/>
    </w:p>
    <w:p w14:paraId="1F2F6947"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upgrading a private call to an </w:t>
      </w:r>
      <w:r>
        <w:t>MCVideo</w:t>
      </w:r>
      <w:r w:rsidRPr="00AB5FED">
        <w:t xml:space="preserve"> emergency private call while the private call is already in progress.</w:t>
      </w:r>
    </w:p>
    <w:p w14:paraId="78E69537" w14:textId="77777777" w:rsidR="00A90238" w:rsidRPr="00AB5FED" w:rsidRDefault="00A90238" w:rsidP="00A90238">
      <w:r w:rsidRPr="00AB5FED">
        <w:t>Procedures in figure </w:t>
      </w:r>
      <w:r>
        <w:t>7.2.2.4</w:t>
      </w:r>
      <w:r w:rsidRPr="00AB5FED">
        <w:t xml:space="preserve">.2-1 are the signalling procedures for the </w:t>
      </w:r>
      <w:r>
        <w:t>MCVideo</w:t>
      </w:r>
      <w:r w:rsidRPr="00AB5FED">
        <w:t xml:space="preserve"> client upgrading a private call to an </w:t>
      </w:r>
      <w:r>
        <w:t>MCVideo</w:t>
      </w:r>
      <w:r w:rsidRPr="00AB5FED">
        <w:t xml:space="preserve"> emergency private call.</w:t>
      </w:r>
    </w:p>
    <w:p w14:paraId="40F769AC" w14:textId="77777777" w:rsidR="00A90238" w:rsidRPr="00AB5FED" w:rsidRDefault="00A90238" w:rsidP="00A90238">
      <w:r w:rsidRPr="00AB5FED">
        <w:t>Pre-conditions:</w:t>
      </w:r>
    </w:p>
    <w:p w14:paraId="6E9DCDB6" w14:textId="77777777" w:rsidR="00A90238" w:rsidRPr="00AB5FED" w:rsidRDefault="00A90238" w:rsidP="00A90238">
      <w:pPr>
        <w:pStyle w:val="B1"/>
      </w:pPr>
      <w:r w:rsidRPr="00AB5FED">
        <w:t>1.</w:t>
      </w:r>
      <w:r w:rsidRPr="00AB5FED">
        <w:tab/>
        <w:t xml:space="preserve">Both members of the private call belong to the same </w:t>
      </w:r>
      <w:r>
        <w:t>MCVideo</w:t>
      </w:r>
      <w:r w:rsidRPr="00AB5FED">
        <w:t xml:space="preserve"> system.</w:t>
      </w:r>
    </w:p>
    <w:p w14:paraId="36E9C457" w14:textId="77777777" w:rsidR="00A90238" w:rsidRPr="00AB5FED" w:rsidRDefault="00A90238" w:rsidP="00A90238">
      <w:pPr>
        <w:pStyle w:val="B1"/>
      </w:pPr>
      <w:r w:rsidRPr="00AB5FED">
        <w:t>2.</w:t>
      </w:r>
      <w:r w:rsidRPr="00AB5FED">
        <w:tab/>
        <w:t>A private call is already in progress.</w:t>
      </w:r>
    </w:p>
    <w:p w14:paraId="411E15F2" w14:textId="77777777" w:rsidR="00A90238" w:rsidRPr="00AB5FED" w:rsidRDefault="00A90238" w:rsidP="00A90238">
      <w:pPr>
        <w:pStyle w:val="TH"/>
      </w:pPr>
      <w:r w:rsidRPr="00AB5FED">
        <w:object w:dxaOrig="5460" w:dyaOrig="6180" w14:anchorId="0798E9C1">
          <v:shape id="_x0000_i1053" type="#_x0000_t75" style="width:272.95pt;height:307.6pt" o:ole="">
            <v:imagedata r:id="rId67" o:title=""/>
          </v:shape>
          <o:OLEObject Type="Embed" ProgID="Visio.Drawing.11" ShapeID="_x0000_i1053" DrawAspect="Content" ObjectID="_1765314963" r:id="rId68"/>
        </w:object>
      </w:r>
    </w:p>
    <w:p w14:paraId="3A3CC4AC" w14:textId="77777777" w:rsidR="00A90238" w:rsidRPr="00AB5FED" w:rsidRDefault="00A90238" w:rsidP="00A90238">
      <w:pPr>
        <w:pStyle w:val="TF"/>
      </w:pPr>
      <w:r w:rsidRPr="00AB5FED">
        <w:t>Figure </w:t>
      </w:r>
      <w:r>
        <w:t>7.2.2.4</w:t>
      </w:r>
      <w:r w:rsidRPr="00AB5FED">
        <w:t xml:space="preserve">.2-1: </w:t>
      </w:r>
      <w:r>
        <w:t>MCVideo</w:t>
      </w:r>
      <w:r w:rsidRPr="00AB5FED">
        <w:t xml:space="preserve"> private call upgrade</w:t>
      </w:r>
    </w:p>
    <w:p w14:paraId="4851D991"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an emergency. </w:t>
      </w:r>
      <w:r>
        <w:t>MCVideo</w:t>
      </w:r>
      <w:r w:rsidRPr="00AB5FED">
        <w:t xml:space="preserve"> client 1 sets its </w:t>
      </w:r>
      <w:r>
        <w:t>MCVideo</w:t>
      </w:r>
      <w:r w:rsidRPr="00AB5FED">
        <w:t xml:space="preserve"> emergency state. </w:t>
      </w:r>
      <w:r>
        <w:t>MCVideo client 1 retains t</w:t>
      </w:r>
      <w:r w:rsidRPr="00AB5FED">
        <w:t xml:space="preserve">he </w:t>
      </w:r>
      <w:r>
        <w:t>MCVideo</w:t>
      </w:r>
      <w:r w:rsidRPr="00AB5FED">
        <w:t xml:space="preserve"> emergency state until explicitly cancelled</w:t>
      </w:r>
      <w:r>
        <w:t xml:space="preserve"> by the user of MCVideo client 1</w:t>
      </w:r>
      <w:r w:rsidRPr="00AB5FED">
        <w:t>.</w:t>
      </w:r>
      <w:r w:rsidRPr="00E15FCA">
        <w:t xml:space="preserve"> </w:t>
      </w:r>
    </w:p>
    <w:p w14:paraId="07147CC6" w14:textId="3A517D0C"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38037D64" w14:textId="77777777" w:rsidR="00A90238" w:rsidRPr="00AB5FED"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private call to in-progress emergency </w:t>
      </w:r>
      <w:r w:rsidRPr="00AB5FED">
        <w:rPr>
          <w:lang w:eastAsia="en-GB"/>
        </w:rPr>
        <w:t xml:space="preserve">by sending an </w:t>
      </w:r>
      <w:r>
        <w:rPr>
          <w:lang w:eastAsia="en-GB"/>
        </w:rPr>
        <w:t>MCVideo</w:t>
      </w:r>
      <w:r w:rsidRPr="00AB5FED">
        <w:rPr>
          <w:lang w:eastAsia="en-GB"/>
        </w:rPr>
        <w:t xml:space="preserve"> emergency </w:t>
      </w:r>
      <w:r>
        <w:rPr>
          <w:lang w:eastAsia="en-GB"/>
        </w:rPr>
        <w:t xml:space="preserve">private call </w:t>
      </w:r>
      <w:r w:rsidRPr="00AB5FED">
        <w:rPr>
          <w:lang w:eastAsia="en-GB"/>
        </w:rPr>
        <w:t>request</w:t>
      </w:r>
      <w:r w:rsidRPr="00AB5FED">
        <w:t xml:space="preserve">. If configured to send an </w:t>
      </w:r>
      <w:r>
        <w:t>MCVideo</w:t>
      </w:r>
      <w:r w:rsidRPr="00AB5FED">
        <w:t xml:space="preserve"> alert when initiating an </w:t>
      </w:r>
      <w:r>
        <w:lastRenderedPageBreak/>
        <w:t>MCVideo</w:t>
      </w:r>
      <w:r w:rsidRPr="00AB5FED">
        <w:t xml:space="preserve"> emergency upgrade, the request also contains an indication that an </w:t>
      </w:r>
      <w:r>
        <w:t>MCVideo</w:t>
      </w:r>
      <w:r w:rsidRPr="00AB5FED">
        <w:t xml:space="preserve"> alert is to be initiated. The request may contain an</w:t>
      </w:r>
      <w:r>
        <w:t xml:space="preserve"> indication of an implicit transmit media</w:t>
      </w:r>
      <w:r w:rsidRPr="00AB5FED">
        <w:t xml:space="preserve"> request.</w:t>
      </w:r>
    </w:p>
    <w:p w14:paraId="78EE2769"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request towards </w:t>
      </w:r>
      <w:r>
        <w:t xml:space="preserve">MCVideo client 2, </w:t>
      </w:r>
      <w:r w:rsidRPr="00AB5FED">
        <w:t xml:space="preserve">the </w:t>
      </w:r>
      <w:r>
        <w:t>MCVideo</w:t>
      </w:r>
      <w:r w:rsidRPr="00AB5FED">
        <w:t xml:space="preserve"> client of the other participant. </w:t>
      </w:r>
    </w:p>
    <w:p w14:paraId="636AEF4A" w14:textId="77777777" w:rsidR="00A90238" w:rsidRDefault="00A90238" w:rsidP="00A90238">
      <w:pPr>
        <w:pStyle w:val="B1"/>
      </w:pPr>
      <w:r w:rsidRPr="00AB5FED">
        <w:t>4.</w:t>
      </w:r>
      <w:r w:rsidRPr="00AB5FED">
        <w:tab/>
        <w:t xml:space="preserve">The </w:t>
      </w:r>
      <w:r>
        <w:t>MCVideo</w:t>
      </w:r>
      <w:r w:rsidRPr="00AB5FED">
        <w:t xml:space="preserve"> user </w:t>
      </w:r>
      <w:r>
        <w:t xml:space="preserve">of MCVideo client 2 </w:t>
      </w:r>
      <w:r w:rsidRPr="00AB5FED">
        <w:t xml:space="preserve">is notified of the in-progress emergency of the </w:t>
      </w:r>
      <w:r>
        <w:t>MCVideo</w:t>
      </w:r>
      <w:r w:rsidRPr="00AB5FED">
        <w:t xml:space="preserve"> emergency private call.</w:t>
      </w:r>
      <w:r w:rsidRPr="00E15FCA">
        <w:t xml:space="preserve"> </w:t>
      </w:r>
    </w:p>
    <w:p w14:paraId="186AC55F" w14:textId="512E15F9" w:rsidR="00A90238" w:rsidRPr="00AB5FED" w:rsidRDefault="00A90238" w:rsidP="00A90238">
      <w:pPr>
        <w:pStyle w:val="NO"/>
      </w:pPr>
      <w:r>
        <w:t>NOTE</w:t>
      </w:r>
      <w:r w:rsidR="00792D0A">
        <w:t> </w:t>
      </w:r>
      <w:r>
        <w:t>2:</w:t>
      </w:r>
      <w:r>
        <w:tab/>
        <w:t>MCVideo client 2 does not set its emergency state as a result of receiving the MCVideo emergency private call upgrade.</w:t>
      </w:r>
    </w:p>
    <w:p w14:paraId="53229F08"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request to the </w:t>
      </w:r>
      <w:r>
        <w:t>MCVideo</w:t>
      </w:r>
      <w:r w:rsidRPr="00AB5FED">
        <w:t xml:space="preserve"> server.</w:t>
      </w:r>
    </w:p>
    <w:p w14:paraId="723BE7B8"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 for both participants in the private call. The priority is retained until the call ends.</w:t>
      </w:r>
    </w:p>
    <w:p w14:paraId="7F357AAC"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confirms the upgrade request to </w:t>
      </w:r>
      <w:r>
        <w:rPr>
          <w:lang w:eastAsia="en-GB"/>
        </w:rPr>
        <w:t>MCVideo</w:t>
      </w:r>
      <w:r w:rsidRPr="00AB5FED">
        <w:rPr>
          <w:lang w:eastAsia="en-GB"/>
        </w:rPr>
        <w:t xml:space="preserve"> client 1.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w:t>
      </w:r>
      <w:r>
        <w:rPr>
          <w:lang w:eastAsia="en-GB"/>
        </w:rPr>
        <w:t>MCVideo emergency private call response</w:t>
      </w:r>
      <w:r w:rsidRPr="00AB5FED">
        <w:rPr>
          <w:lang w:eastAsia="en-GB"/>
        </w:rPr>
        <w:t xml:space="preserve"> message contains the result of the implicit </w:t>
      </w:r>
      <w:r>
        <w:rPr>
          <w:lang w:eastAsia="en-GB"/>
        </w:rPr>
        <w:t>transmit media</w:t>
      </w:r>
      <w:r w:rsidRPr="00AB5FED">
        <w:rPr>
          <w:lang w:eastAsia="en-GB"/>
        </w:rPr>
        <w:t xml:space="preserve"> request.</w:t>
      </w:r>
    </w:p>
    <w:p w14:paraId="41B00A00" w14:textId="77777777" w:rsidR="00A90238" w:rsidRPr="00DB1A67" w:rsidRDefault="00A90238" w:rsidP="00A90238">
      <w:pPr>
        <w:pStyle w:val="B1"/>
      </w:pPr>
      <w:r w:rsidRPr="00AB5FED">
        <w:t>8.</w:t>
      </w:r>
      <w:r w:rsidRPr="00AB5FED">
        <w:tab/>
      </w:r>
      <w:r>
        <w:t>MCVideo</w:t>
      </w:r>
      <w:r w:rsidRPr="00AB5FED">
        <w:t xml:space="preserve"> client 1 and </w:t>
      </w:r>
      <w:r>
        <w:t>MCVideo</w:t>
      </w:r>
      <w:r w:rsidRPr="00AB5FED">
        <w:t xml:space="preserve"> client 2 continue with the private call, which has been transformed into an </w:t>
      </w:r>
      <w:r>
        <w:t>MCVideo</w:t>
      </w:r>
      <w:r w:rsidRPr="00AB5FED">
        <w:t xml:space="preserve"> emergency private call.</w:t>
      </w:r>
      <w:r w:rsidRPr="00E61FB3">
        <w:t xml:space="preserve"> </w:t>
      </w:r>
      <w:r w:rsidRPr="00AB5FED">
        <w:t>MC</w:t>
      </w:r>
      <w:r>
        <w:t>Video</w:t>
      </w:r>
      <w:r w:rsidRPr="00AB5FED">
        <w:t xml:space="preserve"> client 1 can override MC</w:t>
      </w:r>
      <w:r>
        <w:t>Video</w:t>
      </w:r>
      <w:r w:rsidRPr="00AB5FED">
        <w:t xml:space="preserve"> client 2 unless MC</w:t>
      </w:r>
      <w:r>
        <w:t>Video</w:t>
      </w:r>
      <w:r w:rsidRPr="00AB5FED">
        <w:t xml:space="preserve"> client 2 is also in the MC</w:t>
      </w:r>
      <w:r>
        <w:t>Video</w:t>
      </w:r>
      <w:r w:rsidRPr="00AB5FED">
        <w:t xml:space="preserve"> emergency state.</w:t>
      </w:r>
    </w:p>
    <w:p w14:paraId="197C8309" w14:textId="77777777" w:rsidR="00A90238" w:rsidRDefault="00A90238" w:rsidP="00A90238">
      <w:pPr>
        <w:pStyle w:val="Heading3"/>
        <w:rPr>
          <w:lang w:eastAsia="zh-CN"/>
        </w:rPr>
      </w:pPr>
      <w:bookmarkStart w:id="667" w:name="_Toc154701501"/>
      <w:r>
        <w:rPr>
          <w:rFonts w:hint="eastAsia"/>
          <w:lang w:eastAsia="zh-CN"/>
        </w:rPr>
        <w:t>7</w:t>
      </w:r>
      <w:r>
        <w:t>.</w:t>
      </w:r>
      <w:r>
        <w:rPr>
          <w:lang w:eastAsia="zh-CN"/>
        </w:rPr>
        <w:t>2.3</w:t>
      </w:r>
      <w:r>
        <w:tab/>
        <w:t>Off-network p</w:t>
      </w:r>
      <w:r>
        <w:rPr>
          <w:lang w:eastAsia="zh-CN"/>
        </w:rPr>
        <w:t>rivate communications</w:t>
      </w:r>
      <w:bookmarkEnd w:id="667"/>
    </w:p>
    <w:p w14:paraId="58BBAC5C" w14:textId="77777777" w:rsidR="00A90238" w:rsidRDefault="00A90238" w:rsidP="00A90238">
      <w:pPr>
        <w:pStyle w:val="Heading4"/>
      </w:pPr>
      <w:bookmarkStart w:id="668" w:name="_Toc154701502"/>
      <w:r>
        <w:rPr>
          <w:rFonts w:hint="eastAsia"/>
          <w:lang w:eastAsia="zh-CN"/>
        </w:rPr>
        <w:t>7</w:t>
      </w:r>
      <w:r>
        <w:t>.</w:t>
      </w:r>
      <w:r>
        <w:rPr>
          <w:lang w:eastAsia="zh-CN"/>
        </w:rPr>
        <w:t>2.3</w:t>
      </w:r>
      <w:r>
        <w:t>.1</w:t>
      </w:r>
      <w:r>
        <w:tab/>
        <w:t>General</w:t>
      </w:r>
      <w:bookmarkEnd w:id="668"/>
    </w:p>
    <w:p w14:paraId="32D03930" w14:textId="77777777" w:rsidR="00A90238" w:rsidRPr="00EF76A8" w:rsidRDefault="00A90238" w:rsidP="00A90238">
      <w:pPr>
        <w:tabs>
          <w:tab w:val="left" w:pos="6278"/>
        </w:tabs>
      </w:pPr>
      <w:r>
        <w:t xml:space="preserve">The private call setup in </w:t>
      </w:r>
      <w:r w:rsidRPr="00866D33">
        <w:t>automatic commencement mode</w:t>
      </w:r>
      <w:r>
        <w:t xml:space="preserve"> is described in subclause 7.2.3.4, </w:t>
      </w:r>
      <w:r w:rsidRPr="00AB5FED">
        <w:t>manual commencement mode</w:t>
      </w:r>
      <w:r>
        <w:t xml:space="preserve"> in subclause 7.2.3.5 and private call release in subclause 7.2.3.6</w:t>
      </w:r>
      <w:r w:rsidRPr="00AB5FED">
        <w:t>.</w:t>
      </w:r>
    </w:p>
    <w:p w14:paraId="792EB243" w14:textId="77777777" w:rsidR="00A90238" w:rsidRDefault="00A90238" w:rsidP="00A90238">
      <w:pPr>
        <w:pStyle w:val="Heading4"/>
        <w:rPr>
          <w:lang w:eastAsia="zh-CN"/>
        </w:rPr>
      </w:pPr>
      <w:bookmarkStart w:id="669" w:name="_Toc154701503"/>
      <w:r>
        <w:rPr>
          <w:rFonts w:hint="eastAsia"/>
          <w:lang w:eastAsia="zh-CN"/>
        </w:rPr>
        <w:t>7</w:t>
      </w:r>
      <w:r>
        <w:t>.</w:t>
      </w:r>
      <w:r>
        <w:rPr>
          <w:lang w:eastAsia="zh-CN"/>
        </w:rPr>
        <w:t>2.3</w:t>
      </w:r>
      <w:r>
        <w:t>.2</w:t>
      </w:r>
      <w:r>
        <w:tab/>
        <w:t>Information flows for o</w:t>
      </w:r>
      <w:r w:rsidRPr="00234C63">
        <w:rPr>
          <w:lang w:eastAsia="zh-CN"/>
        </w:rPr>
        <w:t xml:space="preserve">ff-network </w:t>
      </w:r>
      <w:r>
        <w:rPr>
          <w:lang w:eastAsia="zh-CN"/>
        </w:rPr>
        <w:t>p</w:t>
      </w:r>
      <w:r w:rsidRPr="00234C63">
        <w:rPr>
          <w:lang w:eastAsia="zh-CN"/>
        </w:rPr>
        <w:t xml:space="preserve">rivate </w:t>
      </w:r>
      <w:r>
        <w:rPr>
          <w:lang w:eastAsia="zh-CN"/>
        </w:rPr>
        <w:t>c</w:t>
      </w:r>
      <w:r w:rsidRPr="00234C63">
        <w:rPr>
          <w:lang w:eastAsia="zh-CN"/>
        </w:rPr>
        <w:t>ommunications</w:t>
      </w:r>
      <w:bookmarkEnd w:id="669"/>
    </w:p>
    <w:p w14:paraId="0F79ADA7" w14:textId="77777777" w:rsidR="00A90238" w:rsidRPr="000F143D" w:rsidRDefault="00A90238" w:rsidP="00A90238">
      <w:pPr>
        <w:pStyle w:val="Heading5"/>
        <w:rPr>
          <w:lang w:val="en-IN" w:eastAsia="zh-CN"/>
        </w:rPr>
      </w:pPr>
      <w:bookmarkStart w:id="670" w:name="_Toc454349298"/>
      <w:bookmarkStart w:id="671" w:name="_Toc154701504"/>
      <w:r w:rsidRPr="000F143D">
        <w:rPr>
          <w:lang w:val="en-IN"/>
        </w:rPr>
        <w:t>7.2.3.2.</w:t>
      </w:r>
      <w:r>
        <w:rPr>
          <w:lang w:val="en-IN"/>
        </w:rPr>
        <w:t>1</w:t>
      </w:r>
      <w:r w:rsidRPr="000F143D">
        <w:rPr>
          <w:lang w:val="en-IN" w:eastAsia="zh-CN"/>
        </w:rPr>
        <w:tab/>
        <w:t>Private communication request</w:t>
      </w:r>
      <w:bookmarkEnd w:id="671"/>
    </w:p>
    <w:p w14:paraId="4A079624" w14:textId="77777777" w:rsidR="00A90238" w:rsidRPr="000F143D" w:rsidRDefault="00A90238" w:rsidP="00A90238">
      <w:pPr>
        <w:rPr>
          <w:lang w:val="en-IN" w:eastAsia="zh-CN"/>
        </w:rPr>
      </w:pPr>
      <w:r w:rsidRPr="000F143D">
        <w:rPr>
          <w:lang w:val="en-IN"/>
        </w:rPr>
        <w:t>Table </w:t>
      </w:r>
      <w:r>
        <w:rPr>
          <w:lang w:val="en-IN"/>
        </w:rPr>
        <w:t>7</w:t>
      </w:r>
      <w:r w:rsidRPr="000F143D">
        <w:rPr>
          <w:lang w:val="en-IN"/>
        </w:rPr>
        <w:t>.</w:t>
      </w:r>
      <w:r>
        <w:rPr>
          <w:lang w:val="en-IN" w:eastAsia="zh-CN"/>
        </w:rPr>
        <w:t>2</w:t>
      </w:r>
      <w:r w:rsidRPr="000F143D">
        <w:rPr>
          <w:lang w:val="en-IN" w:eastAsia="zh-CN"/>
        </w:rPr>
        <w:t>.3.</w:t>
      </w:r>
      <w:r>
        <w:rPr>
          <w:lang w:val="en-IN" w:eastAsia="zh-CN"/>
        </w:rPr>
        <w:t>2</w:t>
      </w:r>
      <w:r w:rsidRPr="000F143D">
        <w:rPr>
          <w:lang w:val="en-IN" w:eastAsia="zh-CN"/>
        </w:rPr>
        <w:t>.</w:t>
      </w:r>
      <w:r>
        <w:rPr>
          <w:lang w:val="en-IN" w:eastAsia="zh-CN"/>
        </w:rPr>
        <w:t>1</w:t>
      </w:r>
      <w:r w:rsidRPr="000F143D">
        <w:rPr>
          <w:lang w:val="en-IN" w:eastAsia="zh-CN"/>
        </w:rPr>
        <w:t>-1</w:t>
      </w:r>
      <w:r w:rsidRPr="000F143D">
        <w:rPr>
          <w:lang w:val="en-IN"/>
        </w:rPr>
        <w:t xml:space="preserve"> describes the information flow for the </w:t>
      </w:r>
      <w:bookmarkStart w:id="672" w:name="OLE_LINK9"/>
      <w:r w:rsidRPr="000F143D">
        <w:rPr>
          <w:lang w:val="en-IN"/>
        </w:rPr>
        <w:t xml:space="preserve">private </w:t>
      </w:r>
      <w:r w:rsidRPr="000F143D">
        <w:rPr>
          <w:lang w:val="en-IN" w:eastAsia="zh-CN"/>
        </w:rPr>
        <w:t>communication request</w:t>
      </w:r>
      <w:r w:rsidRPr="000F143D">
        <w:rPr>
          <w:lang w:val="en-IN"/>
        </w:rPr>
        <w:t xml:space="preserve">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bookmarkEnd w:id="672"/>
      <w:r w:rsidRPr="000F143D">
        <w:rPr>
          <w:lang w:val="en-IN" w:eastAsia="zh-CN"/>
        </w:rPr>
        <w:t>.</w:t>
      </w:r>
    </w:p>
    <w:p w14:paraId="2017BEF1" w14:textId="77777777" w:rsidR="00A90238" w:rsidRPr="000F143D" w:rsidRDefault="00A90238" w:rsidP="00A90238">
      <w:pPr>
        <w:pStyle w:val="TH"/>
        <w:rPr>
          <w:lang w:val="en-I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1</w:t>
      </w:r>
      <w:r w:rsidRPr="000F143D">
        <w:rPr>
          <w:lang w:val="en-IN"/>
        </w:rPr>
        <w:t xml:space="preserve">-1: </w:t>
      </w:r>
      <w:r>
        <w:rPr>
          <w:lang w:val="en-IN"/>
        </w:rPr>
        <w:t>P</w:t>
      </w:r>
      <w:r w:rsidRPr="000F143D">
        <w:rPr>
          <w:lang w:val="en-IN"/>
        </w:rPr>
        <w:t xml:space="preserve">rivate </w:t>
      </w:r>
      <w:r w:rsidRPr="000F143D">
        <w:rPr>
          <w:lang w:val="en-IN" w:eastAsia="zh-CN"/>
        </w:rPr>
        <w:t>communication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2E8ECE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A04F18D"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3AB38B6F"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F8F9AB" w14:textId="77777777" w:rsidR="00A90238" w:rsidRPr="000F143D" w:rsidRDefault="00A90238" w:rsidP="004260A6">
            <w:pPr>
              <w:pStyle w:val="TAH"/>
              <w:rPr>
                <w:lang w:val="en-IN"/>
              </w:rPr>
            </w:pPr>
            <w:r w:rsidRPr="000F143D">
              <w:rPr>
                <w:lang w:val="en-IN"/>
              </w:rPr>
              <w:t>Description</w:t>
            </w:r>
          </w:p>
        </w:tc>
      </w:tr>
      <w:tr w:rsidR="00A90238" w:rsidRPr="000F143D" w14:paraId="58DE18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7957D0A"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7CEAAF5D"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566E9B"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7E94C60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B6B8C21"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47EBA54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08616"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F21FA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7E7BD9" w14:textId="77777777" w:rsidR="00A90238" w:rsidRPr="000F143D" w:rsidRDefault="00A90238" w:rsidP="004260A6">
            <w:pPr>
              <w:pStyle w:val="TAL"/>
              <w:rPr>
                <w:lang w:val="en-IN"/>
              </w:rPr>
            </w:pPr>
            <w:r w:rsidRPr="000F143D">
              <w:rPr>
                <w:lang w:val="en-IN"/>
              </w:rPr>
              <w:t xml:space="preserve">SDP offer </w:t>
            </w:r>
          </w:p>
        </w:tc>
        <w:tc>
          <w:tcPr>
            <w:tcW w:w="1440" w:type="dxa"/>
            <w:tcBorders>
              <w:top w:val="single" w:sz="4" w:space="0" w:color="000000"/>
              <w:left w:val="single" w:sz="4" w:space="0" w:color="000000"/>
              <w:bottom w:val="single" w:sz="4" w:space="0" w:color="000000"/>
            </w:tcBorders>
            <w:shd w:val="clear" w:color="auto" w:fill="auto"/>
          </w:tcPr>
          <w:p w14:paraId="0B620462"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4EE131" w14:textId="77777777" w:rsidR="00A90238" w:rsidRPr="000F143D" w:rsidRDefault="00A90238" w:rsidP="004260A6">
            <w:pPr>
              <w:pStyle w:val="TAL"/>
              <w:rPr>
                <w:lang w:val="en-IN"/>
              </w:rPr>
            </w:pPr>
            <w:r w:rsidRPr="000F143D">
              <w:rPr>
                <w:lang w:val="en-IN"/>
              </w:rPr>
              <w:t>SDP with media information offered by the caller</w:t>
            </w:r>
          </w:p>
        </w:tc>
      </w:tr>
      <w:tr w:rsidR="00A90238" w:rsidRPr="000F143D" w14:paraId="7FD10A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59306D1" w14:textId="77777777" w:rsidR="00A90238" w:rsidRPr="000F143D" w:rsidRDefault="00A90238" w:rsidP="004260A6">
            <w:pPr>
              <w:pStyle w:val="TAL"/>
              <w:rPr>
                <w:lang w:val="en-IN"/>
              </w:rPr>
            </w:pPr>
            <w:r w:rsidRPr="000F143D">
              <w:rPr>
                <w:lang w:val="en-IN" w:eastAsia="ko-KR"/>
              </w:rPr>
              <w:t>Video push indication</w:t>
            </w:r>
          </w:p>
        </w:tc>
        <w:tc>
          <w:tcPr>
            <w:tcW w:w="1440" w:type="dxa"/>
            <w:tcBorders>
              <w:top w:val="single" w:sz="4" w:space="0" w:color="000000"/>
              <w:left w:val="single" w:sz="4" w:space="0" w:color="000000"/>
              <w:bottom w:val="single" w:sz="4" w:space="0" w:color="000000"/>
            </w:tcBorders>
            <w:shd w:val="clear" w:color="auto" w:fill="auto"/>
          </w:tcPr>
          <w:p w14:paraId="54795A5D"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C84D7" w14:textId="77777777" w:rsidR="00A90238" w:rsidRPr="000F143D" w:rsidRDefault="00A90238" w:rsidP="004260A6">
            <w:pPr>
              <w:pStyle w:val="TAL"/>
              <w:rPr>
                <w:lang w:val="en-IN"/>
              </w:rPr>
            </w:pPr>
            <w:r w:rsidRPr="000F143D">
              <w:rPr>
                <w:lang w:val="en-IN"/>
              </w:rPr>
              <w:t xml:space="preserve">Indicates that the MCVideo private communication is for video push </w:t>
            </w:r>
          </w:p>
        </w:tc>
      </w:tr>
      <w:tr w:rsidR="00A90238" w:rsidRPr="000F143D" w14:paraId="30160DA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19B9E0E" w14:textId="77777777" w:rsidR="00A90238" w:rsidRPr="000F143D" w:rsidRDefault="00A90238" w:rsidP="004260A6">
            <w:pPr>
              <w:pStyle w:val="TAL"/>
              <w:rPr>
                <w:lang w:val="en-IN" w:eastAsia="ko-KR"/>
              </w:rPr>
            </w:pPr>
            <w:r w:rsidRPr="000F143D">
              <w:rPr>
                <w:lang w:val="en-IN" w:eastAsia="ko-KR"/>
              </w:rPr>
              <w:t>Video pull indication</w:t>
            </w:r>
          </w:p>
        </w:tc>
        <w:tc>
          <w:tcPr>
            <w:tcW w:w="1440" w:type="dxa"/>
            <w:tcBorders>
              <w:top w:val="single" w:sz="4" w:space="0" w:color="000000"/>
              <w:left w:val="single" w:sz="4" w:space="0" w:color="000000"/>
              <w:bottom w:val="single" w:sz="4" w:space="0" w:color="000000"/>
            </w:tcBorders>
            <w:shd w:val="clear" w:color="auto" w:fill="auto"/>
          </w:tcPr>
          <w:p w14:paraId="1A0B2EAB"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A16B6" w14:textId="77777777" w:rsidR="00A90238" w:rsidRPr="000F143D" w:rsidRDefault="00A90238" w:rsidP="004260A6">
            <w:pPr>
              <w:pStyle w:val="TAL"/>
              <w:rPr>
                <w:lang w:val="en-IN"/>
              </w:rPr>
            </w:pPr>
            <w:r w:rsidRPr="000F143D">
              <w:rPr>
                <w:lang w:val="en-IN"/>
              </w:rPr>
              <w:t xml:space="preserve">Indicates that the MCVideo private communication is for video pull </w:t>
            </w:r>
          </w:p>
        </w:tc>
      </w:tr>
    </w:tbl>
    <w:p w14:paraId="59156DDE" w14:textId="77777777" w:rsidR="00A90238" w:rsidRDefault="00A90238" w:rsidP="00A90238">
      <w:pPr>
        <w:rPr>
          <w:lang w:val="en-IN" w:eastAsia="zh-CN"/>
        </w:rPr>
      </w:pPr>
    </w:p>
    <w:p w14:paraId="2624C713" w14:textId="15A84D2B" w:rsidR="00A90238" w:rsidRPr="009247F5" w:rsidRDefault="00A90238" w:rsidP="00A90238">
      <w:pPr>
        <w:pStyle w:val="NO"/>
        <w:rPr>
          <w:lang w:val="en-IN" w:eastAsia="zh-CN"/>
        </w:rPr>
      </w:pPr>
      <w:r>
        <w:rPr>
          <w:lang w:val="en-IN" w:eastAsia="zh-CN"/>
        </w:rPr>
        <w:t>NOTE</w:t>
      </w:r>
      <w:r w:rsidR="00792D0A">
        <w:rPr>
          <w:lang w:val="en-IN" w:eastAsia="zh-CN"/>
        </w:rPr>
        <w:t> </w:t>
      </w:r>
      <w:r>
        <w:rPr>
          <w:lang w:val="en-IN" w:eastAsia="zh-CN"/>
        </w:rPr>
        <w:t>1:</w:t>
      </w:r>
      <w:r>
        <w:rPr>
          <w:lang w:val="en-IN" w:eastAsia="zh-CN"/>
        </w:rPr>
        <w:tab/>
        <w:t>For video push, '</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6BF5ED2E" w14:textId="4492A605" w:rsidR="00A90238" w:rsidRPr="000F143D" w:rsidRDefault="00A90238" w:rsidP="00A90238">
      <w:pPr>
        <w:pStyle w:val="NO"/>
        <w:rPr>
          <w:lang w:val="en-IN" w:eastAsia="zh-CN"/>
        </w:rPr>
      </w:pPr>
      <w:r>
        <w:rPr>
          <w:lang w:val="en-IN" w:eastAsia="zh-CN"/>
        </w:rPr>
        <w:t>NOTE</w:t>
      </w:r>
      <w:r w:rsidR="00792D0A">
        <w:rPr>
          <w:lang w:val="en-IN" w:eastAsia="zh-CN"/>
        </w:rPr>
        <w:t> </w:t>
      </w:r>
      <w:r>
        <w:rPr>
          <w:lang w:val="en-IN" w:eastAsia="zh-CN"/>
        </w:rPr>
        <w:t>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498F046" w14:textId="77777777" w:rsidR="00A90238" w:rsidRPr="000F143D" w:rsidRDefault="00A90238" w:rsidP="00A90238">
      <w:pPr>
        <w:pStyle w:val="Heading5"/>
        <w:rPr>
          <w:lang w:val="en-IN" w:eastAsia="zh-CN"/>
        </w:rPr>
      </w:pPr>
      <w:bookmarkStart w:id="673" w:name="_Toc454349295"/>
      <w:bookmarkStart w:id="674" w:name="_Toc154701505"/>
      <w:r w:rsidRPr="000F143D">
        <w:rPr>
          <w:lang w:val="en-IN" w:eastAsia="zh-CN"/>
        </w:rPr>
        <w:lastRenderedPageBreak/>
        <w:t>7.2.3.2.</w:t>
      </w:r>
      <w:r>
        <w:rPr>
          <w:lang w:val="en-IN" w:eastAsia="zh-CN"/>
        </w:rPr>
        <w:t>2</w:t>
      </w:r>
      <w:r w:rsidRPr="000F143D">
        <w:rPr>
          <w:lang w:val="en-IN"/>
        </w:rPr>
        <w:tab/>
        <w:t>Private communication answer re</w:t>
      </w:r>
      <w:r w:rsidRPr="000F143D">
        <w:rPr>
          <w:lang w:val="en-IN" w:eastAsia="zh-CN"/>
        </w:rPr>
        <w:t>sponse</w:t>
      </w:r>
      <w:bookmarkEnd w:id="673"/>
      <w:bookmarkEnd w:id="674"/>
    </w:p>
    <w:p w14:paraId="0A46A34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2</w:t>
      </w:r>
      <w:r w:rsidRPr="000F143D">
        <w:rPr>
          <w:lang w:val="en-IN" w:eastAsia="zh-CN"/>
        </w:rPr>
        <w:t>-1</w:t>
      </w:r>
      <w:r w:rsidRPr="000F143D">
        <w:rPr>
          <w:lang w:val="en-IN"/>
        </w:rPr>
        <w:t xml:space="preserve"> describes the information flow</w:t>
      </w:r>
      <w:r w:rsidRPr="000F143D">
        <w:rPr>
          <w:lang w:val="en-IN" w:eastAsia="zh-CN"/>
        </w:rPr>
        <w:t xml:space="preserve"> for the </w:t>
      </w:r>
      <w:r w:rsidRPr="000F143D">
        <w:rPr>
          <w:lang w:val="en-IN"/>
        </w:rPr>
        <w:t>re</w:t>
      </w:r>
      <w:r w:rsidRPr="000F143D">
        <w:rPr>
          <w:lang w:val="en-IN" w:eastAsia="zh-CN"/>
        </w:rPr>
        <w:t>sponse</w:t>
      </w:r>
      <w:r w:rsidRPr="000F143D">
        <w:rPr>
          <w:lang w:val="en-IN"/>
        </w:rPr>
        <w:t xml:space="preserve"> of private communication request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52F3435F" w14:textId="77777777" w:rsidR="00A90238" w:rsidRPr="000F143D" w:rsidRDefault="00A90238" w:rsidP="00A90238">
      <w:pPr>
        <w:pStyle w:val="TH"/>
        <w:rPr>
          <w:lang w:val="en-IN" w:eastAsia="zh-C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2</w:t>
      </w:r>
      <w:r w:rsidRPr="000F143D">
        <w:rPr>
          <w:lang w:val="en-IN"/>
        </w:rPr>
        <w:t xml:space="preserve">-1: </w:t>
      </w:r>
      <w:r>
        <w:rPr>
          <w:lang w:val="en-IN"/>
        </w:rPr>
        <w:t>P</w:t>
      </w:r>
      <w:r w:rsidRPr="000F143D">
        <w:rPr>
          <w:lang w:val="en-IN"/>
        </w:rPr>
        <w:t>rivate communication answer 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7499A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6C6628"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2E97F3C9"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02509" w14:textId="77777777" w:rsidR="00A90238" w:rsidRPr="000F143D" w:rsidRDefault="00A90238" w:rsidP="004260A6">
            <w:pPr>
              <w:pStyle w:val="TAH"/>
              <w:rPr>
                <w:lang w:val="en-IN"/>
              </w:rPr>
            </w:pPr>
            <w:r w:rsidRPr="000F143D">
              <w:rPr>
                <w:lang w:val="en-IN"/>
              </w:rPr>
              <w:t>Description</w:t>
            </w:r>
          </w:p>
        </w:tc>
      </w:tr>
      <w:tr w:rsidR="00A90238" w:rsidRPr="000F143D" w14:paraId="16B31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C807C1"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4DDE324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3CC735"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42F1F0A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EF34D6F"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6EE7BFC"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173251"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04D6D3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A9ABA7" w14:textId="77777777" w:rsidR="00A90238" w:rsidRPr="000F143D" w:rsidRDefault="00A90238" w:rsidP="004260A6">
            <w:pPr>
              <w:pStyle w:val="TAL"/>
              <w:rPr>
                <w:lang w:val="en-IN"/>
              </w:rPr>
            </w:pPr>
            <w:r w:rsidRPr="000F143D">
              <w:rPr>
                <w:lang w:val="en-IN"/>
              </w:rPr>
              <w:t xml:space="preserve">SDP answer </w:t>
            </w:r>
          </w:p>
        </w:tc>
        <w:tc>
          <w:tcPr>
            <w:tcW w:w="1440" w:type="dxa"/>
            <w:tcBorders>
              <w:top w:val="single" w:sz="4" w:space="0" w:color="000000"/>
              <w:left w:val="single" w:sz="4" w:space="0" w:color="000000"/>
              <w:bottom w:val="single" w:sz="4" w:space="0" w:color="000000"/>
            </w:tcBorders>
            <w:shd w:val="clear" w:color="auto" w:fill="auto"/>
          </w:tcPr>
          <w:p w14:paraId="462B0AF9"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0BC1C" w14:textId="77777777" w:rsidR="00A90238" w:rsidRPr="000F143D" w:rsidRDefault="00A90238" w:rsidP="004260A6">
            <w:pPr>
              <w:pStyle w:val="TAL"/>
              <w:rPr>
                <w:lang w:val="en-IN"/>
              </w:rPr>
            </w:pPr>
            <w:r w:rsidRPr="000F143D">
              <w:rPr>
                <w:lang w:val="en-IN"/>
              </w:rPr>
              <w:t>SDP with media information accepted by the callee</w:t>
            </w:r>
          </w:p>
        </w:tc>
      </w:tr>
    </w:tbl>
    <w:p w14:paraId="7563B84F" w14:textId="77777777" w:rsidR="00A90238" w:rsidRDefault="00A90238" w:rsidP="00A90238">
      <w:pPr>
        <w:rPr>
          <w:lang w:val="en-IN" w:eastAsia="zh-CN"/>
        </w:rPr>
      </w:pPr>
    </w:p>
    <w:p w14:paraId="0DA2AD08"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4D4C8F9"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622ED3B8" w14:textId="77777777" w:rsidR="00A90238" w:rsidRPr="000F143D" w:rsidRDefault="00A90238" w:rsidP="00A90238">
      <w:pPr>
        <w:rPr>
          <w:lang w:val="en-IN" w:eastAsia="zh-CN"/>
        </w:rPr>
      </w:pPr>
    </w:p>
    <w:p w14:paraId="397D1CD3" w14:textId="77777777" w:rsidR="00A90238" w:rsidRPr="000F143D" w:rsidRDefault="00A90238" w:rsidP="00A90238">
      <w:pPr>
        <w:pStyle w:val="Heading5"/>
        <w:rPr>
          <w:lang w:val="en-IN" w:eastAsia="zh-CN"/>
        </w:rPr>
      </w:pPr>
      <w:bookmarkStart w:id="675" w:name="_Toc454349296"/>
      <w:bookmarkStart w:id="676" w:name="_Toc154701506"/>
      <w:r w:rsidRPr="000F143D">
        <w:rPr>
          <w:lang w:val="en-IN" w:eastAsia="zh-CN"/>
        </w:rPr>
        <w:t>7.2.3.2.</w:t>
      </w:r>
      <w:r>
        <w:rPr>
          <w:lang w:val="en-IN" w:eastAsia="zh-CN"/>
        </w:rPr>
        <w:t>3</w:t>
      </w:r>
      <w:r w:rsidRPr="000F143D">
        <w:rPr>
          <w:lang w:val="en-IN" w:eastAsia="zh-CN"/>
        </w:rPr>
        <w:tab/>
        <w:t>Private communication release request</w:t>
      </w:r>
      <w:bookmarkEnd w:id="675"/>
      <w:bookmarkEnd w:id="676"/>
    </w:p>
    <w:p w14:paraId="0FC7A279"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request</w:t>
      </w:r>
      <w:r w:rsidRPr="000F143D">
        <w:rPr>
          <w:lang w:val="en-IN" w:eastAsia="zh-CN"/>
        </w:rPr>
        <w:t xml:space="preserv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78B0AAEF" w14:textId="77777777" w:rsidR="00A90238" w:rsidRPr="000F143D" w:rsidRDefault="00A90238" w:rsidP="00A90238">
      <w:pPr>
        <w:pStyle w:val="TH"/>
        <w:rPr>
          <w:lang w:val="en-I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w:t>
      </w:r>
      <w:r>
        <w:rPr>
          <w:lang w:val="en-IN" w:eastAsia="zh-CN"/>
        </w:rPr>
        <w:t>P</w:t>
      </w:r>
      <w:r w:rsidRPr="000F143D">
        <w:rPr>
          <w:lang w:val="en-IN" w:eastAsia="zh-CN"/>
        </w:rPr>
        <w:t>rivate communication release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1B638A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A8EC2"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0636CBD"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F5458" w14:textId="77777777" w:rsidR="00A90238" w:rsidRPr="000F143D" w:rsidRDefault="00A90238" w:rsidP="004260A6">
            <w:pPr>
              <w:pStyle w:val="TAH"/>
              <w:rPr>
                <w:lang w:val="en-IN"/>
              </w:rPr>
            </w:pPr>
            <w:r w:rsidRPr="000F143D">
              <w:rPr>
                <w:lang w:val="en-IN"/>
              </w:rPr>
              <w:t>Description</w:t>
            </w:r>
          </w:p>
        </w:tc>
      </w:tr>
      <w:tr w:rsidR="00A90238" w:rsidRPr="000F143D" w14:paraId="182965A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6D4C9"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50ADFF8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31D0F0"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677A7F4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2E5333"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73A8B9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0A054F"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04DD597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7220AF" w14:textId="77777777" w:rsidR="00A90238" w:rsidRPr="000F143D" w:rsidRDefault="00A90238" w:rsidP="004260A6">
            <w:pPr>
              <w:pStyle w:val="TAL"/>
              <w:rPr>
                <w:lang w:val="en-IN" w:eastAsia="zh-CN"/>
              </w:rPr>
            </w:pPr>
            <w:r w:rsidRPr="000F143D">
              <w:rPr>
                <w:lang w:val="en-IN"/>
              </w:rPr>
              <w:t>MCVideo private communication release reason</w:t>
            </w:r>
          </w:p>
        </w:tc>
        <w:tc>
          <w:tcPr>
            <w:tcW w:w="1440" w:type="dxa"/>
            <w:tcBorders>
              <w:top w:val="single" w:sz="4" w:space="0" w:color="000000"/>
              <w:left w:val="single" w:sz="4" w:space="0" w:color="000000"/>
              <w:bottom w:val="single" w:sz="4" w:space="0" w:color="000000"/>
            </w:tcBorders>
            <w:shd w:val="clear" w:color="auto" w:fill="auto"/>
          </w:tcPr>
          <w:p w14:paraId="725CBB81" w14:textId="77777777" w:rsidR="00A90238" w:rsidRPr="000F143D" w:rsidRDefault="00A90238" w:rsidP="004260A6">
            <w:pPr>
              <w:pStyle w:val="TAL"/>
              <w:rPr>
                <w:lang w:val="en-IN" w:eastAsia="zh-C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22D36" w14:textId="77777777" w:rsidR="00A90238" w:rsidRPr="000F143D" w:rsidRDefault="00A90238" w:rsidP="004260A6">
            <w:pPr>
              <w:pStyle w:val="TAL"/>
              <w:rPr>
                <w:lang w:val="en-IN"/>
              </w:rPr>
            </w:pPr>
            <w:r w:rsidRPr="000F143D">
              <w:rPr>
                <w:lang w:val="en-IN"/>
              </w:rPr>
              <w:t>Reason for the private communication release.</w:t>
            </w:r>
          </w:p>
        </w:tc>
      </w:tr>
    </w:tbl>
    <w:p w14:paraId="3ABD2250" w14:textId="77777777" w:rsidR="00A90238" w:rsidRDefault="00A90238" w:rsidP="00A90238">
      <w:pPr>
        <w:rPr>
          <w:lang w:val="en-IN" w:eastAsia="zh-CN"/>
        </w:rPr>
      </w:pPr>
    </w:p>
    <w:p w14:paraId="04DA1DE0"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EB8C070"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0BB6D04" w14:textId="77777777" w:rsidR="00A90238" w:rsidRPr="000F143D" w:rsidRDefault="00A90238" w:rsidP="00A90238">
      <w:pPr>
        <w:pStyle w:val="Heading5"/>
        <w:rPr>
          <w:lang w:val="en-IN" w:eastAsia="zh-CN"/>
        </w:rPr>
      </w:pPr>
      <w:bookmarkStart w:id="677" w:name="_Toc454349297"/>
      <w:bookmarkStart w:id="678" w:name="_Toc154701507"/>
      <w:r w:rsidRPr="000F143D">
        <w:rPr>
          <w:lang w:val="en-IN" w:eastAsia="zh-CN"/>
        </w:rPr>
        <w:t>7.2.3.2.</w:t>
      </w:r>
      <w:r>
        <w:rPr>
          <w:lang w:val="en-IN" w:eastAsia="zh-CN"/>
        </w:rPr>
        <w:t>4</w:t>
      </w:r>
      <w:r w:rsidRPr="000F143D">
        <w:rPr>
          <w:lang w:val="en-IN"/>
        </w:rPr>
        <w:tab/>
      </w:r>
      <w:r w:rsidRPr="000F143D">
        <w:rPr>
          <w:lang w:val="en-IN" w:eastAsia="zh-CN"/>
        </w:rPr>
        <w:t xml:space="preserve">Private communication release </w:t>
      </w:r>
      <w:r w:rsidRPr="000F143D">
        <w:rPr>
          <w:lang w:val="en-IN"/>
        </w:rPr>
        <w:t>re</w:t>
      </w:r>
      <w:r w:rsidRPr="000F143D">
        <w:rPr>
          <w:lang w:val="en-IN" w:eastAsia="zh-CN"/>
        </w:rPr>
        <w:t>sponse</w:t>
      </w:r>
      <w:bookmarkEnd w:id="677"/>
      <w:bookmarkEnd w:id="678"/>
    </w:p>
    <w:p w14:paraId="4152149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4-1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w:t>
      </w:r>
      <w:r w:rsidRPr="000F143D">
        <w:rPr>
          <w:lang w:val="en-IN" w:eastAsia="zh-CN"/>
        </w:rPr>
        <w:t xml:space="preserve">sponse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04ED7C91" w14:textId="77777777" w:rsidR="00A90238" w:rsidRPr="000F143D" w:rsidRDefault="00A90238" w:rsidP="00A90238">
      <w:pPr>
        <w:pStyle w:val="TH"/>
        <w:rPr>
          <w:lang w:val="en-IN" w:eastAsia="zh-CN"/>
        </w:rPr>
      </w:pPr>
      <w:r w:rsidRPr="000F143D">
        <w:rPr>
          <w:lang w:val="en-IN"/>
        </w:rPr>
        <w:t>Table </w:t>
      </w:r>
      <w:r w:rsidRPr="000F143D">
        <w:rPr>
          <w:lang w:val="en-IN" w:eastAsia="zh-CN"/>
        </w:rPr>
        <w:t>7.2.3.2.</w:t>
      </w:r>
      <w:r>
        <w:rPr>
          <w:lang w:val="en-IN" w:eastAsia="zh-CN"/>
        </w:rPr>
        <w:t>4</w:t>
      </w:r>
      <w:r w:rsidRPr="000F143D">
        <w:rPr>
          <w:lang w:val="en-IN"/>
        </w:rPr>
        <w:t xml:space="preserve">-1: </w:t>
      </w:r>
      <w:r>
        <w:rPr>
          <w:lang w:val="en-IN"/>
        </w:rPr>
        <w:t>P</w:t>
      </w:r>
      <w:r w:rsidRPr="000F143D">
        <w:rPr>
          <w:lang w:val="en-IN" w:eastAsia="zh-CN"/>
        </w:rPr>
        <w:t xml:space="preserve">rivate communication release </w:t>
      </w:r>
      <w:r w:rsidRPr="000F143D">
        <w:rPr>
          <w:lang w:val="en-IN"/>
        </w:rPr>
        <w:t>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1A96D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D07CA0"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A49D792"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FE6E4" w14:textId="77777777" w:rsidR="00A90238" w:rsidRPr="000F143D" w:rsidRDefault="00A90238" w:rsidP="004260A6">
            <w:pPr>
              <w:pStyle w:val="TAH"/>
              <w:rPr>
                <w:lang w:val="en-IN"/>
              </w:rPr>
            </w:pPr>
            <w:r w:rsidRPr="000F143D">
              <w:rPr>
                <w:lang w:val="en-IN"/>
              </w:rPr>
              <w:t>Description</w:t>
            </w:r>
          </w:p>
        </w:tc>
      </w:tr>
      <w:tr w:rsidR="00A90238" w:rsidRPr="000F143D" w14:paraId="4941861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BC97CB7"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3BC24F06"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E6B27"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59BB8B5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C11E47"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8B37D69"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EE31C"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bl>
    <w:p w14:paraId="0ADCED69" w14:textId="77777777" w:rsidR="00A90238" w:rsidRDefault="00A90238" w:rsidP="00A90238">
      <w:pPr>
        <w:rPr>
          <w:lang w:val="en-IN" w:eastAsia="zh-CN"/>
        </w:rPr>
      </w:pPr>
    </w:p>
    <w:p w14:paraId="588C8B17" w14:textId="77777777" w:rsidR="00A90238" w:rsidRPr="009247F5" w:rsidRDefault="00A90238" w:rsidP="00A90238">
      <w:pPr>
        <w:pStyle w:val="NO"/>
        <w:rPr>
          <w:lang w:val="en-IN" w:eastAsia="zh-CN"/>
        </w:rPr>
      </w:pPr>
      <w:r>
        <w:rPr>
          <w:lang w:val="en-IN" w:eastAsia="zh-CN"/>
        </w:rPr>
        <w:lastRenderedPageBreak/>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22C0E92B"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DBDDB1B" w14:textId="77777777" w:rsidR="00A90238" w:rsidRPr="00C10562" w:rsidRDefault="00A90238" w:rsidP="00A90238">
      <w:pPr>
        <w:pStyle w:val="Heading4"/>
        <w:rPr>
          <w:lang w:eastAsia="zh-CN"/>
        </w:rPr>
      </w:pPr>
      <w:bookmarkStart w:id="679" w:name="_Toc154701508"/>
      <w:r>
        <w:rPr>
          <w:lang w:eastAsia="zh-CN"/>
        </w:rPr>
        <w:t>7.2.3.3</w:t>
      </w:r>
      <w:r>
        <w:rPr>
          <w:lang w:eastAsia="zh-CN"/>
        </w:rPr>
        <w:tab/>
      </w:r>
      <w:r w:rsidRPr="00C10562">
        <w:rPr>
          <w:lang w:eastAsia="zh-CN"/>
        </w:rPr>
        <w:t xml:space="preserve">Use of ProSe for </w:t>
      </w:r>
      <w:r>
        <w:rPr>
          <w:lang w:eastAsia="zh-CN"/>
        </w:rPr>
        <w:t>off-network p</w:t>
      </w:r>
      <w:r w:rsidRPr="00C10562">
        <w:rPr>
          <w:lang w:eastAsia="zh-CN"/>
        </w:rPr>
        <w:t xml:space="preserve">rivate </w:t>
      </w:r>
      <w:bookmarkEnd w:id="670"/>
      <w:r>
        <w:rPr>
          <w:lang w:eastAsia="zh-CN"/>
        </w:rPr>
        <w:t>c</w:t>
      </w:r>
      <w:r w:rsidRPr="00C10562">
        <w:rPr>
          <w:lang w:eastAsia="zh-CN"/>
        </w:rPr>
        <w:t>ommunications</w:t>
      </w:r>
      <w:bookmarkEnd w:id="679"/>
    </w:p>
    <w:p w14:paraId="578B7565" w14:textId="77777777" w:rsidR="00A90238" w:rsidRDefault="00A90238" w:rsidP="00A90238">
      <w:pPr>
        <w:rPr>
          <w:lang w:eastAsia="zh-CN"/>
        </w:rPr>
      </w:pPr>
      <w:r>
        <w:t>The use of ProSe capabilities for off-network private communications is described in clause 7.18.</w:t>
      </w:r>
    </w:p>
    <w:p w14:paraId="1C2394B0" w14:textId="77777777" w:rsidR="00A90238" w:rsidRDefault="00A90238" w:rsidP="00A90238">
      <w:pPr>
        <w:pStyle w:val="Heading4"/>
        <w:rPr>
          <w:lang w:eastAsia="zh-CN"/>
        </w:rPr>
      </w:pPr>
      <w:bookmarkStart w:id="680" w:name="_Toc154701509"/>
      <w:r>
        <w:rPr>
          <w:rFonts w:hint="eastAsia"/>
          <w:lang w:eastAsia="zh-CN"/>
        </w:rPr>
        <w:t>7</w:t>
      </w:r>
      <w:r>
        <w:t>.</w:t>
      </w:r>
      <w:r>
        <w:rPr>
          <w:lang w:eastAsia="zh-CN"/>
        </w:rPr>
        <w:t>2.3</w:t>
      </w:r>
      <w:r>
        <w:t>.4</w:t>
      </w:r>
      <w:r>
        <w:tab/>
      </w:r>
      <w:r>
        <w:rPr>
          <w:lang w:eastAsia="zh-CN"/>
        </w:rPr>
        <w:t>Automatic commencement private communication</w:t>
      </w:r>
      <w:bookmarkEnd w:id="680"/>
    </w:p>
    <w:p w14:paraId="1C0BD41E" w14:textId="77777777" w:rsidR="00A90238" w:rsidRDefault="00A90238" w:rsidP="00A90238">
      <w:pPr>
        <w:pStyle w:val="Heading5"/>
        <w:rPr>
          <w:lang w:eastAsia="zh-CN"/>
        </w:rPr>
      </w:pPr>
      <w:bookmarkStart w:id="681" w:name="_Toc154701510"/>
      <w:r>
        <w:rPr>
          <w:rFonts w:hint="eastAsia"/>
          <w:lang w:eastAsia="zh-CN"/>
        </w:rPr>
        <w:t>7</w:t>
      </w:r>
      <w:r>
        <w:t>.</w:t>
      </w:r>
      <w:r>
        <w:rPr>
          <w:lang w:eastAsia="zh-CN"/>
        </w:rPr>
        <w:t>2.3</w:t>
      </w:r>
      <w:r>
        <w:t>.4.</w:t>
      </w:r>
      <w:r>
        <w:rPr>
          <w:rFonts w:hint="eastAsia"/>
          <w:lang w:eastAsia="zh-CN"/>
        </w:rPr>
        <w:t>1</w:t>
      </w:r>
      <w:r>
        <w:tab/>
      </w:r>
      <w:r>
        <w:rPr>
          <w:rFonts w:hint="eastAsia"/>
          <w:lang w:eastAsia="zh-CN"/>
        </w:rPr>
        <w:t>General</w:t>
      </w:r>
      <w:bookmarkEnd w:id="681"/>
    </w:p>
    <w:p w14:paraId="0CD554E0" w14:textId="77777777" w:rsidR="00A90238" w:rsidRPr="00584ABE" w:rsidRDefault="00A90238" w:rsidP="00A90238">
      <w:r w:rsidRPr="00584ABE">
        <w:t>A private call request is sent by a MCVideo client directly to another MCVideo client, which checks the request, establishes the MCVideo session without further user interaction and notifies its user that the MCVideo session has been established.</w:t>
      </w:r>
    </w:p>
    <w:p w14:paraId="6F25BDE9" w14:textId="77777777" w:rsidR="00A90238" w:rsidRDefault="00A90238" w:rsidP="00A90238">
      <w:pPr>
        <w:pStyle w:val="Heading5"/>
        <w:rPr>
          <w:lang w:eastAsia="zh-CN"/>
        </w:rPr>
      </w:pPr>
      <w:bookmarkStart w:id="682" w:name="_Toc154701511"/>
      <w:r>
        <w:rPr>
          <w:rFonts w:hint="eastAsia"/>
          <w:lang w:eastAsia="zh-CN"/>
        </w:rPr>
        <w:t>7</w:t>
      </w:r>
      <w:r>
        <w:t>.</w:t>
      </w:r>
      <w:r>
        <w:rPr>
          <w:lang w:eastAsia="zh-CN"/>
        </w:rPr>
        <w:t>2.3</w:t>
      </w:r>
      <w:r>
        <w:t>.4.</w:t>
      </w:r>
      <w:r>
        <w:rPr>
          <w:rFonts w:hint="eastAsia"/>
          <w:lang w:eastAsia="zh-CN"/>
        </w:rPr>
        <w:t>2</w:t>
      </w:r>
      <w:r>
        <w:tab/>
      </w:r>
      <w:r>
        <w:rPr>
          <w:rFonts w:hint="eastAsia"/>
          <w:lang w:eastAsia="zh-CN"/>
        </w:rPr>
        <w:t>Procedure</w:t>
      </w:r>
      <w:bookmarkEnd w:id="682"/>
    </w:p>
    <w:p w14:paraId="15F377C0" w14:textId="77777777" w:rsidR="00A90238" w:rsidRDefault="00A90238" w:rsidP="00A90238">
      <w:pPr>
        <w:rPr>
          <w:noProof/>
          <w:lang w:val="en-US"/>
        </w:rPr>
      </w:pPr>
      <w:r>
        <w:rPr>
          <w:noProof/>
          <w:lang w:val="en-US"/>
        </w:rPr>
        <w:t>Figure 7.2.3.4.2-1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automatic commencement private c</w:t>
      </w:r>
      <w:r w:rsidRPr="000A4731">
        <w:rPr>
          <w:noProof/>
          <w:lang w:val="en-US"/>
        </w:rPr>
        <w:t xml:space="preserve">ommunication </w:t>
      </w:r>
      <w:r>
        <w:rPr>
          <w:noProof/>
          <w:lang w:val="en-US"/>
        </w:rPr>
        <w:t xml:space="preserve">between </w:t>
      </w:r>
      <w:r w:rsidRPr="000A4731">
        <w:rPr>
          <w:noProof/>
          <w:lang w:val="en-US"/>
        </w:rPr>
        <w:t xml:space="preserve">MCVideo user A MCVideo user B. </w:t>
      </w:r>
    </w:p>
    <w:p w14:paraId="3845CE00" w14:textId="77777777" w:rsidR="00A90238" w:rsidRDefault="00A90238" w:rsidP="00A90238">
      <w:r>
        <w:t>Pre-conditions:</w:t>
      </w:r>
    </w:p>
    <w:p w14:paraId="68FCBA40" w14:textId="77777777" w:rsidR="00A90238" w:rsidRDefault="00A90238" w:rsidP="00A90238">
      <w:pPr>
        <w:pStyle w:val="B1"/>
        <w:rPr>
          <w:noProof/>
          <w:lang w:val="en-US"/>
        </w:rPr>
      </w:pPr>
      <w:r>
        <w:t>1.</w:t>
      </w:r>
      <w:r>
        <w:tab/>
        <w:t xml:space="preserve">MCVideo user A has initiated </w:t>
      </w:r>
      <w:r>
        <w:rPr>
          <w:noProof/>
          <w:lang w:val="en-US"/>
        </w:rPr>
        <w:t>automatic commencement private c</w:t>
      </w:r>
      <w:r w:rsidRPr="000A4731">
        <w:rPr>
          <w:noProof/>
          <w:lang w:val="en-US"/>
        </w:rPr>
        <w:t xml:space="preserve">ommunication </w:t>
      </w:r>
      <w:r>
        <w:rPr>
          <w:noProof/>
          <w:lang w:val="en-US"/>
        </w:rPr>
        <w:t>with MCVideo user B.</w:t>
      </w:r>
    </w:p>
    <w:p w14:paraId="42822ACD" w14:textId="77777777" w:rsidR="00A90238" w:rsidRDefault="00A90238" w:rsidP="00A90238">
      <w:pPr>
        <w:pStyle w:val="B1"/>
      </w:pPr>
      <w:r>
        <w:t>2.</w:t>
      </w:r>
      <w:r>
        <w:tab/>
        <w:t>MCVideo user B has indicated MCVideo client B as the designated MCVideo client for MCVideo private communications.</w:t>
      </w:r>
    </w:p>
    <w:p w14:paraId="16B0D67D"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19212EFD" w14:textId="77777777" w:rsidR="00A90238" w:rsidRDefault="00A90238" w:rsidP="00A90238">
      <w:pPr>
        <w:pStyle w:val="B1"/>
      </w:pPr>
      <w:r>
        <w:rPr>
          <w:noProof/>
          <w:lang w:val="en-US"/>
        </w:rPr>
        <w:t>4.</w:t>
      </w:r>
      <w:r>
        <w:rPr>
          <w:noProof/>
          <w:lang w:val="en-US"/>
        </w:rPr>
        <w:tab/>
      </w:r>
      <w:r>
        <w:t>MCVideo client A has discovered MCVideo client B in proximity, associated with MCVideo user B, using ProSe Discovery procedures.</w:t>
      </w:r>
    </w:p>
    <w:p w14:paraId="29144E84"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0B14F70C" w14:textId="77777777" w:rsidR="00A90238" w:rsidRPr="000A4731" w:rsidRDefault="00A90238" w:rsidP="00A90238">
      <w:pPr>
        <w:pStyle w:val="TH"/>
        <w:rPr>
          <w:noProof/>
          <w:lang w:val="en-US"/>
        </w:rPr>
      </w:pPr>
      <w:r>
        <w:object w:dxaOrig="7150" w:dyaOrig="6385" w14:anchorId="104C48B7">
          <v:shape id="_x0000_i1054" type="#_x0000_t75" style="width:413.75pt;height:370.5pt" o:ole="">
            <v:imagedata r:id="rId69" o:title=""/>
          </v:shape>
          <o:OLEObject Type="Embed" ProgID="Visio.Drawing.11" ShapeID="_x0000_i1054" DrawAspect="Content" ObjectID="_1765314964" r:id="rId70"/>
        </w:object>
      </w:r>
    </w:p>
    <w:p w14:paraId="3E5639B6" w14:textId="77777777" w:rsidR="00A90238" w:rsidRDefault="00A90238" w:rsidP="00A90238">
      <w:pPr>
        <w:pStyle w:val="TF"/>
        <w:rPr>
          <w:lang w:eastAsia="zh-CN"/>
        </w:rPr>
      </w:pPr>
      <w:r>
        <w:t xml:space="preserve">Figure 7.2.3.4.2-1: Off-network </w:t>
      </w:r>
      <w:r>
        <w:rPr>
          <w:noProof/>
          <w:lang w:val="en-US"/>
        </w:rPr>
        <w:t>automatic commencement private c</w:t>
      </w:r>
      <w:r w:rsidRPr="000A4731">
        <w:rPr>
          <w:noProof/>
          <w:lang w:val="en-US"/>
        </w:rPr>
        <w:t>ommunication</w:t>
      </w:r>
    </w:p>
    <w:p w14:paraId="0CF0D75B"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automatic commencement and the SDP offer.</w:t>
      </w:r>
    </w:p>
    <w:p w14:paraId="0E82888A"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 xml:space="preserve"> with an indication for automatic commencement,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40BCDEBD" w14:textId="77777777" w:rsidR="00A90238" w:rsidRDefault="00A90238" w:rsidP="00A90238">
      <w:pPr>
        <w:pStyle w:val="B1"/>
        <w:rPr>
          <w:noProof/>
          <w:lang w:val="en-US"/>
        </w:rPr>
      </w:pPr>
      <w:r>
        <w:rPr>
          <w:noProof/>
          <w:lang w:val="en-US"/>
        </w:rPr>
        <w:t>3a.</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automatically accepts the </w:t>
      </w:r>
      <w:r>
        <w:rPr>
          <w:noProof/>
          <w:lang w:val="en-US"/>
        </w:rPr>
        <w:t>Private c</w:t>
      </w:r>
      <w:r w:rsidRPr="000A4731">
        <w:rPr>
          <w:noProof/>
          <w:lang w:val="en-US"/>
        </w:rPr>
        <w:t xml:space="preserve">ommunication request, and sends a </w:t>
      </w:r>
      <w:r>
        <w:rPr>
          <w:noProof/>
          <w:lang w:val="en-US"/>
        </w:rPr>
        <w:t>Private c</w:t>
      </w:r>
      <w:r w:rsidRPr="000A4731">
        <w:rPr>
          <w:noProof/>
          <w:lang w:val="en-US"/>
        </w:rPr>
        <w:t xml:space="preserve">ommunication </w:t>
      </w:r>
      <w:r>
        <w:rPr>
          <w:noProof/>
          <w:lang w:val="en-US"/>
        </w:rPr>
        <w:t xml:space="preserve">answer response, </w:t>
      </w:r>
      <w:r w:rsidRPr="000A4731">
        <w:rPr>
          <w:noProof/>
          <w:lang w:val="en-US"/>
        </w:rPr>
        <w:t xml:space="preserve">indicating the successful receipt of communication request to the </w:t>
      </w:r>
      <w:r>
        <w:rPr>
          <w:noProof/>
          <w:lang w:val="en-US"/>
        </w:rPr>
        <w:t>MCVideo client</w:t>
      </w:r>
      <w:r w:rsidRPr="000A4731">
        <w:rPr>
          <w:noProof/>
          <w:lang w:val="en-US"/>
        </w:rPr>
        <w:t xml:space="preserve"> A.</w:t>
      </w:r>
      <w:r>
        <w:rPr>
          <w:noProof/>
          <w:lang w:val="en-US"/>
        </w:rPr>
        <w:t xml:space="preserve"> The Private c</w:t>
      </w:r>
      <w:r w:rsidRPr="000A4731">
        <w:rPr>
          <w:noProof/>
          <w:lang w:val="en-US"/>
        </w:rPr>
        <w:t xml:space="preserve">ommunication </w:t>
      </w:r>
      <w:r>
        <w:rPr>
          <w:noProof/>
          <w:lang w:val="en-US"/>
        </w:rPr>
        <w:t>answer response contains the SDP answer.</w:t>
      </w:r>
    </w:p>
    <w:p w14:paraId="28B9D2E0" w14:textId="77777777" w:rsidR="00A90238" w:rsidRPr="000A4731" w:rsidRDefault="00A90238" w:rsidP="00A90238">
      <w:pPr>
        <w:pStyle w:val="B1"/>
        <w:rPr>
          <w:noProof/>
          <w:lang w:val="en-US"/>
        </w:rPr>
      </w:pPr>
      <w:r>
        <w:rPr>
          <w:noProof/>
          <w:lang w:val="en-US"/>
        </w:rPr>
        <w:t>3b.</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notifies the MCVideo user B about the incoming </w:t>
      </w:r>
      <w:r>
        <w:rPr>
          <w:noProof/>
          <w:lang w:val="en-US"/>
        </w:rPr>
        <w:t>Private c</w:t>
      </w:r>
      <w:r w:rsidRPr="000A4731">
        <w:rPr>
          <w:noProof/>
          <w:lang w:val="en-US"/>
        </w:rPr>
        <w:t>ommunication request.</w:t>
      </w:r>
    </w:p>
    <w:p w14:paraId="7BDBA986"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350364D4" w14:textId="77777777" w:rsidR="00A90238" w:rsidRPr="000A4731" w:rsidRDefault="00A90238" w:rsidP="00A90238">
      <w:pPr>
        <w:pStyle w:val="B1"/>
        <w:rPr>
          <w:noProof/>
          <w:lang w:val="en-US"/>
        </w:rPr>
      </w:pPr>
      <w:r>
        <w:rPr>
          <w:noProof/>
          <w:lang w:val="en-US"/>
        </w:rPr>
        <w:t>4.</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5E3FE943"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4E49DC8" w14:textId="77777777" w:rsidR="00A90238" w:rsidRDefault="00A90238" w:rsidP="00A90238">
      <w:pPr>
        <w:pStyle w:val="B1"/>
        <w:rPr>
          <w:noProof/>
          <w:lang w:val="en-US"/>
        </w:rPr>
      </w:pPr>
      <w:r>
        <w:rPr>
          <w:noProof/>
          <w:lang w:val="en-US"/>
        </w:rPr>
        <w:t>5.</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6185F7D1" w14:textId="77777777" w:rsidR="00A90238" w:rsidRDefault="00A90238" w:rsidP="00A90238">
      <w:pPr>
        <w:pStyle w:val="NO"/>
        <w:rPr>
          <w:lang w:val="en-US"/>
        </w:rPr>
      </w:pPr>
      <w:r>
        <w:rPr>
          <w:lang w:val="en-US"/>
        </w:rPr>
        <w:t>NOTE 3:</w:t>
      </w:r>
      <w:r>
        <w:rPr>
          <w:lang w:val="en-US"/>
        </w:rPr>
        <w:tab/>
        <w:t>If a Private communication f</w:t>
      </w:r>
      <w:r w:rsidRPr="000A4731">
        <w:rPr>
          <w:lang w:val="en-US"/>
        </w:rPr>
        <w:t>a</w:t>
      </w:r>
      <w:r>
        <w:rPr>
          <w:lang w:val="en-US"/>
        </w:rPr>
        <w:t>iled response is received by a</w:t>
      </w:r>
      <w:r w:rsidRPr="000A4731">
        <w:rPr>
          <w:lang w:val="en-US"/>
        </w:rPr>
        <w:t xml:space="preserve"> </w:t>
      </w:r>
      <w:r>
        <w:rPr>
          <w:lang w:val="en-US"/>
        </w:rPr>
        <w:t>MCVideo client,</w:t>
      </w:r>
      <w:r w:rsidRPr="000A4731">
        <w:rPr>
          <w:lang w:val="en-US"/>
        </w:rPr>
        <w:t xml:space="preserve"> before or after establishing the media session, if already established, </w:t>
      </w:r>
      <w:r>
        <w:rPr>
          <w:lang w:val="en-US"/>
        </w:rPr>
        <w:t xml:space="preserve">the session </w:t>
      </w:r>
      <w:r w:rsidRPr="000A4731">
        <w:rPr>
          <w:lang w:val="en-US"/>
        </w:rPr>
        <w:t>is te</w:t>
      </w:r>
      <w:r>
        <w:rPr>
          <w:lang w:val="en-US"/>
        </w:rPr>
        <w:t xml:space="preserve">rminated and the MCVideo user </w:t>
      </w:r>
      <w:r w:rsidRPr="000A4731">
        <w:rPr>
          <w:lang w:val="en-US"/>
        </w:rPr>
        <w:t>is notified about the failure and its reason, if any.</w:t>
      </w:r>
    </w:p>
    <w:p w14:paraId="6B80F7EC" w14:textId="77777777" w:rsidR="00A90238" w:rsidRDefault="00A90238" w:rsidP="00A90238">
      <w:pPr>
        <w:pStyle w:val="Heading4"/>
        <w:rPr>
          <w:lang w:eastAsia="zh-CN"/>
        </w:rPr>
      </w:pPr>
      <w:bookmarkStart w:id="683" w:name="_Toc154701512"/>
      <w:r>
        <w:rPr>
          <w:rFonts w:hint="eastAsia"/>
          <w:lang w:eastAsia="zh-CN"/>
        </w:rPr>
        <w:lastRenderedPageBreak/>
        <w:t>7</w:t>
      </w:r>
      <w:r>
        <w:t>.</w:t>
      </w:r>
      <w:r>
        <w:rPr>
          <w:lang w:eastAsia="zh-CN"/>
        </w:rPr>
        <w:t>2.3</w:t>
      </w:r>
      <w:r>
        <w:t>.5</w:t>
      </w:r>
      <w:r>
        <w:tab/>
        <w:t xml:space="preserve">Manual </w:t>
      </w:r>
      <w:r>
        <w:rPr>
          <w:lang w:eastAsia="zh-CN"/>
        </w:rPr>
        <w:t>commencement private communication</w:t>
      </w:r>
      <w:bookmarkEnd w:id="683"/>
    </w:p>
    <w:p w14:paraId="4DB40142" w14:textId="77777777" w:rsidR="00A90238" w:rsidRDefault="00A90238" w:rsidP="00A90238">
      <w:pPr>
        <w:pStyle w:val="Heading5"/>
        <w:rPr>
          <w:lang w:eastAsia="zh-CN"/>
        </w:rPr>
      </w:pPr>
      <w:bookmarkStart w:id="684" w:name="_Toc154701513"/>
      <w:r>
        <w:rPr>
          <w:rFonts w:hint="eastAsia"/>
          <w:lang w:eastAsia="zh-CN"/>
        </w:rPr>
        <w:t>7</w:t>
      </w:r>
      <w:r>
        <w:t>.</w:t>
      </w:r>
      <w:r>
        <w:rPr>
          <w:lang w:eastAsia="zh-CN"/>
        </w:rPr>
        <w:t>2.3</w:t>
      </w:r>
      <w:r>
        <w:t>.5.</w:t>
      </w:r>
      <w:r>
        <w:rPr>
          <w:rFonts w:hint="eastAsia"/>
          <w:lang w:eastAsia="zh-CN"/>
        </w:rPr>
        <w:t>1</w:t>
      </w:r>
      <w:r>
        <w:tab/>
      </w:r>
      <w:r>
        <w:rPr>
          <w:rFonts w:hint="eastAsia"/>
          <w:lang w:eastAsia="zh-CN"/>
        </w:rPr>
        <w:t>General</w:t>
      </w:r>
      <w:bookmarkEnd w:id="684"/>
    </w:p>
    <w:p w14:paraId="0DA129CE" w14:textId="77777777" w:rsidR="00A90238" w:rsidRPr="00E1267F" w:rsidRDefault="00A90238" w:rsidP="00A90238">
      <w:r w:rsidRPr="00E1267F">
        <w:t>A private call request is sent by a MCVideo client directly to another MCVideo client, which checks the request, establishes the MCVideo session without further user interaction and notifies its user about the incoming MCVideo session request. The MCVideo user may accept, reject or ignore the MCVideo session request.</w:t>
      </w:r>
    </w:p>
    <w:p w14:paraId="7ACD7BBB" w14:textId="77777777" w:rsidR="00A90238" w:rsidRDefault="00A90238" w:rsidP="00A90238">
      <w:pPr>
        <w:pStyle w:val="Heading5"/>
        <w:rPr>
          <w:lang w:eastAsia="zh-CN"/>
        </w:rPr>
      </w:pPr>
      <w:bookmarkStart w:id="685" w:name="_Toc154701514"/>
      <w:r>
        <w:rPr>
          <w:rFonts w:hint="eastAsia"/>
          <w:lang w:eastAsia="zh-CN"/>
        </w:rPr>
        <w:t>7</w:t>
      </w:r>
      <w:r>
        <w:t>.</w:t>
      </w:r>
      <w:r>
        <w:rPr>
          <w:lang w:eastAsia="zh-CN"/>
        </w:rPr>
        <w:t>2.3</w:t>
      </w:r>
      <w:r>
        <w:t>.5.</w:t>
      </w:r>
      <w:r>
        <w:rPr>
          <w:rFonts w:hint="eastAsia"/>
          <w:lang w:eastAsia="zh-CN"/>
        </w:rPr>
        <w:t>2</w:t>
      </w:r>
      <w:r>
        <w:tab/>
      </w:r>
      <w:r>
        <w:rPr>
          <w:rFonts w:hint="eastAsia"/>
          <w:lang w:eastAsia="zh-CN"/>
        </w:rPr>
        <w:t>Procedure</w:t>
      </w:r>
      <w:r>
        <w:rPr>
          <w:lang w:eastAsia="zh-CN"/>
        </w:rPr>
        <w:t xml:space="preserve"> – Communication accepted</w:t>
      </w:r>
      <w:bookmarkEnd w:id="685"/>
    </w:p>
    <w:p w14:paraId="3810A21B" w14:textId="77777777" w:rsidR="00A90238" w:rsidRDefault="00A90238" w:rsidP="00A90238">
      <w:pPr>
        <w:rPr>
          <w:noProof/>
          <w:lang w:val="en-US"/>
        </w:rPr>
      </w:pPr>
      <w:r>
        <w:rPr>
          <w:noProof/>
          <w:lang w:val="en-US"/>
        </w:rPr>
        <w:t>Figure 7.2.3.5.2-1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 xml:space="preserve">manual </w:t>
      </w:r>
      <w:r>
        <w:rPr>
          <w:lang w:eastAsia="zh-CN"/>
        </w:rPr>
        <w:t>commencement private communication</w:t>
      </w:r>
      <w:r>
        <w:rPr>
          <w:noProof/>
          <w:lang w:val="en-US"/>
        </w:rPr>
        <w:t xml:space="preserve"> between </w:t>
      </w:r>
      <w:r w:rsidRPr="000A4731">
        <w:rPr>
          <w:noProof/>
          <w:lang w:val="en-US"/>
        </w:rPr>
        <w:t>MCVideo user A MCVideo user B</w:t>
      </w:r>
      <w:r>
        <w:rPr>
          <w:noProof/>
          <w:lang w:val="en-US"/>
        </w:rPr>
        <w:t>, which is accepted by the MCVideo user B</w:t>
      </w:r>
      <w:r w:rsidRPr="000A4731">
        <w:rPr>
          <w:noProof/>
          <w:lang w:val="en-US"/>
        </w:rPr>
        <w:t xml:space="preserve">. </w:t>
      </w:r>
    </w:p>
    <w:p w14:paraId="7127B24F" w14:textId="77777777" w:rsidR="00A90238" w:rsidRDefault="00A90238" w:rsidP="00A90238">
      <w:r>
        <w:t>Pre-conditions:</w:t>
      </w:r>
    </w:p>
    <w:p w14:paraId="1AF06C00" w14:textId="77777777" w:rsidR="00A90238" w:rsidRDefault="00A90238" w:rsidP="00A90238">
      <w:pPr>
        <w:pStyle w:val="B1"/>
        <w:rPr>
          <w:noProof/>
          <w:lang w:val="en-US"/>
        </w:rPr>
      </w:pPr>
      <w:r>
        <w:t>1.</w:t>
      </w:r>
      <w:r>
        <w:tab/>
        <w:t xml:space="preserve">MCVideo user A has initiated </w:t>
      </w:r>
      <w:r>
        <w:rPr>
          <w:noProof/>
          <w:lang w:val="en-US"/>
        </w:rPr>
        <w:t xml:space="preserve">manual </w:t>
      </w:r>
      <w:r>
        <w:rPr>
          <w:lang w:eastAsia="zh-CN"/>
        </w:rPr>
        <w:t>commencement private communication</w:t>
      </w:r>
      <w:r>
        <w:rPr>
          <w:noProof/>
          <w:lang w:val="en-US"/>
        </w:rPr>
        <w:t xml:space="preserve"> with MCVideo user B.</w:t>
      </w:r>
    </w:p>
    <w:p w14:paraId="146BF3AD"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0C6FE5C1"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3BCDCF8A"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619FC456"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493C03F7" w14:textId="77777777" w:rsidR="00A90238" w:rsidRDefault="00A90238" w:rsidP="00A90238">
      <w:pPr>
        <w:pStyle w:val="TH"/>
      </w:pPr>
      <w:r>
        <w:object w:dxaOrig="7233" w:dyaOrig="6761" w14:anchorId="598E3F6A">
          <v:shape id="_x0000_i1055" type="#_x0000_t75" style="width:441.55pt;height:413.3pt" o:ole="">
            <v:imagedata r:id="rId71" o:title=""/>
          </v:shape>
          <o:OLEObject Type="Embed" ProgID="Visio.Drawing.11" ShapeID="_x0000_i1055" DrawAspect="Content" ObjectID="_1765314965" r:id="rId72"/>
        </w:object>
      </w:r>
    </w:p>
    <w:p w14:paraId="1E70E3B7" w14:textId="77777777" w:rsidR="00A90238" w:rsidRDefault="00A90238" w:rsidP="00A90238">
      <w:pPr>
        <w:pStyle w:val="TF"/>
        <w:rPr>
          <w:lang w:eastAsia="zh-CN"/>
        </w:rPr>
      </w:pPr>
      <w:r>
        <w:t>Figure 7.2.3.5.2-1: Off-network manual commencement private communication – Accepted</w:t>
      </w:r>
    </w:p>
    <w:p w14:paraId="6BDC93CF"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w:t>
      </w:r>
      <w:r w:rsidRPr="00F3148F">
        <w:rPr>
          <w:noProof/>
          <w:lang w:val="en-US"/>
        </w:rPr>
        <w:t xml:space="preserve"> </w:t>
      </w:r>
      <w:r>
        <w:rPr>
          <w:noProof/>
          <w:lang w:val="en-US"/>
        </w:rPr>
        <w:t>an indication for manual commencement and the SDP offer.</w:t>
      </w:r>
    </w:p>
    <w:p w14:paraId="081F4C1C"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33B794D5"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24D56DDF"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2AE4CA39"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262EA7C1"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66E64FAF" w14:textId="77777777" w:rsidR="00A90238" w:rsidRPr="00763588" w:rsidRDefault="00A90238" w:rsidP="00A90238">
      <w:pPr>
        <w:pStyle w:val="B1"/>
        <w:rPr>
          <w:noProof/>
          <w:lang w:val="en-US"/>
        </w:rPr>
      </w:pPr>
      <w:r>
        <w:rPr>
          <w:noProof/>
          <w:lang w:val="en-US"/>
        </w:rPr>
        <w:t>5.</w:t>
      </w:r>
      <w:r>
        <w:rPr>
          <w:noProof/>
          <w:lang w:val="en-US"/>
        </w:rPr>
        <w:tab/>
      </w:r>
      <w:r w:rsidRPr="00763588">
        <w:rPr>
          <w:noProof/>
          <w:lang w:val="en-US"/>
        </w:rPr>
        <w:t>T</w:t>
      </w:r>
      <w:r>
        <w:rPr>
          <w:noProof/>
          <w:lang w:val="en-US"/>
        </w:rPr>
        <w:t>he MCVideo user B accepts the Private c</w:t>
      </w:r>
      <w:r w:rsidRPr="00763588">
        <w:rPr>
          <w:noProof/>
          <w:lang w:val="en-US"/>
        </w:rPr>
        <w:t xml:space="preserve">ommunication request. </w:t>
      </w:r>
    </w:p>
    <w:p w14:paraId="2C8BCBBC" w14:textId="77777777" w:rsidR="00A9023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the</w:t>
      </w:r>
      <w:r>
        <w:rPr>
          <w:noProof/>
          <w:lang w:val="en-US"/>
        </w:rPr>
        <w:t xml:space="preserve"> Private c</w:t>
      </w:r>
      <w:r w:rsidRPr="00763588">
        <w:rPr>
          <w:noProof/>
          <w:lang w:val="en-US"/>
        </w:rPr>
        <w:t xml:space="preserve">ommunication </w:t>
      </w:r>
      <w:r>
        <w:rPr>
          <w:noProof/>
          <w:lang w:val="en-US"/>
        </w:rPr>
        <w:t>a</w:t>
      </w:r>
      <w:r w:rsidRPr="00763588">
        <w:rPr>
          <w:noProof/>
          <w:lang w:val="en-US"/>
        </w:rPr>
        <w:t xml:space="preserve">nswer response to the </w:t>
      </w:r>
      <w:r>
        <w:rPr>
          <w:noProof/>
          <w:lang w:val="en-US"/>
        </w:rPr>
        <w:t>MCVideo client</w:t>
      </w:r>
      <w:r w:rsidRPr="00763588">
        <w:rPr>
          <w:noProof/>
          <w:lang w:val="en-US"/>
        </w:rPr>
        <w:t xml:space="preserve"> A.</w:t>
      </w:r>
      <w:r>
        <w:rPr>
          <w:noProof/>
          <w:lang w:val="en-US"/>
        </w:rPr>
        <w:t xml:space="preserve"> The Private communication response contains the SDP answer.</w:t>
      </w:r>
    </w:p>
    <w:p w14:paraId="0A13B900" w14:textId="77777777" w:rsidR="00A90238" w:rsidRPr="000A4731" w:rsidRDefault="00A90238" w:rsidP="00A90238">
      <w:pPr>
        <w:pStyle w:val="B1"/>
        <w:rPr>
          <w:noProof/>
          <w:lang w:val="en-US"/>
        </w:rPr>
      </w:pPr>
      <w:r>
        <w:rPr>
          <w:noProof/>
          <w:lang w:val="en-US"/>
        </w:rPr>
        <w:t>7.</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31ACF657"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3732A11" w14:textId="77777777" w:rsidR="00A90238" w:rsidRDefault="00A90238" w:rsidP="00A90238">
      <w:pPr>
        <w:pStyle w:val="B1"/>
        <w:rPr>
          <w:noProof/>
          <w:lang w:val="en-US"/>
        </w:rPr>
      </w:pPr>
      <w:r>
        <w:rPr>
          <w:noProof/>
          <w:lang w:val="en-US"/>
        </w:rPr>
        <w:lastRenderedPageBreak/>
        <w:t>8.</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0421AC71" w14:textId="77777777" w:rsidR="00A90238" w:rsidRPr="00763588"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1AE10B7F" w14:textId="77777777" w:rsidR="00A90238" w:rsidRDefault="00A90238" w:rsidP="00A90238">
      <w:pPr>
        <w:pStyle w:val="Heading5"/>
        <w:rPr>
          <w:lang w:eastAsia="zh-CN"/>
        </w:rPr>
      </w:pPr>
      <w:bookmarkStart w:id="686" w:name="_Toc154701515"/>
      <w:r>
        <w:rPr>
          <w:rFonts w:hint="eastAsia"/>
          <w:lang w:eastAsia="zh-CN"/>
        </w:rPr>
        <w:t>7</w:t>
      </w:r>
      <w:r>
        <w:t>.</w:t>
      </w:r>
      <w:r>
        <w:rPr>
          <w:lang w:eastAsia="zh-CN"/>
        </w:rPr>
        <w:t>2.3</w:t>
      </w:r>
      <w:r>
        <w:t>.5.</w:t>
      </w:r>
      <w:r>
        <w:rPr>
          <w:lang w:eastAsia="zh-CN"/>
        </w:rPr>
        <w:t>3</w:t>
      </w:r>
      <w:r>
        <w:tab/>
      </w:r>
      <w:r>
        <w:rPr>
          <w:rFonts w:hint="eastAsia"/>
          <w:lang w:eastAsia="zh-CN"/>
        </w:rPr>
        <w:t>Procedure</w:t>
      </w:r>
      <w:r>
        <w:rPr>
          <w:lang w:eastAsia="zh-CN"/>
        </w:rPr>
        <w:t xml:space="preserve"> – Communication rejected/ignored</w:t>
      </w:r>
      <w:bookmarkEnd w:id="686"/>
    </w:p>
    <w:p w14:paraId="4682D390" w14:textId="77777777" w:rsidR="00A90238" w:rsidRDefault="00A90238" w:rsidP="00A90238">
      <w:pPr>
        <w:rPr>
          <w:noProof/>
          <w:lang w:val="en-US"/>
        </w:rPr>
      </w:pPr>
      <w:r>
        <w:rPr>
          <w:noProof/>
          <w:lang w:val="en-US"/>
        </w:rPr>
        <w:t>Figure 7.2.3.5.3-1</w:t>
      </w:r>
      <w:r w:rsidRPr="000A4731">
        <w:rPr>
          <w:noProof/>
          <w:lang w:val="en-US"/>
        </w:rPr>
        <w:t xml:space="preserve"> </w:t>
      </w:r>
      <w:r>
        <w:rPr>
          <w:noProof/>
          <w:lang w:val="en-US"/>
        </w:rPr>
        <w:t xml:space="preserve">describes procedures to initiate </w:t>
      </w:r>
      <w:r w:rsidRPr="000A4731">
        <w:rPr>
          <w:noProof/>
          <w:lang w:val="en-US"/>
        </w:rPr>
        <w:t xml:space="preserve">an off-network </w:t>
      </w:r>
      <w:r>
        <w:rPr>
          <w:noProof/>
          <w:lang w:val="en-US"/>
        </w:rPr>
        <w:t>manual commencement private c</w:t>
      </w:r>
      <w:r w:rsidRPr="000A4731">
        <w:rPr>
          <w:noProof/>
          <w:lang w:val="en-US"/>
        </w:rPr>
        <w:t xml:space="preserve">ommunication </w:t>
      </w:r>
      <w:r>
        <w:rPr>
          <w:noProof/>
          <w:lang w:val="en-US"/>
        </w:rPr>
        <w:t xml:space="preserve">between </w:t>
      </w:r>
      <w:r w:rsidRPr="000A4731">
        <w:rPr>
          <w:noProof/>
          <w:lang w:val="en-US"/>
        </w:rPr>
        <w:t>MCVideo user A MCVideo user B</w:t>
      </w:r>
      <w:r>
        <w:rPr>
          <w:noProof/>
          <w:lang w:val="en-US"/>
        </w:rPr>
        <w:t>, which is rejected or ignored by the MCVideo user B</w:t>
      </w:r>
      <w:r w:rsidRPr="000A4731">
        <w:rPr>
          <w:noProof/>
          <w:lang w:val="en-US"/>
        </w:rPr>
        <w:t xml:space="preserve">. </w:t>
      </w:r>
    </w:p>
    <w:p w14:paraId="23FB1FA5" w14:textId="77777777" w:rsidR="00A90238" w:rsidRDefault="00A90238" w:rsidP="00A90238">
      <w:r>
        <w:t>Pre-conditions:</w:t>
      </w:r>
    </w:p>
    <w:p w14:paraId="73F9B8BB" w14:textId="77777777" w:rsidR="00A90238" w:rsidRDefault="00A90238" w:rsidP="00A90238">
      <w:pPr>
        <w:pStyle w:val="B1"/>
        <w:rPr>
          <w:noProof/>
          <w:lang w:val="en-US"/>
        </w:rPr>
      </w:pPr>
      <w:r>
        <w:t>1.</w:t>
      </w:r>
      <w:r>
        <w:tab/>
        <w:t xml:space="preserve">MCVideo user A has initiated </w:t>
      </w:r>
      <w:r>
        <w:rPr>
          <w:noProof/>
          <w:lang w:val="en-US"/>
        </w:rPr>
        <w:t>manual commencement private c</w:t>
      </w:r>
      <w:r w:rsidRPr="000A4731">
        <w:rPr>
          <w:noProof/>
          <w:lang w:val="en-US"/>
        </w:rPr>
        <w:t xml:space="preserve">ommunication </w:t>
      </w:r>
      <w:r>
        <w:rPr>
          <w:noProof/>
          <w:lang w:val="en-US"/>
        </w:rPr>
        <w:t>with MCVideo user B.</w:t>
      </w:r>
    </w:p>
    <w:p w14:paraId="4E30DC30"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437BF9D3"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62BEC12"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5E0C2EE7"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14702EE2" w14:textId="77777777" w:rsidR="00A90238" w:rsidRDefault="00A90238" w:rsidP="00A90238">
      <w:pPr>
        <w:pStyle w:val="TH"/>
      </w:pPr>
      <w:r>
        <w:object w:dxaOrig="5217" w:dyaOrig="6034" w14:anchorId="4123A26B">
          <v:shape id="_x0000_i1056" type="#_x0000_t75" style="width:318.55pt;height:367.3pt" o:ole="">
            <v:imagedata r:id="rId73" o:title=""/>
          </v:shape>
          <o:OLEObject Type="Embed" ProgID="Visio.Drawing.11" ShapeID="_x0000_i1056" DrawAspect="Content" ObjectID="_1765314966" r:id="rId74"/>
        </w:object>
      </w:r>
    </w:p>
    <w:p w14:paraId="2EC35B36" w14:textId="77777777" w:rsidR="00A90238" w:rsidRDefault="00A90238" w:rsidP="00A90238">
      <w:pPr>
        <w:pStyle w:val="TF"/>
        <w:rPr>
          <w:lang w:eastAsia="zh-CN"/>
        </w:rPr>
      </w:pPr>
      <w:r>
        <w:t xml:space="preserve">Figure 7.2.3.5.3-1: Off-network </w:t>
      </w:r>
      <w:r>
        <w:rPr>
          <w:noProof/>
          <w:lang w:val="en-US"/>
        </w:rPr>
        <w:t>manual commencement private c</w:t>
      </w:r>
      <w:r w:rsidRPr="000A4731">
        <w:rPr>
          <w:noProof/>
          <w:lang w:val="en-US"/>
        </w:rPr>
        <w:t xml:space="preserve">ommunication </w:t>
      </w:r>
      <w:r>
        <w:t>– Rejected or Ignored</w:t>
      </w:r>
    </w:p>
    <w:p w14:paraId="178EE88F" w14:textId="77777777" w:rsidR="00A90238" w:rsidRDefault="00A90238" w:rsidP="00A90238">
      <w:pPr>
        <w:pStyle w:val="B1"/>
        <w:rPr>
          <w:noProof/>
          <w:lang w:val="en-US"/>
        </w:rPr>
      </w:pPr>
      <w:r>
        <w:rPr>
          <w:noProof/>
          <w:lang w:val="en-US"/>
        </w:rPr>
        <w:lastRenderedPageBreak/>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manual commencement and the SDP offer.</w:t>
      </w:r>
    </w:p>
    <w:p w14:paraId="607C636E"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1EFF569E"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44AAB534"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63F66282"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7E2DEE2A"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4316B266" w14:textId="77777777" w:rsidR="00A90238" w:rsidRDefault="00A90238" w:rsidP="00A90238">
      <w:pPr>
        <w:pStyle w:val="B1"/>
        <w:rPr>
          <w:noProof/>
          <w:lang w:val="en-US"/>
        </w:rPr>
      </w:pPr>
      <w:r>
        <w:rPr>
          <w:noProof/>
          <w:lang w:val="en-US"/>
        </w:rPr>
        <w:t>5.</w:t>
      </w:r>
      <w:r>
        <w:rPr>
          <w:noProof/>
          <w:lang w:val="en-US"/>
        </w:rPr>
        <w:tab/>
        <w:t>T</w:t>
      </w:r>
      <w:r w:rsidRPr="00763588">
        <w:rPr>
          <w:noProof/>
          <w:lang w:val="en-US"/>
        </w:rPr>
        <w:t>he MCVideo u</w:t>
      </w:r>
      <w:r>
        <w:rPr>
          <w:noProof/>
          <w:lang w:val="en-US"/>
        </w:rPr>
        <w:t>ser B rejects (or ignores) the Private c</w:t>
      </w:r>
      <w:r w:rsidRPr="000A4731">
        <w:rPr>
          <w:noProof/>
          <w:lang w:val="en-US"/>
        </w:rPr>
        <w:t>ommunication request</w:t>
      </w:r>
      <w:r w:rsidRPr="00763588">
        <w:rPr>
          <w:noProof/>
          <w:lang w:val="en-US"/>
        </w:rPr>
        <w:t xml:space="preserve">. </w:t>
      </w:r>
    </w:p>
    <w:p w14:paraId="58C6D7AF" w14:textId="77777777" w:rsidR="00A90238" w:rsidRPr="00763588" w:rsidRDefault="00A90238" w:rsidP="00A90238">
      <w:pPr>
        <w:pStyle w:val="NO"/>
        <w:rPr>
          <w:noProof/>
          <w:lang w:val="en-US"/>
        </w:rPr>
      </w:pPr>
      <w:r>
        <w:rPr>
          <w:noProof/>
          <w:lang w:val="en-US"/>
        </w:rPr>
        <w:t>NOTE 2:</w:t>
      </w:r>
      <w:r>
        <w:rPr>
          <w:noProof/>
          <w:lang w:val="en-US"/>
        </w:rPr>
        <w:tab/>
      </w:r>
      <w:r w:rsidRPr="00763588">
        <w:rPr>
          <w:noProof/>
          <w:lang w:val="en-US"/>
        </w:rPr>
        <w:t xml:space="preserve">The </w:t>
      </w:r>
      <w:r>
        <w:rPr>
          <w:noProof/>
          <w:lang w:val="en-US"/>
        </w:rPr>
        <w:t>MCVideo client</w:t>
      </w:r>
      <w:r w:rsidRPr="00763588">
        <w:rPr>
          <w:noProof/>
          <w:lang w:val="en-US"/>
        </w:rPr>
        <w:t xml:space="preserve"> B determines that the MCVideo user B has ignored the </w:t>
      </w:r>
      <w:r>
        <w:rPr>
          <w:noProof/>
          <w:lang w:val="en-US"/>
        </w:rPr>
        <w:t>Private c</w:t>
      </w:r>
      <w:r w:rsidRPr="000A4731">
        <w:rPr>
          <w:noProof/>
          <w:lang w:val="en-US"/>
        </w:rPr>
        <w:t xml:space="preserve">ommunication </w:t>
      </w:r>
      <w:r w:rsidRPr="00763588">
        <w:rPr>
          <w:noProof/>
          <w:lang w:val="en-US"/>
        </w:rPr>
        <w:t>request, if the MCVideo user B does not respond within a configured time limit.</w:t>
      </w:r>
    </w:p>
    <w:p w14:paraId="5F4D2C3D" w14:textId="77777777" w:rsidR="00A90238" w:rsidRPr="0076358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a</w:t>
      </w:r>
      <w:r w:rsidRPr="00763588">
        <w:rPr>
          <w:noProof/>
          <w:lang w:val="en-US"/>
        </w:rPr>
        <w:t xml:space="preserv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to the </w:t>
      </w:r>
      <w:r>
        <w:rPr>
          <w:noProof/>
          <w:lang w:val="en-US"/>
        </w:rPr>
        <w:t>MCVideo client</w:t>
      </w:r>
      <w:r w:rsidRPr="00763588">
        <w:rPr>
          <w:noProof/>
          <w:lang w:val="en-US"/>
        </w:rPr>
        <w:t xml:space="preserve"> A.</w:t>
      </w:r>
      <w:r>
        <w:rPr>
          <w:noProof/>
          <w:lang w:val="en-US"/>
        </w:rPr>
        <w:t xml:space="preserve"> </w:t>
      </w:r>
      <w:r w:rsidRPr="00763588">
        <w:rPr>
          <w:noProof/>
          <w:lang w:val="en-US"/>
        </w:rPr>
        <w:t xml:space="preserve">The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w:t>
      </w:r>
      <w:r>
        <w:rPr>
          <w:noProof/>
          <w:lang w:val="en-US"/>
        </w:rPr>
        <w:t xml:space="preserve">may </w:t>
      </w:r>
      <w:r w:rsidRPr="00763588">
        <w:rPr>
          <w:noProof/>
          <w:lang w:val="en-US"/>
        </w:rPr>
        <w:t xml:space="preserve">indicate that the MCVideo user B has ignored the </w:t>
      </w:r>
      <w:r>
        <w:rPr>
          <w:noProof/>
          <w:lang w:val="en-US"/>
        </w:rPr>
        <w:t>Private c</w:t>
      </w:r>
      <w:r w:rsidRPr="000A4731">
        <w:rPr>
          <w:noProof/>
          <w:lang w:val="en-US"/>
        </w:rPr>
        <w:t>ommunication request</w:t>
      </w:r>
      <w:r w:rsidRPr="00763588">
        <w:rPr>
          <w:noProof/>
          <w:lang w:val="en-US"/>
        </w:rPr>
        <w:t>.</w:t>
      </w:r>
    </w:p>
    <w:p w14:paraId="2EA70DEE" w14:textId="77777777" w:rsidR="00A90238" w:rsidRPr="00763588" w:rsidRDefault="00A90238" w:rsidP="00A90238">
      <w:pPr>
        <w:pStyle w:val="B1"/>
        <w:rPr>
          <w:noProof/>
          <w:lang w:val="en-US"/>
        </w:rPr>
      </w:pPr>
      <w:r>
        <w:rPr>
          <w:noProof/>
          <w:lang w:val="en-US"/>
        </w:rPr>
        <w:t>7.</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MCVideo user A that the </w:t>
      </w:r>
      <w:r>
        <w:rPr>
          <w:noProof/>
          <w:lang w:val="en-US"/>
        </w:rPr>
        <w:t>Private c</w:t>
      </w:r>
      <w:r w:rsidRPr="000A4731">
        <w:rPr>
          <w:noProof/>
          <w:lang w:val="en-US"/>
        </w:rPr>
        <w:t>ommunication request</w:t>
      </w:r>
      <w:r>
        <w:rPr>
          <w:lang w:eastAsia="zh-CN"/>
        </w:rPr>
        <w:t xml:space="preserve"> </w:t>
      </w:r>
      <w:r w:rsidRPr="00763588">
        <w:rPr>
          <w:noProof/>
          <w:lang w:val="en-US"/>
        </w:rPr>
        <w:t xml:space="preserve">was rejected </w:t>
      </w:r>
      <w:r>
        <w:rPr>
          <w:noProof/>
          <w:lang w:val="en-US"/>
        </w:rPr>
        <w:t>(</w:t>
      </w:r>
      <w:r w:rsidRPr="00763588">
        <w:rPr>
          <w:noProof/>
          <w:lang w:val="en-US"/>
        </w:rPr>
        <w:t>or ignored</w:t>
      </w:r>
      <w:r>
        <w:rPr>
          <w:noProof/>
          <w:lang w:val="en-US"/>
        </w:rPr>
        <w:t>)</w:t>
      </w:r>
      <w:r w:rsidRPr="00763588">
        <w:rPr>
          <w:noProof/>
          <w:lang w:val="en-US"/>
        </w:rPr>
        <w:t>.</w:t>
      </w:r>
    </w:p>
    <w:p w14:paraId="59CE4145" w14:textId="77777777" w:rsidR="00A90238" w:rsidRDefault="00A90238" w:rsidP="00A90238">
      <w:pPr>
        <w:pStyle w:val="Heading4"/>
        <w:rPr>
          <w:lang w:eastAsia="zh-CN"/>
        </w:rPr>
      </w:pPr>
      <w:bookmarkStart w:id="687" w:name="_Toc154701516"/>
      <w:r>
        <w:rPr>
          <w:rFonts w:hint="eastAsia"/>
          <w:lang w:eastAsia="zh-CN"/>
        </w:rPr>
        <w:t>7</w:t>
      </w:r>
      <w:r>
        <w:t>.</w:t>
      </w:r>
      <w:r>
        <w:rPr>
          <w:lang w:eastAsia="zh-CN"/>
        </w:rPr>
        <w:t>2.3</w:t>
      </w:r>
      <w:r>
        <w:t>.6</w:t>
      </w:r>
      <w:r>
        <w:tab/>
      </w:r>
      <w:r>
        <w:rPr>
          <w:lang w:eastAsia="zh-CN"/>
        </w:rPr>
        <w:t>Private communication release</w:t>
      </w:r>
      <w:bookmarkEnd w:id="687"/>
    </w:p>
    <w:p w14:paraId="58AADDCA" w14:textId="77777777" w:rsidR="00A90238" w:rsidRDefault="00A90238" w:rsidP="00A90238">
      <w:pPr>
        <w:pStyle w:val="Heading5"/>
        <w:rPr>
          <w:lang w:eastAsia="zh-CN"/>
        </w:rPr>
      </w:pPr>
      <w:bookmarkStart w:id="688" w:name="_Toc154701517"/>
      <w:r>
        <w:rPr>
          <w:rFonts w:hint="eastAsia"/>
          <w:lang w:eastAsia="zh-CN"/>
        </w:rPr>
        <w:t>7</w:t>
      </w:r>
      <w:r>
        <w:t>.</w:t>
      </w:r>
      <w:r>
        <w:rPr>
          <w:lang w:eastAsia="zh-CN"/>
        </w:rPr>
        <w:t>2.3</w:t>
      </w:r>
      <w:r>
        <w:t>.6.</w:t>
      </w:r>
      <w:r>
        <w:rPr>
          <w:rFonts w:hint="eastAsia"/>
          <w:lang w:eastAsia="zh-CN"/>
        </w:rPr>
        <w:t>1</w:t>
      </w:r>
      <w:r>
        <w:tab/>
      </w:r>
      <w:r>
        <w:rPr>
          <w:rFonts w:hint="eastAsia"/>
          <w:lang w:eastAsia="zh-CN"/>
        </w:rPr>
        <w:t>General</w:t>
      </w:r>
      <w:bookmarkEnd w:id="688"/>
    </w:p>
    <w:p w14:paraId="2E0B738A" w14:textId="77777777" w:rsidR="00A90238" w:rsidRPr="00562F95" w:rsidRDefault="00A90238" w:rsidP="00A90238">
      <w:pPr>
        <w:rPr>
          <w:lang w:eastAsia="zh-CN"/>
        </w:rPr>
      </w:pPr>
      <w:r w:rsidRPr="00562F95">
        <w:rPr>
          <w:noProof/>
        </w:rPr>
        <w:t>Either of the MCVideo users involved in a private communication may release the unidirectional media plane or the whole private communication at any time.</w:t>
      </w:r>
    </w:p>
    <w:p w14:paraId="085C30DB" w14:textId="77777777" w:rsidR="00A90238" w:rsidRDefault="00A90238" w:rsidP="00A90238">
      <w:pPr>
        <w:pStyle w:val="Heading5"/>
        <w:rPr>
          <w:lang w:eastAsia="zh-CN"/>
        </w:rPr>
      </w:pPr>
      <w:bookmarkStart w:id="689" w:name="_Toc154701518"/>
      <w:r>
        <w:rPr>
          <w:rFonts w:hint="eastAsia"/>
          <w:lang w:eastAsia="zh-CN"/>
        </w:rPr>
        <w:t>7</w:t>
      </w:r>
      <w:r>
        <w:t>.</w:t>
      </w:r>
      <w:r>
        <w:rPr>
          <w:lang w:eastAsia="zh-CN"/>
        </w:rPr>
        <w:t>2.3</w:t>
      </w:r>
      <w:r>
        <w:t>.6.</w:t>
      </w:r>
      <w:r>
        <w:rPr>
          <w:rFonts w:hint="eastAsia"/>
          <w:lang w:eastAsia="zh-CN"/>
        </w:rPr>
        <w:t>2</w:t>
      </w:r>
      <w:r>
        <w:tab/>
      </w:r>
      <w:r>
        <w:rPr>
          <w:rFonts w:hint="eastAsia"/>
          <w:lang w:eastAsia="zh-CN"/>
        </w:rPr>
        <w:t>Procedure</w:t>
      </w:r>
      <w:bookmarkEnd w:id="689"/>
    </w:p>
    <w:p w14:paraId="53CAEC1E" w14:textId="77777777" w:rsidR="00A90238" w:rsidRDefault="00A90238" w:rsidP="00A90238">
      <w:pPr>
        <w:rPr>
          <w:lang w:eastAsia="zh-CN"/>
        </w:rPr>
      </w:pPr>
      <w:r>
        <w:rPr>
          <w:noProof/>
          <w:lang w:val="en-US"/>
        </w:rPr>
        <w:t>Figure 7.2.3.6.2-1</w:t>
      </w:r>
      <w:r w:rsidRPr="000A4731">
        <w:rPr>
          <w:noProof/>
          <w:lang w:val="en-US"/>
        </w:rPr>
        <w:t xml:space="preserve"> </w:t>
      </w:r>
      <w:r>
        <w:rPr>
          <w:noProof/>
          <w:lang w:val="en-US"/>
        </w:rPr>
        <w:t>describes procedures to</w:t>
      </w:r>
      <w:r>
        <w:rPr>
          <w:lang w:eastAsia="zh-CN"/>
        </w:rPr>
        <w:t xml:space="preserve"> release an ongoing MCVideo Private communication (either automatic commencement private communication or manual commencement private communication). </w:t>
      </w:r>
    </w:p>
    <w:p w14:paraId="2AD11B55" w14:textId="77777777" w:rsidR="00A90238" w:rsidRDefault="00A90238" w:rsidP="00A90238">
      <w:pPr>
        <w:rPr>
          <w:lang w:eastAsia="zh-CN"/>
        </w:rPr>
      </w:pPr>
      <w:r>
        <w:rPr>
          <w:lang w:eastAsia="zh-CN"/>
        </w:rPr>
        <w:t>Either of the MCVideo users, the initiator or the receiver of the Private communication can request to release the</w:t>
      </w:r>
      <w:r w:rsidRPr="00312BDC">
        <w:rPr>
          <w:lang w:eastAsia="zh-CN"/>
        </w:rPr>
        <w:t xml:space="preserve"> </w:t>
      </w:r>
      <w:r>
        <w:rPr>
          <w:lang w:eastAsia="zh-CN"/>
        </w:rPr>
        <w:t>Private communication.</w:t>
      </w:r>
    </w:p>
    <w:p w14:paraId="33125CF4" w14:textId="77777777" w:rsidR="00A90238" w:rsidRDefault="00A90238" w:rsidP="00A90238">
      <w:pPr>
        <w:rPr>
          <w:lang w:eastAsia="zh-CN"/>
        </w:rPr>
      </w:pPr>
      <w:r>
        <w:rPr>
          <w:lang w:eastAsia="zh-CN"/>
        </w:rPr>
        <w:t xml:space="preserve">The Private communication release request can be to release an individual (unidirectional) media plane or to terminate the Private communication. Based on the request the requested media plane or both the media planes are terminated in step 3. </w:t>
      </w:r>
    </w:p>
    <w:p w14:paraId="6284C4A5" w14:textId="77777777" w:rsidR="00A90238" w:rsidRDefault="00A90238" w:rsidP="00A90238">
      <w:r>
        <w:t>Pre-conditions:</w:t>
      </w:r>
    </w:p>
    <w:p w14:paraId="1A78DD23" w14:textId="77777777" w:rsidR="00A90238" w:rsidRDefault="00A90238" w:rsidP="00A90238">
      <w:pPr>
        <w:pStyle w:val="B1"/>
      </w:pPr>
      <w:r>
        <w:t>1.</w:t>
      </w:r>
      <w:r>
        <w:tab/>
        <w:t xml:space="preserve">MCVideo client A and MCVideo client B are engaged in a </w:t>
      </w:r>
      <w:r>
        <w:rPr>
          <w:lang w:eastAsia="zh-CN"/>
        </w:rPr>
        <w:t>Private communication</w:t>
      </w:r>
      <w:r>
        <w:t>.</w:t>
      </w:r>
    </w:p>
    <w:p w14:paraId="29C85079" w14:textId="77777777" w:rsidR="00A90238" w:rsidRDefault="00A90238" w:rsidP="00A90238">
      <w:pPr>
        <w:pStyle w:val="B1"/>
      </w:pPr>
      <w:r>
        <w:t>2.</w:t>
      </w:r>
      <w:r>
        <w:tab/>
        <w:t xml:space="preserve">MCVideo user A at MCVideo client A initiates release of the </w:t>
      </w:r>
      <w:r>
        <w:rPr>
          <w:lang w:eastAsia="zh-CN"/>
        </w:rPr>
        <w:t>Private communication</w:t>
      </w:r>
      <w:r>
        <w:t>.</w:t>
      </w:r>
    </w:p>
    <w:p w14:paraId="04C3F3BF" w14:textId="77777777" w:rsidR="00A90238" w:rsidRDefault="00A90238" w:rsidP="00A90238">
      <w:pPr>
        <w:pStyle w:val="TH"/>
      </w:pPr>
      <w:r>
        <w:object w:dxaOrig="5027" w:dyaOrig="3247" w14:anchorId="0F1AC5B4">
          <v:shape id="_x0000_i1057" type="#_x0000_t75" style="width:393.7pt;height:254.3pt" o:ole="">
            <v:imagedata r:id="rId75" o:title=""/>
          </v:shape>
          <o:OLEObject Type="Embed" ProgID="Visio.Drawing.11" ShapeID="_x0000_i1057" DrawAspect="Content" ObjectID="_1765314967" r:id="rId76"/>
        </w:object>
      </w:r>
    </w:p>
    <w:p w14:paraId="6C6AAC4B" w14:textId="77777777" w:rsidR="00A90238" w:rsidRDefault="00A90238" w:rsidP="00A90238">
      <w:pPr>
        <w:pStyle w:val="TF"/>
        <w:rPr>
          <w:lang w:eastAsia="zh-CN"/>
        </w:rPr>
      </w:pPr>
      <w:r>
        <w:t xml:space="preserve">Figure 7.2.3.6.2-1: Off-network </w:t>
      </w:r>
      <w:r>
        <w:rPr>
          <w:lang w:eastAsia="zh-CN"/>
        </w:rPr>
        <w:t>Private communication r</w:t>
      </w:r>
      <w:r>
        <w:t>elease</w:t>
      </w:r>
    </w:p>
    <w:p w14:paraId="5360A524" w14:textId="77777777" w:rsidR="00A90238" w:rsidRPr="001964B8" w:rsidRDefault="00A90238" w:rsidP="00A90238">
      <w:pPr>
        <w:pStyle w:val="B1"/>
      </w:pPr>
      <w:r>
        <w:t>1</w:t>
      </w:r>
      <w:r w:rsidRPr="0060557B">
        <w:t>,</w:t>
      </w:r>
      <w:r w:rsidRPr="0060557B">
        <w:tab/>
        <w:t xml:space="preserve">The </w:t>
      </w:r>
      <w:r>
        <w:t>MCVideo client</w:t>
      </w:r>
      <w:r w:rsidRPr="0060557B">
        <w:t xml:space="preserve"> A sends the </w:t>
      </w:r>
      <w:r>
        <w:rPr>
          <w:lang w:eastAsia="zh-CN"/>
        </w:rPr>
        <w:t>Private communication r</w:t>
      </w:r>
      <w:r w:rsidRPr="001964B8">
        <w:t xml:space="preserve">elease request to the </w:t>
      </w:r>
      <w:r>
        <w:t>MCVideo client</w:t>
      </w:r>
      <w:r w:rsidRPr="001964B8">
        <w:t xml:space="preserve"> B.</w:t>
      </w:r>
    </w:p>
    <w:p w14:paraId="3DAC457F" w14:textId="77777777" w:rsidR="00A90238" w:rsidRPr="00234C63" w:rsidRDefault="00A90238" w:rsidP="00A90238">
      <w:pPr>
        <w:pStyle w:val="B1"/>
      </w:pPr>
      <w:r>
        <w:t>2</w:t>
      </w:r>
      <w:r w:rsidRPr="0033445D">
        <w:t>a.</w:t>
      </w:r>
      <w:r w:rsidRPr="0033445D">
        <w:tab/>
      </w:r>
      <w:r w:rsidRPr="0024571E">
        <w:t xml:space="preserve">The </w:t>
      </w:r>
      <w:r>
        <w:t>MCVideo client</w:t>
      </w:r>
      <w:r w:rsidRPr="001964B8">
        <w:t xml:space="preserve"> B sends a </w:t>
      </w:r>
      <w:r>
        <w:rPr>
          <w:lang w:eastAsia="zh-CN"/>
        </w:rPr>
        <w:t>Private communication r</w:t>
      </w:r>
      <w:r w:rsidRPr="001964B8">
        <w:t xml:space="preserve">elease </w:t>
      </w:r>
      <w:r w:rsidRPr="00234C63">
        <w:t xml:space="preserve">response indicating successful </w:t>
      </w:r>
      <w:r>
        <w:t>receipt of the request</w:t>
      </w:r>
      <w:r w:rsidRPr="00234C63">
        <w:t xml:space="preserve"> to the </w:t>
      </w:r>
      <w:r>
        <w:t>MCVideo client</w:t>
      </w:r>
      <w:r w:rsidRPr="00234C63">
        <w:t xml:space="preserve"> A.</w:t>
      </w:r>
    </w:p>
    <w:p w14:paraId="14F2F6CD" w14:textId="77777777" w:rsidR="00A90238" w:rsidRPr="00234C63" w:rsidRDefault="00A90238" w:rsidP="00A90238">
      <w:pPr>
        <w:pStyle w:val="B1"/>
      </w:pPr>
      <w:r>
        <w:t>2</w:t>
      </w:r>
      <w:r w:rsidRPr="00234C63">
        <w:t>b.</w:t>
      </w:r>
      <w:r w:rsidRPr="00234C63">
        <w:tab/>
        <w:t xml:space="preserve">The </w:t>
      </w:r>
      <w:r>
        <w:t>MCVideo client</w:t>
      </w:r>
      <w:r w:rsidRPr="00234C63">
        <w:t xml:space="preserve"> B notifies the MCVideo user B about the </w:t>
      </w:r>
      <w:r>
        <w:rPr>
          <w:lang w:eastAsia="zh-CN"/>
        </w:rPr>
        <w:t>Private communication r</w:t>
      </w:r>
      <w:r w:rsidRPr="001964B8">
        <w:t xml:space="preserve">elease </w:t>
      </w:r>
      <w:r w:rsidRPr="00234C63">
        <w:t>request.</w:t>
      </w:r>
    </w:p>
    <w:p w14:paraId="47F2CBE5" w14:textId="77777777" w:rsidR="00A90238" w:rsidRPr="00234C63" w:rsidRDefault="00A90238" w:rsidP="00A90238">
      <w:pPr>
        <w:pStyle w:val="NO"/>
      </w:pPr>
      <w:r>
        <w:t>NOTE:</w:t>
      </w:r>
      <w:r>
        <w:tab/>
        <w:t>S</w:t>
      </w:r>
      <w:r w:rsidRPr="00234C63">
        <w:t xml:space="preserve">tep </w:t>
      </w:r>
      <w:r>
        <w:t>2</w:t>
      </w:r>
      <w:r w:rsidRPr="00234C63">
        <w:t xml:space="preserve">a and </w:t>
      </w:r>
      <w:r>
        <w:t>step 2</w:t>
      </w:r>
      <w:r w:rsidRPr="00234C63">
        <w:t>b can occur in any order.</w:t>
      </w:r>
    </w:p>
    <w:p w14:paraId="4884FD96" w14:textId="77777777" w:rsidR="00A90238" w:rsidRPr="00AD7C25" w:rsidRDefault="00A90238" w:rsidP="00A90238">
      <w:pPr>
        <w:pStyle w:val="B1"/>
        <w:rPr>
          <w:noProof/>
          <w:lang w:val="en-US"/>
        </w:rPr>
      </w:pPr>
      <w:r>
        <w:rPr>
          <w:noProof/>
          <w:lang w:val="en-US"/>
        </w:rPr>
        <w:t>3.</w:t>
      </w:r>
      <w:r>
        <w:rPr>
          <w:noProof/>
          <w:lang w:val="en-US"/>
        </w:rPr>
        <w:tab/>
        <w:t>MCVideo client</w:t>
      </w:r>
      <w:r w:rsidRPr="00234C63">
        <w:rPr>
          <w:noProof/>
          <w:lang w:val="en-US"/>
        </w:rPr>
        <w:t xml:space="preserve"> A and </w:t>
      </w:r>
      <w:r>
        <w:rPr>
          <w:noProof/>
          <w:lang w:val="en-US"/>
        </w:rPr>
        <w:t>MCVideo client</w:t>
      </w:r>
      <w:r w:rsidRPr="00234C63">
        <w:rPr>
          <w:noProof/>
          <w:lang w:val="en-US"/>
        </w:rPr>
        <w:t xml:space="preserve"> B release the </w:t>
      </w:r>
      <w:r>
        <w:rPr>
          <w:noProof/>
          <w:lang w:val="en-US"/>
        </w:rPr>
        <w:t xml:space="preserve">requested </w:t>
      </w:r>
      <w:r w:rsidRPr="00234C63">
        <w:rPr>
          <w:noProof/>
          <w:lang w:val="en-US"/>
        </w:rPr>
        <w:t>media plane.</w:t>
      </w:r>
      <w:r>
        <w:rPr>
          <w:noProof/>
          <w:lang w:val="en-US"/>
        </w:rPr>
        <w:t xml:space="preserve"> If both the media planes are released, the </w:t>
      </w:r>
      <w:r>
        <w:rPr>
          <w:lang w:eastAsia="zh-CN"/>
        </w:rPr>
        <w:t xml:space="preserve">Private communication </w:t>
      </w:r>
      <w:r>
        <w:rPr>
          <w:noProof/>
          <w:lang w:val="en-US"/>
        </w:rPr>
        <w:t>is terminated.</w:t>
      </w:r>
    </w:p>
    <w:p w14:paraId="310144D3" w14:textId="77777777" w:rsidR="00A90238" w:rsidRDefault="00A90238" w:rsidP="00A90238">
      <w:pPr>
        <w:pStyle w:val="Heading2"/>
        <w:rPr>
          <w:lang w:eastAsia="zh-CN"/>
        </w:rPr>
      </w:pPr>
      <w:bookmarkStart w:id="690" w:name="_Toc154701519"/>
      <w:r>
        <w:rPr>
          <w:lang w:eastAsia="zh-CN"/>
        </w:rPr>
        <w:t>7.3</w:t>
      </w:r>
      <w:r>
        <w:rPr>
          <w:lang w:eastAsia="zh-CN"/>
        </w:rPr>
        <w:tab/>
        <w:t>Video pull</w:t>
      </w:r>
      <w:bookmarkEnd w:id="690"/>
    </w:p>
    <w:p w14:paraId="18BA2A9F" w14:textId="77777777" w:rsidR="00A90238" w:rsidRDefault="00A90238" w:rsidP="00A90238">
      <w:pPr>
        <w:pStyle w:val="Heading3"/>
        <w:rPr>
          <w:lang w:eastAsia="zh-CN"/>
        </w:rPr>
      </w:pPr>
      <w:bookmarkStart w:id="691" w:name="_Toc154701520"/>
      <w:r>
        <w:rPr>
          <w:lang w:eastAsia="zh-CN"/>
        </w:rPr>
        <w:t>7.3.1</w:t>
      </w:r>
      <w:r>
        <w:rPr>
          <w:lang w:eastAsia="zh-CN"/>
        </w:rPr>
        <w:tab/>
        <w:t>General</w:t>
      </w:r>
      <w:bookmarkEnd w:id="691"/>
    </w:p>
    <w:p w14:paraId="3901D2AE" w14:textId="77777777" w:rsidR="00A90238" w:rsidRDefault="00A90238" w:rsidP="00A90238">
      <w:pPr>
        <w:tabs>
          <w:tab w:val="left" w:pos="6278"/>
        </w:tabs>
      </w:pPr>
      <w:r>
        <w:t>MCVideo pull is</w:t>
      </w:r>
      <w:r w:rsidRPr="00AB5FED">
        <w:t xml:space="preserve"> enabled in both on-network and off-network</w:t>
      </w:r>
      <w:r>
        <w:t xml:space="preserve"> mode</w:t>
      </w:r>
      <w:r w:rsidRPr="00AB5FED">
        <w:t>.</w:t>
      </w:r>
    </w:p>
    <w:p w14:paraId="15FC2A8A" w14:textId="77777777" w:rsidR="00A90238" w:rsidRDefault="00A90238" w:rsidP="00A90238">
      <w:pPr>
        <w:tabs>
          <w:tab w:val="left" w:pos="6278"/>
        </w:tabs>
      </w:pPr>
      <w:r>
        <w:t>For on-network MCVideo pull is supported between MCVideo clients, or between a MCVideo client and a MCVideo server.</w:t>
      </w:r>
    </w:p>
    <w:p w14:paraId="05F8B4FF" w14:textId="77777777" w:rsidR="00A90238" w:rsidRPr="00E1267F" w:rsidRDefault="00A90238" w:rsidP="00A90238">
      <w:pPr>
        <w:tabs>
          <w:tab w:val="left" w:pos="6278"/>
        </w:tabs>
      </w:pPr>
      <w:r>
        <w:t>For off-network MCVideo pull is supported between MCVideo clients only.</w:t>
      </w:r>
    </w:p>
    <w:p w14:paraId="31444B57" w14:textId="77777777" w:rsidR="00A90238" w:rsidRDefault="00A90238" w:rsidP="00A90238">
      <w:pPr>
        <w:pStyle w:val="Heading3"/>
        <w:rPr>
          <w:lang w:eastAsia="zh-CN"/>
        </w:rPr>
      </w:pPr>
      <w:bookmarkStart w:id="692" w:name="_Toc154701521"/>
      <w:r>
        <w:rPr>
          <w:lang w:eastAsia="zh-CN"/>
        </w:rPr>
        <w:t>7.3.2</w:t>
      </w:r>
      <w:r>
        <w:rPr>
          <w:lang w:eastAsia="zh-CN"/>
        </w:rPr>
        <w:tab/>
        <w:t>On-network video pull</w:t>
      </w:r>
      <w:bookmarkEnd w:id="692"/>
    </w:p>
    <w:p w14:paraId="240B24FE" w14:textId="77777777" w:rsidR="00A90238" w:rsidRDefault="00A90238" w:rsidP="00A90238">
      <w:pPr>
        <w:pStyle w:val="Heading4"/>
      </w:pPr>
      <w:bookmarkStart w:id="693" w:name="OLE_LINK8"/>
      <w:bookmarkStart w:id="694" w:name="_Toc154701522"/>
      <w:r>
        <w:rPr>
          <w:rFonts w:hint="eastAsia"/>
          <w:lang w:eastAsia="zh-CN"/>
        </w:rPr>
        <w:t>7</w:t>
      </w:r>
      <w:r>
        <w:t>.</w:t>
      </w:r>
      <w:r>
        <w:rPr>
          <w:lang w:eastAsia="zh-CN"/>
        </w:rPr>
        <w:t>3.2</w:t>
      </w:r>
      <w:r>
        <w:t>.1</w:t>
      </w:r>
      <w:r>
        <w:tab/>
        <w:t>General</w:t>
      </w:r>
      <w:bookmarkEnd w:id="694"/>
    </w:p>
    <w:p w14:paraId="5A96FCB0" w14:textId="77777777" w:rsidR="00A90238" w:rsidRDefault="00A90238" w:rsidP="00A90238">
      <w:pPr>
        <w:rPr>
          <w:lang w:eastAsia="zh-CN"/>
        </w:rPr>
      </w:pPr>
      <w:r w:rsidRPr="001E6B0B">
        <w:rPr>
          <w:lang w:eastAsia="zh-CN"/>
        </w:rPr>
        <w:t>A MCVideo user triggers its MCVideo client to pull a video either from another MCVideo client or from a MCVideo server.</w:t>
      </w:r>
    </w:p>
    <w:p w14:paraId="6D68D2A9" w14:textId="77777777" w:rsidR="00A90238" w:rsidRDefault="00A90238" w:rsidP="00A90238">
      <w:pPr>
        <w:pStyle w:val="Heading4"/>
        <w:rPr>
          <w:lang w:eastAsia="zh-CN"/>
        </w:rPr>
      </w:pPr>
      <w:bookmarkStart w:id="695" w:name="_Toc154701523"/>
      <w:r>
        <w:rPr>
          <w:rFonts w:hint="eastAsia"/>
          <w:lang w:eastAsia="zh-CN"/>
        </w:rPr>
        <w:t>7</w:t>
      </w:r>
      <w:r>
        <w:t>.</w:t>
      </w:r>
      <w:r>
        <w:rPr>
          <w:lang w:eastAsia="zh-CN"/>
        </w:rPr>
        <w:t>3</w:t>
      </w:r>
      <w:r>
        <w:t>.2.2</w:t>
      </w:r>
      <w:r>
        <w:tab/>
        <w:t>Information flows for o</w:t>
      </w:r>
      <w:r>
        <w:rPr>
          <w:lang w:eastAsia="zh-CN"/>
        </w:rPr>
        <w:t xml:space="preserve">n-network </w:t>
      </w:r>
      <w:r>
        <w:t>video p</w:t>
      </w:r>
      <w:r>
        <w:rPr>
          <w:lang w:eastAsia="zh-CN"/>
        </w:rPr>
        <w:t>ull</w:t>
      </w:r>
      <w:bookmarkEnd w:id="695"/>
    </w:p>
    <w:p w14:paraId="69669EB8" w14:textId="77777777" w:rsidR="00A90238" w:rsidRDefault="00A90238" w:rsidP="00A90238">
      <w:pPr>
        <w:rPr>
          <w:noProof/>
          <w:lang w:val="en-US"/>
        </w:rPr>
      </w:pPr>
      <w:r>
        <w:rPr>
          <w:noProof/>
          <w:lang w:val="en-US"/>
        </w:rPr>
        <w:t>The following information flows for private call specified in subclause 7.2.2.2 is used for on-network video pull:</w:t>
      </w:r>
    </w:p>
    <w:p w14:paraId="20E3E67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620D331A" w14:textId="77777777" w:rsidR="00A90238" w:rsidRDefault="00A90238" w:rsidP="00A90238">
      <w:pPr>
        <w:pStyle w:val="B1"/>
        <w:rPr>
          <w:noProof/>
          <w:lang w:val="en-US"/>
        </w:rPr>
      </w:pPr>
      <w:r>
        <w:rPr>
          <w:noProof/>
          <w:lang w:val="en-US"/>
        </w:rPr>
        <w:lastRenderedPageBreak/>
        <w:t>-</w:t>
      </w:r>
      <w:r>
        <w:rPr>
          <w:noProof/>
          <w:lang w:val="en-US"/>
        </w:rPr>
        <w:tab/>
      </w:r>
      <w:r w:rsidRPr="00046E37">
        <w:rPr>
          <w:noProof/>
          <w:lang w:val="en-US"/>
        </w:rPr>
        <w:t>MCVideo private call request (MCVideo server – MCVideo client)</w:t>
      </w:r>
    </w:p>
    <w:p w14:paraId="2F6E5E6A"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3828C68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0F55D1FD" w14:textId="77777777" w:rsidR="00A90238" w:rsidRPr="00046E37" w:rsidRDefault="00A90238" w:rsidP="00A90238">
      <w:pPr>
        <w:pStyle w:val="B1"/>
        <w:rPr>
          <w:noProof/>
          <w:lang w:val="en-US"/>
        </w:rPr>
      </w:pPr>
      <w:r>
        <w:rPr>
          <w:noProof/>
          <w:lang w:val="en-US"/>
        </w:rPr>
        <w:t>-</w:t>
      </w:r>
      <w:r>
        <w:rPr>
          <w:noProof/>
          <w:lang w:val="en-US"/>
        </w:rPr>
        <w:tab/>
        <w:t>MCVideo call end request</w:t>
      </w:r>
    </w:p>
    <w:p w14:paraId="6A658450" w14:textId="77777777" w:rsidR="00A90238" w:rsidRDefault="00A90238" w:rsidP="00A90238">
      <w:pPr>
        <w:pStyle w:val="Heading5"/>
      </w:pPr>
      <w:bookmarkStart w:id="696" w:name="_Toc154701524"/>
      <w:r>
        <w:rPr>
          <w:lang w:eastAsia="zh-CN"/>
        </w:rPr>
        <w:t>7</w:t>
      </w:r>
      <w:r>
        <w:t>.3</w:t>
      </w:r>
      <w:r>
        <w:rPr>
          <w:lang w:eastAsia="zh-CN"/>
        </w:rPr>
        <w:t>.2.2</w:t>
      </w:r>
      <w:r>
        <w:t>.</w:t>
      </w:r>
      <w:r>
        <w:rPr>
          <w:lang w:eastAsia="zh-CN"/>
        </w:rPr>
        <w:t>1</w:t>
      </w:r>
      <w:r>
        <w:tab/>
        <w:t>MCVideo pull from server request</w:t>
      </w:r>
      <w:bookmarkEnd w:id="696"/>
    </w:p>
    <w:p w14:paraId="5391F41C" w14:textId="77777777" w:rsidR="00A90238" w:rsidRDefault="00A90238" w:rsidP="00A90238">
      <w:r>
        <w:t>Table 7.3.2.2.1-1 describes the information flow MCVideo pull from server request from the MCVideo client to the MCVideo server.</w:t>
      </w:r>
    </w:p>
    <w:p w14:paraId="214ECA76" w14:textId="77777777" w:rsidR="00A90238" w:rsidRDefault="00A90238" w:rsidP="00A90238">
      <w:pPr>
        <w:pStyle w:val="TH"/>
      </w:pPr>
      <w:r>
        <w:t>Table 7.3.2.2.1-1: MCVideo pull from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80C2F6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6B9E71C"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4E3F9A3"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8EC9B3C" w14:textId="77777777" w:rsidR="00A90238" w:rsidRDefault="00A90238" w:rsidP="004260A6">
            <w:pPr>
              <w:pStyle w:val="TAH"/>
            </w:pPr>
            <w:r>
              <w:t>Description</w:t>
            </w:r>
          </w:p>
        </w:tc>
      </w:tr>
      <w:tr w:rsidR="00A90238" w14:paraId="6B2DDCF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6835DC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8B09F0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AD2FC82" w14:textId="77777777" w:rsidR="00A90238" w:rsidRDefault="00A90238" w:rsidP="004260A6">
            <w:pPr>
              <w:pStyle w:val="TAL"/>
            </w:pPr>
            <w:r>
              <w:t xml:space="preserve">The </w:t>
            </w:r>
            <w:r>
              <w:rPr>
                <w:lang w:eastAsia="zh-CN"/>
              </w:rPr>
              <w:t>MCVideo ID</w:t>
            </w:r>
            <w:r>
              <w:t xml:space="preserve"> of the calling party</w:t>
            </w:r>
          </w:p>
        </w:tc>
      </w:tr>
      <w:tr w:rsidR="00A90238" w14:paraId="5AAF095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98201F6"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6B92104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D888DA6" w14:textId="77777777" w:rsidR="00A90238" w:rsidRDefault="00A90238" w:rsidP="004260A6">
            <w:pPr>
              <w:pStyle w:val="TAL"/>
            </w:pPr>
            <w:r>
              <w:t>URL of the video file to be streamed</w:t>
            </w:r>
          </w:p>
        </w:tc>
      </w:tr>
      <w:tr w:rsidR="00A90238" w14:paraId="2615B82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8057DD6"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5B9358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D489F58" w14:textId="77777777" w:rsidR="00A90238" w:rsidRDefault="00A90238" w:rsidP="004260A6">
            <w:pPr>
              <w:pStyle w:val="TAL"/>
            </w:pPr>
            <w:r>
              <w:t>Media parameters of MCVideo client</w:t>
            </w:r>
          </w:p>
        </w:tc>
      </w:tr>
      <w:tr w:rsidR="00A90238" w14:paraId="417F9AD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459691"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4AAE0494"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0F27BAF"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57647276" w14:textId="77777777" w:rsidR="00A90238" w:rsidRDefault="00A90238" w:rsidP="00A90238"/>
    <w:p w14:paraId="43880DD5" w14:textId="77777777" w:rsidR="00A90238" w:rsidRDefault="00A90238" w:rsidP="00A90238">
      <w:pPr>
        <w:pStyle w:val="Heading5"/>
      </w:pPr>
      <w:bookmarkStart w:id="697" w:name="_Toc154701525"/>
      <w:r>
        <w:rPr>
          <w:lang w:eastAsia="zh-CN"/>
        </w:rPr>
        <w:t>7</w:t>
      </w:r>
      <w:r>
        <w:t>.3</w:t>
      </w:r>
      <w:r>
        <w:rPr>
          <w:lang w:eastAsia="zh-CN"/>
        </w:rPr>
        <w:t>.2.2</w:t>
      </w:r>
      <w:r>
        <w:t>.2</w:t>
      </w:r>
      <w:r>
        <w:tab/>
        <w:t>MCVideo pull from server response</w:t>
      </w:r>
      <w:bookmarkEnd w:id="697"/>
    </w:p>
    <w:p w14:paraId="55876C9C" w14:textId="77777777" w:rsidR="00A90238" w:rsidRDefault="00A90238" w:rsidP="00A90238">
      <w:r>
        <w:t>Table 7.3.2.2.2-1 describes the information flow MCVideo pull from server response from the MCVideo server to the MCVideo client.</w:t>
      </w:r>
    </w:p>
    <w:p w14:paraId="475E7A68" w14:textId="77777777" w:rsidR="00A90238" w:rsidRDefault="00A90238" w:rsidP="00A90238">
      <w:pPr>
        <w:pStyle w:val="TH"/>
      </w:pPr>
      <w:r>
        <w:t>Table 7.3.2.2.2-1: MCVideo pull from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8AD83D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E8ACA8A"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7D88D30A"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5152EB5" w14:textId="77777777" w:rsidR="00A90238" w:rsidRDefault="00A90238" w:rsidP="004260A6">
            <w:pPr>
              <w:pStyle w:val="TAH"/>
            </w:pPr>
            <w:r>
              <w:t>Description</w:t>
            </w:r>
          </w:p>
        </w:tc>
      </w:tr>
      <w:tr w:rsidR="00A90238" w14:paraId="07DB824D"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3A7776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5A9D1312"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6F17327" w14:textId="77777777" w:rsidR="00A90238" w:rsidRDefault="00A90238" w:rsidP="004260A6">
            <w:pPr>
              <w:pStyle w:val="TAL"/>
            </w:pPr>
            <w:r>
              <w:t xml:space="preserve">The </w:t>
            </w:r>
            <w:r>
              <w:rPr>
                <w:lang w:eastAsia="zh-CN"/>
              </w:rPr>
              <w:t>MCVideo ID</w:t>
            </w:r>
            <w:r>
              <w:t xml:space="preserve"> of the calling party</w:t>
            </w:r>
          </w:p>
        </w:tc>
      </w:tr>
      <w:tr w:rsidR="00A90238" w14:paraId="5F5A391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B22835E"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461653E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19D01C8" w14:textId="77777777" w:rsidR="00A90238" w:rsidRDefault="00A90238" w:rsidP="004260A6">
            <w:pPr>
              <w:pStyle w:val="TAL"/>
            </w:pPr>
            <w:r>
              <w:t>Media parameters selected</w:t>
            </w:r>
          </w:p>
        </w:tc>
      </w:tr>
    </w:tbl>
    <w:p w14:paraId="234CDC42" w14:textId="77777777" w:rsidR="00A90238" w:rsidRDefault="00A90238" w:rsidP="00A90238"/>
    <w:p w14:paraId="56AA8C98" w14:textId="77777777" w:rsidR="00A90238" w:rsidRDefault="00A90238" w:rsidP="00A90238">
      <w:pPr>
        <w:pStyle w:val="Heading5"/>
      </w:pPr>
      <w:bookmarkStart w:id="698" w:name="_Toc154701526"/>
      <w:r>
        <w:rPr>
          <w:lang w:eastAsia="zh-CN"/>
        </w:rPr>
        <w:t>7</w:t>
      </w:r>
      <w:r>
        <w:t>.3</w:t>
      </w:r>
      <w:r>
        <w:rPr>
          <w:lang w:eastAsia="zh-CN"/>
        </w:rPr>
        <w:t>.2.2</w:t>
      </w:r>
      <w:r>
        <w:t>.3</w:t>
      </w:r>
      <w:r>
        <w:tab/>
        <w:t>MCVideo pull from server complete request</w:t>
      </w:r>
      <w:bookmarkEnd w:id="698"/>
    </w:p>
    <w:p w14:paraId="67E07B08" w14:textId="77777777" w:rsidR="00A90238" w:rsidRDefault="00A90238" w:rsidP="00A90238">
      <w:r>
        <w:t>Table 7.3.2.2.3-1 describes the information flow MCVideo pull from server complete request from the MCVideo client to the MCVideo server or from the MCVideo server to the MCVideo client.</w:t>
      </w:r>
    </w:p>
    <w:p w14:paraId="29DCDD9D" w14:textId="77777777" w:rsidR="00A90238" w:rsidRDefault="00A90238" w:rsidP="00A90238">
      <w:pPr>
        <w:pStyle w:val="TH"/>
      </w:pPr>
      <w:r>
        <w:t>Table 7.3.2.2.3-1: MCVideo pull from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06FB16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92EA59B"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D93EF6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54B9FC" w14:textId="77777777" w:rsidR="00A90238" w:rsidRDefault="00A90238" w:rsidP="004260A6">
            <w:pPr>
              <w:pStyle w:val="TAH"/>
            </w:pPr>
            <w:r>
              <w:t>Description</w:t>
            </w:r>
          </w:p>
        </w:tc>
      </w:tr>
      <w:tr w:rsidR="00A90238" w14:paraId="6AB2BC2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7F62A8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CAD3B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528D651" w14:textId="77777777" w:rsidR="00A90238" w:rsidRDefault="00A90238" w:rsidP="004260A6">
            <w:pPr>
              <w:pStyle w:val="TAL"/>
            </w:pPr>
            <w:r>
              <w:t xml:space="preserve">The </w:t>
            </w:r>
            <w:r>
              <w:rPr>
                <w:lang w:eastAsia="zh-CN"/>
              </w:rPr>
              <w:t>MCVideo ID</w:t>
            </w:r>
            <w:r>
              <w:t xml:space="preserve"> of the calling party</w:t>
            </w:r>
          </w:p>
        </w:tc>
      </w:tr>
      <w:tr w:rsidR="00A90238" w14:paraId="5FA1A5A4"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5E96FD2"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4773BFF4"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E97C65D" w14:textId="77777777" w:rsidR="00A90238" w:rsidRDefault="00A90238" w:rsidP="004260A6">
            <w:pPr>
              <w:pStyle w:val="TAL"/>
            </w:pPr>
            <w:r>
              <w:t>End of communication cause</w:t>
            </w:r>
          </w:p>
        </w:tc>
      </w:tr>
    </w:tbl>
    <w:p w14:paraId="575C65D5" w14:textId="77777777" w:rsidR="00A90238" w:rsidRDefault="00A90238" w:rsidP="00A90238"/>
    <w:p w14:paraId="0EBB93BE" w14:textId="77777777" w:rsidR="00A90238" w:rsidRDefault="00A90238" w:rsidP="00A90238">
      <w:pPr>
        <w:pStyle w:val="Heading5"/>
      </w:pPr>
      <w:bookmarkStart w:id="699" w:name="_Toc154701527"/>
      <w:r>
        <w:rPr>
          <w:lang w:eastAsia="zh-CN"/>
        </w:rPr>
        <w:t>7</w:t>
      </w:r>
      <w:r>
        <w:t>.3</w:t>
      </w:r>
      <w:r>
        <w:rPr>
          <w:lang w:eastAsia="zh-CN"/>
        </w:rPr>
        <w:t>.2.2</w:t>
      </w:r>
      <w:r>
        <w:t>.4</w:t>
      </w:r>
      <w:r>
        <w:tab/>
        <w:t>MCVideo pull from server complete response</w:t>
      </w:r>
      <w:bookmarkEnd w:id="699"/>
    </w:p>
    <w:p w14:paraId="4D1FA110" w14:textId="77777777" w:rsidR="00A90238" w:rsidRDefault="00A90238" w:rsidP="00A90238">
      <w:r>
        <w:t>Table 7.3.2.2.4-1 describes the information flow MCVideo pull from server complete response from the MCVideo client to the MCVideo server or from the MCVideo server to the MCVideo client.</w:t>
      </w:r>
    </w:p>
    <w:p w14:paraId="5172AFC3" w14:textId="77777777" w:rsidR="00A90238" w:rsidRDefault="00A90238" w:rsidP="00A90238">
      <w:pPr>
        <w:pStyle w:val="TH"/>
      </w:pPr>
      <w:r>
        <w:t>Table 7.3.2.2.4-1: MCVideo pull from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536D09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7CDBA9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A7BD1C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B2C7FFD" w14:textId="77777777" w:rsidR="00A90238" w:rsidRDefault="00A90238" w:rsidP="004260A6">
            <w:pPr>
              <w:pStyle w:val="TAH"/>
            </w:pPr>
            <w:r>
              <w:t>Description</w:t>
            </w:r>
          </w:p>
        </w:tc>
      </w:tr>
      <w:tr w:rsidR="00A90238" w14:paraId="6705033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2EC4BB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3E2109FD"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4890156" w14:textId="77777777" w:rsidR="00A90238" w:rsidRDefault="00A90238" w:rsidP="004260A6">
            <w:pPr>
              <w:pStyle w:val="TAL"/>
            </w:pPr>
            <w:r>
              <w:t xml:space="preserve">The </w:t>
            </w:r>
            <w:r>
              <w:rPr>
                <w:lang w:eastAsia="zh-CN"/>
              </w:rPr>
              <w:t>MCVideo ID</w:t>
            </w:r>
            <w:r>
              <w:t xml:space="preserve"> of the calling party</w:t>
            </w:r>
          </w:p>
        </w:tc>
      </w:tr>
    </w:tbl>
    <w:p w14:paraId="4659B0BF" w14:textId="77777777" w:rsidR="00A90238" w:rsidRPr="008A5E86" w:rsidRDefault="00A90238" w:rsidP="00A90238">
      <w:pPr>
        <w:rPr>
          <w:noProof/>
          <w:lang w:val="en-US"/>
        </w:rPr>
      </w:pPr>
    </w:p>
    <w:p w14:paraId="79DE5FB5" w14:textId="77777777" w:rsidR="00A90238" w:rsidRDefault="00A90238" w:rsidP="00A90238">
      <w:pPr>
        <w:pStyle w:val="Heading4"/>
        <w:rPr>
          <w:lang w:eastAsia="zh-CN"/>
        </w:rPr>
      </w:pPr>
      <w:bookmarkStart w:id="700" w:name="_Toc154701528"/>
      <w:r>
        <w:rPr>
          <w:rFonts w:hint="eastAsia"/>
          <w:lang w:eastAsia="zh-CN"/>
        </w:rPr>
        <w:lastRenderedPageBreak/>
        <w:t>7</w:t>
      </w:r>
      <w:r>
        <w:t>.</w:t>
      </w:r>
      <w:r>
        <w:rPr>
          <w:lang w:eastAsia="zh-CN"/>
        </w:rPr>
        <w:t>3.2.3</w:t>
      </w:r>
      <w:r>
        <w:tab/>
        <w:t>One-to-one</w:t>
      </w:r>
      <w:r>
        <w:rPr>
          <w:lang w:eastAsia="zh-CN"/>
        </w:rPr>
        <w:t xml:space="preserve"> video pull</w:t>
      </w:r>
      <w:bookmarkEnd w:id="700"/>
    </w:p>
    <w:p w14:paraId="630A982A" w14:textId="77777777" w:rsidR="00A90238" w:rsidRDefault="00A90238" w:rsidP="00A90238">
      <w:pPr>
        <w:pStyle w:val="Heading5"/>
        <w:rPr>
          <w:lang w:eastAsia="zh-CN"/>
        </w:rPr>
      </w:pPr>
      <w:bookmarkStart w:id="701" w:name="_Toc154701529"/>
      <w:r>
        <w:rPr>
          <w:rFonts w:hint="eastAsia"/>
          <w:lang w:eastAsia="zh-CN"/>
        </w:rPr>
        <w:t>7</w:t>
      </w:r>
      <w:r>
        <w:t>.</w:t>
      </w:r>
      <w:r>
        <w:rPr>
          <w:lang w:eastAsia="zh-CN"/>
        </w:rPr>
        <w:t>3.2.3</w:t>
      </w:r>
      <w:r>
        <w:t>.</w:t>
      </w:r>
      <w:r>
        <w:rPr>
          <w:rFonts w:hint="eastAsia"/>
          <w:lang w:eastAsia="zh-CN"/>
        </w:rPr>
        <w:t>1</w:t>
      </w:r>
      <w:r>
        <w:tab/>
        <w:t>General</w:t>
      </w:r>
      <w:bookmarkEnd w:id="701"/>
    </w:p>
    <w:p w14:paraId="287C7560" w14:textId="77777777" w:rsidR="00A90238" w:rsidRDefault="00A90238" w:rsidP="00A90238">
      <w:pPr>
        <w:rPr>
          <w:lang w:eastAsia="zh-CN"/>
        </w:rPr>
      </w:pPr>
      <w:r>
        <w:rPr>
          <w:lang w:eastAsia="zh-CN"/>
        </w:rPr>
        <w:t>O</w:t>
      </w:r>
      <w:r>
        <w:rPr>
          <w:rFonts w:hint="eastAsia"/>
          <w:lang w:eastAsia="zh-CN"/>
        </w:rPr>
        <w:t xml:space="preserve">ne-to-one video pull is a </w:t>
      </w:r>
      <w:r>
        <w:rPr>
          <w:lang w:eastAsia="zh-CN"/>
        </w:rPr>
        <w:t>private call that only allows the called party to transmit video to the calling party, and the private call ends when the video transmission is completed.</w:t>
      </w:r>
    </w:p>
    <w:p w14:paraId="49AFAFDA" w14:textId="77777777" w:rsidR="00A90238" w:rsidRDefault="00A90238" w:rsidP="00A90238">
      <w:pPr>
        <w:pStyle w:val="Heading5"/>
        <w:rPr>
          <w:lang w:eastAsia="zh-CN"/>
        </w:rPr>
      </w:pPr>
      <w:bookmarkStart w:id="702" w:name="_Toc154701530"/>
      <w:r>
        <w:rPr>
          <w:rFonts w:hint="eastAsia"/>
          <w:lang w:eastAsia="zh-CN"/>
        </w:rPr>
        <w:t>7</w:t>
      </w:r>
      <w:r>
        <w:t>.</w:t>
      </w:r>
      <w:r>
        <w:rPr>
          <w:lang w:eastAsia="zh-CN"/>
        </w:rPr>
        <w:t>3.2.3</w:t>
      </w:r>
      <w:r>
        <w:t>.</w:t>
      </w:r>
      <w:r>
        <w:rPr>
          <w:lang w:eastAsia="zh-CN"/>
        </w:rPr>
        <w:t>2</w:t>
      </w:r>
      <w:r>
        <w:tab/>
        <w:t>One-to-one video pull – call setup</w:t>
      </w:r>
      <w:bookmarkEnd w:id="702"/>
    </w:p>
    <w:p w14:paraId="73FA1F13"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w:t>
      </w:r>
      <w:r>
        <w:rPr>
          <w:lang w:val="en-US"/>
        </w:rPr>
        <w:t>to pull video from called</w:t>
      </w:r>
      <w:r w:rsidRPr="00AB5FED">
        <w:rPr>
          <w:lang w:val="en-US"/>
        </w:rPr>
        <w:t xml:space="preserve"> </w:t>
      </w:r>
      <w:r>
        <w:rPr>
          <w:rFonts w:hint="eastAsia"/>
          <w:lang w:val="en-US" w:eastAsia="zh-CN"/>
        </w:rPr>
        <w:t>MCVideo</w:t>
      </w:r>
      <w:r w:rsidRPr="00AB5FED">
        <w:rPr>
          <w:lang w:val="en-US"/>
        </w:rPr>
        <w:t xml:space="preserve"> user</w:t>
      </w:r>
      <w:r>
        <w:rPr>
          <w:lang w:val="en-US"/>
        </w:rPr>
        <w:t xml:space="preserve"> </w:t>
      </w:r>
      <w:r w:rsidRPr="00AB5FED">
        <w:rPr>
          <w:lang w:val="en-US"/>
        </w:rPr>
        <w:t>in an automatic</w:t>
      </w:r>
      <w:r>
        <w:rPr>
          <w:lang w:val="en-US"/>
        </w:rPr>
        <w:t xml:space="preserve"> or manual</w:t>
      </w:r>
      <w:r w:rsidRPr="00AB5FED">
        <w:rPr>
          <w:lang w:val="en-US"/>
        </w:rPr>
        <w:t xml:space="preserve"> commencement mode. </w:t>
      </w:r>
      <w:r>
        <w:rPr>
          <w:lang w:val="en-US"/>
        </w:rPr>
        <w:t>Only the called party is allowed to transmit video.</w:t>
      </w:r>
    </w:p>
    <w:p w14:paraId="5D8716C9"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3.2.3</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r>
        <w:rPr>
          <w:lang w:val="en-US"/>
        </w:rPr>
        <w:t xml:space="preserve"> for video pull</w:t>
      </w:r>
      <w:r w:rsidRPr="00AB5FED">
        <w:rPr>
          <w:lang w:val="en-US"/>
        </w:rPr>
        <w:t>.</w:t>
      </w:r>
    </w:p>
    <w:p w14:paraId="2281F2AA" w14:textId="77777777" w:rsidR="00A90238" w:rsidRDefault="00A90238" w:rsidP="00A90238">
      <w:r>
        <w:t>Pre-conditions:</w:t>
      </w:r>
    </w:p>
    <w:p w14:paraId="6E472ED5" w14:textId="77777777" w:rsidR="00A90238" w:rsidRDefault="00A90238" w:rsidP="00A90238">
      <w:pPr>
        <w:pStyle w:val="B1"/>
      </w:pPr>
      <w:r>
        <w:t>1.</w:t>
      </w:r>
      <w:r>
        <w:tab/>
        <w:t>Optionally, MCVideo client 1 may have a functional alias activated</w:t>
      </w:r>
      <w:r w:rsidRPr="0069100C">
        <w:t xml:space="preserve"> </w:t>
      </w:r>
      <w:r>
        <w:t>to be used.</w:t>
      </w:r>
    </w:p>
    <w:p w14:paraId="3BDCA1BB" w14:textId="77777777" w:rsidR="00A90238" w:rsidRPr="006C46A6" w:rsidRDefault="00A90238" w:rsidP="00A90238">
      <w:pPr>
        <w:pStyle w:val="B1"/>
        <w:rPr>
          <w:lang w:val="en-US" w:eastAsia="zh-CN"/>
        </w:rPr>
      </w:pPr>
      <w:r>
        <w:t>2.</w:t>
      </w:r>
      <w:r>
        <w:tab/>
      </w:r>
      <w:r w:rsidRPr="008C6DDC">
        <w:t xml:space="preserve">The MCVideo server </w:t>
      </w:r>
      <w:r>
        <w:t>may have</w:t>
      </w:r>
      <w:r w:rsidRPr="008C6DDC">
        <w:t xml:space="preserve"> subscribed to the MCVideo functional alias controlling server within the MC system for functional alias activation/de-activation updates.</w:t>
      </w:r>
    </w:p>
    <w:bookmarkEnd w:id="693"/>
    <w:p w14:paraId="1A35629F" w14:textId="77777777" w:rsidR="00A90238" w:rsidRPr="00AB5FED" w:rsidRDefault="00A90238" w:rsidP="00A90238">
      <w:pPr>
        <w:pStyle w:val="TH"/>
        <w:rPr>
          <w:lang w:eastAsia="zh-CN"/>
        </w:rPr>
      </w:pPr>
      <w:r>
        <w:object w:dxaOrig="9165" w:dyaOrig="3810" w14:anchorId="111F5446">
          <v:shape id="_x0000_i1058" type="#_x0000_t75" style="width:459.8pt;height:190.5pt" o:ole="">
            <v:imagedata r:id="rId77" o:title=""/>
          </v:shape>
          <o:OLEObject Type="Embed" ProgID="Visio.Drawing.15" ShapeID="_x0000_i1058" DrawAspect="Content" ObjectID="_1765314968" r:id="rId78"/>
        </w:object>
      </w:r>
    </w:p>
    <w:p w14:paraId="0D151F84" w14:textId="77777777" w:rsidR="00A90238" w:rsidRPr="00AB5FED" w:rsidRDefault="00A90238" w:rsidP="00A90238">
      <w:pPr>
        <w:pStyle w:val="TF"/>
      </w:pPr>
      <w:r w:rsidRPr="00AB5FED">
        <w:t>Figure </w:t>
      </w:r>
      <w:r>
        <w:t>7</w:t>
      </w:r>
      <w:r w:rsidRPr="00AB5FED">
        <w:t>.</w:t>
      </w:r>
      <w:r>
        <w:t>3.2</w:t>
      </w:r>
      <w:r w:rsidRPr="00AB5FED">
        <w:t>.</w:t>
      </w:r>
      <w:r>
        <w:t>3.2-1: One-to-one video pull</w:t>
      </w:r>
    </w:p>
    <w:p w14:paraId="7E66D5CE"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initiates video pull from MCVideo client 2, by sending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pull</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pull indication to indicate that </w:t>
      </w:r>
      <w:r w:rsidRPr="00AB5FED">
        <w:t>invited user</w:t>
      </w:r>
      <w:r>
        <w:t xml:space="preserve"> is requested to transmit video to the requester. The MCVideo</w:t>
      </w:r>
      <w:r w:rsidRPr="00DD695C">
        <w:t xml:space="preserve"> user at MC</w:t>
      </w:r>
      <w:r>
        <w:t>Video</w:t>
      </w:r>
      <w:r w:rsidRPr="00DD695C">
        <w:t xml:space="preserve"> client 1 may include a functional alias use</w:t>
      </w:r>
      <w:r>
        <w:t>d within the MCVideo private call request</w:t>
      </w:r>
      <w:r w:rsidRPr="00AB1E68">
        <w:t>.</w:t>
      </w:r>
    </w:p>
    <w:p w14:paraId="4A252B48"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pull</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pull</w:t>
      </w:r>
      <w:r w:rsidRPr="00AB5FED">
        <w:t>.</w:t>
      </w:r>
      <w:r>
        <w:t xml:space="preserve"> </w:t>
      </w:r>
      <w:r w:rsidRPr="006C76E9">
        <w:t>MCVideo server verifies whether the provided functional alias, if present, can be used and has been activated for the user.</w:t>
      </w:r>
    </w:p>
    <w:p w14:paraId="0EFA5548"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34A662C1"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E275768"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w:t>
      </w:r>
      <w:r w:rsidRPr="00F210FD">
        <w:t xml:space="preserve">a requested commencement mode by the calling user or </w:t>
      </w:r>
      <w:r w:rsidRPr="00F210FD">
        <w:lastRenderedPageBreak/>
        <w:t>based upon the setting of the called MCVideo client</w:t>
      </w:r>
      <w:r w:rsidRPr="00AB5FED">
        <w:t xml:space="preserve">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03" w:name="_Hlk5009101"/>
      <w:r>
        <w:t>and, if available the functional alias</w:t>
      </w:r>
      <w:bookmarkEnd w:id="703"/>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7651340D"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pull</w:t>
      </w:r>
      <w:r w:rsidRPr="00AB5FED">
        <w:t>.</w:t>
      </w:r>
      <w:r>
        <w:t xml:space="preserve"> </w:t>
      </w:r>
      <w:r w:rsidRPr="004E3B71">
        <w:t>If a functional alias of the calling user is included it is displayed.</w:t>
      </w:r>
    </w:p>
    <w:p w14:paraId="2446DFEB" w14:textId="77777777" w:rsidR="00A90238" w:rsidRPr="00AB5FED" w:rsidRDefault="00A90238" w:rsidP="00A90238">
      <w:pPr>
        <w:pStyle w:val="B1"/>
      </w:pPr>
      <w:r>
        <w:t>6</w:t>
      </w:r>
      <w:r w:rsidRPr="00AB5FED">
        <w:t>.</w:t>
      </w:r>
      <w:r>
        <w:tab/>
      </w:r>
      <w:r w:rsidRPr="00AB5FED">
        <w:t xml:space="preserve">The receiving </w:t>
      </w:r>
      <w:r>
        <w:rPr>
          <w:rFonts w:hint="eastAsia"/>
          <w:lang w:val="en-US" w:eastAsia="zh-CN"/>
        </w:rPr>
        <w:t>MCVideo</w:t>
      </w:r>
      <w:r w:rsidRPr="00AB5FED">
        <w:t xml:space="preserve"> client 2 accepts the private call</w:t>
      </w:r>
      <w:r>
        <w:t xml:space="preserve"> for video pull</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r>
        <w:t xml:space="preserve"> with an implicit transmit media request</w:t>
      </w:r>
      <w:r w:rsidRPr="00AB5FED">
        <w:t>.</w:t>
      </w:r>
    </w:p>
    <w:p w14:paraId="4E090453"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w:t>
      </w:r>
      <w:r>
        <w:t>accepting</w:t>
      </w:r>
      <w:r w:rsidRPr="00AB5FED">
        <w:t xml:space="preserve"> the private call request</w:t>
      </w:r>
      <w:r>
        <w:t xml:space="preserve"> for video pull</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p>
    <w:p w14:paraId="4AF7C8B5"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1EDB9874" w14:textId="77777777" w:rsidR="00A90238" w:rsidRPr="004E6B95"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697465AB" w14:textId="77777777" w:rsidR="00A90238" w:rsidRDefault="00A90238" w:rsidP="00A90238">
      <w:pPr>
        <w:pStyle w:val="Heading5"/>
        <w:rPr>
          <w:lang w:eastAsia="zh-CN"/>
        </w:rPr>
      </w:pPr>
      <w:bookmarkStart w:id="704" w:name="_Toc154701531"/>
      <w:r>
        <w:rPr>
          <w:rFonts w:hint="eastAsia"/>
          <w:lang w:eastAsia="zh-CN"/>
        </w:rPr>
        <w:t>7</w:t>
      </w:r>
      <w:r>
        <w:t>.</w:t>
      </w:r>
      <w:r>
        <w:rPr>
          <w:lang w:eastAsia="zh-CN"/>
        </w:rPr>
        <w:t>3.2.3</w:t>
      </w:r>
      <w:r>
        <w:t>.</w:t>
      </w:r>
      <w:r>
        <w:rPr>
          <w:lang w:eastAsia="zh-CN"/>
        </w:rPr>
        <w:t>3</w:t>
      </w:r>
      <w:r>
        <w:tab/>
        <w:t>One-to-one video pull – call release</w:t>
      </w:r>
      <w:bookmarkEnd w:id="704"/>
    </w:p>
    <w:p w14:paraId="316D2E8F" w14:textId="77777777" w:rsidR="00A90238" w:rsidRPr="00AD7C25" w:rsidRDefault="00A90238" w:rsidP="00A90238">
      <w:pPr>
        <w:rPr>
          <w:noProof/>
          <w:lang w:val="en-US"/>
        </w:rPr>
      </w:pPr>
      <w:r>
        <w:rPr>
          <w:noProof/>
          <w:lang w:val="en-US"/>
        </w:rPr>
        <w:t>The private call release procedure specified in subclause 7.2.2.3.3 is used for one-to-one video pull call release.</w:t>
      </w:r>
    </w:p>
    <w:p w14:paraId="449FEAD5" w14:textId="77777777" w:rsidR="00A90238" w:rsidRDefault="00A90238" w:rsidP="00A90238">
      <w:pPr>
        <w:pStyle w:val="Heading4"/>
        <w:rPr>
          <w:lang w:eastAsia="zh-CN"/>
        </w:rPr>
      </w:pPr>
      <w:bookmarkStart w:id="705" w:name="_Toc154701532"/>
      <w:r>
        <w:rPr>
          <w:lang w:eastAsia="zh-CN"/>
        </w:rPr>
        <w:t>7</w:t>
      </w:r>
      <w:r>
        <w:t>.3</w:t>
      </w:r>
      <w:r>
        <w:rPr>
          <w:lang w:eastAsia="zh-CN"/>
        </w:rPr>
        <w:t>.2.4</w:t>
      </w:r>
      <w:r>
        <w:tab/>
        <w:t>One-from-server</w:t>
      </w:r>
      <w:r>
        <w:rPr>
          <w:lang w:eastAsia="zh-CN"/>
        </w:rPr>
        <w:t xml:space="preserve"> video pull</w:t>
      </w:r>
      <w:bookmarkEnd w:id="705"/>
    </w:p>
    <w:p w14:paraId="4600C0C6" w14:textId="77777777" w:rsidR="00A90238" w:rsidRDefault="00A90238" w:rsidP="00A90238">
      <w:pPr>
        <w:pStyle w:val="Heading5"/>
        <w:rPr>
          <w:lang w:eastAsia="zh-CN"/>
        </w:rPr>
      </w:pPr>
      <w:bookmarkStart w:id="706" w:name="_Toc154701533"/>
      <w:r>
        <w:rPr>
          <w:lang w:eastAsia="zh-CN"/>
        </w:rPr>
        <w:t>7</w:t>
      </w:r>
      <w:r>
        <w:t>.3</w:t>
      </w:r>
      <w:r>
        <w:rPr>
          <w:lang w:eastAsia="zh-CN"/>
        </w:rPr>
        <w:t>.2.4</w:t>
      </w:r>
      <w:r>
        <w:t>.</w:t>
      </w:r>
      <w:r>
        <w:rPr>
          <w:lang w:eastAsia="zh-CN"/>
        </w:rPr>
        <w:t>1</w:t>
      </w:r>
      <w:r>
        <w:tab/>
        <w:t>General</w:t>
      </w:r>
      <w:bookmarkEnd w:id="706"/>
    </w:p>
    <w:p w14:paraId="25F04C24" w14:textId="77777777" w:rsidR="00A90238" w:rsidRDefault="00A90238" w:rsidP="00A90238">
      <w:r>
        <w:rPr>
          <w:lang w:eastAsia="zh-CN"/>
        </w:rPr>
        <w:t>One-from-server video pull is a private call between the calling party and the MCVideo server that allows the calling party to request streaming of  a video from the server where it is stored in a file. The one-from-server video pull ends typically when the end of the video file has been reached or when the transmission is stopped by the calling user or by the MCVideo server.</w:t>
      </w:r>
    </w:p>
    <w:p w14:paraId="0EA5BD40" w14:textId="77777777" w:rsidR="00A90238" w:rsidRDefault="00A90238" w:rsidP="00A90238">
      <w:pPr>
        <w:pStyle w:val="NO"/>
        <w:rPr>
          <w:lang w:eastAsia="zh-CN"/>
        </w:rPr>
      </w:pPr>
      <w:r>
        <w:t>NOTE: This procedure fulfills the requirements for the stage 1 replay of stored video feature.</w:t>
      </w:r>
    </w:p>
    <w:p w14:paraId="0759EE42" w14:textId="77777777" w:rsidR="00A90238" w:rsidRDefault="00A90238" w:rsidP="00A90238">
      <w:pPr>
        <w:pStyle w:val="Heading5"/>
        <w:rPr>
          <w:lang w:val="en-US"/>
        </w:rPr>
      </w:pPr>
      <w:bookmarkStart w:id="707" w:name="_Toc154701534"/>
      <w:r>
        <w:rPr>
          <w:lang w:eastAsia="zh-CN"/>
        </w:rPr>
        <w:t>7</w:t>
      </w:r>
      <w:r>
        <w:t>.3</w:t>
      </w:r>
      <w:r>
        <w:rPr>
          <w:lang w:eastAsia="zh-CN"/>
        </w:rPr>
        <w:t>.2.4</w:t>
      </w:r>
      <w:r>
        <w:t>.</w:t>
      </w:r>
      <w:r>
        <w:rPr>
          <w:lang w:eastAsia="zh-CN"/>
        </w:rPr>
        <w:t>2</w:t>
      </w:r>
      <w:r>
        <w:tab/>
        <w:t>Procedure</w:t>
      </w:r>
      <w:bookmarkEnd w:id="707"/>
    </w:p>
    <w:p w14:paraId="201621AF" w14:textId="77777777" w:rsidR="00A90238" w:rsidRDefault="00A90238" w:rsidP="00A90238">
      <w:pPr>
        <w:rPr>
          <w:lang w:val="en-US"/>
        </w:rPr>
      </w:pPr>
      <w:r>
        <w:rPr>
          <w:lang w:val="en-US"/>
        </w:rPr>
        <w:t>Procedure in figure </w:t>
      </w:r>
      <w:r>
        <w:rPr>
          <w:lang w:val="en-US" w:eastAsia="zh-CN"/>
        </w:rPr>
        <w:t>7</w:t>
      </w:r>
      <w:r>
        <w:rPr>
          <w:lang w:val="en-US"/>
        </w:rPr>
        <w:t>.3</w:t>
      </w:r>
      <w:r>
        <w:rPr>
          <w:lang w:val="en-US" w:eastAsia="zh-CN"/>
        </w:rPr>
        <w:t>.2.4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pull from the </w:t>
      </w:r>
      <w:r>
        <w:rPr>
          <w:lang w:val="en-US" w:eastAsia="zh-CN"/>
        </w:rPr>
        <w:t>MCVideo</w:t>
      </w:r>
      <w:r>
        <w:rPr>
          <w:lang w:val="en-US"/>
        </w:rPr>
        <w:t xml:space="preserve"> server.</w:t>
      </w:r>
    </w:p>
    <w:p w14:paraId="0C1709E6" w14:textId="77777777" w:rsidR="00A90238" w:rsidRDefault="00A90238" w:rsidP="00A90238">
      <w:pPr>
        <w:rPr>
          <w:lang w:val="en-US"/>
        </w:rPr>
      </w:pPr>
      <w:r>
        <w:rPr>
          <w:lang w:val="en-US"/>
        </w:rPr>
        <w:t>Pre-conditions:</w:t>
      </w:r>
    </w:p>
    <w:p w14:paraId="6AE36F6E"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3236B59D" w14:textId="77777777" w:rsidR="00A90238" w:rsidRDefault="00A90238" w:rsidP="00A90238">
      <w:pPr>
        <w:pStyle w:val="B1"/>
        <w:rPr>
          <w:lang w:val="en-US"/>
        </w:rPr>
      </w:pPr>
      <w:r>
        <w:rPr>
          <w:lang w:val="en-US"/>
        </w:rPr>
        <w:t>2.</w:t>
      </w:r>
      <w:r>
        <w:rPr>
          <w:lang w:val="en-US"/>
        </w:rPr>
        <w:tab/>
        <w:t>MCVideo client 1 is registered.</w:t>
      </w:r>
    </w:p>
    <w:p w14:paraId="77E21C2D" w14:textId="77777777" w:rsidR="00A90238" w:rsidRDefault="00A90238" w:rsidP="00A90238">
      <w:pPr>
        <w:pStyle w:val="B1"/>
        <w:rPr>
          <w:lang w:val="en-US"/>
        </w:rPr>
      </w:pPr>
      <w:r>
        <w:rPr>
          <w:lang w:val="en-US"/>
        </w:rPr>
        <w:t>3.</w:t>
      </w:r>
      <w:r>
        <w:rPr>
          <w:lang w:val="en-US"/>
        </w:rPr>
        <w:tab/>
      </w:r>
      <w:r>
        <w:t>MCVideo client 1 has been received the URL of a video file available on the MCVideo server, e.g. within an MCData SDS.</w:t>
      </w:r>
    </w:p>
    <w:p w14:paraId="385FE9E0" w14:textId="77777777" w:rsidR="00A90238" w:rsidRDefault="00A90238" w:rsidP="00A90238">
      <w:pPr>
        <w:pStyle w:val="TH"/>
      </w:pPr>
      <w:r>
        <w:object w:dxaOrig="5638" w:dyaOrig="5471" w14:anchorId="79F0B8A6">
          <v:shape id="_x0000_i1059" type="#_x0000_t75" style="width:281.15pt;height:273.85pt" o:ole="" filled="t">
            <v:fill color2="black"/>
            <v:imagedata r:id="rId79" o:title=""/>
          </v:shape>
          <o:OLEObject Type="Embed" ProgID="Visio.Drawing.11" ShapeID="_x0000_i1059" DrawAspect="Content" ObjectID="_1765314969" r:id="rId80"/>
        </w:object>
      </w:r>
    </w:p>
    <w:p w14:paraId="529C1635" w14:textId="77777777" w:rsidR="00A90238" w:rsidRDefault="00A90238" w:rsidP="00A90238">
      <w:pPr>
        <w:pStyle w:val="TF"/>
      </w:pPr>
      <w:r>
        <w:t>Figure 7.3.2.4.2-1: One-from-server video pull</w:t>
      </w:r>
    </w:p>
    <w:p w14:paraId="490CD54E" w14:textId="77777777" w:rsidR="00A90238" w:rsidRDefault="00A90238" w:rsidP="00A90238">
      <w:pPr>
        <w:pStyle w:val="B1"/>
      </w:pPr>
      <w:r>
        <w:t>1.</w:t>
      </w:r>
      <w:r>
        <w:tab/>
        <w:t>MCVideo user on MCVideo client 1 initiates the pull of a video from the server and sends an MCVideo pull from server request to the MCVideo server. The request contains the URL of the video file and an SDP offer with media description.</w:t>
      </w:r>
    </w:p>
    <w:p w14:paraId="0C5FFA50" w14:textId="77777777" w:rsidR="00A90238" w:rsidRDefault="00A90238" w:rsidP="00A90238">
      <w:pPr>
        <w:pStyle w:val="B1"/>
      </w:pPr>
      <w:r>
        <w:t>2.</w:t>
      </w:r>
      <w:r>
        <w:tab/>
        <w:t>MCVideo server checks whether MCVideo client 1 is authorized to pull the requested video from the server.</w:t>
      </w:r>
    </w:p>
    <w:p w14:paraId="591294E5" w14:textId="77777777" w:rsidR="00A90238" w:rsidRDefault="00A90238" w:rsidP="00A90238">
      <w:pPr>
        <w:pStyle w:val="B1"/>
      </w:pPr>
      <w:r>
        <w:t>3.</w:t>
      </w:r>
      <w:r>
        <w:tab/>
        <w:t>MCVideo server accepts the pull from server request and sends an MCVideo pull from server response. The response contains the SDP answer.</w:t>
      </w:r>
    </w:p>
    <w:p w14:paraId="38E6FA1F" w14:textId="77777777" w:rsidR="00A90238" w:rsidRDefault="00A90238" w:rsidP="00A90238">
      <w:pPr>
        <w:pStyle w:val="NO"/>
      </w:pPr>
      <w:r>
        <w:t>NOTE 1:</w:t>
      </w:r>
      <w:r>
        <w:tab/>
        <w:t>The SDP may contain a media description that allows the receiving party to remote control the stream (e.g. rewind, fast forward).</w:t>
      </w:r>
    </w:p>
    <w:p w14:paraId="10164471" w14:textId="77777777" w:rsidR="00A90238" w:rsidRDefault="00A90238" w:rsidP="00A90238">
      <w:pPr>
        <w:pStyle w:val="B1"/>
      </w:pPr>
      <w:r>
        <w:t>4.</w:t>
      </w:r>
      <w:r>
        <w:tab/>
        <w:t>MCVideo client 1 and MCVideo server have successfully established the media plane and transmission control for the video stream.</w:t>
      </w:r>
    </w:p>
    <w:p w14:paraId="414C59F9" w14:textId="77777777" w:rsidR="00A90238" w:rsidRDefault="00A90238" w:rsidP="00A90238">
      <w:pPr>
        <w:pStyle w:val="B1"/>
      </w:pPr>
      <w:r>
        <w:t>5.</w:t>
      </w:r>
      <w:r>
        <w:tab/>
        <w:t>Video stream is transmitted from MCVideo server to MCVideo client 1. The MCVideo client 1 may be able to remote control the video stream, subject to SDP negotiation.</w:t>
      </w:r>
    </w:p>
    <w:p w14:paraId="292484C4" w14:textId="77777777" w:rsidR="00A90238" w:rsidRDefault="00A90238" w:rsidP="00A90238">
      <w:pPr>
        <w:pStyle w:val="B1"/>
      </w:pPr>
      <w:r>
        <w:t>6.</w:t>
      </w:r>
      <w:r>
        <w:tab/>
        <w:t>MCVideo user  on MCVideo client 1 stops the video pull from the server and sends an MCVideo pull from server complete request.</w:t>
      </w:r>
    </w:p>
    <w:p w14:paraId="79062ED6" w14:textId="77777777" w:rsidR="00A90238" w:rsidRDefault="00A90238" w:rsidP="00A90238">
      <w:pPr>
        <w:pStyle w:val="B1"/>
      </w:pPr>
      <w:r>
        <w:t>7.</w:t>
      </w:r>
      <w:r>
        <w:tab/>
        <w:t>MCVideo server acknowledges the end of the communication.</w:t>
      </w:r>
    </w:p>
    <w:p w14:paraId="7D3FCD90" w14:textId="77777777" w:rsidR="00A90238" w:rsidRDefault="00A90238" w:rsidP="00A90238">
      <w:pPr>
        <w:pStyle w:val="NO"/>
      </w:pPr>
      <w:r>
        <w:t>NOTE 2:</w:t>
      </w:r>
      <w:r>
        <w:tab/>
        <w:t>Alternatively, based on internal criteria (e.g. maximum duration of the video playback, end of the video file), the MCVideo server can end the transmission.</w:t>
      </w:r>
    </w:p>
    <w:p w14:paraId="13BDF70A" w14:textId="77777777" w:rsidR="00A90238" w:rsidRDefault="00A90238" w:rsidP="00A90238">
      <w:pPr>
        <w:rPr>
          <w:lang w:val="en-US"/>
        </w:rPr>
      </w:pPr>
    </w:p>
    <w:p w14:paraId="79BAF97F" w14:textId="77777777" w:rsidR="00A90238" w:rsidRDefault="00A90238" w:rsidP="00A90238">
      <w:pPr>
        <w:pStyle w:val="Heading3"/>
        <w:rPr>
          <w:lang w:eastAsia="zh-CN"/>
        </w:rPr>
      </w:pPr>
      <w:bookmarkStart w:id="708" w:name="_Toc154701535"/>
      <w:r>
        <w:rPr>
          <w:rFonts w:hint="eastAsia"/>
          <w:lang w:eastAsia="zh-CN"/>
        </w:rPr>
        <w:t>7</w:t>
      </w:r>
      <w:r>
        <w:t>.</w:t>
      </w:r>
      <w:r>
        <w:rPr>
          <w:lang w:eastAsia="zh-CN"/>
        </w:rPr>
        <w:t>3.3</w:t>
      </w:r>
      <w:r>
        <w:tab/>
        <w:t>Off-network video p</w:t>
      </w:r>
      <w:r>
        <w:rPr>
          <w:lang w:eastAsia="zh-CN"/>
        </w:rPr>
        <w:t>ull</w:t>
      </w:r>
      <w:bookmarkEnd w:id="708"/>
    </w:p>
    <w:p w14:paraId="15026630" w14:textId="77777777" w:rsidR="00A90238" w:rsidRDefault="00A90238" w:rsidP="00A90238">
      <w:pPr>
        <w:pStyle w:val="Heading4"/>
      </w:pPr>
      <w:bookmarkStart w:id="709" w:name="_Toc154701536"/>
      <w:r>
        <w:rPr>
          <w:rFonts w:hint="eastAsia"/>
          <w:lang w:eastAsia="zh-CN"/>
        </w:rPr>
        <w:t>7</w:t>
      </w:r>
      <w:r>
        <w:t>.</w:t>
      </w:r>
      <w:r>
        <w:rPr>
          <w:lang w:eastAsia="zh-CN"/>
        </w:rPr>
        <w:t>3.3</w:t>
      </w:r>
      <w:r>
        <w:t>.1</w:t>
      </w:r>
      <w:r>
        <w:tab/>
        <w:t>General</w:t>
      </w:r>
      <w:bookmarkEnd w:id="709"/>
    </w:p>
    <w:p w14:paraId="18170C64" w14:textId="77777777" w:rsidR="00A90238" w:rsidRPr="00351C28" w:rsidRDefault="00A90238" w:rsidP="00A90238">
      <w:r>
        <w:t>A MCVideo client pulls a video from another MCVideo client directly, i.e. without involving the network</w:t>
      </w:r>
      <w:r w:rsidRPr="00AB5FED">
        <w:t>.</w:t>
      </w:r>
      <w:r w:rsidRPr="007A518C">
        <w:t xml:space="preserve"> </w:t>
      </w:r>
    </w:p>
    <w:p w14:paraId="474320B5" w14:textId="77777777" w:rsidR="00A90238" w:rsidRDefault="00A90238" w:rsidP="00A90238">
      <w:pPr>
        <w:rPr>
          <w:lang w:eastAsia="zh-CN"/>
        </w:rPr>
      </w:pPr>
      <w:r>
        <w:rPr>
          <w:lang w:eastAsia="zh-CN"/>
        </w:rPr>
        <w:t xml:space="preserve">Off-network video pull communications </w:t>
      </w:r>
      <w:r>
        <w:t>are based on ProSe capabilities as described in clause 7.18.</w:t>
      </w:r>
    </w:p>
    <w:p w14:paraId="754AAB6C" w14:textId="77777777" w:rsidR="00A90238" w:rsidRPr="00351C28" w:rsidRDefault="00A90238" w:rsidP="00A90238"/>
    <w:p w14:paraId="4C9F4F1C" w14:textId="77777777" w:rsidR="00A90238" w:rsidRDefault="00A90238" w:rsidP="00A90238">
      <w:pPr>
        <w:pStyle w:val="Heading4"/>
        <w:rPr>
          <w:lang w:eastAsia="zh-CN"/>
        </w:rPr>
      </w:pPr>
      <w:bookmarkStart w:id="710" w:name="_Toc154701537"/>
      <w:r>
        <w:rPr>
          <w:rFonts w:hint="eastAsia"/>
          <w:lang w:eastAsia="zh-CN"/>
        </w:rPr>
        <w:t>7</w:t>
      </w:r>
      <w:r>
        <w:t>.</w:t>
      </w:r>
      <w:r>
        <w:rPr>
          <w:lang w:eastAsia="zh-CN"/>
        </w:rPr>
        <w:t>3.3</w:t>
      </w:r>
      <w:r>
        <w:t>.2</w:t>
      </w:r>
      <w:r>
        <w:tab/>
        <w:t>Information flows for o</w:t>
      </w:r>
      <w:r>
        <w:rPr>
          <w:lang w:eastAsia="zh-CN"/>
        </w:rPr>
        <w:t xml:space="preserve">ff-network </w:t>
      </w:r>
      <w:r>
        <w:t>video p</w:t>
      </w:r>
      <w:r>
        <w:rPr>
          <w:lang w:eastAsia="zh-CN"/>
        </w:rPr>
        <w:t>ull</w:t>
      </w:r>
      <w:bookmarkEnd w:id="710"/>
    </w:p>
    <w:p w14:paraId="16AACF33" w14:textId="77777777" w:rsidR="00A90238" w:rsidRPr="00500952" w:rsidRDefault="00A90238" w:rsidP="00A90238">
      <w:pPr>
        <w:rPr>
          <w:noProof/>
        </w:rPr>
      </w:pPr>
      <w:r w:rsidRPr="00500952">
        <w:rPr>
          <w:noProof/>
        </w:rPr>
        <w:t>The following information flows for private call specified in subclause 7.2.3.2 are used for off-network video pull:</w:t>
      </w:r>
    </w:p>
    <w:p w14:paraId="31DB8BD4" w14:textId="77777777" w:rsidR="00A90238" w:rsidRPr="00500952" w:rsidRDefault="00A90238" w:rsidP="00A90238">
      <w:pPr>
        <w:pStyle w:val="B1"/>
        <w:rPr>
          <w:noProof/>
        </w:rPr>
      </w:pPr>
      <w:r w:rsidRPr="00500952">
        <w:rPr>
          <w:noProof/>
        </w:rPr>
        <w:t>-</w:t>
      </w:r>
      <w:r w:rsidRPr="00500952">
        <w:rPr>
          <w:noProof/>
        </w:rPr>
        <w:tab/>
        <w:t>Private communication request; and</w:t>
      </w:r>
    </w:p>
    <w:p w14:paraId="4E90159D" w14:textId="77777777" w:rsidR="00A90238" w:rsidRPr="00500952" w:rsidRDefault="00A90238" w:rsidP="00A90238">
      <w:pPr>
        <w:pStyle w:val="B1"/>
        <w:rPr>
          <w:noProof/>
          <w:lang w:val="en-US"/>
        </w:rPr>
      </w:pPr>
      <w:r w:rsidRPr="00500952">
        <w:rPr>
          <w:noProof/>
        </w:rPr>
        <w:t>-</w:t>
      </w:r>
      <w:r w:rsidRPr="00500952">
        <w:rPr>
          <w:noProof/>
        </w:rPr>
        <w:tab/>
        <w:t>Private communication answer response.</w:t>
      </w:r>
    </w:p>
    <w:p w14:paraId="0899FA76" w14:textId="77777777" w:rsidR="00A90238" w:rsidRDefault="00A90238" w:rsidP="00A90238">
      <w:pPr>
        <w:pStyle w:val="Heading4"/>
        <w:rPr>
          <w:lang w:eastAsia="zh-CN"/>
        </w:rPr>
      </w:pPr>
      <w:bookmarkStart w:id="711" w:name="_Toc154701538"/>
      <w:r>
        <w:rPr>
          <w:rFonts w:hint="eastAsia"/>
          <w:lang w:eastAsia="zh-CN"/>
        </w:rPr>
        <w:t>7</w:t>
      </w:r>
      <w:r>
        <w:t>.</w:t>
      </w:r>
      <w:r>
        <w:rPr>
          <w:lang w:eastAsia="zh-CN"/>
        </w:rPr>
        <w:t>3.3</w:t>
      </w:r>
      <w:r>
        <w:t>.3</w:t>
      </w:r>
      <w:r>
        <w:tab/>
        <w:t>Video p</w:t>
      </w:r>
      <w:r>
        <w:rPr>
          <w:lang w:eastAsia="zh-CN"/>
        </w:rPr>
        <w:t>ull to self</w:t>
      </w:r>
      <w:bookmarkEnd w:id="711"/>
    </w:p>
    <w:p w14:paraId="162A2CDA" w14:textId="77777777" w:rsidR="00A90238" w:rsidRDefault="00A90238" w:rsidP="00A90238">
      <w:pPr>
        <w:pStyle w:val="Heading5"/>
        <w:rPr>
          <w:lang w:eastAsia="zh-CN"/>
        </w:rPr>
      </w:pPr>
      <w:bookmarkStart w:id="712" w:name="_Toc154701539"/>
      <w:r>
        <w:rPr>
          <w:rFonts w:hint="eastAsia"/>
          <w:lang w:eastAsia="zh-CN"/>
        </w:rPr>
        <w:t>7</w:t>
      </w:r>
      <w:r>
        <w:t>.</w:t>
      </w:r>
      <w:r>
        <w:rPr>
          <w:lang w:eastAsia="zh-CN"/>
        </w:rPr>
        <w:t>3.3</w:t>
      </w:r>
      <w:r>
        <w:t>.3.</w:t>
      </w:r>
      <w:r>
        <w:rPr>
          <w:rFonts w:hint="eastAsia"/>
          <w:lang w:eastAsia="zh-CN"/>
        </w:rPr>
        <w:t>1</w:t>
      </w:r>
      <w:r>
        <w:tab/>
      </w:r>
      <w:r>
        <w:rPr>
          <w:rFonts w:hint="eastAsia"/>
          <w:lang w:eastAsia="zh-CN"/>
        </w:rPr>
        <w:t>General</w:t>
      </w:r>
      <w:bookmarkEnd w:id="712"/>
    </w:p>
    <w:p w14:paraId="6B077292" w14:textId="77777777" w:rsidR="00A90238" w:rsidRPr="00C50482" w:rsidRDefault="00A90238" w:rsidP="00A90238">
      <w:r>
        <w:t>A MCVideo user requests another MCVideo user to deliver a video from its MCVideo client.</w:t>
      </w:r>
    </w:p>
    <w:p w14:paraId="17C340E7" w14:textId="77777777" w:rsidR="00A90238" w:rsidRDefault="00A90238" w:rsidP="00A90238">
      <w:pPr>
        <w:pStyle w:val="Heading5"/>
        <w:rPr>
          <w:lang w:eastAsia="zh-CN"/>
        </w:rPr>
      </w:pPr>
      <w:bookmarkStart w:id="713" w:name="_Toc154701540"/>
      <w:r>
        <w:rPr>
          <w:rFonts w:hint="eastAsia"/>
          <w:lang w:eastAsia="zh-CN"/>
        </w:rPr>
        <w:t>7</w:t>
      </w:r>
      <w:r>
        <w:t>.</w:t>
      </w:r>
      <w:r>
        <w:rPr>
          <w:lang w:eastAsia="zh-CN"/>
        </w:rPr>
        <w:t>3.3</w:t>
      </w:r>
      <w:r>
        <w:t>.3.</w:t>
      </w:r>
      <w:r>
        <w:rPr>
          <w:rFonts w:hint="eastAsia"/>
          <w:lang w:eastAsia="zh-CN"/>
        </w:rPr>
        <w:t>2</w:t>
      </w:r>
      <w:r>
        <w:tab/>
      </w:r>
      <w:r>
        <w:rPr>
          <w:rFonts w:hint="eastAsia"/>
          <w:lang w:eastAsia="zh-CN"/>
        </w:rPr>
        <w:t>Procedure</w:t>
      </w:r>
      <w:bookmarkEnd w:id="713"/>
    </w:p>
    <w:p w14:paraId="389DAD1E" w14:textId="77777777" w:rsidR="00A90238" w:rsidRDefault="00A90238" w:rsidP="00A90238">
      <w:pPr>
        <w:rPr>
          <w:noProof/>
          <w:lang w:val="en-US"/>
        </w:rPr>
      </w:pPr>
      <w:r>
        <w:rPr>
          <w:noProof/>
          <w:lang w:val="en-US"/>
        </w:rPr>
        <w:t>Figure 7.3.3.3.2-1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ull</w:t>
      </w:r>
      <w:r>
        <w:rPr>
          <w:noProof/>
          <w:lang w:val="en-US"/>
        </w:rPr>
        <w:t xml:space="preserve">,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pull a video to </w:t>
      </w:r>
      <w:r>
        <w:rPr>
          <w:noProof/>
          <w:lang w:val="en-US"/>
        </w:rPr>
        <w:t>MCVideo client A.</w:t>
      </w:r>
    </w:p>
    <w:p w14:paraId="14073184" w14:textId="77777777" w:rsidR="00A90238" w:rsidRDefault="00A90238" w:rsidP="00A90238">
      <w:pPr>
        <w:rPr>
          <w:noProof/>
          <w:lang w:val="en-US"/>
        </w:rPr>
      </w:pPr>
      <w:r>
        <w:rPr>
          <w:noProof/>
          <w:lang w:val="en-US"/>
        </w:rPr>
        <w:t>MCVideo client</w:t>
      </w:r>
      <w:r w:rsidRPr="00246090">
        <w:rPr>
          <w:noProof/>
          <w:lang w:val="en-US"/>
        </w:rPr>
        <w:t xml:space="preserve"> B can be an autonomous </w:t>
      </w:r>
      <w:r>
        <w:rPr>
          <w:noProof/>
          <w:lang w:val="en-US"/>
        </w:rPr>
        <w:t>MCVideo client</w:t>
      </w:r>
      <w:r w:rsidRPr="00246090">
        <w:rPr>
          <w:noProof/>
          <w:lang w:val="en-US"/>
        </w:rPr>
        <w:t xml:space="preserve"> or can be a human controlled </w:t>
      </w:r>
      <w:r>
        <w:rPr>
          <w:noProof/>
          <w:lang w:val="en-US"/>
        </w:rPr>
        <w:t>MCVideo client</w:t>
      </w:r>
      <w:r w:rsidRPr="00246090">
        <w:rPr>
          <w:noProof/>
          <w:lang w:val="en-US"/>
        </w:rPr>
        <w:t>. In either case, following procedure should be followed</w:t>
      </w:r>
      <w:r>
        <w:rPr>
          <w:noProof/>
          <w:lang w:val="en-US"/>
        </w:rPr>
        <w:t>.</w:t>
      </w:r>
    </w:p>
    <w:p w14:paraId="730351B8" w14:textId="77777777" w:rsidR="00A90238" w:rsidRDefault="00A90238" w:rsidP="00A90238">
      <w:r>
        <w:t>Pre-conditions:</w:t>
      </w:r>
    </w:p>
    <w:p w14:paraId="6162E598" w14:textId="77777777" w:rsidR="00A90238" w:rsidRDefault="00A90238" w:rsidP="00A90238">
      <w:pPr>
        <w:pStyle w:val="B1"/>
        <w:rPr>
          <w:noProof/>
          <w:lang w:val="en-US"/>
        </w:rPr>
      </w:pPr>
      <w:r>
        <w:t>1.</w:t>
      </w:r>
      <w:r>
        <w:tab/>
        <w:t xml:space="preserve">MCVideo user A has initiated </w:t>
      </w:r>
      <w:r>
        <w:rPr>
          <w:noProof/>
          <w:lang w:val="en-US"/>
        </w:rPr>
        <w:t xml:space="preserve">MCVideo </w:t>
      </w:r>
      <w:r>
        <w:t>video p</w:t>
      </w:r>
      <w:r>
        <w:rPr>
          <w:lang w:eastAsia="zh-CN"/>
        </w:rPr>
        <w:t>ull</w:t>
      </w:r>
      <w:r>
        <w:rPr>
          <w:noProof/>
          <w:lang w:val="en-US"/>
        </w:rPr>
        <w:t xml:space="preserve"> with MCVideo user B.</w:t>
      </w:r>
    </w:p>
    <w:p w14:paraId="2A0EEBD6"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197A2EA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7F5BD809" w14:textId="77777777" w:rsidR="00A90238" w:rsidRPr="000A4731" w:rsidRDefault="00A90238" w:rsidP="00A90238">
      <w:pPr>
        <w:pStyle w:val="TH"/>
        <w:rPr>
          <w:noProof/>
          <w:lang w:val="en-US"/>
        </w:rPr>
      </w:pPr>
      <w:r>
        <w:object w:dxaOrig="6305" w:dyaOrig="6238" w14:anchorId="22E8B37D">
          <v:shape id="_x0000_i1060" type="#_x0000_t75" style="width:369.55pt;height:366.85pt" o:ole="">
            <v:imagedata r:id="rId81" o:title=""/>
          </v:shape>
          <o:OLEObject Type="Embed" ProgID="Visio.Drawing.11" ShapeID="_x0000_i1060" DrawAspect="Content" ObjectID="_1765314970" r:id="rId82"/>
        </w:object>
      </w:r>
    </w:p>
    <w:p w14:paraId="017BD3A6" w14:textId="77777777" w:rsidR="00A90238" w:rsidRDefault="00A90238" w:rsidP="00A90238">
      <w:pPr>
        <w:pStyle w:val="TF"/>
        <w:rPr>
          <w:lang w:eastAsia="zh-CN"/>
        </w:rPr>
      </w:pPr>
      <w:r>
        <w:t>Figure 7.3.3.3.2-1: Off-network video pull to self</w:t>
      </w:r>
    </w:p>
    <w:p w14:paraId="06733CE2" w14:textId="77777777" w:rsidR="00A90238" w:rsidRDefault="00A90238" w:rsidP="00A90238">
      <w:pPr>
        <w:pStyle w:val="B1"/>
      </w:pPr>
      <w:r>
        <w:t>1.</w:t>
      </w:r>
      <w:r>
        <w:tab/>
        <w:t xml:space="preserve">The MCVideo client A sends a </w:t>
      </w:r>
      <w:r>
        <w:rPr>
          <w:lang w:val="en-US"/>
        </w:rPr>
        <w:t xml:space="preserve">Private communication </w:t>
      </w:r>
      <w:r>
        <w:t xml:space="preserve">request towards the MCVideo client B. The </w:t>
      </w:r>
      <w:r>
        <w:rPr>
          <w:lang w:val="en-US"/>
        </w:rPr>
        <w:t xml:space="preserve">Private communication </w:t>
      </w:r>
      <w:r>
        <w:t xml:space="preserve">request includes a video pull request and indicates MCVideo client A as the intended recipient of the video pull. </w:t>
      </w:r>
      <w:r>
        <w:rPr>
          <w:lang w:val="en-US"/>
        </w:rPr>
        <w:t xml:space="preserve">Private communication </w:t>
      </w:r>
      <w:r>
        <w:t>request contains the SDP offer.</w:t>
      </w:r>
    </w:p>
    <w:p w14:paraId="0DF358B6" w14:textId="77777777" w:rsidR="00A90238" w:rsidRDefault="00A90238" w:rsidP="00A90238">
      <w:pPr>
        <w:pStyle w:val="B1"/>
      </w:pPr>
      <w:r>
        <w:t>2a.</w:t>
      </w:r>
      <w:r>
        <w:tab/>
        <w:t>The MCVideo client B notifies the MCVideo user B about the incoming v</w:t>
      </w:r>
      <w:r>
        <w:rPr>
          <w:lang w:val="en-US"/>
        </w:rPr>
        <w:t>ideo pull request</w:t>
      </w:r>
      <w:r>
        <w:t>.</w:t>
      </w:r>
    </w:p>
    <w:p w14:paraId="4B9EFC57" w14:textId="77777777" w:rsidR="00A90238" w:rsidRDefault="00A90238" w:rsidP="00A90238">
      <w:pPr>
        <w:pStyle w:val="B1"/>
      </w:pPr>
      <w:r>
        <w:t>2b. The MCVideo client B automatically accepts the v</w:t>
      </w:r>
      <w:r>
        <w:rPr>
          <w:lang w:val="en-US"/>
        </w:rPr>
        <w:t>ideo pull request</w:t>
      </w:r>
      <w:r>
        <w:t>, and sends a Private communication a</w:t>
      </w:r>
      <w:r>
        <w:rPr>
          <w:lang w:val="en-US"/>
        </w:rPr>
        <w:t xml:space="preserve">nswer </w:t>
      </w:r>
      <w:r>
        <w:t>response indicating the acceptance of the video pull request. The Private communication a</w:t>
      </w:r>
      <w:r>
        <w:rPr>
          <w:lang w:val="en-US"/>
        </w:rPr>
        <w:t xml:space="preserve">nswer </w:t>
      </w:r>
      <w:r>
        <w:t>response contains SDP answer.</w:t>
      </w:r>
    </w:p>
    <w:p w14:paraId="2D437559" w14:textId="77777777" w:rsidR="00A90238" w:rsidRDefault="00A90238" w:rsidP="00A90238">
      <w:pPr>
        <w:pStyle w:val="NO"/>
      </w:pPr>
      <w:r>
        <w:t>NOTE 1:</w:t>
      </w:r>
      <w:r>
        <w:tab/>
        <w:t>Step 2a and step 2b can occur in any order.</w:t>
      </w:r>
    </w:p>
    <w:p w14:paraId="0FF997EC" w14:textId="77777777" w:rsidR="00A90238" w:rsidRDefault="00A90238" w:rsidP="00A90238">
      <w:pPr>
        <w:pStyle w:val="B1"/>
      </w:pPr>
      <w:r>
        <w:t>3.</w:t>
      </w:r>
      <w:r>
        <w:tab/>
        <w:t>The MCVideo client A notifies MCVideo user A about the incoming Private communication a</w:t>
      </w:r>
      <w:r>
        <w:rPr>
          <w:lang w:val="en-US"/>
        </w:rPr>
        <w:t xml:space="preserve">nswer response as an indication of acceptance of MCVideo </w:t>
      </w:r>
      <w:r>
        <w:t>video pull</w:t>
      </w:r>
      <w:r>
        <w:rPr>
          <w:lang w:val="en-US"/>
        </w:rPr>
        <w:t xml:space="preserve"> request</w:t>
      </w:r>
      <w:r>
        <w:t>.</w:t>
      </w:r>
    </w:p>
    <w:p w14:paraId="7546023C" w14:textId="77777777" w:rsidR="00A90238" w:rsidRDefault="00A90238" w:rsidP="00A90238">
      <w:pPr>
        <w:pStyle w:val="B1"/>
      </w:pPr>
      <w:r>
        <w:t>4.</w:t>
      </w:r>
      <w:r>
        <w:tab/>
        <w:t>The MCVideo client A and the MCVideo client B establish the media plane for communication.</w:t>
      </w:r>
    </w:p>
    <w:p w14:paraId="19D0BF45" w14:textId="77777777" w:rsidR="00A90238" w:rsidRPr="000A4731" w:rsidRDefault="00A90238" w:rsidP="00A90238">
      <w:pPr>
        <w:pStyle w:val="NO"/>
        <w:rPr>
          <w:noProof/>
          <w:lang w:val="en-US"/>
        </w:rPr>
      </w:pPr>
      <w:r w:rsidRPr="00BA5542">
        <w:t>NOTE</w:t>
      </w:r>
      <w:r>
        <w:t> </w:t>
      </w:r>
      <w:r w:rsidRPr="00BA5542">
        <w:t>2</w:t>
      </w:r>
      <w:r>
        <w:rPr>
          <w:noProof/>
          <w:lang w:val="en-US"/>
        </w:rPr>
        <w:t>:</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 xml:space="preserve">should send a </w:t>
      </w:r>
      <w:r>
        <w:t>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8467D20" w14:textId="77777777" w:rsidR="00A90238" w:rsidRDefault="00A90238" w:rsidP="00A90238">
      <w:pPr>
        <w:pStyle w:val="B1"/>
      </w:pPr>
      <w:r>
        <w:t>5.</w:t>
      </w:r>
      <w:r>
        <w:tab/>
        <w:t>Media is transmitted from MCVideo client B to MCVideo client A and presented to the MCVideo user A.</w:t>
      </w:r>
    </w:p>
    <w:p w14:paraId="433B2445" w14:textId="77777777" w:rsidR="00A90238" w:rsidRPr="00AD7C25" w:rsidRDefault="00A90238" w:rsidP="00A90238">
      <w:pPr>
        <w:pStyle w:val="NO"/>
        <w:rPr>
          <w:noProof/>
          <w:lang w:val="en-US"/>
        </w:rPr>
      </w:pPr>
      <w:r>
        <w:rPr>
          <w:noProof/>
          <w:lang w:val="en-US"/>
        </w:rPr>
        <w:t>NOTE 3:</w:t>
      </w:r>
      <w:r>
        <w:rPr>
          <w:noProof/>
          <w:lang w:val="en-US"/>
        </w:rPr>
        <w:tab/>
        <w:t xml:space="preserve">If a </w:t>
      </w:r>
      <w:r>
        <w:t>Private communication f</w:t>
      </w:r>
      <w:r w:rsidRPr="000A4731">
        <w:rPr>
          <w:noProof/>
          <w:lang w:val="en-US"/>
        </w:rPr>
        <w:t xml:space="preserve">ailed </w:t>
      </w:r>
      <w:r>
        <w:rPr>
          <w:noProof/>
          <w:lang w:val="en-US"/>
        </w:rPr>
        <w:t>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4EEB376B" w14:textId="77777777" w:rsidR="00A90238" w:rsidRDefault="00A90238" w:rsidP="00A90238">
      <w:pPr>
        <w:pStyle w:val="Heading2"/>
        <w:rPr>
          <w:lang w:eastAsia="zh-CN"/>
        </w:rPr>
      </w:pPr>
      <w:bookmarkStart w:id="714" w:name="_Toc154701541"/>
      <w:r>
        <w:rPr>
          <w:lang w:eastAsia="zh-CN"/>
        </w:rPr>
        <w:lastRenderedPageBreak/>
        <w:t>7.4</w:t>
      </w:r>
      <w:r>
        <w:rPr>
          <w:lang w:eastAsia="zh-CN"/>
        </w:rPr>
        <w:tab/>
        <w:t>Video push</w:t>
      </w:r>
      <w:bookmarkEnd w:id="714"/>
    </w:p>
    <w:p w14:paraId="30B9E13C" w14:textId="77777777" w:rsidR="00A90238" w:rsidRDefault="00A90238" w:rsidP="00A90238">
      <w:pPr>
        <w:pStyle w:val="Heading3"/>
        <w:rPr>
          <w:lang w:eastAsia="zh-CN"/>
        </w:rPr>
      </w:pPr>
      <w:bookmarkStart w:id="715" w:name="_Toc154701542"/>
      <w:r>
        <w:rPr>
          <w:lang w:eastAsia="zh-CN"/>
        </w:rPr>
        <w:t>7.4.1</w:t>
      </w:r>
      <w:r>
        <w:rPr>
          <w:lang w:eastAsia="zh-CN"/>
        </w:rPr>
        <w:tab/>
        <w:t>General</w:t>
      </w:r>
      <w:bookmarkEnd w:id="715"/>
    </w:p>
    <w:p w14:paraId="66027AB5" w14:textId="77777777" w:rsidR="00A90238" w:rsidRDefault="00A90238" w:rsidP="00A90238">
      <w:pPr>
        <w:tabs>
          <w:tab w:val="left" w:pos="6278"/>
        </w:tabs>
      </w:pPr>
      <w:r>
        <w:t>MCVideo push is</w:t>
      </w:r>
      <w:r w:rsidRPr="00AB5FED">
        <w:t xml:space="preserve"> enabled in both on-network and off-network</w:t>
      </w:r>
      <w:r>
        <w:t xml:space="preserve"> mode</w:t>
      </w:r>
      <w:r w:rsidRPr="00AB5FED">
        <w:t>.</w:t>
      </w:r>
    </w:p>
    <w:p w14:paraId="082A6FA3" w14:textId="77777777" w:rsidR="00A90238" w:rsidRDefault="00A90238" w:rsidP="00A90238">
      <w:pPr>
        <w:tabs>
          <w:tab w:val="left" w:pos="6278"/>
        </w:tabs>
      </w:pPr>
      <w:r>
        <w:t>For on-network MCVideo push is supported between MCVideo clients, or between a MCVideo client and a MCVideo server.</w:t>
      </w:r>
    </w:p>
    <w:p w14:paraId="5F0979AF" w14:textId="77777777" w:rsidR="00A90238" w:rsidRPr="00C50482" w:rsidRDefault="00A90238" w:rsidP="00A90238">
      <w:r>
        <w:t>For off-network MCVideo push is supported between MCVideo clients only.</w:t>
      </w:r>
    </w:p>
    <w:p w14:paraId="098E14A1" w14:textId="77777777" w:rsidR="00A90238" w:rsidRDefault="00A90238" w:rsidP="00A90238">
      <w:pPr>
        <w:pStyle w:val="Heading3"/>
        <w:rPr>
          <w:lang w:eastAsia="zh-CN"/>
        </w:rPr>
      </w:pPr>
      <w:bookmarkStart w:id="716" w:name="_Toc154701543"/>
      <w:r>
        <w:rPr>
          <w:lang w:eastAsia="zh-CN"/>
        </w:rPr>
        <w:t>7.4.2</w:t>
      </w:r>
      <w:r>
        <w:rPr>
          <w:lang w:eastAsia="zh-CN"/>
        </w:rPr>
        <w:tab/>
        <w:t>On-network video push</w:t>
      </w:r>
      <w:bookmarkEnd w:id="716"/>
    </w:p>
    <w:p w14:paraId="2ABA271A" w14:textId="77777777" w:rsidR="00A90238" w:rsidRDefault="00A90238" w:rsidP="00A90238">
      <w:pPr>
        <w:pStyle w:val="Heading4"/>
        <w:rPr>
          <w:lang w:eastAsia="zh-CN"/>
        </w:rPr>
      </w:pPr>
      <w:bookmarkStart w:id="717" w:name="_Toc154701544"/>
      <w:r>
        <w:rPr>
          <w:lang w:eastAsia="zh-CN"/>
        </w:rPr>
        <w:t>7.4.2.1</w:t>
      </w:r>
      <w:r>
        <w:rPr>
          <w:lang w:eastAsia="zh-CN"/>
        </w:rPr>
        <w:tab/>
        <w:t>General</w:t>
      </w:r>
      <w:bookmarkEnd w:id="717"/>
    </w:p>
    <w:p w14:paraId="427AD647" w14:textId="77777777" w:rsidR="00A90238" w:rsidRDefault="00A90238" w:rsidP="00A90238">
      <w:pPr>
        <w:tabs>
          <w:tab w:val="left" w:pos="6278"/>
        </w:tabs>
      </w:pPr>
      <w:r>
        <w:t>A MCVideo user triggers its MCVideo client to push a video to another MCVideo client or a MCVideo server.</w:t>
      </w:r>
    </w:p>
    <w:p w14:paraId="7D7B46B8" w14:textId="77777777" w:rsidR="00A90238" w:rsidRPr="00C50482" w:rsidRDefault="00A90238" w:rsidP="00A90238">
      <w:r>
        <w:t>A MCVideo user triggers its MCVideo client to trigger a remote video push, i.e. a second MCVideo client pushes a video to a third MCVideo client or to a MCVideo group.</w:t>
      </w:r>
    </w:p>
    <w:p w14:paraId="7D54F461" w14:textId="77777777" w:rsidR="00A90238" w:rsidRDefault="00A90238" w:rsidP="00A90238">
      <w:pPr>
        <w:pStyle w:val="Heading4"/>
        <w:rPr>
          <w:lang w:eastAsia="zh-CN"/>
        </w:rPr>
      </w:pPr>
      <w:bookmarkStart w:id="718" w:name="_Toc154701545"/>
      <w:r>
        <w:rPr>
          <w:rFonts w:hint="eastAsia"/>
          <w:lang w:eastAsia="zh-CN"/>
        </w:rPr>
        <w:t>7</w:t>
      </w:r>
      <w:r>
        <w:t>.</w:t>
      </w:r>
      <w:r>
        <w:rPr>
          <w:lang w:eastAsia="zh-CN"/>
        </w:rPr>
        <w:t>4</w:t>
      </w:r>
      <w:r>
        <w:t>.2.2</w:t>
      </w:r>
      <w:r>
        <w:tab/>
        <w:t>Information flows for o</w:t>
      </w:r>
      <w:r>
        <w:rPr>
          <w:lang w:eastAsia="zh-CN"/>
        </w:rPr>
        <w:t xml:space="preserve">n-network </w:t>
      </w:r>
      <w:r>
        <w:t>video push</w:t>
      </w:r>
      <w:bookmarkEnd w:id="718"/>
    </w:p>
    <w:p w14:paraId="3F30310A" w14:textId="77777777" w:rsidR="00A90238" w:rsidRDefault="00A90238" w:rsidP="00A90238">
      <w:pPr>
        <w:rPr>
          <w:noProof/>
          <w:lang w:val="en-US"/>
        </w:rPr>
      </w:pPr>
      <w:r>
        <w:rPr>
          <w:noProof/>
          <w:lang w:val="en-US"/>
        </w:rPr>
        <w:t>The following information flows for private call specified in subclause 7.2.2.2 is used for on-network video push:</w:t>
      </w:r>
    </w:p>
    <w:p w14:paraId="36D6139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4DBA6238"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server – MCVideo client)</w:t>
      </w:r>
    </w:p>
    <w:p w14:paraId="0256DA6F"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590690D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6BF0657F" w14:textId="77777777" w:rsidR="00A90238" w:rsidRPr="008A5E86" w:rsidRDefault="00A90238" w:rsidP="00A90238">
      <w:pPr>
        <w:pStyle w:val="B1"/>
        <w:rPr>
          <w:noProof/>
          <w:lang w:val="en-US"/>
        </w:rPr>
      </w:pPr>
      <w:r>
        <w:rPr>
          <w:noProof/>
          <w:lang w:val="en-US"/>
        </w:rPr>
        <w:t>-</w:t>
      </w:r>
      <w:r>
        <w:rPr>
          <w:noProof/>
          <w:lang w:val="en-US"/>
        </w:rPr>
        <w:tab/>
        <w:t>MCVideo call end request</w:t>
      </w:r>
    </w:p>
    <w:p w14:paraId="0072A99C" w14:textId="77777777" w:rsidR="00A90238" w:rsidRPr="00AB5FED" w:rsidRDefault="00A90238" w:rsidP="00A90238">
      <w:pPr>
        <w:pStyle w:val="Heading5"/>
      </w:pPr>
      <w:bookmarkStart w:id="719" w:name="_Toc154701546"/>
      <w:r>
        <w:t>7.4.2.2.1</w:t>
      </w:r>
      <w:r w:rsidRPr="00AB5FED">
        <w:tab/>
      </w:r>
      <w:r>
        <w:t>Remote video push</w:t>
      </w:r>
      <w:r w:rsidRPr="00AB5FED">
        <w:t xml:space="preserve"> request</w:t>
      </w:r>
      <w:bookmarkEnd w:id="719"/>
    </w:p>
    <w:p w14:paraId="49E16B83" w14:textId="77777777" w:rsidR="00A90238" w:rsidRPr="00AB5FED" w:rsidRDefault="00A90238" w:rsidP="00A90238">
      <w:r w:rsidRPr="00AB5FED">
        <w:t>Table </w:t>
      </w:r>
      <w:r>
        <w:t>7.4.2.2</w:t>
      </w:r>
      <w:r w:rsidRPr="00AB5FED">
        <w:t xml:space="preserve">.1-1 describes the information flow </w:t>
      </w:r>
      <w:r>
        <w:t>remote video push</w:t>
      </w:r>
      <w:r w:rsidRPr="00AB5FED">
        <w:t xml:space="preserve"> request from the MC</w:t>
      </w:r>
      <w:r>
        <w:t>Video</w:t>
      </w:r>
      <w:r w:rsidRPr="00AB5FED">
        <w:t xml:space="preserve"> client to the MC</w:t>
      </w:r>
      <w:r>
        <w:t>Video</w:t>
      </w:r>
      <w:r w:rsidRPr="00AB5FED">
        <w:t xml:space="preserve"> server</w:t>
      </w:r>
      <w:r>
        <w:t xml:space="preserve"> and from the MCVideo server to the MCVideo client</w:t>
      </w:r>
      <w:r w:rsidRPr="00AB5FED">
        <w:t>.</w:t>
      </w:r>
    </w:p>
    <w:p w14:paraId="67E65003" w14:textId="77777777" w:rsidR="00A90238" w:rsidRPr="00AB5FED" w:rsidRDefault="00A90238" w:rsidP="00A90238">
      <w:pPr>
        <w:pStyle w:val="TH"/>
      </w:pPr>
      <w:r w:rsidRPr="00AB5FED">
        <w:lastRenderedPageBreak/>
        <w:t>Table </w:t>
      </w:r>
      <w:r>
        <w:t>7.4.2.2.1</w:t>
      </w:r>
      <w:r w:rsidRPr="00AB5FED">
        <w:t xml:space="preserve">-1: </w:t>
      </w:r>
      <w:r>
        <w:t>Remote video push</w:t>
      </w:r>
      <w:r w:rsidRPr="00AB5FED">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5CD633C"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987D14"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310A7"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ACD6" w14:textId="77777777" w:rsidR="00A90238" w:rsidRPr="00AB5FED" w:rsidRDefault="00A90238" w:rsidP="004260A6">
            <w:pPr>
              <w:pStyle w:val="TAH"/>
            </w:pPr>
            <w:r w:rsidRPr="00AB5FED">
              <w:t>Description</w:t>
            </w:r>
          </w:p>
        </w:tc>
      </w:tr>
      <w:tr w:rsidR="00A90238" w:rsidRPr="00AB5FED" w14:paraId="066206F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64D84D"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CAE4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A17DC1"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3C6270B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B11D5F" w14:textId="77777777" w:rsidR="00A90238" w:rsidRPr="00AB5FED" w:rsidRDefault="00A90238" w:rsidP="004260A6">
            <w:pPr>
              <w:pStyle w:val="TAL"/>
            </w:pPr>
            <w:r w:rsidRPr="000944B2">
              <w:t>Functional alias</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0ACD7" w14:textId="77777777" w:rsidR="00A90238" w:rsidRPr="00AB5FED" w:rsidRDefault="00A90238" w:rsidP="004260A6">
            <w:pPr>
              <w:pStyle w:val="TAL"/>
            </w:pPr>
            <w:r w:rsidRPr="000944B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B37A29" w14:textId="77777777" w:rsidR="00A90238" w:rsidRPr="00AB5FED" w:rsidRDefault="00A90238" w:rsidP="004260A6">
            <w:pPr>
              <w:pStyle w:val="TAL"/>
            </w:pPr>
            <w:r w:rsidRPr="000944B2">
              <w:t>The functional alias of the originating party</w:t>
            </w:r>
          </w:p>
        </w:tc>
      </w:tr>
      <w:tr w:rsidR="00A90238" w:rsidRPr="00AB5FED" w14:paraId="2573B72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B76E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D1B8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649A3"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6B7B3B11"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460AD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1AB260" w14:textId="77777777" w:rsidR="00A90238" w:rsidRDefault="00A90238" w:rsidP="004260A6">
            <w:pPr>
              <w:pStyle w:val="TAL"/>
            </w:pPr>
            <w:r>
              <w:t>O</w:t>
            </w:r>
          </w:p>
          <w:p w14:paraId="4839BF4D" w14:textId="55DEDFDE"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6CD02D"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0A0C502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95EA84"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2C729" w14:textId="77777777" w:rsidR="00A90238" w:rsidRDefault="00A90238" w:rsidP="004260A6">
            <w:pPr>
              <w:pStyle w:val="TAL"/>
            </w:pPr>
            <w:r>
              <w:t>O</w:t>
            </w:r>
          </w:p>
          <w:p w14:paraId="45AF3773" w14:textId="77AF163C" w:rsidR="00A90238"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EF2286"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380B263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C1AE0" w14:textId="77777777" w:rsidR="00A90238" w:rsidRPr="00AB5FED" w:rsidRDefault="00A90238" w:rsidP="004260A6">
            <w:pPr>
              <w:pStyle w:val="TAL"/>
            </w:pPr>
            <w:r w:rsidRPr="00AB5FED">
              <w:rPr>
                <w:rFonts w:hint="eastAsia"/>
                <w:lang w:eastAsia="zh-CN"/>
              </w:rPr>
              <w:t>SDP offer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FBF04"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5FECC5"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74E5ABBD"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C523D5" w14:textId="77777777" w:rsidR="00A90238" w:rsidRPr="00AB5FED" w:rsidRDefault="00A90238" w:rsidP="004260A6">
            <w:pPr>
              <w:pStyle w:val="TAL"/>
            </w:pPr>
            <w:r w:rsidRPr="00AB5FED">
              <w:t>Requested commencement mode</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C69C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21D4"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122BDD0"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FA56E4" w14:textId="77777777" w:rsidR="00A90238" w:rsidRPr="00AB5FED" w:rsidRDefault="00A90238" w:rsidP="004260A6">
            <w:pPr>
              <w:pStyle w:val="TAL"/>
            </w:pPr>
            <w:r w:rsidRPr="00DC0BA2">
              <w:rPr>
                <w:rFonts w:cs="Arial"/>
                <w:kern w:val="2"/>
                <w:szCs w:val="18"/>
              </w:rPr>
              <w:t>Requested priority</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E42B98"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913A0"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5DDE6BA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8A27D"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8D4C221" w14:textId="77777777" w:rsidR="00A90238" w:rsidRPr="00AB5FED" w:rsidRDefault="00A90238" w:rsidP="00A90238"/>
    <w:p w14:paraId="55284B5F" w14:textId="77777777" w:rsidR="00A90238" w:rsidRPr="00AB5FED" w:rsidRDefault="00A90238" w:rsidP="00A90238">
      <w:pPr>
        <w:pStyle w:val="Heading5"/>
      </w:pPr>
      <w:bookmarkStart w:id="720" w:name="_Toc154701547"/>
      <w:r>
        <w:t>7.4.2.2.2</w:t>
      </w:r>
      <w:r w:rsidRPr="00AB5FED">
        <w:tab/>
      </w:r>
      <w:r>
        <w:t>Remote video push</w:t>
      </w:r>
      <w:r w:rsidRPr="00AB5FED">
        <w:t xml:space="preserve"> </w:t>
      </w:r>
      <w:r>
        <w:t>response</w:t>
      </w:r>
      <w:bookmarkEnd w:id="720"/>
    </w:p>
    <w:p w14:paraId="05E05E1F" w14:textId="77777777" w:rsidR="00A90238" w:rsidRPr="00AB5FED" w:rsidRDefault="00A90238" w:rsidP="00A90238">
      <w:r w:rsidRPr="00AB5FED">
        <w:t>Table </w:t>
      </w:r>
      <w:r>
        <w:t>7.4.2.2.2-1</w:t>
      </w:r>
      <w:r w:rsidRPr="00AB5FED">
        <w:t xml:space="preserve"> describes the information flow </w:t>
      </w:r>
      <w:r>
        <w:t>remote video push</w:t>
      </w:r>
      <w:r w:rsidRPr="00AB5FED">
        <w:t xml:space="preserve"> request from the </w:t>
      </w:r>
      <w:r>
        <w:t>MCVideo</w:t>
      </w:r>
      <w:r w:rsidRPr="00AB5FED">
        <w:t xml:space="preserve"> server to the </w:t>
      </w:r>
      <w:r>
        <w:t>MCVideo</w:t>
      </w:r>
      <w:r w:rsidRPr="00AB5FED">
        <w:t xml:space="preserve"> client</w:t>
      </w:r>
      <w:r>
        <w:t xml:space="preserve"> and from the MCVideo client to the MCVideo server</w:t>
      </w:r>
      <w:r w:rsidRPr="00AB5FED">
        <w:t>.</w:t>
      </w:r>
    </w:p>
    <w:p w14:paraId="0B87803D" w14:textId="77777777" w:rsidR="00A90238" w:rsidRPr="00AB5FED" w:rsidRDefault="00A90238" w:rsidP="00A90238">
      <w:pPr>
        <w:pStyle w:val="TH"/>
      </w:pPr>
      <w:r w:rsidRPr="00AB5FED">
        <w:t>Table </w:t>
      </w:r>
      <w:r>
        <w:t>7.4.2.2.2-1</w:t>
      </w:r>
      <w:r w:rsidRPr="00AB5FED">
        <w:t xml:space="preserve">: </w:t>
      </w:r>
      <w:r>
        <w:t>Remote video push</w:t>
      </w:r>
      <w:r w:rsidRPr="00AB5FED">
        <w:t xml:space="preserve"> re</w:t>
      </w:r>
      <w:r>
        <w:t>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00A1A56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F67B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BDE1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3A158" w14:textId="77777777" w:rsidR="00A90238" w:rsidRPr="00AB5FED" w:rsidRDefault="00A90238" w:rsidP="004260A6">
            <w:pPr>
              <w:pStyle w:val="TAH"/>
            </w:pPr>
            <w:r w:rsidRPr="00AB5FED">
              <w:t>Description</w:t>
            </w:r>
          </w:p>
        </w:tc>
      </w:tr>
      <w:tr w:rsidR="00A90238" w:rsidRPr="00AB5FED" w14:paraId="602C01C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52502E"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DADB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29DDBB"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7DD3CA7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4E48D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DA73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13CE07"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7707169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0B34F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9369" w14:textId="77777777" w:rsidR="00A90238" w:rsidRDefault="00A90238" w:rsidP="004260A6">
            <w:pPr>
              <w:pStyle w:val="TAL"/>
            </w:pPr>
            <w:r>
              <w:t>O</w:t>
            </w:r>
          </w:p>
          <w:p w14:paraId="7F531F5F" w14:textId="6535645C"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E785D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1F5200C4"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B976" w14:textId="77777777" w:rsidR="00A90238" w:rsidRPr="00AB5FED" w:rsidRDefault="00A90238" w:rsidP="004260A6">
            <w:pPr>
              <w:pStyle w:val="TAL"/>
              <w:rPr>
                <w:lang w:eastAsia="zh-CN"/>
              </w:rPr>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06CCB2" w14:textId="77777777" w:rsidR="00A90238" w:rsidRDefault="00A90238" w:rsidP="004260A6">
            <w:pPr>
              <w:pStyle w:val="TAL"/>
            </w:pPr>
            <w:r>
              <w:t>O</w:t>
            </w:r>
          </w:p>
          <w:p w14:paraId="70E7808F" w14:textId="5C271CED"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3BDB1E"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5DB4D87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F42437" w14:textId="77777777" w:rsidR="00A90238" w:rsidRPr="00AB5FED" w:rsidRDefault="00A90238" w:rsidP="004260A6">
            <w:pPr>
              <w:pStyle w:val="TAL"/>
            </w:pPr>
            <w:r w:rsidRPr="00AB5FED">
              <w:t>Acceptance confirmation</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109E"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077E9" w14:textId="77777777" w:rsidR="00A90238" w:rsidRPr="00AB5FED" w:rsidRDefault="00A90238" w:rsidP="004260A6">
            <w:pPr>
              <w:pStyle w:val="TAL"/>
            </w:pPr>
            <w:r w:rsidRPr="00AB5FED">
              <w:t>An indication whether the user</w:t>
            </w:r>
            <w:r>
              <w:t xml:space="preserve"> or group members</w:t>
            </w:r>
            <w:r w:rsidRPr="00AB5FED">
              <w:t xml:space="preserve"> ha</w:t>
            </w:r>
            <w:r>
              <w:t>ve</w:t>
            </w:r>
            <w:r w:rsidRPr="00AB5FED">
              <w:t xml:space="preserve"> positively accepted the call.</w:t>
            </w:r>
          </w:p>
        </w:tc>
      </w:tr>
      <w:tr w:rsidR="00A90238" w:rsidRPr="00AB5FED" w14:paraId="440D77A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06D18" w14:textId="77777777" w:rsidR="00A90238" w:rsidRPr="00AB5FED" w:rsidRDefault="00A90238" w:rsidP="004260A6">
            <w:pPr>
              <w:pStyle w:val="TAL"/>
            </w:pPr>
            <w:r w:rsidRPr="00AB5FED">
              <w:rPr>
                <w:rFonts w:hint="eastAsia"/>
                <w:lang w:eastAsia="zh-CN"/>
              </w:rPr>
              <w:t>SDP answer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C6303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33DF62"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7045AAE1"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B5608C"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BB979A4" w14:textId="77777777" w:rsidR="00A90238" w:rsidRPr="00AB5FED" w:rsidRDefault="00A90238" w:rsidP="00A90238"/>
    <w:p w14:paraId="557C64D0" w14:textId="77777777" w:rsidR="00A90238" w:rsidRPr="00AB5FED" w:rsidRDefault="00A90238" w:rsidP="00A90238">
      <w:pPr>
        <w:pStyle w:val="Heading5"/>
      </w:pPr>
      <w:bookmarkStart w:id="721" w:name="_Toc154701548"/>
      <w:r>
        <w:t>7.4.2.2.3</w:t>
      </w:r>
      <w:r w:rsidRPr="00AB5FED">
        <w:tab/>
      </w:r>
      <w:r>
        <w:t>Remote video push</w:t>
      </w:r>
      <w:r w:rsidRPr="00AB5FED">
        <w:t xml:space="preserve"> </w:t>
      </w:r>
      <w:r>
        <w:t>release request</w:t>
      </w:r>
      <w:bookmarkEnd w:id="721"/>
    </w:p>
    <w:p w14:paraId="20347068" w14:textId="77777777" w:rsidR="00A90238" w:rsidRPr="00AB5FED" w:rsidRDefault="00A90238" w:rsidP="00A90238">
      <w:r w:rsidRPr="00AB5FED">
        <w:t>Table </w:t>
      </w:r>
      <w:r>
        <w:t>7.4.2.2.3</w:t>
      </w:r>
      <w:r w:rsidRPr="00AB5FED">
        <w:t xml:space="preserve">-1 describes the information flow </w:t>
      </w:r>
      <w:r>
        <w:t>Remote video push release request</w:t>
      </w:r>
      <w:r w:rsidRPr="00AB5FED">
        <w:t xml:space="preserve"> from the </w:t>
      </w:r>
      <w:r>
        <w:t>MCVideo</w:t>
      </w:r>
      <w:r w:rsidRPr="00AB5FED">
        <w:t xml:space="preserve"> client to the </w:t>
      </w:r>
      <w:r>
        <w:t>MCVideo</w:t>
      </w:r>
      <w:r w:rsidRPr="00AB5FED">
        <w:t xml:space="preserve"> server</w:t>
      </w:r>
      <w:r>
        <w:t xml:space="preserve"> and from the MCVideo server to the MCVideo client</w:t>
      </w:r>
      <w:r w:rsidRPr="00AB5FED">
        <w:t>.</w:t>
      </w:r>
    </w:p>
    <w:p w14:paraId="16C90E64" w14:textId="77777777" w:rsidR="00A90238" w:rsidRPr="00AB5FED" w:rsidRDefault="00A90238" w:rsidP="00A90238">
      <w:pPr>
        <w:pStyle w:val="TH"/>
      </w:pPr>
      <w:r w:rsidRPr="00AB5FED">
        <w:lastRenderedPageBreak/>
        <w:t>Table </w:t>
      </w:r>
      <w:r>
        <w:t>7.4.2.2.3</w:t>
      </w:r>
      <w:r w:rsidRPr="00AB5FED">
        <w:t xml:space="preserve">-1: </w:t>
      </w:r>
      <w:r>
        <w:t>Remote video push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D1E99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39C62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4A0D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C0311" w14:textId="77777777" w:rsidR="00A90238" w:rsidRPr="00AB5FED" w:rsidRDefault="00A90238" w:rsidP="004260A6">
            <w:pPr>
              <w:pStyle w:val="TAH"/>
            </w:pPr>
            <w:r w:rsidRPr="00AB5FED">
              <w:t>Description</w:t>
            </w:r>
          </w:p>
        </w:tc>
      </w:tr>
      <w:tr w:rsidR="00A90238" w:rsidRPr="00AB5FED" w14:paraId="5452AA1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F8E2C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218B1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E2E407"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4FC56E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554F57"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D17B8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7D7385"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043B2F6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23B54"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AF6BB" w14:textId="77777777" w:rsidR="00A90238" w:rsidRDefault="00A90238" w:rsidP="004260A6">
            <w:pPr>
              <w:pStyle w:val="TAL"/>
            </w:pPr>
            <w:r>
              <w:t>O</w:t>
            </w:r>
          </w:p>
          <w:p w14:paraId="03784F63" w14:textId="76AA9215"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8A285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346A95E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9593E5"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7BB78" w14:textId="77777777" w:rsidR="00A90238" w:rsidRDefault="00A90238" w:rsidP="004260A6">
            <w:pPr>
              <w:pStyle w:val="TAL"/>
            </w:pPr>
            <w:r>
              <w:t>O</w:t>
            </w:r>
          </w:p>
          <w:p w14:paraId="26BFA710" w14:textId="5A76D0F0"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8DAB2"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72028DAB"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04FA48"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6701E084" w14:textId="77777777" w:rsidR="00A90238" w:rsidRPr="00AB5FED" w:rsidRDefault="00A90238" w:rsidP="00A90238"/>
    <w:p w14:paraId="4E0F0A7C" w14:textId="77777777" w:rsidR="00A90238" w:rsidRDefault="00A90238" w:rsidP="00A90238">
      <w:pPr>
        <w:pStyle w:val="Heading5"/>
      </w:pPr>
      <w:bookmarkStart w:id="722" w:name="_Toc154701549"/>
      <w:r>
        <w:rPr>
          <w:lang w:eastAsia="zh-CN"/>
        </w:rPr>
        <w:t>7</w:t>
      </w:r>
      <w:r>
        <w:t>.</w:t>
      </w:r>
      <w:r>
        <w:rPr>
          <w:lang w:eastAsia="zh-CN"/>
        </w:rPr>
        <w:t>4.2.2</w:t>
      </w:r>
      <w:r>
        <w:t>.</w:t>
      </w:r>
      <w:r>
        <w:rPr>
          <w:lang w:eastAsia="zh-CN"/>
        </w:rPr>
        <w:t>4</w:t>
      </w:r>
      <w:r>
        <w:tab/>
        <w:t>MCVideo push to server request</w:t>
      </w:r>
      <w:bookmarkEnd w:id="722"/>
    </w:p>
    <w:p w14:paraId="32120B6B" w14:textId="77777777" w:rsidR="00A90238" w:rsidRDefault="00A90238" w:rsidP="00A90238">
      <w:r>
        <w:t>Table 7.4.2.2.4-1 describes the information flow MCVideo push to server request from the MCVideo client to the MCVideo server.</w:t>
      </w:r>
    </w:p>
    <w:p w14:paraId="794CCF93" w14:textId="77777777" w:rsidR="00A90238" w:rsidRDefault="00A90238" w:rsidP="00A90238">
      <w:pPr>
        <w:pStyle w:val="TH"/>
      </w:pPr>
      <w:r>
        <w:t>Table 7.4.2.2.4-1: MCVideo push to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49D36F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2C43417"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C0F093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7E20316" w14:textId="77777777" w:rsidR="00A90238" w:rsidRDefault="00A90238" w:rsidP="004260A6">
            <w:pPr>
              <w:pStyle w:val="TAH"/>
            </w:pPr>
            <w:r>
              <w:t>Description</w:t>
            </w:r>
          </w:p>
        </w:tc>
      </w:tr>
      <w:tr w:rsidR="00A90238" w14:paraId="104B0CF7"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E535323"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DA94DA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31463F3" w14:textId="77777777" w:rsidR="00A90238" w:rsidRDefault="00A90238" w:rsidP="004260A6">
            <w:pPr>
              <w:pStyle w:val="TAL"/>
            </w:pPr>
            <w:r>
              <w:t xml:space="preserve">The </w:t>
            </w:r>
            <w:r>
              <w:rPr>
                <w:lang w:eastAsia="zh-CN"/>
              </w:rPr>
              <w:t>MCVideo ID</w:t>
            </w:r>
            <w:r>
              <w:t xml:space="preserve"> of the calling party</w:t>
            </w:r>
          </w:p>
        </w:tc>
      </w:tr>
      <w:tr w:rsidR="00A90238" w14:paraId="024268E5"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3D0F3D"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037E50C9"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EDD649" w14:textId="77777777" w:rsidR="00A90238" w:rsidRDefault="00A90238" w:rsidP="004260A6">
            <w:pPr>
              <w:pStyle w:val="TAL"/>
            </w:pPr>
            <w:r>
              <w:t>Requested duration of the stream to be recorded</w:t>
            </w:r>
          </w:p>
        </w:tc>
      </w:tr>
      <w:tr w:rsidR="00A90238" w14:paraId="3A93C72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8BEB969"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7DBCF08"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6A2473D" w14:textId="77777777" w:rsidR="00A90238" w:rsidRDefault="00A90238" w:rsidP="004260A6">
            <w:pPr>
              <w:pStyle w:val="TAL"/>
            </w:pPr>
            <w:r>
              <w:t>Media parameters of MCVideo client</w:t>
            </w:r>
          </w:p>
        </w:tc>
      </w:tr>
      <w:tr w:rsidR="00A90238" w14:paraId="63255F7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24AF9E7"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2162069C"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48A45388"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2BCC8158" w14:textId="77777777" w:rsidR="00A90238" w:rsidRDefault="00A90238" w:rsidP="00A90238"/>
    <w:p w14:paraId="5F8AE562" w14:textId="77777777" w:rsidR="00A90238" w:rsidRDefault="00A90238" w:rsidP="00A90238">
      <w:pPr>
        <w:pStyle w:val="Heading5"/>
      </w:pPr>
      <w:bookmarkStart w:id="723" w:name="_Toc154701550"/>
      <w:r>
        <w:rPr>
          <w:lang w:eastAsia="zh-CN"/>
        </w:rPr>
        <w:t>7</w:t>
      </w:r>
      <w:r>
        <w:t>.</w:t>
      </w:r>
      <w:r>
        <w:rPr>
          <w:lang w:eastAsia="zh-CN"/>
        </w:rPr>
        <w:t>4.2.2</w:t>
      </w:r>
      <w:r>
        <w:t>.5</w:t>
      </w:r>
      <w:r>
        <w:tab/>
        <w:t>MCVideo push to server response</w:t>
      </w:r>
      <w:bookmarkEnd w:id="723"/>
    </w:p>
    <w:p w14:paraId="6E8EC753" w14:textId="77777777" w:rsidR="00A90238" w:rsidRDefault="00A90238" w:rsidP="00A90238">
      <w:r>
        <w:t>Table 7.4.2.2.5-1 describes the information flow MCVideo push to server response from the MCVideo server to the MCVideo client.</w:t>
      </w:r>
    </w:p>
    <w:p w14:paraId="7681BC7A" w14:textId="77777777" w:rsidR="00A90238" w:rsidRDefault="00A90238" w:rsidP="00A90238">
      <w:pPr>
        <w:pStyle w:val="TH"/>
      </w:pPr>
      <w:r>
        <w:t>Table 7.4.2.2.5-1: MCVideo push to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0BCB89D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A2881F0"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F0DCA80"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F1E6312" w14:textId="77777777" w:rsidR="00A90238" w:rsidRDefault="00A90238" w:rsidP="004260A6">
            <w:pPr>
              <w:pStyle w:val="TAH"/>
            </w:pPr>
            <w:r>
              <w:t>Description</w:t>
            </w:r>
          </w:p>
        </w:tc>
      </w:tr>
      <w:tr w:rsidR="00A90238" w14:paraId="11FEF1A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A7326CA"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4EA3E3A1"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06085F0" w14:textId="77777777" w:rsidR="00A90238" w:rsidRDefault="00A90238" w:rsidP="004260A6">
            <w:pPr>
              <w:pStyle w:val="TAL"/>
            </w:pPr>
            <w:r>
              <w:t xml:space="preserve">The </w:t>
            </w:r>
            <w:r>
              <w:rPr>
                <w:lang w:eastAsia="zh-CN"/>
              </w:rPr>
              <w:t>MCVideo ID</w:t>
            </w:r>
            <w:r>
              <w:t xml:space="preserve"> of the calling party</w:t>
            </w:r>
          </w:p>
        </w:tc>
      </w:tr>
      <w:tr w:rsidR="00A90238" w14:paraId="440EF78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C884BC2"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13CF485F"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21829F9" w14:textId="77777777" w:rsidR="00A90238" w:rsidRDefault="00A90238" w:rsidP="004260A6">
            <w:pPr>
              <w:pStyle w:val="TAL"/>
            </w:pPr>
            <w:r>
              <w:t>Accepted or imposed duration limit of the stream to be recorded</w:t>
            </w:r>
          </w:p>
        </w:tc>
      </w:tr>
      <w:tr w:rsidR="00A90238" w14:paraId="3A1CAFC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D3B7148"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3C758C3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49097D0" w14:textId="77777777" w:rsidR="00A90238" w:rsidRDefault="00A90238" w:rsidP="004260A6">
            <w:pPr>
              <w:pStyle w:val="TAL"/>
            </w:pPr>
            <w:r>
              <w:t>URL of the file the stream will be recorded to</w:t>
            </w:r>
          </w:p>
        </w:tc>
      </w:tr>
      <w:tr w:rsidR="00A90238" w14:paraId="4ACEF54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9901505"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278355B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747BC203" w14:textId="77777777" w:rsidR="00A90238" w:rsidRDefault="00A90238" w:rsidP="004260A6">
            <w:pPr>
              <w:pStyle w:val="TAL"/>
            </w:pPr>
            <w:r>
              <w:t>Media parameters selected</w:t>
            </w:r>
          </w:p>
        </w:tc>
      </w:tr>
    </w:tbl>
    <w:p w14:paraId="00A5BA3C" w14:textId="77777777" w:rsidR="00A90238" w:rsidRDefault="00A90238" w:rsidP="00A90238"/>
    <w:p w14:paraId="70E63DCD" w14:textId="77777777" w:rsidR="00A90238" w:rsidRDefault="00A90238" w:rsidP="00A90238">
      <w:pPr>
        <w:pStyle w:val="Heading5"/>
      </w:pPr>
      <w:bookmarkStart w:id="724" w:name="_Toc154701551"/>
      <w:r>
        <w:rPr>
          <w:lang w:eastAsia="zh-CN"/>
        </w:rPr>
        <w:t>7</w:t>
      </w:r>
      <w:r>
        <w:t>.</w:t>
      </w:r>
      <w:r>
        <w:rPr>
          <w:lang w:eastAsia="zh-CN"/>
        </w:rPr>
        <w:t>4.2.2</w:t>
      </w:r>
      <w:r>
        <w:t>.6</w:t>
      </w:r>
      <w:r>
        <w:tab/>
        <w:t>MCVideo push to server complete request</w:t>
      </w:r>
      <w:bookmarkEnd w:id="724"/>
    </w:p>
    <w:p w14:paraId="4BDDCF8B" w14:textId="77777777" w:rsidR="00A90238" w:rsidRDefault="00A90238" w:rsidP="00A90238">
      <w:r>
        <w:t>Table 7.4.2.2.6-1 describes the information flow MCVideo push to server complete request from the MCVideo client to the MCVideo server or from the MCVideo server to the MCVideo client.</w:t>
      </w:r>
    </w:p>
    <w:p w14:paraId="176FE66F" w14:textId="77777777" w:rsidR="00A90238" w:rsidRDefault="00A90238" w:rsidP="00A90238">
      <w:pPr>
        <w:pStyle w:val="TH"/>
      </w:pPr>
      <w:r>
        <w:lastRenderedPageBreak/>
        <w:t>Table 7.4.2.2.6-1: MCVideo push to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ECE14F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AE7E91F"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DE717F6"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58F2011" w14:textId="77777777" w:rsidR="00A90238" w:rsidRDefault="00A90238" w:rsidP="004260A6">
            <w:pPr>
              <w:pStyle w:val="TAH"/>
            </w:pPr>
            <w:r>
              <w:t>Description</w:t>
            </w:r>
          </w:p>
        </w:tc>
      </w:tr>
      <w:tr w:rsidR="00A90238" w14:paraId="27AAC96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3087F4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806F44C"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DD6E20D" w14:textId="77777777" w:rsidR="00A90238" w:rsidRDefault="00A90238" w:rsidP="004260A6">
            <w:pPr>
              <w:pStyle w:val="TAL"/>
            </w:pPr>
            <w:r>
              <w:t xml:space="preserve">The </w:t>
            </w:r>
            <w:r>
              <w:rPr>
                <w:lang w:eastAsia="zh-CN"/>
              </w:rPr>
              <w:t>MCVideo ID</w:t>
            </w:r>
            <w:r>
              <w:t xml:space="preserve"> of the calling party</w:t>
            </w:r>
          </w:p>
        </w:tc>
      </w:tr>
      <w:tr w:rsidR="00A90238" w14:paraId="4D3737C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DFDC64A"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6BACFC7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65E5D89" w14:textId="77777777" w:rsidR="00A90238" w:rsidRDefault="00A90238" w:rsidP="004260A6">
            <w:pPr>
              <w:pStyle w:val="TAL"/>
            </w:pPr>
            <w:r>
              <w:t>End of communication cause</w:t>
            </w:r>
          </w:p>
        </w:tc>
      </w:tr>
    </w:tbl>
    <w:p w14:paraId="5A645D95" w14:textId="77777777" w:rsidR="00A90238" w:rsidRDefault="00A90238" w:rsidP="00A90238"/>
    <w:p w14:paraId="5766FA1D" w14:textId="77777777" w:rsidR="00A90238" w:rsidRDefault="00A90238" w:rsidP="00A90238">
      <w:pPr>
        <w:pStyle w:val="Heading5"/>
      </w:pPr>
      <w:bookmarkStart w:id="725" w:name="_Toc154701552"/>
      <w:r>
        <w:rPr>
          <w:lang w:eastAsia="zh-CN"/>
        </w:rPr>
        <w:t>7</w:t>
      </w:r>
      <w:r>
        <w:t>.</w:t>
      </w:r>
      <w:r>
        <w:rPr>
          <w:lang w:eastAsia="zh-CN"/>
        </w:rPr>
        <w:t>4.2.2</w:t>
      </w:r>
      <w:r>
        <w:t>.7</w:t>
      </w:r>
      <w:r>
        <w:tab/>
        <w:t>MCVideo push to server complete response</w:t>
      </w:r>
      <w:bookmarkEnd w:id="725"/>
    </w:p>
    <w:p w14:paraId="24961456" w14:textId="77777777" w:rsidR="00A90238" w:rsidRDefault="00A90238" w:rsidP="00A90238">
      <w:r>
        <w:t>Table 7.4.2.2.7-1 describes the information flow MCVideo push to server complete response from the MCVideo client to the MCVideo server or from the MCVideo server to the MCVideo client.</w:t>
      </w:r>
    </w:p>
    <w:p w14:paraId="2C96ED00" w14:textId="77777777" w:rsidR="00A90238" w:rsidRDefault="00A90238" w:rsidP="00A90238">
      <w:pPr>
        <w:pStyle w:val="TH"/>
      </w:pPr>
      <w:r>
        <w:t>Table 7.4.2.2.7-1: MCVideo push to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DCA2CF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50EF6F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1A250CA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A63B2AC" w14:textId="77777777" w:rsidR="00A90238" w:rsidRDefault="00A90238" w:rsidP="004260A6">
            <w:pPr>
              <w:pStyle w:val="TAH"/>
            </w:pPr>
            <w:r>
              <w:t>Description</w:t>
            </w:r>
          </w:p>
        </w:tc>
      </w:tr>
      <w:tr w:rsidR="00A90238" w14:paraId="28856C9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02B568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A30A0E"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EC5777A" w14:textId="77777777" w:rsidR="00A90238" w:rsidRDefault="00A90238" w:rsidP="004260A6">
            <w:pPr>
              <w:pStyle w:val="TAL"/>
            </w:pPr>
            <w:r>
              <w:t xml:space="preserve">The </w:t>
            </w:r>
            <w:r>
              <w:rPr>
                <w:lang w:eastAsia="zh-CN"/>
              </w:rPr>
              <w:t>MCVideo ID</w:t>
            </w:r>
            <w:r>
              <w:t xml:space="preserve"> of the calling party</w:t>
            </w:r>
          </w:p>
        </w:tc>
      </w:tr>
    </w:tbl>
    <w:p w14:paraId="21A3E501" w14:textId="77777777" w:rsidR="00A90238" w:rsidRDefault="00A90238" w:rsidP="00A90238"/>
    <w:p w14:paraId="27950C6A" w14:textId="77777777" w:rsidR="00A90238" w:rsidRDefault="00A90238" w:rsidP="00A90238">
      <w:pPr>
        <w:pStyle w:val="Heading4"/>
        <w:rPr>
          <w:lang w:eastAsia="zh-CN"/>
        </w:rPr>
      </w:pPr>
      <w:bookmarkStart w:id="726" w:name="_Toc154701553"/>
      <w:r>
        <w:rPr>
          <w:rFonts w:hint="eastAsia"/>
          <w:lang w:eastAsia="zh-CN"/>
        </w:rPr>
        <w:t>7</w:t>
      </w:r>
      <w:r>
        <w:t>.</w:t>
      </w:r>
      <w:r>
        <w:rPr>
          <w:lang w:eastAsia="zh-CN"/>
        </w:rPr>
        <w:t>4.2.3</w:t>
      </w:r>
      <w:r>
        <w:tab/>
        <w:t>One-to-one</w:t>
      </w:r>
      <w:r>
        <w:rPr>
          <w:lang w:eastAsia="zh-CN"/>
        </w:rPr>
        <w:t xml:space="preserve"> video push</w:t>
      </w:r>
      <w:bookmarkEnd w:id="726"/>
    </w:p>
    <w:p w14:paraId="1C0A0910" w14:textId="77777777" w:rsidR="00A90238" w:rsidRDefault="00A90238" w:rsidP="00A90238">
      <w:pPr>
        <w:pStyle w:val="Heading5"/>
        <w:rPr>
          <w:lang w:eastAsia="zh-CN"/>
        </w:rPr>
      </w:pPr>
      <w:bookmarkStart w:id="727" w:name="_Toc154701554"/>
      <w:r>
        <w:rPr>
          <w:rFonts w:hint="eastAsia"/>
          <w:lang w:eastAsia="zh-CN"/>
        </w:rPr>
        <w:t>7</w:t>
      </w:r>
      <w:r>
        <w:t>.</w:t>
      </w:r>
      <w:r>
        <w:rPr>
          <w:lang w:eastAsia="zh-CN"/>
        </w:rPr>
        <w:t>4.2.3</w:t>
      </w:r>
      <w:r>
        <w:t>.</w:t>
      </w:r>
      <w:r>
        <w:rPr>
          <w:rFonts w:hint="eastAsia"/>
          <w:lang w:eastAsia="zh-CN"/>
        </w:rPr>
        <w:t>1</w:t>
      </w:r>
      <w:r>
        <w:tab/>
        <w:t>General</w:t>
      </w:r>
      <w:bookmarkEnd w:id="727"/>
    </w:p>
    <w:p w14:paraId="480A7A63" w14:textId="77777777" w:rsidR="00A90238" w:rsidRDefault="00A90238" w:rsidP="00A90238">
      <w:pPr>
        <w:rPr>
          <w:lang w:eastAsia="zh-CN"/>
        </w:rPr>
      </w:pPr>
      <w:r>
        <w:rPr>
          <w:lang w:eastAsia="zh-CN"/>
        </w:rPr>
        <w:t>O</w:t>
      </w:r>
      <w:r>
        <w:rPr>
          <w:rFonts w:hint="eastAsia"/>
          <w:lang w:eastAsia="zh-CN"/>
        </w:rPr>
        <w:t xml:space="preserve">ne-to-one video </w:t>
      </w:r>
      <w:r>
        <w:rPr>
          <w:lang w:eastAsia="zh-CN"/>
        </w:rPr>
        <w:t>push</w:t>
      </w:r>
      <w:r>
        <w:rPr>
          <w:rFonts w:hint="eastAsia"/>
          <w:lang w:eastAsia="zh-CN"/>
        </w:rPr>
        <w:t xml:space="preserve"> is a </w:t>
      </w:r>
      <w:r>
        <w:rPr>
          <w:lang w:eastAsia="zh-CN"/>
        </w:rPr>
        <w:t>private call that only allows the calling party to transmit video to the called party, and the private call ends when the video transmission is completed.</w:t>
      </w:r>
    </w:p>
    <w:p w14:paraId="5505FE0E" w14:textId="77777777" w:rsidR="00A90238" w:rsidRDefault="00A90238" w:rsidP="00A90238">
      <w:pPr>
        <w:pStyle w:val="Heading5"/>
      </w:pPr>
      <w:bookmarkStart w:id="728" w:name="_Toc154701555"/>
      <w:r>
        <w:rPr>
          <w:rFonts w:hint="eastAsia"/>
          <w:lang w:eastAsia="zh-CN"/>
        </w:rPr>
        <w:t>7</w:t>
      </w:r>
      <w:r>
        <w:t>.</w:t>
      </w:r>
      <w:r>
        <w:rPr>
          <w:lang w:eastAsia="zh-CN"/>
        </w:rPr>
        <w:t>4.2.3</w:t>
      </w:r>
      <w:r>
        <w:t>.</w:t>
      </w:r>
      <w:r>
        <w:rPr>
          <w:lang w:eastAsia="zh-CN"/>
        </w:rPr>
        <w:t>2</w:t>
      </w:r>
      <w:r>
        <w:tab/>
        <w:t>One-to-one video push – call setup</w:t>
      </w:r>
      <w:bookmarkEnd w:id="728"/>
    </w:p>
    <w:p w14:paraId="61F053F9" w14:textId="77777777" w:rsidR="00A90238" w:rsidRPr="00D90300" w:rsidRDefault="00A90238" w:rsidP="00A90238">
      <w:r w:rsidRPr="00D90300">
        <w:t>Procedures in figure </w:t>
      </w:r>
      <w:r w:rsidRPr="00D90300">
        <w:rPr>
          <w:lang w:eastAsia="zh-CN"/>
        </w:rPr>
        <w:t>7</w:t>
      </w:r>
      <w:r w:rsidRPr="00D90300">
        <w:t>.</w:t>
      </w:r>
      <w:r w:rsidRPr="00D90300">
        <w:rPr>
          <w:lang w:eastAsia="zh-CN"/>
        </w:rPr>
        <w:t>4.2.3</w:t>
      </w:r>
      <w:r w:rsidRPr="00D90300">
        <w:t xml:space="preserve">.2-1 are the basic signalling control plane procedures for the </w:t>
      </w:r>
      <w:r w:rsidRPr="00D90300">
        <w:rPr>
          <w:lang w:eastAsia="zh-CN"/>
        </w:rPr>
        <w:t>MCVideo</w:t>
      </w:r>
      <w:r w:rsidRPr="00D90300">
        <w:t xml:space="preserve"> client initiating establishment of </w:t>
      </w:r>
      <w:r w:rsidRPr="00D90300">
        <w:rPr>
          <w:lang w:eastAsia="zh-CN"/>
        </w:rPr>
        <w:t>MCVideo</w:t>
      </w:r>
      <w:r w:rsidRPr="00D90300">
        <w:t xml:space="preserve"> private call with the chosen </w:t>
      </w:r>
      <w:r w:rsidRPr="00D90300">
        <w:rPr>
          <w:lang w:eastAsia="zh-CN"/>
        </w:rPr>
        <w:t>MCVideo</w:t>
      </w:r>
      <w:r w:rsidRPr="00D90300">
        <w:t xml:space="preserve"> user for video push. </w:t>
      </w:r>
    </w:p>
    <w:p w14:paraId="5BD25F15" w14:textId="77777777" w:rsidR="00A90238" w:rsidRPr="00D90300" w:rsidRDefault="00A90238" w:rsidP="00A90238">
      <w:r w:rsidRPr="00D90300">
        <w:t>Pre-conditions:</w:t>
      </w:r>
    </w:p>
    <w:p w14:paraId="30968A7D" w14:textId="77777777" w:rsidR="00A90238" w:rsidRDefault="00A90238" w:rsidP="00A90238">
      <w:pPr>
        <w:pStyle w:val="B1"/>
      </w:pPr>
      <w:r>
        <w:t>1.</w:t>
      </w:r>
      <w:r>
        <w:tab/>
      </w:r>
      <w:r w:rsidRPr="00D90300">
        <w:t>This procedure is initiated either manually by the authorized MCVideo users at MCVideo client 1, or automatically due to triggers set by authorized MCVideo users at MCVideo client 1.</w:t>
      </w:r>
    </w:p>
    <w:p w14:paraId="1A4B996E" w14:textId="77777777" w:rsidR="00A90238" w:rsidRDefault="00A90238" w:rsidP="00A90238">
      <w:pPr>
        <w:pStyle w:val="B1"/>
      </w:pPr>
      <w:r>
        <w:t>2.</w:t>
      </w:r>
      <w:r>
        <w:tab/>
      </w:r>
      <w:r w:rsidRPr="00943DF0">
        <w:t>Optionally,</w:t>
      </w:r>
      <w:r w:rsidRPr="00CB663A">
        <w:t xml:space="preserve"> </w:t>
      </w:r>
      <w:r>
        <w:t>MCVideo client 1 may have a functional alias activated</w:t>
      </w:r>
      <w:r w:rsidRPr="0069100C">
        <w:t xml:space="preserve"> </w:t>
      </w:r>
      <w:r>
        <w:t>to be used</w:t>
      </w:r>
      <w:r w:rsidRPr="00943DF0">
        <w:t>.</w:t>
      </w:r>
    </w:p>
    <w:p w14:paraId="6149D764" w14:textId="77777777" w:rsidR="00A90238" w:rsidRPr="00D90300" w:rsidRDefault="00A90238" w:rsidP="00A90238">
      <w:pPr>
        <w:pStyle w:val="B1"/>
      </w:pPr>
      <w:r>
        <w:t>3.</w:t>
      </w:r>
      <w:r>
        <w:tab/>
      </w:r>
      <w:r w:rsidRPr="008C6DDC">
        <w:t xml:space="preserve">The MCVideo server </w:t>
      </w:r>
      <w:r>
        <w:t xml:space="preserve">may have </w:t>
      </w:r>
      <w:r w:rsidRPr="008C6DDC">
        <w:t>subscribed to the MCVideo functional alias controlling server within the MC system for functional alias activation/de-activation updates.</w:t>
      </w:r>
    </w:p>
    <w:p w14:paraId="68D90DA3" w14:textId="77777777" w:rsidR="00A90238" w:rsidRPr="00AB5FED" w:rsidRDefault="00A90238" w:rsidP="00A90238">
      <w:pPr>
        <w:pStyle w:val="TH"/>
      </w:pPr>
      <w:r w:rsidRPr="00B3630F">
        <w:t xml:space="preserve"> </w:t>
      </w:r>
      <w:r>
        <w:object w:dxaOrig="9270" w:dyaOrig="3931" w14:anchorId="543A8D90">
          <v:shape id="_x0000_i1061" type="#_x0000_t75" style="width:463.45pt;height:197.3pt" o:ole="">
            <v:imagedata r:id="rId83" o:title=""/>
          </v:shape>
          <o:OLEObject Type="Embed" ProgID="Visio.Drawing.15" ShapeID="_x0000_i1061" DrawAspect="Content" ObjectID="_1765314971" r:id="rId84"/>
        </w:object>
      </w:r>
    </w:p>
    <w:p w14:paraId="69ED1F26" w14:textId="77777777" w:rsidR="00A90238" w:rsidRPr="00AB5FED" w:rsidRDefault="00A90238" w:rsidP="00A90238">
      <w:pPr>
        <w:pStyle w:val="TF"/>
      </w:pPr>
      <w:r w:rsidRPr="00AB5FED">
        <w:t>Figure </w:t>
      </w:r>
      <w:r>
        <w:t>7</w:t>
      </w:r>
      <w:r w:rsidRPr="00AB5FED">
        <w:t>.</w:t>
      </w:r>
      <w:r>
        <w:t>4.2.3</w:t>
      </w:r>
      <w:r w:rsidRPr="00AB5FED">
        <w:t>.</w:t>
      </w:r>
      <w:r>
        <w:t>2-1: One-to-one video push</w:t>
      </w:r>
    </w:p>
    <w:p w14:paraId="48D0D516" w14:textId="77777777" w:rsidR="00A90238" w:rsidRDefault="00A90238" w:rsidP="00A90238">
      <w:pPr>
        <w:pStyle w:val="B1"/>
      </w:pPr>
      <w:r w:rsidRPr="00AB5FED">
        <w:lastRenderedPageBreak/>
        <w:t>1.</w:t>
      </w:r>
      <w:r w:rsidRPr="00AB5FED">
        <w:tab/>
      </w:r>
      <w:r>
        <w:rPr>
          <w:rFonts w:hint="eastAsia"/>
          <w:lang w:val="en-US" w:eastAsia="zh-CN"/>
        </w:rPr>
        <w:t>MCVideo</w:t>
      </w:r>
      <w:r w:rsidRPr="00AB5FED">
        <w:t xml:space="preserve"> client 1</w:t>
      </w:r>
      <w:r>
        <w:t xml:space="preserve"> initiates push video to MCVideo client 2, and sends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push</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push indication to indicate that requestor is requesting to transmit video to the called party. The MCVideo user at MCVideo</w:t>
      </w:r>
      <w:r w:rsidRPr="00DD695C">
        <w:t xml:space="preserve"> client 1 may include a functional alias use</w:t>
      </w:r>
      <w:r>
        <w:t>d within the MCVideo private call request</w:t>
      </w:r>
      <w:r w:rsidRPr="00AB1E68">
        <w:t>.</w:t>
      </w:r>
    </w:p>
    <w:p w14:paraId="0E8B967F"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push</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push</w:t>
      </w:r>
      <w:r w:rsidRPr="00AB5FED">
        <w:t xml:space="preserve">. </w:t>
      </w:r>
      <w:r w:rsidRPr="006C76E9">
        <w:t>MCVideo server verifies whether the provided functional alias, if present, can be used and has been activated for the user.</w:t>
      </w:r>
    </w:p>
    <w:p w14:paraId="1C193006"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0D541E44"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F19C023"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29" w:name="_Hlk5009634"/>
      <w:r>
        <w:t>and, if available the functional alias</w:t>
      </w:r>
      <w:bookmarkEnd w:id="729"/>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49ECE9B6"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push</w:t>
      </w:r>
      <w:r w:rsidRPr="00AB5FED">
        <w:t>.</w:t>
      </w:r>
      <w:r>
        <w:t xml:space="preserve"> </w:t>
      </w:r>
      <w:bookmarkStart w:id="730" w:name="_Hlk5009675"/>
      <w:r>
        <w:t>If the functional alias of the calling user is included it is displayed</w:t>
      </w:r>
      <w:bookmarkEnd w:id="730"/>
      <w:r>
        <w:t>.</w:t>
      </w:r>
    </w:p>
    <w:p w14:paraId="20CED3A5" w14:textId="77777777" w:rsidR="00A90238" w:rsidRPr="00AB5FED" w:rsidRDefault="00A90238" w:rsidP="00A90238">
      <w:pPr>
        <w:pStyle w:val="B1"/>
      </w:pPr>
      <w:r>
        <w:t>6</w:t>
      </w:r>
      <w:r w:rsidRPr="00AB5FED">
        <w:t>.</w:t>
      </w:r>
      <w:r>
        <w:tab/>
      </w:r>
      <w:r w:rsidRPr="00AB5FED">
        <w:t xml:space="preserve">The </w:t>
      </w:r>
      <w:r>
        <w:rPr>
          <w:rFonts w:hint="eastAsia"/>
          <w:lang w:val="en-US" w:eastAsia="zh-CN"/>
        </w:rPr>
        <w:t>MCVideo</w:t>
      </w:r>
      <w:r w:rsidRPr="00AB5FED">
        <w:t xml:space="preserve"> client 2 accepts the private call</w:t>
      </w:r>
      <w:r>
        <w:t xml:space="preserve"> for video push</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p>
    <w:p w14:paraId="399A2354"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w:t>
      </w:r>
      <w:r>
        <w:t xml:space="preserve"> for video push</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r w:rsidRPr="00AB5FED">
        <w:t>.</w:t>
      </w:r>
    </w:p>
    <w:p w14:paraId="694A24CE"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5C72E420" w14:textId="77777777" w:rsidR="00A90238"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3EA6920A" w14:textId="77777777" w:rsidR="00A90238" w:rsidRDefault="00A90238" w:rsidP="00A90238">
      <w:pPr>
        <w:pStyle w:val="Heading5"/>
        <w:rPr>
          <w:lang w:eastAsia="zh-CN"/>
        </w:rPr>
      </w:pPr>
      <w:bookmarkStart w:id="731" w:name="_Toc154701556"/>
      <w:r>
        <w:rPr>
          <w:rFonts w:hint="eastAsia"/>
          <w:lang w:eastAsia="zh-CN"/>
        </w:rPr>
        <w:t>7</w:t>
      </w:r>
      <w:r>
        <w:t>.</w:t>
      </w:r>
      <w:r>
        <w:rPr>
          <w:lang w:eastAsia="zh-CN"/>
        </w:rPr>
        <w:t>4.2.3</w:t>
      </w:r>
      <w:r>
        <w:t>.</w:t>
      </w:r>
      <w:r>
        <w:rPr>
          <w:lang w:eastAsia="zh-CN"/>
        </w:rPr>
        <w:t>3</w:t>
      </w:r>
      <w:r>
        <w:tab/>
        <w:t>One-to-one video push – call release</w:t>
      </w:r>
      <w:bookmarkEnd w:id="731"/>
    </w:p>
    <w:p w14:paraId="173D717C" w14:textId="77777777" w:rsidR="00A90238" w:rsidRPr="00AD7C25" w:rsidRDefault="00A90238" w:rsidP="00A90238">
      <w:pPr>
        <w:rPr>
          <w:noProof/>
          <w:lang w:val="en-US"/>
        </w:rPr>
      </w:pPr>
      <w:r>
        <w:rPr>
          <w:noProof/>
          <w:lang w:val="en-US"/>
        </w:rPr>
        <w:t>The private call release procedure specified in subclause 7.2.2.3.3 is used for one-to-one video push call release.</w:t>
      </w:r>
    </w:p>
    <w:p w14:paraId="2B377272" w14:textId="77777777" w:rsidR="00A90238" w:rsidRDefault="00A90238" w:rsidP="00A90238">
      <w:pPr>
        <w:pStyle w:val="Heading4"/>
        <w:rPr>
          <w:lang w:eastAsia="zh-CN"/>
        </w:rPr>
      </w:pPr>
      <w:bookmarkStart w:id="732" w:name="_Toc154701557"/>
      <w:r>
        <w:rPr>
          <w:lang w:eastAsia="zh-CN"/>
        </w:rPr>
        <w:t>7</w:t>
      </w:r>
      <w:r>
        <w:t>.</w:t>
      </w:r>
      <w:r>
        <w:rPr>
          <w:lang w:eastAsia="zh-CN"/>
        </w:rPr>
        <w:t>4.2.4</w:t>
      </w:r>
      <w:r>
        <w:tab/>
        <w:t>One-to-server</w:t>
      </w:r>
      <w:r>
        <w:rPr>
          <w:lang w:eastAsia="zh-CN"/>
        </w:rPr>
        <w:t xml:space="preserve"> video push</w:t>
      </w:r>
      <w:bookmarkEnd w:id="732"/>
    </w:p>
    <w:p w14:paraId="092E556F" w14:textId="77777777" w:rsidR="00A90238" w:rsidRDefault="00A90238" w:rsidP="00A90238">
      <w:pPr>
        <w:pStyle w:val="Heading5"/>
        <w:rPr>
          <w:lang w:eastAsia="zh-CN"/>
        </w:rPr>
      </w:pPr>
      <w:bookmarkStart w:id="733" w:name="_Toc154701558"/>
      <w:r>
        <w:rPr>
          <w:lang w:eastAsia="zh-CN"/>
        </w:rPr>
        <w:t>7</w:t>
      </w:r>
      <w:r>
        <w:t>.</w:t>
      </w:r>
      <w:r>
        <w:rPr>
          <w:lang w:eastAsia="zh-CN"/>
        </w:rPr>
        <w:t>4.2.4</w:t>
      </w:r>
      <w:r>
        <w:t>.</w:t>
      </w:r>
      <w:r>
        <w:rPr>
          <w:lang w:eastAsia="zh-CN"/>
        </w:rPr>
        <w:t>1</w:t>
      </w:r>
      <w:r>
        <w:tab/>
        <w:t>General</w:t>
      </w:r>
      <w:bookmarkEnd w:id="733"/>
    </w:p>
    <w:p w14:paraId="51904AE1" w14:textId="77777777" w:rsidR="00A90238" w:rsidRDefault="00A90238" w:rsidP="00A90238">
      <w:r>
        <w:rPr>
          <w:lang w:eastAsia="zh-CN"/>
        </w:rPr>
        <w:t>One-to-server video push is a private call between the calling party and the MCVideo server that allows the calling party to transmit video to the server for it to be recorded to a file. The one-to-server video push ends when the video transmission is stopped by the calling party or by the MCVideo server.</w:t>
      </w:r>
    </w:p>
    <w:p w14:paraId="2795857D" w14:textId="4245F9A3" w:rsidR="00A90238" w:rsidRDefault="00A90238" w:rsidP="00A90238">
      <w:pPr>
        <w:pStyle w:val="NO"/>
        <w:rPr>
          <w:lang w:eastAsia="zh-CN"/>
        </w:rPr>
      </w:pPr>
      <w:r>
        <w:t>NOTE:</w:t>
      </w:r>
      <w:r w:rsidR="003322F4">
        <w:tab/>
      </w:r>
      <w:r>
        <w:t>This procedure fulfils part of the requirements for the stage 1 video processing capabilities feature.</w:t>
      </w:r>
    </w:p>
    <w:p w14:paraId="2E2EC788" w14:textId="77777777" w:rsidR="00A90238" w:rsidRDefault="00A90238" w:rsidP="00A90238">
      <w:pPr>
        <w:pStyle w:val="Heading5"/>
        <w:rPr>
          <w:lang w:val="en-US"/>
        </w:rPr>
      </w:pPr>
      <w:bookmarkStart w:id="734" w:name="_Toc154701559"/>
      <w:r>
        <w:rPr>
          <w:lang w:eastAsia="zh-CN"/>
        </w:rPr>
        <w:t>7</w:t>
      </w:r>
      <w:r>
        <w:t>.</w:t>
      </w:r>
      <w:r>
        <w:rPr>
          <w:lang w:eastAsia="zh-CN"/>
        </w:rPr>
        <w:t>4.2.4</w:t>
      </w:r>
      <w:r>
        <w:t>.</w:t>
      </w:r>
      <w:r>
        <w:rPr>
          <w:lang w:eastAsia="zh-CN"/>
        </w:rPr>
        <w:t>2</w:t>
      </w:r>
      <w:r>
        <w:tab/>
        <w:t>Procedure</w:t>
      </w:r>
      <w:bookmarkEnd w:id="734"/>
    </w:p>
    <w:p w14:paraId="53A96BF2" w14:textId="77777777" w:rsidR="00A90238" w:rsidRDefault="00A90238" w:rsidP="00A90238">
      <w:pPr>
        <w:rPr>
          <w:lang w:val="en-US"/>
        </w:rPr>
      </w:pPr>
      <w:r>
        <w:rPr>
          <w:lang w:val="en-US"/>
        </w:rPr>
        <w:t>Procedure in figure </w:t>
      </w:r>
      <w:r>
        <w:rPr>
          <w:lang w:val="en-US" w:eastAsia="zh-CN"/>
        </w:rPr>
        <w:t>7</w:t>
      </w:r>
      <w:r>
        <w:rPr>
          <w:lang w:val="en-US"/>
        </w:rPr>
        <w:t>.</w:t>
      </w:r>
      <w:r>
        <w:rPr>
          <w:lang w:val="en-US" w:eastAsia="zh-CN"/>
        </w:rPr>
        <w:t>4.2.4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push to the </w:t>
      </w:r>
      <w:r>
        <w:rPr>
          <w:lang w:val="en-US" w:eastAsia="zh-CN"/>
        </w:rPr>
        <w:t>MCVideo</w:t>
      </w:r>
      <w:r>
        <w:rPr>
          <w:lang w:val="en-US"/>
        </w:rPr>
        <w:t xml:space="preserve"> server.</w:t>
      </w:r>
    </w:p>
    <w:p w14:paraId="259EFDF4" w14:textId="77777777" w:rsidR="00A90238" w:rsidRDefault="00A90238" w:rsidP="00A90238">
      <w:pPr>
        <w:rPr>
          <w:lang w:val="en-US"/>
        </w:rPr>
      </w:pPr>
      <w:r>
        <w:rPr>
          <w:lang w:val="en-US"/>
        </w:rPr>
        <w:t>Pre-conditions:</w:t>
      </w:r>
    </w:p>
    <w:p w14:paraId="5F8147B7"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7DA91BA8" w14:textId="77777777" w:rsidR="00A90238" w:rsidRDefault="00A90238" w:rsidP="00A90238">
      <w:pPr>
        <w:pStyle w:val="B1"/>
        <w:rPr>
          <w:lang w:val="en-US"/>
        </w:rPr>
      </w:pPr>
      <w:r>
        <w:rPr>
          <w:lang w:val="en-US"/>
        </w:rPr>
        <w:lastRenderedPageBreak/>
        <w:t>2.</w:t>
      </w:r>
      <w:r>
        <w:rPr>
          <w:lang w:val="en-US"/>
        </w:rPr>
        <w:tab/>
        <w:t>MCVideo client 1 is registered.</w:t>
      </w:r>
    </w:p>
    <w:p w14:paraId="5B96F69D" w14:textId="77777777" w:rsidR="00A90238" w:rsidRDefault="00A90238" w:rsidP="00A90238">
      <w:pPr>
        <w:pStyle w:val="TH"/>
      </w:pPr>
      <w:r>
        <w:object w:dxaOrig="8396" w:dyaOrig="5471" w14:anchorId="6555AE45">
          <v:shape id="_x0000_i1062" type="#_x0000_t75" style="width:419.7pt;height:273.85pt" o:ole="" filled="t">
            <v:fill color2="black"/>
            <v:imagedata r:id="rId85" o:title=""/>
          </v:shape>
          <o:OLEObject Type="Embed" ProgID="Visio.Drawing.11" ShapeID="_x0000_i1062" DrawAspect="Content" ObjectID="_1765314972" r:id="rId86"/>
        </w:object>
      </w:r>
    </w:p>
    <w:p w14:paraId="497FC52B" w14:textId="77777777" w:rsidR="00A90238" w:rsidRDefault="00A90238" w:rsidP="00A90238">
      <w:pPr>
        <w:pStyle w:val="TF"/>
      </w:pPr>
      <w:r>
        <w:t>Figure 7.4.2.4.2-1: One-to-server video push</w:t>
      </w:r>
    </w:p>
    <w:p w14:paraId="45BBDE2F" w14:textId="77777777" w:rsidR="00A90238" w:rsidRDefault="00A90238" w:rsidP="00A90238">
      <w:pPr>
        <w:pStyle w:val="B1"/>
      </w:pPr>
      <w:r>
        <w:t>1.</w:t>
      </w:r>
      <w:r>
        <w:tab/>
        <w:t>MCVideo user on MCVideo client 1 initiates the push of a video to the server and sends an MCVideo push to server request to the MCVideo server. The request contains an SDP offer with media.</w:t>
      </w:r>
    </w:p>
    <w:p w14:paraId="53478990" w14:textId="77777777" w:rsidR="00A90238" w:rsidRDefault="00A90238" w:rsidP="00A90238">
      <w:pPr>
        <w:pStyle w:val="B1"/>
      </w:pPr>
      <w:r>
        <w:t>2.</w:t>
      </w:r>
      <w:r>
        <w:tab/>
        <w:t>MCVideo server checks whether MCVideo client 1 is authorized to push a video to the server.</w:t>
      </w:r>
    </w:p>
    <w:p w14:paraId="7A754701" w14:textId="77777777" w:rsidR="00A90238" w:rsidRDefault="00A90238" w:rsidP="00A90238">
      <w:pPr>
        <w:pStyle w:val="B1"/>
      </w:pPr>
      <w:r>
        <w:t>3.</w:t>
      </w:r>
      <w:r>
        <w:tab/>
        <w:t>MCVideo server accepts the push to server request and sends an MCVideo push to server response. The response contains the SDP answer and the URL of the file where the video stream will be recorded.</w:t>
      </w:r>
    </w:p>
    <w:p w14:paraId="0031EE93" w14:textId="77777777" w:rsidR="00A90238" w:rsidRDefault="00A90238" w:rsidP="00A90238">
      <w:pPr>
        <w:pStyle w:val="NO"/>
      </w:pPr>
      <w:r>
        <w:t>NOTE 1:</w:t>
      </w:r>
      <w:r>
        <w:tab/>
        <w:t>Push request and response can include a negotiated maximum duration for the transmission.</w:t>
      </w:r>
    </w:p>
    <w:p w14:paraId="169A1E99" w14:textId="77777777" w:rsidR="00A90238" w:rsidRDefault="00A90238" w:rsidP="00A90238">
      <w:pPr>
        <w:pStyle w:val="B1"/>
      </w:pPr>
      <w:r>
        <w:t>4.</w:t>
      </w:r>
      <w:r>
        <w:tab/>
        <w:t>MCVideo client 1 and MCVideo server have successfully established the media plane and transmission control for the video stream.</w:t>
      </w:r>
    </w:p>
    <w:p w14:paraId="319498F8" w14:textId="77777777" w:rsidR="00A90238" w:rsidRDefault="00A90238" w:rsidP="00A90238">
      <w:pPr>
        <w:pStyle w:val="B1"/>
      </w:pPr>
      <w:r>
        <w:t>5.</w:t>
      </w:r>
      <w:r>
        <w:tab/>
        <w:t>Video stream is transmitted from MCVideo client 1 to MCVideo server. The MCVideo server records the stream to the file whose URL has been given in the MCVideo push to server response.</w:t>
      </w:r>
    </w:p>
    <w:p w14:paraId="2CBD2B95" w14:textId="77777777" w:rsidR="00A90238" w:rsidRDefault="00A90238" w:rsidP="00A90238">
      <w:pPr>
        <w:pStyle w:val="NO"/>
      </w:pPr>
      <w:r>
        <w:t>NOTE 2:</w:t>
      </w:r>
      <w:r>
        <w:tab/>
        <w:t>Notifications of new media availability can be sent by the initiating MCVideo user or by the MCVideo server using the URL received in the MCVideo push to server response.</w:t>
      </w:r>
    </w:p>
    <w:p w14:paraId="703DB5BD" w14:textId="77777777" w:rsidR="00A90238" w:rsidRDefault="00A90238" w:rsidP="00A90238">
      <w:pPr>
        <w:pStyle w:val="NO"/>
      </w:pPr>
      <w:r>
        <w:t>NOTE 3:</w:t>
      </w:r>
      <w:r>
        <w:tab/>
        <w:t>MCVideo clients which receive the notification can initiate a pull of the video stream from the server using the URL provided in the notification, at their convenience, using the procedure defined in subclause </w:t>
      </w:r>
      <w:r>
        <w:rPr>
          <w:lang w:eastAsia="zh-CN"/>
        </w:rPr>
        <w:t>7</w:t>
      </w:r>
      <w:r>
        <w:t>.3</w:t>
      </w:r>
      <w:r>
        <w:rPr>
          <w:lang w:eastAsia="zh-CN"/>
        </w:rPr>
        <w:t>.2.4</w:t>
      </w:r>
      <w:r>
        <w:t>.</w:t>
      </w:r>
      <w:r>
        <w:rPr>
          <w:lang w:eastAsia="zh-CN"/>
        </w:rPr>
        <w:t>2</w:t>
      </w:r>
      <w:r>
        <w:t>.</w:t>
      </w:r>
    </w:p>
    <w:p w14:paraId="0A71FFDC" w14:textId="77777777" w:rsidR="00A90238" w:rsidRDefault="00A90238" w:rsidP="00A90238">
      <w:pPr>
        <w:pStyle w:val="B1"/>
      </w:pPr>
      <w:r>
        <w:t>6.</w:t>
      </w:r>
      <w:r>
        <w:tab/>
        <w:t>MCVideo user on MCVideo client 1, or MCVideo client 1 based on pre-defined criteria (e.g. duration), stops the video push to the server and sends an MCVideo push to server complete request.</w:t>
      </w:r>
    </w:p>
    <w:p w14:paraId="5271597C" w14:textId="77777777" w:rsidR="00A90238" w:rsidRDefault="00A90238" w:rsidP="00A90238">
      <w:pPr>
        <w:pStyle w:val="B1"/>
      </w:pPr>
      <w:r>
        <w:t>7.</w:t>
      </w:r>
      <w:r>
        <w:tab/>
        <w:t>MCVideo server acknowledges the end of the communication.</w:t>
      </w:r>
    </w:p>
    <w:p w14:paraId="6182DD96" w14:textId="77777777" w:rsidR="00A90238" w:rsidRPr="00C34ACE" w:rsidRDefault="00A90238" w:rsidP="00A90238">
      <w:pPr>
        <w:pStyle w:val="NO"/>
      </w:pPr>
      <w:r>
        <w:t>NOTE 4:</w:t>
      </w:r>
      <w:r>
        <w:tab/>
        <w:t>Alternatively, based on internal criteria (e.g. maximum duration of the recorded video), the MCVideo server can end the transmission.</w:t>
      </w:r>
    </w:p>
    <w:p w14:paraId="747BA0C6" w14:textId="77777777" w:rsidR="00A90238" w:rsidRDefault="00A90238" w:rsidP="00A90238">
      <w:pPr>
        <w:pStyle w:val="Heading4"/>
        <w:rPr>
          <w:lang w:eastAsia="zh-CN"/>
        </w:rPr>
      </w:pPr>
      <w:bookmarkStart w:id="735" w:name="_Toc154701560"/>
      <w:r>
        <w:rPr>
          <w:rFonts w:hint="eastAsia"/>
          <w:lang w:eastAsia="zh-CN"/>
        </w:rPr>
        <w:lastRenderedPageBreak/>
        <w:t>7</w:t>
      </w:r>
      <w:r>
        <w:t>.</w:t>
      </w:r>
      <w:r>
        <w:rPr>
          <w:lang w:eastAsia="zh-CN"/>
        </w:rPr>
        <w:t>4.2.5</w:t>
      </w:r>
      <w:r>
        <w:tab/>
        <w:t>Remotely initiated</w:t>
      </w:r>
      <w:r>
        <w:rPr>
          <w:lang w:eastAsia="zh-CN"/>
        </w:rPr>
        <w:t xml:space="preserve"> video push</w:t>
      </w:r>
      <w:bookmarkEnd w:id="735"/>
    </w:p>
    <w:p w14:paraId="45D3D19A" w14:textId="77777777" w:rsidR="00A90238" w:rsidRDefault="00A90238" w:rsidP="00A90238">
      <w:pPr>
        <w:pStyle w:val="Heading5"/>
        <w:rPr>
          <w:lang w:eastAsia="zh-CN"/>
        </w:rPr>
      </w:pPr>
      <w:bookmarkStart w:id="736" w:name="_Toc154701561"/>
      <w:r>
        <w:rPr>
          <w:rFonts w:hint="eastAsia"/>
          <w:lang w:eastAsia="zh-CN"/>
        </w:rPr>
        <w:t>7</w:t>
      </w:r>
      <w:r>
        <w:t>.</w:t>
      </w:r>
      <w:r>
        <w:rPr>
          <w:lang w:eastAsia="zh-CN"/>
        </w:rPr>
        <w:t>4.2.5</w:t>
      </w:r>
      <w:r>
        <w:t>.</w:t>
      </w:r>
      <w:r>
        <w:rPr>
          <w:rFonts w:hint="eastAsia"/>
          <w:lang w:eastAsia="zh-CN"/>
        </w:rPr>
        <w:t>1</w:t>
      </w:r>
      <w:r>
        <w:tab/>
        <w:t>General</w:t>
      </w:r>
      <w:bookmarkEnd w:id="736"/>
    </w:p>
    <w:p w14:paraId="6A1CDC95" w14:textId="77777777" w:rsidR="00A90238" w:rsidRDefault="00A90238" w:rsidP="00A90238">
      <w:pPr>
        <w:rPr>
          <w:lang w:eastAsia="zh-CN"/>
        </w:rPr>
      </w:pPr>
      <w:r>
        <w:rPr>
          <w:lang w:eastAsia="zh-CN"/>
        </w:rPr>
        <w:t>Remotely initiated</w:t>
      </w:r>
      <w:r>
        <w:rPr>
          <w:rFonts w:hint="eastAsia"/>
          <w:lang w:eastAsia="zh-CN"/>
        </w:rPr>
        <w:t xml:space="preserve"> video pu</w:t>
      </w:r>
      <w:r>
        <w:rPr>
          <w:lang w:eastAsia="zh-CN"/>
        </w:rPr>
        <w:t>sh</w:t>
      </w:r>
      <w:r>
        <w:rPr>
          <w:rFonts w:hint="eastAsia"/>
          <w:lang w:eastAsia="zh-CN"/>
        </w:rPr>
        <w:t xml:space="preserve"> is a </w:t>
      </w:r>
      <w:r>
        <w:rPr>
          <w:lang w:eastAsia="zh-CN"/>
        </w:rPr>
        <w:t>private call remotely initiated by a user that only allows a source user to transmit video to a destination, and the private call ends when the video transmission is completed or released by the authorized user who remotely initiated video push call.</w:t>
      </w:r>
    </w:p>
    <w:p w14:paraId="70471F96" w14:textId="77777777" w:rsidR="00A90238" w:rsidRDefault="00A90238" w:rsidP="00A90238">
      <w:pPr>
        <w:pStyle w:val="Heading5"/>
        <w:rPr>
          <w:lang w:eastAsia="zh-CN"/>
        </w:rPr>
      </w:pPr>
      <w:bookmarkStart w:id="737" w:name="_Toc154701562"/>
      <w:r>
        <w:rPr>
          <w:rFonts w:hint="eastAsia"/>
          <w:lang w:eastAsia="zh-CN"/>
        </w:rPr>
        <w:t>7</w:t>
      </w:r>
      <w:r>
        <w:t>.</w:t>
      </w:r>
      <w:r>
        <w:rPr>
          <w:lang w:eastAsia="zh-CN"/>
        </w:rPr>
        <w:t>4.2.5</w:t>
      </w:r>
      <w:r>
        <w:t>.</w:t>
      </w:r>
      <w:r>
        <w:rPr>
          <w:lang w:eastAsia="zh-CN"/>
        </w:rPr>
        <w:t>2</w:t>
      </w:r>
      <w:r>
        <w:tab/>
        <w:t>Remotely initiated video push – call setup</w:t>
      </w:r>
      <w:bookmarkEnd w:id="737"/>
    </w:p>
    <w:p w14:paraId="7393A71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an </w:t>
      </w:r>
      <w:r>
        <w:rPr>
          <w:lang w:val="en-US" w:eastAsia="zh-CN"/>
        </w:rPr>
        <w:t xml:space="preserve">remotely initiated video push call </w:t>
      </w:r>
      <w:r>
        <w:rPr>
          <w:lang w:val="en-US"/>
        </w:rPr>
        <w:t>from source</w:t>
      </w:r>
      <w:r w:rsidRPr="00AB5FED">
        <w:rPr>
          <w:lang w:val="en-US"/>
        </w:rPr>
        <w:t xml:space="preserve"> </w:t>
      </w:r>
      <w:r>
        <w:rPr>
          <w:rFonts w:hint="eastAsia"/>
          <w:lang w:val="en-US" w:eastAsia="zh-CN"/>
        </w:rPr>
        <w:t>MCVideo</w:t>
      </w:r>
      <w:r w:rsidRPr="00AB5FED">
        <w:rPr>
          <w:lang w:val="en-US"/>
        </w:rPr>
        <w:t xml:space="preserve"> user</w:t>
      </w:r>
      <w:r>
        <w:rPr>
          <w:lang w:val="en-US"/>
        </w:rPr>
        <w:t xml:space="preserve"> to a destination MCVideo user</w:t>
      </w:r>
      <w:r w:rsidRPr="00AB5FED">
        <w:rPr>
          <w:lang w:val="en-US"/>
        </w:rPr>
        <w:t xml:space="preserve">. </w:t>
      </w:r>
      <w:r>
        <w:rPr>
          <w:lang w:val="en-US"/>
        </w:rPr>
        <w:t>Only the source user is allowed to transmit video to the destination user.</w:t>
      </w:r>
    </w:p>
    <w:p w14:paraId="027D0E79"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establishment of </w:t>
      </w:r>
      <w:r>
        <w:rPr>
          <w:rFonts w:hint="eastAsia"/>
          <w:lang w:val="en-US" w:eastAsia="zh-CN"/>
        </w:rPr>
        <w:t>MCVideo</w:t>
      </w:r>
      <w:r w:rsidRPr="00AB5FED">
        <w:rPr>
          <w:lang w:val="en-US"/>
        </w:rPr>
        <w:t xml:space="preserve"> private call </w:t>
      </w:r>
      <w:r>
        <w:rPr>
          <w:lang w:val="en-US"/>
        </w:rPr>
        <w:t>between the source and destination MCVideo users.</w:t>
      </w:r>
    </w:p>
    <w:p w14:paraId="12A0DC9A" w14:textId="77777777" w:rsidR="00A90238" w:rsidRPr="00AB5FED" w:rsidRDefault="00A90238" w:rsidP="00A90238">
      <w:pPr>
        <w:pStyle w:val="TH"/>
        <w:rPr>
          <w:lang w:eastAsia="zh-CN"/>
        </w:rPr>
      </w:pPr>
      <w:r>
        <w:object w:dxaOrig="10248" w:dyaOrig="5004" w14:anchorId="230B688E">
          <v:shape id="_x0000_i1063" type="#_x0000_t75" style="width:481.65pt;height:236.05pt" o:ole="">
            <v:imagedata r:id="rId87" o:title=""/>
          </v:shape>
          <o:OLEObject Type="Embed" ProgID="Visio.Drawing.15" ShapeID="_x0000_i1063" DrawAspect="Content" ObjectID="_1765314973" r:id="rId88"/>
        </w:object>
      </w:r>
    </w:p>
    <w:p w14:paraId="403BAC9B" w14:textId="77777777" w:rsidR="00A90238" w:rsidRPr="00AB5FED" w:rsidRDefault="00A90238" w:rsidP="00A90238">
      <w:pPr>
        <w:pStyle w:val="TF"/>
      </w:pPr>
      <w:r w:rsidRPr="00AB5FED">
        <w:t>Figure </w:t>
      </w:r>
      <w:r>
        <w:t>7</w:t>
      </w:r>
      <w:r w:rsidRPr="00AB5FED">
        <w:t>.</w:t>
      </w:r>
      <w:r>
        <w:t>4.2</w:t>
      </w:r>
      <w:r w:rsidRPr="00AB5FED">
        <w:t>.</w:t>
      </w:r>
      <w:r>
        <w:t>5.2-1: Remotely initiated video push – call setup</w:t>
      </w:r>
    </w:p>
    <w:p w14:paraId="4C598AAD"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remote video push from MCVideo client 1 to MCVideo client 2, by sending a remote video push request to the MCVideo server </w:t>
      </w:r>
      <w:r w:rsidRPr="00AB5FED">
        <w:t xml:space="preserve">for establishing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 (MCVideo client 1) and destination (MCVideo client 2)</w:t>
      </w:r>
      <w:r w:rsidRPr="00AB5FED">
        <w:t xml:space="preserve"> user</w:t>
      </w:r>
      <w:r>
        <w:t xml:space="preserve">s </w:t>
      </w:r>
    </w:p>
    <w:p w14:paraId="2229FCEB"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remotely initiate video push call between the source user and the destination user. MCVideo server also checks if there is any on-going call between the source user and the destination user.</w:t>
      </w:r>
    </w:p>
    <w:p w14:paraId="3FD896B1" w14:textId="77777777" w:rsidR="00A90238" w:rsidRPr="00AB5FED" w:rsidRDefault="00A90238" w:rsidP="00A90238">
      <w:pPr>
        <w:pStyle w:val="B1"/>
      </w:pPr>
      <w:r>
        <w:t>3</w:t>
      </w:r>
      <w:r w:rsidRPr="00AB5FED">
        <w:t>.</w:t>
      </w:r>
      <w:r w:rsidRPr="00AB5FED">
        <w:tab/>
      </w:r>
      <w:r>
        <w:t xml:space="preserve">If MCVideo client 3 is authorized and there is no on-ongoing private call between source user and destination user, the </w:t>
      </w:r>
      <w:r>
        <w:rPr>
          <w:rFonts w:hint="eastAsia"/>
          <w:lang w:val="en-US" w:eastAsia="zh-CN"/>
        </w:rPr>
        <w:t>MCVideo</w:t>
      </w:r>
      <w:r w:rsidRPr="00AB5FED">
        <w:t xml:space="preserve"> server </w:t>
      </w:r>
      <w:r>
        <w:t>sends the remote video push request message to MCVideo client 1 including the information of MCVideo ID of source and destination users</w:t>
      </w:r>
      <w:r w:rsidRPr="00AB5FED">
        <w:t>.</w:t>
      </w:r>
    </w:p>
    <w:p w14:paraId="7319DD8A"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request</w:t>
      </w:r>
      <w:r w:rsidRPr="00AB5FED">
        <w:t xml:space="preserve"> and </w:t>
      </w:r>
      <w:r>
        <w:t>establishes a one-to-one video push call between MCVideo client 1 and MCVideo client 2 as described in the subclause 7.4.2.3.2. The video is transmitted from MCVideo client 1 to MCVideo Client 2.</w:t>
      </w:r>
    </w:p>
    <w:p w14:paraId="4254DDC9" w14:textId="77777777" w:rsidR="00A90238" w:rsidRDefault="00A90238" w:rsidP="00A90238">
      <w:pPr>
        <w:pStyle w:val="B1"/>
      </w:pPr>
      <w:r>
        <w:t>5.</w:t>
      </w:r>
      <w:r>
        <w:tab/>
        <w:t>The MCVideo client 1 sends a remote video push response message to MCVideo server indicating success or failure of call establishment between MCVideo client 1 and MCVideo client 2.</w:t>
      </w:r>
    </w:p>
    <w:p w14:paraId="4CCD3C2A" w14:textId="77777777" w:rsidR="00A90238" w:rsidRDefault="00A90238" w:rsidP="00A90238">
      <w:pPr>
        <w:pStyle w:val="B1"/>
      </w:pPr>
      <w:r>
        <w:lastRenderedPageBreak/>
        <w:t>6.</w:t>
      </w:r>
      <w:r>
        <w:tab/>
        <w:t xml:space="preserve">Upon receiving the remote video push </w:t>
      </w:r>
      <w:r w:rsidRPr="00AB5FED">
        <w:t xml:space="preserve">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success </w:t>
      </w:r>
      <w:r>
        <w:t xml:space="preserve">or failure of the </w:t>
      </w:r>
      <w:r w:rsidRPr="00AB5FED">
        <w:t>call establishment</w:t>
      </w:r>
      <w:r>
        <w:t xml:space="preserve"> by sending a remote video push response message.</w:t>
      </w:r>
    </w:p>
    <w:p w14:paraId="7889F06B" w14:textId="77777777" w:rsidR="00A90238" w:rsidRPr="00AB5FED" w:rsidRDefault="00A90238" w:rsidP="00A90238">
      <w:pPr>
        <w:pStyle w:val="NO"/>
      </w:pPr>
      <w:r>
        <w:t>NOTE:</w:t>
      </w:r>
      <w:r>
        <w:tab/>
        <w:t>Steps 5 and 6 can occur before step 4.</w:t>
      </w:r>
    </w:p>
    <w:p w14:paraId="5ED93EEB" w14:textId="77777777" w:rsidR="00A90238" w:rsidRDefault="00A90238" w:rsidP="00A90238">
      <w:pPr>
        <w:pStyle w:val="Heading5"/>
        <w:rPr>
          <w:lang w:eastAsia="zh-CN"/>
        </w:rPr>
      </w:pPr>
      <w:bookmarkStart w:id="738" w:name="_Toc154701563"/>
      <w:r>
        <w:rPr>
          <w:rFonts w:hint="eastAsia"/>
          <w:lang w:eastAsia="zh-CN"/>
        </w:rPr>
        <w:t>7</w:t>
      </w:r>
      <w:r>
        <w:t>.</w:t>
      </w:r>
      <w:r>
        <w:rPr>
          <w:lang w:eastAsia="zh-CN"/>
        </w:rPr>
        <w:t>4.2.5</w:t>
      </w:r>
      <w:r>
        <w:t>.</w:t>
      </w:r>
      <w:r>
        <w:rPr>
          <w:lang w:eastAsia="zh-CN"/>
        </w:rPr>
        <w:t>3</w:t>
      </w:r>
      <w:r>
        <w:tab/>
        <w:t>Remotely initiated video push – call release by authorized user</w:t>
      </w:r>
      <w:bookmarkEnd w:id="738"/>
    </w:p>
    <w:p w14:paraId="4F4F959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w:t>
      </w:r>
      <w:r>
        <w:rPr>
          <w:lang w:val="en-US"/>
        </w:rPr>
        <w:t>releasing</w:t>
      </w:r>
      <w:r w:rsidRPr="00AB5FED">
        <w:rPr>
          <w:lang w:val="en-US"/>
        </w:rPr>
        <w:t xml:space="preserve"> an </w:t>
      </w:r>
      <w:r>
        <w:rPr>
          <w:lang w:val="en-US" w:eastAsia="zh-CN"/>
        </w:rPr>
        <w:t>remotely initiated video push call</w:t>
      </w:r>
      <w:r>
        <w:rPr>
          <w:lang w:val="en-US"/>
        </w:rPr>
        <w:t>.</w:t>
      </w:r>
    </w:p>
    <w:p w14:paraId="3B298723"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w:t>
      </w:r>
      <w:r>
        <w:rPr>
          <w:lang w:val="en-US"/>
        </w:rPr>
        <w:t>3</w:t>
      </w:r>
      <w:r w:rsidRPr="00AB5FED">
        <w:rPr>
          <w:lang w:val="en-US"/>
        </w:rPr>
        <w:t xml:space="preserve">-1 are the basic signalling control plane procedures for the </w:t>
      </w:r>
      <w:r>
        <w:rPr>
          <w:rFonts w:hint="eastAsia"/>
          <w:lang w:val="en-US" w:eastAsia="zh-CN"/>
        </w:rPr>
        <w:t>MCVideo</w:t>
      </w:r>
      <w:r w:rsidRPr="00AB5FED">
        <w:rPr>
          <w:lang w:val="en-US"/>
        </w:rPr>
        <w:t xml:space="preserve"> client </w:t>
      </w:r>
      <w:r>
        <w:rPr>
          <w:lang w:val="en-US"/>
        </w:rPr>
        <w:t xml:space="preserve">releasing the remotely initiated video push </w:t>
      </w:r>
      <w:r w:rsidRPr="00AB5FED">
        <w:rPr>
          <w:lang w:val="en-US"/>
        </w:rPr>
        <w:t xml:space="preserve">call </w:t>
      </w:r>
      <w:r>
        <w:rPr>
          <w:lang w:val="en-US"/>
        </w:rPr>
        <w:t>between the source and destination users</w:t>
      </w:r>
      <w:r w:rsidRPr="00AB5FED">
        <w:rPr>
          <w:lang w:val="en-US"/>
        </w:rPr>
        <w:t>.</w:t>
      </w:r>
    </w:p>
    <w:p w14:paraId="43320AAE" w14:textId="77777777" w:rsidR="00A90238" w:rsidRPr="00AB5FED" w:rsidRDefault="00A90238" w:rsidP="00A90238">
      <w:pPr>
        <w:pStyle w:val="TH"/>
        <w:rPr>
          <w:lang w:eastAsia="zh-CN"/>
        </w:rPr>
      </w:pPr>
      <w:r>
        <w:object w:dxaOrig="10248" w:dyaOrig="5004" w14:anchorId="07B6E11D">
          <v:shape id="_x0000_i1064" type="#_x0000_t75" style="width:481.65pt;height:236.05pt" o:ole="">
            <v:imagedata r:id="rId89" o:title=""/>
          </v:shape>
          <o:OLEObject Type="Embed" ProgID="Visio.Drawing.15" ShapeID="_x0000_i1064" DrawAspect="Content" ObjectID="_1765314974" r:id="rId90"/>
        </w:object>
      </w:r>
    </w:p>
    <w:p w14:paraId="71D07B31" w14:textId="77777777" w:rsidR="00A90238" w:rsidRPr="00AB5FED" w:rsidRDefault="00A90238" w:rsidP="00A90238">
      <w:pPr>
        <w:pStyle w:val="TF"/>
      </w:pPr>
      <w:r w:rsidRPr="00AB5FED">
        <w:t>Figure </w:t>
      </w:r>
      <w:r>
        <w:t>7</w:t>
      </w:r>
      <w:r w:rsidRPr="00AB5FED">
        <w:t>.</w:t>
      </w:r>
      <w:r>
        <w:t>4.2</w:t>
      </w:r>
      <w:r w:rsidRPr="00AB5FED">
        <w:t>.</w:t>
      </w:r>
      <w:r>
        <w:t>5.3-1: Remotely initiated video push – call release by authorized user</w:t>
      </w:r>
    </w:p>
    <w:p w14:paraId="6612F9A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release of remotely initiated video push call between MCVideo client 1 and MCVideo client 2, by sending a remote video push release request to the MCVideo server </w:t>
      </w:r>
      <w:r w:rsidRPr="00AB5FED">
        <w:t xml:space="preserve">for </w:t>
      </w:r>
      <w:r>
        <w:t>releasing</w:t>
      </w:r>
      <w:r w:rsidRPr="00AB5FED">
        <w:t xml:space="preserve">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w:t>
      </w:r>
      <w:r>
        <w:t xml:space="preserve">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w:t>
      </w:r>
      <w:r w:rsidRPr="00AB5FED">
        <w:t xml:space="preserve"> user</w:t>
      </w:r>
      <w:r>
        <w:t xml:space="preserve"> (MCVideo client 1) and destination user (MCVideo client 2). </w:t>
      </w:r>
    </w:p>
    <w:p w14:paraId="0100DA22"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release</w:t>
      </w:r>
      <w:r w:rsidRPr="00AB5FED">
        <w:t xml:space="preserve"> the </w:t>
      </w:r>
      <w:r>
        <w:t>remotely initiated video push</w:t>
      </w:r>
      <w:r w:rsidRPr="00AB5FED">
        <w:t xml:space="preserve"> call</w:t>
      </w:r>
      <w:r>
        <w:t xml:space="preserve"> between MCVideo client 1 and MCVideo client 2</w:t>
      </w:r>
      <w:r w:rsidRPr="00AB5FED">
        <w:t xml:space="preserve">, and </w:t>
      </w:r>
      <w:r>
        <w:t>whether there is any on-going one-to-one video push call between MCVideo client 1 and MCVideo client 2.</w:t>
      </w:r>
    </w:p>
    <w:p w14:paraId="18BD08FF" w14:textId="77777777" w:rsidR="00A90238" w:rsidRPr="00AB5FED" w:rsidRDefault="00A90238" w:rsidP="00A90238">
      <w:pPr>
        <w:pStyle w:val="B1"/>
      </w:pPr>
      <w:r>
        <w:t>3</w:t>
      </w:r>
      <w:r w:rsidRPr="00AB5FED">
        <w:t>.</w:t>
      </w:r>
      <w:r w:rsidRPr="00AB5FED">
        <w:tab/>
      </w:r>
      <w:r>
        <w:t>MCVideo server sends the remote video push release request to MCVideo client 1 for releasing the on-going one-to-one video push call between MCVideo client 1 and MCVideo client 2.</w:t>
      </w:r>
    </w:p>
    <w:p w14:paraId="270ECC6C"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release request and performs the release procedure for the one-to-one video push call between MCVideo client 1 and MCVideo client 2 as described in the subclause 7.4.2.3.3.</w:t>
      </w:r>
    </w:p>
    <w:p w14:paraId="7DC50989" w14:textId="77777777" w:rsidR="00A90238" w:rsidRDefault="00A90238" w:rsidP="00A90238">
      <w:pPr>
        <w:pStyle w:val="B1"/>
      </w:pPr>
      <w:r>
        <w:t>5.</w:t>
      </w:r>
      <w:r>
        <w:tab/>
        <w:t>The MCVideo client 1 sends a remote video push release response to the MCVideo server indicating the release of the one-to-one video push call between MCVideo client 1 and MCVideo client 2.</w:t>
      </w:r>
    </w:p>
    <w:p w14:paraId="0B0BBB1B" w14:textId="77777777" w:rsidR="00A90238" w:rsidRPr="00AB5FED" w:rsidRDefault="00A90238" w:rsidP="00A90238">
      <w:pPr>
        <w:pStyle w:val="B1"/>
      </w:pPr>
      <w:r>
        <w:t>6</w:t>
      </w:r>
      <w:r w:rsidRPr="00AB5FED">
        <w:t>.</w:t>
      </w:r>
      <w:r w:rsidRPr="00AB5FED">
        <w:tab/>
        <w:t xml:space="preserve">Upon receiving the </w:t>
      </w:r>
      <w:r>
        <w:t xml:space="preserve">remote </w:t>
      </w:r>
      <w:r>
        <w:rPr>
          <w:lang w:val="en-US" w:eastAsia="zh-CN"/>
        </w:rPr>
        <w:t>video push release</w:t>
      </w:r>
      <w:r w:rsidRPr="00AB5FED">
        <w:t xml:space="preserve"> 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w:t>
      </w:r>
      <w:r>
        <w:t>the</w:t>
      </w:r>
      <w:r w:rsidRPr="00AB5FED">
        <w:t xml:space="preserve"> </w:t>
      </w:r>
      <w:r>
        <w:t xml:space="preserve">one-to-one video push </w:t>
      </w:r>
      <w:r w:rsidRPr="00AB5FED">
        <w:t xml:space="preserve">call </w:t>
      </w:r>
      <w:r>
        <w:t>release by sending a remote video push release response message.</w:t>
      </w:r>
    </w:p>
    <w:p w14:paraId="5C15AD16" w14:textId="77777777" w:rsidR="00A90238" w:rsidRPr="00AB5FED" w:rsidRDefault="00A90238" w:rsidP="00A90238">
      <w:pPr>
        <w:pStyle w:val="NO"/>
      </w:pPr>
      <w:r>
        <w:t>NOTE:</w:t>
      </w:r>
      <w:r>
        <w:tab/>
        <w:t>Steps 5 and 6 can occur before step 4.</w:t>
      </w:r>
    </w:p>
    <w:p w14:paraId="469DFA43" w14:textId="77777777" w:rsidR="00A90238" w:rsidRPr="00AD7C25" w:rsidRDefault="00A90238" w:rsidP="00A90238">
      <w:pPr>
        <w:rPr>
          <w:noProof/>
          <w:lang w:val="en-US"/>
        </w:rPr>
      </w:pPr>
    </w:p>
    <w:p w14:paraId="3596AAF1" w14:textId="77777777" w:rsidR="00A90238" w:rsidRDefault="00A90238" w:rsidP="00A90238">
      <w:pPr>
        <w:pStyle w:val="Heading4"/>
        <w:rPr>
          <w:lang w:eastAsia="zh-CN"/>
        </w:rPr>
      </w:pPr>
      <w:bookmarkStart w:id="739" w:name="_Toc154701564"/>
      <w:r>
        <w:rPr>
          <w:rFonts w:hint="eastAsia"/>
          <w:lang w:eastAsia="zh-CN"/>
        </w:rPr>
        <w:lastRenderedPageBreak/>
        <w:t>7</w:t>
      </w:r>
      <w:r>
        <w:t>.</w:t>
      </w:r>
      <w:r>
        <w:rPr>
          <w:lang w:eastAsia="zh-CN"/>
        </w:rPr>
        <w:t>4.2.6</w:t>
      </w:r>
      <w:r>
        <w:tab/>
        <w:t>Remotely initiated video push to group</w:t>
      </w:r>
      <w:bookmarkEnd w:id="739"/>
    </w:p>
    <w:p w14:paraId="7028A7C7" w14:textId="77777777" w:rsidR="00A90238" w:rsidRDefault="00A90238" w:rsidP="00A90238">
      <w:pPr>
        <w:pStyle w:val="Heading5"/>
        <w:rPr>
          <w:lang w:eastAsia="zh-CN"/>
        </w:rPr>
      </w:pPr>
      <w:bookmarkStart w:id="740" w:name="_Toc154701565"/>
      <w:r>
        <w:rPr>
          <w:rFonts w:hint="eastAsia"/>
          <w:lang w:eastAsia="zh-CN"/>
        </w:rPr>
        <w:t>7</w:t>
      </w:r>
      <w:r>
        <w:t>.</w:t>
      </w:r>
      <w:r>
        <w:rPr>
          <w:lang w:eastAsia="zh-CN"/>
        </w:rPr>
        <w:t>4.2.6</w:t>
      </w:r>
      <w:r>
        <w:t>.</w:t>
      </w:r>
      <w:r>
        <w:rPr>
          <w:rFonts w:hint="eastAsia"/>
          <w:lang w:eastAsia="zh-CN"/>
        </w:rPr>
        <w:t>1</w:t>
      </w:r>
      <w:r>
        <w:tab/>
        <w:t>General</w:t>
      </w:r>
      <w:bookmarkEnd w:id="740"/>
    </w:p>
    <w:p w14:paraId="62B98164" w14:textId="77777777" w:rsidR="00A90238" w:rsidRDefault="00A90238" w:rsidP="00A90238">
      <w:pPr>
        <w:rPr>
          <w:lang w:eastAsia="zh-CN"/>
        </w:rPr>
      </w:pPr>
      <w:r>
        <w:rPr>
          <w:lang w:eastAsia="zh-CN"/>
        </w:rPr>
        <w:t>Remotely initiated v</w:t>
      </w:r>
      <w:r>
        <w:rPr>
          <w:rFonts w:hint="eastAsia"/>
          <w:lang w:eastAsia="zh-CN"/>
        </w:rPr>
        <w:t xml:space="preserve">ideo </w:t>
      </w:r>
      <w:r>
        <w:rPr>
          <w:lang w:eastAsia="zh-CN"/>
        </w:rPr>
        <w:t>push to group</w:t>
      </w:r>
      <w:r>
        <w:rPr>
          <w:rFonts w:hint="eastAsia"/>
          <w:lang w:eastAsia="zh-CN"/>
        </w:rPr>
        <w:t xml:space="preserve"> is a </w:t>
      </w:r>
      <w:r>
        <w:rPr>
          <w:lang w:eastAsia="zh-CN"/>
        </w:rPr>
        <w:t>type of broadcast group call that only allows the originating user to remotely request a source user to transmit video to the group, and the group call ends when the video transmission is completed or the authorized user releases the remotely initiated video push to group call.</w:t>
      </w:r>
    </w:p>
    <w:p w14:paraId="01A5BC2A" w14:textId="77777777" w:rsidR="00A90238" w:rsidRDefault="00A90238" w:rsidP="00A90238">
      <w:pPr>
        <w:pStyle w:val="Heading5"/>
        <w:rPr>
          <w:lang w:eastAsia="zh-CN"/>
        </w:rPr>
      </w:pPr>
      <w:bookmarkStart w:id="741" w:name="_Toc154701566"/>
      <w:r>
        <w:rPr>
          <w:rFonts w:hint="eastAsia"/>
          <w:lang w:eastAsia="zh-CN"/>
        </w:rPr>
        <w:t>7</w:t>
      </w:r>
      <w:r>
        <w:t>.</w:t>
      </w:r>
      <w:r>
        <w:rPr>
          <w:lang w:eastAsia="zh-CN"/>
        </w:rPr>
        <w:t>4.2.6</w:t>
      </w:r>
      <w:r>
        <w:t>.</w:t>
      </w:r>
      <w:r>
        <w:rPr>
          <w:lang w:eastAsia="zh-CN"/>
        </w:rPr>
        <w:t>2</w:t>
      </w:r>
      <w:r>
        <w:tab/>
        <w:t>Remotely initiated video push to group – call setup</w:t>
      </w:r>
      <w:bookmarkEnd w:id="741"/>
    </w:p>
    <w:p w14:paraId="4E303AC6"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w:t>
      </w:r>
      <w:r>
        <w:rPr>
          <w:lang w:val="en-US"/>
        </w:rPr>
        <w:t>video push to group call for transmitting video from a source MCVideo user to the group</w:t>
      </w:r>
      <w:r w:rsidRPr="00AB5FED">
        <w:rPr>
          <w:lang w:val="en-US"/>
        </w:rPr>
        <w:t xml:space="preserve">. </w:t>
      </w:r>
      <w:r>
        <w:rPr>
          <w:lang w:val="en-US"/>
        </w:rPr>
        <w:t>Only the source MCVideo user is allowed to transmit video.</w:t>
      </w:r>
    </w:p>
    <w:p w14:paraId="2B4B9B85"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w:t>
      </w:r>
      <w:r>
        <w:rPr>
          <w:lang w:val="en-US"/>
        </w:rPr>
        <w:t xml:space="preserve">a </w:t>
      </w:r>
      <w:r>
        <w:rPr>
          <w:lang w:val="en-US" w:eastAsia="zh-CN"/>
        </w:rPr>
        <w:t>video push to</w:t>
      </w:r>
      <w:r w:rsidRPr="00AB5FED">
        <w:rPr>
          <w:lang w:val="en-US"/>
        </w:rPr>
        <w:t xml:space="preserve"> </w:t>
      </w:r>
      <w:r>
        <w:rPr>
          <w:lang w:val="en-US"/>
        </w:rPr>
        <w:t>group</w:t>
      </w:r>
      <w:r w:rsidRPr="00AB5FED">
        <w:rPr>
          <w:lang w:val="en-US"/>
        </w:rPr>
        <w:t xml:space="preserve"> call.</w:t>
      </w:r>
    </w:p>
    <w:p w14:paraId="0E99F73D" w14:textId="77777777" w:rsidR="00A90238" w:rsidRDefault="00A90238" w:rsidP="00A90238">
      <w:pPr>
        <w:rPr>
          <w:lang w:val="en-US"/>
        </w:rPr>
      </w:pPr>
      <w:r>
        <w:rPr>
          <w:lang w:val="en-US"/>
        </w:rPr>
        <w:t>Pre-conditions:</w:t>
      </w:r>
    </w:p>
    <w:p w14:paraId="43AEA24C" w14:textId="77777777" w:rsidR="00A90238" w:rsidRDefault="00A90238" w:rsidP="00A90238">
      <w:pPr>
        <w:pStyle w:val="B1"/>
        <w:rPr>
          <w:lang w:val="en-US"/>
        </w:rPr>
      </w:pPr>
      <w:r>
        <w:rPr>
          <w:lang w:val="en-US"/>
        </w:rPr>
        <w:t>1.</w:t>
      </w:r>
      <w:r>
        <w:rPr>
          <w:lang w:val="en-US"/>
        </w:rPr>
        <w:tab/>
        <w:t>MCVideo client 1 and MCVideo client 2 are affiliated members of the group X.</w:t>
      </w:r>
    </w:p>
    <w:p w14:paraId="1D950DDC" w14:textId="77777777" w:rsidR="00A90238" w:rsidRPr="00AB5FED" w:rsidRDefault="00A90238" w:rsidP="00A90238">
      <w:pPr>
        <w:pStyle w:val="B1"/>
      </w:pPr>
      <w:r>
        <w:rPr>
          <w:lang w:val="en-US"/>
        </w:rPr>
        <w:t>2.</w:t>
      </w:r>
      <w:r>
        <w:rPr>
          <w:lang w:val="en-US"/>
        </w:rPr>
        <w:tab/>
        <w:t>The user on MCVideo client 1 is authorized to remotely initiate a video push to group call to enable transmitting the video from the user on MCVideo client 2.</w:t>
      </w:r>
    </w:p>
    <w:p w14:paraId="7A417900" w14:textId="77777777" w:rsidR="00A90238" w:rsidRPr="00AB5FED" w:rsidRDefault="00A90238" w:rsidP="00A90238">
      <w:pPr>
        <w:pStyle w:val="TH"/>
        <w:rPr>
          <w:lang w:eastAsia="zh-CN"/>
        </w:rPr>
      </w:pPr>
      <w:r>
        <w:object w:dxaOrig="7692" w:dyaOrig="4572" w14:anchorId="0DE6BAA1">
          <v:shape id="_x0000_i1065" type="#_x0000_t75" style="width:384.6pt;height:228.3pt" o:ole="">
            <v:imagedata r:id="rId91" o:title=""/>
          </v:shape>
          <o:OLEObject Type="Embed" ProgID="Visio.Drawing.15" ShapeID="_x0000_i1065" DrawAspect="Content" ObjectID="_1765314975" r:id="rId92"/>
        </w:object>
      </w:r>
    </w:p>
    <w:p w14:paraId="3CCBEB2A" w14:textId="77777777" w:rsidR="00A90238" w:rsidRPr="00AB5FED" w:rsidRDefault="00A90238" w:rsidP="00A90238">
      <w:pPr>
        <w:pStyle w:val="TF"/>
      </w:pPr>
      <w:r w:rsidRPr="00AB5FED">
        <w:t>Figure </w:t>
      </w:r>
      <w:r>
        <w:t>7</w:t>
      </w:r>
      <w:r w:rsidRPr="00AB5FED">
        <w:t>.</w:t>
      </w:r>
      <w:r>
        <w:t>4.2</w:t>
      </w:r>
      <w:r w:rsidRPr="00AB5FED">
        <w:t>.</w:t>
      </w:r>
      <w:r>
        <w:t>6.2-1: Remotely initiated video push to group – call setup procedure</w:t>
      </w:r>
    </w:p>
    <w:p w14:paraId="76096EF7"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video push to group from MCVideo client 2, by sending a remote video push request to the MCVideo server.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requested. </w:t>
      </w:r>
    </w:p>
    <w:p w14:paraId="62F2E939"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w:t>
      </w:r>
      <w:r>
        <w:t xml:space="preserve">remotely </w:t>
      </w:r>
      <w:r w:rsidRPr="00AB5FED">
        <w:t xml:space="preserve">initiate </w:t>
      </w:r>
      <w:r>
        <w:t>a</w:t>
      </w:r>
      <w:r w:rsidRPr="00AB5FED">
        <w:t xml:space="preserve"> </w:t>
      </w:r>
      <w:r>
        <w:t>video push to group</w:t>
      </w:r>
      <w:r w:rsidRPr="00AB5FED">
        <w:t xml:space="preserve">, and </w:t>
      </w:r>
      <w:r>
        <w:t>also checks whether MCVideo client 2 is transmitting video in any on-going MCVideo group call on group X. If MCVideo client 2 is already transmitting video to group X then a suitable response is provided in step 6 to MCVideo client 1.</w:t>
      </w:r>
    </w:p>
    <w:p w14:paraId="1BEA1457" w14:textId="77777777" w:rsidR="00A90238" w:rsidRDefault="00A90238" w:rsidP="00A90238">
      <w:pPr>
        <w:pStyle w:val="B1"/>
      </w:pPr>
      <w:r>
        <w:t>3</w:t>
      </w:r>
      <w:r w:rsidRPr="00AB5FED">
        <w:t>.</w:t>
      </w:r>
      <w:r w:rsidRPr="00AB5FED">
        <w:tab/>
      </w:r>
      <w:r>
        <w:t xml:space="preserve">The MCVideo server sends a remote video push request initiated by MCVideo client 1 to MCVideo client 2.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initiated by the source user</w:t>
      </w:r>
      <w:r w:rsidRPr="00AB5FED">
        <w:t xml:space="preserve"> </w:t>
      </w:r>
      <w:r>
        <w:t xml:space="preserve">and </w:t>
      </w:r>
      <w:r w:rsidRPr="00AB5FED">
        <w:t>an SDP offer containing one or more media types</w:t>
      </w:r>
      <w:r>
        <w:t>.</w:t>
      </w:r>
    </w:p>
    <w:p w14:paraId="7E1AFEE8" w14:textId="77777777" w:rsidR="00A90238" w:rsidRDefault="00A90238" w:rsidP="00A90238">
      <w:pPr>
        <w:pStyle w:val="B1"/>
      </w:pPr>
      <w:r>
        <w:lastRenderedPageBreak/>
        <w:t>4.</w:t>
      </w:r>
      <w:r>
        <w:tab/>
        <w:t>MCVideo client 2 initiates a MCVideo broadcast group call on group X. The MCVideo client 2 begins to transmit video to the group X.</w:t>
      </w:r>
    </w:p>
    <w:p w14:paraId="6CB1F80C" w14:textId="77777777" w:rsidR="00A90238" w:rsidRDefault="00A90238" w:rsidP="00A90238">
      <w:pPr>
        <w:pStyle w:val="B1"/>
      </w:pPr>
      <w:r>
        <w:t>5.</w:t>
      </w:r>
      <w:r>
        <w:tab/>
        <w:t>The MCVideo client 2 sends a remote video push response message to MCVideo server indicating success or failure in remotely initiating the video push to group X.</w:t>
      </w:r>
    </w:p>
    <w:p w14:paraId="0285E89D" w14:textId="77777777" w:rsidR="00A90238" w:rsidRDefault="00A90238" w:rsidP="00A90238">
      <w:pPr>
        <w:pStyle w:val="B1"/>
      </w:pPr>
      <w:r>
        <w:t>6.</w:t>
      </w:r>
      <w:r>
        <w:tab/>
        <w:t>The MCVideo server sends a remote video push response message to MCVideo client 1 indicating success or failure in remotely initiating the video push to group X by the MCVideo client 2.</w:t>
      </w:r>
    </w:p>
    <w:p w14:paraId="66397313" w14:textId="77777777" w:rsidR="00A90238" w:rsidRDefault="00A90238" w:rsidP="00A90238">
      <w:pPr>
        <w:pStyle w:val="NO"/>
      </w:pPr>
      <w:r>
        <w:t>NOTE:</w:t>
      </w:r>
      <w:r>
        <w:tab/>
        <w:t>Steps 5 and 6 can occur before step 4.</w:t>
      </w:r>
    </w:p>
    <w:p w14:paraId="450087E8" w14:textId="77777777" w:rsidR="00A90238" w:rsidRDefault="00A90238" w:rsidP="00A90238">
      <w:pPr>
        <w:pStyle w:val="Heading5"/>
        <w:rPr>
          <w:lang w:eastAsia="zh-CN"/>
        </w:rPr>
      </w:pPr>
      <w:bookmarkStart w:id="742" w:name="_Toc154701567"/>
      <w:r>
        <w:rPr>
          <w:rFonts w:hint="eastAsia"/>
          <w:lang w:eastAsia="zh-CN"/>
        </w:rPr>
        <w:t>7</w:t>
      </w:r>
      <w:r>
        <w:t>.</w:t>
      </w:r>
      <w:r>
        <w:rPr>
          <w:lang w:eastAsia="zh-CN"/>
        </w:rPr>
        <w:t>4.2.6</w:t>
      </w:r>
      <w:r>
        <w:t>.</w:t>
      </w:r>
      <w:r>
        <w:rPr>
          <w:lang w:eastAsia="zh-CN"/>
        </w:rPr>
        <w:t>3</w:t>
      </w:r>
      <w:r>
        <w:tab/>
        <w:t>Remotely initiated video push to group – call release by authorized user</w:t>
      </w:r>
      <w:bookmarkEnd w:id="742"/>
    </w:p>
    <w:p w14:paraId="406A9E42"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w:t>
      </w:r>
      <w:r>
        <w:rPr>
          <w:lang w:val="en-US"/>
        </w:rPr>
        <w:t>remotely releasing a video push to group call for ending the video transmission from the source MCVideo user.</w:t>
      </w:r>
    </w:p>
    <w:p w14:paraId="55460EAF"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w:t>
      </w:r>
      <w:r>
        <w:rPr>
          <w:lang w:val="en-US"/>
        </w:rPr>
        <w:t>3</w:t>
      </w:r>
      <w:r w:rsidRPr="00AB5FED">
        <w:rPr>
          <w:lang w:val="en-US"/>
        </w:rPr>
        <w:t xml:space="preserve">-1 are the basic signalling control plane procedures for the </w:t>
      </w:r>
      <w:r>
        <w:rPr>
          <w:rFonts w:hint="eastAsia"/>
          <w:lang w:val="en-US" w:eastAsia="zh-CN"/>
        </w:rPr>
        <w:t>MCVideo</w:t>
      </w:r>
      <w:r w:rsidRPr="00AB5FED">
        <w:rPr>
          <w:lang w:val="en-US"/>
        </w:rPr>
        <w:t xml:space="preserve"> client</w:t>
      </w:r>
      <w:r>
        <w:rPr>
          <w:lang w:val="en-US"/>
        </w:rPr>
        <w:t xml:space="preserve"> remotely releasing</w:t>
      </w:r>
      <w:r w:rsidRPr="00AB5FED">
        <w:rPr>
          <w:lang w:val="en-US"/>
        </w:rPr>
        <w:t xml:space="preserve"> </w:t>
      </w:r>
      <w:r>
        <w:rPr>
          <w:lang w:val="en-US"/>
        </w:rPr>
        <w:t xml:space="preserve">a </w:t>
      </w:r>
      <w:r>
        <w:rPr>
          <w:lang w:val="en-US" w:eastAsia="zh-CN"/>
        </w:rPr>
        <w:t>video push to group call.</w:t>
      </w:r>
    </w:p>
    <w:p w14:paraId="7BAE3F10" w14:textId="77777777" w:rsidR="00A90238" w:rsidRDefault="00A90238" w:rsidP="00A90238">
      <w:pPr>
        <w:rPr>
          <w:lang w:val="en-US"/>
        </w:rPr>
      </w:pPr>
      <w:r>
        <w:rPr>
          <w:lang w:val="en-US"/>
        </w:rPr>
        <w:t>Pre-condition:</w:t>
      </w:r>
    </w:p>
    <w:p w14:paraId="66B653CD" w14:textId="77777777" w:rsidR="00A90238" w:rsidRDefault="00A90238" w:rsidP="00A90238">
      <w:pPr>
        <w:pStyle w:val="B1"/>
        <w:rPr>
          <w:lang w:val="en-US"/>
        </w:rPr>
      </w:pPr>
      <w:r>
        <w:rPr>
          <w:lang w:val="en-US"/>
        </w:rPr>
        <w:t>-</w:t>
      </w:r>
      <w:r>
        <w:rPr>
          <w:lang w:val="en-US"/>
        </w:rPr>
        <w:tab/>
        <w:t>MCVideo client 1 and MCVideo client 2 are affiliated members of the group X and there is an on-going broadcast group call on group X from MCVideo client 2 remotely initiated by MCVideo client 1 as described in subclause 7.4.2.6.2.</w:t>
      </w:r>
    </w:p>
    <w:p w14:paraId="7BB9DD93" w14:textId="77777777" w:rsidR="00A90238" w:rsidRPr="00AB5FED" w:rsidRDefault="00A90238" w:rsidP="00A90238">
      <w:pPr>
        <w:pStyle w:val="TH"/>
        <w:rPr>
          <w:lang w:eastAsia="zh-CN"/>
        </w:rPr>
      </w:pPr>
      <w:r>
        <w:object w:dxaOrig="7692" w:dyaOrig="4572" w14:anchorId="67926297">
          <v:shape id="_x0000_i1066" type="#_x0000_t75" style="width:384.6pt;height:228.3pt" o:ole="">
            <v:imagedata r:id="rId93" o:title=""/>
          </v:shape>
          <o:OLEObject Type="Embed" ProgID="Visio.Drawing.15" ShapeID="_x0000_i1066" DrawAspect="Content" ObjectID="_1765314976" r:id="rId94"/>
        </w:object>
      </w:r>
    </w:p>
    <w:p w14:paraId="24764525" w14:textId="77777777" w:rsidR="00A90238" w:rsidRPr="00AB5FED" w:rsidRDefault="00A90238" w:rsidP="00A90238">
      <w:pPr>
        <w:pStyle w:val="TF"/>
      </w:pPr>
      <w:r w:rsidRPr="00AB5FED">
        <w:t>Figure </w:t>
      </w:r>
      <w:r>
        <w:t>7</w:t>
      </w:r>
      <w:r w:rsidRPr="00AB5FED">
        <w:t>.</w:t>
      </w:r>
      <w:r>
        <w:t>4.2</w:t>
      </w:r>
      <w:r w:rsidRPr="00AB5FED">
        <w:t>.</w:t>
      </w:r>
      <w:r>
        <w:t>6.3-1: Remotely initiated video push to group – call release by authorized user</w:t>
      </w:r>
    </w:p>
    <w:p w14:paraId="68474FE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release of the video push to group call from MCVideo client 2, by sending a remote video push release request to the MCVideo server.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to be released. </w:t>
      </w:r>
    </w:p>
    <w:p w14:paraId="12D1BC0C"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w:t>
      </w:r>
      <w:r>
        <w:t xml:space="preserve"> remotely</w:t>
      </w:r>
      <w:r w:rsidRPr="00AB5FED">
        <w:t xml:space="preserve"> </w:t>
      </w:r>
      <w:r>
        <w:t>release</w:t>
      </w:r>
      <w:r w:rsidRPr="00AB5FED">
        <w:t xml:space="preserve"> </w:t>
      </w:r>
      <w:r>
        <w:t>a</w:t>
      </w:r>
      <w:r w:rsidRPr="00AB5FED">
        <w:t xml:space="preserve"> </w:t>
      </w:r>
      <w:r>
        <w:t>video push to group call</w:t>
      </w:r>
      <w:r w:rsidRPr="00AB5FED">
        <w:t xml:space="preserve">, and </w:t>
      </w:r>
      <w:r>
        <w:t>also checks whether MCVideo client 2 is transmitting video in an on-going MCVideo group call on group X remotely initiated by MCVideo client 1. If MCVideo client 2 is not transmitting video on group X then a suitable response is provided in step 5 to MCVideo client 1.</w:t>
      </w:r>
    </w:p>
    <w:p w14:paraId="1327CB63" w14:textId="77777777" w:rsidR="00A90238" w:rsidRDefault="00A90238" w:rsidP="00A90238">
      <w:pPr>
        <w:pStyle w:val="B1"/>
      </w:pPr>
      <w:r>
        <w:t>3</w:t>
      </w:r>
      <w:r w:rsidRPr="00AB5FED">
        <w:t>.</w:t>
      </w:r>
      <w:r w:rsidRPr="00AB5FED">
        <w:tab/>
      </w:r>
      <w:r>
        <w:t xml:space="preserve">The MCVideo server sends a remote video push release request initiated by MCVideo client 1 to MCVideo client 2.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released.</w:t>
      </w:r>
    </w:p>
    <w:p w14:paraId="78B26330" w14:textId="77777777" w:rsidR="00A90238" w:rsidRDefault="00A90238" w:rsidP="00A90238">
      <w:pPr>
        <w:pStyle w:val="B1"/>
      </w:pPr>
      <w:r>
        <w:t>4.</w:t>
      </w:r>
      <w:r>
        <w:tab/>
        <w:t>The MCVideo client 2 sends a remote video push release response message to MCVideo server indicating the release of video push to group call.</w:t>
      </w:r>
    </w:p>
    <w:p w14:paraId="6E941A8D" w14:textId="77777777" w:rsidR="00A90238" w:rsidRDefault="00A90238" w:rsidP="00A90238">
      <w:pPr>
        <w:pStyle w:val="B1"/>
      </w:pPr>
      <w:r>
        <w:lastRenderedPageBreak/>
        <w:t>5.</w:t>
      </w:r>
      <w:r>
        <w:tab/>
        <w:t>The MCVideo server sends a remote video push release response message to MCVideo client 1 indicating the release of video push to group call.</w:t>
      </w:r>
    </w:p>
    <w:p w14:paraId="42CB85A3" w14:textId="77777777" w:rsidR="00A90238" w:rsidRDefault="00A90238" w:rsidP="00A90238">
      <w:pPr>
        <w:pStyle w:val="B1"/>
      </w:pPr>
      <w:r>
        <w:t>6.</w:t>
      </w:r>
      <w:r>
        <w:tab/>
        <w:t>MCVideo client 2 stops the video transmission to the group X  and releases the MCVideo broadcast group call on group X remotely initiated by MCVideo client 1.</w:t>
      </w:r>
    </w:p>
    <w:p w14:paraId="14D2A625" w14:textId="77777777" w:rsidR="00A90238" w:rsidRDefault="00A90238" w:rsidP="00A90238">
      <w:pPr>
        <w:pStyle w:val="NO"/>
      </w:pPr>
      <w:r>
        <w:t>NOTE:</w:t>
      </w:r>
      <w:r>
        <w:tab/>
        <w:t>Step 6 can occur before steps 4 and 5.</w:t>
      </w:r>
    </w:p>
    <w:p w14:paraId="703C8A71" w14:textId="77777777" w:rsidR="00A90238" w:rsidRPr="00AD7C25" w:rsidRDefault="00A90238" w:rsidP="00A90238">
      <w:pPr>
        <w:rPr>
          <w:noProof/>
          <w:lang w:val="en-US"/>
        </w:rPr>
      </w:pPr>
    </w:p>
    <w:p w14:paraId="5D98094F" w14:textId="77777777" w:rsidR="00A90238" w:rsidRDefault="00A90238" w:rsidP="00A90238">
      <w:pPr>
        <w:pStyle w:val="Heading3"/>
        <w:rPr>
          <w:lang w:eastAsia="zh-CN"/>
        </w:rPr>
      </w:pPr>
      <w:bookmarkStart w:id="743" w:name="_Toc154701568"/>
      <w:r w:rsidRPr="00DE7896">
        <w:rPr>
          <w:lang w:val="en-IN" w:eastAsia="zh-CN"/>
        </w:rPr>
        <w:t>7</w:t>
      </w:r>
      <w:r w:rsidRPr="00DE7896">
        <w:rPr>
          <w:lang w:val="en-IN"/>
        </w:rPr>
        <w:t>.</w:t>
      </w:r>
      <w:r>
        <w:rPr>
          <w:lang w:val="en-IN" w:eastAsia="zh-CN"/>
        </w:rPr>
        <w:t>4.3</w:t>
      </w:r>
      <w:r>
        <w:tab/>
        <w:t>Off-network video p</w:t>
      </w:r>
      <w:r>
        <w:rPr>
          <w:lang w:eastAsia="zh-CN"/>
        </w:rPr>
        <w:t>ush</w:t>
      </w:r>
      <w:bookmarkEnd w:id="743"/>
    </w:p>
    <w:p w14:paraId="2CAA0A12" w14:textId="77777777" w:rsidR="00A90238" w:rsidRDefault="00A90238" w:rsidP="00A90238">
      <w:pPr>
        <w:pStyle w:val="Heading4"/>
      </w:pPr>
      <w:bookmarkStart w:id="744" w:name="_Toc154701569"/>
      <w:r>
        <w:rPr>
          <w:rFonts w:hint="eastAsia"/>
          <w:lang w:eastAsia="zh-CN"/>
        </w:rPr>
        <w:t>7</w:t>
      </w:r>
      <w:r>
        <w:t>.</w:t>
      </w:r>
      <w:r>
        <w:rPr>
          <w:lang w:eastAsia="zh-CN"/>
        </w:rPr>
        <w:t>4.3</w:t>
      </w:r>
      <w:r>
        <w:t>.1</w:t>
      </w:r>
      <w:r>
        <w:tab/>
        <w:t>General</w:t>
      </w:r>
      <w:bookmarkEnd w:id="744"/>
    </w:p>
    <w:p w14:paraId="12511D5F" w14:textId="77777777" w:rsidR="00A90238" w:rsidRDefault="00A90238" w:rsidP="00A90238">
      <w:pPr>
        <w:tabs>
          <w:tab w:val="left" w:pos="6278"/>
        </w:tabs>
      </w:pPr>
      <w:r>
        <w:t>A MCVideo user triggers its MCVideo client to push a video to another MCVideo client.</w:t>
      </w:r>
    </w:p>
    <w:p w14:paraId="4CE08E44" w14:textId="77777777" w:rsidR="00A90238" w:rsidRDefault="00A90238" w:rsidP="00A90238">
      <w:pPr>
        <w:tabs>
          <w:tab w:val="left" w:pos="6278"/>
        </w:tabs>
      </w:pPr>
      <w:r>
        <w:t>A MCVideo user triggers its MCVideo client to trigger a remote video push, which requests a second MCVideo client to push a video to a third MCVideo client or to a MCVideo group.</w:t>
      </w:r>
    </w:p>
    <w:p w14:paraId="5DBEAEDA" w14:textId="77777777" w:rsidR="00A90238" w:rsidRDefault="00A90238" w:rsidP="00A90238">
      <w:r>
        <w:t xml:space="preserve">Off-network remote video push works without involving the network. </w:t>
      </w:r>
    </w:p>
    <w:p w14:paraId="7746CD77" w14:textId="77777777" w:rsidR="00A90238" w:rsidRPr="00C50482" w:rsidRDefault="00A90238" w:rsidP="00A90238">
      <w:r>
        <w:rPr>
          <w:lang w:eastAsia="zh-CN"/>
        </w:rPr>
        <w:t xml:space="preserve">Off-network video push communications </w:t>
      </w:r>
      <w:r>
        <w:t>are based on ProSe capabilities as described in clause 7.18.</w:t>
      </w:r>
    </w:p>
    <w:p w14:paraId="72453A20" w14:textId="77777777" w:rsidR="00A90238" w:rsidRDefault="00A90238" w:rsidP="00A90238">
      <w:pPr>
        <w:pStyle w:val="Heading4"/>
        <w:rPr>
          <w:lang w:eastAsia="zh-CN"/>
        </w:rPr>
      </w:pPr>
      <w:bookmarkStart w:id="745" w:name="_Toc154701570"/>
      <w:r>
        <w:rPr>
          <w:rFonts w:hint="eastAsia"/>
          <w:lang w:eastAsia="zh-CN"/>
        </w:rPr>
        <w:t>7</w:t>
      </w:r>
      <w:r>
        <w:t>.</w:t>
      </w:r>
      <w:r>
        <w:rPr>
          <w:lang w:eastAsia="zh-CN"/>
        </w:rPr>
        <w:t>4.3</w:t>
      </w:r>
      <w:r>
        <w:t>.2</w:t>
      </w:r>
      <w:r>
        <w:tab/>
        <w:t>Information flows for o</w:t>
      </w:r>
      <w:r w:rsidRPr="00234C63">
        <w:rPr>
          <w:lang w:eastAsia="zh-CN"/>
        </w:rPr>
        <w:t xml:space="preserve">ff-network </w:t>
      </w:r>
      <w:r>
        <w:t>video p</w:t>
      </w:r>
      <w:r>
        <w:rPr>
          <w:lang w:eastAsia="zh-CN"/>
        </w:rPr>
        <w:t>ush</w:t>
      </w:r>
      <w:bookmarkEnd w:id="745"/>
    </w:p>
    <w:p w14:paraId="64D3CD0B" w14:textId="77777777" w:rsidR="00A90238" w:rsidRPr="00104C37" w:rsidRDefault="00A90238" w:rsidP="00A90238">
      <w:pPr>
        <w:pStyle w:val="Heading5"/>
        <w:rPr>
          <w:lang w:val="en-IN" w:eastAsia="zh-CN"/>
        </w:rPr>
      </w:pPr>
      <w:bookmarkStart w:id="746" w:name="_Toc454349294"/>
      <w:bookmarkStart w:id="747" w:name="_Toc154701571"/>
      <w:r w:rsidRPr="00104C37">
        <w:rPr>
          <w:lang w:val="en-IN"/>
        </w:rPr>
        <w:t>7.</w:t>
      </w:r>
      <w:r>
        <w:rPr>
          <w:lang w:val="en-IN"/>
        </w:rPr>
        <w:t>4</w:t>
      </w:r>
      <w:r w:rsidRPr="00104C37">
        <w:rPr>
          <w:lang w:val="en-IN"/>
        </w:rPr>
        <w:t>.3.2.</w:t>
      </w:r>
      <w:r>
        <w:rPr>
          <w:lang w:val="en-IN"/>
        </w:rPr>
        <w:t>1</w:t>
      </w:r>
      <w:r w:rsidRPr="00104C37">
        <w:rPr>
          <w:lang w:val="en-IN" w:eastAsia="zh-CN"/>
        </w:rPr>
        <w:tab/>
      </w:r>
      <w:r>
        <w:rPr>
          <w:lang w:val="en-IN" w:eastAsia="zh-CN"/>
        </w:rPr>
        <w:t>Remote v</w:t>
      </w:r>
      <w:r w:rsidRPr="00104C37">
        <w:rPr>
          <w:lang w:val="en-IN" w:eastAsia="zh-CN"/>
        </w:rPr>
        <w:t xml:space="preserve">ideo </w:t>
      </w:r>
      <w:r>
        <w:rPr>
          <w:lang w:val="en-IN" w:eastAsia="zh-CN"/>
        </w:rPr>
        <w:t xml:space="preserve">push </w:t>
      </w:r>
      <w:r w:rsidRPr="00104C37">
        <w:rPr>
          <w:lang w:val="en-IN" w:eastAsia="zh-CN"/>
        </w:rPr>
        <w:t>request</w:t>
      </w:r>
      <w:bookmarkEnd w:id="746"/>
      <w:bookmarkEnd w:id="747"/>
    </w:p>
    <w:p w14:paraId="2C6DFCBC" w14:textId="77777777" w:rsidR="00A90238" w:rsidRPr="00104C37" w:rsidRDefault="00A90238" w:rsidP="00A90238">
      <w:pPr>
        <w:rPr>
          <w:lang w:eastAsia="zh-CN"/>
        </w:rPr>
      </w:pPr>
      <w:r w:rsidRPr="00104C37">
        <w:t>Table 7.</w:t>
      </w:r>
      <w:r>
        <w:t>4</w:t>
      </w:r>
      <w:r w:rsidRPr="00104C37">
        <w:t>.3.2.</w:t>
      </w:r>
      <w:r>
        <w:t>1</w:t>
      </w:r>
      <w:r w:rsidRPr="00104C37">
        <w:rPr>
          <w:lang w:eastAsia="zh-CN"/>
        </w:rPr>
        <w:t>-1</w:t>
      </w:r>
      <w:r w:rsidRPr="00104C37">
        <w:t xml:space="preserve"> describes the information flow for the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sent from </w:t>
      </w:r>
      <w:r w:rsidRPr="00104C37">
        <w:rPr>
          <w:lang w:eastAsia="zh-CN"/>
        </w:rPr>
        <w:t>one</w:t>
      </w:r>
      <w:r w:rsidRPr="00104C37">
        <w:t xml:space="preserve"> MCVideo client to </w:t>
      </w:r>
      <w:r w:rsidRPr="00104C37">
        <w:rPr>
          <w:lang w:eastAsia="zh-CN"/>
        </w:rPr>
        <w:t xml:space="preserve">other </w:t>
      </w:r>
      <w:r w:rsidRPr="00104C37">
        <w:t>MCVideo</w:t>
      </w:r>
      <w:r w:rsidRPr="00104C37">
        <w:rPr>
          <w:lang w:eastAsia="zh-CN"/>
        </w:rPr>
        <w:t xml:space="preserve"> client(s).</w:t>
      </w:r>
    </w:p>
    <w:p w14:paraId="128574B1" w14:textId="77777777" w:rsidR="00A90238" w:rsidRPr="00104C37" w:rsidRDefault="00A90238" w:rsidP="00A90238">
      <w:pPr>
        <w:pStyle w:val="TH"/>
      </w:pPr>
      <w:r w:rsidRPr="00104C37">
        <w:t>Table 7.</w:t>
      </w:r>
      <w:r>
        <w:t>4</w:t>
      </w:r>
      <w:r w:rsidRPr="00104C37">
        <w:t>.3.2.</w:t>
      </w:r>
      <w:r>
        <w:t>1</w:t>
      </w:r>
      <w:r w:rsidRPr="00104C37">
        <w:t xml:space="preserve">-1: </w:t>
      </w:r>
      <w:r>
        <w:rPr>
          <w:lang w:eastAsia="zh-CN"/>
        </w:rPr>
        <w:t>Remote v</w:t>
      </w:r>
      <w:r w:rsidRPr="00104C37">
        <w:rPr>
          <w:lang w:eastAsia="zh-CN"/>
        </w:rPr>
        <w:t xml:space="preserve">ideo </w:t>
      </w:r>
      <w:r>
        <w:rPr>
          <w:lang w:eastAsia="zh-CN"/>
        </w:rPr>
        <w:t xml:space="preserve">push </w:t>
      </w:r>
      <w:r w:rsidRPr="00104C37">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E2212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DA6D37"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6A9C9252"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64E99" w14:textId="77777777" w:rsidR="00A90238" w:rsidRPr="00104C37" w:rsidRDefault="00A90238" w:rsidP="004260A6">
            <w:pPr>
              <w:pStyle w:val="TAH"/>
            </w:pPr>
            <w:r w:rsidRPr="00104C37">
              <w:t>Description</w:t>
            </w:r>
          </w:p>
        </w:tc>
      </w:tr>
      <w:tr w:rsidR="00A90238" w:rsidRPr="00104C37" w14:paraId="5A2DD7C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233D2D"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5EEEC109"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0605F" w14:textId="77777777" w:rsidR="00A90238" w:rsidRPr="00104C37" w:rsidRDefault="00A90238" w:rsidP="004260A6">
            <w:pPr>
              <w:pStyle w:val="TAL"/>
            </w:pPr>
            <w:r w:rsidRPr="00104C37">
              <w:t xml:space="preserve">The identity of the MCVideo user </w:t>
            </w:r>
            <w:r>
              <w:t xml:space="preserve">remotely requesting </w:t>
            </w:r>
            <w:r w:rsidRPr="00104C37">
              <w:t>the video</w:t>
            </w:r>
            <w:r>
              <w:t xml:space="preserve"> push</w:t>
            </w:r>
          </w:p>
        </w:tc>
      </w:tr>
      <w:tr w:rsidR="00A90238" w:rsidRPr="00104C37" w14:paraId="15E165A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BBE12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61B8A825"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788A2" w14:textId="77777777" w:rsidR="00A90238" w:rsidRPr="00104C37" w:rsidRDefault="00A90238" w:rsidP="004260A6">
            <w:pPr>
              <w:pStyle w:val="TAL"/>
              <w:rPr>
                <w:lang w:eastAsia="zh-CN"/>
              </w:rPr>
            </w:pPr>
            <w:r w:rsidRPr="00104C37">
              <w:t xml:space="preserve">The identity of the MCVideo user from whom the video </w:t>
            </w:r>
            <w:r>
              <w:t xml:space="preserve">push </w:t>
            </w:r>
            <w:r w:rsidRPr="00104C37">
              <w:t xml:space="preserve">is </w:t>
            </w:r>
            <w:r>
              <w:t>requested</w:t>
            </w:r>
          </w:p>
        </w:tc>
      </w:tr>
      <w:tr w:rsidR="00A90238" w:rsidRPr="00104C37" w14:paraId="240A7C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047C80" w14:textId="77777777" w:rsidR="00A90238" w:rsidRPr="00104C37" w:rsidRDefault="00A90238" w:rsidP="004260A6">
            <w:pPr>
              <w:pStyle w:val="TAL"/>
              <w:rPr>
                <w:lang w:eastAsia="zh-CN"/>
              </w:rPr>
            </w:pPr>
            <w:r w:rsidRPr="00104C37">
              <w:rPr>
                <w:lang w:eastAsia="zh-CN"/>
              </w:rPr>
              <w:t>Video information</w:t>
            </w:r>
          </w:p>
        </w:tc>
        <w:tc>
          <w:tcPr>
            <w:tcW w:w="1440" w:type="dxa"/>
            <w:tcBorders>
              <w:top w:val="single" w:sz="4" w:space="0" w:color="000000"/>
              <w:left w:val="single" w:sz="4" w:space="0" w:color="000000"/>
              <w:bottom w:val="single" w:sz="4" w:space="0" w:color="000000"/>
            </w:tcBorders>
            <w:shd w:val="clear" w:color="auto" w:fill="auto"/>
          </w:tcPr>
          <w:p w14:paraId="5E28F804" w14:textId="77777777" w:rsidR="00A90238" w:rsidRPr="00104C37" w:rsidRDefault="00A90238" w:rsidP="004260A6">
            <w:pPr>
              <w:pStyle w:val="TAL"/>
              <w:rPr>
                <w:lang w:eastAsia="zh-CN"/>
              </w:rPr>
            </w:pPr>
            <w:r w:rsidRPr="00104C37">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F902A" w14:textId="77777777" w:rsidR="00A90238" w:rsidRPr="00104C37" w:rsidRDefault="00A90238" w:rsidP="004260A6">
            <w:pPr>
              <w:pStyle w:val="TAL"/>
              <w:rPr>
                <w:lang w:eastAsia="zh-CN"/>
              </w:rPr>
            </w:pPr>
            <w:r w:rsidRPr="00104C37">
              <w:t xml:space="preserve">Information identifying the video </w:t>
            </w:r>
          </w:p>
        </w:tc>
      </w:tr>
      <w:tr w:rsidR="00A90238" w:rsidRPr="00104C37" w14:paraId="59CE4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7A4F3" w14:textId="77777777" w:rsidR="00A90238" w:rsidRPr="00104C37" w:rsidRDefault="00A90238" w:rsidP="004260A6">
            <w:pPr>
              <w:pStyle w:val="TAL"/>
              <w:rPr>
                <w:lang w:eastAsia="zh-CN"/>
              </w:rPr>
            </w:pPr>
            <w:r w:rsidRPr="00104C37">
              <w:t>MCVideo group ID</w:t>
            </w:r>
          </w:p>
        </w:tc>
        <w:tc>
          <w:tcPr>
            <w:tcW w:w="1440" w:type="dxa"/>
            <w:tcBorders>
              <w:top w:val="single" w:sz="4" w:space="0" w:color="000000"/>
              <w:left w:val="single" w:sz="4" w:space="0" w:color="000000"/>
              <w:bottom w:val="single" w:sz="4" w:space="0" w:color="000000"/>
            </w:tcBorders>
            <w:shd w:val="clear" w:color="auto" w:fill="auto"/>
          </w:tcPr>
          <w:p w14:paraId="5A5FE5AD" w14:textId="77777777" w:rsidR="00A90238" w:rsidRPr="00104C37" w:rsidRDefault="00A90238" w:rsidP="004260A6">
            <w:pPr>
              <w:pStyle w:val="TAL"/>
            </w:pPr>
            <w:r w:rsidRPr="00104C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B112A" w14:textId="77777777" w:rsidR="00A90238" w:rsidRPr="00104C37" w:rsidRDefault="00A90238" w:rsidP="004260A6">
            <w:pPr>
              <w:pStyle w:val="TAL"/>
              <w:rPr>
                <w:lang w:eastAsia="zh-CN"/>
              </w:rPr>
            </w:pPr>
            <w:r w:rsidRPr="00104C37">
              <w:t>The MCVideo group ID to which the video is to be transmitted.</w:t>
            </w:r>
          </w:p>
        </w:tc>
      </w:tr>
    </w:tbl>
    <w:p w14:paraId="589298E3" w14:textId="77777777" w:rsidR="00A90238" w:rsidRDefault="00A90238" w:rsidP="00A90238">
      <w:pPr>
        <w:rPr>
          <w:lang w:val="en-IN"/>
        </w:rPr>
      </w:pPr>
    </w:p>
    <w:p w14:paraId="0B0016FB" w14:textId="77777777" w:rsidR="00A90238" w:rsidRPr="00104C37" w:rsidRDefault="00A90238" w:rsidP="00A90238">
      <w:pPr>
        <w:pStyle w:val="Heading5"/>
        <w:rPr>
          <w:lang w:val="en-IN" w:eastAsia="zh-CN"/>
        </w:rPr>
      </w:pPr>
      <w:bookmarkStart w:id="748" w:name="_Toc154701572"/>
      <w:r w:rsidRPr="00104C37">
        <w:rPr>
          <w:lang w:val="en-IN"/>
        </w:rPr>
        <w:t>7.</w:t>
      </w:r>
      <w:r>
        <w:rPr>
          <w:lang w:val="en-IN"/>
        </w:rPr>
        <w:t>4</w:t>
      </w:r>
      <w:r w:rsidRPr="00104C37">
        <w:rPr>
          <w:lang w:val="en-IN"/>
        </w:rPr>
        <w:t>.3.2.</w:t>
      </w:r>
      <w:r>
        <w:rPr>
          <w:lang w:val="en-IN"/>
        </w:rPr>
        <w:t>2</w:t>
      </w:r>
      <w:r w:rsidRPr="00104C37">
        <w:rPr>
          <w:lang w:val="en-IN" w:eastAsia="zh-CN"/>
        </w:rPr>
        <w:tab/>
      </w:r>
      <w:r>
        <w:rPr>
          <w:lang w:val="en-IN" w:eastAsia="zh-CN"/>
        </w:rPr>
        <w:t>V</w:t>
      </w:r>
      <w:r w:rsidRPr="00104C37">
        <w:rPr>
          <w:lang w:val="en-IN" w:eastAsia="zh-CN"/>
        </w:rPr>
        <w:t xml:space="preserve">ideo </w:t>
      </w:r>
      <w:r>
        <w:rPr>
          <w:lang w:val="en-IN" w:eastAsia="zh-CN"/>
        </w:rPr>
        <w:t>push trying response</w:t>
      </w:r>
      <w:bookmarkEnd w:id="748"/>
      <w:r>
        <w:rPr>
          <w:lang w:val="en-IN" w:eastAsia="zh-CN"/>
        </w:rPr>
        <w:t xml:space="preserve"> </w:t>
      </w:r>
    </w:p>
    <w:p w14:paraId="1D7E5ED9" w14:textId="77777777" w:rsidR="00A90238" w:rsidRPr="00104C37" w:rsidRDefault="00A90238" w:rsidP="00A90238">
      <w:pPr>
        <w:rPr>
          <w:lang w:eastAsia="zh-CN"/>
        </w:rPr>
      </w:pPr>
      <w:r w:rsidRPr="00104C37">
        <w:t>Table 7.</w:t>
      </w:r>
      <w:r>
        <w:t>4</w:t>
      </w:r>
      <w:r w:rsidRPr="00104C37">
        <w:t>.3.2.</w:t>
      </w:r>
      <w:r>
        <w:t>2</w:t>
      </w:r>
      <w:r w:rsidRPr="00104C37">
        <w:rPr>
          <w:lang w:eastAsia="zh-CN"/>
        </w:rPr>
        <w:t>-1</w:t>
      </w:r>
      <w:r w:rsidRPr="00104C37">
        <w:t xml:space="preserve"> describes the information flow for the </w:t>
      </w:r>
      <w:r>
        <w:rPr>
          <w:lang w:eastAsia="zh-CN"/>
        </w:rPr>
        <w:t>v</w:t>
      </w:r>
      <w:r w:rsidRPr="00104C37">
        <w:rPr>
          <w:lang w:eastAsia="zh-CN"/>
        </w:rPr>
        <w:t xml:space="preserve">ideo </w:t>
      </w:r>
      <w:r>
        <w:rPr>
          <w:lang w:eastAsia="zh-CN"/>
        </w:rPr>
        <w:t>push trying response</w:t>
      </w:r>
      <w:r w:rsidRPr="00104C37">
        <w:t xml:space="preserve"> 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14095F23" w14:textId="77777777" w:rsidR="00A90238" w:rsidRPr="00104C37" w:rsidRDefault="00A90238" w:rsidP="00A90238">
      <w:pPr>
        <w:pStyle w:val="TH"/>
      </w:pPr>
      <w:r w:rsidRPr="00104C37">
        <w:t>Table 7.</w:t>
      </w:r>
      <w:r>
        <w:t>4</w:t>
      </w:r>
      <w:r w:rsidRPr="00104C37">
        <w:t>.3.2.</w:t>
      </w:r>
      <w:r>
        <w:t>2</w:t>
      </w:r>
      <w:r w:rsidRPr="00104C37">
        <w:t xml:space="preserve">-1: </w:t>
      </w:r>
      <w:r>
        <w:rPr>
          <w:lang w:eastAsia="zh-CN"/>
        </w:rPr>
        <w:t>V</w:t>
      </w:r>
      <w:r w:rsidRPr="00104C37">
        <w:rPr>
          <w:lang w:eastAsia="zh-CN"/>
        </w:rPr>
        <w:t xml:space="preserve">ideo </w:t>
      </w:r>
      <w:r>
        <w:rPr>
          <w:lang w:eastAsia="zh-CN"/>
        </w:rPr>
        <w:t>push trying response</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335574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936CF3"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0C778B3"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6E3D60" w14:textId="77777777" w:rsidR="00A90238" w:rsidRPr="00104C37" w:rsidRDefault="00A90238" w:rsidP="004260A6">
            <w:pPr>
              <w:pStyle w:val="TAH"/>
            </w:pPr>
            <w:r w:rsidRPr="00104C37">
              <w:t>Description</w:t>
            </w:r>
          </w:p>
        </w:tc>
      </w:tr>
      <w:tr w:rsidR="00A90238" w:rsidRPr="00104C37" w14:paraId="55F69B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61281E"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7A4CAFA8"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B90A" w14:textId="77777777" w:rsidR="00A90238" w:rsidRPr="00104C37" w:rsidRDefault="00A90238" w:rsidP="004260A6">
            <w:pPr>
              <w:pStyle w:val="TAL"/>
            </w:pPr>
            <w:r w:rsidRPr="00104C37">
              <w:t xml:space="preserve">The identity of the MCVideo user </w:t>
            </w:r>
            <w:r>
              <w:t>sending the trying response</w:t>
            </w:r>
          </w:p>
        </w:tc>
      </w:tr>
      <w:tr w:rsidR="00A90238" w:rsidRPr="00104C37" w14:paraId="11FACCD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0C9F26C"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E661312"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65A80" w14:textId="77777777" w:rsidR="00A90238" w:rsidRPr="00104C37" w:rsidRDefault="00A90238" w:rsidP="004260A6">
            <w:pPr>
              <w:pStyle w:val="TAL"/>
              <w:rPr>
                <w:lang w:eastAsia="zh-CN"/>
              </w:rPr>
            </w:pPr>
            <w:r w:rsidRPr="00104C37">
              <w:t xml:space="preserve">The identity of the MCVideo user </w:t>
            </w:r>
            <w:r>
              <w:t>to whom the trying response is sent</w:t>
            </w:r>
          </w:p>
        </w:tc>
      </w:tr>
      <w:tr w:rsidR="00A90238" w:rsidRPr="00104C37" w14:paraId="3927DD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D916D7B"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2F2200EB"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8A0D2A" w14:textId="77777777" w:rsidR="00A90238" w:rsidRPr="00104C37" w:rsidRDefault="00A90238" w:rsidP="004260A6">
            <w:pPr>
              <w:pStyle w:val="TAL"/>
              <w:rPr>
                <w:lang w:eastAsia="zh-CN"/>
              </w:rPr>
            </w:pPr>
            <w:r w:rsidRPr="00104C37">
              <w:t xml:space="preserve">The identity of the MCVideo user </w:t>
            </w:r>
            <w:r>
              <w:t>to whom the video is attempted</w:t>
            </w:r>
          </w:p>
        </w:tc>
      </w:tr>
    </w:tbl>
    <w:p w14:paraId="4960982D" w14:textId="77777777" w:rsidR="00A90238" w:rsidRPr="00104C37" w:rsidRDefault="00A90238" w:rsidP="00A90238"/>
    <w:p w14:paraId="19BAD6B5" w14:textId="77777777" w:rsidR="00A90238" w:rsidRPr="00104C37" w:rsidRDefault="00A90238" w:rsidP="00A90238">
      <w:pPr>
        <w:pStyle w:val="Heading5"/>
        <w:rPr>
          <w:lang w:val="en-IN" w:eastAsia="zh-CN"/>
        </w:rPr>
      </w:pPr>
      <w:bookmarkStart w:id="749" w:name="_Toc154701573"/>
      <w:r w:rsidRPr="00104C37">
        <w:rPr>
          <w:lang w:val="en-IN"/>
        </w:rPr>
        <w:t>7.</w:t>
      </w:r>
      <w:r>
        <w:rPr>
          <w:lang w:val="en-IN"/>
        </w:rPr>
        <w:t>4</w:t>
      </w:r>
      <w:r w:rsidRPr="00104C37">
        <w:rPr>
          <w:lang w:val="en-IN"/>
        </w:rPr>
        <w:t>.3.2.</w:t>
      </w:r>
      <w:r>
        <w:rPr>
          <w:lang w:val="en-IN"/>
        </w:rPr>
        <w:t>3</w:t>
      </w:r>
      <w:r w:rsidRPr="00104C37">
        <w:rPr>
          <w:lang w:val="en-IN" w:eastAsia="zh-CN"/>
        </w:rPr>
        <w:tab/>
      </w:r>
      <w:r>
        <w:rPr>
          <w:lang w:val="en-IN" w:eastAsia="zh-CN"/>
        </w:rPr>
        <w:t>Notification of v</w:t>
      </w:r>
      <w:r w:rsidRPr="00104C37">
        <w:rPr>
          <w:lang w:val="en-IN" w:eastAsia="zh-CN"/>
        </w:rPr>
        <w:t xml:space="preserve">ideo </w:t>
      </w:r>
      <w:r>
        <w:rPr>
          <w:lang w:val="en-IN" w:eastAsia="zh-CN"/>
        </w:rPr>
        <w:t>push</w:t>
      </w:r>
      <w:bookmarkEnd w:id="749"/>
      <w:r>
        <w:rPr>
          <w:lang w:val="en-IN" w:eastAsia="zh-CN"/>
        </w:rPr>
        <w:t xml:space="preserve"> </w:t>
      </w:r>
    </w:p>
    <w:p w14:paraId="2FCBA7DC" w14:textId="77777777" w:rsidR="00A90238" w:rsidRPr="00104C37" w:rsidRDefault="00A90238" w:rsidP="00A90238">
      <w:pPr>
        <w:rPr>
          <w:lang w:eastAsia="zh-CN"/>
        </w:rPr>
      </w:pPr>
      <w:r w:rsidRPr="00104C37">
        <w:t>Table 7.</w:t>
      </w:r>
      <w:r>
        <w:t>4</w:t>
      </w:r>
      <w:r w:rsidRPr="00104C37">
        <w:t>.3.2.</w:t>
      </w:r>
      <w:r>
        <w:t>3</w:t>
      </w:r>
      <w:r w:rsidRPr="00104C37">
        <w:rPr>
          <w:lang w:eastAsia="zh-CN"/>
        </w:rPr>
        <w:t>-1</w:t>
      </w:r>
      <w:r w:rsidRPr="00104C37">
        <w:t xml:space="preserve"> describes the information flow for the </w:t>
      </w:r>
      <w:r>
        <w:rPr>
          <w:lang w:eastAsia="zh-CN"/>
        </w:rPr>
        <w:t>notification of v</w:t>
      </w:r>
      <w:r w:rsidRPr="00104C37">
        <w:rPr>
          <w:lang w:eastAsia="zh-CN"/>
        </w:rPr>
        <w:t xml:space="preserve">ideo </w:t>
      </w:r>
      <w:r>
        <w:rPr>
          <w:lang w:eastAsia="zh-CN"/>
        </w:rPr>
        <w:t xml:space="preserve">push </w:t>
      </w:r>
      <w:r w:rsidRPr="00104C37">
        <w:t xml:space="preserve">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32F36F0D" w14:textId="77777777" w:rsidR="00A90238" w:rsidRPr="00104C37" w:rsidRDefault="00A90238" w:rsidP="00A90238">
      <w:pPr>
        <w:pStyle w:val="TH"/>
      </w:pPr>
      <w:r w:rsidRPr="00104C37">
        <w:lastRenderedPageBreak/>
        <w:t>Table 7.</w:t>
      </w:r>
      <w:r>
        <w:t>4</w:t>
      </w:r>
      <w:r w:rsidRPr="00104C37">
        <w:t>.3.2.</w:t>
      </w:r>
      <w:r>
        <w:t>3</w:t>
      </w:r>
      <w:r w:rsidRPr="00104C37">
        <w:t xml:space="preserve">-1: </w:t>
      </w:r>
      <w:r>
        <w:rPr>
          <w:lang w:eastAsia="zh-CN"/>
        </w:rPr>
        <w:t>Notification of v</w:t>
      </w:r>
      <w:r w:rsidRPr="00104C37">
        <w:rPr>
          <w:lang w:eastAsia="zh-CN"/>
        </w:rPr>
        <w:t xml:space="preserve">ideo </w:t>
      </w:r>
      <w:r>
        <w:rPr>
          <w:lang w:eastAsia="zh-CN"/>
        </w:rPr>
        <w:t>push</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3535AA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FF80E2E"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A44C6FD"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AE4E" w14:textId="77777777" w:rsidR="00A90238" w:rsidRPr="00104C37" w:rsidRDefault="00A90238" w:rsidP="004260A6">
            <w:pPr>
              <w:pStyle w:val="TAH"/>
            </w:pPr>
            <w:r w:rsidRPr="00104C37">
              <w:t>Description</w:t>
            </w:r>
          </w:p>
        </w:tc>
      </w:tr>
      <w:tr w:rsidR="00A90238" w:rsidRPr="00104C37" w14:paraId="7CD37E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5D5A7"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34724B06"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B4F97A" w14:textId="77777777" w:rsidR="00A90238" w:rsidRPr="00104C37" w:rsidRDefault="00A90238" w:rsidP="004260A6">
            <w:pPr>
              <w:pStyle w:val="TAL"/>
            </w:pPr>
            <w:r w:rsidRPr="00104C37">
              <w:t xml:space="preserve">The identity of the MCVideo user </w:t>
            </w:r>
            <w:r>
              <w:t>sending the notification</w:t>
            </w:r>
          </w:p>
        </w:tc>
      </w:tr>
      <w:tr w:rsidR="00A90238" w:rsidRPr="00104C37" w14:paraId="3E50CB7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897DCE4"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5501EFC4"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82358" w14:textId="77777777" w:rsidR="00A90238" w:rsidRPr="00104C37" w:rsidRDefault="00A90238" w:rsidP="004260A6">
            <w:pPr>
              <w:pStyle w:val="TAL"/>
              <w:rPr>
                <w:lang w:eastAsia="zh-CN"/>
              </w:rPr>
            </w:pPr>
            <w:r w:rsidRPr="00104C37">
              <w:t xml:space="preserve">The identity of the MCVideo user </w:t>
            </w:r>
            <w:r>
              <w:t>to whom the notification is sent</w:t>
            </w:r>
          </w:p>
        </w:tc>
      </w:tr>
      <w:tr w:rsidR="00A90238" w:rsidRPr="00104C37" w14:paraId="146C773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C99C48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72147EDF"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3470" w14:textId="77777777" w:rsidR="00A90238" w:rsidRPr="00104C37" w:rsidRDefault="00A90238" w:rsidP="004260A6">
            <w:pPr>
              <w:pStyle w:val="TAL"/>
              <w:rPr>
                <w:lang w:eastAsia="zh-CN"/>
              </w:rPr>
            </w:pPr>
            <w:r w:rsidRPr="00104C37">
              <w:t xml:space="preserve">The identity of the MCVideo user </w:t>
            </w:r>
            <w:r>
              <w:t>to whom the video is pushed</w:t>
            </w:r>
          </w:p>
        </w:tc>
      </w:tr>
    </w:tbl>
    <w:p w14:paraId="20275519" w14:textId="77777777" w:rsidR="00A90238" w:rsidRPr="00104C37" w:rsidRDefault="00A90238" w:rsidP="00A90238">
      <w:pPr>
        <w:rPr>
          <w:lang w:val="en-IN"/>
        </w:rPr>
      </w:pPr>
    </w:p>
    <w:p w14:paraId="1FF8762D" w14:textId="77777777" w:rsidR="00A90238" w:rsidRDefault="00A90238" w:rsidP="00A90238">
      <w:pPr>
        <w:pStyle w:val="Heading4"/>
        <w:rPr>
          <w:lang w:eastAsia="zh-CN"/>
        </w:rPr>
      </w:pPr>
      <w:bookmarkStart w:id="750" w:name="_Toc154701574"/>
      <w:r>
        <w:rPr>
          <w:rFonts w:hint="eastAsia"/>
          <w:lang w:eastAsia="zh-CN"/>
        </w:rPr>
        <w:t>7</w:t>
      </w:r>
      <w:r>
        <w:t>.</w:t>
      </w:r>
      <w:r>
        <w:rPr>
          <w:lang w:eastAsia="zh-CN"/>
        </w:rPr>
        <w:t>4.3</w:t>
      </w:r>
      <w:r>
        <w:t>.3</w:t>
      </w:r>
      <w:r>
        <w:tab/>
        <w:t>Video p</w:t>
      </w:r>
      <w:r>
        <w:rPr>
          <w:lang w:eastAsia="zh-CN"/>
        </w:rPr>
        <w:t>ush to another MCVideo user</w:t>
      </w:r>
      <w:bookmarkEnd w:id="750"/>
    </w:p>
    <w:p w14:paraId="19DA6AE0" w14:textId="77777777" w:rsidR="00A90238" w:rsidRDefault="00A90238" w:rsidP="00A90238">
      <w:pPr>
        <w:pStyle w:val="Heading5"/>
        <w:rPr>
          <w:lang w:eastAsia="zh-CN"/>
        </w:rPr>
      </w:pPr>
      <w:bookmarkStart w:id="751" w:name="_Toc154701575"/>
      <w:r>
        <w:rPr>
          <w:rFonts w:hint="eastAsia"/>
          <w:lang w:eastAsia="zh-CN"/>
        </w:rPr>
        <w:t>7</w:t>
      </w:r>
      <w:r>
        <w:t>.</w:t>
      </w:r>
      <w:r>
        <w:rPr>
          <w:lang w:eastAsia="zh-CN"/>
        </w:rPr>
        <w:t>4.3</w:t>
      </w:r>
      <w:r>
        <w:t>.3.</w:t>
      </w:r>
      <w:r>
        <w:rPr>
          <w:rFonts w:hint="eastAsia"/>
          <w:lang w:eastAsia="zh-CN"/>
        </w:rPr>
        <w:t>1</w:t>
      </w:r>
      <w:r>
        <w:tab/>
      </w:r>
      <w:r>
        <w:rPr>
          <w:rFonts w:hint="eastAsia"/>
          <w:lang w:eastAsia="zh-CN"/>
        </w:rPr>
        <w:t>General</w:t>
      </w:r>
      <w:bookmarkEnd w:id="751"/>
    </w:p>
    <w:p w14:paraId="6B42D4A3" w14:textId="77777777" w:rsidR="00A90238" w:rsidRDefault="00A90238" w:rsidP="00A90238">
      <w:pPr>
        <w:rPr>
          <w:noProof/>
          <w:lang w:val="en-US"/>
        </w:rPr>
      </w:pPr>
      <w:r>
        <w:rPr>
          <w:noProof/>
          <w:lang w:val="en-US"/>
        </w:rPr>
        <w:t>T</w:t>
      </w:r>
      <w:r w:rsidRPr="00FC00B6">
        <w:rPr>
          <w:noProof/>
          <w:lang w:val="en-US"/>
        </w:rPr>
        <w:t xml:space="preserve">he MCVideo Push </w:t>
      </w:r>
      <w:r>
        <w:rPr>
          <w:noProof/>
          <w:lang w:val="en-US"/>
        </w:rPr>
        <w:t xml:space="preserve">is the capability of a MCVideo user to push a video to another MCVideo user. A MCVideo user can </w:t>
      </w:r>
      <w:r w:rsidRPr="00FC00B6">
        <w:rPr>
          <w:noProof/>
          <w:lang w:val="en-US"/>
        </w:rPr>
        <w:t>push a video which is</w:t>
      </w:r>
      <w:r>
        <w:rPr>
          <w:noProof/>
          <w:lang w:val="en-US"/>
        </w:rPr>
        <w:t>:</w:t>
      </w:r>
    </w:p>
    <w:p w14:paraId="7DE45311" w14:textId="77777777" w:rsidR="00A90238" w:rsidRDefault="00A90238" w:rsidP="00A90238">
      <w:pPr>
        <w:pStyle w:val="B1"/>
        <w:rPr>
          <w:noProof/>
          <w:lang w:val="en-US"/>
        </w:rPr>
      </w:pPr>
      <w:r>
        <w:rPr>
          <w:noProof/>
          <w:lang w:val="en-US"/>
        </w:rPr>
        <w:t>-</w:t>
      </w:r>
      <w:r>
        <w:rPr>
          <w:noProof/>
          <w:lang w:val="en-US"/>
        </w:rPr>
        <w:tab/>
        <w:t xml:space="preserve">being received by the MCVideo user </w:t>
      </w:r>
      <w:r w:rsidRPr="00FC00B6">
        <w:rPr>
          <w:noProof/>
          <w:lang w:val="en-US"/>
        </w:rPr>
        <w:t xml:space="preserve">from </w:t>
      </w:r>
      <w:r>
        <w:rPr>
          <w:noProof/>
          <w:lang w:val="en-US"/>
        </w:rPr>
        <w:t xml:space="preserve">another a MCVideo client; or </w:t>
      </w:r>
    </w:p>
    <w:p w14:paraId="3B53BC12" w14:textId="77777777" w:rsidR="00A90238" w:rsidRDefault="00A90238" w:rsidP="00A90238">
      <w:pPr>
        <w:pStyle w:val="B1"/>
        <w:rPr>
          <w:noProof/>
          <w:lang w:val="en-US"/>
        </w:rPr>
      </w:pPr>
      <w:r>
        <w:rPr>
          <w:noProof/>
          <w:lang w:val="en-US"/>
        </w:rPr>
        <w:t>-</w:t>
      </w:r>
      <w:r>
        <w:rPr>
          <w:noProof/>
          <w:lang w:val="en-US"/>
        </w:rPr>
        <w:tab/>
        <w:t>being recorded live on the MCVideo client.</w:t>
      </w:r>
    </w:p>
    <w:p w14:paraId="1662D2FC" w14:textId="77777777" w:rsidR="00A90238" w:rsidRDefault="00A90238" w:rsidP="00A90238">
      <w:pPr>
        <w:pStyle w:val="Heading5"/>
        <w:rPr>
          <w:lang w:eastAsia="zh-CN"/>
        </w:rPr>
      </w:pPr>
      <w:bookmarkStart w:id="752" w:name="_Toc154701576"/>
      <w:r>
        <w:rPr>
          <w:rFonts w:hint="eastAsia"/>
          <w:lang w:eastAsia="zh-CN"/>
        </w:rPr>
        <w:t>7</w:t>
      </w:r>
      <w:r>
        <w:t>.</w:t>
      </w:r>
      <w:r>
        <w:rPr>
          <w:lang w:eastAsia="zh-CN"/>
        </w:rPr>
        <w:t>4.3</w:t>
      </w:r>
      <w:r>
        <w:t>.3.</w:t>
      </w:r>
      <w:r>
        <w:rPr>
          <w:rFonts w:hint="eastAsia"/>
          <w:lang w:eastAsia="zh-CN"/>
        </w:rPr>
        <w:t>2</w:t>
      </w:r>
      <w:r>
        <w:tab/>
      </w:r>
      <w:r>
        <w:rPr>
          <w:rFonts w:hint="eastAsia"/>
          <w:lang w:eastAsia="zh-CN"/>
        </w:rPr>
        <w:t>Procedure</w:t>
      </w:r>
      <w:bookmarkEnd w:id="752"/>
    </w:p>
    <w:p w14:paraId="6844DC38" w14:textId="77777777" w:rsidR="00A90238" w:rsidRDefault="00A90238" w:rsidP="00A90238">
      <w:pPr>
        <w:rPr>
          <w:noProof/>
          <w:lang w:val="en-US"/>
        </w:rPr>
      </w:pPr>
      <w:r>
        <w:rPr>
          <w:noProof/>
          <w:lang w:val="en-US"/>
        </w:rPr>
        <w:t>Figure 7.4.3.3.2-1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ush</w:t>
      </w:r>
      <w:r>
        <w:rPr>
          <w:noProof/>
          <w:lang w:val="en-US"/>
        </w:rPr>
        <w:t>, inititated by MCVideo client B</w:t>
      </w:r>
      <w:r w:rsidRPr="00246090">
        <w:rPr>
          <w:noProof/>
          <w:lang w:val="en-US"/>
        </w:rPr>
        <w:t xml:space="preserve"> </w:t>
      </w:r>
      <w:r>
        <w:rPr>
          <w:noProof/>
          <w:lang w:val="en-US"/>
        </w:rPr>
        <w:t>with another MCVideo client C, to push</w:t>
      </w:r>
      <w:r w:rsidRPr="00246090">
        <w:rPr>
          <w:noProof/>
          <w:lang w:val="en-US"/>
        </w:rPr>
        <w:t xml:space="preserve"> a video </w:t>
      </w:r>
      <w:r>
        <w:rPr>
          <w:noProof/>
          <w:lang w:val="en-US"/>
        </w:rPr>
        <w:t xml:space="preserve">received from MCVideo client A </w:t>
      </w:r>
      <w:r w:rsidRPr="00246090">
        <w:rPr>
          <w:noProof/>
          <w:lang w:val="en-US"/>
        </w:rPr>
        <w:t xml:space="preserve">to </w:t>
      </w:r>
      <w:r>
        <w:rPr>
          <w:noProof/>
          <w:lang w:val="en-US"/>
        </w:rPr>
        <w:t>MCVideo client C.</w:t>
      </w:r>
    </w:p>
    <w:p w14:paraId="34C145E8" w14:textId="77777777" w:rsidR="00A90238" w:rsidRDefault="00A90238" w:rsidP="00A90238">
      <w:pPr>
        <w:rPr>
          <w:noProof/>
          <w:lang w:val="en-US"/>
        </w:rPr>
      </w:pPr>
      <w:r>
        <w:rPr>
          <w:noProof/>
          <w:lang w:val="en-US"/>
        </w:rPr>
        <w:t>MCVideo client</w:t>
      </w:r>
      <w:r w:rsidRPr="00FC00B6">
        <w:rPr>
          <w:noProof/>
          <w:lang w:val="en-US"/>
        </w:rPr>
        <w:t xml:space="preserve"> A or </w:t>
      </w:r>
      <w:r>
        <w:rPr>
          <w:noProof/>
          <w:lang w:val="en-US"/>
        </w:rPr>
        <w:t>MCVideo client</w:t>
      </w:r>
      <w:r w:rsidRPr="00FC00B6">
        <w:rPr>
          <w:noProof/>
          <w:lang w:val="en-US"/>
        </w:rPr>
        <w:t xml:space="preserve"> C </w:t>
      </w:r>
      <w:r>
        <w:rPr>
          <w:noProof/>
          <w:lang w:val="en-US"/>
        </w:rPr>
        <w:t xml:space="preserve">or both </w:t>
      </w:r>
      <w:r w:rsidRPr="00FC00B6">
        <w:rPr>
          <w:noProof/>
          <w:lang w:val="en-US"/>
        </w:rPr>
        <w:t xml:space="preserve">can be autonomous </w:t>
      </w:r>
      <w:r>
        <w:rPr>
          <w:noProof/>
          <w:lang w:val="en-US"/>
        </w:rPr>
        <w:t>MCVideo client</w:t>
      </w:r>
      <w:r w:rsidRPr="00FC00B6">
        <w:rPr>
          <w:noProof/>
          <w:lang w:val="en-US"/>
        </w:rPr>
        <w:t xml:space="preserve">s or can be human controlled </w:t>
      </w:r>
      <w:r>
        <w:rPr>
          <w:noProof/>
          <w:lang w:val="en-US"/>
        </w:rPr>
        <w:t>MCVideo client</w:t>
      </w:r>
      <w:r w:rsidRPr="00FC00B6">
        <w:rPr>
          <w:noProof/>
          <w:lang w:val="en-US"/>
        </w:rPr>
        <w:t xml:space="preserve">s. In any such combination, following </w:t>
      </w:r>
      <w:r>
        <w:rPr>
          <w:noProof/>
          <w:lang w:val="en-US"/>
        </w:rPr>
        <w:t xml:space="preserve">the </w:t>
      </w:r>
      <w:r w:rsidRPr="00FC00B6">
        <w:rPr>
          <w:noProof/>
          <w:lang w:val="en-US"/>
        </w:rPr>
        <w:t>pro</w:t>
      </w:r>
      <w:r>
        <w:rPr>
          <w:noProof/>
          <w:lang w:val="en-US"/>
        </w:rPr>
        <w:t>cedure is followed.</w:t>
      </w:r>
    </w:p>
    <w:p w14:paraId="75A3AEE4" w14:textId="77777777" w:rsidR="00A90238" w:rsidRDefault="00A90238" w:rsidP="00A90238">
      <w:pPr>
        <w:rPr>
          <w:noProof/>
          <w:lang w:val="en-US"/>
        </w:rPr>
      </w:pPr>
      <w:r>
        <w:rPr>
          <w:noProof/>
          <w:lang w:val="en-US"/>
        </w:rPr>
        <w:t>MCVideo client</w:t>
      </w:r>
      <w:r w:rsidRPr="00FC00B6">
        <w:rPr>
          <w:noProof/>
          <w:lang w:val="en-US"/>
        </w:rPr>
        <w:t xml:space="preserve"> A and </w:t>
      </w:r>
      <w:r>
        <w:rPr>
          <w:noProof/>
          <w:lang w:val="en-US"/>
        </w:rPr>
        <w:t>MCVideo client</w:t>
      </w:r>
      <w:r w:rsidRPr="00FC00B6">
        <w:rPr>
          <w:noProof/>
          <w:lang w:val="en-US"/>
        </w:rPr>
        <w:t xml:space="preserve"> B </w:t>
      </w:r>
      <w:r>
        <w:rPr>
          <w:noProof/>
          <w:lang w:val="en-US"/>
        </w:rPr>
        <w:t xml:space="preserve">may </w:t>
      </w:r>
      <w:r w:rsidRPr="00FC00B6">
        <w:rPr>
          <w:noProof/>
          <w:lang w:val="en-US"/>
        </w:rPr>
        <w:t>b</w:t>
      </w:r>
      <w:r>
        <w:rPr>
          <w:noProof/>
          <w:lang w:val="en-US"/>
        </w:rPr>
        <w:t>elong to the same MCVideo user.</w:t>
      </w:r>
    </w:p>
    <w:p w14:paraId="23796A53" w14:textId="77777777" w:rsidR="00A90238" w:rsidRDefault="00A90238" w:rsidP="00A90238">
      <w:r>
        <w:t>Pre-conditions:</w:t>
      </w:r>
    </w:p>
    <w:p w14:paraId="03F0B19F" w14:textId="77777777" w:rsidR="00A90238" w:rsidRDefault="00A90238" w:rsidP="00A90238">
      <w:pPr>
        <w:pStyle w:val="B1"/>
      </w:pPr>
      <w:r>
        <w:t>1.</w:t>
      </w:r>
      <w:r>
        <w:tab/>
        <w:t>MCVideo client A and MCVideo client B are engaged in MCVideo communication, where MCVideo client B is receiving media from MCVideo client A.</w:t>
      </w:r>
    </w:p>
    <w:p w14:paraId="43DACE78" w14:textId="77777777" w:rsidR="00A90238" w:rsidRDefault="00A90238" w:rsidP="00A90238">
      <w:pPr>
        <w:pStyle w:val="B1"/>
      </w:pPr>
      <w:r>
        <w:t>2.</w:t>
      </w:r>
      <w:r>
        <w:tab/>
        <w:t xml:space="preserve">MCVideo user B has initiated </w:t>
      </w:r>
      <w:r>
        <w:rPr>
          <w:noProof/>
          <w:lang w:val="en-US"/>
        </w:rPr>
        <w:t>MCVideo video push with MCVideo user C.</w:t>
      </w:r>
      <w:r w:rsidDel="002A2728">
        <w:rPr>
          <w:rStyle w:val="CommentReference"/>
        </w:rPr>
        <w:t xml:space="preserve"> </w:t>
      </w:r>
    </w:p>
    <w:p w14:paraId="3C2FA3CA" w14:textId="77777777" w:rsidR="00A90238" w:rsidRDefault="00A90238" w:rsidP="00A90238">
      <w:pPr>
        <w:pStyle w:val="B1"/>
      </w:pPr>
      <w:r>
        <w:t>3.</w:t>
      </w:r>
      <w:r>
        <w:tab/>
        <w:t>MCVideo client B and MCVideo client C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AAB6031" w14:textId="77777777" w:rsidR="00A90238" w:rsidRDefault="00A90238" w:rsidP="00A90238">
      <w:pPr>
        <w:pStyle w:val="B1"/>
      </w:pPr>
      <w:r>
        <w:rPr>
          <w:noProof/>
          <w:lang w:val="en-US"/>
        </w:rPr>
        <w:t>4.</w:t>
      </w:r>
      <w:r>
        <w:rPr>
          <w:noProof/>
          <w:lang w:val="en-US"/>
        </w:rPr>
        <w:tab/>
      </w:r>
      <w:r>
        <w:t>MCVideo client B has discovered MCVideo client C in proximity, associated with MCVideo user C, using ProSe Discovery procedures.</w:t>
      </w:r>
    </w:p>
    <w:p w14:paraId="6B95E92D" w14:textId="77777777" w:rsidR="00A90238" w:rsidRPr="000A4731" w:rsidRDefault="00A90238" w:rsidP="00A90238">
      <w:pPr>
        <w:pStyle w:val="TH"/>
        <w:rPr>
          <w:noProof/>
          <w:lang w:val="en-US"/>
        </w:rPr>
      </w:pPr>
      <w:r>
        <w:object w:dxaOrig="10172" w:dyaOrig="4467" w14:anchorId="75DD2C38">
          <v:shape id="_x0000_i1067" type="#_x0000_t75" style="width:460.25pt;height:202.8pt" o:ole="">
            <v:imagedata r:id="rId95" o:title=""/>
          </v:shape>
          <o:OLEObject Type="Embed" ProgID="Visio.Drawing.11" ShapeID="_x0000_i1067" DrawAspect="Content" ObjectID="_1765314977" r:id="rId96"/>
        </w:object>
      </w:r>
    </w:p>
    <w:p w14:paraId="711F5815" w14:textId="77777777" w:rsidR="00A90238" w:rsidRDefault="00A90238" w:rsidP="00A90238">
      <w:pPr>
        <w:pStyle w:val="TF"/>
        <w:rPr>
          <w:lang w:eastAsia="zh-CN"/>
        </w:rPr>
      </w:pPr>
      <w:r>
        <w:t>Figure 7.4.3.3.2-1: Off-network Video p</w:t>
      </w:r>
      <w:r>
        <w:rPr>
          <w:lang w:eastAsia="zh-CN"/>
        </w:rPr>
        <w:t>ush to another MCVideo user</w:t>
      </w:r>
    </w:p>
    <w:p w14:paraId="5A831DD4" w14:textId="77777777" w:rsidR="00A90238" w:rsidRDefault="00A90238" w:rsidP="00A90238">
      <w:pPr>
        <w:pStyle w:val="B1"/>
        <w:rPr>
          <w:noProof/>
          <w:lang w:val="en-US"/>
        </w:rPr>
      </w:pPr>
      <w:r>
        <w:rPr>
          <w:noProof/>
          <w:lang w:val="en-US"/>
        </w:rPr>
        <w:t>1.</w:t>
      </w:r>
      <w:r>
        <w:rPr>
          <w:noProof/>
          <w:lang w:val="en-US"/>
        </w:rPr>
        <w:tab/>
      </w:r>
      <w:r w:rsidRPr="00FC00B6">
        <w:rPr>
          <w:noProof/>
          <w:lang w:val="en-US"/>
        </w:rPr>
        <w:t xml:space="preserve">The </w:t>
      </w:r>
      <w:r>
        <w:rPr>
          <w:noProof/>
          <w:lang w:val="en-US"/>
        </w:rPr>
        <w:t>MCVideo client</w:t>
      </w:r>
      <w:r w:rsidRPr="00FC00B6">
        <w:rPr>
          <w:noProof/>
          <w:lang w:val="en-US"/>
        </w:rPr>
        <w:t xml:space="preserve"> B </w:t>
      </w:r>
      <w:r>
        <w:rPr>
          <w:noProof/>
          <w:lang w:val="en-US"/>
        </w:rPr>
        <w:t xml:space="preserve">sends </w:t>
      </w:r>
      <w:r w:rsidRPr="00FC00B6">
        <w:rPr>
          <w:noProof/>
          <w:lang w:val="en-US"/>
        </w:rPr>
        <w:t xml:space="preserve">a </w:t>
      </w:r>
      <w:r>
        <w:rPr>
          <w:noProof/>
          <w:lang w:val="en-US"/>
        </w:rPr>
        <w:t>Private communication request towards MCVideo client C</w:t>
      </w:r>
      <w:r w:rsidRPr="00FC00B6">
        <w:rPr>
          <w:noProof/>
          <w:lang w:val="en-US"/>
        </w:rPr>
        <w:t>.</w:t>
      </w:r>
      <w:r w:rsidRPr="00D039AE">
        <w:t xml:space="preserve"> </w:t>
      </w:r>
      <w:r>
        <w:t xml:space="preserve">The </w:t>
      </w:r>
      <w:r>
        <w:rPr>
          <w:noProof/>
          <w:lang w:val="en-US"/>
        </w:rPr>
        <w:t xml:space="preserve">Private communication </w:t>
      </w:r>
      <w:r>
        <w:t>request indicates that the request is for video push and contains the SDP offer.</w:t>
      </w:r>
    </w:p>
    <w:p w14:paraId="731C461F" w14:textId="77777777" w:rsidR="00A90238" w:rsidRPr="00FC00B6" w:rsidRDefault="00A90238" w:rsidP="00A90238">
      <w:pPr>
        <w:pStyle w:val="B1"/>
        <w:rPr>
          <w:noProof/>
          <w:lang w:val="en-US"/>
        </w:rPr>
      </w:pPr>
      <w:r>
        <w:rPr>
          <w:noProof/>
          <w:lang w:val="en-US"/>
        </w:rPr>
        <w:t>2a.</w:t>
      </w:r>
      <w:r>
        <w:rPr>
          <w:noProof/>
          <w:lang w:val="en-US"/>
        </w:rPr>
        <w:tab/>
        <w:t>T</w:t>
      </w:r>
      <w:r w:rsidRPr="00FC00B6">
        <w:rPr>
          <w:noProof/>
          <w:lang w:val="en-US"/>
        </w:rPr>
        <w:t xml:space="preserve">he </w:t>
      </w:r>
      <w:r>
        <w:rPr>
          <w:noProof/>
          <w:lang w:val="en-US"/>
        </w:rPr>
        <w:t>MCVideo client</w:t>
      </w:r>
      <w:r w:rsidRPr="00FC00B6">
        <w:rPr>
          <w:noProof/>
          <w:lang w:val="en-US"/>
        </w:rPr>
        <w:t xml:space="preserve"> C </w:t>
      </w:r>
      <w:r>
        <w:rPr>
          <w:noProof/>
          <w:lang w:val="en-US"/>
        </w:rPr>
        <w:t xml:space="preserve">may </w:t>
      </w:r>
      <w:r w:rsidRPr="00FC00B6">
        <w:rPr>
          <w:noProof/>
          <w:lang w:val="en-US"/>
        </w:rPr>
        <w:t>not</w:t>
      </w:r>
      <w:r>
        <w:rPr>
          <w:noProof/>
          <w:lang w:val="en-US"/>
        </w:rPr>
        <w:t>ify</w:t>
      </w:r>
      <w:r w:rsidRPr="00FC00B6">
        <w:rPr>
          <w:noProof/>
          <w:lang w:val="en-US"/>
        </w:rPr>
        <w:t xml:space="preserve"> the MCVideo user C </w:t>
      </w:r>
      <w:r>
        <w:rPr>
          <w:noProof/>
          <w:lang w:val="en-US"/>
        </w:rPr>
        <w:t>about the MCVideo Push request (</w:t>
      </w:r>
      <w:r w:rsidRPr="00FC00B6">
        <w:rPr>
          <w:noProof/>
          <w:lang w:val="en-US"/>
        </w:rPr>
        <w:t xml:space="preserve">if the </w:t>
      </w:r>
      <w:r>
        <w:rPr>
          <w:noProof/>
          <w:lang w:val="en-US"/>
        </w:rPr>
        <w:t>MCVideo client C is human controlled)</w:t>
      </w:r>
    </w:p>
    <w:p w14:paraId="1EBB19FC" w14:textId="77777777" w:rsidR="00A90238" w:rsidRDefault="00A90238" w:rsidP="00A90238">
      <w:pPr>
        <w:pStyle w:val="B1"/>
        <w:rPr>
          <w:noProof/>
          <w:lang w:val="en-US"/>
        </w:rPr>
      </w:pPr>
      <w:r>
        <w:rPr>
          <w:noProof/>
          <w:lang w:val="en-US"/>
        </w:rPr>
        <w:t>2b.</w:t>
      </w:r>
      <w:r>
        <w:rPr>
          <w:noProof/>
          <w:lang w:val="en-US"/>
        </w:rPr>
        <w:tab/>
      </w:r>
      <w:r w:rsidRPr="00FC00B6">
        <w:rPr>
          <w:noProof/>
          <w:lang w:val="en-US"/>
        </w:rPr>
        <w:t xml:space="preserve">The </w:t>
      </w:r>
      <w:r>
        <w:rPr>
          <w:noProof/>
          <w:lang w:val="en-US"/>
        </w:rPr>
        <w:t>MCVideo client</w:t>
      </w:r>
      <w:r w:rsidRPr="00FC00B6">
        <w:rPr>
          <w:noProof/>
          <w:lang w:val="en-US"/>
        </w:rPr>
        <w:t xml:space="preserve"> C automatically accepts the </w:t>
      </w:r>
      <w:r>
        <w:rPr>
          <w:noProof/>
          <w:lang w:val="en-US"/>
        </w:rPr>
        <w:t xml:space="preserve">Private communication </w:t>
      </w:r>
      <w:r>
        <w:t xml:space="preserve">request for video push </w:t>
      </w:r>
      <w:r w:rsidRPr="00FC00B6">
        <w:rPr>
          <w:noProof/>
          <w:lang w:val="en-US"/>
        </w:rPr>
        <w:t xml:space="preserve">and sends a </w:t>
      </w:r>
      <w:r>
        <w:rPr>
          <w:noProof/>
          <w:lang w:val="en-US"/>
        </w:rPr>
        <w:t>Private communication a</w:t>
      </w:r>
      <w:r w:rsidRPr="00FC00B6">
        <w:rPr>
          <w:noProof/>
          <w:lang w:val="en-US"/>
        </w:rPr>
        <w:t>nswer respon</w:t>
      </w:r>
      <w:r>
        <w:rPr>
          <w:noProof/>
          <w:lang w:val="en-US"/>
        </w:rPr>
        <w:t>se to MCVideo client B</w:t>
      </w:r>
      <w:r w:rsidRPr="00FC00B6">
        <w:rPr>
          <w:noProof/>
          <w:lang w:val="en-US"/>
        </w:rPr>
        <w:t>.</w:t>
      </w:r>
      <w:r>
        <w:rPr>
          <w:noProof/>
          <w:lang w:val="en-US"/>
        </w:rPr>
        <w:t xml:space="preserve"> </w:t>
      </w:r>
      <w:r>
        <w:t xml:space="preserve">The </w:t>
      </w:r>
      <w:r>
        <w:rPr>
          <w:noProof/>
          <w:lang w:val="en-US"/>
        </w:rPr>
        <w:t>Private communication a</w:t>
      </w:r>
      <w:r>
        <w:t>nswer response contains SDP answer.</w:t>
      </w:r>
      <w:r w:rsidRPr="00FC00B6">
        <w:rPr>
          <w:noProof/>
          <w:lang w:val="en-US"/>
        </w:rPr>
        <w:t xml:space="preserve"> </w:t>
      </w:r>
    </w:p>
    <w:p w14:paraId="0AE0A2CE" w14:textId="77777777" w:rsidR="00A90238" w:rsidRPr="00FC00B6" w:rsidRDefault="00A90238" w:rsidP="00A90238">
      <w:pPr>
        <w:pStyle w:val="NO"/>
        <w:rPr>
          <w:noProof/>
          <w:lang w:val="en-US"/>
        </w:rPr>
      </w:pPr>
      <w:r>
        <w:rPr>
          <w:noProof/>
          <w:lang w:val="en-US"/>
        </w:rPr>
        <w:t>NOTE 1:</w:t>
      </w:r>
      <w:r>
        <w:rPr>
          <w:noProof/>
          <w:lang w:val="en-US"/>
        </w:rPr>
        <w:tab/>
        <w:t>Step 2a and step 2</w:t>
      </w:r>
      <w:r w:rsidRPr="00FC00B6">
        <w:rPr>
          <w:noProof/>
          <w:lang w:val="en-US"/>
        </w:rPr>
        <w:t>b can occur in any order.</w:t>
      </w:r>
    </w:p>
    <w:p w14:paraId="66D26C89" w14:textId="77777777" w:rsidR="00A90238" w:rsidRDefault="00A90238" w:rsidP="00A90238">
      <w:pPr>
        <w:pStyle w:val="B1"/>
        <w:rPr>
          <w:noProof/>
          <w:lang w:val="en-US"/>
        </w:rPr>
      </w:pPr>
      <w:r>
        <w:rPr>
          <w:noProof/>
          <w:lang w:val="en-US"/>
        </w:rPr>
        <w:t>3a.</w:t>
      </w:r>
      <w:r>
        <w:rPr>
          <w:noProof/>
          <w:lang w:val="en-US"/>
        </w:rPr>
        <w:tab/>
      </w:r>
      <w:r w:rsidRPr="00FC00B6">
        <w:rPr>
          <w:noProof/>
          <w:lang w:val="en-US"/>
        </w:rPr>
        <w:t xml:space="preserve">If configured, the </w:t>
      </w:r>
      <w:r>
        <w:rPr>
          <w:noProof/>
          <w:lang w:val="en-US"/>
        </w:rPr>
        <w:t>MCVideo client</w:t>
      </w:r>
      <w:r w:rsidRPr="00FC00B6">
        <w:rPr>
          <w:noProof/>
          <w:lang w:val="en-US"/>
        </w:rPr>
        <w:t xml:space="preserve"> B notifies </w:t>
      </w:r>
      <w:r>
        <w:rPr>
          <w:noProof/>
          <w:lang w:val="en-US"/>
        </w:rPr>
        <w:t>MCVideo client</w:t>
      </w:r>
      <w:r w:rsidRPr="00FC00B6">
        <w:rPr>
          <w:noProof/>
          <w:lang w:val="en-US"/>
        </w:rPr>
        <w:t xml:space="preserve"> A about the video being pushed to </w:t>
      </w:r>
      <w:r>
        <w:rPr>
          <w:noProof/>
          <w:lang w:val="en-US"/>
        </w:rPr>
        <w:t>MCVideo client</w:t>
      </w:r>
      <w:r w:rsidRPr="00FC00B6">
        <w:rPr>
          <w:noProof/>
          <w:lang w:val="en-US"/>
        </w:rPr>
        <w:t xml:space="preserve"> C</w:t>
      </w:r>
      <w:r>
        <w:rPr>
          <w:noProof/>
          <w:lang w:val="en-US"/>
        </w:rPr>
        <w:t xml:space="preserve"> by sending a notification message to MCVideo client A.</w:t>
      </w:r>
    </w:p>
    <w:p w14:paraId="319AAA59" w14:textId="77777777" w:rsidR="00A90238" w:rsidRPr="00FC00B6" w:rsidRDefault="00A90238" w:rsidP="00A90238">
      <w:pPr>
        <w:pStyle w:val="B1"/>
        <w:rPr>
          <w:noProof/>
          <w:lang w:val="en-US"/>
        </w:rPr>
      </w:pPr>
      <w:r>
        <w:rPr>
          <w:noProof/>
          <w:lang w:val="en-US"/>
        </w:rPr>
        <w:t>3b.</w:t>
      </w:r>
      <w:r>
        <w:rPr>
          <w:noProof/>
          <w:lang w:val="en-US"/>
        </w:rPr>
        <w:tab/>
      </w:r>
      <w:r w:rsidRPr="00FC00B6">
        <w:rPr>
          <w:noProof/>
          <w:lang w:val="en-US"/>
        </w:rPr>
        <w:t>If configured,</w:t>
      </w:r>
      <w:r>
        <w:rPr>
          <w:noProof/>
          <w:lang w:val="en-US"/>
        </w:rPr>
        <w:t xml:space="preserve"> t</w:t>
      </w:r>
      <w:r w:rsidRPr="00FC00B6">
        <w:rPr>
          <w:noProof/>
          <w:lang w:val="en-US"/>
        </w:rPr>
        <w:t xml:space="preserve">he </w:t>
      </w:r>
      <w:r>
        <w:rPr>
          <w:noProof/>
          <w:lang w:val="en-US"/>
        </w:rPr>
        <w:t>MCVideo client A</w:t>
      </w:r>
      <w:r w:rsidRPr="00FC00B6">
        <w:rPr>
          <w:noProof/>
          <w:lang w:val="en-US"/>
        </w:rPr>
        <w:t xml:space="preserve"> </w:t>
      </w:r>
      <w:r>
        <w:rPr>
          <w:noProof/>
          <w:lang w:val="en-US"/>
        </w:rPr>
        <w:t xml:space="preserve">may </w:t>
      </w:r>
      <w:r w:rsidRPr="00FC00B6">
        <w:rPr>
          <w:noProof/>
          <w:lang w:val="en-US"/>
        </w:rPr>
        <w:t>not</w:t>
      </w:r>
      <w:r>
        <w:rPr>
          <w:noProof/>
          <w:lang w:val="en-US"/>
        </w:rPr>
        <w:t>ify the MCVideo user A</w:t>
      </w:r>
      <w:r w:rsidRPr="00FC00B6">
        <w:rPr>
          <w:noProof/>
          <w:lang w:val="en-US"/>
        </w:rPr>
        <w:t xml:space="preserve"> </w:t>
      </w:r>
      <w:r>
        <w:rPr>
          <w:noProof/>
          <w:lang w:val="en-US"/>
        </w:rPr>
        <w:t>about the video being pushed to MCVideo client C.</w:t>
      </w:r>
    </w:p>
    <w:p w14:paraId="1585E55C" w14:textId="77777777" w:rsidR="00A90238" w:rsidRDefault="00A90238" w:rsidP="00A90238">
      <w:pPr>
        <w:pStyle w:val="B1"/>
        <w:rPr>
          <w:noProof/>
          <w:lang w:val="en-US"/>
        </w:rPr>
      </w:pPr>
      <w:r>
        <w:rPr>
          <w:noProof/>
          <w:lang w:val="en-US"/>
        </w:rPr>
        <w:t>4.</w:t>
      </w:r>
      <w:r>
        <w:rPr>
          <w:noProof/>
          <w:lang w:val="en-US"/>
        </w:rPr>
        <w:tab/>
      </w:r>
      <w:r w:rsidRPr="00FC00B6">
        <w:rPr>
          <w:noProof/>
          <w:lang w:val="en-US"/>
        </w:rPr>
        <w:t xml:space="preserve">The </w:t>
      </w:r>
      <w:r>
        <w:rPr>
          <w:noProof/>
          <w:lang w:val="en-US"/>
        </w:rPr>
        <w:t>MCVideo client</w:t>
      </w:r>
      <w:r w:rsidRPr="00FC00B6">
        <w:rPr>
          <w:noProof/>
          <w:lang w:val="en-US"/>
        </w:rPr>
        <w:t xml:space="preserve"> </w:t>
      </w:r>
      <w:r>
        <w:rPr>
          <w:noProof/>
          <w:lang w:val="en-US"/>
        </w:rPr>
        <w:t>B and MCVideo client C</w:t>
      </w:r>
      <w:r w:rsidRPr="00FC00B6">
        <w:rPr>
          <w:noProof/>
          <w:lang w:val="en-US"/>
        </w:rPr>
        <w:t xml:space="preserve"> establish the media plane for communication.</w:t>
      </w:r>
    </w:p>
    <w:p w14:paraId="4CBCC9C5" w14:textId="77777777" w:rsidR="00A90238" w:rsidRDefault="00A90238" w:rsidP="00A90238">
      <w:pPr>
        <w:pStyle w:val="B1"/>
        <w:rPr>
          <w:noProof/>
          <w:lang w:val="en-US"/>
        </w:rPr>
      </w:pPr>
      <w:r>
        <w:rPr>
          <w:noProof/>
          <w:lang w:val="en-US"/>
        </w:rPr>
        <w:t>5.</w:t>
      </w:r>
      <w:r>
        <w:rPr>
          <w:noProof/>
          <w:lang w:val="en-US"/>
        </w:rPr>
        <w:tab/>
        <w:t>Video being</w:t>
      </w:r>
      <w:r w:rsidRPr="00FC00B6">
        <w:rPr>
          <w:noProof/>
          <w:lang w:val="en-US"/>
        </w:rPr>
        <w:t xml:space="preserve"> received by </w:t>
      </w:r>
      <w:r>
        <w:rPr>
          <w:noProof/>
          <w:lang w:val="en-US"/>
        </w:rPr>
        <w:t>MCVideo client</w:t>
      </w:r>
      <w:r w:rsidRPr="00FC00B6">
        <w:rPr>
          <w:noProof/>
          <w:lang w:val="en-US"/>
        </w:rPr>
        <w:t xml:space="preserve"> B from </w:t>
      </w:r>
      <w:r>
        <w:rPr>
          <w:noProof/>
          <w:lang w:val="en-US"/>
        </w:rPr>
        <w:t>MCVideo client</w:t>
      </w:r>
      <w:r w:rsidRPr="00FC00B6">
        <w:rPr>
          <w:noProof/>
          <w:lang w:val="en-US"/>
        </w:rPr>
        <w:t xml:space="preserve"> A is transmitted from </w:t>
      </w:r>
      <w:r>
        <w:rPr>
          <w:noProof/>
          <w:lang w:val="en-US"/>
        </w:rPr>
        <w:t>MCVideo client</w:t>
      </w:r>
      <w:r w:rsidRPr="00FC00B6">
        <w:rPr>
          <w:noProof/>
          <w:lang w:val="en-US"/>
        </w:rPr>
        <w:t xml:space="preserve"> B to </w:t>
      </w:r>
      <w:r>
        <w:rPr>
          <w:noProof/>
          <w:lang w:val="en-US"/>
        </w:rPr>
        <w:t>MCVideo client</w:t>
      </w:r>
      <w:r w:rsidRPr="00FC00B6">
        <w:rPr>
          <w:noProof/>
          <w:lang w:val="en-US"/>
        </w:rPr>
        <w:t xml:space="preserve"> C and presented to the MCVideo user C. </w:t>
      </w:r>
    </w:p>
    <w:p w14:paraId="0195721F"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client(s)</w:t>
      </w:r>
      <w:r w:rsidRPr="000A4731">
        <w:rPr>
          <w:noProof/>
          <w:lang w:val="en-US"/>
        </w:rPr>
        <w:t>.</w:t>
      </w:r>
    </w:p>
    <w:p w14:paraId="5D47C3C9" w14:textId="77777777" w:rsidR="00A90238" w:rsidRPr="00AD7C25"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252EDC86" w14:textId="77777777" w:rsidR="00A90238" w:rsidRDefault="00A90238" w:rsidP="00A90238">
      <w:pPr>
        <w:pStyle w:val="Heading4"/>
        <w:rPr>
          <w:lang w:eastAsia="zh-CN"/>
        </w:rPr>
      </w:pPr>
      <w:bookmarkStart w:id="753" w:name="_Toc154701577"/>
      <w:r>
        <w:rPr>
          <w:rFonts w:hint="eastAsia"/>
          <w:lang w:eastAsia="zh-CN"/>
        </w:rPr>
        <w:t>7</w:t>
      </w:r>
      <w:r>
        <w:t>.</w:t>
      </w:r>
      <w:r>
        <w:rPr>
          <w:lang w:eastAsia="zh-CN"/>
        </w:rPr>
        <w:t>4.3</w:t>
      </w:r>
      <w:r>
        <w:t>.4</w:t>
      </w:r>
      <w:r>
        <w:tab/>
        <w:t>Remotely initiated video push</w:t>
      </w:r>
      <w:bookmarkEnd w:id="753"/>
    </w:p>
    <w:p w14:paraId="11CED234" w14:textId="77777777" w:rsidR="00A90238" w:rsidRDefault="00A90238" w:rsidP="00A90238">
      <w:pPr>
        <w:pStyle w:val="Heading5"/>
        <w:rPr>
          <w:lang w:eastAsia="zh-CN"/>
        </w:rPr>
      </w:pPr>
      <w:bookmarkStart w:id="754" w:name="_Toc154701578"/>
      <w:r>
        <w:rPr>
          <w:rFonts w:hint="eastAsia"/>
          <w:lang w:eastAsia="zh-CN"/>
        </w:rPr>
        <w:t>7</w:t>
      </w:r>
      <w:r>
        <w:t>.</w:t>
      </w:r>
      <w:r>
        <w:rPr>
          <w:lang w:eastAsia="zh-CN"/>
        </w:rPr>
        <w:t>4.3</w:t>
      </w:r>
      <w:r>
        <w:t>.4.</w:t>
      </w:r>
      <w:r>
        <w:rPr>
          <w:rFonts w:hint="eastAsia"/>
          <w:lang w:eastAsia="zh-CN"/>
        </w:rPr>
        <w:t>1</w:t>
      </w:r>
      <w:r>
        <w:tab/>
      </w:r>
      <w:r>
        <w:rPr>
          <w:rFonts w:hint="eastAsia"/>
          <w:lang w:eastAsia="zh-CN"/>
        </w:rPr>
        <w:t>General</w:t>
      </w:r>
      <w:bookmarkEnd w:id="754"/>
    </w:p>
    <w:p w14:paraId="4662E058" w14:textId="77777777" w:rsidR="00A90238" w:rsidRPr="00C50482" w:rsidRDefault="00A90238" w:rsidP="00A90238">
      <w:pPr>
        <w:rPr>
          <w:noProof/>
        </w:rPr>
      </w:pPr>
      <w:r w:rsidRPr="00C50482">
        <w:rPr>
          <w:noProof/>
        </w:rPr>
        <w:t>The MCVideo push is the capability of a MCVideo user to push a video from a second MCVideo user to a third MCVideo user.</w:t>
      </w:r>
    </w:p>
    <w:p w14:paraId="5A45666F" w14:textId="77777777" w:rsidR="00A90238" w:rsidRDefault="00A90238" w:rsidP="00A90238">
      <w:pPr>
        <w:pStyle w:val="Heading5"/>
        <w:rPr>
          <w:lang w:eastAsia="zh-CN"/>
        </w:rPr>
      </w:pPr>
      <w:bookmarkStart w:id="755" w:name="_Toc154701579"/>
      <w:r>
        <w:rPr>
          <w:rFonts w:hint="eastAsia"/>
          <w:lang w:eastAsia="zh-CN"/>
        </w:rPr>
        <w:t>7</w:t>
      </w:r>
      <w:r>
        <w:t>.</w:t>
      </w:r>
      <w:r>
        <w:rPr>
          <w:lang w:eastAsia="zh-CN"/>
        </w:rPr>
        <w:t>4.3</w:t>
      </w:r>
      <w:r>
        <w:t>.4.</w:t>
      </w:r>
      <w:r>
        <w:rPr>
          <w:rFonts w:hint="eastAsia"/>
          <w:lang w:eastAsia="zh-CN"/>
        </w:rPr>
        <w:t>2</w:t>
      </w:r>
      <w:r>
        <w:tab/>
      </w:r>
      <w:r>
        <w:rPr>
          <w:rFonts w:hint="eastAsia"/>
          <w:lang w:eastAsia="zh-CN"/>
        </w:rPr>
        <w:t>Procedure</w:t>
      </w:r>
      <w:bookmarkEnd w:id="755"/>
    </w:p>
    <w:p w14:paraId="3377A1B1" w14:textId="77777777" w:rsidR="00A90238" w:rsidRDefault="00A90238" w:rsidP="00A90238">
      <w:pPr>
        <w:rPr>
          <w:noProof/>
          <w:lang w:val="en-US"/>
        </w:rPr>
      </w:pPr>
      <w:r>
        <w:rPr>
          <w:noProof/>
          <w:lang w:val="en-US"/>
        </w:rPr>
        <w:t>Figure 7.4.3.4.2-1</w:t>
      </w:r>
      <w:r w:rsidRPr="000A4731">
        <w:rPr>
          <w:noProof/>
          <w:lang w:val="en-US"/>
        </w:rPr>
        <w:t xml:space="preserve"> </w:t>
      </w:r>
      <w:r>
        <w:rPr>
          <w:noProof/>
          <w:lang w:val="en-US"/>
        </w:rPr>
        <w:t xml:space="preserve">describes procedures for </w:t>
      </w:r>
      <w:r w:rsidRPr="00246090">
        <w:rPr>
          <w:noProof/>
          <w:lang w:val="en-US"/>
        </w:rPr>
        <w:t xml:space="preserve">a </w:t>
      </w:r>
      <w:r>
        <w:t>remotely initiated</w:t>
      </w:r>
      <w:r w:rsidRPr="00246090">
        <w:rPr>
          <w:noProof/>
          <w:lang w:val="en-US"/>
        </w:rPr>
        <w:t xml:space="preserve"> off-network </w:t>
      </w:r>
      <w:r>
        <w:rPr>
          <w:noProof/>
          <w:lang w:val="en-US"/>
        </w:rPr>
        <w:t xml:space="preserve">MCVideo video push,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w:t>
      </w:r>
      <w:r>
        <w:rPr>
          <w:noProof/>
          <w:lang w:val="en-US"/>
        </w:rPr>
        <w:t>push</w:t>
      </w:r>
      <w:r w:rsidRPr="00246090">
        <w:rPr>
          <w:noProof/>
          <w:lang w:val="en-US"/>
        </w:rPr>
        <w:t xml:space="preserve"> a video to </w:t>
      </w:r>
      <w:r>
        <w:rPr>
          <w:noProof/>
          <w:lang w:val="en-US"/>
        </w:rPr>
        <w:t>MCVideo client C.</w:t>
      </w:r>
    </w:p>
    <w:p w14:paraId="0F82D653" w14:textId="77777777" w:rsidR="00A90238" w:rsidRDefault="00A90238" w:rsidP="00A90238">
      <w:r>
        <w:lastRenderedPageBreak/>
        <w:t>MCVideo client B can be an autonomous MCVideo client or can be a human controlled MCVideo client. In either case, following procedure is followed.</w:t>
      </w:r>
    </w:p>
    <w:p w14:paraId="2964EB85" w14:textId="77777777" w:rsidR="00A90238" w:rsidRDefault="00A90238" w:rsidP="00A90238">
      <w:r>
        <w:t>Pre-conditions:</w:t>
      </w:r>
    </w:p>
    <w:p w14:paraId="1FAC1E17" w14:textId="77777777" w:rsidR="00A90238" w:rsidRDefault="00A90238" w:rsidP="00A90238">
      <w:pPr>
        <w:pStyle w:val="B1"/>
        <w:rPr>
          <w:noProof/>
          <w:lang w:val="en-US"/>
        </w:rPr>
      </w:pPr>
      <w:r>
        <w:t>1.</w:t>
      </w:r>
      <w:r>
        <w:tab/>
        <w:t xml:space="preserve">MCVideo user A has remotely initiated </w:t>
      </w:r>
      <w:r>
        <w:rPr>
          <w:noProof/>
          <w:lang w:val="en-US"/>
        </w:rPr>
        <w:t>MCVideo video push with MCVideo user B.</w:t>
      </w:r>
    </w:p>
    <w:p w14:paraId="290B2ADA"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2C77C68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0A0756DA" w14:textId="77777777" w:rsidR="00A90238" w:rsidRPr="00F613C4" w:rsidRDefault="00A90238" w:rsidP="00A90238">
      <w:pPr>
        <w:pStyle w:val="TH"/>
        <w:rPr>
          <w:lang w:eastAsia="zh-CN"/>
        </w:rPr>
      </w:pPr>
      <w:r>
        <w:object w:dxaOrig="9612" w:dyaOrig="5776" w14:anchorId="40F659BA">
          <v:shape id="_x0000_i1068" type="#_x0000_t75" style="width:473.9pt;height:285.25pt" o:ole="">
            <v:imagedata r:id="rId97" o:title=""/>
          </v:shape>
          <o:OLEObject Type="Embed" ProgID="Visio.Drawing.11" ShapeID="_x0000_i1068" DrawAspect="Content" ObjectID="_1765314978" r:id="rId98"/>
        </w:object>
      </w:r>
    </w:p>
    <w:p w14:paraId="569B92B4" w14:textId="77777777" w:rsidR="00A90238" w:rsidRDefault="00A90238" w:rsidP="00A90238">
      <w:pPr>
        <w:pStyle w:val="TF"/>
        <w:rPr>
          <w:lang w:eastAsia="zh-CN"/>
        </w:rPr>
      </w:pPr>
      <w:r>
        <w:t>Figure 7.4.3.4.2-1: Remotely initiated off-network video push</w:t>
      </w:r>
    </w:p>
    <w:p w14:paraId="2957F55C" w14:textId="77777777" w:rsidR="00A90238" w:rsidRPr="006B7D5A" w:rsidRDefault="00A90238" w:rsidP="00A90238">
      <w:pPr>
        <w:pStyle w:val="B1"/>
        <w:rPr>
          <w:noProof/>
          <w:lang w:val="en-US"/>
        </w:rPr>
      </w:pPr>
      <w:r>
        <w:rPr>
          <w:noProof/>
          <w:lang w:val="en-US"/>
        </w:rPr>
        <w:t>1.</w:t>
      </w:r>
      <w:r>
        <w:rPr>
          <w:noProof/>
          <w:lang w:val="en-US"/>
        </w:rPr>
        <w:tab/>
      </w:r>
      <w:r w:rsidRPr="006B7D5A">
        <w:rPr>
          <w:noProof/>
          <w:lang w:val="en-US"/>
        </w:rPr>
        <w:t xml:space="preserve">The </w:t>
      </w:r>
      <w:r>
        <w:rPr>
          <w:noProof/>
          <w:lang w:val="en-US"/>
        </w:rPr>
        <w:t>MCVideo client</w:t>
      </w:r>
      <w:r w:rsidRPr="006B7D5A">
        <w:rPr>
          <w:noProof/>
          <w:lang w:val="en-US"/>
        </w:rPr>
        <w:t xml:space="preserve"> A sends a </w:t>
      </w:r>
      <w:r>
        <w:rPr>
          <w:noProof/>
          <w:lang w:val="en-US"/>
        </w:rPr>
        <w:t>Video p</w:t>
      </w:r>
      <w:r w:rsidRPr="006B7D5A">
        <w:rPr>
          <w:noProof/>
          <w:lang w:val="en-US"/>
        </w:rPr>
        <w:t>u</w:t>
      </w:r>
      <w:r>
        <w:rPr>
          <w:noProof/>
          <w:lang w:val="en-US"/>
        </w:rPr>
        <w:t>sh</w:t>
      </w:r>
      <w:r w:rsidRPr="006B7D5A">
        <w:rPr>
          <w:noProof/>
          <w:lang w:val="en-US"/>
        </w:rPr>
        <w:t xml:space="preserve"> request towards the </w:t>
      </w:r>
      <w:r>
        <w:rPr>
          <w:noProof/>
          <w:lang w:val="en-US"/>
        </w:rPr>
        <w:t>MCVideo client</w:t>
      </w:r>
      <w:r w:rsidRPr="006B7D5A">
        <w:rPr>
          <w:noProof/>
          <w:lang w:val="en-US"/>
        </w:rPr>
        <w:t xml:space="preserve"> B. The </w:t>
      </w:r>
      <w:r>
        <w:rPr>
          <w:noProof/>
          <w:lang w:val="en-US"/>
        </w:rPr>
        <w:t>Video p</w:t>
      </w:r>
      <w:r w:rsidRPr="006B7D5A">
        <w:rPr>
          <w:noProof/>
          <w:lang w:val="en-US"/>
        </w:rPr>
        <w:t>u</w:t>
      </w:r>
      <w:r>
        <w:rPr>
          <w:noProof/>
          <w:lang w:val="en-US"/>
        </w:rPr>
        <w:t>sh</w:t>
      </w:r>
      <w:r w:rsidRPr="006B7D5A">
        <w:rPr>
          <w:noProof/>
          <w:lang w:val="en-US"/>
        </w:rPr>
        <w:t xml:space="preserve"> request indicates </w:t>
      </w:r>
      <w:r>
        <w:rPr>
          <w:noProof/>
          <w:lang w:val="en-US"/>
        </w:rPr>
        <w:t>MCVideo client C as the intended recipient</w:t>
      </w:r>
      <w:r w:rsidRPr="006B7D5A">
        <w:rPr>
          <w:noProof/>
          <w:lang w:val="en-US"/>
        </w:rPr>
        <w:t>.</w:t>
      </w:r>
      <w:r>
        <w:rPr>
          <w:noProof/>
          <w:lang w:val="en-US"/>
        </w:rPr>
        <w:t xml:space="preserve"> </w:t>
      </w:r>
    </w:p>
    <w:p w14:paraId="2E6C8877" w14:textId="77777777" w:rsidR="00A90238" w:rsidRDefault="00A90238" w:rsidP="00A90238">
      <w:pPr>
        <w:pStyle w:val="B1"/>
        <w:rPr>
          <w:noProof/>
          <w:lang w:val="en-US"/>
        </w:rPr>
      </w:pPr>
      <w:r>
        <w:rPr>
          <w:noProof/>
          <w:lang w:val="en-US"/>
        </w:rPr>
        <w:t>2a.</w:t>
      </w:r>
      <w:r>
        <w:rPr>
          <w:noProof/>
          <w:lang w:val="en-US"/>
        </w:rPr>
        <w:tab/>
        <w:t>The MCVideo client B checks whether there is on-going priviate communication with MCVideo client C. If there is on-going private communication with MCVideo client C, then step 3, step 4 and step 5 are skipped, else MCVideo client</w:t>
      </w:r>
      <w:r w:rsidRPr="006B7D5A">
        <w:rPr>
          <w:noProof/>
          <w:lang w:val="en-US"/>
        </w:rPr>
        <w:t xml:space="preserve"> B </w:t>
      </w:r>
      <w:r>
        <w:rPr>
          <w:noProof/>
          <w:lang w:val="en-US"/>
        </w:rPr>
        <w:t>enables ProSe layer to discover</w:t>
      </w:r>
      <w:r w:rsidRPr="006B7D5A">
        <w:rPr>
          <w:noProof/>
          <w:lang w:val="en-US"/>
        </w:rPr>
        <w:t xml:space="preserve"> </w:t>
      </w:r>
      <w:r>
        <w:rPr>
          <w:noProof/>
          <w:lang w:val="en-US"/>
        </w:rPr>
        <w:t>MCVideo client</w:t>
      </w:r>
      <w:r w:rsidRPr="006B7D5A">
        <w:rPr>
          <w:noProof/>
          <w:lang w:val="en-US"/>
        </w:rPr>
        <w:t xml:space="preserve"> C</w:t>
      </w:r>
      <w:r>
        <w:rPr>
          <w:noProof/>
          <w:lang w:val="en-US"/>
        </w:rPr>
        <w:t xml:space="preserve"> as specified in subclause 7.2.3</w:t>
      </w:r>
      <w:r w:rsidRPr="006B7D5A">
        <w:rPr>
          <w:noProof/>
          <w:lang w:val="en-US"/>
        </w:rPr>
        <w:t xml:space="preserve">. </w:t>
      </w:r>
    </w:p>
    <w:p w14:paraId="14BBFFFF" w14:textId="77777777" w:rsidR="00A90238" w:rsidRPr="00CC6D44" w:rsidRDefault="00A90238" w:rsidP="00A90238">
      <w:pPr>
        <w:pStyle w:val="NO"/>
        <w:rPr>
          <w:noProof/>
          <w:lang w:val="en-US"/>
        </w:rPr>
      </w:pPr>
      <w:r>
        <w:rPr>
          <w:noProof/>
          <w:lang w:val="en-US"/>
        </w:rPr>
        <w:t>NOTE 1</w:t>
      </w:r>
      <w:r>
        <w:rPr>
          <w:rFonts w:hint="eastAsia"/>
          <w:noProof/>
          <w:lang w:val="en-US"/>
        </w:rPr>
        <w:t>:</w:t>
      </w:r>
      <w:r>
        <w:rPr>
          <w:noProof/>
          <w:lang w:val="en-US"/>
        </w:rPr>
        <w:tab/>
        <w:t>MCVideo client</w:t>
      </w:r>
      <w:r w:rsidRPr="006B7D5A">
        <w:rPr>
          <w:noProof/>
          <w:lang w:val="en-US"/>
        </w:rPr>
        <w:t xml:space="preserve"> A may provide </w:t>
      </w:r>
      <w:r>
        <w:rPr>
          <w:noProof/>
          <w:lang w:val="en-US"/>
        </w:rPr>
        <w:t>the IP address of the MCVideo client</w:t>
      </w:r>
      <w:r w:rsidRPr="006B7D5A">
        <w:rPr>
          <w:noProof/>
          <w:lang w:val="en-US"/>
        </w:rPr>
        <w:t xml:space="preserve"> C as part of the </w:t>
      </w:r>
      <w:r>
        <w:rPr>
          <w:noProof/>
          <w:lang w:val="en-US"/>
        </w:rPr>
        <w:t>Video p</w:t>
      </w:r>
      <w:r w:rsidRPr="006B7D5A">
        <w:rPr>
          <w:noProof/>
          <w:lang w:val="en-US"/>
        </w:rPr>
        <w:t>u</w:t>
      </w:r>
      <w:r>
        <w:rPr>
          <w:noProof/>
          <w:lang w:val="en-US"/>
        </w:rPr>
        <w:t>sh</w:t>
      </w:r>
      <w:r w:rsidRPr="006B7D5A">
        <w:rPr>
          <w:noProof/>
          <w:lang w:val="en-US"/>
        </w:rPr>
        <w:t xml:space="preserve"> request to the MCVideo B client. If such is the case, </w:t>
      </w:r>
      <w:r>
        <w:rPr>
          <w:noProof/>
          <w:lang w:val="en-US"/>
        </w:rPr>
        <w:t>MCVideo client</w:t>
      </w:r>
      <w:r w:rsidRPr="006B7D5A">
        <w:rPr>
          <w:noProof/>
          <w:lang w:val="en-US"/>
        </w:rPr>
        <w:t xml:space="preserve"> B does not requi</w:t>
      </w:r>
      <w:r>
        <w:rPr>
          <w:noProof/>
          <w:lang w:val="en-US"/>
        </w:rPr>
        <w:t>re discovering MCVideo client C</w:t>
      </w:r>
      <w:r w:rsidRPr="00CC6D44">
        <w:rPr>
          <w:noProof/>
          <w:lang w:val="en-US"/>
        </w:rPr>
        <w:t>.</w:t>
      </w:r>
    </w:p>
    <w:p w14:paraId="0B58870C" w14:textId="77777777" w:rsidR="00A90238" w:rsidRDefault="00A90238" w:rsidP="00A90238">
      <w:pPr>
        <w:pStyle w:val="B1"/>
        <w:rPr>
          <w:noProof/>
          <w:lang w:val="en-US"/>
        </w:rPr>
      </w:pPr>
      <w:r>
        <w:rPr>
          <w:noProof/>
          <w:lang w:val="en-US"/>
        </w:rPr>
        <w:t>2b.</w:t>
      </w:r>
      <w:r>
        <w:rPr>
          <w:noProof/>
          <w:lang w:val="en-US"/>
        </w:rPr>
        <w:tab/>
      </w:r>
      <w:r w:rsidRPr="006B7D5A">
        <w:rPr>
          <w:noProof/>
          <w:lang w:val="en-US"/>
        </w:rPr>
        <w:t xml:space="preserve">The </w:t>
      </w:r>
      <w:r>
        <w:rPr>
          <w:noProof/>
          <w:lang w:val="en-US"/>
        </w:rPr>
        <w:t>MCVideo client</w:t>
      </w:r>
      <w:r w:rsidRPr="006B7D5A">
        <w:rPr>
          <w:noProof/>
          <w:lang w:val="en-US"/>
        </w:rPr>
        <w:t xml:space="preserve"> B notifies the MCVideo user B about the incoming </w:t>
      </w:r>
      <w:r>
        <w:rPr>
          <w:noProof/>
          <w:lang w:val="en-US"/>
        </w:rPr>
        <w:t>Video p</w:t>
      </w:r>
      <w:r w:rsidRPr="006B7D5A">
        <w:rPr>
          <w:noProof/>
          <w:lang w:val="en-US"/>
        </w:rPr>
        <w:t>u</w:t>
      </w:r>
      <w:r>
        <w:rPr>
          <w:noProof/>
          <w:lang w:val="en-US"/>
        </w:rPr>
        <w:t>sh</w:t>
      </w:r>
      <w:r w:rsidRPr="006B7D5A">
        <w:rPr>
          <w:noProof/>
          <w:lang w:val="en-US"/>
        </w:rPr>
        <w:t xml:space="preserve"> request</w:t>
      </w:r>
      <w:r>
        <w:rPr>
          <w:noProof/>
          <w:lang w:val="en-US"/>
        </w:rPr>
        <w:t xml:space="preserve"> (</w:t>
      </w:r>
      <w:r w:rsidRPr="006B7D5A">
        <w:rPr>
          <w:noProof/>
          <w:lang w:val="en-US"/>
        </w:rPr>
        <w:t xml:space="preserve">if </w:t>
      </w:r>
      <w:r>
        <w:rPr>
          <w:noProof/>
          <w:lang w:val="en-US"/>
        </w:rPr>
        <w:t>MCVideo client</w:t>
      </w:r>
      <w:r w:rsidRPr="006B7D5A">
        <w:rPr>
          <w:noProof/>
          <w:lang w:val="en-US"/>
        </w:rPr>
        <w:t xml:space="preserve"> B is human controlled</w:t>
      </w:r>
      <w:r>
        <w:rPr>
          <w:noProof/>
          <w:lang w:val="en-US"/>
        </w:rPr>
        <w:t>).</w:t>
      </w:r>
      <w:r w:rsidRPr="00DE6F43">
        <w:rPr>
          <w:noProof/>
          <w:lang w:val="en-US"/>
        </w:rPr>
        <w:t xml:space="preserve"> </w:t>
      </w:r>
    </w:p>
    <w:p w14:paraId="5E418DAE" w14:textId="77777777" w:rsidR="00A90238" w:rsidRDefault="00A90238" w:rsidP="00A90238">
      <w:pPr>
        <w:pStyle w:val="B1"/>
        <w:rPr>
          <w:noProof/>
          <w:lang w:val="en-US"/>
        </w:rPr>
      </w:pPr>
      <w:r>
        <w:rPr>
          <w:noProof/>
          <w:lang w:val="en-US"/>
        </w:rPr>
        <w:t>2c.</w:t>
      </w:r>
      <w:r>
        <w:rPr>
          <w:noProof/>
          <w:lang w:val="en-US"/>
        </w:rPr>
        <w:tab/>
        <w:t>The MCVideo client B sends a video push trying response to MCVideo client A indicating that it is attempting to establish a connection with MCVideo client C,</w:t>
      </w:r>
    </w:p>
    <w:p w14:paraId="13E54081" w14:textId="77777777" w:rsidR="00A90238" w:rsidRPr="00246090" w:rsidRDefault="00A90238" w:rsidP="00A90238">
      <w:pPr>
        <w:pStyle w:val="NO"/>
        <w:rPr>
          <w:noProof/>
          <w:lang w:val="en-US"/>
        </w:rPr>
      </w:pPr>
      <w:r>
        <w:rPr>
          <w:noProof/>
          <w:lang w:val="en-US"/>
        </w:rPr>
        <w:t>NOTE 2:</w:t>
      </w:r>
      <w:r>
        <w:rPr>
          <w:noProof/>
          <w:lang w:val="en-US"/>
        </w:rPr>
        <w:tab/>
        <w:t>Step 2a, 2b and 2c</w:t>
      </w:r>
      <w:r w:rsidRPr="00246090">
        <w:rPr>
          <w:noProof/>
          <w:lang w:val="en-US"/>
        </w:rPr>
        <w:t xml:space="preserve"> can occur in any order.</w:t>
      </w:r>
    </w:p>
    <w:p w14:paraId="5CE844BE" w14:textId="77777777" w:rsidR="00A90238" w:rsidRDefault="00A90238" w:rsidP="00A90238">
      <w:pPr>
        <w:pStyle w:val="B1"/>
        <w:rPr>
          <w:noProof/>
          <w:lang w:val="en-US"/>
        </w:rPr>
      </w:pPr>
      <w:r>
        <w:rPr>
          <w:noProof/>
          <w:lang w:val="en-US"/>
        </w:rPr>
        <w:t>3.</w:t>
      </w:r>
      <w:r>
        <w:rPr>
          <w:noProof/>
          <w:lang w:val="en-US"/>
        </w:rPr>
        <w:tab/>
      </w:r>
      <w:r w:rsidRPr="006B7D5A">
        <w:rPr>
          <w:noProof/>
          <w:lang w:val="en-US"/>
        </w:rPr>
        <w:t xml:space="preserve">Once the required details of </w:t>
      </w:r>
      <w:r>
        <w:rPr>
          <w:noProof/>
          <w:lang w:val="en-US"/>
        </w:rPr>
        <w:t>MCVideo client</w:t>
      </w:r>
      <w:r w:rsidRPr="006B7D5A">
        <w:rPr>
          <w:noProof/>
          <w:lang w:val="en-US"/>
        </w:rPr>
        <w:t xml:space="preserve"> C are obtained (either by discovery or from </w:t>
      </w:r>
      <w:r>
        <w:rPr>
          <w:noProof/>
          <w:lang w:val="en-US"/>
        </w:rPr>
        <w:t>MCVideo client</w:t>
      </w:r>
      <w:r w:rsidRPr="006B7D5A">
        <w:rPr>
          <w:noProof/>
          <w:lang w:val="en-US"/>
        </w:rPr>
        <w:t xml:space="preserve"> A) the </w:t>
      </w:r>
      <w:r>
        <w:rPr>
          <w:noProof/>
          <w:lang w:val="en-US"/>
        </w:rPr>
        <w:t>MCVideo client</w:t>
      </w:r>
      <w:r w:rsidRPr="006B7D5A">
        <w:rPr>
          <w:noProof/>
          <w:lang w:val="en-US"/>
        </w:rPr>
        <w:t xml:space="preserve"> B accepts the </w:t>
      </w:r>
      <w:r>
        <w:rPr>
          <w:noProof/>
          <w:lang w:val="en-US"/>
        </w:rPr>
        <w:t>Video p</w:t>
      </w:r>
      <w:r w:rsidRPr="006B7D5A">
        <w:rPr>
          <w:noProof/>
          <w:lang w:val="en-US"/>
        </w:rPr>
        <w:t>u</w:t>
      </w:r>
      <w:r>
        <w:rPr>
          <w:noProof/>
          <w:lang w:val="en-US"/>
        </w:rPr>
        <w:t>sh</w:t>
      </w:r>
      <w:r w:rsidRPr="006B7D5A">
        <w:rPr>
          <w:noProof/>
          <w:lang w:val="en-US"/>
        </w:rPr>
        <w:t xml:space="preserve"> request, and sends a </w:t>
      </w:r>
      <w:r>
        <w:rPr>
          <w:noProof/>
          <w:lang w:val="en-US"/>
        </w:rPr>
        <w:t xml:space="preserve">Private communication </w:t>
      </w:r>
      <w:r w:rsidRPr="006B7D5A">
        <w:rPr>
          <w:noProof/>
          <w:lang w:val="en-US"/>
        </w:rPr>
        <w:t xml:space="preserve">request to </w:t>
      </w:r>
      <w:r>
        <w:rPr>
          <w:noProof/>
          <w:lang w:val="en-US"/>
        </w:rPr>
        <w:t>MCVideo client</w:t>
      </w:r>
      <w:r w:rsidRPr="006B7D5A">
        <w:rPr>
          <w:noProof/>
          <w:lang w:val="en-US"/>
        </w:rPr>
        <w:t xml:space="preserve"> C</w:t>
      </w:r>
      <w:r>
        <w:rPr>
          <w:noProof/>
          <w:lang w:val="en-US"/>
        </w:rPr>
        <w:t>. The Private communication request indicates that the request was in response to the video push request from the MCVideo client</w:t>
      </w:r>
      <w:r w:rsidRPr="006B7D5A">
        <w:rPr>
          <w:noProof/>
          <w:lang w:val="en-US"/>
        </w:rPr>
        <w:t xml:space="preserve"> </w:t>
      </w:r>
      <w:r>
        <w:rPr>
          <w:noProof/>
          <w:lang w:val="en-US"/>
        </w:rPr>
        <w:t xml:space="preserve">A. The Private communication </w:t>
      </w:r>
      <w:r w:rsidRPr="006B7D5A">
        <w:rPr>
          <w:noProof/>
          <w:lang w:val="en-US"/>
        </w:rPr>
        <w:t>request</w:t>
      </w:r>
      <w:r>
        <w:rPr>
          <w:noProof/>
          <w:lang w:val="en-US"/>
        </w:rPr>
        <w:t xml:space="preserve"> contains the SDP offer.</w:t>
      </w:r>
    </w:p>
    <w:p w14:paraId="55A2097C" w14:textId="77777777" w:rsidR="00A90238" w:rsidRPr="00F613C4" w:rsidRDefault="00A90238" w:rsidP="00A90238">
      <w:pPr>
        <w:pStyle w:val="B1"/>
        <w:rPr>
          <w:noProof/>
          <w:lang w:val="en-US"/>
        </w:rPr>
      </w:pPr>
      <w:r>
        <w:rPr>
          <w:noProof/>
          <w:lang w:val="en-US"/>
        </w:rPr>
        <w:lastRenderedPageBreak/>
        <w:t>4a.</w:t>
      </w:r>
      <w:r>
        <w:rPr>
          <w:noProof/>
          <w:lang w:val="en-US"/>
        </w:rPr>
        <w:tab/>
        <w:t>MCVideo client</w:t>
      </w:r>
      <w:r w:rsidRPr="00F613C4">
        <w:rPr>
          <w:noProof/>
          <w:lang w:val="en-US"/>
        </w:rPr>
        <w:t xml:space="preserve"> C sends a </w:t>
      </w:r>
      <w:r>
        <w:rPr>
          <w:noProof/>
          <w:lang w:val="en-US"/>
        </w:rPr>
        <w:t xml:space="preserve">Private communication answer </w:t>
      </w:r>
      <w:r w:rsidRPr="00F613C4">
        <w:rPr>
          <w:noProof/>
          <w:lang w:val="en-US"/>
        </w:rPr>
        <w:t xml:space="preserve">response to </w:t>
      </w:r>
      <w:r>
        <w:rPr>
          <w:noProof/>
          <w:lang w:val="en-US"/>
        </w:rPr>
        <w:t>MCVideo client</w:t>
      </w:r>
      <w:r w:rsidRPr="00F613C4">
        <w:rPr>
          <w:noProof/>
          <w:lang w:val="en-US"/>
        </w:rPr>
        <w:t xml:space="preserve"> B in response to the </w:t>
      </w:r>
      <w:r>
        <w:rPr>
          <w:noProof/>
          <w:lang w:val="en-US"/>
        </w:rPr>
        <w:t xml:space="preserve">Private communication </w:t>
      </w:r>
      <w:r w:rsidRPr="00F613C4">
        <w:rPr>
          <w:noProof/>
          <w:lang w:val="en-US"/>
        </w:rPr>
        <w:t>request.</w:t>
      </w:r>
      <w:r>
        <w:rPr>
          <w:noProof/>
          <w:lang w:val="en-US"/>
        </w:rPr>
        <w:t xml:space="preserve"> The Private communication answer</w:t>
      </w:r>
      <w:r w:rsidRPr="006B7D5A">
        <w:rPr>
          <w:noProof/>
          <w:lang w:val="en-US"/>
        </w:rPr>
        <w:t xml:space="preserve"> </w:t>
      </w:r>
      <w:r>
        <w:rPr>
          <w:noProof/>
          <w:lang w:val="en-US"/>
        </w:rPr>
        <w:t>response contains the SDP answer.</w:t>
      </w:r>
    </w:p>
    <w:p w14:paraId="4452B96E" w14:textId="77777777" w:rsidR="00A90238" w:rsidRDefault="00A90238" w:rsidP="00A90238">
      <w:pPr>
        <w:pStyle w:val="B1"/>
        <w:rPr>
          <w:noProof/>
          <w:lang w:val="en-US"/>
        </w:rPr>
      </w:pPr>
      <w:r>
        <w:rPr>
          <w:noProof/>
          <w:lang w:val="en-US"/>
        </w:rPr>
        <w:t>4</w:t>
      </w:r>
      <w:r w:rsidRPr="00F613C4">
        <w:rPr>
          <w:noProof/>
          <w:lang w:val="en-US"/>
        </w:rPr>
        <w:t xml:space="preserve">b: The </w:t>
      </w:r>
      <w:r>
        <w:rPr>
          <w:noProof/>
          <w:lang w:val="en-US"/>
        </w:rPr>
        <w:t>MCVideo client</w:t>
      </w:r>
      <w:r w:rsidRPr="00F613C4">
        <w:rPr>
          <w:noProof/>
          <w:lang w:val="en-US"/>
        </w:rPr>
        <w:t xml:space="preserve"> C notifies MCVideo user C about the incoming </w:t>
      </w:r>
      <w:r>
        <w:rPr>
          <w:noProof/>
          <w:lang w:val="en-US"/>
        </w:rPr>
        <w:t xml:space="preserve">Private communication </w:t>
      </w:r>
      <w:r w:rsidRPr="00F613C4">
        <w:rPr>
          <w:noProof/>
          <w:lang w:val="en-US"/>
        </w:rPr>
        <w:t>request as a</w:t>
      </w:r>
      <w:r>
        <w:rPr>
          <w:noProof/>
          <w:lang w:val="en-US"/>
        </w:rPr>
        <w:t>n indication of incoming video.</w:t>
      </w:r>
    </w:p>
    <w:p w14:paraId="34A09391" w14:textId="77777777" w:rsidR="00A90238" w:rsidRPr="00F613C4" w:rsidRDefault="00A90238" w:rsidP="00A90238">
      <w:pPr>
        <w:pStyle w:val="NO"/>
        <w:rPr>
          <w:noProof/>
          <w:lang w:val="en-US"/>
        </w:rPr>
      </w:pPr>
      <w:r>
        <w:rPr>
          <w:noProof/>
          <w:lang w:val="en-US"/>
        </w:rPr>
        <w:t>NOTE 3:</w:t>
      </w:r>
      <w:r>
        <w:rPr>
          <w:noProof/>
          <w:lang w:val="en-US"/>
        </w:rPr>
        <w:tab/>
        <w:t>Step 4a and step 4b</w:t>
      </w:r>
      <w:r w:rsidRPr="00246090">
        <w:rPr>
          <w:noProof/>
          <w:lang w:val="en-US"/>
        </w:rPr>
        <w:t xml:space="preserve"> can occur in any order.</w:t>
      </w:r>
    </w:p>
    <w:p w14:paraId="0F49FD04" w14:textId="77777777" w:rsidR="00A90238" w:rsidRDefault="00A90238" w:rsidP="00A90238">
      <w:pPr>
        <w:pStyle w:val="B1"/>
        <w:rPr>
          <w:noProof/>
          <w:lang w:val="en-US"/>
        </w:rPr>
      </w:pPr>
      <w:r>
        <w:rPr>
          <w:noProof/>
          <w:lang w:val="en-US"/>
        </w:rPr>
        <w:t>5.</w:t>
      </w:r>
      <w:r>
        <w:rPr>
          <w:noProof/>
          <w:lang w:val="en-US"/>
        </w:rPr>
        <w:tab/>
      </w:r>
      <w:r w:rsidRPr="00F613C4">
        <w:rPr>
          <w:noProof/>
          <w:lang w:val="en-US"/>
        </w:rPr>
        <w:t xml:space="preserve">Upon receiving a </w:t>
      </w:r>
      <w:r>
        <w:rPr>
          <w:noProof/>
          <w:lang w:val="en-US"/>
        </w:rPr>
        <w:t xml:space="preserve">Private communication answer </w:t>
      </w:r>
      <w:r w:rsidRPr="00F613C4">
        <w:rPr>
          <w:noProof/>
          <w:lang w:val="en-US"/>
        </w:rPr>
        <w:t xml:space="preserve">response from the </w:t>
      </w:r>
      <w:r>
        <w:rPr>
          <w:noProof/>
          <w:lang w:val="en-US"/>
        </w:rPr>
        <w:t>MCVideo client</w:t>
      </w:r>
      <w:r w:rsidRPr="00F613C4">
        <w:rPr>
          <w:noProof/>
          <w:lang w:val="en-US"/>
        </w:rPr>
        <w:t xml:space="preserve"> C, the </w:t>
      </w:r>
      <w:r>
        <w:rPr>
          <w:noProof/>
          <w:lang w:val="en-US"/>
        </w:rPr>
        <w:t>MCVideo client</w:t>
      </w:r>
      <w:r w:rsidRPr="00F613C4">
        <w:rPr>
          <w:noProof/>
          <w:lang w:val="en-US"/>
        </w:rPr>
        <w:t xml:space="preserve"> B sends a </w:t>
      </w:r>
      <w:r>
        <w:rPr>
          <w:noProof/>
          <w:lang w:val="en-US"/>
        </w:rPr>
        <w:t>n</w:t>
      </w:r>
      <w:r w:rsidRPr="00F613C4">
        <w:rPr>
          <w:noProof/>
          <w:lang w:val="en-US"/>
        </w:rPr>
        <w:t xml:space="preserve">otification </w:t>
      </w:r>
      <w:r>
        <w:rPr>
          <w:noProof/>
          <w:lang w:val="en-US"/>
        </w:rPr>
        <w:t>message</w:t>
      </w:r>
      <w:r w:rsidRPr="00F613C4">
        <w:rPr>
          <w:noProof/>
          <w:lang w:val="en-US"/>
        </w:rPr>
        <w:t xml:space="preserve"> to the </w:t>
      </w:r>
      <w:r>
        <w:rPr>
          <w:noProof/>
          <w:lang w:val="en-US"/>
        </w:rPr>
        <w:t>MCVideo client</w:t>
      </w:r>
      <w:r w:rsidRPr="00F613C4">
        <w:rPr>
          <w:noProof/>
          <w:lang w:val="en-US"/>
        </w:rPr>
        <w:t xml:space="preserve"> A indicating that </w:t>
      </w:r>
      <w:r>
        <w:rPr>
          <w:noProof/>
          <w:lang w:val="en-US"/>
        </w:rPr>
        <w:t>MCVideo client</w:t>
      </w:r>
      <w:r w:rsidRPr="00F613C4">
        <w:rPr>
          <w:noProof/>
          <w:lang w:val="en-US"/>
        </w:rPr>
        <w:t xml:space="preserve"> C </w:t>
      </w:r>
      <w:r>
        <w:rPr>
          <w:noProof/>
          <w:lang w:val="en-US"/>
        </w:rPr>
        <w:t xml:space="preserve">has </w:t>
      </w:r>
      <w:r w:rsidRPr="00F613C4">
        <w:rPr>
          <w:noProof/>
          <w:lang w:val="en-US"/>
        </w:rPr>
        <w:t>accepted the request.</w:t>
      </w:r>
    </w:p>
    <w:p w14:paraId="247C460A" w14:textId="77777777" w:rsidR="00A90238" w:rsidRPr="00F613C4" w:rsidRDefault="00A90238" w:rsidP="00A90238">
      <w:pPr>
        <w:pStyle w:val="B1"/>
        <w:rPr>
          <w:noProof/>
          <w:lang w:val="en-US"/>
        </w:rPr>
      </w:pPr>
      <w:r>
        <w:rPr>
          <w:noProof/>
          <w:lang w:val="en-US"/>
        </w:rPr>
        <w:t>6.</w:t>
      </w:r>
      <w:r>
        <w:rPr>
          <w:noProof/>
          <w:lang w:val="en-US"/>
        </w:rPr>
        <w:tab/>
        <w:t>MCVideo client</w:t>
      </w:r>
      <w:r w:rsidRPr="00F613C4">
        <w:rPr>
          <w:noProof/>
          <w:lang w:val="en-US"/>
        </w:rPr>
        <w:t xml:space="preserve"> A notifies the MCVideo user A about the acceptance of t</w:t>
      </w:r>
      <w:r>
        <w:rPr>
          <w:noProof/>
          <w:lang w:val="en-US"/>
        </w:rPr>
        <w:t>he request by MCVideo client C (</w:t>
      </w:r>
      <w:r w:rsidRPr="00F613C4">
        <w:rPr>
          <w:noProof/>
          <w:lang w:val="en-US"/>
        </w:rPr>
        <w:t xml:space="preserve">if the </w:t>
      </w:r>
      <w:r>
        <w:rPr>
          <w:noProof/>
          <w:lang w:val="en-US"/>
        </w:rPr>
        <w:t>MCVideo client A is human controlled)</w:t>
      </w:r>
    </w:p>
    <w:p w14:paraId="4E97C154" w14:textId="77777777" w:rsidR="00A90238" w:rsidRDefault="00A90238" w:rsidP="00A90238">
      <w:pPr>
        <w:pStyle w:val="B1"/>
        <w:rPr>
          <w:noProof/>
          <w:lang w:val="en-US"/>
        </w:rPr>
      </w:pPr>
      <w:r>
        <w:rPr>
          <w:noProof/>
          <w:lang w:val="en-US"/>
        </w:rPr>
        <w:t>7.</w:t>
      </w:r>
      <w:r>
        <w:rPr>
          <w:noProof/>
          <w:lang w:val="en-US"/>
        </w:rPr>
        <w:tab/>
      </w:r>
      <w:r w:rsidRPr="00F613C4">
        <w:rPr>
          <w:noProof/>
          <w:lang w:val="en-US"/>
        </w:rPr>
        <w:t xml:space="preserve">The </w:t>
      </w:r>
      <w:r>
        <w:rPr>
          <w:noProof/>
          <w:lang w:val="en-US"/>
        </w:rPr>
        <w:t>MCVideo client</w:t>
      </w:r>
      <w:r w:rsidRPr="00F613C4">
        <w:rPr>
          <w:noProof/>
          <w:lang w:val="en-US"/>
        </w:rPr>
        <w:t xml:space="preserve"> B and the </w:t>
      </w:r>
      <w:r>
        <w:rPr>
          <w:noProof/>
          <w:lang w:val="en-US"/>
        </w:rPr>
        <w:t>MCVideo client</w:t>
      </w:r>
      <w:r w:rsidRPr="00F613C4">
        <w:rPr>
          <w:noProof/>
          <w:lang w:val="en-US"/>
        </w:rPr>
        <w:t xml:space="preserve"> C establish the</w:t>
      </w:r>
      <w:r>
        <w:rPr>
          <w:noProof/>
          <w:lang w:val="en-US"/>
        </w:rPr>
        <w:t xml:space="preserve"> media plane for communication.</w:t>
      </w:r>
    </w:p>
    <w:p w14:paraId="2EE0893C" w14:textId="77777777" w:rsidR="00A90238" w:rsidRPr="00F613C4" w:rsidRDefault="00A90238" w:rsidP="00A90238">
      <w:pPr>
        <w:pStyle w:val="NO"/>
        <w:rPr>
          <w:noProof/>
          <w:lang w:val="en-US"/>
        </w:rPr>
      </w:pPr>
      <w:r>
        <w:rPr>
          <w:noProof/>
          <w:lang w:val="en-US"/>
        </w:rPr>
        <w:t>NOTE 4:</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6FD94D7" w14:textId="77777777" w:rsidR="00A90238" w:rsidRDefault="00A90238" w:rsidP="00A90238">
      <w:pPr>
        <w:pStyle w:val="B1"/>
        <w:rPr>
          <w:noProof/>
          <w:lang w:val="en-US"/>
        </w:rPr>
      </w:pPr>
      <w:r>
        <w:rPr>
          <w:noProof/>
          <w:lang w:val="en-US"/>
        </w:rPr>
        <w:t>8</w:t>
      </w:r>
      <w:r w:rsidRPr="00F613C4">
        <w:rPr>
          <w:noProof/>
          <w:lang w:val="en-US"/>
        </w:rPr>
        <w:t xml:space="preserve">: Media is transmitted from </w:t>
      </w:r>
      <w:r>
        <w:rPr>
          <w:noProof/>
          <w:lang w:val="en-US"/>
        </w:rPr>
        <w:t>MCVideo client</w:t>
      </w:r>
      <w:r w:rsidRPr="00F613C4">
        <w:rPr>
          <w:noProof/>
          <w:lang w:val="en-US"/>
        </w:rPr>
        <w:t xml:space="preserve"> B to </w:t>
      </w:r>
      <w:r>
        <w:rPr>
          <w:noProof/>
          <w:lang w:val="en-US"/>
        </w:rPr>
        <w:t>MCVideo client</w:t>
      </w:r>
      <w:r w:rsidRPr="00F613C4">
        <w:rPr>
          <w:noProof/>
          <w:lang w:val="en-US"/>
        </w:rPr>
        <w:t xml:space="preserve"> C and presented to the MCVideo user C.</w:t>
      </w:r>
    </w:p>
    <w:p w14:paraId="7943F855" w14:textId="77777777" w:rsidR="00A90238" w:rsidRDefault="00A90238" w:rsidP="00A90238">
      <w:pPr>
        <w:pStyle w:val="NO"/>
        <w:rPr>
          <w:noProof/>
          <w:lang w:val="en-US"/>
        </w:rPr>
      </w:pPr>
      <w:r>
        <w:rPr>
          <w:noProof/>
          <w:lang w:val="en-US"/>
        </w:rPr>
        <w:t>NOTE 5:</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3F9ADB60" w14:textId="77777777" w:rsidR="00A90238" w:rsidRDefault="00A90238" w:rsidP="00A90238">
      <w:pPr>
        <w:pStyle w:val="NO"/>
        <w:rPr>
          <w:noProof/>
          <w:lang w:val="en-US"/>
        </w:rPr>
      </w:pPr>
      <w:r>
        <w:rPr>
          <w:noProof/>
          <w:lang w:val="en-US"/>
        </w:rPr>
        <w:t>NOTE 6:</w:t>
      </w:r>
      <w:r>
        <w:rPr>
          <w:noProof/>
          <w:lang w:val="en-US"/>
        </w:rPr>
        <w:tab/>
        <w:t>If the MCVideo client B fails to transmit the video to MCVideo client C, it should send a notification to MCVideo client A, indicating the reason</w:t>
      </w:r>
      <w:r w:rsidRPr="00246090">
        <w:rPr>
          <w:noProof/>
          <w:lang w:val="en-US"/>
        </w:rPr>
        <w:t>.</w:t>
      </w:r>
    </w:p>
    <w:p w14:paraId="32DECD83" w14:textId="77777777" w:rsidR="00A90238" w:rsidRPr="00104C37" w:rsidRDefault="00A90238" w:rsidP="00A90238">
      <w:pPr>
        <w:pStyle w:val="Heading4"/>
        <w:rPr>
          <w:lang w:val="en-IN" w:eastAsia="zh-CN"/>
        </w:rPr>
      </w:pPr>
      <w:bookmarkStart w:id="756" w:name="_Toc154701580"/>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ab/>
      </w:r>
      <w:r>
        <w:rPr>
          <w:lang w:val="en-IN"/>
        </w:rPr>
        <w:t>Remotely initiated video push to a group</w:t>
      </w:r>
      <w:bookmarkEnd w:id="756"/>
    </w:p>
    <w:p w14:paraId="287EFA0D" w14:textId="77777777" w:rsidR="00A90238" w:rsidRDefault="00A90238" w:rsidP="00A90238">
      <w:pPr>
        <w:pStyle w:val="Heading5"/>
        <w:rPr>
          <w:lang w:val="en-IN" w:eastAsia="zh-CN"/>
        </w:rPr>
      </w:pPr>
      <w:bookmarkStart w:id="757" w:name="_Toc154701581"/>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1</w:t>
      </w:r>
      <w:r w:rsidRPr="00104C37">
        <w:rPr>
          <w:lang w:val="en-IN"/>
        </w:rPr>
        <w:tab/>
      </w:r>
      <w:r w:rsidRPr="00104C37">
        <w:rPr>
          <w:lang w:val="en-IN" w:eastAsia="zh-CN"/>
        </w:rPr>
        <w:t>General</w:t>
      </w:r>
      <w:bookmarkEnd w:id="757"/>
    </w:p>
    <w:p w14:paraId="2A4B87EF" w14:textId="77777777" w:rsidR="00A90238" w:rsidRPr="00C50482" w:rsidRDefault="00A90238" w:rsidP="00A90238">
      <w:pPr>
        <w:rPr>
          <w:noProof/>
        </w:rPr>
      </w:pPr>
      <w:r w:rsidRPr="00C50482">
        <w:rPr>
          <w:noProof/>
        </w:rPr>
        <w:t>The MCVideo push is the capability of a MCVideo user to push a video from a second MCVideo user to a MCVideo group.</w:t>
      </w:r>
    </w:p>
    <w:p w14:paraId="2EAAB30B" w14:textId="77777777" w:rsidR="00A90238" w:rsidRPr="00104C37" w:rsidRDefault="00A90238" w:rsidP="00A90238">
      <w:pPr>
        <w:pStyle w:val="Heading5"/>
        <w:rPr>
          <w:lang w:val="en-IN" w:eastAsia="zh-CN"/>
        </w:rPr>
      </w:pPr>
      <w:bookmarkStart w:id="758" w:name="_Toc154701582"/>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2</w:t>
      </w:r>
      <w:r w:rsidRPr="00104C37">
        <w:rPr>
          <w:lang w:val="en-IN"/>
        </w:rPr>
        <w:tab/>
      </w:r>
      <w:r w:rsidRPr="00104C37">
        <w:rPr>
          <w:lang w:val="en-IN" w:eastAsia="zh-CN"/>
        </w:rPr>
        <w:t>Procedure</w:t>
      </w:r>
      <w:bookmarkEnd w:id="758"/>
    </w:p>
    <w:p w14:paraId="65A370F4" w14:textId="77777777" w:rsidR="00A90238" w:rsidRPr="00104C37" w:rsidRDefault="00A90238" w:rsidP="00A90238">
      <w:r w:rsidRPr="00104C37">
        <w:t>Figure 7.</w:t>
      </w:r>
      <w:r>
        <w:t>4</w:t>
      </w:r>
      <w:r w:rsidRPr="00104C37">
        <w:t>.3.</w:t>
      </w:r>
      <w:r>
        <w:t>5</w:t>
      </w:r>
      <w:r w:rsidRPr="00104C37">
        <w:t xml:space="preserve">.2-1 describes procedures for an off-network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initiated by MCVideo user A at MCVideo client A towards a MCVideo client B, to </w:t>
      </w:r>
      <w:r>
        <w:t>initiate</w:t>
      </w:r>
      <w:r w:rsidRPr="00104C37">
        <w:t xml:space="preserve"> a video </w:t>
      </w:r>
      <w:r>
        <w:t xml:space="preserve">push </w:t>
      </w:r>
      <w:r w:rsidRPr="00104C37">
        <w:t>to MCVideo group G.</w:t>
      </w:r>
    </w:p>
    <w:p w14:paraId="4A31372D" w14:textId="77777777" w:rsidR="00A90238" w:rsidRPr="00104C37" w:rsidRDefault="00A90238" w:rsidP="00A90238">
      <w:r w:rsidRPr="00104C37">
        <w:t>MCVideo client B can be an autonomous MCVideo client or can be a human controlled MCVideo client. In either case, following procedure should be followed.</w:t>
      </w:r>
    </w:p>
    <w:p w14:paraId="5D1EA0D2" w14:textId="77777777" w:rsidR="00A90238" w:rsidRPr="00104C37" w:rsidRDefault="00A90238" w:rsidP="00A90238">
      <w:r w:rsidRPr="00104C37">
        <w:t>Pre-conditions:</w:t>
      </w:r>
    </w:p>
    <w:p w14:paraId="7B0C9292" w14:textId="77777777" w:rsidR="00A90238" w:rsidRPr="00104C37" w:rsidRDefault="00A90238" w:rsidP="00A90238">
      <w:pPr>
        <w:pStyle w:val="B1"/>
      </w:pPr>
      <w:r w:rsidRPr="00104C37">
        <w:t>1.</w:t>
      </w:r>
      <w:r w:rsidRPr="00104C37">
        <w:tab/>
        <w:t>MCVideo client A and MCVideo client B are members of MCVideo group G.</w:t>
      </w:r>
    </w:p>
    <w:p w14:paraId="2C5FD5AA" w14:textId="77777777" w:rsidR="00A90238" w:rsidRPr="00104C37" w:rsidRDefault="00A90238" w:rsidP="00A90238">
      <w:pPr>
        <w:pStyle w:val="B1"/>
      </w:pPr>
      <w:r w:rsidRPr="00104C37">
        <w:t>2.</w:t>
      </w:r>
      <w:r w:rsidRPr="00104C37">
        <w:tab/>
        <w:t xml:space="preserve">MCVideo user A has initiated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with MCVideo user B to </w:t>
      </w:r>
      <w:r>
        <w:t xml:space="preserve">initiate </w:t>
      </w:r>
      <w:r w:rsidRPr="00104C37">
        <w:t xml:space="preserve">a video </w:t>
      </w:r>
      <w:r>
        <w:t xml:space="preserve">push </w:t>
      </w:r>
      <w:r w:rsidRPr="00104C37">
        <w:t>to MCVideo group G.</w:t>
      </w:r>
    </w:p>
    <w:p w14:paraId="7394A083" w14:textId="77777777" w:rsidR="00A90238" w:rsidRPr="00104C37" w:rsidRDefault="00A90238" w:rsidP="00A90238">
      <w:pPr>
        <w:pStyle w:val="TH"/>
      </w:pPr>
      <w:r w:rsidRPr="00104C37">
        <w:object w:dxaOrig="6209" w:dyaOrig="3495" w14:anchorId="45DD184D">
          <v:shape id="_x0000_i1069" type="#_x0000_t75" style="width:310.35pt;height:174.55pt" o:ole="">
            <v:imagedata r:id="rId99" o:title=""/>
          </v:shape>
          <o:OLEObject Type="Embed" ProgID="Visio.Drawing.11" ShapeID="_x0000_i1069" DrawAspect="Content" ObjectID="_1765314979" r:id="rId100"/>
        </w:object>
      </w:r>
    </w:p>
    <w:p w14:paraId="27DEC5EA" w14:textId="77777777" w:rsidR="00A90238" w:rsidRPr="00104C37" w:rsidRDefault="00A90238" w:rsidP="00A90238">
      <w:pPr>
        <w:pStyle w:val="TF"/>
        <w:rPr>
          <w:lang w:eastAsia="zh-CN"/>
        </w:rPr>
      </w:pPr>
      <w:r w:rsidRPr="00104C37">
        <w:t>Figure </w:t>
      </w:r>
      <w:r w:rsidRPr="00104C37">
        <w:rPr>
          <w:lang w:eastAsia="zh-CN"/>
        </w:rPr>
        <w:t>7</w:t>
      </w:r>
      <w:r w:rsidRPr="00104C37">
        <w:t>.</w:t>
      </w:r>
      <w:r>
        <w:rPr>
          <w:lang w:eastAsia="zh-CN"/>
        </w:rPr>
        <w:t>4</w:t>
      </w:r>
      <w:r w:rsidRPr="00104C37">
        <w:rPr>
          <w:lang w:eastAsia="zh-CN"/>
        </w:rPr>
        <w:t>.3</w:t>
      </w:r>
      <w:r w:rsidRPr="00104C37">
        <w:t>.</w:t>
      </w:r>
      <w:r>
        <w:t>5</w:t>
      </w:r>
      <w:r w:rsidRPr="00104C37">
        <w:t>.</w:t>
      </w:r>
      <w:r w:rsidRPr="00104C37">
        <w:rPr>
          <w:lang w:eastAsia="zh-CN"/>
        </w:rPr>
        <w:t>2</w:t>
      </w:r>
      <w:r w:rsidRPr="00104C37">
        <w:t xml:space="preserve">-1: </w:t>
      </w:r>
      <w:r>
        <w:t>Remotely initiated video push to a group</w:t>
      </w:r>
    </w:p>
    <w:p w14:paraId="285B7375" w14:textId="77777777" w:rsidR="00A90238" w:rsidRPr="00104C37" w:rsidRDefault="00A90238" w:rsidP="00A90238">
      <w:pPr>
        <w:pStyle w:val="B1"/>
      </w:pPr>
      <w:r w:rsidRPr="00104C37">
        <w:t>1.</w:t>
      </w:r>
      <w:r w:rsidRPr="00104C37">
        <w:tab/>
        <w:t xml:space="preserve">MCVideo client A sends a </w:t>
      </w:r>
      <w:r>
        <w:rPr>
          <w:lang w:eastAsia="zh-CN"/>
        </w:rPr>
        <w:t>remote v</w:t>
      </w:r>
      <w:r w:rsidRPr="00104C37">
        <w:rPr>
          <w:lang w:eastAsia="zh-CN"/>
        </w:rPr>
        <w:t xml:space="preserve">ideo </w:t>
      </w:r>
      <w:r>
        <w:rPr>
          <w:lang w:eastAsia="zh-CN"/>
        </w:rPr>
        <w:t xml:space="preserve">push </w:t>
      </w:r>
      <w:r w:rsidRPr="00104C37">
        <w:t xml:space="preserve">request towards the MCVideo group. The </w:t>
      </w:r>
      <w:r>
        <w:rPr>
          <w:lang w:eastAsia="zh-CN"/>
        </w:rPr>
        <w:t>remote v</w:t>
      </w:r>
      <w:r w:rsidRPr="00104C37">
        <w:rPr>
          <w:lang w:eastAsia="zh-CN"/>
        </w:rPr>
        <w:t xml:space="preserve">ideo </w:t>
      </w:r>
      <w:r>
        <w:rPr>
          <w:lang w:eastAsia="zh-CN"/>
        </w:rPr>
        <w:t xml:space="preserve">push </w:t>
      </w:r>
      <w:r w:rsidRPr="00104C37">
        <w:t xml:space="preserve">request indicates MCVideo client B as the intended target of the request and MCVideo group </w:t>
      </w:r>
      <w:r>
        <w:t xml:space="preserve">G </w:t>
      </w:r>
      <w:r w:rsidRPr="00104C37">
        <w:t>as the intended recipient.</w:t>
      </w:r>
    </w:p>
    <w:p w14:paraId="576913FD" w14:textId="77777777" w:rsidR="00A90238" w:rsidRPr="00104C37" w:rsidRDefault="00A90238" w:rsidP="00A90238">
      <w:pPr>
        <w:pStyle w:val="B1"/>
      </w:pPr>
      <w:r w:rsidRPr="00104C37">
        <w:t>2.</w:t>
      </w:r>
      <w:r w:rsidRPr="00104C37">
        <w:tab/>
        <w:t xml:space="preserve">Upon receiving the </w:t>
      </w:r>
      <w:r>
        <w:rPr>
          <w:lang w:eastAsia="zh-CN"/>
        </w:rPr>
        <w:t>remote v</w:t>
      </w:r>
      <w:r w:rsidRPr="00104C37">
        <w:rPr>
          <w:lang w:eastAsia="zh-CN"/>
        </w:rPr>
        <w:t xml:space="preserve">ideo </w:t>
      </w:r>
      <w:r>
        <w:rPr>
          <w:lang w:eastAsia="zh-CN"/>
        </w:rPr>
        <w:t xml:space="preserve">push </w:t>
      </w:r>
      <w:r w:rsidRPr="00104C37">
        <w:t xml:space="preserve">request as the intended target of the request, the MCVideo client B notifies the MCVideo user B of the </w:t>
      </w:r>
      <w:r>
        <w:rPr>
          <w:lang w:eastAsia="zh-CN"/>
        </w:rPr>
        <w:t>remote v</w:t>
      </w:r>
      <w:r w:rsidRPr="00104C37">
        <w:rPr>
          <w:lang w:eastAsia="zh-CN"/>
        </w:rPr>
        <w:t xml:space="preserve">ideo </w:t>
      </w:r>
      <w:r>
        <w:rPr>
          <w:lang w:eastAsia="zh-CN"/>
        </w:rPr>
        <w:t xml:space="preserve">push </w:t>
      </w:r>
      <w:r w:rsidRPr="00104C37">
        <w:t xml:space="preserve">request, if the MCVideo client B is human controlled. Other MCVideo group members notify their respective MCVideo users of the </w:t>
      </w:r>
      <w:r>
        <w:rPr>
          <w:lang w:eastAsia="zh-CN"/>
        </w:rPr>
        <w:t>remote v</w:t>
      </w:r>
      <w:r w:rsidRPr="00104C37">
        <w:rPr>
          <w:lang w:eastAsia="zh-CN"/>
        </w:rPr>
        <w:t xml:space="preserve">ideo </w:t>
      </w:r>
      <w:r>
        <w:rPr>
          <w:lang w:eastAsia="zh-CN"/>
        </w:rPr>
        <w:t xml:space="preserve">push </w:t>
      </w:r>
      <w:r w:rsidRPr="00104C37">
        <w:t xml:space="preserve">request. </w:t>
      </w:r>
    </w:p>
    <w:p w14:paraId="7530AB7F" w14:textId="77777777" w:rsidR="00A90238" w:rsidRPr="00104C37" w:rsidRDefault="00A90238" w:rsidP="00A90238">
      <w:pPr>
        <w:pStyle w:val="B1"/>
      </w:pPr>
      <w:r w:rsidRPr="00104C37">
        <w:t>3.</w:t>
      </w:r>
      <w:r w:rsidRPr="00104C37">
        <w:tab/>
        <w:t xml:space="preserve">The MCVideo client B automatically accepts the </w:t>
      </w:r>
      <w:r>
        <w:rPr>
          <w:lang w:eastAsia="zh-CN"/>
        </w:rPr>
        <w:t>remote v</w:t>
      </w:r>
      <w:r w:rsidRPr="00104C37">
        <w:rPr>
          <w:lang w:eastAsia="zh-CN"/>
        </w:rPr>
        <w:t xml:space="preserve">ideo </w:t>
      </w:r>
      <w:r>
        <w:rPr>
          <w:lang w:eastAsia="zh-CN"/>
        </w:rPr>
        <w:t>push</w:t>
      </w:r>
      <w:r w:rsidRPr="00104C37">
        <w:t xml:space="preserve"> request and sends a group communication announcement message </w:t>
      </w:r>
      <w:r>
        <w:t xml:space="preserve">with video push indication </w:t>
      </w:r>
      <w:r w:rsidRPr="00104C37">
        <w:t>towards the MCVideo group</w:t>
      </w:r>
      <w:r>
        <w:t>, as described in subclause 7.1.3.3</w:t>
      </w:r>
      <w:r w:rsidRPr="00104C37">
        <w:t xml:space="preserve">. The group communication announcement message contains an SDP body and an indication that the group communication announcement is </w:t>
      </w:r>
      <w:r>
        <w:t xml:space="preserve">for </w:t>
      </w:r>
      <w:r>
        <w:rPr>
          <w:lang w:eastAsia="zh-CN"/>
        </w:rPr>
        <w:t>v</w:t>
      </w:r>
      <w:r w:rsidRPr="00104C37">
        <w:rPr>
          <w:lang w:eastAsia="zh-CN"/>
        </w:rPr>
        <w:t xml:space="preserve">ideo </w:t>
      </w:r>
      <w:r>
        <w:rPr>
          <w:lang w:eastAsia="zh-CN"/>
        </w:rPr>
        <w:t>push</w:t>
      </w:r>
      <w:r w:rsidRPr="00104C37">
        <w:t>.</w:t>
      </w:r>
    </w:p>
    <w:p w14:paraId="67301820" w14:textId="77777777" w:rsidR="00A90238" w:rsidRPr="00104C37" w:rsidRDefault="00A90238" w:rsidP="00A90238"/>
    <w:p w14:paraId="3B1A8088" w14:textId="77777777" w:rsidR="00A90238" w:rsidRPr="00646079" w:rsidRDefault="00A90238" w:rsidP="00A90238">
      <w:pPr>
        <w:pStyle w:val="Heading2"/>
        <w:rPr>
          <w:lang w:eastAsia="zh-CN"/>
        </w:rPr>
      </w:pPr>
      <w:bookmarkStart w:id="759" w:name="_Toc154701583"/>
      <w:r w:rsidRPr="000C0F27">
        <w:rPr>
          <w:lang w:eastAsia="zh-CN"/>
        </w:rPr>
        <w:t>7</w:t>
      </w:r>
      <w:r w:rsidRPr="001E4696">
        <w:t>.</w:t>
      </w:r>
      <w:r>
        <w:rPr>
          <w:lang w:eastAsia="zh-CN"/>
        </w:rPr>
        <w:t>5</w:t>
      </w:r>
      <w:r w:rsidRPr="001E4696">
        <w:tab/>
      </w:r>
      <w:r>
        <w:t>C</w:t>
      </w:r>
      <w:r w:rsidRPr="001E4696">
        <w:rPr>
          <w:lang w:eastAsia="zh-CN"/>
        </w:rPr>
        <w:t xml:space="preserve">apability </w:t>
      </w:r>
      <w:r w:rsidRPr="00224CE0">
        <w:rPr>
          <w:lang w:eastAsia="zh-CN"/>
        </w:rPr>
        <w:t>i</w:t>
      </w:r>
      <w:r w:rsidRPr="00343C9C">
        <w:rPr>
          <w:lang w:eastAsia="zh-CN"/>
        </w:rPr>
        <w:t>nformation sharing</w:t>
      </w:r>
      <w:bookmarkEnd w:id="759"/>
    </w:p>
    <w:p w14:paraId="02C1B362" w14:textId="77777777" w:rsidR="00A90238" w:rsidRDefault="00A90238" w:rsidP="00A90238">
      <w:pPr>
        <w:pStyle w:val="Heading3"/>
        <w:rPr>
          <w:lang w:eastAsia="zh-CN"/>
        </w:rPr>
      </w:pPr>
      <w:bookmarkStart w:id="760" w:name="_Toc154701584"/>
      <w:r>
        <w:rPr>
          <w:lang w:eastAsia="zh-CN"/>
        </w:rPr>
        <w:t>7.5.1</w:t>
      </w:r>
      <w:r>
        <w:rPr>
          <w:lang w:eastAsia="zh-CN"/>
        </w:rPr>
        <w:tab/>
        <w:t>General</w:t>
      </w:r>
      <w:bookmarkEnd w:id="760"/>
    </w:p>
    <w:p w14:paraId="5C0B5F23" w14:textId="77777777" w:rsidR="00A90238" w:rsidRDefault="00A90238" w:rsidP="00A90238">
      <w:pPr>
        <w:rPr>
          <w:lang w:eastAsia="zh-CN"/>
        </w:rPr>
      </w:pPr>
      <w:r>
        <w:rPr>
          <w:lang w:eastAsia="zh-CN"/>
        </w:rPr>
        <w:t>The MCVideo UE can store its capabilities information at the MCVideo server which can be retrieved by authorized users or MCVideo group members during on-network operations. The MCVideo UE can share their capabilities periodically or on-demand to another MCVideo UE or to MCVideo group members during off-network operations.</w:t>
      </w:r>
    </w:p>
    <w:p w14:paraId="3B4DA5D2" w14:textId="77777777" w:rsidR="00A90238" w:rsidRPr="00646079" w:rsidRDefault="00A90238" w:rsidP="00A90238">
      <w:pPr>
        <w:pStyle w:val="Heading3"/>
        <w:rPr>
          <w:lang w:eastAsia="zh-CN"/>
        </w:rPr>
      </w:pPr>
      <w:bookmarkStart w:id="761" w:name="_Toc154701585"/>
      <w:r w:rsidRPr="000C0F27">
        <w:rPr>
          <w:lang w:eastAsia="zh-CN"/>
        </w:rPr>
        <w:t>7</w:t>
      </w:r>
      <w:r w:rsidRPr="001E4696">
        <w:t>.</w:t>
      </w:r>
      <w:r>
        <w:rPr>
          <w:lang w:eastAsia="zh-CN"/>
        </w:rPr>
        <w:t>5.2</w:t>
      </w:r>
      <w:r w:rsidRPr="001E4696">
        <w:tab/>
        <w:t>O</w:t>
      </w:r>
      <w:r>
        <w:t>n</w:t>
      </w:r>
      <w:r w:rsidRPr="001E4696">
        <w:t xml:space="preserve">-network </w:t>
      </w:r>
      <w:r w:rsidRPr="001E4696">
        <w:rPr>
          <w:lang w:eastAsia="zh-CN"/>
        </w:rPr>
        <w:t xml:space="preserve">capability </w:t>
      </w:r>
      <w:r w:rsidRPr="00224CE0">
        <w:rPr>
          <w:lang w:eastAsia="zh-CN"/>
        </w:rPr>
        <w:t>i</w:t>
      </w:r>
      <w:r w:rsidRPr="00343C9C">
        <w:rPr>
          <w:lang w:eastAsia="zh-CN"/>
        </w:rPr>
        <w:t>nformation sharing</w:t>
      </w:r>
      <w:bookmarkEnd w:id="761"/>
    </w:p>
    <w:p w14:paraId="2CDF4D8B" w14:textId="77777777" w:rsidR="00A90238" w:rsidRPr="003E5F68" w:rsidRDefault="00A90238" w:rsidP="00A90238">
      <w:pPr>
        <w:pStyle w:val="Heading4"/>
      </w:pPr>
      <w:bookmarkStart w:id="762" w:name="_Toc154701586"/>
      <w:r>
        <w:t>7</w:t>
      </w:r>
      <w:r w:rsidRPr="003E5F68">
        <w:t>.</w:t>
      </w:r>
      <w:r>
        <w:t>5</w:t>
      </w:r>
      <w:r w:rsidRPr="003E5F68">
        <w:rPr>
          <w:rFonts w:hint="eastAsia"/>
        </w:rPr>
        <w:t>.</w:t>
      </w:r>
      <w:r>
        <w:t>2</w:t>
      </w:r>
      <w:r w:rsidRPr="003E5F68">
        <w:rPr>
          <w:rFonts w:hint="eastAsia"/>
        </w:rPr>
        <w:t>.1</w:t>
      </w:r>
      <w:r w:rsidRPr="003E5F68">
        <w:tab/>
      </w:r>
      <w:r>
        <w:t>General</w:t>
      </w:r>
      <w:bookmarkEnd w:id="762"/>
    </w:p>
    <w:p w14:paraId="0DAEA8B0" w14:textId="77777777" w:rsidR="00A90238" w:rsidRDefault="00A90238" w:rsidP="00A90238">
      <w:r>
        <w:t>The MCVideo UE can store and update its capabilities information at the MCVideo server. Authorized MCVideo users or MCVideo group members can retrieve the capabilities information from the MCVideo server directly or via subscription and notification.</w:t>
      </w:r>
    </w:p>
    <w:p w14:paraId="008A1D97" w14:textId="77777777" w:rsidR="00A90238" w:rsidRPr="003E5F68" w:rsidRDefault="00A90238" w:rsidP="00A90238">
      <w:pPr>
        <w:pStyle w:val="Heading4"/>
      </w:pPr>
      <w:bookmarkStart w:id="763" w:name="_Toc154701587"/>
      <w:r>
        <w:t>7</w:t>
      </w:r>
      <w:r w:rsidRPr="003E5F68">
        <w:t>.</w:t>
      </w:r>
      <w:r>
        <w:t>5</w:t>
      </w:r>
      <w:r w:rsidRPr="003E5F68">
        <w:rPr>
          <w:rFonts w:hint="eastAsia"/>
        </w:rPr>
        <w:t>.</w:t>
      </w:r>
      <w:r>
        <w:t>2</w:t>
      </w:r>
      <w:r w:rsidRPr="003E5F68">
        <w:rPr>
          <w:rFonts w:hint="eastAsia"/>
        </w:rPr>
        <w:t>.</w:t>
      </w:r>
      <w:r>
        <w:t>2</w:t>
      </w:r>
      <w:r w:rsidRPr="003E5F68">
        <w:tab/>
      </w:r>
      <w:r w:rsidRPr="004677B7">
        <w:t xml:space="preserve">Information flows for </w:t>
      </w:r>
      <w:r>
        <w:rPr>
          <w:lang w:eastAsia="zh-CN"/>
        </w:rPr>
        <w:t>on</w:t>
      </w:r>
      <w:r w:rsidRPr="007C656A">
        <w:rPr>
          <w:lang w:eastAsia="zh-CN"/>
        </w:rPr>
        <w:t xml:space="preserve">-network </w:t>
      </w:r>
      <w:r w:rsidRPr="00514754">
        <w:rPr>
          <w:lang w:eastAsia="zh-CN"/>
        </w:rPr>
        <w:t>capability information sharing</w:t>
      </w:r>
      <w:bookmarkEnd w:id="763"/>
    </w:p>
    <w:p w14:paraId="4D9DDF6E" w14:textId="77777777" w:rsidR="00A90238" w:rsidRPr="003E5F68" w:rsidRDefault="00A90238" w:rsidP="00A90238">
      <w:pPr>
        <w:pStyle w:val="Heading5"/>
        <w:rPr>
          <w:lang w:val="nl-NL"/>
        </w:rPr>
      </w:pPr>
      <w:bookmarkStart w:id="764" w:name="_Toc453260179"/>
      <w:bookmarkStart w:id="765" w:name="_Toc453261066"/>
      <w:bookmarkStart w:id="766" w:name="_Toc453279803"/>
      <w:bookmarkStart w:id="767" w:name="_Toc459375141"/>
      <w:bookmarkStart w:id="768" w:name="_Toc464497998"/>
      <w:bookmarkStart w:id="769" w:name="_Toc154701588"/>
      <w:r>
        <w:rPr>
          <w:lang w:val="nl-NL"/>
        </w:rPr>
        <w:t>7.5.2</w:t>
      </w:r>
      <w:r w:rsidRPr="003E5F68">
        <w:rPr>
          <w:lang w:val="nl-NL"/>
        </w:rPr>
        <w:t>.2.1</w:t>
      </w:r>
      <w:r w:rsidRPr="003E5F68">
        <w:rPr>
          <w:lang w:val="nl-NL"/>
        </w:rPr>
        <w:tab/>
      </w:r>
      <w:bookmarkEnd w:id="764"/>
      <w:bookmarkEnd w:id="765"/>
      <w:bookmarkEnd w:id="766"/>
      <w:bookmarkEnd w:id="767"/>
      <w:bookmarkEnd w:id="768"/>
      <w:r>
        <w:rPr>
          <w:lang w:val="nl-NL"/>
        </w:rPr>
        <w:t>Update MCVideo capabilities info request</w:t>
      </w:r>
      <w:bookmarkEnd w:id="769"/>
    </w:p>
    <w:p w14:paraId="3C9153EE" w14:textId="77777777" w:rsidR="00A90238" w:rsidRPr="003E5F68" w:rsidRDefault="00A90238" w:rsidP="00A90238">
      <w:r w:rsidRPr="003E5F68">
        <w:t>Table </w:t>
      </w:r>
      <w:r>
        <w:t>7</w:t>
      </w:r>
      <w:r w:rsidRPr="003E5F68">
        <w:t>.</w:t>
      </w:r>
      <w:r>
        <w:rPr>
          <w:lang w:eastAsia="zh-CN"/>
        </w:rPr>
        <w:t>5.2</w:t>
      </w:r>
      <w:r w:rsidRPr="003E5F68">
        <w:t>.2.1-</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E4DB604"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9A1716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64C8826"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100BB1"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D891A" w14:textId="77777777" w:rsidR="00A90238" w:rsidRPr="003E5F68" w:rsidRDefault="00A90238" w:rsidP="004260A6">
            <w:pPr>
              <w:pStyle w:val="TAH"/>
            </w:pPr>
            <w:r w:rsidRPr="003E5F68">
              <w:t>Description</w:t>
            </w:r>
          </w:p>
        </w:tc>
      </w:tr>
      <w:tr w:rsidR="00A90238" w:rsidRPr="003E5F68" w14:paraId="18B6AC5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8856C8"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567612BE"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9E5EF" w14:textId="77777777" w:rsidR="00A90238" w:rsidRPr="003E5F68" w:rsidRDefault="00A90238" w:rsidP="004260A6">
            <w:pPr>
              <w:pStyle w:val="TAL"/>
            </w:pPr>
            <w:r>
              <w:t>Identity of the MCVideo user who is logged into the MCVideo UE</w:t>
            </w:r>
          </w:p>
        </w:tc>
      </w:tr>
      <w:tr w:rsidR="00A90238" w:rsidRPr="003E5F68" w14:paraId="3D2B594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FD2C2A" w14:textId="77777777" w:rsidR="00A90238" w:rsidRPr="003E5F68" w:rsidRDefault="00A90238" w:rsidP="004260A6">
            <w:pPr>
              <w:pStyle w:val="TAL"/>
              <w:rPr>
                <w:lang w:eastAsia="zh-CN"/>
              </w:rPr>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35941C74" w14:textId="77777777" w:rsidR="00A90238" w:rsidRPr="003E5F68" w:rsidRDefault="00A90238" w:rsidP="004260A6">
            <w:pPr>
              <w:pStyle w:val="TAL"/>
              <w:rPr>
                <w:lang w:eastAsia="zh-CN"/>
              </w:rPr>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455C7" w14:textId="77777777" w:rsidR="00A90238" w:rsidRPr="003E5F68" w:rsidRDefault="00A90238" w:rsidP="004260A6">
            <w:pPr>
              <w:pStyle w:val="TAL"/>
              <w:rPr>
                <w:lang w:eastAsia="zh-CN"/>
              </w:rPr>
            </w:pPr>
            <w:r>
              <w:t>List of capabilities available at the MCVideo UE</w:t>
            </w:r>
          </w:p>
        </w:tc>
      </w:tr>
    </w:tbl>
    <w:p w14:paraId="430CFC84" w14:textId="77777777" w:rsidR="00A90238" w:rsidRDefault="00A90238" w:rsidP="00A90238">
      <w:pPr>
        <w:rPr>
          <w:lang w:val="nl-NL"/>
        </w:rPr>
      </w:pPr>
    </w:p>
    <w:p w14:paraId="64403A3A" w14:textId="77777777" w:rsidR="00A90238" w:rsidRDefault="00A90238" w:rsidP="00A90238">
      <w:pPr>
        <w:pStyle w:val="NO"/>
        <w:rPr>
          <w:lang w:val="nl-NL"/>
        </w:rPr>
      </w:pPr>
      <w:r>
        <w:rPr>
          <w:lang w:val="nl-NL"/>
        </w:rPr>
        <w:t>NOTE:</w:t>
      </w:r>
      <w:r>
        <w:rPr>
          <w:lang w:val="nl-NL"/>
        </w:rPr>
        <w:tab/>
        <w:t>The device identification associated with MCVideo UE used for providing the MCVideo capabilities when the user logs on to multiple MCVideo UEs is specified by stage 3.</w:t>
      </w:r>
    </w:p>
    <w:p w14:paraId="0F06C0F4" w14:textId="77777777" w:rsidR="00A90238" w:rsidRPr="003E5F68" w:rsidRDefault="00A90238" w:rsidP="00A90238">
      <w:pPr>
        <w:pStyle w:val="Heading5"/>
        <w:rPr>
          <w:lang w:val="nl-NL"/>
        </w:rPr>
      </w:pPr>
      <w:bookmarkStart w:id="770" w:name="_Toc154701589"/>
      <w:r>
        <w:rPr>
          <w:lang w:val="nl-NL"/>
        </w:rPr>
        <w:t>7.5.2</w:t>
      </w:r>
      <w:r w:rsidRPr="003E5F68">
        <w:rPr>
          <w:lang w:val="nl-NL"/>
        </w:rPr>
        <w:t>.2.</w:t>
      </w:r>
      <w:r>
        <w:rPr>
          <w:lang w:val="nl-NL"/>
        </w:rPr>
        <w:t>2</w:t>
      </w:r>
      <w:r w:rsidRPr="003E5F68">
        <w:rPr>
          <w:lang w:val="nl-NL"/>
        </w:rPr>
        <w:tab/>
      </w:r>
      <w:r>
        <w:rPr>
          <w:lang w:val="nl-NL"/>
        </w:rPr>
        <w:t>Update MCVideo capabilities info response</w:t>
      </w:r>
      <w:bookmarkEnd w:id="770"/>
    </w:p>
    <w:p w14:paraId="11250A1D" w14:textId="77777777" w:rsidR="00A90238" w:rsidRPr="003E5F68" w:rsidRDefault="00A90238" w:rsidP="00A90238">
      <w:r w:rsidRPr="003E5F68">
        <w:t>Table </w:t>
      </w:r>
      <w:r>
        <w:t>7</w:t>
      </w:r>
      <w:r w:rsidRPr="003E5F68">
        <w:t>.</w:t>
      </w:r>
      <w:r>
        <w:rPr>
          <w:lang w:eastAsia="zh-CN"/>
        </w:rPr>
        <w:t>5.2</w:t>
      </w:r>
      <w:r w:rsidRPr="003E5F68">
        <w:t>.2.</w:t>
      </w:r>
      <w:r>
        <w:t>2</w:t>
      </w:r>
      <w:r w:rsidRPr="003E5F68">
        <w:t>-</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5501BA39"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2</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75FFB5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E5205AF"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BB0D068"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380AB5" w14:textId="77777777" w:rsidR="00A90238" w:rsidRPr="003E5F68" w:rsidRDefault="00A90238" w:rsidP="004260A6">
            <w:pPr>
              <w:pStyle w:val="TAH"/>
            </w:pPr>
            <w:r w:rsidRPr="003E5F68">
              <w:t>Description</w:t>
            </w:r>
          </w:p>
        </w:tc>
      </w:tr>
      <w:tr w:rsidR="00A90238" w:rsidRPr="003E5F68" w14:paraId="26537EC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DDDBB7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6E6E198C"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1529" w14:textId="77777777" w:rsidR="00A90238" w:rsidRPr="003E5F68" w:rsidRDefault="00A90238" w:rsidP="004260A6">
            <w:pPr>
              <w:pStyle w:val="TAL"/>
            </w:pPr>
            <w:r>
              <w:t>Indicates success or failure</w:t>
            </w:r>
          </w:p>
        </w:tc>
      </w:tr>
    </w:tbl>
    <w:p w14:paraId="6C32F9DF" w14:textId="77777777" w:rsidR="00A90238" w:rsidRPr="003E5F68" w:rsidRDefault="00A90238" w:rsidP="00A90238">
      <w:pPr>
        <w:rPr>
          <w:lang w:val="nl-NL"/>
        </w:rPr>
      </w:pPr>
    </w:p>
    <w:p w14:paraId="7AA8C397" w14:textId="77777777" w:rsidR="00A90238" w:rsidRPr="003E5F68" w:rsidRDefault="00A90238" w:rsidP="00A90238">
      <w:pPr>
        <w:pStyle w:val="Heading5"/>
        <w:rPr>
          <w:lang w:val="nl-NL"/>
        </w:rPr>
      </w:pPr>
      <w:bookmarkStart w:id="771" w:name="_Toc154701590"/>
      <w:r>
        <w:rPr>
          <w:lang w:val="nl-NL"/>
        </w:rPr>
        <w:t>7.5.2</w:t>
      </w:r>
      <w:r w:rsidRPr="003E5F68">
        <w:rPr>
          <w:lang w:val="nl-NL"/>
        </w:rPr>
        <w:t>.2.</w:t>
      </w:r>
      <w:r>
        <w:rPr>
          <w:lang w:val="nl-NL"/>
        </w:rPr>
        <w:t>3</w:t>
      </w:r>
      <w:r w:rsidRPr="003E5F68">
        <w:rPr>
          <w:lang w:val="nl-NL"/>
        </w:rPr>
        <w:tab/>
      </w:r>
      <w:r>
        <w:rPr>
          <w:lang w:val="nl-NL"/>
        </w:rPr>
        <w:t>Get MCVideo capabilities info request</w:t>
      </w:r>
      <w:bookmarkEnd w:id="771"/>
    </w:p>
    <w:p w14:paraId="37646121" w14:textId="77777777" w:rsidR="00A90238" w:rsidRPr="003E5F68" w:rsidRDefault="00A90238" w:rsidP="00A90238">
      <w:r w:rsidRPr="003E5F68">
        <w:t>Table </w:t>
      </w:r>
      <w:r>
        <w:t>7</w:t>
      </w:r>
      <w:r w:rsidRPr="003E5F68">
        <w:t>.</w:t>
      </w:r>
      <w:r>
        <w:rPr>
          <w:lang w:eastAsia="zh-CN"/>
        </w:rPr>
        <w:t>5.2</w:t>
      </w:r>
      <w:r w:rsidRPr="003E5F68">
        <w:t>.2.</w:t>
      </w:r>
      <w:r>
        <w:t>3</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0EF10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3</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5320FC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E6330FB"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0E5AD7B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33D3C" w14:textId="77777777" w:rsidR="00A90238" w:rsidRPr="003E5F68" w:rsidRDefault="00A90238" w:rsidP="004260A6">
            <w:pPr>
              <w:pStyle w:val="TAH"/>
            </w:pPr>
            <w:r w:rsidRPr="003E5F68">
              <w:t>Description</w:t>
            </w:r>
          </w:p>
        </w:tc>
      </w:tr>
      <w:tr w:rsidR="00A90238" w:rsidRPr="003E5F68" w14:paraId="27FD585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392855B" w14:textId="77777777" w:rsidR="00A90238" w:rsidRPr="003E5F68" w:rsidRDefault="00A90238" w:rsidP="004260A6">
            <w:pPr>
              <w:pStyle w:val="TAL"/>
              <w:rPr>
                <w:lang w:eastAsia="zh-CN"/>
              </w:rPr>
            </w:pPr>
            <w:r>
              <w:t>MCVideo ID</w:t>
            </w:r>
          </w:p>
        </w:tc>
        <w:tc>
          <w:tcPr>
            <w:tcW w:w="1276" w:type="dxa"/>
            <w:tcBorders>
              <w:top w:val="single" w:sz="4" w:space="0" w:color="000000"/>
              <w:left w:val="single" w:sz="4" w:space="0" w:color="000000"/>
              <w:bottom w:val="single" w:sz="4" w:space="0" w:color="000000"/>
            </w:tcBorders>
            <w:shd w:val="clear" w:color="auto" w:fill="auto"/>
          </w:tcPr>
          <w:p w14:paraId="1712B55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C2ECA5" w14:textId="77777777" w:rsidR="00A90238" w:rsidRPr="003E5F68" w:rsidRDefault="00A90238" w:rsidP="004260A6">
            <w:pPr>
              <w:pStyle w:val="TAL"/>
            </w:pPr>
            <w:r>
              <w:t>Identity of the requesting MCVideo user</w:t>
            </w:r>
          </w:p>
        </w:tc>
      </w:tr>
      <w:tr w:rsidR="00A90238" w:rsidRPr="003E5F68" w14:paraId="41DBD10B"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D322E96" w14:textId="6445DE20" w:rsidR="00A90238" w:rsidRDefault="00A90238" w:rsidP="004260A6">
            <w:pPr>
              <w:pStyle w:val="TAL"/>
            </w:pPr>
            <w:r>
              <w:t>MCVideo ID</w:t>
            </w:r>
            <w:r w:rsidRPr="003B3DB8">
              <w:t xml:space="preserve">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49320071"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7C1A0" w14:textId="77777777" w:rsidR="00A90238" w:rsidRDefault="00A90238" w:rsidP="004260A6">
            <w:pPr>
              <w:pStyle w:val="TAL"/>
            </w:pPr>
            <w:r w:rsidRPr="003B3DB8">
              <w:t xml:space="preserve">List of </w:t>
            </w:r>
            <w:r>
              <w:t>Identit</w:t>
            </w:r>
            <w:r w:rsidRPr="003B3DB8">
              <w:t>ies</w:t>
            </w:r>
            <w:r>
              <w:t xml:space="preserve"> of the target MCVideo users</w:t>
            </w:r>
          </w:p>
        </w:tc>
      </w:tr>
      <w:tr w:rsidR="00A90238" w:rsidRPr="003E5F68" w14:paraId="1D91062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8EF7C7F" w14:textId="10A31378" w:rsidR="00A90238" w:rsidRDefault="00A90238" w:rsidP="004260A6">
            <w:pPr>
              <w:pStyle w:val="TAL"/>
            </w:pPr>
            <w:r w:rsidRPr="003B3DB8">
              <w:t>MCVideo group ID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0687E464" w14:textId="77777777" w:rsidR="00A90238" w:rsidRDefault="00A90238" w:rsidP="004260A6">
            <w:pPr>
              <w:pStyle w:val="TAL"/>
            </w:pPr>
            <w:r w:rsidRPr="003B3DB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51720C" w14:textId="77777777" w:rsidR="00A90238" w:rsidRPr="003B3DB8" w:rsidRDefault="00A90238" w:rsidP="004260A6">
            <w:pPr>
              <w:pStyle w:val="TAL"/>
            </w:pPr>
            <w:r w:rsidRPr="003B3DB8">
              <w:t>List of Identities of the target MCVideo groups</w:t>
            </w:r>
          </w:p>
        </w:tc>
      </w:tr>
      <w:tr w:rsidR="00A90238" w:rsidRPr="003E5F68" w14:paraId="01E17E92"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A61787" w14:textId="77777777" w:rsidR="00A90238" w:rsidRPr="003B3DB8" w:rsidRDefault="00A90238" w:rsidP="004260A6">
            <w:pPr>
              <w:pStyle w:val="TAN"/>
            </w:pPr>
            <w:r>
              <w:t>NOTE:</w:t>
            </w:r>
            <w:r>
              <w:tab/>
            </w:r>
            <w:r w:rsidRPr="003B3DB8">
              <w:t>At least one of the information elements shall be present.</w:t>
            </w:r>
          </w:p>
        </w:tc>
      </w:tr>
    </w:tbl>
    <w:p w14:paraId="42C1696D" w14:textId="77777777" w:rsidR="00A90238" w:rsidRPr="003E5F68" w:rsidRDefault="00A90238" w:rsidP="00A90238">
      <w:pPr>
        <w:rPr>
          <w:lang w:val="nl-NL"/>
        </w:rPr>
      </w:pPr>
    </w:p>
    <w:p w14:paraId="10F651E5" w14:textId="77777777" w:rsidR="00A90238" w:rsidRPr="003E5F68" w:rsidRDefault="00A90238" w:rsidP="00A90238">
      <w:pPr>
        <w:pStyle w:val="Heading5"/>
        <w:rPr>
          <w:lang w:val="nl-NL"/>
        </w:rPr>
      </w:pPr>
      <w:bookmarkStart w:id="772" w:name="_Toc154701591"/>
      <w:r>
        <w:rPr>
          <w:lang w:val="nl-NL"/>
        </w:rPr>
        <w:t>7.5.2</w:t>
      </w:r>
      <w:r w:rsidRPr="003E5F68">
        <w:rPr>
          <w:lang w:val="nl-NL"/>
        </w:rPr>
        <w:t>.2.</w:t>
      </w:r>
      <w:r>
        <w:rPr>
          <w:lang w:val="nl-NL"/>
        </w:rPr>
        <w:t>4</w:t>
      </w:r>
      <w:r w:rsidRPr="003E5F68">
        <w:rPr>
          <w:lang w:val="nl-NL"/>
        </w:rPr>
        <w:tab/>
      </w:r>
      <w:r>
        <w:rPr>
          <w:lang w:val="nl-NL"/>
        </w:rPr>
        <w:t>Get MCVideo capabilities info response</w:t>
      </w:r>
      <w:bookmarkEnd w:id="772"/>
    </w:p>
    <w:p w14:paraId="54B079C2" w14:textId="77777777" w:rsidR="00A90238" w:rsidRPr="003E5F68" w:rsidRDefault="00A90238" w:rsidP="00A90238">
      <w:r w:rsidRPr="003E5F68">
        <w:t>Table </w:t>
      </w:r>
      <w:r>
        <w:t>7</w:t>
      </w:r>
      <w:r w:rsidRPr="003E5F68">
        <w:t>.</w:t>
      </w:r>
      <w:r>
        <w:rPr>
          <w:lang w:eastAsia="zh-CN"/>
        </w:rPr>
        <w:t>5.2</w:t>
      </w:r>
      <w:r w:rsidRPr="003E5F68">
        <w:t>.2.</w:t>
      </w:r>
      <w:r>
        <w:t>4</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113BF0D4"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4</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108CFE4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4392B754"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6E8FE1D6"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7C428" w14:textId="77777777" w:rsidR="00A90238" w:rsidRPr="003E5F68" w:rsidRDefault="00A90238" w:rsidP="004260A6">
            <w:pPr>
              <w:pStyle w:val="TAH"/>
            </w:pPr>
            <w:r w:rsidRPr="003E5F68">
              <w:t>Description</w:t>
            </w:r>
          </w:p>
        </w:tc>
      </w:tr>
      <w:tr w:rsidR="00A90238" w:rsidRPr="003E5F68" w14:paraId="28B777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C040280" w14:textId="77777777" w:rsidR="00A90238" w:rsidRPr="003E5F68" w:rsidRDefault="00A90238" w:rsidP="004260A6">
            <w:pPr>
              <w:pStyle w:val="TAL"/>
              <w:rPr>
                <w:lang w:eastAsia="zh-CN"/>
              </w:rPr>
            </w:pPr>
            <w:r>
              <w:t>Result</w:t>
            </w:r>
          </w:p>
        </w:tc>
        <w:tc>
          <w:tcPr>
            <w:tcW w:w="1276" w:type="dxa"/>
            <w:tcBorders>
              <w:top w:val="single" w:sz="4" w:space="0" w:color="000000"/>
              <w:left w:val="single" w:sz="4" w:space="0" w:color="000000"/>
              <w:bottom w:val="single" w:sz="4" w:space="0" w:color="000000"/>
            </w:tcBorders>
            <w:shd w:val="clear" w:color="auto" w:fill="auto"/>
          </w:tcPr>
          <w:p w14:paraId="10E0A306"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ACB57" w14:textId="77777777" w:rsidR="00A90238" w:rsidRPr="003E5F68" w:rsidRDefault="00A90238" w:rsidP="004260A6">
            <w:pPr>
              <w:pStyle w:val="TAL"/>
            </w:pPr>
            <w:r>
              <w:t>Indicates success or failure</w:t>
            </w:r>
          </w:p>
        </w:tc>
      </w:tr>
      <w:tr w:rsidR="00A90238" w:rsidRPr="003E5F68" w14:paraId="42FDF22E"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17F0A8C" w14:textId="06CE8CEC" w:rsidR="00A90238" w:rsidRDefault="00A90238" w:rsidP="004260A6">
            <w:pPr>
              <w:pStyle w:val="TAL"/>
            </w:pPr>
            <w:r>
              <w:rPr>
                <w:rFonts w:hint="eastAsia"/>
              </w:rPr>
              <w:t>MCVideo ID</w:t>
            </w:r>
            <w:r>
              <w:t xml:space="preserve"> (see</w:t>
            </w:r>
            <w:r w:rsidR="008C5C90">
              <w:t> </w:t>
            </w:r>
            <w:r>
              <w:t>NOTE)</w:t>
            </w:r>
          </w:p>
        </w:tc>
        <w:tc>
          <w:tcPr>
            <w:tcW w:w="1276" w:type="dxa"/>
            <w:tcBorders>
              <w:top w:val="single" w:sz="4" w:space="0" w:color="000000"/>
              <w:left w:val="single" w:sz="4" w:space="0" w:color="000000"/>
              <w:bottom w:val="single" w:sz="4" w:space="0" w:color="000000"/>
            </w:tcBorders>
            <w:shd w:val="clear" w:color="auto" w:fill="auto"/>
          </w:tcPr>
          <w:p w14:paraId="21C4507D" w14:textId="77777777" w:rsidR="00A90238" w:rsidRPr="003E5F68"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5084A9" w14:textId="77777777" w:rsidR="00A90238" w:rsidRDefault="00A90238" w:rsidP="004260A6">
            <w:pPr>
              <w:pStyle w:val="TAL"/>
            </w:pPr>
            <w:r>
              <w:rPr>
                <w:rFonts w:hint="eastAsia"/>
              </w:rPr>
              <w:t xml:space="preserve">Identity of the MCVideo user whose MCVideo capabilities are </w:t>
            </w:r>
            <w:r>
              <w:t>re</w:t>
            </w:r>
            <w:r>
              <w:rPr>
                <w:rFonts w:hint="eastAsia"/>
              </w:rPr>
              <w:t>quested</w:t>
            </w:r>
          </w:p>
        </w:tc>
      </w:tr>
      <w:tr w:rsidR="00A90238" w:rsidRPr="003E5F68" w14:paraId="728D3D6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3409DB1" w14:textId="4C1BAF13" w:rsidR="00A90238" w:rsidRDefault="00A90238" w:rsidP="004260A6">
            <w:pPr>
              <w:pStyle w:val="TAL"/>
            </w:pPr>
            <w:r>
              <w:t xml:space="preserve">MCVideo capabilities </w:t>
            </w:r>
            <w:r>
              <w:rPr>
                <w:rFonts w:hint="eastAsia"/>
                <w:lang w:eastAsia="zh-CN"/>
              </w:rPr>
              <w:t>(</w:t>
            </w:r>
            <w:r>
              <w:rPr>
                <w:lang w:eastAsia="zh-CN"/>
              </w:rPr>
              <w:t>see</w:t>
            </w:r>
            <w:r w:rsidR="008C5C90">
              <w:rPr>
                <w:lang w:eastAsia="zh-CN"/>
              </w:rPr>
              <w:t> </w:t>
            </w:r>
            <w:r>
              <w:rPr>
                <w:rFonts w:hint="eastAsia"/>
                <w:lang w:eastAsia="zh-CN"/>
              </w:rPr>
              <w:t>NOTE)</w:t>
            </w:r>
          </w:p>
        </w:tc>
        <w:tc>
          <w:tcPr>
            <w:tcW w:w="1276" w:type="dxa"/>
            <w:tcBorders>
              <w:top w:val="single" w:sz="4" w:space="0" w:color="000000"/>
              <w:left w:val="single" w:sz="4" w:space="0" w:color="000000"/>
              <w:bottom w:val="single" w:sz="4" w:space="0" w:color="000000"/>
            </w:tcBorders>
            <w:shd w:val="clear" w:color="auto" w:fill="auto"/>
          </w:tcPr>
          <w:p w14:paraId="00EE44A7" w14:textId="77777777" w:rsidR="00A90238" w:rsidRPr="003E5F6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C7ABB" w14:textId="77777777" w:rsidR="00A90238" w:rsidRDefault="00A90238" w:rsidP="004260A6">
            <w:pPr>
              <w:pStyle w:val="TAL"/>
            </w:pPr>
            <w:r>
              <w:t>List of capabilities available at the requested MCVideo user's UE</w:t>
            </w:r>
          </w:p>
        </w:tc>
      </w:tr>
      <w:tr w:rsidR="00A90238" w:rsidRPr="003E5F68" w14:paraId="4B83B8C0"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78E205" w14:textId="77777777" w:rsidR="00A90238" w:rsidRDefault="00A90238" w:rsidP="004260A6">
            <w:pPr>
              <w:pStyle w:val="TAN"/>
            </w:pPr>
            <w:r w:rsidRPr="003B3DB8">
              <w:t>NOTE:</w:t>
            </w:r>
            <w:r w:rsidRPr="003B3DB8">
              <w:tab/>
            </w:r>
            <w:r>
              <w:t>The MCVideo capabilities correspond to the MCVideo ID. MCVideo ID and MCVideo capabilities information elements shall not be present if the Result is failure. Mulitple pairs of MCVideoID and MCVideo capabilities information elements may be appended. Only the affiliated group members in the requested MCVideo group ID list are returned.</w:t>
            </w:r>
          </w:p>
        </w:tc>
      </w:tr>
    </w:tbl>
    <w:p w14:paraId="17537CE9" w14:textId="77777777" w:rsidR="00A90238" w:rsidRPr="003E5F68" w:rsidRDefault="00A90238" w:rsidP="00A90238">
      <w:pPr>
        <w:rPr>
          <w:lang w:val="nl-NL"/>
        </w:rPr>
      </w:pPr>
    </w:p>
    <w:p w14:paraId="78EBC458" w14:textId="77777777" w:rsidR="00A90238" w:rsidRPr="003E5F68" w:rsidRDefault="00A90238" w:rsidP="00A90238">
      <w:pPr>
        <w:pStyle w:val="Heading5"/>
        <w:rPr>
          <w:lang w:val="nl-NL"/>
        </w:rPr>
      </w:pPr>
      <w:bookmarkStart w:id="773" w:name="_Toc154701592"/>
      <w:r>
        <w:rPr>
          <w:lang w:val="nl-NL"/>
        </w:rPr>
        <w:t>7.5.2</w:t>
      </w:r>
      <w:r w:rsidRPr="003E5F68">
        <w:rPr>
          <w:lang w:val="nl-NL"/>
        </w:rPr>
        <w:t>.2.</w:t>
      </w:r>
      <w:r>
        <w:rPr>
          <w:lang w:val="nl-NL"/>
        </w:rPr>
        <w:t>5</w:t>
      </w:r>
      <w:r w:rsidRPr="003E5F68">
        <w:rPr>
          <w:lang w:val="nl-NL"/>
        </w:rPr>
        <w:tab/>
      </w:r>
      <w:r>
        <w:rPr>
          <w:lang w:val="nl-NL"/>
        </w:rPr>
        <w:t>Subscribe MCVideo capabilities info request</w:t>
      </w:r>
      <w:bookmarkEnd w:id="773"/>
    </w:p>
    <w:p w14:paraId="07D84BAC" w14:textId="77777777" w:rsidR="00A90238" w:rsidRPr="003E5F68" w:rsidRDefault="00A90238" w:rsidP="00A90238">
      <w:r w:rsidRPr="003E5F68">
        <w:t>Table </w:t>
      </w:r>
      <w:r>
        <w:t>7</w:t>
      </w:r>
      <w:r w:rsidRPr="003E5F68">
        <w:t>.</w:t>
      </w:r>
      <w:r>
        <w:rPr>
          <w:lang w:eastAsia="zh-CN"/>
        </w:rPr>
        <w:t>5.2</w:t>
      </w:r>
      <w:r w:rsidRPr="003E5F68">
        <w:t>.2.</w:t>
      </w:r>
      <w:r>
        <w:t>5</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0FDBC7F3"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Pr>
          <w:lang w:val="en-US"/>
        </w:rPr>
        <w:t>5</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518C6B4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26D2C"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5731E27"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8B108" w14:textId="77777777" w:rsidR="00A90238" w:rsidRPr="003E5F68" w:rsidRDefault="00A90238" w:rsidP="004260A6">
            <w:pPr>
              <w:pStyle w:val="TAH"/>
            </w:pPr>
            <w:r w:rsidRPr="003E5F68">
              <w:t>Description</w:t>
            </w:r>
          </w:p>
        </w:tc>
      </w:tr>
      <w:tr w:rsidR="00A90238" w:rsidRPr="003E5F68" w14:paraId="3A6A492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FC67CD"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7826D140"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683C8" w14:textId="77777777" w:rsidR="00A90238" w:rsidRPr="003E5F68" w:rsidRDefault="00A90238" w:rsidP="004260A6">
            <w:pPr>
              <w:pStyle w:val="TAL"/>
            </w:pPr>
            <w:r>
              <w:t>Identity of the requesting MCVideo user</w:t>
            </w:r>
          </w:p>
        </w:tc>
      </w:tr>
      <w:tr w:rsidR="00A90238" w:rsidRPr="003E5F68" w14:paraId="499B18F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A8436AE" w14:textId="77777777" w:rsidR="00A90238"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5D3273D2"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922B7C" w14:textId="77777777" w:rsidR="00A90238" w:rsidRDefault="00A90238" w:rsidP="004260A6">
            <w:pPr>
              <w:pStyle w:val="TAL"/>
            </w:pPr>
            <w:r>
              <w:t>Identity of the target MCVideo user</w:t>
            </w:r>
          </w:p>
        </w:tc>
      </w:tr>
    </w:tbl>
    <w:p w14:paraId="5E19FC12" w14:textId="77777777" w:rsidR="00A90238" w:rsidRPr="003E5F68" w:rsidRDefault="00A90238" w:rsidP="00A90238">
      <w:pPr>
        <w:rPr>
          <w:lang w:val="nl-NL"/>
        </w:rPr>
      </w:pPr>
    </w:p>
    <w:p w14:paraId="25E822CC" w14:textId="77777777" w:rsidR="00A90238" w:rsidRPr="003E5F68" w:rsidRDefault="00A90238" w:rsidP="00A90238">
      <w:pPr>
        <w:pStyle w:val="Heading5"/>
        <w:rPr>
          <w:lang w:val="nl-NL"/>
        </w:rPr>
      </w:pPr>
      <w:bookmarkStart w:id="774" w:name="_Toc154701593"/>
      <w:r>
        <w:rPr>
          <w:lang w:val="nl-NL"/>
        </w:rPr>
        <w:t>7.5.2</w:t>
      </w:r>
      <w:r w:rsidRPr="003E5F68">
        <w:rPr>
          <w:lang w:val="nl-NL"/>
        </w:rPr>
        <w:t>.2.</w:t>
      </w:r>
      <w:r>
        <w:rPr>
          <w:lang w:val="nl-NL"/>
        </w:rPr>
        <w:t>6</w:t>
      </w:r>
      <w:r w:rsidRPr="003E5F68">
        <w:rPr>
          <w:lang w:val="nl-NL"/>
        </w:rPr>
        <w:tab/>
      </w:r>
      <w:r>
        <w:rPr>
          <w:lang w:val="nl-NL"/>
        </w:rPr>
        <w:t>Subscribe MCVideo capabilities info response</w:t>
      </w:r>
      <w:bookmarkEnd w:id="774"/>
    </w:p>
    <w:p w14:paraId="558BA0EF" w14:textId="77777777" w:rsidR="00A90238" w:rsidRPr="003E5F68" w:rsidRDefault="00A90238" w:rsidP="00A90238">
      <w:r w:rsidRPr="003E5F68">
        <w:t>Table </w:t>
      </w:r>
      <w:r>
        <w:t>7</w:t>
      </w:r>
      <w:r w:rsidRPr="003E5F68">
        <w:t>.</w:t>
      </w:r>
      <w:r>
        <w:rPr>
          <w:lang w:eastAsia="zh-CN"/>
        </w:rPr>
        <w:t>5.2</w:t>
      </w:r>
      <w:r w:rsidRPr="003E5F68">
        <w:t>.2.</w:t>
      </w:r>
      <w:r>
        <w:t>6</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68A9CCD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6</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3DF58F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2409AE"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2942D2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9616CC" w14:textId="77777777" w:rsidR="00A90238" w:rsidRPr="003E5F68" w:rsidRDefault="00A90238" w:rsidP="004260A6">
            <w:pPr>
              <w:pStyle w:val="TAH"/>
            </w:pPr>
            <w:r w:rsidRPr="003E5F68">
              <w:t>Description</w:t>
            </w:r>
          </w:p>
        </w:tc>
      </w:tr>
      <w:tr w:rsidR="00A90238" w:rsidRPr="003E5F68" w14:paraId="5172B1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8300AD"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0CBDB754"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2EDA1F" w14:textId="77777777" w:rsidR="00A90238" w:rsidRPr="003E5F68" w:rsidRDefault="00A90238" w:rsidP="004260A6">
            <w:pPr>
              <w:pStyle w:val="TAL"/>
            </w:pPr>
            <w:r>
              <w:t>Indicates success or failure</w:t>
            </w:r>
          </w:p>
        </w:tc>
      </w:tr>
    </w:tbl>
    <w:p w14:paraId="380F6379" w14:textId="77777777" w:rsidR="00A90238" w:rsidRPr="003E5F68" w:rsidRDefault="00A90238" w:rsidP="00A90238">
      <w:pPr>
        <w:rPr>
          <w:lang w:val="nl-NL"/>
        </w:rPr>
      </w:pPr>
    </w:p>
    <w:p w14:paraId="4167DDBE" w14:textId="77777777" w:rsidR="00A90238" w:rsidRPr="003E5F68" w:rsidRDefault="00A90238" w:rsidP="00A90238">
      <w:pPr>
        <w:pStyle w:val="Heading5"/>
        <w:rPr>
          <w:lang w:val="nl-NL"/>
        </w:rPr>
      </w:pPr>
      <w:bookmarkStart w:id="775" w:name="_Toc154701594"/>
      <w:r>
        <w:rPr>
          <w:lang w:val="nl-NL"/>
        </w:rPr>
        <w:t>7.5.2</w:t>
      </w:r>
      <w:r w:rsidRPr="003E5F68">
        <w:rPr>
          <w:lang w:val="nl-NL"/>
        </w:rPr>
        <w:t>.2.</w:t>
      </w:r>
      <w:r>
        <w:rPr>
          <w:lang w:val="nl-NL"/>
        </w:rPr>
        <w:t>7</w:t>
      </w:r>
      <w:r w:rsidRPr="003E5F68">
        <w:rPr>
          <w:lang w:val="nl-NL"/>
        </w:rPr>
        <w:tab/>
      </w:r>
      <w:r>
        <w:rPr>
          <w:lang w:val="nl-NL"/>
        </w:rPr>
        <w:t>Notify MCVideo capabilities info request</w:t>
      </w:r>
      <w:bookmarkEnd w:id="775"/>
    </w:p>
    <w:p w14:paraId="48B2921F" w14:textId="77777777" w:rsidR="00A90238" w:rsidRPr="003E5F68" w:rsidRDefault="00A90238" w:rsidP="00A90238">
      <w:r w:rsidRPr="003E5F68">
        <w:t>Table </w:t>
      </w:r>
      <w:r>
        <w:t>7</w:t>
      </w:r>
      <w:r w:rsidRPr="003E5F68">
        <w:t>.</w:t>
      </w:r>
      <w:r>
        <w:rPr>
          <w:lang w:eastAsia="zh-CN"/>
        </w:rPr>
        <w:t>5.2</w:t>
      </w:r>
      <w:r w:rsidRPr="003E5F68">
        <w:t>.2.</w:t>
      </w:r>
      <w:r>
        <w:t>7</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request</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059C8F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7</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1E749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244509B"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D5348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4E1B28" w14:textId="77777777" w:rsidR="00A90238" w:rsidRPr="003E5F68" w:rsidRDefault="00A90238" w:rsidP="004260A6">
            <w:pPr>
              <w:pStyle w:val="TAH"/>
            </w:pPr>
            <w:r w:rsidRPr="003E5F68">
              <w:t>Description</w:t>
            </w:r>
          </w:p>
        </w:tc>
      </w:tr>
      <w:tr w:rsidR="00A90238" w:rsidRPr="003E5F68" w14:paraId="5824890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321C9E"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1280C36D"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5E0F8" w14:textId="77777777" w:rsidR="00A90238" w:rsidRPr="003E5F68" w:rsidRDefault="00A90238" w:rsidP="004260A6">
            <w:pPr>
              <w:pStyle w:val="TAL"/>
            </w:pPr>
            <w:r>
              <w:t>Identity of the MCVideo user logged in at the target MCVideo UE</w:t>
            </w:r>
          </w:p>
        </w:tc>
      </w:tr>
      <w:tr w:rsidR="00A90238" w:rsidRPr="003E5F68" w14:paraId="6F381DE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CA979A2" w14:textId="77777777" w:rsidR="00A90238" w:rsidRDefault="00A90238" w:rsidP="004260A6">
            <w:pPr>
              <w:pStyle w:val="TAL"/>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5CABF625" w14:textId="77777777" w:rsidR="00A9023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ECF6B" w14:textId="77777777" w:rsidR="00A90238" w:rsidRDefault="00A90238" w:rsidP="004260A6">
            <w:pPr>
              <w:pStyle w:val="TAL"/>
            </w:pPr>
            <w:r>
              <w:t>List of capabilities available at the target MCVideo user's UE</w:t>
            </w:r>
          </w:p>
        </w:tc>
      </w:tr>
    </w:tbl>
    <w:p w14:paraId="56DF0AB1" w14:textId="77777777" w:rsidR="00A90238" w:rsidRPr="003E5F68" w:rsidRDefault="00A90238" w:rsidP="00A90238">
      <w:pPr>
        <w:rPr>
          <w:lang w:val="nl-NL"/>
        </w:rPr>
      </w:pPr>
    </w:p>
    <w:p w14:paraId="45AA0CEE" w14:textId="77777777" w:rsidR="00A90238" w:rsidRPr="003E5F68" w:rsidRDefault="00A90238" w:rsidP="00A90238">
      <w:pPr>
        <w:pStyle w:val="Heading5"/>
        <w:rPr>
          <w:lang w:val="nl-NL"/>
        </w:rPr>
      </w:pPr>
      <w:bookmarkStart w:id="776" w:name="_Toc154701595"/>
      <w:r>
        <w:rPr>
          <w:lang w:val="nl-NL"/>
        </w:rPr>
        <w:t>7.5.2</w:t>
      </w:r>
      <w:r w:rsidRPr="003E5F68">
        <w:rPr>
          <w:lang w:val="nl-NL"/>
        </w:rPr>
        <w:t>.2.</w:t>
      </w:r>
      <w:r>
        <w:rPr>
          <w:lang w:val="nl-NL"/>
        </w:rPr>
        <w:t>8</w:t>
      </w:r>
      <w:r w:rsidRPr="003E5F68">
        <w:rPr>
          <w:lang w:val="nl-NL"/>
        </w:rPr>
        <w:tab/>
      </w:r>
      <w:r>
        <w:rPr>
          <w:lang w:val="nl-NL"/>
        </w:rPr>
        <w:t>Notify MCVideo capabilities info response</w:t>
      </w:r>
      <w:bookmarkEnd w:id="776"/>
    </w:p>
    <w:p w14:paraId="27BEDE21" w14:textId="77777777" w:rsidR="00A90238" w:rsidRPr="003E5F68" w:rsidRDefault="00A90238" w:rsidP="00A90238">
      <w:r w:rsidRPr="003E5F68">
        <w:t>Table </w:t>
      </w:r>
      <w:r>
        <w:t>7</w:t>
      </w:r>
      <w:r w:rsidRPr="003E5F68">
        <w:t>.</w:t>
      </w:r>
      <w:r>
        <w:rPr>
          <w:lang w:eastAsia="zh-CN"/>
        </w:rPr>
        <w:t>5.2</w:t>
      </w:r>
      <w:r w:rsidRPr="003E5F68">
        <w:t>.2.</w:t>
      </w:r>
      <w:r>
        <w:t>8</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client</w:t>
      </w:r>
      <w:r w:rsidRPr="003E5F68">
        <w:t xml:space="preserve"> to the </w:t>
      </w:r>
      <w:r>
        <w:t>MCVideo</w:t>
      </w:r>
      <w:r w:rsidRPr="003E5F68">
        <w:t xml:space="preserve"> </w:t>
      </w:r>
      <w:r>
        <w:t>server</w:t>
      </w:r>
      <w:r w:rsidRPr="003E5F68">
        <w:t>.</w:t>
      </w:r>
    </w:p>
    <w:p w14:paraId="605C5F65"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8</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38A9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2C48380"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7F5AF39"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5002DD" w14:textId="77777777" w:rsidR="00A90238" w:rsidRPr="003E5F68" w:rsidRDefault="00A90238" w:rsidP="004260A6">
            <w:pPr>
              <w:pStyle w:val="TAH"/>
            </w:pPr>
            <w:r w:rsidRPr="003E5F68">
              <w:t>Description</w:t>
            </w:r>
          </w:p>
        </w:tc>
      </w:tr>
      <w:tr w:rsidR="00A90238" w:rsidRPr="003E5F68" w14:paraId="5DA868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5CBB4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7E89BFF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C4B8" w14:textId="77777777" w:rsidR="00A90238" w:rsidRPr="003E5F68" w:rsidRDefault="00A90238" w:rsidP="004260A6">
            <w:pPr>
              <w:pStyle w:val="TAL"/>
            </w:pPr>
            <w:r>
              <w:t>Indicates success or failure</w:t>
            </w:r>
          </w:p>
        </w:tc>
      </w:tr>
    </w:tbl>
    <w:p w14:paraId="20C30BFC" w14:textId="77777777" w:rsidR="00A90238" w:rsidRPr="003E5F68" w:rsidRDefault="00A90238" w:rsidP="00A90238">
      <w:pPr>
        <w:rPr>
          <w:lang w:val="nl-NL"/>
        </w:rPr>
      </w:pPr>
    </w:p>
    <w:p w14:paraId="75AF830F" w14:textId="77777777" w:rsidR="00A90238" w:rsidRPr="003E5F68" w:rsidRDefault="00A90238" w:rsidP="00A90238">
      <w:pPr>
        <w:pStyle w:val="Heading4"/>
      </w:pPr>
      <w:bookmarkStart w:id="777" w:name="_Toc154701596"/>
      <w:r>
        <w:t>7</w:t>
      </w:r>
      <w:r w:rsidRPr="003E5F68">
        <w:t>.</w:t>
      </w:r>
      <w:r>
        <w:t>5</w:t>
      </w:r>
      <w:r w:rsidRPr="003E5F68">
        <w:rPr>
          <w:rFonts w:hint="eastAsia"/>
        </w:rPr>
        <w:t>.</w:t>
      </w:r>
      <w:r>
        <w:t>2</w:t>
      </w:r>
      <w:r w:rsidRPr="003E5F68">
        <w:rPr>
          <w:rFonts w:hint="eastAsia"/>
        </w:rPr>
        <w:t>.</w:t>
      </w:r>
      <w:r>
        <w:t>3</w:t>
      </w:r>
      <w:r w:rsidRPr="003E5F68">
        <w:tab/>
      </w:r>
      <w:r>
        <w:t>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bookmarkEnd w:id="777"/>
    </w:p>
    <w:p w14:paraId="6943BF59" w14:textId="77777777" w:rsidR="00A90238" w:rsidRPr="003E5F68" w:rsidRDefault="00A90238" w:rsidP="00A90238">
      <w:r w:rsidRPr="003E5F68">
        <w:rPr>
          <w:rFonts w:hint="eastAsia"/>
          <w:lang w:eastAsia="zh-CN"/>
        </w:rPr>
        <w:t>The p</w:t>
      </w:r>
      <w:r w:rsidRPr="003E5F68">
        <w:t xml:space="preserve">rocedure for </w:t>
      </w:r>
      <w:r>
        <w:rPr>
          <w:lang w:eastAsia="zh-CN"/>
        </w:rPr>
        <w:t>updating the</w:t>
      </w:r>
      <w:r w:rsidRPr="003E5F68">
        <w:rPr>
          <w:rFonts w:hint="eastAsia"/>
          <w:lang w:eastAsia="zh-CN"/>
        </w:rPr>
        <w:t xml:space="preserve"> </w:t>
      </w:r>
      <w:r>
        <w:rPr>
          <w:lang w:eastAsia="zh-CN"/>
        </w:rPr>
        <w:t>MCVideo capabilities information</w:t>
      </w:r>
      <w:r w:rsidRPr="003E5F68">
        <w:rPr>
          <w:rFonts w:hint="eastAsia"/>
          <w:lang w:eastAsia="zh-CN"/>
        </w:rPr>
        <w:t xml:space="preserve"> at the </w:t>
      </w:r>
      <w:r>
        <w:rPr>
          <w:lang w:eastAsia="zh-CN"/>
        </w:rPr>
        <w:t>MCVideo</w:t>
      </w:r>
      <w:r w:rsidRPr="003E5F68">
        <w:t xml:space="preserve"> </w:t>
      </w:r>
      <w:r w:rsidRPr="003E5F68">
        <w:rPr>
          <w:rFonts w:hint="eastAsia"/>
          <w:lang w:eastAsia="zh-CN"/>
        </w:rPr>
        <w:t xml:space="preserve">server </w:t>
      </w:r>
      <w:r w:rsidRPr="003E5F68">
        <w:t>is described in 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-1.</w:t>
      </w:r>
    </w:p>
    <w:p w14:paraId="67109E8F" w14:textId="77777777" w:rsidR="00A90238" w:rsidRPr="003E5F68" w:rsidRDefault="00A90238" w:rsidP="00A90238">
      <w:pPr>
        <w:pStyle w:val="TH"/>
      </w:pPr>
      <w:r>
        <w:object w:dxaOrig="5257" w:dyaOrig="2712" w14:anchorId="4DFA12BF">
          <v:shape id="_x0000_i1070" type="#_x0000_t75" style="width:263.4pt;height:134.9pt" o:ole="">
            <v:imagedata r:id="rId101" o:title=""/>
          </v:shape>
          <o:OLEObject Type="Embed" ProgID="Visio.Drawing.15" ShapeID="_x0000_i1070" DrawAspect="Content" ObjectID="_1765314980" r:id="rId102"/>
        </w:object>
      </w:r>
    </w:p>
    <w:p w14:paraId="039FBD01" w14:textId="77777777" w:rsidR="00A90238" w:rsidRPr="003E5F68" w:rsidRDefault="00A90238" w:rsidP="00A90238">
      <w:pPr>
        <w:pStyle w:val="TF"/>
        <w:rPr>
          <w:lang w:eastAsia="zh-CN"/>
        </w:rPr>
      </w:pPr>
      <w:r w:rsidRPr="003E5F68">
        <w:t>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 xml:space="preserve">-1: </w:t>
      </w:r>
      <w:r>
        <w:rPr>
          <w:lang w:eastAsia="zh-CN"/>
        </w:rPr>
        <w:t>Update MCVideo capabilities information at the MCVideo server</w:t>
      </w:r>
    </w:p>
    <w:p w14:paraId="222275CE" w14:textId="77777777" w:rsidR="00A90238" w:rsidRPr="003E5F68" w:rsidRDefault="00A90238" w:rsidP="00A90238">
      <w:pPr>
        <w:pStyle w:val="B1"/>
      </w:pPr>
      <w:r>
        <w:lastRenderedPageBreak/>
        <w:t>1</w:t>
      </w:r>
      <w:r w:rsidRPr="003E5F68">
        <w:t>.</w:t>
      </w:r>
      <w:r w:rsidRPr="003E5F68">
        <w:tab/>
      </w:r>
      <w:r>
        <w:t xml:space="preserve">The MCVideo client </w:t>
      </w:r>
      <w:r>
        <w:rPr>
          <w:lang w:eastAsia="zh-CN"/>
        </w:rPr>
        <w:t>sends a update MCVideo capabilities info request message to MCVideo server to update the capabilities information available at the MCVideo client</w:t>
      </w:r>
    </w:p>
    <w:p w14:paraId="1F0E1A48" w14:textId="77777777" w:rsidR="00A90238" w:rsidRPr="003E5F68" w:rsidRDefault="00A90238" w:rsidP="00A90238">
      <w:pPr>
        <w:pStyle w:val="B1"/>
        <w:rPr>
          <w:lang w:eastAsia="zh-CN"/>
        </w:rPr>
      </w:pPr>
      <w:r>
        <w:rPr>
          <w:lang w:eastAsia="zh-CN"/>
        </w:rPr>
        <w:t>2</w:t>
      </w:r>
      <w:r w:rsidRPr="003E5F68">
        <w:t>.</w:t>
      </w:r>
      <w:r w:rsidRPr="003E5F68">
        <w:tab/>
      </w:r>
      <w:r w:rsidRPr="003E5F68">
        <w:rPr>
          <w:rFonts w:hint="eastAsia"/>
          <w:lang w:eastAsia="zh-CN"/>
        </w:rPr>
        <w:t xml:space="preserve">The </w:t>
      </w:r>
      <w:r>
        <w:rPr>
          <w:lang w:eastAsia="zh-CN"/>
        </w:rPr>
        <w:t>MCVideo server stores the updated MCVideo capabilities information received from the MCVideo client</w:t>
      </w:r>
      <w:r w:rsidRPr="003E5F68">
        <w:rPr>
          <w:rFonts w:hint="eastAsia"/>
          <w:lang w:eastAsia="zh-CN"/>
        </w:rPr>
        <w:t>.</w:t>
      </w:r>
    </w:p>
    <w:p w14:paraId="7B1309B4" w14:textId="77777777" w:rsidR="00A90238" w:rsidRPr="003E5F68" w:rsidRDefault="00A90238" w:rsidP="00A90238">
      <w:pPr>
        <w:pStyle w:val="B1"/>
        <w:rPr>
          <w:lang w:eastAsia="zh-CN"/>
        </w:rPr>
      </w:pPr>
      <w:r>
        <w:rPr>
          <w:lang w:eastAsia="zh-CN"/>
        </w:rPr>
        <w:t>3</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w:t>
      </w:r>
      <w:r>
        <w:rPr>
          <w:lang w:eastAsia="zh-CN"/>
        </w:rPr>
        <w:t>Update MCVideo capabilities info</w:t>
      </w:r>
      <w:r w:rsidRPr="003E5F68">
        <w:rPr>
          <w:rFonts w:hint="eastAsia"/>
          <w:lang w:eastAsia="zh-CN"/>
        </w:rPr>
        <w:t xml:space="preserve"> response indicating success or failure. </w:t>
      </w:r>
    </w:p>
    <w:p w14:paraId="24683E85" w14:textId="77777777" w:rsidR="00A90238" w:rsidRPr="003E5F68" w:rsidRDefault="00A90238" w:rsidP="00A90238">
      <w:pPr>
        <w:pStyle w:val="Heading4"/>
      </w:pPr>
      <w:bookmarkStart w:id="778" w:name="_Toc433209673"/>
      <w:bookmarkStart w:id="779" w:name="_Toc453260198"/>
      <w:bookmarkStart w:id="780" w:name="_Toc453261085"/>
      <w:bookmarkStart w:id="781" w:name="_Toc453279830"/>
      <w:bookmarkStart w:id="782" w:name="_Toc459375168"/>
      <w:bookmarkStart w:id="783" w:name="_Toc464498028"/>
      <w:bookmarkStart w:id="784" w:name="_Toc154701597"/>
      <w:r>
        <w:t>7.5.2</w:t>
      </w:r>
      <w:r w:rsidRPr="003E5F68">
        <w:rPr>
          <w:rFonts w:hint="eastAsia"/>
        </w:rPr>
        <w:t>.</w:t>
      </w:r>
      <w:r>
        <w:t>4</w:t>
      </w:r>
      <w:r w:rsidRPr="003E5F68">
        <w:tab/>
        <w:t>Retrieve</w:t>
      </w:r>
      <w:r w:rsidRPr="003E5F68">
        <w:rPr>
          <w:rFonts w:hint="eastAsia"/>
        </w:rPr>
        <w:t xml:space="preserve"> </w:t>
      </w:r>
      <w:r>
        <w:t>MCVideo capabilities information</w:t>
      </w:r>
      <w:r w:rsidRPr="003E5F68">
        <w:rPr>
          <w:rFonts w:hint="eastAsia"/>
        </w:rPr>
        <w:t xml:space="preserve"> </w:t>
      </w:r>
      <w:r>
        <w:rPr>
          <w:rFonts w:hint="eastAsia"/>
          <w:lang w:eastAsia="zh-CN"/>
        </w:rPr>
        <w:t>by</w:t>
      </w:r>
      <w:r w:rsidRPr="003E5F68">
        <w:rPr>
          <w:rFonts w:hint="eastAsia"/>
        </w:rPr>
        <w:t xml:space="preserve"> the </w:t>
      </w:r>
      <w:r>
        <w:t>MCVideo</w:t>
      </w:r>
      <w:r w:rsidRPr="003E5F68">
        <w:rPr>
          <w:rFonts w:hint="eastAsia"/>
        </w:rPr>
        <w:t xml:space="preserve"> client</w:t>
      </w:r>
      <w:bookmarkEnd w:id="778"/>
      <w:bookmarkEnd w:id="779"/>
      <w:bookmarkEnd w:id="780"/>
      <w:bookmarkEnd w:id="781"/>
      <w:bookmarkEnd w:id="782"/>
      <w:bookmarkEnd w:id="783"/>
      <w:bookmarkEnd w:id="784"/>
    </w:p>
    <w:p w14:paraId="4E333F2B" w14:textId="77777777" w:rsidR="00A90238" w:rsidRPr="003E5F68" w:rsidRDefault="00A90238" w:rsidP="00A90238">
      <w:r w:rsidRPr="003E5F68">
        <w:rPr>
          <w:rFonts w:hint="eastAsia"/>
          <w:lang w:eastAsia="zh-CN"/>
        </w:rPr>
        <w:t>The p</w:t>
      </w:r>
      <w:r w:rsidRPr="003E5F68">
        <w:t xml:space="preserve">rocedure for </w:t>
      </w:r>
      <w:r>
        <w:rPr>
          <w:rFonts w:hint="eastAsia"/>
          <w:lang w:eastAsia="zh-CN"/>
        </w:rPr>
        <w:t>retrieval of</w:t>
      </w:r>
      <w:r w:rsidRPr="003E5F68">
        <w:rPr>
          <w:rFonts w:hint="eastAsia"/>
          <w:lang w:eastAsia="zh-CN"/>
        </w:rPr>
        <w:t xml:space="preserve"> </w:t>
      </w:r>
      <w:r>
        <w:rPr>
          <w:lang w:eastAsia="zh-CN"/>
        </w:rPr>
        <w:t>MCVideo capabilities information</w:t>
      </w:r>
      <w:r w:rsidRPr="003E5F68">
        <w:rPr>
          <w:rFonts w:hint="eastAsia"/>
          <w:lang w:eastAsia="zh-CN"/>
        </w:rPr>
        <w:t xml:space="preserve"> </w:t>
      </w:r>
      <w:r>
        <w:rPr>
          <w:rFonts w:hint="eastAsia"/>
          <w:lang w:eastAsia="zh-CN"/>
        </w:rPr>
        <w:t>by</w:t>
      </w:r>
      <w:r w:rsidRPr="003E5F68">
        <w:rPr>
          <w:rFonts w:hint="eastAsia"/>
          <w:lang w:eastAsia="zh-CN"/>
        </w:rPr>
        <w:t xml:space="preserve"> the </w:t>
      </w:r>
      <w:r>
        <w:rPr>
          <w:lang w:eastAsia="zh-CN"/>
        </w:rPr>
        <w:t>MCVideo</w:t>
      </w:r>
      <w:r w:rsidRPr="003E5F68">
        <w:t xml:space="preserve"> </w:t>
      </w:r>
      <w:r w:rsidRPr="003E5F68">
        <w:rPr>
          <w:rFonts w:hint="eastAsia"/>
          <w:lang w:eastAsia="zh-CN"/>
        </w:rPr>
        <w:t xml:space="preserve">client </w:t>
      </w:r>
      <w:r w:rsidRPr="003E5F68">
        <w:t>is described in figure </w:t>
      </w:r>
      <w:r>
        <w:t>7.5.2</w:t>
      </w:r>
      <w:r w:rsidRPr="003E5F68">
        <w:rPr>
          <w:rFonts w:hint="eastAsia"/>
          <w:lang w:eastAsia="zh-CN"/>
        </w:rPr>
        <w:t>.</w:t>
      </w:r>
      <w:r>
        <w:rPr>
          <w:lang w:eastAsia="zh-CN"/>
        </w:rPr>
        <w:t>4</w:t>
      </w:r>
      <w:r w:rsidRPr="003E5F68">
        <w:t xml:space="preserve">-1. </w:t>
      </w:r>
    </w:p>
    <w:p w14:paraId="1F0B4012" w14:textId="77777777" w:rsidR="00A90238" w:rsidRPr="003E5F68" w:rsidRDefault="00A90238" w:rsidP="00A90238">
      <w:r w:rsidRPr="003E5F68">
        <w:t>Pre-conditions:</w:t>
      </w:r>
    </w:p>
    <w:p w14:paraId="0DA5B827" w14:textId="77777777" w:rsidR="00A90238" w:rsidRPr="003E5F68" w:rsidRDefault="00A90238" w:rsidP="00A90238">
      <w:pPr>
        <w:pStyle w:val="B1"/>
      </w:pPr>
      <w:r w:rsidRPr="003E5F68">
        <w:t>-</w:t>
      </w:r>
      <w:r w:rsidRPr="003E5F68">
        <w:tab/>
        <w:t xml:space="preserve">The </w:t>
      </w:r>
      <w:r>
        <w:t>MCVideo</w:t>
      </w:r>
      <w:r w:rsidRPr="003E5F68">
        <w:t xml:space="preserve"> server has received </w:t>
      </w:r>
      <w:r>
        <w:t>MCVideo capabilities information from MCVideo clients</w:t>
      </w:r>
      <w:r w:rsidRPr="003E5F68">
        <w:t xml:space="preserve"> and has stored this </w:t>
      </w:r>
      <w:r>
        <w:t>information</w:t>
      </w:r>
      <w:r w:rsidRPr="003E5F68">
        <w:t>;</w:t>
      </w:r>
    </w:p>
    <w:p w14:paraId="299659D4" w14:textId="77777777" w:rsidR="00A90238" w:rsidRDefault="00A90238" w:rsidP="00A90238">
      <w:pPr>
        <w:pStyle w:val="B1"/>
      </w:pPr>
      <w:r w:rsidRPr="003E5F68">
        <w:t>-</w:t>
      </w:r>
      <w:r w:rsidRPr="003E5F68">
        <w:tab/>
        <w:t xml:space="preserve">The </w:t>
      </w:r>
      <w:r>
        <w:rPr>
          <w:lang w:eastAsia="zh-CN"/>
        </w:rPr>
        <w:t>MCVideo user is authorized to access the MCVideo capabilities information from the MCVideo server</w:t>
      </w:r>
      <w:r w:rsidRPr="003E5F68">
        <w:t>.</w:t>
      </w:r>
      <w:r w:rsidRPr="00A51B2E">
        <w:t xml:space="preserve"> </w:t>
      </w:r>
    </w:p>
    <w:p w14:paraId="0800F38F" w14:textId="77777777" w:rsidR="00A90238" w:rsidRPr="003E5F68" w:rsidRDefault="00A90238" w:rsidP="00A90238">
      <w:pPr>
        <w:pStyle w:val="B1"/>
      </w:pPr>
      <w:r>
        <w:t>-</w:t>
      </w:r>
      <w:r>
        <w:tab/>
        <w:t>The requesting MCVideo user is within the same MCVideo system as the requested MCVideo users and the requested MCVideo groups.</w:t>
      </w:r>
    </w:p>
    <w:p w14:paraId="278C6AC0" w14:textId="77777777" w:rsidR="00A90238" w:rsidRPr="003E5F68" w:rsidRDefault="00A90238" w:rsidP="00A90238">
      <w:pPr>
        <w:pStyle w:val="TH"/>
      </w:pPr>
      <w:r>
        <w:object w:dxaOrig="5160" w:dyaOrig="2556" w14:anchorId="0DADFBE3">
          <v:shape id="_x0000_i1071" type="#_x0000_t75" style="width:257.9pt;height:127.6pt" o:ole="">
            <v:imagedata r:id="rId103" o:title=""/>
          </v:shape>
          <o:OLEObject Type="Embed" ProgID="Visio.Drawing.15" ShapeID="_x0000_i1071" DrawAspect="Content" ObjectID="_1765314981" r:id="rId104"/>
        </w:object>
      </w:r>
    </w:p>
    <w:p w14:paraId="50E80B42"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4</w:t>
      </w:r>
      <w:r w:rsidRPr="003E5F68">
        <w:t xml:space="preserve">-1: </w:t>
      </w:r>
      <w:r w:rsidRPr="003E5F68">
        <w:rPr>
          <w:lang w:eastAsia="zh-CN"/>
        </w:rPr>
        <w:t>Retrieve</w:t>
      </w:r>
      <w:r w:rsidRPr="003E5F68">
        <w:rPr>
          <w:rFonts w:hint="eastAsia"/>
          <w:lang w:eastAsia="zh-CN"/>
        </w:rPr>
        <w:t xml:space="preserve"> </w:t>
      </w:r>
      <w:r>
        <w:rPr>
          <w:lang w:eastAsia="zh-CN"/>
        </w:rPr>
        <w:t>MCVideo capabilities information by the MCVideo</w:t>
      </w:r>
      <w:r w:rsidRPr="003E5F68">
        <w:rPr>
          <w:rFonts w:hint="eastAsia"/>
          <w:lang w:eastAsia="zh-CN"/>
        </w:rPr>
        <w:t xml:space="preserve"> client</w:t>
      </w:r>
    </w:p>
    <w:p w14:paraId="7104D610" w14:textId="77777777" w:rsidR="00A90238" w:rsidRPr="003E5F68" w:rsidRDefault="00A90238" w:rsidP="00A90238">
      <w:pPr>
        <w:pStyle w:val="B1"/>
        <w:rPr>
          <w:lang w:eastAsia="zh-CN"/>
        </w:rPr>
      </w:pPr>
      <w:r w:rsidRPr="003E5F68">
        <w:rPr>
          <w:lang w:eastAsia="zh-CN"/>
        </w:rPr>
        <w:t>1.</w:t>
      </w:r>
      <w:r w:rsidRPr="003E5F68">
        <w:rPr>
          <w:lang w:eastAsia="zh-CN"/>
        </w:rPr>
        <w:tab/>
        <w:t xml:space="preserve">The </w:t>
      </w:r>
      <w:r>
        <w:rPr>
          <w:lang w:eastAsia="zh-CN"/>
        </w:rPr>
        <w:t>MCVideo</w:t>
      </w:r>
      <w:r w:rsidRPr="003E5F68">
        <w:rPr>
          <w:lang w:eastAsia="zh-CN"/>
        </w:rPr>
        <w:t xml:space="preserve"> client requests the </w:t>
      </w:r>
      <w:r>
        <w:rPr>
          <w:lang w:eastAsia="zh-CN"/>
        </w:rPr>
        <w:t>MCVideo capabilities information by specifying some criteria (e.g. parameters, MCVideo ID)</w:t>
      </w:r>
      <w:r w:rsidRPr="003E5F68">
        <w:rPr>
          <w:lang w:eastAsia="zh-CN"/>
        </w:rPr>
        <w:t>.</w:t>
      </w:r>
    </w:p>
    <w:p w14:paraId="61952403" w14:textId="77777777" w:rsidR="00A90238" w:rsidRDefault="00A90238" w:rsidP="00A90238">
      <w:pPr>
        <w:pStyle w:val="B1"/>
        <w:rPr>
          <w:lang w:eastAsia="zh-CN"/>
        </w:rPr>
      </w:pPr>
      <w:r>
        <w:rPr>
          <w:lang w:eastAsia="zh-CN"/>
        </w:rPr>
        <w:t>2.</w:t>
      </w:r>
      <w:r>
        <w:rPr>
          <w:lang w:eastAsia="zh-CN"/>
        </w:rPr>
        <w:tab/>
        <w:t>The MCVideo server checks whether the user of the MCVideo client is authorized to retrieve the requested MCVideo capabilities information.</w:t>
      </w:r>
    </w:p>
    <w:p w14:paraId="31937F33" w14:textId="77777777" w:rsidR="00A90238" w:rsidRDefault="00A90238" w:rsidP="00A90238">
      <w:pPr>
        <w:pStyle w:val="B1"/>
        <w:rPr>
          <w:lang w:eastAsia="zh-CN"/>
        </w:rPr>
      </w:pPr>
      <w:r>
        <w:rPr>
          <w:lang w:eastAsia="zh-CN"/>
        </w:rPr>
        <w:t>3.</w:t>
      </w:r>
      <w:r>
        <w:rPr>
          <w:lang w:eastAsia="zh-CN"/>
        </w:rPr>
        <w:tab/>
        <w:t>If authorized, t</w:t>
      </w:r>
      <w:r w:rsidRPr="003E5F68">
        <w:rPr>
          <w:lang w:eastAsia="zh-CN"/>
        </w:rPr>
        <w:t xml:space="preserve">he </w:t>
      </w:r>
      <w:r>
        <w:rPr>
          <w:lang w:eastAsia="zh-CN"/>
        </w:rPr>
        <w:t>MCVideo</w:t>
      </w:r>
      <w:r w:rsidRPr="003E5F68">
        <w:rPr>
          <w:lang w:eastAsia="zh-CN"/>
        </w:rPr>
        <w:t xml:space="preserve"> server provides the </w:t>
      </w:r>
      <w:r>
        <w:rPr>
          <w:lang w:eastAsia="zh-CN"/>
        </w:rPr>
        <w:t>requested MCVideo capabilities information</w:t>
      </w:r>
      <w:r w:rsidRPr="003E5F68">
        <w:rPr>
          <w:lang w:eastAsia="zh-CN"/>
        </w:rPr>
        <w:t xml:space="preserve"> to the </w:t>
      </w:r>
      <w:r>
        <w:rPr>
          <w:lang w:eastAsia="zh-CN"/>
        </w:rPr>
        <w:t xml:space="preserve">MCVideo </w:t>
      </w:r>
      <w:r w:rsidRPr="003E5F68">
        <w:rPr>
          <w:lang w:eastAsia="zh-CN"/>
        </w:rPr>
        <w:t>client.</w:t>
      </w:r>
      <w:r w:rsidRPr="00A51B2E">
        <w:rPr>
          <w:lang w:eastAsia="zh-CN"/>
        </w:rPr>
        <w:t xml:space="preserve"> </w:t>
      </w:r>
    </w:p>
    <w:p w14:paraId="0283A7E4" w14:textId="77777777" w:rsidR="00A90238" w:rsidRPr="005A3DAF" w:rsidRDefault="00A90238" w:rsidP="00A90238">
      <w:pPr>
        <w:pStyle w:val="EditorsNote"/>
      </w:pPr>
      <w:bookmarkStart w:id="785" w:name="OLE_LINK28"/>
      <w:r w:rsidRPr="005A3DAF">
        <w:t>Editor</w:t>
      </w:r>
      <w:r>
        <w:rPr>
          <w:rFonts w:eastAsia="Malgun Gothic"/>
          <w:lang w:eastAsia="ko-KR"/>
        </w:rPr>
        <w:t>'</w:t>
      </w:r>
      <w:r w:rsidRPr="005A3DAF">
        <w:t>s note:</w:t>
      </w:r>
      <w:r w:rsidRPr="005A3DAF">
        <w:tab/>
        <w:t>It is FFS for the case when the requesting MCVideo user is not within the same MCVideo system and the requested MCVideo users and the requested groups.</w:t>
      </w:r>
    </w:p>
    <w:bookmarkEnd w:id="785"/>
    <w:p w14:paraId="0FCC7992" w14:textId="77777777" w:rsidR="00A90238" w:rsidRPr="003E5F68" w:rsidRDefault="00A90238" w:rsidP="00A90238">
      <w:pPr>
        <w:pStyle w:val="B1"/>
        <w:rPr>
          <w:lang w:eastAsia="zh-CN"/>
        </w:rPr>
      </w:pPr>
    </w:p>
    <w:p w14:paraId="3260A22B" w14:textId="77777777" w:rsidR="00A90238" w:rsidRPr="003E5F68" w:rsidRDefault="00A90238" w:rsidP="00A90238">
      <w:pPr>
        <w:pStyle w:val="Heading4"/>
      </w:pPr>
      <w:bookmarkStart w:id="786" w:name="_Toc433209674"/>
      <w:bookmarkStart w:id="787" w:name="_Toc453260199"/>
      <w:bookmarkStart w:id="788" w:name="_Toc453261086"/>
      <w:bookmarkStart w:id="789" w:name="_Toc453279831"/>
      <w:bookmarkStart w:id="790" w:name="_Toc459375169"/>
      <w:bookmarkStart w:id="791" w:name="_Toc464498029"/>
      <w:bookmarkStart w:id="792" w:name="_Toc154701598"/>
      <w:r>
        <w:t>7.5.2</w:t>
      </w:r>
      <w:r w:rsidRPr="003E5F68">
        <w:rPr>
          <w:rFonts w:hint="eastAsia"/>
        </w:rPr>
        <w:t>.</w:t>
      </w:r>
      <w:r>
        <w:t>5</w:t>
      </w:r>
      <w:r w:rsidRPr="003E5F68">
        <w:tab/>
      </w:r>
      <w:r w:rsidRPr="003E5F68">
        <w:rPr>
          <w:rFonts w:hint="eastAsia"/>
        </w:rPr>
        <w:t xml:space="preserve">Subscription and notification for </w:t>
      </w:r>
      <w:bookmarkEnd w:id="786"/>
      <w:bookmarkEnd w:id="787"/>
      <w:bookmarkEnd w:id="788"/>
      <w:bookmarkEnd w:id="789"/>
      <w:bookmarkEnd w:id="790"/>
      <w:bookmarkEnd w:id="791"/>
      <w:r>
        <w:t>MCVideo capabilities information</w:t>
      </w:r>
      <w:bookmarkEnd w:id="792"/>
    </w:p>
    <w:p w14:paraId="403A2B14" w14:textId="77777777" w:rsidR="00A90238" w:rsidRPr="003E5F68" w:rsidRDefault="00A90238" w:rsidP="00A90238">
      <w:r w:rsidRPr="003E5F68">
        <w:t xml:space="preserve">The procedure for subscription for </w:t>
      </w:r>
      <w:r>
        <w:t>MCVideo capabilities information</w:t>
      </w:r>
      <w:r w:rsidRPr="003E5F68">
        <w:t xml:space="preserve"> as described in figure </w:t>
      </w:r>
      <w:r>
        <w:t>7.5.2</w:t>
      </w:r>
      <w:r w:rsidRPr="003E5F68">
        <w:t>.</w:t>
      </w:r>
      <w:r>
        <w:t>5</w:t>
      </w:r>
      <w:r w:rsidRPr="003E5F68">
        <w:t xml:space="preserve">-1 is used by the </w:t>
      </w:r>
      <w:r>
        <w:t>MCVideo</w:t>
      </w:r>
      <w:r w:rsidRPr="003E5F68">
        <w:t xml:space="preserve"> client to indicate to the </w:t>
      </w:r>
      <w:r>
        <w:t>MCVideo</w:t>
      </w:r>
      <w:r w:rsidRPr="003E5F68">
        <w:t xml:space="preserve"> server that it wishes to receive updates of </w:t>
      </w:r>
      <w:r>
        <w:t>MCVideo capabilities information</w:t>
      </w:r>
      <w:r w:rsidRPr="003E5F68">
        <w:t xml:space="preserve"> for which it is authorized.</w:t>
      </w:r>
    </w:p>
    <w:p w14:paraId="129387D8" w14:textId="77777777" w:rsidR="00A90238" w:rsidRPr="003E5F68" w:rsidRDefault="00A90238" w:rsidP="00A90238">
      <w:r w:rsidRPr="003E5F68">
        <w:t>Pre-conditions:</w:t>
      </w:r>
    </w:p>
    <w:p w14:paraId="40CF1A53" w14:textId="77777777" w:rsidR="00A90238" w:rsidRPr="003E5F68" w:rsidRDefault="00A90238" w:rsidP="00A90238">
      <w:pPr>
        <w:pStyle w:val="B1"/>
      </w:pP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has some </w:t>
      </w:r>
      <w:r>
        <w:rPr>
          <w:lang w:eastAsia="zh-CN"/>
        </w:rPr>
        <w:t>MCVideo capabilities information</w:t>
      </w:r>
      <w:r w:rsidRPr="003E5F68">
        <w:rPr>
          <w:rFonts w:hint="eastAsia"/>
          <w:lang w:eastAsia="zh-CN"/>
        </w:rPr>
        <w:t xml:space="preserve"> stored.</w:t>
      </w:r>
    </w:p>
    <w:p w14:paraId="6431A61C" w14:textId="77777777" w:rsidR="00A90238" w:rsidRPr="003E5F68" w:rsidRDefault="00A90238" w:rsidP="00A90238">
      <w:pPr>
        <w:pStyle w:val="TH"/>
      </w:pPr>
      <w:r>
        <w:object w:dxaOrig="5064" w:dyaOrig="1656" w14:anchorId="66A4E66A">
          <v:shape id="_x0000_i1072" type="#_x0000_t75" style="width:251.55pt;height:82.5pt" o:ole="">
            <v:imagedata r:id="rId105" o:title=""/>
          </v:shape>
          <o:OLEObject Type="Embed" ProgID="Visio.Drawing.15" ShapeID="_x0000_i1072" DrawAspect="Content" ObjectID="_1765314982" r:id="rId106"/>
        </w:object>
      </w:r>
    </w:p>
    <w:p w14:paraId="5FBE76B5"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 xml:space="preserve">-1: </w:t>
      </w:r>
      <w:r w:rsidRPr="003E5F68">
        <w:rPr>
          <w:rFonts w:hint="eastAsia"/>
          <w:lang w:eastAsia="zh-CN"/>
        </w:rPr>
        <w:t xml:space="preserve">Subscription for </w:t>
      </w:r>
      <w:r>
        <w:rPr>
          <w:lang w:eastAsia="zh-CN"/>
        </w:rPr>
        <w:t>MCVideo capabilities information</w:t>
      </w:r>
    </w:p>
    <w:p w14:paraId="28DCE53B" w14:textId="77777777" w:rsidR="00A90238" w:rsidRPr="003E5F68" w:rsidRDefault="00A90238" w:rsidP="00A90238">
      <w:pPr>
        <w:pStyle w:val="B1"/>
        <w:rPr>
          <w:lang w:eastAsia="zh-CN"/>
        </w:rPr>
      </w:pPr>
      <w:r w:rsidRPr="003E5F68">
        <w:t>1.</w:t>
      </w:r>
      <w:r w:rsidRPr="003E5F68">
        <w:tab/>
      </w:r>
      <w:r w:rsidRPr="003E5F68">
        <w:rPr>
          <w:rFonts w:hint="eastAsia"/>
          <w:lang w:eastAsia="zh-CN"/>
        </w:rPr>
        <w:t xml:space="preserve">The </w:t>
      </w:r>
      <w:r>
        <w:rPr>
          <w:lang w:eastAsia="zh-CN"/>
        </w:rPr>
        <w:t>MCVideo</w:t>
      </w:r>
      <w:r w:rsidRPr="003E5F68">
        <w:rPr>
          <w:rFonts w:hint="eastAsia"/>
          <w:lang w:eastAsia="zh-CN"/>
        </w:rPr>
        <w:t xml:space="preserve"> client subscribes to the </w:t>
      </w:r>
      <w:r>
        <w:rPr>
          <w:lang w:eastAsia="zh-CN"/>
        </w:rPr>
        <w:t>MCVideo capabilities</w:t>
      </w:r>
      <w:r w:rsidRPr="003E5F68">
        <w:rPr>
          <w:rFonts w:hint="eastAsia"/>
          <w:lang w:eastAsia="zh-CN"/>
        </w:rPr>
        <w:t xml:space="preserve"> information stored at the </w:t>
      </w:r>
      <w:r>
        <w:rPr>
          <w:lang w:eastAsia="zh-CN"/>
        </w:rPr>
        <w:t xml:space="preserve">MCVideo </w:t>
      </w:r>
      <w:r w:rsidRPr="003E5F68">
        <w:rPr>
          <w:rFonts w:hint="eastAsia"/>
          <w:lang w:eastAsia="zh-CN"/>
        </w:rPr>
        <w:t xml:space="preserve">server using the subscribe </w:t>
      </w:r>
      <w:r>
        <w:rPr>
          <w:lang w:eastAsia="zh-CN"/>
        </w:rPr>
        <w:t>MCVideo capabilities info</w:t>
      </w:r>
      <w:r w:rsidRPr="003E5F68">
        <w:rPr>
          <w:rFonts w:hint="eastAsia"/>
          <w:lang w:eastAsia="zh-CN"/>
        </w:rPr>
        <w:t xml:space="preserve"> request.</w:t>
      </w:r>
    </w:p>
    <w:p w14:paraId="3D52DC5B" w14:textId="77777777" w:rsidR="00A90238" w:rsidRPr="003E5F68" w:rsidRDefault="00A90238" w:rsidP="00A90238">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subscribe </w:t>
      </w:r>
      <w:r>
        <w:rPr>
          <w:lang w:eastAsia="zh-CN"/>
        </w:rPr>
        <w:t>MCVideo capabilities info</w:t>
      </w:r>
      <w:r w:rsidRPr="003E5F68">
        <w:rPr>
          <w:rFonts w:hint="eastAsia"/>
          <w:lang w:eastAsia="zh-CN"/>
        </w:rPr>
        <w:t xml:space="preserve"> response to the </w:t>
      </w:r>
      <w:r>
        <w:rPr>
          <w:lang w:eastAsia="zh-CN"/>
        </w:rPr>
        <w:t xml:space="preserve">MCVideo </w:t>
      </w:r>
      <w:r w:rsidRPr="003E5F68">
        <w:rPr>
          <w:rFonts w:hint="eastAsia"/>
          <w:lang w:eastAsia="zh-CN"/>
        </w:rPr>
        <w:t>client indicating success or failure of the request.</w:t>
      </w:r>
    </w:p>
    <w:p w14:paraId="2EDC5352" w14:textId="77777777" w:rsidR="00A90238" w:rsidRPr="003E5F68" w:rsidRDefault="00A90238" w:rsidP="00A90238">
      <w:r w:rsidRPr="003E5F68">
        <w:t xml:space="preserve">The procedure for notification of </w:t>
      </w:r>
      <w:r>
        <w:t>MCVideo capabilities information</w:t>
      </w:r>
      <w:r w:rsidRPr="003E5F68">
        <w:t xml:space="preserve"> as described in figure </w:t>
      </w:r>
      <w:r>
        <w:t>7.5.2</w:t>
      </w:r>
      <w:r w:rsidRPr="003E5F68">
        <w:t>.</w:t>
      </w:r>
      <w:r>
        <w:t>5</w:t>
      </w:r>
      <w:r w:rsidRPr="003E5F68">
        <w:t xml:space="preserve">-2 is used by the </w:t>
      </w:r>
      <w:r>
        <w:t>MCVideo</w:t>
      </w:r>
      <w:r w:rsidRPr="003E5F68">
        <w:t xml:space="preserve"> server to inform the </w:t>
      </w:r>
      <w:r>
        <w:t>MCVideo</w:t>
      </w:r>
      <w:r w:rsidRPr="003E5F68">
        <w:t xml:space="preserve"> client that new</w:t>
      </w:r>
      <w:r>
        <w:t xml:space="preserve"> or updated</w:t>
      </w:r>
      <w:r w:rsidRPr="003E5F68">
        <w:t xml:space="preserve"> </w:t>
      </w:r>
      <w:r>
        <w:t>MCVideo capabilities information</w:t>
      </w:r>
      <w:r w:rsidRPr="003E5F68">
        <w:t xml:space="preserve"> is available.</w:t>
      </w:r>
    </w:p>
    <w:p w14:paraId="55753679" w14:textId="77777777" w:rsidR="00A90238" w:rsidRPr="003E5F68" w:rsidRDefault="00A90238" w:rsidP="00A90238">
      <w:r w:rsidRPr="003E5F68">
        <w:t>Pre-conditions:</w:t>
      </w:r>
    </w:p>
    <w:p w14:paraId="0CB796F4" w14:textId="77777777" w:rsidR="00A90238" w:rsidRPr="003E5F68" w:rsidRDefault="00A90238" w:rsidP="00A90238">
      <w:pPr>
        <w:pStyle w:val="B1"/>
      </w:pPr>
      <w:r w:rsidRPr="003E5F68">
        <w:t>-</w:t>
      </w:r>
      <w:r w:rsidRPr="003E5F68">
        <w:tab/>
        <w:t xml:space="preserve">The </w:t>
      </w:r>
      <w:r>
        <w:t>MCVideo</w:t>
      </w:r>
      <w:r w:rsidRPr="003E5F68">
        <w:t xml:space="preserve"> client has subscribed to the </w:t>
      </w:r>
      <w:r>
        <w:t>MCVideo capabilities</w:t>
      </w:r>
      <w:r w:rsidRPr="003E5F68">
        <w:t xml:space="preserve"> information</w:t>
      </w:r>
    </w:p>
    <w:p w14:paraId="7A26BDB1" w14:textId="77777777" w:rsidR="00A90238" w:rsidRPr="003E5F68" w:rsidRDefault="00A90238" w:rsidP="00A90238">
      <w:pPr>
        <w:pStyle w:val="B1"/>
      </w:pPr>
      <w:r w:rsidRPr="003E5F68">
        <w:t>-</w:t>
      </w:r>
      <w:r w:rsidRPr="003E5F68">
        <w:tab/>
        <w:t xml:space="preserve">The </w:t>
      </w:r>
      <w:r>
        <w:t>MCVideo</w:t>
      </w:r>
      <w:r w:rsidRPr="003E5F68">
        <w:t xml:space="preserve"> server has received and stored new</w:t>
      </w:r>
      <w:r>
        <w:t xml:space="preserve"> or updated</w:t>
      </w:r>
      <w:r w:rsidRPr="003E5F68">
        <w:t xml:space="preserve"> </w:t>
      </w:r>
      <w:r>
        <w:t>MCVideo capabilities</w:t>
      </w:r>
      <w:r w:rsidRPr="003E5F68">
        <w:t xml:space="preserve"> information.</w:t>
      </w:r>
    </w:p>
    <w:p w14:paraId="3B483233" w14:textId="77777777" w:rsidR="00A90238" w:rsidRPr="003E5F68" w:rsidRDefault="00A90238" w:rsidP="00A90238">
      <w:pPr>
        <w:pStyle w:val="TH"/>
      </w:pPr>
      <w:r>
        <w:object w:dxaOrig="5064" w:dyaOrig="1764" w14:anchorId="5F285E20">
          <v:shape id="_x0000_i1073" type="#_x0000_t75" style="width:251.55pt;height:88.4pt" o:ole="">
            <v:imagedata r:id="rId107" o:title=""/>
          </v:shape>
          <o:OLEObject Type="Embed" ProgID="Visio.Drawing.15" ShapeID="_x0000_i1073" DrawAspect="Content" ObjectID="_1765314983" r:id="rId108"/>
        </w:object>
      </w:r>
    </w:p>
    <w:p w14:paraId="5BBAB4F4"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MCVideo capabilities information</w:t>
      </w:r>
    </w:p>
    <w:p w14:paraId="24BCDA18" w14:textId="77777777" w:rsidR="00A90238" w:rsidRPr="003E5F68" w:rsidRDefault="00A90238" w:rsidP="00A90238">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the notification to the </w:t>
      </w:r>
      <w:r>
        <w:rPr>
          <w:lang w:eastAsia="zh-CN"/>
        </w:rPr>
        <w:t>MCVideo</w:t>
      </w:r>
      <w:r w:rsidRPr="003E5F68">
        <w:rPr>
          <w:rFonts w:hint="eastAsia"/>
          <w:lang w:eastAsia="zh-CN"/>
        </w:rPr>
        <w:t xml:space="preserve"> client, who previously subscribed for the </w:t>
      </w:r>
      <w:r>
        <w:rPr>
          <w:lang w:eastAsia="zh-CN"/>
        </w:rPr>
        <w:t>MCVideo capabilities</w:t>
      </w:r>
      <w:r w:rsidRPr="003E5F68">
        <w:rPr>
          <w:rFonts w:hint="eastAsia"/>
          <w:lang w:eastAsia="zh-CN"/>
        </w:rPr>
        <w:t xml:space="preserve"> information.</w:t>
      </w:r>
    </w:p>
    <w:p w14:paraId="7C07A24E" w14:textId="77777777" w:rsidR="00A90238" w:rsidRPr="003E5F68" w:rsidRDefault="00A90238" w:rsidP="00A90238">
      <w:pPr>
        <w:pStyle w:val="B1"/>
      </w:pPr>
      <w:r w:rsidRPr="003E5F68">
        <w:rPr>
          <w:lang w:eastAsia="zh-CN"/>
        </w:rPr>
        <w:t>2.</w:t>
      </w:r>
      <w:r w:rsidRPr="003E5F68">
        <w:tab/>
      </w:r>
      <w:r w:rsidRPr="003E5F68">
        <w:rPr>
          <w:lang w:eastAsia="zh-CN"/>
        </w:rPr>
        <w:t xml:space="preserve">The </w:t>
      </w:r>
      <w:r>
        <w:t>MCVideo</w:t>
      </w:r>
      <w:r w:rsidRPr="003E5F68">
        <w:t xml:space="preserve"> client provides a notify </w:t>
      </w:r>
      <w:r>
        <w:t>MCVideo capabilities info</w:t>
      </w:r>
      <w:r w:rsidRPr="003E5F68">
        <w:t xml:space="preserve"> response to the </w:t>
      </w:r>
      <w:r>
        <w:t>MCVideo</w:t>
      </w:r>
      <w:r w:rsidRPr="003E5F68">
        <w:t xml:space="preserve"> server.</w:t>
      </w:r>
    </w:p>
    <w:p w14:paraId="4BEA9780" w14:textId="77777777" w:rsidR="00A90238" w:rsidRPr="003E5F68" w:rsidRDefault="00A90238" w:rsidP="00A90238">
      <w:r w:rsidRPr="003E5F68">
        <w:t xml:space="preserve">If the </w:t>
      </w:r>
      <w:r>
        <w:t>MCVideo</w:t>
      </w:r>
      <w:r w:rsidRPr="003E5F68">
        <w:t xml:space="preserve"> server has notified the </w:t>
      </w:r>
      <w:r>
        <w:t>MCVideo</w:t>
      </w:r>
      <w:r w:rsidRPr="003E5F68">
        <w:t xml:space="preserve"> client about new </w:t>
      </w:r>
      <w:r>
        <w:t>or updated MCVideo capabilities</w:t>
      </w:r>
      <w:r w:rsidRPr="003E5F68">
        <w:t xml:space="preserve"> information through this procedure, the </w:t>
      </w:r>
      <w:r>
        <w:t>MCVideo</w:t>
      </w:r>
      <w:r w:rsidRPr="003E5F68">
        <w:t xml:space="preserve"> client may then follow the procedure described in subclause </w:t>
      </w:r>
      <w:r>
        <w:t>7.5.2</w:t>
      </w:r>
      <w:r w:rsidRPr="003E5F68">
        <w:t>.</w:t>
      </w:r>
      <w:r>
        <w:t>4</w:t>
      </w:r>
      <w:r w:rsidRPr="003E5F68">
        <w:t xml:space="preserve"> in order to retrieve that </w:t>
      </w:r>
      <w:r>
        <w:t>MCVideo capabilities</w:t>
      </w:r>
      <w:r w:rsidRPr="003E5F68">
        <w:t xml:space="preserve"> information.</w:t>
      </w:r>
    </w:p>
    <w:p w14:paraId="01C2EB6F" w14:textId="77777777" w:rsidR="00A90238" w:rsidRPr="00AD7C25" w:rsidRDefault="00A90238" w:rsidP="00A90238">
      <w:pPr>
        <w:rPr>
          <w:noProof/>
          <w:lang w:val="en-US"/>
        </w:rPr>
      </w:pPr>
    </w:p>
    <w:p w14:paraId="2DCEC450" w14:textId="77777777" w:rsidR="00A90238" w:rsidRPr="00646079" w:rsidRDefault="00A90238" w:rsidP="00A90238">
      <w:pPr>
        <w:pStyle w:val="Heading3"/>
        <w:rPr>
          <w:lang w:eastAsia="zh-CN"/>
        </w:rPr>
      </w:pPr>
      <w:bookmarkStart w:id="793" w:name="_Toc154701599"/>
      <w:r w:rsidRPr="000C0F27">
        <w:rPr>
          <w:lang w:eastAsia="zh-CN"/>
        </w:rPr>
        <w:t>7</w:t>
      </w:r>
      <w:r w:rsidRPr="001E4696">
        <w:t>.</w:t>
      </w:r>
      <w:r>
        <w:rPr>
          <w:lang w:eastAsia="zh-CN"/>
        </w:rPr>
        <w:t>5.3</w:t>
      </w:r>
      <w:r w:rsidRPr="001E4696">
        <w:tab/>
        <w:t xml:space="preserve">Off-network </w:t>
      </w:r>
      <w:r w:rsidRPr="001E4696">
        <w:rPr>
          <w:lang w:eastAsia="zh-CN"/>
        </w:rPr>
        <w:t xml:space="preserve">capability </w:t>
      </w:r>
      <w:r w:rsidRPr="00224CE0">
        <w:rPr>
          <w:lang w:eastAsia="zh-CN"/>
        </w:rPr>
        <w:t>i</w:t>
      </w:r>
      <w:r w:rsidRPr="00343C9C">
        <w:rPr>
          <w:lang w:eastAsia="zh-CN"/>
        </w:rPr>
        <w:t>nformation sharing</w:t>
      </w:r>
      <w:bookmarkEnd w:id="793"/>
    </w:p>
    <w:p w14:paraId="704DF360" w14:textId="77777777" w:rsidR="00A90238" w:rsidRDefault="00A90238" w:rsidP="00A90238">
      <w:pPr>
        <w:pStyle w:val="Heading4"/>
      </w:pPr>
      <w:bookmarkStart w:id="794" w:name="_Toc154701600"/>
      <w:r w:rsidRPr="00CE7FA9">
        <w:rPr>
          <w:lang w:eastAsia="zh-CN"/>
        </w:rPr>
        <w:t>7</w:t>
      </w:r>
      <w:r w:rsidRPr="00B1175D">
        <w:t>.</w:t>
      </w:r>
      <w:r>
        <w:rPr>
          <w:lang w:eastAsia="zh-CN"/>
        </w:rPr>
        <w:t>5.3</w:t>
      </w:r>
      <w:r w:rsidRPr="00C335CB">
        <w:t>.1</w:t>
      </w:r>
      <w:r w:rsidRPr="00C335CB">
        <w:tab/>
        <w:t>General</w:t>
      </w:r>
      <w:bookmarkEnd w:id="794"/>
    </w:p>
    <w:p w14:paraId="797E9133" w14:textId="77777777" w:rsidR="00A90238" w:rsidRDefault="00A90238" w:rsidP="00A90238">
      <w:r>
        <w:t>Each MCVideo client within a MCVideo group needs to share its video capabilities with other members of the MCVideo group.</w:t>
      </w:r>
    </w:p>
    <w:p w14:paraId="07953DF4" w14:textId="77777777" w:rsidR="00A90238" w:rsidRDefault="00A90238" w:rsidP="00A90238">
      <w:r>
        <w:t>Video capability sharing can be done by sending information periodically as described in subclause 7.5.3.3 or on request as described in subclause 7.5.3.4.</w:t>
      </w:r>
    </w:p>
    <w:p w14:paraId="037666D4" w14:textId="77777777" w:rsidR="00A90238" w:rsidRPr="00C93295" w:rsidRDefault="00A90238" w:rsidP="00A90238">
      <w:r>
        <w:t>The receiving MCVideo clients need to store and update</w:t>
      </w:r>
      <w:r w:rsidRPr="00C335CB">
        <w:t xml:space="preserve"> the </w:t>
      </w:r>
      <w:r>
        <w:t xml:space="preserve">video capability </w:t>
      </w:r>
      <w:r w:rsidRPr="00C335CB">
        <w:t xml:space="preserve">information </w:t>
      </w:r>
      <w:r>
        <w:t>from the sharing</w:t>
      </w:r>
      <w:r w:rsidRPr="00C335CB">
        <w:t xml:space="preserve"> </w:t>
      </w:r>
      <w:r w:rsidRPr="009554AB">
        <w:t>MCVideo client</w:t>
      </w:r>
      <w:r w:rsidRPr="00655D28">
        <w:t>.</w:t>
      </w:r>
      <w:r w:rsidRPr="007A518C">
        <w:t xml:space="preserve"> </w:t>
      </w:r>
    </w:p>
    <w:p w14:paraId="7053746E" w14:textId="77777777" w:rsidR="00A90238" w:rsidRPr="00C93295" w:rsidRDefault="00A90238" w:rsidP="00A90238">
      <w:pPr>
        <w:rPr>
          <w:lang w:eastAsia="zh-CN"/>
        </w:rPr>
      </w:pPr>
      <w:r>
        <w:rPr>
          <w:lang w:eastAsia="zh-CN"/>
        </w:rPr>
        <w:t xml:space="preserve">Off-network </w:t>
      </w:r>
      <w:r>
        <w:t>video capability information sharing is based on ProSe capabilities as described in clause 7.18.</w:t>
      </w:r>
    </w:p>
    <w:p w14:paraId="4CA6A09D" w14:textId="77777777" w:rsidR="00A90238" w:rsidRPr="001A3994" w:rsidRDefault="00A90238" w:rsidP="00A90238">
      <w:pPr>
        <w:pStyle w:val="Heading4"/>
        <w:rPr>
          <w:lang w:eastAsia="zh-CN"/>
        </w:rPr>
      </w:pPr>
      <w:bookmarkStart w:id="795" w:name="_Toc154701601"/>
      <w:r w:rsidRPr="00D82581">
        <w:rPr>
          <w:lang w:eastAsia="zh-CN"/>
        </w:rPr>
        <w:lastRenderedPageBreak/>
        <w:t>7</w:t>
      </w:r>
      <w:r w:rsidRPr="00D82581">
        <w:t>.</w:t>
      </w:r>
      <w:r>
        <w:rPr>
          <w:lang w:eastAsia="zh-CN"/>
        </w:rPr>
        <w:t>5.3</w:t>
      </w:r>
      <w:r w:rsidRPr="004677B7">
        <w:t>.2</w:t>
      </w:r>
      <w:r w:rsidRPr="004677B7">
        <w:tab/>
        <w:t xml:space="preserve">Information flows for </w:t>
      </w:r>
      <w:r w:rsidRPr="007C656A">
        <w:rPr>
          <w:lang w:eastAsia="zh-CN"/>
        </w:rPr>
        <w:t xml:space="preserve">Off-network </w:t>
      </w:r>
      <w:r w:rsidRPr="00514754">
        <w:rPr>
          <w:lang w:eastAsia="zh-CN"/>
        </w:rPr>
        <w:t>capability information sharing</w:t>
      </w:r>
      <w:bookmarkEnd w:id="795"/>
    </w:p>
    <w:p w14:paraId="2F6C7C3B" w14:textId="77777777" w:rsidR="00A90238" w:rsidRPr="000A40F2" w:rsidRDefault="00A90238" w:rsidP="00A90238">
      <w:pPr>
        <w:pStyle w:val="Heading5"/>
        <w:rPr>
          <w:lang w:val="en-IN" w:eastAsia="ko-KR"/>
        </w:rPr>
      </w:pPr>
      <w:bookmarkStart w:id="796" w:name="_Toc454349243"/>
      <w:bookmarkStart w:id="797" w:name="_Toc154701602"/>
      <w:r w:rsidRPr="000A40F2">
        <w:rPr>
          <w:lang w:val="en-IN"/>
        </w:rPr>
        <w:t>7.5.3.2</w:t>
      </w:r>
      <w:r w:rsidRPr="000A40F2">
        <w:rPr>
          <w:lang w:val="en-IN" w:eastAsia="ko-KR"/>
        </w:rPr>
        <w:t>.</w:t>
      </w:r>
      <w:r>
        <w:rPr>
          <w:lang w:val="en-IN" w:eastAsia="ko-KR"/>
        </w:rPr>
        <w:t>1</w:t>
      </w:r>
      <w:r w:rsidRPr="000A40F2">
        <w:rPr>
          <w:lang w:val="en-IN" w:eastAsia="ko-KR"/>
        </w:rPr>
        <w:tab/>
        <w:t>Capability request</w:t>
      </w:r>
      <w:bookmarkEnd w:id="797"/>
    </w:p>
    <w:p w14:paraId="6FE6AB10" w14:textId="77777777" w:rsidR="00A90238" w:rsidRPr="000A40F2" w:rsidRDefault="00A90238" w:rsidP="00A90238">
      <w:r w:rsidRPr="000A40F2">
        <w:t>Table 7.5.3.2</w:t>
      </w:r>
      <w:r w:rsidRPr="000A40F2">
        <w:rPr>
          <w:lang w:eastAsia="ko-KR"/>
        </w:rPr>
        <w:t>.</w:t>
      </w:r>
      <w:r>
        <w:rPr>
          <w:lang w:eastAsia="ko-KR"/>
        </w:rPr>
        <w:t>1</w:t>
      </w:r>
      <w:r w:rsidRPr="000A40F2">
        <w:t>-1 describes the information flow for the capability request sent from the MCVideo client to other MCVideo client(s).</w:t>
      </w:r>
    </w:p>
    <w:p w14:paraId="7F3D7786" w14:textId="77777777" w:rsidR="00A90238" w:rsidRPr="000A40F2" w:rsidRDefault="00A90238" w:rsidP="00A90238">
      <w:pPr>
        <w:pStyle w:val="TH"/>
      </w:pPr>
      <w:r w:rsidRPr="000A40F2">
        <w:t>Table 7.5.3.2.</w:t>
      </w:r>
      <w:r>
        <w:t>1</w:t>
      </w:r>
      <w:r w:rsidRPr="000A40F2">
        <w:t>-1: C</w:t>
      </w:r>
      <w:r w:rsidRPr="000A40F2">
        <w:rPr>
          <w:lang w:eastAsia="ko-KR"/>
        </w:rPr>
        <w:t>apability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0D10AE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F537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25CA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8DA04" w14:textId="77777777" w:rsidR="00A90238" w:rsidRPr="000A40F2" w:rsidRDefault="00A90238" w:rsidP="004260A6">
            <w:pPr>
              <w:pStyle w:val="TAH"/>
            </w:pPr>
            <w:r w:rsidRPr="000A40F2">
              <w:t>Description</w:t>
            </w:r>
          </w:p>
        </w:tc>
      </w:tr>
      <w:tr w:rsidR="00A90238" w:rsidRPr="000A40F2" w14:paraId="0A34BF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066FE1"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FEFE35"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AE735" w14:textId="77777777" w:rsidR="00A90238" w:rsidRPr="000A40F2" w:rsidRDefault="00A90238" w:rsidP="004260A6">
            <w:pPr>
              <w:pStyle w:val="TAL"/>
            </w:pPr>
            <w:r w:rsidRPr="000A40F2">
              <w:t>The identity of the MCVideo user requesting the capabilities</w:t>
            </w:r>
          </w:p>
        </w:tc>
      </w:tr>
      <w:tr w:rsidR="00A90238" w:rsidRPr="000A40F2" w14:paraId="0D589FB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AA77EA"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70F98"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E0DEB" w14:textId="77777777" w:rsidR="00A90238" w:rsidRPr="000A40F2" w:rsidRDefault="00A90238" w:rsidP="004260A6">
            <w:pPr>
              <w:pStyle w:val="TAL"/>
            </w:pPr>
            <w:r w:rsidRPr="000A40F2">
              <w:t xml:space="preserve">The identity of the MCVideo user </w:t>
            </w:r>
            <w:r>
              <w:t>towards whom the capability request was sent.</w:t>
            </w:r>
          </w:p>
        </w:tc>
      </w:tr>
      <w:tr w:rsidR="00A90238" w:rsidRPr="000A40F2" w14:paraId="412118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F4749F"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2ABE46"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233FB" w14:textId="77777777" w:rsidR="00A90238" w:rsidRPr="000A40F2" w:rsidRDefault="00A90238" w:rsidP="004260A6">
            <w:pPr>
              <w:pStyle w:val="TAL"/>
            </w:pPr>
            <w:r w:rsidRPr="000A40F2">
              <w:t>The MCVideo group ID towards which the request was sent</w:t>
            </w:r>
          </w:p>
        </w:tc>
      </w:tr>
      <w:tr w:rsidR="00A90238" w:rsidRPr="000A40F2" w14:paraId="3866F8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C8CF4C" w14:textId="77777777" w:rsidR="00A90238" w:rsidRPr="000A40F2" w:rsidRDefault="00A90238" w:rsidP="004260A6">
            <w:pPr>
              <w:pStyle w:val="TAL"/>
            </w:pPr>
            <w:r w:rsidRPr="000A40F2">
              <w:t>Search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C5563A"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9AAB7" w14:textId="77777777" w:rsidR="00A90238" w:rsidRPr="000A40F2" w:rsidRDefault="00A90238" w:rsidP="004260A6">
            <w:pPr>
              <w:pStyle w:val="TAL"/>
            </w:pPr>
            <w:r w:rsidRPr="000A40F2">
              <w:t>A criteria filter for the capability request (e.g. category tags, video capabilities</w:t>
            </w:r>
            <w:r>
              <w:t xml:space="preserve"> </w:t>
            </w:r>
            <w:r w:rsidRPr="000A40F2">
              <w:t>etc.)</w:t>
            </w:r>
          </w:p>
        </w:tc>
      </w:tr>
    </w:tbl>
    <w:p w14:paraId="61559EE0" w14:textId="77777777" w:rsidR="00A90238" w:rsidRPr="000A40F2" w:rsidRDefault="00A90238" w:rsidP="00A90238">
      <w:pPr>
        <w:rPr>
          <w:lang w:eastAsia="zh-CN"/>
        </w:rPr>
      </w:pPr>
    </w:p>
    <w:p w14:paraId="2CBCEE70" w14:textId="77777777" w:rsidR="00A90238" w:rsidRPr="000A40F2" w:rsidRDefault="00A90238" w:rsidP="00A90238">
      <w:pPr>
        <w:pStyle w:val="Heading5"/>
        <w:rPr>
          <w:lang w:val="en-IN" w:eastAsia="ko-KR"/>
        </w:rPr>
      </w:pPr>
      <w:bookmarkStart w:id="798" w:name="_Toc154701603"/>
      <w:r w:rsidRPr="000A40F2">
        <w:rPr>
          <w:lang w:val="en-IN"/>
        </w:rPr>
        <w:t>7.5.3.2</w:t>
      </w:r>
      <w:r w:rsidRPr="000A40F2">
        <w:rPr>
          <w:lang w:val="en-IN" w:eastAsia="ko-KR"/>
        </w:rPr>
        <w:t>.</w:t>
      </w:r>
      <w:r>
        <w:rPr>
          <w:lang w:val="en-IN" w:eastAsia="ko-KR"/>
        </w:rPr>
        <w:t>2</w:t>
      </w:r>
      <w:r w:rsidRPr="000A40F2">
        <w:rPr>
          <w:lang w:val="en-IN" w:eastAsia="ko-KR"/>
        </w:rPr>
        <w:tab/>
        <w:t>Capability announcement</w:t>
      </w:r>
      <w:bookmarkEnd w:id="798"/>
    </w:p>
    <w:p w14:paraId="67140A37" w14:textId="77777777" w:rsidR="00A90238" w:rsidRPr="000A40F2" w:rsidRDefault="00A90238" w:rsidP="00A90238">
      <w:r w:rsidRPr="000A40F2">
        <w:t>Table 7.5.3.2</w:t>
      </w:r>
      <w:r w:rsidRPr="000A40F2">
        <w:rPr>
          <w:lang w:eastAsia="ko-KR"/>
        </w:rPr>
        <w:t>.</w:t>
      </w:r>
      <w:r>
        <w:rPr>
          <w:lang w:eastAsia="ko-KR"/>
        </w:rPr>
        <w:t>2</w:t>
      </w:r>
      <w:r w:rsidRPr="000A40F2">
        <w:t>-1 describes the information flow for the capability announcement sent from the MCVideo client to other MCVideo client(s).</w:t>
      </w:r>
    </w:p>
    <w:p w14:paraId="06D8BD6B" w14:textId="77777777" w:rsidR="00A90238" w:rsidRPr="000A40F2" w:rsidRDefault="00A90238" w:rsidP="00A90238">
      <w:pPr>
        <w:pStyle w:val="TH"/>
      </w:pPr>
      <w:r w:rsidRPr="000A40F2">
        <w:t>Table 7.5.3.2.</w:t>
      </w:r>
      <w:r>
        <w:t>2</w:t>
      </w:r>
      <w:r w:rsidRPr="000A40F2">
        <w:t xml:space="preserve">-1: </w:t>
      </w:r>
      <w:r>
        <w:rPr>
          <w:lang w:eastAsia="ko-KR"/>
        </w:rPr>
        <w:t>C</w:t>
      </w:r>
      <w:r w:rsidRPr="000A40F2">
        <w:rPr>
          <w:lang w:eastAsia="ko-KR"/>
        </w:rPr>
        <w:t>apability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7B6FE2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778C1"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0578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F66F" w14:textId="77777777" w:rsidR="00A90238" w:rsidRPr="000A40F2" w:rsidRDefault="00A90238" w:rsidP="004260A6">
            <w:pPr>
              <w:pStyle w:val="TAH"/>
            </w:pPr>
            <w:r w:rsidRPr="000A40F2">
              <w:t>Description</w:t>
            </w:r>
          </w:p>
        </w:tc>
      </w:tr>
      <w:tr w:rsidR="00A90238" w:rsidRPr="000A40F2" w14:paraId="0F1ABB9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5EBFEE"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5D55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565AE" w14:textId="77777777" w:rsidR="00A90238" w:rsidRPr="000A40F2" w:rsidRDefault="00A90238" w:rsidP="004260A6">
            <w:pPr>
              <w:pStyle w:val="TAL"/>
            </w:pPr>
            <w:r w:rsidRPr="000A40F2">
              <w:t>The identity of the MCVideo user announcing the capabilities</w:t>
            </w:r>
          </w:p>
        </w:tc>
      </w:tr>
      <w:tr w:rsidR="00A90238" w:rsidRPr="000A40F2" w14:paraId="5E5209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AB772"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7C370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56E9BE" w14:textId="77777777" w:rsidR="00A90238" w:rsidRPr="000A40F2" w:rsidRDefault="00A90238" w:rsidP="004260A6">
            <w:pPr>
              <w:pStyle w:val="TAL"/>
            </w:pPr>
            <w:r w:rsidRPr="000A40F2">
              <w:t xml:space="preserve">The identity of the MCVideo user </w:t>
            </w:r>
            <w:r>
              <w:t>towards whom the capability announcement was sent.</w:t>
            </w:r>
          </w:p>
        </w:tc>
      </w:tr>
      <w:tr w:rsidR="00A90238" w:rsidRPr="000A40F2" w14:paraId="67A1CE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ACC2E"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87C45F"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854B2C" w14:textId="77777777" w:rsidR="00A90238" w:rsidRPr="000A40F2" w:rsidRDefault="00A90238" w:rsidP="004260A6">
            <w:pPr>
              <w:pStyle w:val="TAL"/>
            </w:pPr>
            <w:r w:rsidRPr="000A40F2">
              <w:t>The MCVideo group ID towards which the announcement was sent</w:t>
            </w:r>
          </w:p>
        </w:tc>
      </w:tr>
      <w:tr w:rsidR="00A90238" w:rsidRPr="000A40F2" w14:paraId="013912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8CEC69" w14:textId="77777777" w:rsidR="00A90238" w:rsidRPr="000A40F2" w:rsidRDefault="00A90238" w:rsidP="004260A6">
            <w:pPr>
              <w:pStyle w:val="TAL"/>
            </w:pPr>
            <w:r w:rsidRPr="000A40F2">
              <w:t>Category tags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565175"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7FE31F" w14:textId="77777777" w:rsidR="00A90238" w:rsidRPr="000A40F2" w:rsidRDefault="00A90238" w:rsidP="004260A6">
            <w:pPr>
              <w:pStyle w:val="TAL"/>
            </w:pPr>
            <w:r w:rsidRPr="000A40F2">
              <w:t>Category tags associated with a specific MCVideo UE or a video</w:t>
            </w:r>
          </w:p>
        </w:tc>
      </w:tr>
      <w:tr w:rsidR="00A90238" w:rsidRPr="000A40F2" w14:paraId="238A37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878442" w14:textId="77777777" w:rsidR="00A90238" w:rsidRPr="000A40F2" w:rsidRDefault="00A90238" w:rsidP="004260A6">
            <w:pPr>
              <w:pStyle w:val="TAL"/>
            </w:pPr>
            <w:r w:rsidRPr="000A40F2">
              <w:t>Video capabilities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E97D98"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3F63C" w14:textId="77777777" w:rsidR="00A90238" w:rsidRPr="000A40F2" w:rsidRDefault="00A90238" w:rsidP="004260A6">
            <w:pPr>
              <w:pStyle w:val="TAL"/>
            </w:pPr>
            <w:r w:rsidRPr="000A40F2">
              <w:t xml:space="preserve">Set of video capabilities (e.g. codecs), </w:t>
            </w:r>
            <w:r w:rsidRPr="000A40F2">
              <w:rPr>
                <w:lang w:eastAsia="x-none"/>
              </w:rPr>
              <w:t>camera capabilities (e.g. self-activated camera, wide field of view etc.)</w:t>
            </w:r>
          </w:p>
        </w:tc>
      </w:tr>
      <w:tr w:rsidR="00A90238" w:rsidRPr="000A40F2" w14:paraId="261207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A9CEA" w14:textId="77777777" w:rsidR="00A90238" w:rsidRPr="000A40F2" w:rsidRDefault="00A90238" w:rsidP="004260A6">
            <w:pPr>
              <w:pStyle w:val="TAL"/>
            </w:pPr>
            <w:r w:rsidRPr="000A40F2">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E28456" w14:textId="77777777" w:rsidR="00A90238" w:rsidRPr="000A40F2" w:rsidRDefault="00A90238" w:rsidP="004260A6">
            <w:pPr>
              <w:pStyle w:val="TAL"/>
              <w:rPr>
                <w:lang w:eastAsia="ko-KR"/>
              </w:rPr>
            </w:pPr>
            <w:r w:rsidRPr="000A40F2">
              <w:rPr>
                <w:lang w:eastAsia="ko-K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FBD473" w14:textId="77777777" w:rsidR="00A90238" w:rsidRPr="000A40F2" w:rsidRDefault="00A90238" w:rsidP="004260A6">
            <w:pPr>
              <w:pStyle w:val="TAL"/>
            </w:pPr>
            <w:r w:rsidRPr="000A40F2">
              <w:t>The location of the MCVideo user announcing the capabilities, if known</w:t>
            </w:r>
          </w:p>
        </w:tc>
      </w:tr>
      <w:bookmarkEnd w:id="796"/>
    </w:tbl>
    <w:p w14:paraId="1CAD53C2" w14:textId="77777777" w:rsidR="00A90238" w:rsidRDefault="00A90238" w:rsidP="00A90238"/>
    <w:p w14:paraId="4072F8B7" w14:textId="77777777" w:rsidR="00A90238" w:rsidRPr="000A40F2" w:rsidRDefault="00A90238" w:rsidP="00A90238">
      <w:pPr>
        <w:pStyle w:val="Heading5"/>
        <w:rPr>
          <w:lang w:val="en-IN" w:eastAsia="ko-KR"/>
        </w:rPr>
      </w:pPr>
      <w:bookmarkStart w:id="799" w:name="_Toc154701604"/>
      <w:r w:rsidRPr="000A40F2">
        <w:rPr>
          <w:lang w:val="en-IN"/>
        </w:rPr>
        <w:t>7.5.3.2</w:t>
      </w:r>
      <w:r w:rsidRPr="000A40F2">
        <w:rPr>
          <w:lang w:val="en-IN" w:eastAsia="ko-KR"/>
        </w:rPr>
        <w:t>.</w:t>
      </w:r>
      <w:r>
        <w:rPr>
          <w:lang w:val="en-IN" w:eastAsia="ko-KR"/>
        </w:rPr>
        <w:t>3</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request</w:t>
      </w:r>
      <w:bookmarkEnd w:id="799"/>
    </w:p>
    <w:p w14:paraId="15BC6A03" w14:textId="77777777" w:rsidR="00A90238" w:rsidRPr="000A40F2" w:rsidRDefault="00A90238" w:rsidP="00A90238">
      <w:r w:rsidRPr="000A40F2">
        <w:t>Table 7.5.3.2</w:t>
      </w:r>
      <w:r w:rsidRPr="000A40F2">
        <w:rPr>
          <w:lang w:eastAsia="ko-KR"/>
        </w:rPr>
        <w:t>.</w:t>
      </w:r>
      <w:r>
        <w:rPr>
          <w:lang w:eastAsia="ko-KR"/>
        </w:rPr>
        <w:t>3</w:t>
      </w:r>
      <w:r w:rsidRPr="000A40F2">
        <w:t xml:space="preserve">-1 describes the information flow for the </w:t>
      </w:r>
      <w:r>
        <w:t>activity status</w:t>
      </w:r>
      <w:r w:rsidRPr="000A40F2">
        <w:t xml:space="preserve"> request sent from the MCVideo client to other MCVideo client(s).</w:t>
      </w:r>
    </w:p>
    <w:p w14:paraId="783BAD48" w14:textId="77777777" w:rsidR="00A90238" w:rsidRPr="000A40F2" w:rsidRDefault="00A90238" w:rsidP="00A90238">
      <w:pPr>
        <w:pStyle w:val="TH"/>
      </w:pPr>
      <w:r w:rsidRPr="000A40F2">
        <w:lastRenderedPageBreak/>
        <w:t>Table 7.5.3.2.</w:t>
      </w:r>
      <w:r>
        <w:t>3</w:t>
      </w:r>
      <w:r w:rsidRPr="000A40F2">
        <w:t xml:space="preserve">-1: </w:t>
      </w:r>
      <w:r>
        <w:t>Activity status</w:t>
      </w:r>
      <w:r w:rsidRPr="000A40F2">
        <w:rPr>
          <w:lang w:eastAsia="ko-KR"/>
        </w:rPr>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4C56AE3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3AC34"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202EA"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566B13" w14:textId="77777777" w:rsidR="00A90238" w:rsidRPr="000A40F2" w:rsidRDefault="00A90238" w:rsidP="004260A6">
            <w:pPr>
              <w:pStyle w:val="TAH"/>
            </w:pPr>
            <w:r w:rsidRPr="000A40F2">
              <w:t>Description</w:t>
            </w:r>
          </w:p>
        </w:tc>
      </w:tr>
      <w:tr w:rsidR="00A90238" w:rsidRPr="000A40F2" w14:paraId="05246D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68D"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AD6F8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9B915C" w14:textId="77777777" w:rsidR="00A90238" w:rsidRPr="000A40F2" w:rsidRDefault="00A90238" w:rsidP="004260A6">
            <w:pPr>
              <w:pStyle w:val="TAL"/>
            </w:pPr>
            <w:r w:rsidRPr="000A40F2">
              <w:t xml:space="preserve">The identity of the MCVideo user requesting the </w:t>
            </w:r>
            <w:r>
              <w:t>activity status</w:t>
            </w:r>
          </w:p>
        </w:tc>
      </w:tr>
      <w:tr w:rsidR="00A90238" w:rsidRPr="000A40F2" w14:paraId="5267D8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7BA59"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34DE7E"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4872C6" w14:textId="77777777" w:rsidR="00A90238" w:rsidRPr="000A40F2" w:rsidRDefault="00A90238" w:rsidP="004260A6">
            <w:pPr>
              <w:pStyle w:val="TAL"/>
            </w:pPr>
            <w:r w:rsidRPr="000A40F2">
              <w:t xml:space="preserve">The identity of the MCVideo user </w:t>
            </w:r>
            <w:r>
              <w:t>towards whom the activity status request was sent.</w:t>
            </w:r>
          </w:p>
        </w:tc>
      </w:tr>
      <w:tr w:rsidR="00A90238" w:rsidRPr="000A40F2" w14:paraId="5D4058C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9D31A"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48A19"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B2D272" w14:textId="77777777" w:rsidR="00A90238" w:rsidRPr="000A40F2" w:rsidRDefault="00A90238" w:rsidP="004260A6">
            <w:pPr>
              <w:pStyle w:val="TAL"/>
            </w:pPr>
            <w:r w:rsidRPr="000A40F2">
              <w:t xml:space="preserve">The MCVideo group ID towards which the </w:t>
            </w:r>
            <w:r>
              <w:t xml:space="preserve">activity status </w:t>
            </w:r>
            <w:r w:rsidRPr="000A40F2">
              <w:t>request was sent</w:t>
            </w:r>
          </w:p>
        </w:tc>
      </w:tr>
    </w:tbl>
    <w:p w14:paraId="089B6DD8" w14:textId="77777777" w:rsidR="00A90238" w:rsidRPr="000A40F2" w:rsidRDefault="00A90238" w:rsidP="00A90238">
      <w:pPr>
        <w:rPr>
          <w:lang w:eastAsia="zh-CN"/>
        </w:rPr>
      </w:pPr>
    </w:p>
    <w:p w14:paraId="4DD1A1E1" w14:textId="77777777" w:rsidR="00A90238" w:rsidRPr="000A40F2" w:rsidRDefault="00A90238" w:rsidP="00A90238">
      <w:pPr>
        <w:pStyle w:val="Heading5"/>
        <w:rPr>
          <w:lang w:val="en-IN" w:eastAsia="ko-KR"/>
        </w:rPr>
      </w:pPr>
      <w:bookmarkStart w:id="800" w:name="_Toc154701605"/>
      <w:r w:rsidRPr="000A40F2">
        <w:rPr>
          <w:lang w:val="en-IN"/>
        </w:rPr>
        <w:t>7.5.3.2</w:t>
      </w:r>
      <w:r w:rsidRPr="000A40F2">
        <w:rPr>
          <w:lang w:val="en-IN" w:eastAsia="ko-KR"/>
        </w:rPr>
        <w:t>.</w:t>
      </w:r>
      <w:r>
        <w:rPr>
          <w:lang w:val="en-IN" w:eastAsia="ko-KR"/>
        </w:rPr>
        <w:t>4</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announcement</w:t>
      </w:r>
      <w:bookmarkEnd w:id="800"/>
    </w:p>
    <w:p w14:paraId="7E3C073B" w14:textId="77777777" w:rsidR="00A90238" w:rsidRPr="000A40F2" w:rsidRDefault="00A90238" w:rsidP="00A90238">
      <w:r w:rsidRPr="000A40F2">
        <w:t>Table 7.5.3.2</w:t>
      </w:r>
      <w:r w:rsidRPr="000A40F2">
        <w:rPr>
          <w:lang w:eastAsia="ko-KR"/>
        </w:rPr>
        <w:t>.</w:t>
      </w:r>
      <w:r>
        <w:rPr>
          <w:lang w:eastAsia="ko-KR"/>
        </w:rPr>
        <w:t>4</w:t>
      </w:r>
      <w:r w:rsidRPr="000A40F2">
        <w:t xml:space="preserve">-1 describes the information flow for the </w:t>
      </w:r>
      <w:r>
        <w:t>activity</w:t>
      </w:r>
      <w:r w:rsidRPr="000A40F2">
        <w:t xml:space="preserve"> </w:t>
      </w:r>
      <w:r>
        <w:t xml:space="preserve">status </w:t>
      </w:r>
      <w:r w:rsidRPr="000A40F2">
        <w:t>announcement sent from the MCVideo client to other MCVideo client(s).</w:t>
      </w:r>
    </w:p>
    <w:p w14:paraId="5FEE621C" w14:textId="77777777" w:rsidR="00A90238" w:rsidRPr="000A40F2" w:rsidRDefault="00A90238" w:rsidP="00A90238">
      <w:pPr>
        <w:pStyle w:val="TH"/>
      </w:pPr>
      <w:r w:rsidRPr="000A40F2">
        <w:t>Table 7.5.3.2.</w:t>
      </w:r>
      <w:r>
        <w:t>4</w:t>
      </w:r>
      <w:r w:rsidRPr="000A40F2">
        <w:t xml:space="preserve">-1: </w:t>
      </w:r>
      <w:r>
        <w:rPr>
          <w:lang w:eastAsia="ko-KR"/>
        </w:rPr>
        <w:t>Activity status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1B1C87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B9C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2709E"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74F5D" w14:textId="77777777" w:rsidR="00A90238" w:rsidRPr="000A40F2" w:rsidRDefault="00A90238" w:rsidP="004260A6">
            <w:pPr>
              <w:pStyle w:val="TAH"/>
            </w:pPr>
            <w:r w:rsidRPr="000A40F2">
              <w:t>Description</w:t>
            </w:r>
          </w:p>
        </w:tc>
      </w:tr>
      <w:tr w:rsidR="00A90238" w:rsidRPr="000A40F2" w14:paraId="43510C6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B2590"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5CD914"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0D751" w14:textId="77777777" w:rsidR="00A90238" w:rsidRPr="000A40F2" w:rsidRDefault="00A90238" w:rsidP="004260A6">
            <w:pPr>
              <w:pStyle w:val="TAL"/>
            </w:pPr>
            <w:r w:rsidRPr="000A40F2">
              <w:t xml:space="preserve">The identity of the MCVideo user announcing the </w:t>
            </w:r>
            <w:r>
              <w:t>activity status</w:t>
            </w:r>
          </w:p>
        </w:tc>
      </w:tr>
      <w:tr w:rsidR="00A90238" w:rsidRPr="000A40F2" w14:paraId="29878E1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68ED0" w14:textId="77777777" w:rsidR="00A90238" w:rsidRPr="000A40F2" w:rsidRDefault="00A90238" w:rsidP="004260A6">
            <w:pPr>
              <w:pStyle w:val="TAL"/>
            </w:pPr>
            <w:r w:rsidRPr="000A40F2">
              <w:t>Activity 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B1738A" w14:textId="77777777" w:rsidR="00A90238" w:rsidRPr="000A40F2"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A54E5" w14:textId="77777777" w:rsidR="00A90238" w:rsidRPr="000A40F2" w:rsidRDefault="00A90238" w:rsidP="004260A6">
            <w:pPr>
              <w:pStyle w:val="TAL"/>
            </w:pPr>
            <w:r w:rsidRPr="000A40F2">
              <w:t>Current status of MCVideo UE's activities (e.g. receiving video, transmitting video, or recording video)</w:t>
            </w:r>
          </w:p>
        </w:tc>
      </w:tr>
      <w:tr w:rsidR="00A90238" w:rsidRPr="000A40F2" w14:paraId="601441D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61D07B" w14:textId="77777777" w:rsidR="00A90238" w:rsidRPr="000A40F2" w:rsidRDefault="00A90238" w:rsidP="004260A6">
            <w:pPr>
              <w:pStyle w:val="TAL"/>
            </w:pPr>
            <w:r>
              <w:t>Video details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87E243"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000D8B" w14:textId="77777777" w:rsidR="00A90238" w:rsidRPr="000A40F2" w:rsidRDefault="00A90238" w:rsidP="004260A6">
            <w:pPr>
              <w:pStyle w:val="TAL"/>
            </w:pPr>
            <w:r>
              <w:t>Details of the video like category tags or bit rate.</w:t>
            </w:r>
          </w:p>
        </w:tc>
      </w:tr>
      <w:tr w:rsidR="00A90238" w:rsidRPr="000A40F2" w14:paraId="7A2BA1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2FE095"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75C1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3CAE5" w14:textId="77777777" w:rsidR="00A90238" w:rsidRPr="000A40F2" w:rsidRDefault="00A90238" w:rsidP="004260A6">
            <w:pPr>
              <w:pStyle w:val="TAL"/>
            </w:pPr>
            <w:r w:rsidRPr="000A40F2">
              <w:t xml:space="preserve">The identity of the MCVideo user </w:t>
            </w:r>
            <w:r>
              <w:t>towards whom the activity status announcement was sent.</w:t>
            </w:r>
          </w:p>
        </w:tc>
      </w:tr>
      <w:tr w:rsidR="00A90238" w:rsidRPr="000A40F2" w14:paraId="3015325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C1A66"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B290"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E833B9" w14:textId="77777777" w:rsidR="00A90238" w:rsidRPr="000A40F2" w:rsidRDefault="00A90238" w:rsidP="004260A6">
            <w:pPr>
              <w:pStyle w:val="TAL"/>
            </w:pPr>
            <w:r w:rsidRPr="000A40F2">
              <w:t>The MCVideo group ID towards which the</w:t>
            </w:r>
            <w:r>
              <w:t xml:space="preserve"> activity status</w:t>
            </w:r>
            <w:r w:rsidRPr="000A40F2">
              <w:t xml:space="preserve"> announcement was sent</w:t>
            </w:r>
          </w:p>
        </w:tc>
      </w:tr>
    </w:tbl>
    <w:p w14:paraId="38386621" w14:textId="77777777" w:rsidR="00A90238" w:rsidRPr="000A40F2" w:rsidRDefault="00A90238" w:rsidP="00A90238"/>
    <w:p w14:paraId="66B2E0DE" w14:textId="77777777" w:rsidR="00A90238" w:rsidRPr="00C618F1" w:rsidRDefault="00A90238" w:rsidP="00A90238">
      <w:pPr>
        <w:pStyle w:val="Heading4"/>
        <w:rPr>
          <w:lang w:eastAsia="zh-CN"/>
        </w:rPr>
      </w:pPr>
      <w:bookmarkStart w:id="801" w:name="_Toc154701606"/>
      <w:r w:rsidRPr="00D5454C">
        <w:rPr>
          <w:lang w:eastAsia="zh-CN"/>
        </w:rPr>
        <w:t>7</w:t>
      </w:r>
      <w:r w:rsidRPr="00D5454C">
        <w:t>.</w:t>
      </w:r>
      <w:r>
        <w:rPr>
          <w:lang w:eastAsia="zh-CN"/>
        </w:rPr>
        <w:t>5.3</w:t>
      </w:r>
      <w:r w:rsidRPr="00D5454C">
        <w:t>.3</w:t>
      </w:r>
      <w:r w:rsidRPr="00D5454C">
        <w:tab/>
        <w:t xml:space="preserve">Periodic </w:t>
      </w:r>
      <w:r w:rsidRPr="00C618F1">
        <w:t>capability announcements</w:t>
      </w:r>
      <w:bookmarkEnd w:id="801"/>
    </w:p>
    <w:p w14:paraId="77699F87" w14:textId="77777777" w:rsidR="00A90238" w:rsidRDefault="00A90238" w:rsidP="00A90238">
      <w:pPr>
        <w:pStyle w:val="Heading5"/>
        <w:rPr>
          <w:lang w:eastAsia="zh-CN"/>
        </w:rPr>
      </w:pPr>
      <w:bookmarkStart w:id="802" w:name="_Toc154701607"/>
      <w:r w:rsidRPr="005F03D5">
        <w:rPr>
          <w:lang w:eastAsia="zh-CN"/>
        </w:rPr>
        <w:t>7</w:t>
      </w:r>
      <w:r w:rsidRPr="005F03D5">
        <w:t>.</w:t>
      </w:r>
      <w:r>
        <w:rPr>
          <w:lang w:eastAsia="zh-CN"/>
        </w:rPr>
        <w:t>5.3</w:t>
      </w:r>
      <w:r w:rsidRPr="005F03D5">
        <w:t>.3.</w:t>
      </w:r>
      <w:r w:rsidRPr="005F03D5">
        <w:rPr>
          <w:lang w:eastAsia="zh-CN"/>
        </w:rPr>
        <w:t>1</w:t>
      </w:r>
      <w:r w:rsidRPr="005F03D5">
        <w:tab/>
      </w:r>
      <w:r w:rsidRPr="005F03D5">
        <w:rPr>
          <w:lang w:eastAsia="zh-CN"/>
        </w:rPr>
        <w:t>General</w:t>
      </w:r>
      <w:bookmarkEnd w:id="802"/>
    </w:p>
    <w:p w14:paraId="2A19FA0D" w14:textId="77777777" w:rsidR="00A90238" w:rsidRPr="00C93295" w:rsidRDefault="00A90238" w:rsidP="00A90238">
      <w:r>
        <w:t xml:space="preserve">The </w:t>
      </w:r>
      <w:r w:rsidRPr="001E4696">
        <w:t xml:space="preserve">MCVideo client periodically </w:t>
      </w:r>
      <w:r>
        <w:t xml:space="preserve">provides its video capability information </w:t>
      </w:r>
      <w:r w:rsidRPr="00343C9C">
        <w:t xml:space="preserve">to </w:t>
      </w:r>
      <w:r>
        <w:t>other members of the MCVideo group.</w:t>
      </w:r>
    </w:p>
    <w:p w14:paraId="419A8FE0" w14:textId="77777777" w:rsidR="00A90238" w:rsidRPr="008425A1" w:rsidRDefault="00A90238" w:rsidP="00A90238">
      <w:pPr>
        <w:pStyle w:val="Heading5"/>
        <w:rPr>
          <w:lang w:eastAsia="zh-CN"/>
        </w:rPr>
      </w:pPr>
      <w:bookmarkStart w:id="803" w:name="_Toc154701608"/>
      <w:r w:rsidRPr="00130F92">
        <w:rPr>
          <w:lang w:eastAsia="zh-CN"/>
        </w:rPr>
        <w:t>7</w:t>
      </w:r>
      <w:r w:rsidRPr="00130F92">
        <w:t>.</w:t>
      </w:r>
      <w:r>
        <w:rPr>
          <w:lang w:eastAsia="zh-CN"/>
        </w:rPr>
        <w:t>5.3</w:t>
      </w:r>
      <w:r w:rsidRPr="008425A1">
        <w:t>.3.2</w:t>
      </w:r>
      <w:r w:rsidRPr="008425A1">
        <w:tab/>
      </w:r>
      <w:r w:rsidRPr="008425A1">
        <w:rPr>
          <w:lang w:eastAsia="zh-CN"/>
        </w:rPr>
        <w:t>Procedure</w:t>
      </w:r>
      <w:bookmarkEnd w:id="803"/>
    </w:p>
    <w:p w14:paraId="618E6555" w14:textId="77777777" w:rsidR="00A90238" w:rsidRPr="000C0F27" w:rsidRDefault="00A90238" w:rsidP="00A90238">
      <w:r w:rsidRPr="00922E5A">
        <w:t>Figure 7.</w:t>
      </w:r>
      <w:r>
        <w:t>5.3</w:t>
      </w:r>
      <w:r w:rsidRPr="00922E5A">
        <w:t>.3.2-1</w:t>
      </w:r>
      <w:r w:rsidRPr="001E4696">
        <w:t xml:space="preserve"> </w:t>
      </w:r>
      <w:r w:rsidRPr="000C0F27">
        <w:t>describes procedures for periodic capability announcements.</w:t>
      </w:r>
    </w:p>
    <w:p w14:paraId="2ED2495E" w14:textId="77777777" w:rsidR="00A90238" w:rsidRPr="00B1175D" w:rsidRDefault="00A90238" w:rsidP="00A90238">
      <w:r w:rsidRPr="001E4696">
        <w:t xml:space="preserve">Each MCVideo client periodically </w:t>
      </w:r>
      <w:r w:rsidRPr="00224CE0">
        <w:t xml:space="preserve">sends </w:t>
      </w:r>
      <w:r w:rsidRPr="00343C9C">
        <w:t xml:space="preserve">a Capability announcement messages to the MCVideo group. This Capability </w:t>
      </w:r>
      <w:r w:rsidRPr="00646079">
        <w:t xml:space="preserve">announcement message is </w:t>
      </w:r>
      <w:r w:rsidRPr="00CE7FA9">
        <w:t xml:space="preserve">received by all other </w:t>
      </w:r>
      <w:r>
        <w:t xml:space="preserve">members of </w:t>
      </w:r>
      <w:r w:rsidRPr="00B1175D">
        <w:t>MCVideo group members.</w:t>
      </w:r>
    </w:p>
    <w:p w14:paraId="54556CAB" w14:textId="77777777" w:rsidR="00A90238" w:rsidRPr="00655D28" w:rsidRDefault="00A90238" w:rsidP="00A90238">
      <w:r w:rsidRPr="00C335CB">
        <w:t xml:space="preserve">Upon receiving such a Capability announcement message, the MCVideo client stores/updates the information about the transmitting </w:t>
      </w:r>
      <w:r w:rsidRPr="009554AB">
        <w:t>MCVideo client</w:t>
      </w:r>
      <w:r w:rsidRPr="00655D28">
        <w:t>.</w:t>
      </w:r>
    </w:p>
    <w:p w14:paraId="6C36CDEF" w14:textId="77777777" w:rsidR="00A90238" w:rsidRPr="00522EE2" w:rsidRDefault="00A90238" w:rsidP="00A90238">
      <w:r w:rsidRPr="00522EE2">
        <w:t>Pre-conditions:</w:t>
      </w:r>
    </w:p>
    <w:p w14:paraId="0D8746A8" w14:textId="77777777" w:rsidR="00A90238" w:rsidRPr="004677B7" w:rsidRDefault="00A90238" w:rsidP="00A90238">
      <w:pPr>
        <w:pStyle w:val="B1"/>
      </w:pPr>
      <w:r w:rsidRPr="00D82581">
        <w:t>1.</w:t>
      </w:r>
      <w:r w:rsidRPr="00D82581">
        <w:tab/>
        <w:t xml:space="preserve">Information for ProSe direct communications corresponding to the MCVideo group and its mapping to </w:t>
      </w:r>
      <w:r w:rsidRPr="00D82581">
        <w:rPr>
          <w:lang w:eastAsia="zh-CN"/>
        </w:rPr>
        <w:t>ProSe Layer-2 Group ID</w:t>
      </w:r>
      <w:r w:rsidRPr="004677B7">
        <w:t xml:space="preserve"> are pre-configured in MCVideo client 1.</w:t>
      </w:r>
    </w:p>
    <w:p w14:paraId="19AE6630" w14:textId="77777777" w:rsidR="00A90238" w:rsidRDefault="00A90238" w:rsidP="00A90238">
      <w:pPr>
        <w:pStyle w:val="B1"/>
      </w:pPr>
      <w:r w:rsidRPr="007C656A">
        <w:t>2.</w:t>
      </w:r>
      <w:r w:rsidRPr="007C656A">
        <w:tab/>
        <w:t xml:space="preserve">MCVideo client 1 to MCVideo client N are </w:t>
      </w:r>
      <w:r>
        <w:t xml:space="preserve">members of </w:t>
      </w:r>
      <w:r w:rsidRPr="00C335CB">
        <w:t>the same MCVideo group.</w:t>
      </w:r>
    </w:p>
    <w:p w14:paraId="5292FA08" w14:textId="77777777" w:rsidR="00A90238" w:rsidRPr="000C0F27" w:rsidRDefault="00A90238" w:rsidP="00A90238">
      <w:pPr>
        <w:pStyle w:val="TH"/>
      </w:pPr>
      <w:r w:rsidRPr="009554AB">
        <w:lastRenderedPageBreak/>
        <w:t xml:space="preserve"> </w:t>
      </w:r>
      <w:r w:rsidRPr="000C0F27">
        <w:object w:dxaOrig="8254" w:dyaOrig="3164" w14:anchorId="2AAFE7DD">
          <v:shape id="_x0000_i1074" type="#_x0000_t75" style="width:412.4pt;height:157.65pt" o:ole="">
            <v:imagedata r:id="rId109" o:title=""/>
          </v:shape>
          <o:OLEObject Type="Embed" ProgID="Visio.Drawing.11" ShapeID="_x0000_i1074" DrawAspect="Content" ObjectID="_1765314984" r:id="rId110"/>
        </w:object>
      </w:r>
    </w:p>
    <w:p w14:paraId="6B8EE064" w14:textId="77777777" w:rsidR="00A90238" w:rsidRPr="000C0F27" w:rsidRDefault="00A90238" w:rsidP="00A90238">
      <w:pPr>
        <w:pStyle w:val="TF"/>
        <w:rPr>
          <w:lang w:eastAsia="zh-CN"/>
        </w:rPr>
      </w:pPr>
      <w:r w:rsidRPr="000C0F27">
        <w:t>Figure 7.</w:t>
      </w:r>
      <w:r>
        <w:t>5.3</w:t>
      </w:r>
      <w:r w:rsidRPr="000C0F27">
        <w:t>.3.2-1: Periodic capability announcements</w:t>
      </w:r>
    </w:p>
    <w:p w14:paraId="63435436" w14:textId="77777777" w:rsidR="00A90238" w:rsidRPr="000C0F27" w:rsidRDefault="00A90238" w:rsidP="00A90238">
      <w:pPr>
        <w:pStyle w:val="B1"/>
      </w:pPr>
      <w:r w:rsidRPr="000C0F27">
        <w:t>1.</w:t>
      </w:r>
      <w:r w:rsidRPr="000C0F27">
        <w:tab/>
        <w:t xml:space="preserve">MCVideo client 1 </w:t>
      </w:r>
      <w:r>
        <w:t xml:space="preserve">periodically </w:t>
      </w:r>
      <w:r w:rsidRPr="000C0F27">
        <w:t>sends a Capability announcement message, which contains its capability information with other relevant information.</w:t>
      </w:r>
    </w:p>
    <w:p w14:paraId="29028D6F" w14:textId="77777777" w:rsidR="00A90238" w:rsidRPr="000C0F27" w:rsidRDefault="00A90238" w:rsidP="00A90238">
      <w:pPr>
        <w:pStyle w:val="B1"/>
      </w:pPr>
      <w:r w:rsidRPr="000C0F27">
        <w:t>2.</w:t>
      </w:r>
      <w:r w:rsidRPr="000C0F27">
        <w:tab/>
        <w:t>Other MCVideo clients, upon receiving a Capability announcement message from MCVideo client 1, cache its presence and capability information along with other relevant information.</w:t>
      </w:r>
    </w:p>
    <w:p w14:paraId="61F8B1CA" w14:textId="77777777" w:rsidR="00A90238"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1CC983C0" w14:textId="77777777" w:rsidR="00A90238" w:rsidRPr="000C0F27" w:rsidRDefault="00A90238" w:rsidP="00A90238">
      <w:pPr>
        <w:pStyle w:val="Heading4"/>
        <w:rPr>
          <w:lang w:eastAsia="zh-CN"/>
        </w:rPr>
      </w:pPr>
      <w:bookmarkStart w:id="804" w:name="_Toc154701609"/>
      <w:r w:rsidRPr="000C0F27">
        <w:rPr>
          <w:lang w:eastAsia="zh-CN"/>
        </w:rPr>
        <w:t>7</w:t>
      </w:r>
      <w:r w:rsidRPr="000C0F27">
        <w:t>.</w:t>
      </w:r>
      <w:r>
        <w:rPr>
          <w:lang w:eastAsia="zh-CN"/>
        </w:rPr>
        <w:t>5.3.4</w:t>
      </w:r>
      <w:r w:rsidRPr="000C0F27">
        <w:tab/>
      </w:r>
      <w:r w:rsidRPr="00D5454C">
        <w:t>Request capabilities from client(s)</w:t>
      </w:r>
      <w:bookmarkEnd w:id="804"/>
    </w:p>
    <w:p w14:paraId="79D02FC4" w14:textId="77777777" w:rsidR="00A90238" w:rsidRDefault="00A90238" w:rsidP="00A90238">
      <w:pPr>
        <w:pStyle w:val="Heading5"/>
        <w:rPr>
          <w:lang w:eastAsia="zh-CN"/>
        </w:rPr>
      </w:pPr>
      <w:bookmarkStart w:id="805" w:name="_Toc154701610"/>
      <w:r w:rsidRPr="001E4696">
        <w:rPr>
          <w:lang w:eastAsia="zh-CN"/>
        </w:rPr>
        <w:t>7</w:t>
      </w:r>
      <w:r w:rsidRPr="001E4696">
        <w:t>.</w:t>
      </w:r>
      <w:r>
        <w:rPr>
          <w:lang w:eastAsia="zh-CN"/>
        </w:rPr>
        <w:t>5.3.4</w:t>
      </w:r>
      <w:r w:rsidRPr="001E4696">
        <w:t>.</w:t>
      </w:r>
      <w:r w:rsidRPr="00224CE0">
        <w:rPr>
          <w:lang w:eastAsia="zh-CN"/>
        </w:rPr>
        <w:t>1</w:t>
      </w:r>
      <w:r w:rsidRPr="00224CE0">
        <w:tab/>
      </w:r>
      <w:r w:rsidRPr="00343C9C">
        <w:rPr>
          <w:lang w:eastAsia="zh-CN"/>
        </w:rPr>
        <w:t>General</w:t>
      </w:r>
      <w:bookmarkEnd w:id="805"/>
    </w:p>
    <w:p w14:paraId="42C57C4C" w14:textId="77777777" w:rsidR="00A90238" w:rsidRPr="00C93295" w:rsidRDefault="00A90238" w:rsidP="00A90238">
      <w:r>
        <w:t>The MCVideo client requests video capability information from</w:t>
      </w:r>
      <w:r w:rsidRPr="00343C9C">
        <w:t xml:space="preserve"> </w:t>
      </w:r>
      <w:r>
        <w:t xml:space="preserve">other members of the MCVideo group. </w:t>
      </w:r>
    </w:p>
    <w:p w14:paraId="2D3E4075" w14:textId="77777777" w:rsidR="00A90238" w:rsidRPr="000C0F27" w:rsidRDefault="00A90238" w:rsidP="00A90238">
      <w:pPr>
        <w:pStyle w:val="Heading5"/>
        <w:rPr>
          <w:lang w:eastAsia="zh-CN"/>
        </w:rPr>
      </w:pPr>
      <w:bookmarkStart w:id="806" w:name="_Toc154701611"/>
      <w:r w:rsidRPr="00CE7FA9">
        <w:rPr>
          <w:lang w:eastAsia="zh-CN"/>
        </w:rPr>
        <w:t>7</w:t>
      </w:r>
      <w:r w:rsidRPr="00B1175D">
        <w:t>.</w:t>
      </w:r>
      <w:r>
        <w:rPr>
          <w:lang w:eastAsia="zh-CN"/>
        </w:rPr>
        <w:t>5.3.4</w:t>
      </w:r>
      <w:r w:rsidRPr="00C335CB">
        <w:t>.</w:t>
      </w:r>
      <w:r w:rsidRPr="00C335CB">
        <w:rPr>
          <w:lang w:eastAsia="zh-CN"/>
        </w:rPr>
        <w:t>2</w:t>
      </w:r>
      <w:r w:rsidRPr="00C335CB">
        <w:tab/>
        <w:t xml:space="preserve">Request </w:t>
      </w:r>
      <w:r w:rsidRPr="000C0F27">
        <w:t>clients with particular capabilities</w:t>
      </w:r>
      <w:bookmarkEnd w:id="806"/>
    </w:p>
    <w:p w14:paraId="483BA1F8" w14:textId="77777777" w:rsidR="00A90238" w:rsidRPr="001E4696" w:rsidRDefault="00A90238" w:rsidP="00A90238">
      <w:r w:rsidRPr="000C0F27">
        <w:t>Figure 7.</w:t>
      </w:r>
      <w:r>
        <w:t>5.3.4</w:t>
      </w:r>
      <w:r w:rsidRPr="000C0F27">
        <w:t xml:space="preserve">.2-1 describes procedures for a mechanism to request other MCVideo clients having particular </w:t>
      </w:r>
      <w:r w:rsidRPr="001E4696">
        <w:t>characteristics to share their capabilities.</w:t>
      </w:r>
    </w:p>
    <w:p w14:paraId="32C17C4A" w14:textId="77777777" w:rsidR="00A90238" w:rsidRPr="00C335CB" w:rsidRDefault="00A90238" w:rsidP="00A90238">
      <w:r w:rsidRPr="00224CE0">
        <w:t>MCVideo client</w:t>
      </w:r>
      <w:r w:rsidRPr="00343C9C">
        <w:t xml:space="preserve"> </w:t>
      </w:r>
      <w:r w:rsidRPr="00646079">
        <w:t xml:space="preserve">sends a </w:t>
      </w:r>
      <w:r w:rsidRPr="00CE7FA9">
        <w:t>Capability</w:t>
      </w:r>
      <w:r w:rsidRPr="00B1175D">
        <w:t xml:space="preserve"> </w:t>
      </w:r>
      <w:r w:rsidRPr="000C0F27">
        <w:t>request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43C9EA84" w14:textId="77777777" w:rsidR="00A90238" w:rsidRPr="000C0F27" w:rsidRDefault="00A90238" w:rsidP="00A90238">
      <w:r w:rsidRPr="009554AB">
        <w:t xml:space="preserve">Upon receiving the </w:t>
      </w:r>
      <w:r w:rsidRPr="00655D28">
        <w:t xml:space="preserve">Capability </w:t>
      </w:r>
      <w:r w:rsidRPr="000C0F27">
        <w:t>request message, the MCVideo client that fulfils the search criteria responds to the received Capability request message with a Capability announcement message.</w:t>
      </w:r>
    </w:p>
    <w:p w14:paraId="3436964E" w14:textId="77777777" w:rsidR="00A90238" w:rsidRPr="000C0F27" w:rsidRDefault="00A90238" w:rsidP="00A90238">
      <w:r w:rsidRPr="000C0F27">
        <w:t>Pre-conditions:</w:t>
      </w:r>
    </w:p>
    <w:p w14:paraId="2D310BB3"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9A91F1"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3DDDA211" w14:textId="77777777" w:rsidR="00A90238" w:rsidRPr="000C0F27" w:rsidRDefault="00A90238" w:rsidP="00A90238">
      <w:pPr>
        <w:pStyle w:val="TH"/>
      </w:pPr>
      <w:r w:rsidRPr="000C0F27">
        <w:object w:dxaOrig="8095" w:dyaOrig="3930" w14:anchorId="395ED4E3">
          <v:shape id="_x0000_i1075" type="#_x0000_t75" style="width:404.65pt;height:197.3pt" o:ole="">
            <v:imagedata r:id="rId111" o:title=""/>
          </v:shape>
          <o:OLEObject Type="Embed" ProgID="Visio.Drawing.11" ShapeID="_x0000_i1075" DrawAspect="Content" ObjectID="_1765314985" r:id="rId112"/>
        </w:object>
      </w:r>
    </w:p>
    <w:p w14:paraId="7A9F4601" w14:textId="77777777" w:rsidR="00A90238" w:rsidRPr="000C0F27" w:rsidRDefault="00A90238" w:rsidP="00A90238">
      <w:pPr>
        <w:pStyle w:val="TF"/>
      </w:pPr>
      <w:r w:rsidRPr="000C0F27">
        <w:t>Figure 7.</w:t>
      </w:r>
      <w:r>
        <w:t>5.3.4</w:t>
      </w:r>
      <w:r w:rsidRPr="000C0F27">
        <w:t>.2-1: Request clients with particular capabilities</w:t>
      </w:r>
    </w:p>
    <w:p w14:paraId="4B4DA0C7" w14:textId="77777777" w:rsidR="00A90238" w:rsidRPr="000C0F27" w:rsidRDefault="00A90238" w:rsidP="00A90238">
      <w:pPr>
        <w:pStyle w:val="B1"/>
      </w:pPr>
      <w:r w:rsidRPr="000C0F27">
        <w:t>1.</w:t>
      </w:r>
      <w:r w:rsidRPr="000C0F27">
        <w:tab/>
        <w:t>MCVideo client 1 sends a Capability request message with search criteria to request MCVideo clients of the MCVideo group, with particular characteristics, to share their capabilities.</w:t>
      </w:r>
    </w:p>
    <w:p w14:paraId="7C1DDB6A" w14:textId="77777777" w:rsidR="00A90238" w:rsidRPr="000C0F27" w:rsidRDefault="00A90238" w:rsidP="00A90238">
      <w:pPr>
        <w:pStyle w:val="B1"/>
      </w:pPr>
      <w:r w:rsidRPr="000C0F27">
        <w:t>2.</w:t>
      </w:r>
      <w:r w:rsidRPr="000C0F27">
        <w:tab/>
        <w:t>Upon receiving a Capability request message with search criteria, all MCVideo clients which fulfil the search criteria respond with a Capability announcement message, which contains its capability information with other relevant information.</w:t>
      </w:r>
    </w:p>
    <w:p w14:paraId="20776BA5" w14:textId="77777777" w:rsidR="00A90238" w:rsidRPr="000C0F27" w:rsidRDefault="00A90238" w:rsidP="00A90238">
      <w:pPr>
        <w:pStyle w:val="NO"/>
      </w:pPr>
      <w:r w:rsidRPr="000C0F27">
        <w:t>NOTE</w:t>
      </w:r>
      <w:r>
        <w:t> </w:t>
      </w:r>
      <w:r w:rsidRPr="000C0F27">
        <w:t>1:</w:t>
      </w:r>
      <w:r w:rsidRPr="000C0F27">
        <w:tab/>
        <w:t>If the Capability request message does not contain a search criteria, all the MCVideo clients that receive the Capability request message respond with a Capability announcement message.</w:t>
      </w:r>
    </w:p>
    <w:p w14:paraId="20694F6B" w14:textId="77777777" w:rsidR="00A90238" w:rsidRPr="000C0F27" w:rsidRDefault="00A90238" w:rsidP="00A90238">
      <w:pPr>
        <w:pStyle w:val="B1"/>
      </w:pPr>
      <w:r w:rsidRPr="000C0F27">
        <w:t>3.</w:t>
      </w:r>
      <w:r w:rsidRPr="000C0F27">
        <w:tab/>
        <w:t>MCVideo clients, upon receiving a Capability announcement message from another MCVideo client, cache its presence and capability information along with other relevant information.</w:t>
      </w:r>
    </w:p>
    <w:p w14:paraId="03187160" w14:textId="77777777" w:rsidR="00A90238" w:rsidRPr="000C0F27" w:rsidRDefault="00A90238" w:rsidP="00A90238">
      <w:pPr>
        <w:pStyle w:val="NO"/>
      </w:pPr>
      <w:r w:rsidRPr="000C0F27">
        <w:t>NOTE</w:t>
      </w:r>
      <w:r>
        <w:t> </w:t>
      </w:r>
      <w:r w:rsidRPr="000C0F27">
        <w:t>2:</w:t>
      </w:r>
      <w:r w:rsidRPr="000C0F27">
        <w:tab/>
        <w:t>Capability announcement may include specific category tags (e.g. certain video camera), video capabilities of the client, location, camera angles, camera orientation, etc.</w:t>
      </w:r>
    </w:p>
    <w:p w14:paraId="5BC21783" w14:textId="77777777" w:rsidR="00A90238" w:rsidRPr="000C0F27" w:rsidRDefault="00A90238" w:rsidP="00A90238">
      <w:pPr>
        <w:pStyle w:val="Heading5"/>
        <w:rPr>
          <w:lang w:eastAsia="zh-CN"/>
        </w:rPr>
      </w:pPr>
      <w:bookmarkStart w:id="807" w:name="_Toc154701612"/>
      <w:r w:rsidRPr="000C0F27">
        <w:rPr>
          <w:lang w:eastAsia="zh-CN"/>
        </w:rPr>
        <w:t>7</w:t>
      </w:r>
      <w:r w:rsidRPr="000C0F27">
        <w:t>.</w:t>
      </w:r>
      <w:r>
        <w:rPr>
          <w:lang w:eastAsia="zh-CN"/>
        </w:rPr>
        <w:t>5.3.4</w:t>
      </w:r>
      <w:r w:rsidRPr="000C0F27">
        <w:t>.</w:t>
      </w:r>
      <w:r w:rsidRPr="000C0F27">
        <w:rPr>
          <w:lang w:eastAsia="zh-CN"/>
        </w:rPr>
        <w:t>3</w:t>
      </w:r>
      <w:r w:rsidRPr="000C0F27">
        <w:tab/>
      </w:r>
      <w:r w:rsidRPr="000C0F27">
        <w:rPr>
          <w:lang w:eastAsia="zh-CN"/>
        </w:rPr>
        <w:t xml:space="preserve">Request </w:t>
      </w:r>
      <w:r>
        <w:rPr>
          <w:lang w:eastAsia="zh-CN"/>
        </w:rPr>
        <w:t xml:space="preserve">capabilities from </w:t>
      </w:r>
      <w:r w:rsidRPr="000C0F27">
        <w:t>a particular client</w:t>
      </w:r>
      <w:bookmarkEnd w:id="807"/>
    </w:p>
    <w:p w14:paraId="400CD9CE" w14:textId="77777777" w:rsidR="00A90238" w:rsidRPr="000C0F27" w:rsidRDefault="00A90238" w:rsidP="00A90238">
      <w:r w:rsidRPr="000C0F27">
        <w:t>Figure 7.</w:t>
      </w:r>
      <w:r>
        <w:t>5.3.4</w:t>
      </w:r>
      <w:r w:rsidRPr="000C0F27">
        <w:t xml:space="preserve">.3-1 describes procedures for a mechanism to request a particular MCVideo client in proximity, for its capabilities. </w:t>
      </w:r>
    </w:p>
    <w:p w14:paraId="480C7CD1" w14:textId="77777777" w:rsidR="00A90238" w:rsidRPr="000C0F27" w:rsidRDefault="00A90238" w:rsidP="00A90238">
      <w:r w:rsidRPr="000C0F27">
        <w:t xml:space="preserve">MCVideo client sends a Capability request message to the other MCVideo client. </w:t>
      </w:r>
    </w:p>
    <w:p w14:paraId="221D349F" w14:textId="77777777" w:rsidR="00A90238" w:rsidRPr="000C0F27" w:rsidRDefault="00A90238" w:rsidP="00A90238">
      <w:r w:rsidRPr="000C0F27">
        <w:t xml:space="preserve">Upon receiving the Capability request message, the MCVideo client responds to the received Capability request message by sending a Capability announcement message to the sender of the Capability request message. </w:t>
      </w:r>
    </w:p>
    <w:p w14:paraId="5578714E" w14:textId="77777777" w:rsidR="00A90238" w:rsidRPr="001E4696" w:rsidRDefault="00A90238" w:rsidP="00A90238">
      <w:r w:rsidRPr="001E4696">
        <w:t>Pre-conditions:</w:t>
      </w:r>
    </w:p>
    <w:p w14:paraId="089FAA5C"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705749E9"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5FBB5C37" w14:textId="77777777" w:rsidR="00A90238" w:rsidRPr="000C0F27" w:rsidRDefault="00A90238" w:rsidP="00A90238">
      <w:pPr>
        <w:pStyle w:val="TH"/>
      </w:pPr>
      <w:r w:rsidRPr="000C0F27">
        <w:object w:dxaOrig="7257" w:dyaOrig="3803" w14:anchorId="0619ECDF">
          <v:shape id="_x0000_i1076" type="#_x0000_t75" style="width:362.75pt;height:189.55pt" o:ole="">
            <v:imagedata r:id="rId113" o:title=""/>
          </v:shape>
          <o:OLEObject Type="Embed" ProgID="Visio.Drawing.11" ShapeID="_x0000_i1076" DrawAspect="Content" ObjectID="_1765314986" r:id="rId114"/>
        </w:object>
      </w:r>
    </w:p>
    <w:p w14:paraId="31CD8B77" w14:textId="77777777" w:rsidR="00A90238" w:rsidRPr="000C0F27" w:rsidRDefault="00A90238" w:rsidP="00A90238">
      <w:pPr>
        <w:pStyle w:val="TF"/>
      </w:pPr>
      <w:r w:rsidRPr="000C0F27">
        <w:t>Figure 7.</w:t>
      </w:r>
      <w:r>
        <w:t>5.3.4</w:t>
      </w:r>
      <w:r w:rsidRPr="000C0F27">
        <w:t xml:space="preserve">.3-1: Request </w:t>
      </w:r>
      <w:r>
        <w:rPr>
          <w:lang w:eastAsia="zh-CN"/>
        </w:rPr>
        <w:t>capabilities from</w:t>
      </w:r>
      <w:r w:rsidRPr="000C0F27">
        <w:t xml:space="preserve"> a particular client</w:t>
      </w:r>
    </w:p>
    <w:p w14:paraId="356C13C5" w14:textId="77777777" w:rsidR="00A90238" w:rsidRPr="000C0F27" w:rsidRDefault="00A90238" w:rsidP="00A90238">
      <w:pPr>
        <w:pStyle w:val="B1"/>
      </w:pPr>
      <w:r w:rsidRPr="000C0F27">
        <w:t>1.</w:t>
      </w:r>
      <w:r w:rsidRPr="000C0F27">
        <w:tab/>
        <w:t>MCVideo client 1 sends a Capability request message towards MCVideo client 2.</w:t>
      </w:r>
    </w:p>
    <w:p w14:paraId="0E3F479C" w14:textId="77777777" w:rsidR="00A90238" w:rsidRPr="000C0F27" w:rsidRDefault="00A90238" w:rsidP="00A90238">
      <w:pPr>
        <w:pStyle w:val="B1"/>
      </w:pPr>
      <w:r w:rsidRPr="000C0F27">
        <w:t>2.</w:t>
      </w:r>
      <w:r w:rsidRPr="000C0F27">
        <w:tab/>
        <w:t>Upon receiving the Capability request message the MCVideo client 2 responds with a Capability announcement message, which contains its capability information with other relevant information.</w:t>
      </w:r>
    </w:p>
    <w:p w14:paraId="2CAAD363" w14:textId="77777777" w:rsidR="00A90238" w:rsidRDefault="00A90238" w:rsidP="00A90238">
      <w:pPr>
        <w:pStyle w:val="B1"/>
      </w:pPr>
      <w:r w:rsidRPr="000C0F27">
        <w:t>3.</w:t>
      </w:r>
      <w:r w:rsidRPr="000C0F27">
        <w:tab/>
        <w:t>MCVideo client 1, upon receiving a Capability announcement message, caches MCVideo client 2's presence and capability information along with other relevant information.</w:t>
      </w:r>
    </w:p>
    <w:p w14:paraId="307C3AC8" w14:textId="77777777" w:rsidR="00A90238" w:rsidRPr="000C0F27"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28E7DEE1" w14:textId="77777777" w:rsidR="00A90238" w:rsidRPr="000C0F27" w:rsidRDefault="00A90238" w:rsidP="00A90238">
      <w:pPr>
        <w:pStyle w:val="Heading4"/>
        <w:rPr>
          <w:lang w:eastAsia="zh-CN"/>
        </w:rPr>
      </w:pPr>
      <w:bookmarkStart w:id="808" w:name="_Toc460616219"/>
      <w:bookmarkStart w:id="809" w:name="_Toc460617080"/>
      <w:bookmarkStart w:id="810" w:name="_Toc465162710"/>
      <w:bookmarkStart w:id="811" w:name="_Toc428365141"/>
      <w:bookmarkStart w:id="812" w:name="_Toc433209816"/>
      <w:bookmarkStart w:id="813" w:name="_Toc460616139"/>
      <w:bookmarkStart w:id="814" w:name="_Toc460617000"/>
      <w:bookmarkStart w:id="815" w:name="_Toc460662389"/>
      <w:bookmarkStart w:id="816" w:name="_Toc424654455"/>
      <w:bookmarkStart w:id="817" w:name="_Toc428365039"/>
      <w:bookmarkStart w:id="818" w:name="_Toc433209660"/>
      <w:bookmarkStart w:id="819" w:name="_Toc453260176"/>
      <w:bookmarkStart w:id="820" w:name="_Toc453261063"/>
      <w:bookmarkStart w:id="821" w:name="_Toc453279800"/>
      <w:bookmarkStart w:id="822" w:name="_Toc460615954"/>
      <w:bookmarkStart w:id="823" w:name="_Toc460616815"/>
      <w:bookmarkStart w:id="824" w:name="_Toc460662204"/>
      <w:bookmarkStart w:id="825" w:name="_Toc424654563"/>
      <w:bookmarkStart w:id="826" w:name="_Toc428365166"/>
      <w:bookmarkStart w:id="827" w:name="_Toc433209868"/>
      <w:bookmarkStart w:id="828" w:name="_Toc445195446"/>
      <w:bookmarkStart w:id="829" w:name="_Toc445214870"/>
      <w:bookmarkStart w:id="830" w:name="_Toc445869969"/>
      <w:bookmarkStart w:id="831" w:name="_Toc446352644"/>
      <w:bookmarkStart w:id="832" w:name="_Toc446370076"/>
      <w:bookmarkStart w:id="833" w:name="_Toc446371807"/>
      <w:bookmarkStart w:id="834" w:name="_Toc154701613"/>
      <w:r w:rsidRPr="000C0F27">
        <w:rPr>
          <w:lang w:eastAsia="zh-CN"/>
        </w:rPr>
        <w:t>7</w:t>
      </w:r>
      <w:r w:rsidRPr="000C0F27">
        <w:t>.</w:t>
      </w:r>
      <w:r>
        <w:rPr>
          <w:lang w:eastAsia="zh-CN"/>
        </w:rPr>
        <w:t>5.3.5</w:t>
      </w:r>
      <w:r w:rsidRPr="000C0F27">
        <w:tab/>
      </w:r>
      <w:r w:rsidRPr="00D5454C">
        <w:t xml:space="preserve">Request </w:t>
      </w:r>
      <w:r>
        <w:t>activity status</w:t>
      </w:r>
      <w:r w:rsidRPr="00D5454C">
        <w:t xml:space="preserve"> from client(s)</w:t>
      </w:r>
      <w:bookmarkEnd w:id="834"/>
    </w:p>
    <w:p w14:paraId="625E1782" w14:textId="77777777" w:rsidR="00A90238" w:rsidRPr="00343C9C" w:rsidRDefault="00A90238" w:rsidP="00A90238">
      <w:pPr>
        <w:pStyle w:val="Heading5"/>
        <w:rPr>
          <w:lang w:eastAsia="zh-CN"/>
        </w:rPr>
      </w:pPr>
      <w:bookmarkStart w:id="835" w:name="_Toc154701614"/>
      <w:r w:rsidRPr="001E4696">
        <w:rPr>
          <w:lang w:eastAsia="zh-CN"/>
        </w:rPr>
        <w:t>7</w:t>
      </w:r>
      <w:r w:rsidRPr="001E4696">
        <w:t>.</w:t>
      </w:r>
      <w:r>
        <w:rPr>
          <w:lang w:eastAsia="zh-CN"/>
        </w:rPr>
        <w:t>5.3.5</w:t>
      </w:r>
      <w:r w:rsidRPr="001E4696">
        <w:t>.</w:t>
      </w:r>
      <w:r w:rsidRPr="00224CE0">
        <w:rPr>
          <w:lang w:eastAsia="zh-CN"/>
        </w:rPr>
        <w:t>1</w:t>
      </w:r>
      <w:r w:rsidRPr="00224CE0">
        <w:tab/>
      </w:r>
      <w:r w:rsidRPr="00343C9C">
        <w:rPr>
          <w:lang w:eastAsia="zh-CN"/>
        </w:rPr>
        <w:t>General</w:t>
      </w:r>
      <w:bookmarkEnd w:id="835"/>
    </w:p>
    <w:p w14:paraId="4EB8B1CA" w14:textId="77777777" w:rsidR="00A90238" w:rsidRDefault="00A90238" w:rsidP="00A90238">
      <w:r>
        <w:t>The MCVideo client requests activity status information from other members of the MCVideo group.</w:t>
      </w:r>
    </w:p>
    <w:p w14:paraId="1E896AE0" w14:textId="77777777" w:rsidR="00A90238" w:rsidRPr="000C0F27" w:rsidRDefault="00A90238" w:rsidP="00A90238">
      <w:pPr>
        <w:pStyle w:val="Heading5"/>
        <w:rPr>
          <w:lang w:eastAsia="zh-CN"/>
        </w:rPr>
      </w:pPr>
      <w:bookmarkStart w:id="836" w:name="_Toc154701615"/>
      <w:r w:rsidRPr="00CE7FA9">
        <w:rPr>
          <w:lang w:eastAsia="zh-CN"/>
        </w:rPr>
        <w:t>7</w:t>
      </w:r>
      <w:r w:rsidRPr="00B1175D">
        <w:t>.</w:t>
      </w:r>
      <w:r>
        <w:rPr>
          <w:lang w:eastAsia="zh-CN"/>
        </w:rPr>
        <w:t>5.3.5</w:t>
      </w:r>
      <w:r w:rsidRPr="00C335CB">
        <w:t>.</w:t>
      </w:r>
      <w:r w:rsidRPr="00C335CB">
        <w:rPr>
          <w:lang w:eastAsia="zh-CN"/>
        </w:rPr>
        <w:t>2</w:t>
      </w:r>
      <w:r w:rsidRPr="00C335CB">
        <w:tab/>
        <w:t xml:space="preserve">Request </w:t>
      </w:r>
      <w:r>
        <w:t>activity status</w:t>
      </w:r>
      <w:r w:rsidRPr="00D5454C">
        <w:t xml:space="preserve"> </w:t>
      </w:r>
      <w:r>
        <w:t>of group members</w:t>
      </w:r>
      <w:bookmarkEnd w:id="836"/>
    </w:p>
    <w:p w14:paraId="18D5DAB6" w14:textId="77777777" w:rsidR="00A90238" w:rsidRPr="001E4696" w:rsidRDefault="00A90238" w:rsidP="00A90238">
      <w:r w:rsidRPr="000C0F27">
        <w:t>Figure 7.</w:t>
      </w:r>
      <w:r>
        <w:t>5.3.5</w:t>
      </w:r>
      <w:r w:rsidRPr="000C0F27">
        <w:t xml:space="preserve">.2-1 describes procedures </w:t>
      </w:r>
      <w:r>
        <w:t xml:space="preserve">to </w:t>
      </w:r>
      <w:r w:rsidRPr="000C0F27">
        <w:t xml:space="preserve">request </w:t>
      </w:r>
      <w:r>
        <w:t>activity status</w:t>
      </w:r>
      <w:r w:rsidRPr="00D5454C">
        <w:t xml:space="preserve"> </w:t>
      </w:r>
      <w:r>
        <w:t xml:space="preserve">of </w:t>
      </w:r>
      <w:r w:rsidRPr="000C0F27">
        <w:t xml:space="preserve">other MCVideo clients having particular </w:t>
      </w:r>
      <w:r w:rsidRPr="001E4696">
        <w:t>characteristics.</w:t>
      </w:r>
    </w:p>
    <w:p w14:paraId="5F342898" w14:textId="77777777" w:rsidR="00A90238" w:rsidRPr="00C335CB" w:rsidRDefault="00A90238" w:rsidP="00A90238">
      <w:r w:rsidRPr="00224CE0">
        <w:t>MCVideo client</w:t>
      </w:r>
      <w:r w:rsidRPr="00343C9C">
        <w:t xml:space="preserve"> </w:t>
      </w:r>
      <w:r w:rsidRPr="00646079">
        <w:t>sends a</w:t>
      </w:r>
      <w:r>
        <w:t>n</w:t>
      </w:r>
      <w:r w:rsidRPr="00646079">
        <w:t xml:space="preserve"> </w:t>
      </w:r>
      <w:r>
        <w:t>activity status request</w:t>
      </w:r>
      <w:r w:rsidRPr="000C0F27">
        <w:t xml:space="preserve">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6F063D10" w14:textId="77777777" w:rsidR="00A90238" w:rsidRPr="000C0F27" w:rsidRDefault="00A90238" w:rsidP="00A90238">
      <w:r w:rsidRPr="009554AB">
        <w:t xml:space="preserve">Upon receiving the </w:t>
      </w:r>
      <w:r>
        <w:t>activity status request</w:t>
      </w:r>
      <w:r w:rsidRPr="000C0F27">
        <w:t xml:space="preserve"> message, the MCVideo client that fulfils the search criteria responds to the received </w:t>
      </w:r>
      <w:r>
        <w:t>activity status request</w:t>
      </w:r>
      <w:r w:rsidRPr="000C0F27">
        <w:t xml:space="preserve"> message with a</w:t>
      </w:r>
      <w:r>
        <w:t>n</w:t>
      </w:r>
      <w:r w:rsidRPr="000C0F27">
        <w:t xml:space="preserve"> </w:t>
      </w:r>
      <w:r>
        <w:t>activity status announcement</w:t>
      </w:r>
      <w:r w:rsidRPr="000C0F27">
        <w:t xml:space="preserve"> message.</w:t>
      </w:r>
    </w:p>
    <w:p w14:paraId="5D617397" w14:textId="77777777" w:rsidR="00A90238" w:rsidRPr="000C0F27" w:rsidRDefault="00A90238" w:rsidP="00A90238">
      <w:r w:rsidRPr="000C0F27">
        <w:t>Pre-conditions:</w:t>
      </w:r>
    </w:p>
    <w:p w14:paraId="7E9C4D88"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5746E7"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2847E65C" w14:textId="77777777" w:rsidR="00A90238" w:rsidRPr="000C0F27" w:rsidRDefault="00A90238" w:rsidP="00A90238">
      <w:pPr>
        <w:pStyle w:val="TH"/>
      </w:pPr>
      <w:r w:rsidRPr="000C0F27">
        <w:object w:dxaOrig="6784" w:dyaOrig="3365" w14:anchorId="2BA0E9C6">
          <v:shape id="_x0000_i1077" type="#_x0000_t75" style="width:339.05pt;height:168.6pt" o:ole="">
            <v:imagedata r:id="rId115" o:title=""/>
          </v:shape>
          <o:OLEObject Type="Embed" ProgID="Visio.Drawing.11" ShapeID="_x0000_i1077" DrawAspect="Content" ObjectID="_1765314987" r:id="rId116"/>
        </w:object>
      </w:r>
    </w:p>
    <w:p w14:paraId="695D141D" w14:textId="77777777" w:rsidR="00A90238" w:rsidRPr="000C0F27" w:rsidRDefault="00A90238" w:rsidP="00A90238">
      <w:pPr>
        <w:pStyle w:val="TF"/>
      </w:pPr>
      <w:r w:rsidRPr="000C0F27">
        <w:t>Figure 7.</w:t>
      </w:r>
      <w:r>
        <w:t>5.3.5</w:t>
      </w:r>
      <w:r w:rsidRPr="000C0F27">
        <w:t xml:space="preserve">.2-1: Request </w:t>
      </w:r>
      <w:r>
        <w:t>activity</w:t>
      </w:r>
      <w:r w:rsidRPr="00B1175D">
        <w:t xml:space="preserve"> </w:t>
      </w:r>
      <w:r>
        <w:t>status of group members</w:t>
      </w:r>
    </w:p>
    <w:p w14:paraId="32D97B52"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with search criteria to request MCVideo clients of the MCVideo group, with particular characteristics, to share their </w:t>
      </w:r>
      <w:r>
        <w:t>activity status</w:t>
      </w:r>
      <w:r w:rsidRPr="000C0F27">
        <w:t>.</w:t>
      </w:r>
    </w:p>
    <w:p w14:paraId="5C5CCA03" w14:textId="77777777" w:rsidR="00A90238" w:rsidRPr="000C0F27" w:rsidRDefault="00A90238" w:rsidP="00A90238">
      <w:pPr>
        <w:pStyle w:val="B1"/>
      </w:pPr>
      <w:r w:rsidRPr="000C0F27">
        <w:t>2.</w:t>
      </w:r>
      <w:r w:rsidRPr="000C0F27">
        <w:tab/>
        <w:t xml:space="preserve">Upon receiving a </w:t>
      </w:r>
      <w:r>
        <w:t>activity status request</w:t>
      </w:r>
      <w:r w:rsidRPr="000C0F27">
        <w:t xml:space="preserve"> message with search criteria, all MCVideo clients which fulfil the search criteria respond with a</w:t>
      </w:r>
      <w:r>
        <w:t>n</w:t>
      </w:r>
      <w:r w:rsidRPr="000C0F27">
        <w:t xml:space="preserve"> </w:t>
      </w:r>
      <w:r>
        <w:t>activity status announcement</w:t>
      </w:r>
      <w:r w:rsidRPr="000C0F27">
        <w:t xml:space="preserve"> message, which contains its </w:t>
      </w:r>
      <w:r>
        <w:t>activity</w:t>
      </w:r>
      <w:r w:rsidRPr="00B1175D">
        <w:t xml:space="preserve"> </w:t>
      </w:r>
      <w:r>
        <w:t xml:space="preserve">status </w:t>
      </w:r>
      <w:r w:rsidRPr="000C0F27">
        <w:t>information.</w:t>
      </w:r>
    </w:p>
    <w:p w14:paraId="6EBEAB08" w14:textId="77777777" w:rsidR="00A90238" w:rsidRPr="000C0F27" w:rsidRDefault="00A90238" w:rsidP="00A90238">
      <w:pPr>
        <w:pStyle w:val="NO"/>
      </w:pPr>
      <w:r w:rsidRPr="000C0F27">
        <w:t>NOTE:</w:t>
      </w:r>
      <w:r w:rsidRPr="000C0F27">
        <w:tab/>
        <w:t xml:space="preserve">If the </w:t>
      </w:r>
      <w:r>
        <w:t>activity status request</w:t>
      </w:r>
      <w:r w:rsidRPr="000C0F27">
        <w:t xml:space="preserve"> message does not contain a search criteria, all the MCVideo clients that receive the </w:t>
      </w:r>
      <w:r>
        <w:t>activity status request</w:t>
      </w:r>
      <w:r w:rsidRPr="000C0F27">
        <w:t xml:space="preserve"> message respond with a</w:t>
      </w:r>
      <w:r>
        <w:t>n</w:t>
      </w:r>
      <w:r w:rsidRPr="000C0F27">
        <w:t xml:space="preserve"> </w:t>
      </w:r>
      <w:r>
        <w:t>activity status announcement</w:t>
      </w:r>
      <w:r w:rsidRPr="000C0F27">
        <w:t xml:space="preserve"> message.</w:t>
      </w:r>
    </w:p>
    <w:p w14:paraId="23B438DC" w14:textId="77777777" w:rsidR="00A90238" w:rsidRPr="000C0F27" w:rsidRDefault="00A90238" w:rsidP="00A90238">
      <w:pPr>
        <w:pStyle w:val="B1"/>
      </w:pPr>
      <w:r w:rsidRPr="000C0F27">
        <w:t>3.</w:t>
      </w:r>
      <w:r w:rsidRPr="000C0F27">
        <w:tab/>
        <w:t>MCVideo clients, upon receiving a</w:t>
      </w:r>
      <w:r>
        <w:t>n</w:t>
      </w:r>
      <w:r w:rsidRPr="000C0F27">
        <w:t xml:space="preserve"> </w:t>
      </w:r>
      <w:r>
        <w:t>activity status announcement</w:t>
      </w:r>
      <w:r w:rsidRPr="000C0F27">
        <w:t xml:space="preserve"> message from another MCVideo client, cache its presence and </w:t>
      </w:r>
      <w:r>
        <w:t>activity</w:t>
      </w:r>
      <w:r w:rsidRPr="00B1175D">
        <w:t xml:space="preserve"> </w:t>
      </w:r>
      <w:r>
        <w:t>status information</w:t>
      </w:r>
      <w:r w:rsidRPr="000C0F27">
        <w:t>.</w:t>
      </w:r>
    </w:p>
    <w:p w14:paraId="53F61993" w14:textId="77777777" w:rsidR="00A90238" w:rsidRPr="000C0F27" w:rsidRDefault="00A90238" w:rsidP="00A90238">
      <w:pPr>
        <w:pStyle w:val="Heading5"/>
        <w:rPr>
          <w:lang w:eastAsia="zh-CN"/>
        </w:rPr>
      </w:pPr>
      <w:bookmarkStart w:id="837" w:name="_Toc154701616"/>
      <w:r w:rsidRPr="000C0F27">
        <w:rPr>
          <w:lang w:eastAsia="zh-CN"/>
        </w:rPr>
        <w:t>7</w:t>
      </w:r>
      <w:r w:rsidRPr="000C0F27">
        <w:t>.</w:t>
      </w:r>
      <w:r>
        <w:rPr>
          <w:lang w:eastAsia="zh-CN"/>
        </w:rPr>
        <w:t>5.3.5</w:t>
      </w:r>
      <w:r w:rsidRPr="000C0F27">
        <w:t>.</w:t>
      </w:r>
      <w:r w:rsidRPr="000C0F27">
        <w:rPr>
          <w:lang w:eastAsia="zh-CN"/>
        </w:rPr>
        <w:t>3</w:t>
      </w:r>
      <w:r w:rsidRPr="000C0F27">
        <w:tab/>
      </w:r>
      <w:r w:rsidRPr="000C0F27">
        <w:rPr>
          <w:lang w:eastAsia="zh-CN"/>
        </w:rPr>
        <w:t xml:space="preserve">Request </w:t>
      </w:r>
      <w:r>
        <w:t>activity</w:t>
      </w:r>
      <w:r w:rsidRPr="00B1175D">
        <w:t xml:space="preserve"> </w:t>
      </w:r>
      <w:r>
        <w:t xml:space="preserve">status </w:t>
      </w:r>
      <w:r>
        <w:rPr>
          <w:lang w:eastAsia="zh-CN"/>
        </w:rPr>
        <w:t xml:space="preserve">from </w:t>
      </w:r>
      <w:r w:rsidRPr="000C0F27">
        <w:t>a particular client</w:t>
      </w:r>
      <w:bookmarkEnd w:id="837"/>
    </w:p>
    <w:p w14:paraId="23400B73" w14:textId="77777777" w:rsidR="00A90238" w:rsidRPr="000C0F27" w:rsidRDefault="00A90238" w:rsidP="00A90238">
      <w:r w:rsidRPr="000C0F27">
        <w:t>Figure 7.</w:t>
      </w:r>
      <w:r>
        <w:t>5.3.5</w:t>
      </w:r>
      <w:r w:rsidRPr="000C0F27">
        <w:t xml:space="preserve">.3-1 describes procedures to request a particular MCVideo client in proximity, for its </w:t>
      </w:r>
      <w:r>
        <w:t>activity status</w:t>
      </w:r>
      <w:r w:rsidRPr="000C0F27">
        <w:t xml:space="preserve">. </w:t>
      </w:r>
    </w:p>
    <w:p w14:paraId="6B03F598" w14:textId="77777777" w:rsidR="00A90238" w:rsidRPr="000C0F27" w:rsidRDefault="00A90238" w:rsidP="00A90238">
      <w:r w:rsidRPr="000C0F27">
        <w:t>MCVideo client sends a</w:t>
      </w:r>
      <w:r>
        <w:t>n</w:t>
      </w:r>
      <w:r w:rsidRPr="000C0F27">
        <w:t xml:space="preserve"> </w:t>
      </w:r>
      <w:r>
        <w:t>activity status request</w:t>
      </w:r>
      <w:r w:rsidRPr="000C0F27">
        <w:t xml:space="preserve"> message to the other MCVideo client. </w:t>
      </w:r>
    </w:p>
    <w:p w14:paraId="11F1B89D" w14:textId="77777777" w:rsidR="00A90238" w:rsidRPr="000C0F27" w:rsidRDefault="00A90238" w:rsidP="00A90238">
      <w:r w:rsidRPr="000C0F27">
        <w:t xml:space="preserve">Upon receiving the </w:t>
      </w:r>
      <w:r>
        <w:t>activity status request</w:t>
      </w:r>
      <w:r w:rsidRPr="000C0F27">
        <w:t xml:space="preserve"> message, the MCVideo client responds to the received </w:t>
      </w:r>
      <w:r>
        <w:t>activity status request</w:t>
      </w:r>
      <w:r w:rsidRPr="000C0F27">
        <w:t xml:space="preserve"> message by sending a</w:t>
      </w:r>
      <w:r>
        <w:t>n</w:t>
      </w:r>
      <w:r w:rsidRPr="000C0F27">
        <w:t xml:space="preserve"> </w:t>
      </w:r>
      <w:r>
        <w:t>activity status announcement</w:t>
      </w:r>
      <w:r w:rsidRPr="000C0F27">
        <w:t xml:space="preserve"> message to the sender of the </w:t>
      </w:r>
      <w:r>
        <w:t>activity status request</w:t>
      </w:r>
      <w:r w:rsidRPr="000C0F27">
        <w:t xml:space="preserve"> message. </w:t>
      </w:r>
    </w:p>
    <w:p w14:paraId="01442433" w14:textId="77777777" w:rsidR="00A90238" w:rsidRPr="001E4696" w:rsidRDefault="00A90238" w:rsidP="00A90238">
      <w:r w:rsidRPr="001E4696">
        <w:t>Pre-conditions:</w:t>
      </w:r>
    </w:p>
    <w:p w14:paraId="2E2D5EBE"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1D986AEE"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7B4AEB83" w14:textId="77777777" w:rsidR="00A90238" w:rsidRPr="000C0F27" w:rsidRDefault="00A90238" w:rsidP="00A90238">
      <w:pPr>
        <w:pStyle w:val="TH"/>
      </w:pPr>
      <w:r w:rsidRPr="000C0F27">
        <w:object w:dxaOrig="7257" w:dyaOrig="3804" w14:anchorId="573524B3">
          <v:shape id="_x0000_i1078" type="#_x0000_t75" style="width:362.75pt;height:190.5pt" o:ole="">
            <v:imagedata r:id="rId117" o:title=""/>
          </v:shape>
          <o:OLEObject Type="Embed" ProgID="Visio.Drawing.11" ShapeID="_x0000_i1078" DrawAspect="Content" ObjectID="_1765314988" r:id="rId118"/>
        </w:object>
      </w:r>
    </w:p>
    <w:p w14:paraId="0439E7E2" w14:textId="77777777" w:rsidR="00A90238" w:rsidRPr="000C0F27" w:rsidRDefault="00A90238" w:rsidP="00A90238">
      <w:pPr>
        <w:pStyle w:val="TF"/>
      </w:pPr>
      <w:r w:rsidRPr="000C0F27">
        <w:t>Figure 7.</w:t>
      </w:r>
      <w:r>
        <w:t>5.3.5</w:t>
      </w:r>
      <w:r w:rsidRPr="000C0F27">
        <w:t xml:space="preserve">.3-1: Request </w:t>
      </w:r>
      <w:r>
        <w:t xml:space="preserve">activity status </w:t>
      </w:r>
      <w:r>
        <w:rPr>
          <w:lang w:eastAsia="zh-CN"/>
        </w:rPr>
        <w:t>from</w:t>
      </w:r>
      <w:r w:rsidRPr="000C0F27">
        <w:t xml:space="preserve"> a particular client</w:t>
      </w:r>
    </w:p>
    <w:p w14:paraId="3C817888"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towards MCVideo client 2.</w:t>
      </w:r>
    </w:p>
    <w:p w14:paraId="4DF9D26C" w14:textId="77777777" w:rsidR="00A90238" w:rsidRPr="000C0F27" w:rsidRDefault="00A90238" w:rsidP="00A90238">
      <w:pPr>
        <w:pStyle w:val="B1"/>
      </w:pPr>
      <w:r w:rsidRPr="000C0F27">
        <w:t>2.</w:t>
      </w:r>
      <w:r w:rsidRPr="000C0F27">
        <w:tab/>
        <w:t xml:space="preserve">Upon receiving the </w:t>
      </w:r>
      <w:r>
        <w:t>activity status request</w:t>
      </w:r>
      <w:r w:rsidRPr="000C0F27">
        <w:t xml:space="preserve"> message, the MCVideo client 2 responds with a</w:t>
      </w:r>
      <w:r>
        <w:t>n</w:t>
      </w:r>
      <w:r w:rsidRPr="000C0F27">
        <w:t xml:space="preserve"> </w:t>
      </w:r>
      <w:r>
        <w:t>activity status announcement</w:t>
      </w:r>
      <w:r w:rsidRPr="000C0F27">
        <w:t xml:space="preserve"> message, which contains its </w:t>
      </w:r>
      <w:r>
        <w:t xml:space="preserve">activity status </w:t>
      </w:r>
      <w:r w:rsidRPr="000C0F27">
        <w:t>information.</w:t>
      </w:r>
    </w:p>
    <w:p w14:paraId="040A4AFC" w14:textId="77777777" w:rsidR="00A90238" w:rsidRDefault="00A90238" w:rsidP="00A90238">
      <w:pPr>
        <w:pStyle w:val="B1"/>
      </w:pPr>
      <w:r w:rsidRPr="000C0F27">
        <w:t>3.</w:t>
      </w:r>
      <w:r w:rsidRPr="000C0F27">
        <w:tab/>
        <w:t>MCVideo client 1, upon receiving a</w:t>
      </w:r>
      <w:r>
        <w:t>n</w:t>
      </w:r>
      <w:r w:rsidRPr="000C0F27">
        <w:t xml:space="preserve"> </w:t>
      </w:r>
      <w:r>
        <w:t>activity status announcement</w:t>
      </w:r>
      <w:r w:rsidRPr="000C0F27">
        <w:t xml:space="preserve"> message, caches MCVideo client 2's presence and </w:t>
      </w:r>
      <w:r>
        <w:t xml:space="preserve">activity status </w:t>
      </w:r>
      <w:r w:rsidRPr="000C0F27">
        <w:t>information.</w:t>
      </w:r>
    </w:p>
    <w:p w14:paraId="19EB5F8B" w14:textId="77777777" w:rsidR="00A90238" w:rsidRPr="00AB5FED" w:rsidRDefault="00A90238" w:rsidP="00A90238">
      <w:pPr>
        <w:pStyle w:val="Heading2"/>
      </w:pPr>
      <w:bookmarkStart w:id="838" w:name="_Toc154701617"/>
      <w:r>
        <w:t>7.6</w:t>
      </w:r>
      <w:r>
        <w:tab/>
        <w:t>Ambient viewing call</w:t>
      </w:r>
      <w:bookmarkEnd w:id="838"/>
      <w:r>
        <w:t xml:space="preserve"> </w:t>
      </w:r>
      <w:bookmarkEnd w:id="808"/>
      <w:bookmarkEnd w:id="809"/>
      <w:bookmarkEnd w:id="810"/>
    </w:p>
    <w:p w14:paraId="75BD2199" w14:textId="77777777" w:rsidR="00A90238" w:rsidRDefault="00A90238" w:rsidP="00A90238">
      <w:pPr>
        <w:pStyle w:val="Heading3"/>
      </w:pPr>
      <w:bookmarkStart w:id="839" w:name="_Toc460616220"/>
      <w:bookmarkStart w:id="840" w:name="_Toc460617081"/>
      <w:bookmarkStart w:id="841" w:name="_Toc465162711"/>
      <w:bookmarkStart w:id="842" w:name="_Toc154701618"/>
      <w:r>
        <w:t>7.6.1</w:t>
      </w:r>
      <w:r>
        <w:tab/>
        <w:t>General</w:t>
      </w:r>
      <w:bookmarkEnd w:id="839"/>
      <w:bookmarkEnd w:id="840"/>
      <w:bookmarkEnd w:id="841"/>
      <w:bookmarkEnd w:id="842"/>
    </w:p>
    <w:p w14:paraId="73BEDD12" w14:textId="77777777" w:rsidR="00A90238" w:rsidRDefault="00A90238" w:rsidP="00A90238">
      <w:r>
        <w:t>The ambient viewing call is a type of a private MCVideo call that only allows a "viewed to" user to transmit media to a "viewing" user such that there is no indication on the MCVideo UE of the "viewed to" user about the call and the media transmission.</w:t>
      </w:r>
    </w:p>
    <w:p w14:paraId="7C33EA5B" w14:textId="77777777" w:rsidR="00A90238" w:rsidRDefault="00A90238" w:rsidP="00A90238">
      <w:pPr>
        <w:pStyle w:val="NO"/>
      </w:pPr>
      <w:r>
        <w:t>NOTE 1:</w:t>
      </w:r>
      <w:r>
        <w:tab/>
        <w:t>"viewed to" user refers to the user who is transmitting media in an ambient viewing call.</w:t>
      </w:r>
    </w:p>
    <w:p w14:paraId="6EB297C5" w14:textId="77777777" w:rsidR="00A90238" w:rsidRDefault="00A90238" w:rsidP="00A90238">
      <w:pPr>
        <w:pStyle w:val="NO"/>
      </w:pPr>
      <w:r>
        <w:t>NOTE 2:</w:t>
      </w:r>
      <w:r>
        <w:tab/>
        <w:t>"viewing" user refers to the user who is receiving media in an ambient viewing call.</w:t>
      </w:r>
    </w:p>
    <w:p w14:paraId="5475645D" w14:textId="77777777" w:rsidR="00A90238" w:rsidRDefault="00A90238" w:rsidP="00A90238">
      <w:r>
        <w:t>There are two types of ambient viewing call as below:</w:t>
      </w:r>
    </w:p>
    <w:p w14:paraId="3698311B" w14:textId="77777777" w:rsidR="00A90238" w:rsidRDefault="00A90238" w:rsidP="00A90238">
      <w:pPr>
        <w:pStyle w:val="B1"/>
      </w:pPr>
      <w:r>
        <w:t>-</w:t>
      </w:r>
      <w:r>
        <w:tab/>
        <w:t>Remotely initiated ambient viewing is initiated by the authorized user (e.g., dispatcher) who wants to view to another user. In this case, the "viewed to" user is the called party, and shall automatically accept the call without causing any indication about the call and transmit the media to the "viewing" user.</w:t>
      </w:r>
    </w:p>
    <w:p w14:paraId="07A0B32D" w14:textId="77777777" w:rsidR="00A90238" w:rsidRDefault="00A90238" w:rsidP="00A90238">
      <w:pPr>
        <w:pStyle w:val="B1"/>
      </w:pPr>
      <w:r>
        <w:t>-</w:t>
      </w:r>
      <w:r>
        <w:tab/>
        <w:t>Locally initiated ambient viewing is initiated by an authorized user who wants another user to view to the MCVideo UE communication. In this case, the "viewed to" user is the calling party and shall automatically transmit the media to the "viewing" user without causing any indication about the call processing and media transmission.</w:t>
      </w:r>
    </w:p>
    <w:p w14:paraId="3B067B12" w14:textId="77777777" w:rsidR="00A90238" w:rsidRDefault="00A90238" w:rsidP="00A90238">
      <w:pPr>
        <w:pStyle w:val="Heading3"/>
      </w:pPr>
      <w:bookmarkStart w:id="843" w:name="_Toc154701619"/>
      <w:r>
        <w:t>7.6.2</w:t>
      </w:r>
      <w:r>
        <w:tab/>
        <w:t>Information flows for ambient viewing call</w:t>
      </w:r>
      <w:bookmarkEnd w:id="843"/>
    </w:p>
    <w:p w14:paraId="02AC4473" w14:textId="77777777" w:rsidR="00A90238" w:rsidRDefault="00A90238" w:rsidP="00A90238">
      <w:pPr>
        <w:pStyle w:val="Heading4"/>
      </w:pPr>
      <w:bookmarkStart w:id="844" w:name="_Toc433209844"/>
      <w:bookmarkStart w:id="845" w:name="_Toc460616184"/>
      <w:bookmarkStart w:id="846" w:name="_Toc460617045"/>
      <w:bookmarkStart w:id="847" w:name="_Toc465162671"/>
      <w:bookmarkStart w:id="848" w:name="_Toc154701620"/>
      <w:r>
        <w:t>7.6.2.1</w:t>
      </w:r>
      <w:r w:rsidRPr="00AB5FED">
        <w:tab/>
      </w:r>
      <w:bookmarkEnd w:id="844"/>
      <w:bookmarkEnd w:id="845"/>
      <w:bookmarkEnd w:id="846"/>
      <w:bookmarkEnd w:id="847"/>
      <w:r>
        <w:t>Ambient viewing call request</w:t>
      </w:r>
      <w:bookmarkEnd w:id="848"/>
    </w:p>
    <w:p w14:paraId="25CA9A43" w14:textId="77777777" w:rsidR="00A90238" w:rsidRPr="00AB5FED" w:rsidRDefault="00A90238" w:rsidP="00A90238">
      <w:r w:rsidRPr="00AB5FED">
        <w:t>Table </w:t>
      </w:r>
      <w:r>
        <w:t>7.6.2.1</w:t>
      </w:r>
      <w:r w:rsidRPr="00AB5FED">
        <w:rPr>
          <w:lang w:eastAsia="zh-CN"/>
        </w:rPr>
        <w:t>-1</w:t>
      </w:r>
      <w:r w:rsidRPr="00AB5FED">
        <w:t xml:space="preserve"> describes the information flow </w:t>
      </w:r>
      <w:r w:rsidRPr="00AB5FED">
        <w:rPr>
          <w:lang w:eastAsia="zh-CN"/>
        </w:rPr>
        <w:t xml:space="preserve">for the </w:t>
      </w:r>
      <w:r>
        <w:rPr>
          <w:lang w:val="en-US"/>
        </w:rPr>
        <w:t>ambient viewing call request from</w:t>
      </w:r>
      <w:r w:rsidRPr="00AB5FED">
        <w:rPr>
          <w:lang w:eastAsia="zh-CN"/>
        </w:rPr>
        <w:t xml:space="preserve"> MC</w:t>
      </w:r>
      <w:r>
        <w:rPr>
          <w:lang w:eastAsia="zh-CN"/>
        </w:rPr>
        <w:t xml:space="preserve">Video client and MCVideo sever </w:t>
      </w:r>
      <w:r>
        <w:t xml:space="preserve">and </w:t>
      </w:r>
      <w:r>
        <w:rPr>
          <w:rFonts w:hint="eastAsia"/>
          <w:lang w:eastAsia="zh-CN"/>
        </w:rPr>
        <w:t>MCVideo server to the MCVideo client</w:t>
      </w:r>
      <w:r>
        <w:t>.</w:t>
      </w:r>
    </w:p>
    <w:p w14:paraId="688CD5CE" w14:textId="77777777" w:rsidR="00A90238" w:rsidRPr="00AB5FED" w:rsidRDefault="00A90238" w:rsidP="00A90238">
      <w:pPr>
        <w:pStyle w:val="TH"/>
        <w:rPr>
          <w:lang w:val="en-US"/>
        </w:rPr>
      </w:pPr>
      <w:r w:rsidRPr="00AB5FED">
        <w:lastRenderedPageBreak/>
        <w:t>Table </w:t>
      </w:r>
      <w:r>
        <w:t>7.6.2.1</w:t>
      </w:r>
      <w:r w:rsidRPr="00AB5FED">
        <w:t xml:space="preserve">-1: </w:t>
      </w:r>
      <w:r>
        <w:t>Ambient viewing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59E85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32C07"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13D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1EC5FE" w14:textId="77777777" w:rsidR="00A90238" w:rsidRPr="00AB5FED" w:rsidRDefault="00A90238" w:rsidP="004260A6">
            <w:pPr>
              <w:pStyle w:val="TAH"/>
            </w:pPr>
            <w:r w:rsidRPr="00AB5FED">
              <w:t>Description</w:t>
            </w:r>
          </w:p>
        </w:tc>
      </w:tr>
      <w:tr w:rsidR="00A90238" w:rsidRPr="00AB5FED" w14:paraId="645544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8471A"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4C885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7278F"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w:t>
            </w:r>
            <w:r>
              <w:t xml:space="preserve"> "viewing" user to view</w:t>
            </w:r>
          </w:p>
        </w:tc>
      </w:tr>
      <w:tr w:rsidR="00A90238" w:rsidRPr="00AB5FED" w14:paraId="7179555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FD1C1"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EB3B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0CB06" w14:textId="77777777" w:rsidR="00A90238" w:rsidRPr="00AB5FED" w:rsidRDefault="00A90238" w:rsidP="004260A6">
            <w:pPr>
              <w:pStyle w:val="TAL"/>
            </w:pPr>
            <w:r w:rsidRPr="00AB5FED">
              <w:t>The</w:t>
            </w:r>
            <w:r w:rsidRPr="00AB5FED">
              <w:rPr>
                <w:rFonts w:hint="eastAsia"/>
                <w:lang w:eastAsia="zh-CN"/>
              </w:rPr>
              <w:t xml:space="preserve"> MC</w:t>
            </w:r>
            <w:r>
              <w:rPr>
                <w:lang w:eastAsia="zh-CN"/>
              </w:rPr>
              <w:t>Video</w:t>
            </w:r>
            <w:r w:rsidRPr="00AB5FED">
              <w:rPr>
                <w:rFonts w:hint="eastAsia"/>
                <w:lang w:eastAsia="zh-CN"/>
              </w:rPr>
              <w:t xml:space="preserve"> ID</w:t>
            </w:r>
            <w:r w:rsidRPr="00AB5FED">
              <w:t xml:space="preserve"> of the</w:t>
            </w:r>
            <w:r>
              <w:t xml:space="preserve"> "viewed to" user</w:t>
            </w:r>
          </w:p>
        </w:tc>
      </w:tr>
      <w:tr w:rsidR="00A90238" w:rsidRPr="00AB5FED" w14:paraId="78F917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C7C64"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CFDB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F2DB4" w14:textId="77777777" w:rsidR="00A90238" w:rsidRPr="00AB5FED" w:rsidRDefault="00A90238" w:rsidP="004260A6">
            <w:pPr>
              <w:pStyle w:val="TAL"/>
            </w:pPr>
            <w:r>
              <w:t xml:space="preserve">Media parameters of MCVideo </w:t>
            </w:r>
            <w:r w:rsidRPr="00AB5FED">
              <w:t xml:space="preserve">client. </w:t>
            </w:r>
          </w:p>
        </w:tc>
      </w:tr>
      <w:tr w:rsidR="00A90238" w:rsidRPr="00AB5FED" w14:paraId="0891C9C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948CE" w14:textId="77777777" w:rsidR="00A90238" w:rsidRPr="00AB5FED" w:rsidRDefault="00A90238" w:rsidP="004260A6">
            <w:pPr>
              <w:pStyle w:val="TAL"/>
              <w:rPr>
                <w:lang w:eastAsia="zh-CN"/>
              </w:rPr>
            </w:pPr>
            <w:bookmarkStart w:id="849" w:name="OLE_LINK40"/>
            <w:r>
              <w:rPr>
                <w:lang w:eastAsia="zh-CN"/>
              </w:rPr>
              <w:t>Ambient viewing type</w:t>
            </w:r>
            <w:bookmarkEnd w:id="849"/>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AAC87"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F97889" w14:textId="77777777" w:rsidR="00A90238" w:rsidRPr="00AB5FED" w:rsidRDefault="00A90238" w:rsidP="004260A6">
            <w:pPr>
              <w:pStyle w:val="TAL"/>
            </w:pPr>
            <w:r>
              <w:t>The ambient viewing type indicates remotely initiated ambient viewing call or locally initiated ambient viewing call.</w:t>
            </w:r>
          </w:p>
        </w:tc>
      </w:tr>
    </w:tbl>
    <w:p w14:paraId="5BF7B9DA" w14:textId="77777777" w:rsidR="00A90238" w:rsidRDefault="00A90238" w:rsidP="00A90238"/>
    <w:p w14:paraId="49A1CE1D" w14:textId="77777777" w:rsidR="00A90238" w:rsidRPr="00C12F48" w:rsidRDefault="00A90238" w:rsidP="00A90238">
      <w:pPr>
        <w:pStyle w:val="Heading4"/>
        <w:rPr>
          <w:rFonts w:cs="Arial"/>
        </w:rPr>
      </w:pPr>
      <w:bookmarkStart w:id="850" w:name="_Toc154701621"/>
      <w:r>
        <w:rPr>
          <w:rFonts w:cs="Arial"/>
        </w:rPr>
        <w:t>7.6</w:t>
      </w:r>
      <w:r w:rsidRPr="00C12F48">
        <w:rPr>
          <w:rFonts w:cs="Arial"/>
        </w:rPr>
        <w:t>.2.2</w:t>
      </w:r>
      <w:r w:rsidRPr="00C12F48">
        <w:rPr>
          <w:rFonts w:cs="Arial"/>
        </w:rPr>
        <w:tab/>
        <w:t xml:space="preserve">Ambient </w:t>
      </w:r>
      <w:r>
        <w:rPr>
          <w:rFonts w:cs="Arial"/>
        </w:rPr>
        <w:t>view</w:t>
      </w:r>
      <w:r w:rsidRPr="00C12F48">
        <w:rPr>
          <w:rFonts w:cs="Arial"/>
        </w:rPr>
        <w:t>ing call response</w:t>
      </w:r>
      <w:bookmarkEnd w:id="850"/>
      <w:r w:rsidRPr="00C12F48">
        <w:rPr>
          <w:rFonts w:cs="Arial"/>
        </w:rPr>
        <w:t xml:space="preserve"> </w:t>
      </w:r>
    </w:p>
    <w:p w14:paraId="5F6D1A48" w14:textId="77777777" w:rsidR="00A90238" w:rsidRPr="00AB5FED" w:rsidRDefault="00A90238" w:rsidP="00A90238">
      <w:r w:rsidRPr="00AB5FED">
        <w:t>Table </w:t>
      </w:r>
      <w:r>
        <w:t>7.6.2</w:t>
      </w:r>
      <w:r w:rsidRPr="00AB5FED">
        <w:t>.</w:t>
      </w:r>
      <w:r>
        <w:t>2</w:t>
      </w:r>
      <w:r w:rsidRPr="00AB5FED">
        <w:t xml:space="preserve">-1 describes the information flow </w:t>
      </w:r>
      <w:r>
        <w:t>ambient viewing call response from the MCVideo client to the MCVideo</w:t>
      </w:r>
      <w:r w:rsidRPr="00AB5FED">
        <w:t xml:space="preserve"> server</w:t>
      </w:r>
      <w:r>
        <w:t xml:space="preserve"> and </w:t>
      </w:r>
      <w:r>
        <w:rPr>
          <w:rFonts w:hint="eastAsia"/>
          <w:lang w:eastAsia="zh-CN"/>
        </w:rPr>
        <w:t>MCVideo server to the MCVideo client</w:t>
      </w:r>
      <w:r w:rsidRPr="00AB5FED">
        <w:t>.</w:t>
      </w:r>
    </w:p>
    <w:p w14:paraId="77961DA3" w14:textId="77777777" w:rsidR="00A90238" w:rsidRPr="00AB5FED" w:rsidRDefault="00A90238" w:rsidP="00A90238">
      <w:pPr>
        <w:pStyle w:val="TH"/>
      </w:pPr>
      <w:r w:rsidRPr="00AB5FED">
        <w:t>Table </w:t>
      </w:r>
      <w:r>
        <w:t>7.6.2</w:t>
      </w:r>
      <w:r w:rsidRPr="00AB5FED">
        <w:t>.</w:t>
      </w:r>
      <w:r>
        <w:t>2</w:t>
      </w:r>
      <w:r w:rsidRPr="00AB5FED">
        <w:t xml:space="preserve">-1: </w:t>
      </w:r>
      <w:r>
        <w:t>Ambient viewing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2BAC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DC1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845EF"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DFD643" w14:textId="77777777" w:rsidR="00A90238" w:rsidRPr="00AB5FED" w:rsidRDefault="00A90238" w:rsidP="004260A6">
            <w:pPr>
              <w:pStyle w:val="TAH"/>
            </w:pPr>
            <w:r w:rsidRPr="00AB5FED">
              <w:t>Description</w:t>
            </w:r>
          </w:p>
        </w:tc>
      </w:tr>
      <w:tr w:rsidR="00A90238" w:rsidRPr="00AB5FED" w14:paraId="01A8515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863E89"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9EDE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8927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6F5F5E5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4B26C"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7DA7D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90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FD95E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B312E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E85BD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91F7B" w14:textId="77777777" w:rsidR="00A90238" w:rsidRPr="00AB5FED" w:rsidRDefault="00A90238" w:rsidP="004260A6">
            <w:pPr>
              <w:pStyle w:val="TAL"/>
            </w:pPr>
            <w:r w:rsidRPr="00AB5FED">
              <w:t>Media parameters</w:t>
            </w:r>
          </w:p>
        </w:tc>
      </w:tr>
      <w:tr w:rsidR="00A90238" w:rsidRPr="00AB5FED" w14:paraId="04E2D20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3377" w14:textId="77777777" w:rsidR="00A90238" w:rsidRPr="00AB5FED" w:rsidRDefault="00A90238" w:rsidP="004260A6">
            <w:pPr>
              <w:pStyle w:val="TAL"/>
              <w:rPr>
                <w:lang w:eastAsia="zh-CN"/>
              </w:rPr>
            </w:pPr>
            <w:bookmarkStart w:id="851" w:name="_Toc460616224"/>
            <w:bookmarkStart w:id="852" w:name="_Toc460617085"/>
            <w:bookmarkStart w:id="853" w:name="_Toc465162715"/>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D3146"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D82A7D" w14:textId="77777777" w:rsidR="00A90238" w:rsidRPr="00AB5FED" w:rsidRDefault="00A90238" w:rsidP="004260A6">
            <w:pPr>
              <w:pStyle w:val="TAL"/>
            </w:pPr>
            <w:r>
              <w:t>The ambient viewing type indicates remotely initiated ambient viewing call or locally initiated ambient viewing call.</w:t>
            </w:r>
          </w:p>
        </w:tc>
      </w:tr>
    </w:tbl>
    <w:p w14:paraId="0C9F4CFA" w14:textId="77777777" w:rsidR="00A90238" w:rsidRDefault="00A90238" w:rsidP="00A90238"/>
    <w:p w14:paraId="5658D9C7" w14:textId="77777777" w:rsidR="00A90238" w:rsidRPr="00C12F48" w:rsidRDefault="00A90238" w:rsidP="00A90238">
      <w:pPr>
        <w:pStyle w:val="Heading4"/>
        <w:rPr>
          <w:rFonts w:cs="Arial"/>
        </w:rPr>
      </w:pPr>
      <w:bookmarkStart w:id="854" w:name="_Toc154701622"/>
      <w:r>
        <w:rPr>
          <w:rFonts w:cs="Arial"/>
        </w:rPr>
        <w:t>7.6</w:t>
      </w:r>
      <w:r w:rsidRPr="00C12F48">
        <w:rPr>
          <w:rFonts w:cs="Arial"/>
        </w:rPr>
        <w:t>.2.3</w:t>
      </w:r>
      <w:r w:rsidRPr="00C12F48">
        <w:rPr>
          <w:rFonts w:cs="Arial"/>
        </w:rPr>
        <w:tab/>
        <w:t xml:space="preserve">Ambient </w:t>
      </w:r>
      <w:r>
        <w:rPr>
          <w:rFonts w:cs="Arial"/>
        </w:rPr>
        <w:t>view</w:t>
      </w:r>
      <w:r w:rsidRPr="00C12F48">
        <w:rPr>
          <w:rFonts w:cs="Arial"/>
        </w:rPr>
        <w:t>ing call release request</w:t>
      </w:r>
      <w:bookmarkEnd w:id="851"/>
      <w:bookmarkEnd w:id="852"/>
      <w:bookmarkEnd w:id="853"/>
      <w:bookmarkEnd w:id="854"/>
    </w:p>
    <w:p w14:paraId="29A781A8" w14:textId="77777777" w:rsidR="00A90238" w:rsidRPr="00AB5FED" w:rsidRDefault="00A90238" w:rsidP="00A90238">
      <w:r>
        <w:t>Table 7.6.2</w:t>
      </w:r>
      <w:r w:rsidRPr="00AB5FED">
        <w:t>.</w:t>
      </w:r>
      <w:r>
        <w:t>3</w:t>
      </w:r>
      <w:r w:rsidRPr="00AB5FED">
        <w:t xml:space="preserve">-1 describes the information flow </w:t>
      </w:r>
      <w:r>
        <w:t xml:space="preserve">ambient viewing call </w:t>
      </w:r>
      <w:r>
        <w:rPr>
          <w:rFonts w:hint="eastAsia"/>
          <w:lang w:eastAsia="zh-CN"/>
        </w:rPr>
        <w:t>release request</w:t>
      </w:r>
      <w:r>
        <w:t xml:space="preserve"> from the MCVideo client to the MCVideo</w:t>
      </w:r>
      <w:r w:rsidRPr="00AB5FED">
        <w:t xml:space="preserve"> server</w:t>
      </w:r>
      <w:r>
        <w:t xml:space="preserve"> and </w:t>
      </w:r>
      <w:r>
        <w:rPr>
          <w:rFonts w:hint="eastAsia"/>
          <w:lang w:eastAsia="zh-CN"/>
        </w:rPr>
        <w:t>MCVideo server to the MCVideo client</w:t>
      </w:r>
      <w:r w:rsidRPr="00AB5FED">
        <w:t>.</w:t>
      </w:r>
    </w:p>
    <w:p w14:paraId="1A25E61F" w14:textId="77777777" w:rsidR="00A90238" w:rsidRPr="00AB5FED" w:rsidRDefault="00A90238" w:rsidP="00A90238">
      <w:pPr>
        <w:pStyle w:val="TH"/>
      </w:pPr>
      <w:r w:rsidRPr="00AB5FED">
        <w:t>Table </w:t>
      </w:r>
      <w:r>
        <w:t>7.6.2</w:t>
      </w:r>
      <w:r w:rsidRPr="00AB5FED">
        <w:t>.</w:t>
      </w:r>
      <w:r>
        <w:t>3</w:t>
      </w:r>
      <w:r w:rsidRPr="00AB5FED">
        <w:t xml:space="preserve">-1: </w:t>
      </w:r>
      <w:r>
        <w:t>Ambient viewing call release request</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22B4D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F9EFC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182B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F4D0B" w14:textId="77777777" w:rsidR="00A90238" w:rsidRPr="00AB5FED" w:rsidRDefault="00A90238" w:rsidP="004260A6">
            <w:pPr>
              <w:pStyle w:val="TAH"/>
            </w:pPr>
            <w:r w:rsidRPr="00AB5FED">
              <w:t>Description</w:t>
            </w:r>
          </w:p>
        </w:tc>
      </w:tr>
      <w:tr w:rsidR="00A90238" w:rsidRPr="00AB5FED" w14:paraId="6C8D29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5585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4FD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3F365"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1573F2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1F6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DC7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5672C"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30FCA9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B562D" w14:textId="77777777" w:rsidR="00A90238" w:rsidRPr="00AB5FED" w:rsidRDefault="00A90238" w:rsidP="004260A6">
            <w:pPr>
              <w:pStyle w:val="TAL"/>
            </w:pPr>
            <w:bookmarkStart w:id="855" w:name="_Toc460616225"/>
            <w:bookmarkStart w:id="856" w:name="_Toc460617086"/>
            <w:bookmarkStart w:id="857" w:name="_Toc465162716"/>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5BB4A"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ECF89" w14:textId="77777777" w:rsidR="00A90238" w:rsidRPr="00AB5FED" w:rsidRDefault="00A90238" w:rsidP="004260A6">
            <w:pPr>
              <w:pStyle w:val="TAL"/>
            </w:pPr>
            <w:r>
              <w:t>The ambient viewing type indicates remotely initiated ambient viewing call or locally initiated ambient viewing call.</w:t>
            </w:r>
          </w:p>
        </w:tc>
      </w:tr>
    </w:tbl>
    <w:p w14:paraId="680B71E4" w14:textId="77777777" w:rsidR="00A90238" w:rsidRDefault="00A90238" w:rsidP="00A90238"/>
    <w:p w14:paraId="1A1D3629" w14:textId="77777777" w:rsidR="00A90238" w:rsidRPr="00C25A65" w:rsidRDefault="00A90238" w:rsidP="00A90238">
      <w:pPr>
        <w:pStyle w:val="Heading4"/>
        <w:rPr>
          <w:rFonts w:cs="Arial"/>
        </w:rPr>
      </w:pPr>
      <w:bookmarkStart w:id="858" w:name="_Toc154701623"/>
      <w:r>
        <w:rPr>
          <w:rFonts w:cs="Arial"/>
        </w:rPr>
        <w:t>7.6</w:t>
      </w:r>
      <w:r w:rsidRPr="00C25A65">
        <w:rPr>
          <w:rFonts w:cs="Arial"/>
        </w:rPr>
        <w:t>.</w:t>
      </w:r>
      <w:r>
        <w:rPr>
          <w:rFonts w:cs="Arial"/>
        </w:rPr>
        <w:t>2</w:t>
      </w:r>
      <w:r w:rsidRPr="00C25A65">
        <w:rPr>
          <w:rFonts w:cs="Arial"/>
        </w:rPr>
        <w:t>.4</w:t>
      </w:r>
      <w:r w:rsidRPr="00C25A65">
        <w:rPr>
          <w:rFonts w:cs="Arial"/>
        </w:rPr>
        <w:tab/>
        <w:t xml:space="preserve">Ambient </w:t>
      </w:r>
      <w:r>
        <w:rPr>
          <w:rFonts w:cs="Arial"/>
        </w:rPr>
        <w:t>view</w:t>
      </w:r>
      <w:r w:rsidRPr="00C25A65">
        <w:rPr>
          <w:rFonts w:cs="Arial"/>
        </w:rPr>
        <w:t>ing call release response</w:t>
      </w:r>
      <w:bookmarkEnd w:id="855"/>
      <w:bookmarkEnd w:id="856"/>
      <w:bookmarkEnd w:id="857"/>
      <w:bookmarkEnd w:id="858"/>
    </w:p>
    <w:p w14:paraId="6DB37FCF" w14:textId="77777777" w:rsidR="00A90238" w:rsidRPr="00AB5FED" w:rsidRDefault="00A90238" w:rsidP="00A90238">
      <w:r w:rsidRPr="00AB5FED">
        <w:t>Table </w:t>
      </w:r>
      <w:r>
        <w:t>7.6.2</w:t>
      </w:r>
      <w:r w:rsidRPr="00AB5FED">
        <w:t>.</w:t>
      </w:r>
      <w:r>
        <w:t>4</w:t>
      </w:r>
      <w:r w:rsidRPr="00AB5FED">
        <w:t xml:space="preserve">-1 describes the information flow </w:t>
      </w:r>
      <w:r>
        <w:t xml:space="preserve">ambient viewing call </w:t>
      </w:r>
      <w:r>
        <w:rPr>
          <w:rFonts w:hint="eastAsia"/>
          <w:lang w:eastAsia="zh-CN"/>
        </w:rPr>
        <w:t xml:space="preserve">release </w:t>
      </w:r>
      <w:r>
        <w:t>response from the MCVideo client to the MCVideo</w:t>
      </w:r>
      <w:r w:rsidRPr="00AB5FED">
        <w:t xml:space="preserve"> server</w:t>
      </w:r>
      <w:r>
        <w:t xml:space="preserve"> and </w:t>
      </w:r>
      <w:r>
        <w:rPr>
          <w:rFonts w:hint="eastAsia"/>
          <w:lang w:eastAsia="zh-CN"/>
        </w:rPr>
        <w:t xml:space="preserve">MCVideo server to </w:t>
      </w:r>
      <w:r>
        <w:rPr>
          <w:lang w:eastAsia="zh-CN"/>
        </w:rPr>
        <w:t>the</w:t>
      </w:r>
      <w:r>
        <w:rPr>
          <w:rFonts w:hint="eastAsia"/>
          <w:lang w:eastAsia="zh-CN"/>
        </w:rPr>
        <w:t xml:space="preserve"> MCVideo client</w:t>
      </w:r>
      <w:r w:rsidRPr="00AB5FED">
        <w:t>.</w:t>
      </w:r>
    </w:p>
    <w:p w14:paraId="1A3B1BE4" w14:textId="77777777" w:rsidR="00A90238" w:rsidRPr="00AB5FED" w:rsidRDefault="00A90238" w:rsidP="00A90238">
      <w:pPr>
        <w:pStyle w:val="TH"/>
      </w:pPr>
      <w:r w:rsidRPr="00AB5FED">
        <w:lastRenderedPageBreak/>
        <w:t>Table </w:t>
      </w:r>
      <w:r>
        <w:t>7.6.2</w:t>
      </w:r>
      <w:r w:rsidRPr="00AB5FED">
        <w:t>.</w:t>
      </w:r>
      <w:r>
        <w:t>4</w:t>
      </w:r>
      <w:r w:rsidRPr="00AB5FED">
        <w:t xml:space="preserve">-1: </w:t>
      </w:r>
      <w:r>
        <w:t>Ambient viewing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D553D2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BEAF"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53D0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22BC1" w14:textId="77777777" w:rsidR="00A90238" w:rsidRPr="00AB5FED" w:rsidRDefault="00A90238" w:rsidP="004260A6">
            <w:pPr>
              <w:pStyle w:val="TAH"/>
            </w:pPr>
            <w:r w:rsidRPr="00AB5FED">
              <w:t>Description</w:t>
            </w:r>
          </w:p>
        </w:tc>
      </w:tr>
      <w:tr w:rsidR="00A90238" w:rsidRPr="00AB5FED" w14:paraId="65D476B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85AF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509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8B58A4"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24241EB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B8D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DC795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90150"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75689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BA7B31" w14:textId="77777777" w:rsidR="00A90238" w:rsidRPr="00AB5FED" w:rsidRDefault="00A90238" w:rsidP="004260A6">
            <w:pPr>
              <w:pStyle w:val="TAL"/>
            </w:pPr>
            <w:bookmarkStart w:id="859" w:name="_Toc460616226"/>
            <w:bookmarkStart w:id="860" w:name="_Toc460617087"/>
            <w:bookmarkStart w:id="861" w:name="_Toc465162717"/>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4C930"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70DBB" w14:textId="77777777" w:rsidR="00A90238" w:rsidRPr="00AB5FED" w:rsidRDefault="00A90238" w:rsidP="004260A6">
            <w:pPr>
              <w:pStyle w:val="TAL"/>
            </w:pPr>
            <w:r>
              <w:t>The ambient viewing type indicates remotely initiated ambient viewing call or locally initiated ambient viewing call.</w:t>
            </w:r>
          </w:p>
        </w:tc>
      </w:tr>
    </w:tbl>
    <w:p w14:paraId="4DF3AF56" w14:textId="77777777" w:rsidR="00A90238" w:rsidRDefault="00A90238" w:rsidP="00A90238"/>
    <w:p w14:paraId="189A5E2C" w14:textId="77777777" w:rsidR="00A90238" w:rsidRPr="00C25A65" w:rsidRDefault="00A90238" w:rsidP="00A90238">
      <w:pPr>
        <w:pStyle w:val="Heading4"/>
        <w:rPr>
          <w:rFonts w:cs="Arial"/>
          <w:lang w:eastAsia="zh-CN"/>
        </w:rPr>
      </w:pPr>
      <w:bookmarkStart w:id="862" w:name="_Toc154701624"/>
      <w:r>
        <w:rPr>
          <w:rFonts w:cs="Arial"/>
        </w:rPr>
        <w:t>7.6</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w:t>
      </w:r>
      <w:r>
        <w:rPr>
          <w:rFonts w:cs="Arial"/>
        </w:rPr>
        <w:t>view</w:t>
      </w:r>
      <w:r w:rsidRPr="00C25A65">
        <w:rPr>
          <w:rFonts w:cs="Arial"/>
        </w:rPr>
        <w:t xml:space="preserve">ing call release </w:t>
      </w:r>
      <w:r w:rsidRPr="00C25A65">
        <w:rPr>
          <w:rFonts w:cs="Arial" w:hint="eastAsia"/>
          <w:lang w:eastAsia="zh-CN"/>
        </w:rPr>
        <w:t>notification</w:t>
      </w:r>
      <w:bookmarkEnd w:id="859"/>
      <w:bookmarkEnd w:id="860"/>
      <w:bookmarkEnd w:id="861"/>
      <w:bookmarkEnd w:id="862"/>
    </w:p>
    <w:p w14:paraId="751B6EFC" w14:textId="77777777" w:rsidR="00A90238" w:rsidRPr="00AB5FED" w:rsidRDefault="00A90238" w:rsidP="00A90238">
      <w:r>
        <w:t>Table 7.6.2</w:t>
      </w:r>
      <w:r w:rsidRPr="00AB5FED">
        <w:t>.</w:t>
      </w:r>
      <w:r>
        <w:rPr>
          <w:rFonts w:hint="eastAsia"/>
          <w:lang w:eastAsia="zh-CN"/>
        </w:rPr>
        <w:t>5</w:t>
      </w:r>
      <w:r w:rsidRPr="00AB5FED">
        <w:t xml:space="preserve">-1 describes the information flow </w:t>
      </w:r>
      <w:r>
        <w:t xml:space="preserve">ambient viewing call </w:t>
      </w:r>
      <w:r>
        <w:rPr>
          <w:rFonts w:hint="eastAsia"/>
          <w:lang w:eastAsia="zh-CN"/>
        </w:rPr>
        <w:t>release notification</w:t>
      </w:r>
      <w:r w:rsidRPr="00AB5FED">
        <w:t xml:space="preserve"> from the </w:t>
      </w:r>
      <w:r>
        <w:t>MCVideo</w:t>
      </w:r>
      <w:r w:rsidRPr="00AB5FED">
        <w:t xml:space="preserve"> </w:t>
      </w:r>
      <w:r>
        <w:rPr>
          <w:rFonts w:hint="eastAsia"/>
          <w:lang w:eastAsia="zh-CN"/>
        </w:rPr>
        <w:t>server</w:t>
      </w:r>
      <w:r w:rsidRPr="00AB5FED">
        <w:t xml:space="preserve"> to the </w:t>
      </w:r>
      <w:r>
        <w:t>MCVideo</w:t>
      </w:r>
      <w:r w:rsidRPr="00AB5FED">
        <w:t xml:space="preserve"> </w:t>
      </w:r>
      <w:r>
        <w:rPr>
          <w:rFonts w:hint="eastAsia"/>
          <w:lang w:eastAsia="zh-CN"/>
        </w:rPr>
        <w:t>client</w:t>
      </w:r>
      <w:r w:rsidRPr="00AB5FED">
        <w:t>.</w:t>
      </w:r>
    </w:p>
    <w:p w14:paraId="387DB1CF" w14:textId="77777777" w:rsidR="00A90238" w:rsidRPr="00AB5FED" w:rsidRDefault="00A90238" w:rsidP="00A90238">
      <w:pPr>
        <w:pStyle w:val="TH"/>
      </w:pPr>
      <w:r>
        <w:t>Table 7.6.2</w:t>
      </w:r>
      <w:r w:rsidRPr="00AB5FED">
        <w:t>.</w:t>
      </w:r>
      <w:r>
        <w:t>5</w:t>
      </w:r>
      <w:r w:rsidRPr="00AB5FED">
        <w:t xml:space="preserve">-1: </w:t>
      </w:r>
      <w:r>
        <w:t>Ambient viewing call release notification</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3168578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B1A35"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C92C16"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AD10BF" w14:textId="77777777" w:rsidR="00A90238" w:rsidRPr="00AB5FED" w:rsidRDefault="00A90238" w:rsidP="004260A6">
            <w:pPr>
              <w:pStyle w:val="TAH"/>
            </w:pPr>
            <w:r w:rsidRPr="00AB5FED">
              <w:t>Description</w:t>
            </w:r>
          </w:p>
        </w:tc>
      </w:tr>
      <w:tr w:rsidR="00A90238" w:rsidRPr="00AB5FED" w14:paraId="122F1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30F0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94DE8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29D076"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 xml:space="preserve"> user to view</w:t>
            </w:r>
          </w:p>
        </w:tc>
      </w:tr>
      <w:tr w:rsidR="00A90238" w:rsidRPr="00AB5FED" w14:paraId="26E335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2D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1EAC6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919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user to be viewed to</w:t>
            </w:r>
          </w:p>
        </w:tc>
      </w:tr>
      <w:tr w:rsidR="00A90238" w:rsidRPr="00AB5FED" w14:paraId="7D8F2E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8014F2" w14:textId="77777777" w:rsidR="00A90238" w:rsidRPr="00F17886" w:rsidRDefault="00A90238" w:rsidP="004260A6">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0898A" w14:textId="77777777" w:rsidR="00A90238" w:rsidRPr="00F17886"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995644" w14:textId="77777777" w:rsidR="00A90238" w:rsidRPr="00F17886" w:rsidRDefault="00A90238" w:rsidP="004260A6">
            <w:pPr>
              <w:pStyle w:val="TAL"/>
              <w:rPr>
                <w:lang w:eastAsia="zh-CN"/>
              </w:rPr>
            </w:pPr>
            <w:r>
              <w:rPr>
                <w:rFonts w:hint="eastAsia"/>
                <w:lang w:eastAsia="zh-CN"/>
              </w:rPr>
              <w:t xml:space="preserve">The reason for call release by the </w:t>
            </w:r>
            <w:r>
              <w:rPr>
                <w:lang w:eastAsia="zh-CN"/>
              </w:rPr>
              <w:t>MCVideo</w:t>
            </w:r>
            <w:r>
              <w:rPr>
                <w:rFonts w:hint="eastAsia"/>
                <w:lang w:eastAsia="zh-CN"/>
              </w:rPr>
              <w:t xml:space="preserve"> server</w:t>
            </w:r>
          </w:p>
        </w:tc>
      </w:tr>
      <w:tr w:rsidR="00A90238" w:rsidRPr="00AB5FED" w14:paraId="71DEC5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E81BD1" w14:textId="77777777" w:rsidR="00A90238" w:rsidRPr="00AB5FED" w:rsidRDefault="00A90238" w:rsidP="004260A6">
            <w:pPr>
              <w:pStyle w:val="TAL"/>
              <w:rPr>
                <w:lang w:eastAsia="zh-CN"/>
              </w:rPr>
            </w:pPr>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801DAE" w14:textId="77777777" w:rsidR="00A90238" w:rsidRPr="00AB5FED" w:rsidRDefault="00A90238" w:rsidP="004260A6">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F86AE" w14:textId="77777777" w:rsidR="00A90238" w:rsidRPr="00AB5FED" w:rsidRDefault="00A90238" w:rsidP="004260A6">
            <w:pPr>
              <w:pStyle w:val="TAL"/>
              <w:rPr>
                <w:lang w:eastAsia="zh-CN"/>
              </w:rPr>
            </w:pPr>
            <w:r>
              <w:rPr>
                <w:lang w:eastAsia="zh-CN"/>
              </w:rPr>
              <w:t>The ambient viewing type indicates remotely initiated ambient viewing call or locally initiated ambient viewing call.</w:t>
            </w:r>
          </w:p>
        </w:tc>
      </w:tr>
    </w:tbl>
    <w:p w14:paraId="0A5589C2" w14:textId="77777777" w:rsidR="00A90238" w:rsidRDefault="00A90238" w:rsidP="00A90238"/>
    <w:p w14:paraId="0E9288B5" w14:textId="77777777" w:rsidR="00A90238" w:rsidRDefault="00A90238" w:rsidP="00A90238">
      <w:pPr>
        <w:pStyle w:val="Heading3"/>
      </w:pPr>
      <w:bookmarkStart w:id="863" w:name="_Toc465162718"/>
      <w:bookmarkStart w:id="864" w:name="_Toc460616227"/>
      <w:bookmarkStart w:id="865" w:name="_Toc460617088"/>
      <w:bookmarkStart w:id="866" w:name="_Toc154701625"/>
      <w:r>
        <w:t>7.6.3</w:t>
      </w:r>
      <w:r w:rsidRPr="00AB5FED">
        <w:tab/>
      </w:r>
      <w:r>
        <w:t>Procedures</w:t>
      </w:r>
      <w:bookmarkEnd w:id="866"/>
    </w:p>
    <w:p w14:paraId="26934832" w14:textId="77777777" w:rsidR="00A90238" w:rsidRDefault="00A90238" w:rsidP="00A90238">
      <w:pPr>
        <w:pStyle w:val="Heading4"/>
      </w:pPr>
      <w:bookmarkStart w:id="867" w:name="_Toc154701626"/>
      <w:r>
        <w:t>7.6.3.1</w:t>
      </w:r>
      <w:r w:rsidRPr="00AB5FED">
        <w:tab/>
      </w:r>
      <w:r>
        <w:t>Remotely initiated a</w:t>
      </w:r>
      <w:r w:rsidRPr="00856C6A">
        <w:t xml:space="preserve">mbient </w:t>
      </w:r>
      <w:r>
        <w:t>view</w:t>
      </w:r>
      <w:r w:rsidRPr="00856C6A">
        <w:t>ing cal</w:t>
      </w:r>
      <w:r>
        <w:t>l</w:t>
      </w:r>
      <w:r w:rsidRPr="00AB5FED">
        <w:t xml:space="preserve"> </w:t>
      </w:r>
      <w:r>
        <w:t>setup procedure</w:t>
      </w:r>
      <w:bookmarkEnd w:id="863"/>
      <w:bookmarkEnd w:id="867"/>
    </w:p>
    <w:p w14:paraId="7B4561BB"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viewing call</w:t>
      </w:r>
      <w:r>
        <w:rPr>
          <w:lang w:eastAsia="zh-CN"/>
        </w:rPr>
        <w:t>.</w:t>
      </w:r>
    </w:p>
    <w:p w14:paraId="2FC32C49" w14:textId="77777777" w:rsidR="00A90238" w:rsidRDefault="00A90238" w:rsidP="00A90238">
      <w:pPr>
        <w:rPr>
          <w:lang w:val="nl-NL" w:eastAsia="zh-CN"/>
        </w:rPr>
      </w:pPr>
      <w:r>
        <w:rPr>
          <w:rFonts w:hint="eastAsia"/>
          <w:lang w:val="nl-NL" w:eastAsia="zh-CN"/>
        </w:rPr>
        <w:t xml:space="preserve">Figure </w:t>
      </w:r>
      <w:r>
        <w:rPr>
          <w:lang w:val="nl-NL" w:eastAsia="zh-CN"/>
        </w:rPr>
        <w:t>7.6.3.1</w:t>
      </w:r>
      <w:r w:rsidRPr="00B843CF">
        <w:rPr>
          <w:rFonts w:hint="eastAsia"/>
          <w:lang w:val="nl-NL" w:eastAsia="zh-CN"/>
        </w:rPr>
        <w:t xml:space="preserve">-1 illustrates the high level procedure of </w:t>
      </w:r>
      <w:r>
        <w:rPr>
          <w:lang w:val="nl-NL" w:eastAsia="zh-CN"/>
        </w:rPr>
        <w:t>remotely initiated ambient viewing call setup procedure</w:t>
      </w:r>
      <w:r w:rsidRPr="00B843CF">
        <w:rPr>
          <w:rFonts w:hint="eastAsia"/>
          <w:lang w:val="nl-NL" w:eastAsia="zh-CN"/>
        </w:rPr>
        <w:t>.</w:t>
      </w:r>
      <w:r>
        <w:rPr>
          <w:lang w:val="nl-NL" w:eastAsia="zh-CN"/>
        </w:rPr>
        <w:t xml:space="preserve"> </w:t>
      </w:r>
    </w:p>
    <w:p w14:paraId="6D86AEFA" w14:textId="77777777" w:rsidR="00A90238" w:rsidRDefault="00A90238" w:rsidP="00A90238">
      <w:r>
        <w:t>Pre-conditions:</w:t>
      </w:r>
    </w:p>
    <w:p w14:paraId="62F3B171"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1 is the client of the authorized user who is authorized to invoke a remotely initiated ambience viewing call with MCVideo client 2.</w:t>
      </w:r>
    </w:p>
    <w:p w14:paraId="39EB295F"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0D9EFBE1" w14:textId="77777777" w:rsidR="00A90238" w:rsidRDefault="00A90238" w:rsidP="00A90238">
      <w:pPr>
        <w:pStyle w:val="TH"/>
      </w:pPr>
      <w:r>
        <w:object w:dxaOrig="8364" w:dyaOrig="4116" w14:anchorId="2CCDC3B7">
          <v:shape id="_x0000_i1079" type="#_x0000_t75" style="width:418.8pt;height:205.95pt" o:ole="">
            <v:imagedata r:id="rId119" o:title=""/>
          </v:shape>
          <o:OLEObject Type="Embed" ProgID="Visio.Drawing.15" ShapeID="_x0000_i1079" DrawAspect="Content" ObjectID="_1765314989" r:id="rId120"/>
        </w:object>
      </w:r>
    </w:p>
    <w:p w14:paraId="27319C77" w14:textId="77777777" w:rsidR="00A90238" w:rsidRDefault="00A90238" w:rsidP="00A90238">
      <w:pPr>
        <w:pStyle w:val="TF"/>
        <w:rPr>
          <w:lang w:eastAsia="zh-CN"/>
        </w:rPr>
      </w:pPr>
      <w:r>
        <w:t>Figure 7.6</w:t>
      </w:r>
      <w:r>
        <w:rPr>
          <w:rFonts w:hint="eastAsia"/>
          <w:lang w:eastAsia="zh-CN"/>
        </w:rPr>
        <w:t>.</w:t>
      </w:r>
      <w:r>
        <w:rPr>
          <w:lang w:eastAsia="zh-CN"/>
        </w:rPr>
        <w:t>3.1</w:t>
      </w:r>
      <w:r>
        <w:t xml:space="preserve">-1: Remotely initiated </w:t>
      </w:r>
      <w:r>
        <w:rPr>
          <w:lang w:eastAsia="zh-CN"/>
        </w:rPr>
        <w:t>a</w:t>
      </w:r>
      <w:r>
        <w:rPr>
          <w:rFonts w:hint="eastAsia"/>
          <w:lang w:eastAsia="zh-CN"/>
        </w:rPr>
        <w:t>mbient viewing call</w:t>
      </w:r>
      <w:r>
        <w:rPr>
          <w:lang w:eastAsia="zh-CN"/>
        </w:rPr>
        <w:t xml:space="preserve"> setup </w:t>
      </w:r>
    </w:p>
    <w:p w14:paraId="354C3DC6" w14:textId="77777777" w:rsidR="00A90238" w:rsidRDefault="00A90238" w:rsidP="00A90238">
      <w:pPr>
        <w:pStyle w:val="B1"/>
        <w:rPr>
          <w:lang w:eastAsia="zh-CN"/>
        </w:rPr>
      </w:pPr>
      <w:r>
        <w:t>1.</w:t>
      </w:r>
      <w:r>
        <w:tab/>
      </w:r>
      <w:r>
        <w:rPr>
          <w:rFonts w:hint="eastAsia"/>
          <w:lang w:eastAsia="zh-CN"/>
        </w:rPr>
        <w:t>MCVideo client 1 initiates a</w:t>
      </w:r>
      <w:r>
        <w:rPr>
          <w:lang w:eastAsia="zh-CN"/>
        </w:rPr>
        <w:t xml:space="preserve"> remotely initiated </w:t>
      </w:r>
      <w:r>
        <w:rPr>
          <w:rFonts w:hint="eastAsia"/>
          <w:lang w:eastAsia="zh-CN"/>
        </w:rPr>
        <w:t>ambient viewing call to</w:t>
      </w:r>
      <w:r>
        <w:rPr>
          <w:lang w:eastAsia="zh-CN"/>
        </w:rPr>
        <w:t xml:space="preserve"> MCVideo client 2 by sending an ambient viewing request to MCVideo server. The remotely initiated ambient viewing call type is included.</w:t>
      </w:r>
    </w:p>
    <w:p w14:paraId="48EAA5C7"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w:t>
      </w:r>
      <w:r>
        <w:rPr>
          <w:lang w:eastAsia="zh-CN"/>
        </w:rPr>
        <w:t xml:space="preserve"> remotely initiated</w:t>
      </w:r>
      <w:r>
        <w:rPr>
          <w:rFonts w:hint="eastAsia"/>
          <w:lang w:eastAsia="zh-CN"/>
        </w:rPr>
        <w:t xml:space="preserve"> ambient viewing call</w:t>
      </w:r>
      <w:r>
        <w:rPr>
          <w:lang w:eastAsia="zh-CN"/>
        </w:rPr>
        <w:t xml:space="preserve">. </w:t>
      </w:r>
      <w:r>
        <w:rPr>
          <w:rFonts w:hint="eastAsia"/>
          <w:lang w:eastAsia="zh-CN"/>
        </w:rPr>
        <w:t>If authorization fails, the MCVideo server provides a failure response to MCVideo client 1.</w:t>
      </w:r>
    </w:p>
    <w:p w14:paraId="6CE69CC1"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2.</w:t>
      </w:r>
    </w:p>
    <w:p w14:paraId="661893AB"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w:t>
      </w:r>
      <w:r>
        <w:rPr>
          <w:lang w:eastAsia="zh-CN"/>
        </w:rPr>
        <w:t>returns</w:t>
      </w:r>
      <w:r>
        <w:rPr>
          <w:rFonts w:hint="eastAsia"/>
          <w:lang w:eastAsia="zh-CN"/>
        </w:rPr>
        <w:t xml:space="preserve"> the ambient viewing call response</w:t>
      </w:r>
      <w:r>
        <w:rPr>
          <w:lang w:eastAsia="zh-CN"/>
        </w:rPr>
        <w:t xml:space="preserve"> to the MCVideo server.</w:t>
      </w:r>
    </w:p>
    <w:p w14:paraId="57E5F531"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1, indicating that whether the remotely initiated ambient viewing call is set up successfully or not.</w:t>
      </w:r>
    </w:p>
    <w:p w14:paraId="2BFC2C1F"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04357A81"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w:t>
      </w:r>
      <w:r>
        <w:rPr>
          <w:rFonts w:hint="eastAsia"/>
          <w:lang w:eastAsia="zh-CN"/>
        </w:rPr>
        <w:t xml:space="preserve"> 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12A96728" w14:textId="77777777" w:rsidR="00A90238" w:rsidRDefault="00A90238" w:rsidP="00A90238">
      <w:pPr>
        <w:pStyle w:val="NO"/>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w:t>
      </w:r>
      <w:r w:rsidRPr="003E1340">
        <w:rPr>
          <w:rFonts w:hint="eastAsia"/>
        </w:rPr>
        <w:t>release</w:t>
      </w:r>
      <w:r>
        <w:rPr>
          <w:lang w:eastAsia="zh-CN"/>
        </w:rPr>
        <w:t xml:space="preserve"> to its user</w:t>
      </w:r>
      <w:r>
        <w:t>.</w:t>
      </w:r>
    </w:p>
    <w:p w14:paraId="07E7172B" w14:textId="77777777" w:rsidR="00A90238" w:rsidRDefault="00A90238" w:rsidP="00A90238">
      <w:pPr>
        <w:pStyle w:val="Heading4"/>
      </w:pPr>
      <w:bookmarkStart w:id="868" w:name="_Toc154701627"/>
      <w:r>
        <w:t>7.6.3.2</w:t>
      </w:r>
      <w:r w:rsidRPr="00AB5FED">
        <w:tab/>
      </w:r>
      <w:r>
        <w:t>Locally initiated a</w:t>
      </w:r>
      <w:r w:rsidRPr="00856C6A">
        <w:t xml:space="preserve">mbient </w:t>
      </w:r>
      <w:r>
        <w:t>view</w:t>
      </w:r>
      <w:r w:rsidRPr="00856C6A">
        <w:t>ing cal</w:t>
      </w:r>
      <w:r>
        <w:t>l</w:t>
      </w:r>
      <w:r w:rsidRPr="00AB5FED">
        <w:t xml:space="preserve"> </w:t>
      </w:r>
      <w:r>
        <w:t>setup procedure</w:t>
      </w:r>
      <w:bookmarkEnd w:id="868"/>
    </w:p>
    <w:p w14:paraId="4770717C"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viewing call</w:t>
      </w:r>
      <w:r>
        <w:rPr>
          <w:lang w:eastAsia="zh-CN"/>
        </w:rPr>
        <w:t>.</w:t>
      </w:r>
    </w:p>
    <w:p w14:paraId="3FBE89F9" w14:textId="77777777" w:rsidR="00A90238" w:rsidRDefault="00A90238" w:rsidP="00A90238">
      <w:pPr>
        <w:rPr>
          <w:lang w:val="nl-NL" w:eastAsia="zh-CN"/>
        </w:rPr>
      </w:pPr>
      <w:r>
        <w:rPr>
          <w:rFonts w:hint="eastAsia"/>
          <w:lang w:val="nl-NL" w:eastAsia="zh-CN"/>
        </w:rPr>
        <w:t xml:space="preserve">Figure </w:t>
      </w:r>
      <w:r>
        <w:rPr>
          <w:lang w:val="nl-NL" w:eastAsia="zh-CN"/>
        </w:rPr>
        <w:t>7.6.3.2</w:t>
      </w:r>
      <w:r w:rsidRPr="00B843CF">
        <w:rPr>
          <w:rFonts w:hint="eastAsia"/>
          <w:lang w:val="nl-NL" w:eastAsia="zh-CN"/>
        </w:rPr>
        <w:t xml:space="preserve">-1 illustrates the high level procedure of </w:t>
      </w:r>
      <w:r>
        <w:rPr>
          <w:lang w:val="nl-NL" w:eastAsia="zh-CN"/>
        </w:rPr>
        <w:t>locally initiated ambient viewing call setup procedure</w:t>
      </w:r>
      <w:r w:rsidRPr="00B843CF">
        <w:rPr>
          <w:rFonts w:hint="eastAsia"/>
          <w:lang w:val="nl-NL" w:eastAsia="zh-CN"/>
        </w:rPr>
        <w:t>.</w:t>
      </w:r>
      <w:r>
        <w:rPr>
          <w:lang w:val="nl-NL" w:eastAsia="zh-CN"/>
        </w:rPr>
        <w:t xml:space="preserve"> </w:t>
      </w:r>
    </w:p>
    <w:p w14:paraId="0BBFECD4" w14:textId="77777777" w:rsidR="00A90238" w:rsidRDefault="00A90238" w:rsidP="00A90238">
      <w:r>
        <w:t>Pre-conditions:</w:t>
      </w:r>
    </w:p>
    <w:p w14:paraId="5CED2C8C"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2 is the client of the authorized user who is authorized to invoke a locally initiated ambient viewing call from MCVideo client 2.</w:t>
      </w:r>
    </w:p>
    <w:p w14:paraId="11D2E528"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62ADF164" w14:textId="77777777" w:rsidR="00A90238" w:rsidRDefault="00A90238" w:rsidP="00A90238">
      <w:pPr>
        <w:pStyle w:val="TH"/>
      </w:pPr>
      <w:r>
        <w:object w:dxaOrig="8364" w:dyaOrig="4116" w14:anchorId="6CDA1167">
          <v:shape id="_x0000_i1080" type="#_x0000_t75" style="width:418.8pt;height:205.95pt" o:ole="">
            <v:imagedata r:id="rId121" o:title=""/>
          </v:shape>
          <o:OLEObject Type="Embed" ProgID="Visio.Drawing.15" ShapeID="_x0000_i1080" DrawAspect="Content" ObjectID="_1765314990" r:id="rId122"/>
        </w:object>
      </w:r>
    </w:p>
    <w:p w14:paraId="46127C91" w14:textId="77777777" w:rsidR="00A90238" w:rsidRDefault="00A90238" w:rsidP="00A90238">
      <w:pPr>
        <w:pStyle w:val="TF"/>
        <w:rPr>
          <w:lang w:eastAsia="zh-CN"/>
        </w:rPr>
      </w:pPr>
      <w:r>
        <w:t>Figure 7.6</w:t>
      </w:r>
      <w:r>
        <w:rPr>
          <w:rFonts w:hint="eastAsia"/>
          <w:lang w:eastAsia="zh-CN"/>
        </w:rPr>
        <w:t>.</w:t>
      </w:r>
      <w:r>
        <w:rPr>
          <w:lang w:eastAsia="zh-CN"/>
        </w:rPr>
        <w:t>3.2</w:t>
      </w:r>
      <w:r>
        <w:t xml:space="preserve">-1: Locally initiated </w:t>
      </w:r>
      <w:r>
        <w:rPr>
          <w:lang w:eastAsia="zh-CN"/>
        </w:rPr>
        <w:t>a</w:t>
      </w:r>
      <w:r>
        <w:rPr>
          <w:rFonts w:hint="eastAsia"/>
          <w:lang w:eastAsia="zh-CN"/>
        </w:rPr>
        <w:t>mbient viewing call</w:t>
      </w:r>
      <w:r>
        <w:rPr>
          <w:lang w:eastAsia="zh-CN"/>
        </w:rPr>
        <w:t xml:space="preserve"> setup </w:t>
      </w:r>
    </w:p>
    <w:p w14:paraId="4E41AE73" w14:textId="77777777" w:rsidR="00A90238" w:rsidRDefault="00A90238" w:rsidP="00A90238">
      <w:pPr>
        <w:pStyle w:val="B1"/>
        <w:rPr>
          <w:lang w:eastAsia="zh-CN"/>
        </w:rPr>
      </w:pPr>
      <w:r>
        <w:t>1.</w:t>
      </w:r>
      <w:r>
        <w:tab/>
      </w:r>
      <w:r>
        <w:rPr>
          <w:rFonts w:hint="eastAsia"/>
          <w:lang w:eastAsia="zh-CN"/>
        </w:rPr>
        <w:t>MCVideo client 2 initiates a</w:t>
      </w:r>
      <w:r>
        <w:rPr>
          <w:lang w:eastAsia="zh-CN"/>
        </w:rPr>
        <w:t xml:space="preserve"> locally initiated </w:t>
      </w:r>
      <w:r>
        <w:rPr>
          <w:rFonts w:hint="eastAsia"/>
          <w:lang w:eastAsia="zh-CN"/>
        </w:rPr>
        <w:t>ambient viewing call to</w:t>
      </w:r>
      <w:r>
        <w:rPr>
          <w:lang w:eastAsia="zh-CN"/>
        </w:rPr>
        <w:t xml:space="preserve"> MCVideo client 1 by sending an ambient viewing request to MCVideo server. The locally initiated ambient viewing call type is included.</w:t>
      </w:r>
    </w:p>
    <w:p w14:paraId="48CE6192"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w:t>
      </w:r>
      <w:r>
        <w:rPr>
          <w:lang w:eastAsia="zh-CN"/>
        </w:rPr>
        <w:t xml:space="preserve"> locally initiated</w:t>
      </w:r>
      <w:r>
        <w:rPr>
          <w:rFonts w:hint="eastAsia"/>
          <w:lang w:eastAsia="zh-CN"/>
        </w:rPr>
        <w:t xml:space="preserve"> ambient viewing call</w:t>
      </w:r>
      <w:r>
        <w:rPr>
          <w:lang w:eastAsia="zh-CN"/>
        </w:rPr>
        <w:t xml:space="preserve">. </w:t>
      </w:r>
      <w:r>
        <w:rPr>
          <w:rFonts w:hint="eastAsia"/>
          <w:lang w:eastAsia="zh-CN"/>
        </w:rPr>
        <w:t xml:space="preserve">If authorization fails, the MCVideo server provides a failure response to MCVideo client </w:t>
      </w:r>
      <w:r>
        <w:rPr>
          <w:lang w:eastAsia="zh-CN"/>
        </w:rPr>
        <w:t>2</w:t>
      </w:r>
      <w:r>
        <w:rPr>
          <w:rFonts w:hint="eastAsia"/>
          <w:lang w:eastAsia="zh-CN"/>
        </w:rPr>
        <w:t>.</w:t>
      </w:r>
    </w:p>
    <w:p w14:paraId="3081F82E"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1.</w:t>
      </w:r>
    </w:p>
    <w:p w14:paraId="051AC3E6"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1 </w:t>
      </w:r>
      <w:r>
        <w:rPr>
          <w:lang w:eastAsia="zh-CN"/>
        </w:rPr>
        <w:t>returns</w:t>
      </w:r>
      <w:r>
        <w:rPr>
          <w:rFonts w:hint="eastAsia"/>
          <w:lang w:eastAsia="zh-CN"/>
        </w:rPr>
        <w:t xml:space="preserve"> the ambient viewing call response</w:t>
      </w:r>
      <w:r>
        <w:rPr>
          <w:lang w:eastAsia="zh-CN"/>
        </w:rPr>
        <w:t xml:space="preserve"> to the MCVideo server.</w:t>
      </w:r>
    </w:p>
    <w:p w14:paraId="6ED9F118"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2, indicating that whether the locally initiated ambient viewing call is set up successfully or not.</w:t>
      </w:r>
    </w:p>
    <w:p w14:paraId="3A031BCE"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244E91DE"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transmits </w:t>
      </w:r>
      <w:r>
        <w:rPr>
          <w:rFonts w:hint="eastAsia"/>
          <w:lang w:eastAsia="zh-CN"/>
        </w:rPr>
        <w:t xml:space="preserve">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753EB7EE" w14:textId="77777777" w:rsidR="00A90238" w:rsidRPr="0046753A" w:rsidRDefault="00A90238" w:rsidP="00A90238">
      <w:pPr>
        <w:pStyle w:val="NO"/>
        <w:rPr>
          <w:lang w:eastAsia="zh-CN"/>
        </w:rPr>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02230DD7" w14:textId="77777777" w:rsidR="00A90238" w:rsidRPr="006A00FA" w:rsidRDefault="00A90238" w:rsidP="00A90238">
      <w:pPr>
        <w:rPr>
          <w:lang w:eastAsia="zh-CN"/>
        </w:rPr>
      </w:pPr>
    </w:p>
    <w:p w14:paraId="15D6A5A2" w14:textId="77777777" w:rsidR="00A90238" w:rsidRPr="00C25A65" w:rsidRDefault="00A90238" w:rsidP="00A90238">
      <w:pPr>
        <w:pStyle w:val="Heading4"/>
        <w:rPr>
          <w:lang w:eastAsia="zh-CN"/>
        </w:rPr>
      </w:pPr>
      <w:bookmarkStart w:id="869" w:name="_Toc460616228"/>
      <w:bookmarkStart w:id="870" w:name="_Toc460617089"/>
      <w:bookmarkStart w:id="871" w:name="_Toc465162720"/>
      <w:bookmarkStart w:id="872" w:name="_Toc154701628"/>
      <w:bookmarkEnd w:id="864"/>
      <w:bookmarkEnd w:id="865"/>
      <w:r>
        <w:t>7.6</w:t>
      </w:r>
      <w:r w:rsidRPr="00C25A65">
        <w:t>.</w:t>
      </w:r>
      <w:r>
        <w:t>3.3</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server initiated</w:t>
      </w:r>
      <w:bookmarkEnd w:id="869"/>
      <w:bookmarkEnd w:id="870"/>
      <w:bookmarkEnd w:id="871"/>
      <w:bookmarkEnd w:id="872"/>
    </w:p>
    <w:p w14:paraId="669CF7FE" w14:textId="77777777" w:rsidR="00A90238" w:rsidRDefault="00A90238" w:rsidP="00A90238">
      <w:pPr>
        <w:rPr>
          <w:lang w:eastAsia="zh-CN"/>
        </w:rPr>
      </w:pPr>
      <w:r>
        <w:t xml:space="preserve">Figure 7.6.3.3-1 illustrates the information flow for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r>
        <w:rPr>
          <w:lang w:eastAsia="zh-CN"/>
        </w:rPr>
        <w:t xml:space="preserve"> when trigger by the MCVideo administrator</w:t>
      </w:r>
      <w:r>
        <w:rPr>
          <w:rFonts w:hint="eastAsia"/>
          <w:lang w:eastAsia="zh-CN"/>
        </w:rPr>
        <w:t>.</w:t>
      </w:r>
      <w:r>
        <w:rPr>
          <w:lang w:eastAsia="zh-CN"/>
        </w:rPr>
        <w:t xml:space="preserve"> This procedure is applied for both remotely initiated ambient viewing call and the locally initiated ambient viewing call.</w:t>
      </w:r>
    </w:p>
    <w:p w14:paraId="2EE2A856" w14:textId="77777777" w:rsidR="00A90238" w:rsidRDefault="00A90238" w:rsidP="00A90238">
      <w:r>
        <w:t>Pre-conditions:</w:t>
      </w:r>
    </w:p>
    <w:p w14:paraId="4860B5A5" w14:textId="77777777" w:rsidR="00A90238" w:rsidRDefault="00A90238" w:rsidP="00A90238">
      <w:pPr>
        <w:pStyle w:val="B1"/>
        <w:rPr>
          <w:lang w:eastAsia="zh-CN"/>
        </w:rPr>
      </w:pPr>
      <w:r>
        <w:rPr>
          <w:lang w:eastAsia="zh-CN"/>
        </w:rPr>
        <w:t>-</w:t>
      </w:r>
      <w:r>
        <w:rPr>
          <w:lang w:eastAsia="zh-CN"/>
        </w:rPr>
        <w:tab/>
        <w:t xml:space="preserve">MCVideo client 1 is the MCVideo client of the authorized user, who initiated the ambient viewing call at MCVideo client 2. </w:t>
      </w:r>
    </w:p>
    <w:p w14:paraId="412562F1" w14:textId="77777777" w:rsidR="00A90238" w:rsidRPr="006A00FA" w:rsidRDefault="00A90238" w:rsidP="00A90238">
      <w:pPr>
        <w:pStyle w:val="B1"/>
        <w:rPr>
          <w:lang w:eastAsia="zh-CN"/>
        </w:rPr>
      </w:pPr>
      <w:r>
        <w:rPr>
          <w:rFonts w:hint="eastAsia"/>
          <w:lang w:eastAsia="zh-CN"/>
        </w:rPr>
        <w:t>-</w:t>
      </w:r>
      <w:r>
        <w:rPr>
          <w:rFonts w:hint="eastAsia"/>
          <w:lang w:eastAsia="zh-CN"/>
        </w:rPr>
        <w:tab/>
      </w:r>
      <w:r w:rsidRPr="00954225">
        <w:rPr>
          <w:lang w:eastAsia="zh-CN"/>
        </w:rPr>
        <w:t xml:space="preserve">There is an ongoing ambient </w:t>
      </w:r>
      <w:r>
        <w:rPr>
          <w:lang w:eastAsia="zh-CN"/>
        </w:rPr>
        <w:t>view</w:t>
      </w:r>
      <w:r w:rsidRPr="00954225">
        <w:rPr>
          <w:lang w:eastAsia="zh-CN"/>
        </w:rPr>
        <w:t xml:space="preserve">ing call </w:t>
      </w:r>
      <w:r>
        <w:rPr>
          <w:lang w:eastAsia="zh-CN"/>
        </w:rPr>
        <w:t>between MCVideo</w:t>
      </w:r>
      <w:r w:rsidRPr="00954225">
        <w:rPr>
          <w:lang w:eastAsia="zh-CN"/>
        </w:rPr>
        <w:t xml:space="preserve"> client 2</w:t>
      </w:r>
      <w:r>
        <w:rPr>
          <w:lang w:eastAsia="zh-CN"/>
        </w:rPr>
        <w:t xml:space="preserve"> and MCVideo client 1</w:t>
      </w:r>
      <w:r w:rsidRPr="00954225">
        <w:rPr>
          <w:lang w:eastAsia="zh-CN"/>
        </w:rPr>
        <w:t>.</w:t>
      </w:r>
    </w:p>
    <w:p w14:paraId="525195E2" w14:textId="77777777" w:rsidR="00A90238"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"viewed to"</w:t>
      </w:r>
      <w:r>
        <w:rPr>
          <w:lang w:eastAsia="zh-CN"/>
        </w:rPr>
        <w:t xml:space="preserve"> user at MCVideo client 2.</w:t>
      </w:r>
    </w:p>
    <w:p w14:paraId="1EEFF33E" w14:textId="77777777" w:rsidR="00A90238" w:rsidRDefault="00A90238" w:rsidP="00A90238">
      <w:pPr>
        <w:pStyle w:val="TH"/>
      </w:pPr>
      <w:r>
        <w:object w:dxaOrig="8328" w:dyaOrig="4056" w14:anchorId="04DA9907">
          <v:shape id="_x0000_i1081" type="#_x0000_t75" style="width:416.5pt;height:202.8pt" o:ole="">
            <v:imagedata r:id="rId123" o:title=""/>
          </v:shape>
          <o:OLEObject Type="Embed" ProgID="Visio.Drawing.11" ShapeID="_x0000_i1081" DrawAspect="Content" ObjectID="_1765314991" r:id="rId124"/>
        </w:object>
      </w:r>
    </w:p>
    <w:p w14:paraId="765359D4" w14:textId="77777777" w:rsidR="00A90238" w:rsidRDefault="00A90238" w:rsidP="00A90238">
      <w:pPr>
        <w:pStyle w:val="TF"/>
        <w:rPr>
          <w:lang w:eastAsia="zh-CN"/>
        </w:rPr>
      </w:pPr>
      <w:r>
        <w:t xml:space="preserve">Figure 7.6.3.3-1: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p>
    <w:p w14:paraId="76A9FEB7" w14:textId="77777777" w:rsidR="00A90238" w:rsidRDefault="00A90238" w:rsidP="00A90238">
      <w:pPr>
        <w:pStyle w:val="B1"/>
        <w:rPr>
          <w:lang w:eastAsia="zh-CN"/>
        </w:rPr>
      </w:pPr>
      <w:r>
        <w:rPr>
          <w:rFonts w:hint="eastAsia"/>
          <w:lang w:eastAsia="zh-CN"/>
        </w:rPr>
        <w:t>1</w:t>
      </w:r>
      <w:r>
        <w:t>.</w:t>
      </w:r>
      <w:r>
        <w:tab/>
      </w:r>
      <w:r>
        <w:rPr>
          <w:rFonts w:hint="eastAsia"/>
          <w:lang w:eastAsia="zh-CN"/>
        </w:rPr>
        <w:t xml:space="preserve">The ambient viewing call release criteria </w:t>
      </w:r>
      <w:r>
        <w:rPr>
          <w:lang w:eastAsia="zh-CN"/>
        </w:rPr>
        <w:t>by the MCVideo administrator.</w:t>
      </w:r>
    </w:p>
    <w:p w14:paraId="729DB77A" w14:textId="77777777" w:rsidR="00A90238" w:rsidRDefault="00A90238" w:rsidP="00A90238">
      <w:pPr>
        <w:pStyle w:val="B1"/>
        <w:rPr>
          <w:lang w:eastAsia="zh-CN"/>
        </w:rPr>
      </w:pPr>
      <w:r>
        <w:rPr>
          <w:rFonts w:hint="eastAsia"/>
          <w:lang w:eastAsia="zh-CN"/>
        </w:rPr>
        <w:t>2</w:t>
      </w:r>
      <w:r>
        <w:t>.</w:t>
      </w:r>
      <w:r>
        <w:tab/>
      </w:r>
      <w:r>
        <w:rPr>
          <w:rFonts w:hint="eastAsia"/>
          <w:lang w:eastAsia="zh-CN"/>
        </w:rPr>
        <w:t xml:space="preserve">The MCVideo server sends </w:t>
      </w:r>
      <w:r>
        <w:rPr>
          <w:lang w:eastAsia="zh-CN"/>
        </w:rPr>
        <w:t xml:space="preserve">an </w:t>
      </w:r>
      <w:r>
        <w:rPr>
          <w:rFonts w:hint="eastAsia"/>
          <w:lang w:eastAsia="zh-CN"/>
        </w:rPr>
        <w:t>ambient viewing call release request</w:t>
      </w:r>
      <w:r>
        <w:rPr>
          <w:lang w:eastAsia="zh-CN"/>
        </w:rPr>
        <w:t xml:space="preserve"> </w:t>
      </w:r>
      <w:r>
        <w:rPr>
          <w:rFonts w:hint="eastAsia"/>
          <w:lang w:eastAsia="zh-CN"/>
        </w:rPr>
        <w:t>to MCVideo client 2.</w:t>
      </w:r>
    </w:p>
    <w:p w14:paraId="2794AD0C" w14:textId="77777777" w:rsidR="00A90238" w:rsidRDefault="00A90238" w:rsidP="00A90238">
      <w:pPr>
        <w:pStyle w:val="B1"/>
        <w:rPr>
          <w:lang w:eastAsia="zh-CN"/>
        </w:rPr>
      </w:pPr>
      <w:r>
        <w:rPr>
          <w:rFonts w:hint="eastAsia"/>
          <w:lang w:eastAsia="zh-CN"/>
        </w:rPr>
        <w:t>3</w:t>
      </w:r>
      <w:r>
        <w:t>.</w:t>
      </w:r>
      <w:r>
        <w:tab/>
      </w:r>
      <w:r>
        <w:rPr>
          <w:lang w:eastAsia="zh-CN"/>
        </w:rPr>
        <w:t>MCVideo client 2 stops transmitting media to MCVideo client 1.</w:t>
      </w:r>
    </w:p>
    <w:p w14:paraId="0DBF643A" w14:textId="77777777" w:rsidR="00A90238" w:rsidRDefault="00A90238" w:rsidP="00A90238">
      <w:pPr>
        <w:pStyle w:val="NO"/>
      </w:pPr>
      <w:r>
        <w:t>NOTE:</w:t>
      </w:r>
      <w:r>
        <w:tab/>
        <w:t>MCVideo</w:t>
      </w:r>
      <w:r w:rsidRPr="00954225">
        <w:t xml:space="preserve"> client 2 </w:t>
      </w:r>
      <w:r w:rsidRPr="003E1340">
        <w:t>does</w:t>
      </w:r>
      <w:r w:rsidRPr="00954225">
        <w:t xml:space="preserve"> not provide any indication of the ambient </w:t>
      </w:r>
      <w:r>
        <w:t>view</w:t>
      </w:r>
      <w:r w:rsidRPr="00954225">
        <w:t>ing call release to its user.</w:t>
      </w:r>
    </w:p>
    <w:p w14:paraId="0274C7C3"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provides </w:t>
      </w:r>
      <w:r>
        <w:rPr>
          <w:lang w:eastAsia="zh-CN"/>
        </w:rPr>
        <w:t>an</w:t>
      </w:r>
      <w:r>
        <w:rPr>
          <w:rFonts w:hint="eastAsia"/>
          <w:lang w:eastAsia="zh-CN"/>
        </w:rPr>
        <w:t xml:space="preserve"> ambient viewing call release response to the MCVideo server</w:t>
      </w:r>
      <w:r>
        <w:rPr>
          <w:lang w:eastAsia="zh-CN"/>
        </w:rPr>
        <w:t>.</w:t>
      </w:r>
    </w:p>
    <w:p w14:paraId="55202A47" w14:textId="77777777" w:rsidR="00A90238" w:rsidRDefault="00A90238" w:rsidP="00A90238">
      <w:pPr>
        <w:pStyle w:val="B1"/>
        <w:rPr>
          <w:lang w:eastAsia="zh-CN"/>
        </w:rPr>
      </w:pPr>
      <w:r>
        <w:rPr>
          <w:lang w:eastAsia="zh-CN"/>
        </w:rPr>
        <w:t>5.</w:t>
      </w:r>
      <w:r>
        <w:rPr>
          <w:lang w:eastAsia="zh-CN"/>
        </w:rPr>
        <w:tab/>
        <w:t>The MCVideo server sends an ambient viewing call release notification to MCVideo client 1</w:t>
      </w:r>
      <w:r w:rsidRPr="001041A1">
        <w:rPr>
          <w:lang w:eastAsia="zh-CN"/>
        </w:rPr>
        <w:t xml:space="preserve"> </w:t>
      </w:r>
      <w:r>
        <w:rPr>
          <w:lang w:eastAsia="zh-CN"/>
        </w:rPr>
        <w:t>together with a reason code identifying that the call was released.</w:t>
      </w:r>
    </w:p>
    <w:p w14:paraId="4E02C69A" w14:textId="77777777" w:rsidR="00A90238" w:rsidRDefault="00A90238" w:rsidP="00A90238">
      <w:pPr>
        <w:pStyle w:val="B1"/>
        <w:rPr>
          <w:lang w:eastAsia="zh-CN"/>
        </w:rPr>
      </w:pPr>
      <w:r>
        <w:rPr>
          <w:lang w:eastAsia="zh-CN"/>
        </w:rPr>
        <w:t>6.</w:t>
      </w:r>
      <w:r>
        <w:rPr>
          <w:lang w:eastAsia="zh-CN"/>
        </w:rPr>
        <w:tab/>
        <w:t>MCVideo client 1 notifies the authorized MCVideo user 1.</w:t>
      </w:r>
    </w:p>
    <w:p w14:paraId="5B89E67F" w14:textId="77777777" w:rsidR="00A90238" w:rsidRPr="00C25A65" w:rsidRDefault="00A90238" w:rsidP="00A90238">
      <w:pPr>
        <w:pStyle w:val="Heading4"/>
        <w:rPr>
          <w:lang w:eastAsia="zh-CN"/>
        </w:rPr>
      </w:pPr>
      <w:bookmarkStart w:id="873" w:name="_Toc460616229"/>
      <w:bookmarkStart w:id="874" w:name="_Toc460617090"/>
      <w:bookmarkStart w:id="875" w:name="_Toc465162721"/>
      <w:bookmarkStart w:id="876" w:name="_Toc154701629"/>
      <w:r>
        <w:t>7.6</w:t>
      </w:r>
      <w:r w:rsidRPr="00C25A65">
        <w:t>.</w:t>
      </w:r>
      <w:r>
        <w:t>3.4</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 xml:space="preserve">"viewing" </w:t>
      </w:r>
      <w:r w:rsidRPr="00C25A65">
        <w:rPr>
          <w:rFonts w:hint="eastAsia"/>
          <w:lang w:eastAsia="zh-CN"/>
        </w:rPr>
        <w:t>user initiated</w:t>
      </w:r>
      <w:bookmarkEnd w:id="873"/>
      <w:bookmarkEnd w:id="874"/>
      <w:bookmarkEnd w:id="875"/>
      <w:bookmarkEnd w:id="876"/>
    </w:p>
    <w:p w14:paraId="545C8D32" w14:textId="77777777" w:rsidR="00A90238" w:rsidRDefault="00A90238" w:rsidP="00A90238">
      <w:pPr>
        <w:rPr>
          <w:lang w:eastAsia="zh-CN"/>
        </w:rPr>
      </w:pPr>
      <w:r>
        <w:t>Figure 7.6.3.4-1 illustrates the information flow for</w:t>
      </w:r>
      <w:r>
        <w:rPr>
          <w:rFonts w:hint="eastAsia"/>
          <w:lang w:eastAsia="zh-CN"/>
        </w:rPr>
        <w:t xml:space="preserve"> ambient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r w:rsidRPr="00A35E71">
        <w:rPr>
          <w:lang w:eastAsia="zh-CN"/>
        </w:rPr>
        <w:t xml:space="preserve"> </w:t>
      </w:r>
      <w:r>
        <w:rPr>
          <w:lang w:eastAsia="zh-CN"/>
        </w:rPr>
        <w:t>This procedure is applied for both remotely initiated ambient viewing call and the locally initiated ambient viewing call.</w:t>
      </w:r>
    </w:p>
    <w:p w14:paraId="7DA1A90D" w14:textId="77777777" w:rsidR="00A90238" w:rsidRDefault="00A90238" w:rsidP="00A90238">
      <w:r>
        <w:t>Pre-conditions:</w:t>
      </w:r>
    </w:p>
    <w:p w14:paraId="3DDF5B86" w14:textId="77777777" w:rsidR="00A90238" w:rsidRPr="00954225" w:rsidRDefault="00A90238" w:rsidP="00A90238">
      <w:pPr>
        <w:pStyle w:val="B1"/>
        <w:rPr>
          <w:lang w:eastAsia="zh-CN"/>
        </w:rPr>
      </w:pPr>
      <w:r>
        <w:rPr>
          <w:lang w:eastAsia="zh-CN"/>
        </w:rPr>
        <w:t>-</w:t>
      </w:r>
      <w:r>
        <w:rPr>
          <w:lang w:eastAsia="zh-CN"/>
        </w:rPr>
        <w:tab/>
        <w:t>MCVideo client 1 is the</w:t>
      </w:r>
      <w:r w:rsidRPr="00954225">
        <w:rPr>
          <w:lang w:eastAsia="zh-CN"/>
        </w:rPr>
        <w:t xml:space="preserve"> client of the authorized user, who is authorized to release the </w:t>
      </w:r>
      <w:r>
        <w:rPr>
          <w:lang w:eastAsia="zh-CN"/>
        </w:rPr>
        <w:t xml:space="preserve">ambient viewing call at MCVideo </w:t>
      </w:r>
      <w:r w:rsidRPr="00954225">
        <w:rPr>
          <w:lang w:eastAsia="zh-CN"/>
        </w:rPr>
        <w:t>client 2.</w:t>
      </w:r>
    </w:p>
    <w:p w14:paraId="3CC6EAA3" w14:textId="77777777" w:rsidR="00A90238" w:rsidRDefault="00A90238" w:rsidP="00A90238">
      <w:pPr>
        <w:pStyle w:val="B1"/>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w:t>
      </w:r>
      <w:r>
        <w:rPr>
          <w:lang w:eastAsia="zh-CN"/>
        </w:rPr>
        <w:t>MCVideo client 2 and MCVideo client 1</w:t>
      </w:r>
      <w:r w:rsidRPr="00954225">
        <w:rPr>
          <w:lang w:eastAsia="zh-CN"/>
        </w:rPr>
        <w:t>.</w:t>
      </w:r>
    </w:p>
    <w:p w14:paraId="36244994" w14:textId="77777777" w:rsidR="00A90238" w:rsidRDefault="00A90238" w:rsidP="00A90238">
      <w:pPr>
        <w:pStyle w:val="B1"/>
        <w:rPr>
          <w:lang w:eastAsia="zh-CN"/>
        </w:rPr>
      </w:pPr>
      <w:r>
        <w:rPr>
          <w:lang w:eastAsia="zh-CN"/>
        </w:rPr>
        <w:t>-</w:t>
      </w:r>
      <w:r>
        <w:rPr>
          <w:lang w:eastAsia="zh-CN"/>
        </w:rPr>
        <w:tab/>
        <w:t xml:space="preserve">MCVideo user 1 is the </w:t>
      </w:r>
      <w:r>
        <w:t>"viewing"</w:t>
      </w:r>
      <w:r>
        <w:rPr>
          <w:lang w:eastAsia="zh-CN"/>
        </w:rPr>
        <w:t xml:space="preserve"> user at MCVideo client 1, and MCVideo user 2 is the </w:t>
      </w:r>
      <w:r>
        <w:t>"viewed to"</w:t>
      </w:r>
      <w:r>
        <w:rPr>
          <w:lang w:eastAsia="zh-CN"/>
        </w:rPr>
        <w:t xml:space="preserve"> user at MCVideo client 2.</w:t>
      </w:r>
    </w:p>
    <w:p w14:paraId="29278EDB" w14:textId="77777777" w:rsidR="00A90238" w:rsidRDefault="00A90238" w:rsidP="00A90238">
      <w:pPr>
        <w:pStyle w:val="TH"/>
      </w:pPr>
      <w:r>
        <w:object w:dxaOrig="8316" w:dyaOrig="3420" w14:anchorId="512D57B7">
          <v:shape id="_x0000_i1082" type="#_x0000_t75" style="width:415.6pt;height:170.9pt" o:ole="">
            <v:imagedata r:id="rId125" o:title=""/>
          </v:shape>
          <o:OLEObject Type="Embed" ProgID="Visio.Drawing.15" ShapeID="_x0000_i1082" DrawAspect="Content" ObjectID="_1765314992" r:id="rId126"/>
        </w:object>
      </w:r>
    </w:p>
    <w:p w14:paraId="6DA02419" w14:textId="77777777" w:rsidR="00A90238" w:rsidRDefault="00A90238" w:rsidP="00A90238">
      <w:pPr>
        <w:pStyle w:val="TF"/>
        <w:rPr>
          <w:lang w:eastAsia="zh-CN"/>
        </w:rPr>
      </w:pPr>
      <w:r>
        <w:t>Figure 7.6</w:t>
      </w:r>
      <w:r>
        <w:rPr>
          <w:lang w:eastAsia="zh-CN"/>
        </w:rPr>
        <w:t>.3.4</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p>
    <w:p w14:paraId="3395CA4B" w14:textId="77777777" w:rsidR="00A90238" w:rsidRDefault="00A90238" w:rsidP="00A90238">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MCVideo client </w:t>
      </w:r>
      <w:r>
        <w:rPr>
          <w:lang w:eastAsia="zh-CN"/>
        </w:rPr>
        <w:t>1</w:t>
      </w:r>
      <w:r>
        <w:rPr>
          <w:rFonts w:hint="eastAsia"/>
          <w:lang w:eastAsia="zh-CN"/>
        </w:rPr>
        <w:t xml:space="preserve"> initiates the ambient viewing call </w:t>
      </w:r>
      <w:r>
        <w:rPr>
          <w:lang w:eastAsia="zh-CN"/>
        </w:rPr>
        <w:t xml:space="preserve">release to MCVideo client 2 by sending an ambient viewing call </w:t>
      </w:r>
      <w:r>
        <w:rPr>
          <w:rFonts w:hint="eastAsia"/>
          <w:lang w:eastAsia="zh-CN"/>
        </w:rPr>
        <w:t>release request to the MC</w:t>
      </w:r>
      <w:r>
        <w:rPr>
          <w:lang w:eastAsia="zh-CN"/>
        </w:rPr>
        <w:t>Video</w:t>
      </w:r>
      <w:r>
        <w:rPr>
          <w:rFonts w:hint="eastAsia"/>
          <w:lang w:eastAsia="zh-CN"/>
        </w:rPr>
        <w:t xml:space="preserve"> server.</w:t>
      </w:r>
    </w:p>
    <w:p w14:paraId="147E78CA" w14:textId="77777777" w:rsidR="00A90238" w:rsidRDefault="00A90238" w:rsidP="00A90238">
      <w:pPr>
        <w:pStyle w:val="B1"/>
        <w:rPr>
          <w:lang w:eastAsia="zh-CN"/>
        </w:rPr>
      </w:pPr>
      <w:r>
        <w:rPr>
          <w:lang w:eastAsia="zh-CN"/>
        </w:rPr>
        <w:t>2</w:t>
      </w:r>
      <w:r>
        <w:t>.</w:t>
      </w:r>
      <w:r>
        <w:tab/>
      </w:r>
      <w:r>
        <w:rPr>
          <w:rFonts w:hint="eastAsia"/>
          <w:lang w:eastAsia="zh-CN"/>
        </w:rPr>
        <w:t>The MCVideo server sends a</w:t>
      </w:r>
      <w:r>
        <w:rPr>
          <w:lang w:eastAsia="zh-CN"/>
        </w:rPr>
        <w:t>n</w:t>
      </w:r>
      <w:r>
        <w:rPr>
          <w:rFonts w:hint="eastAsia"/>
          <w:lang w:eastAsia="zh-CN"/>
        </w:rPr>
        <w:t xml:space="preserve"> ambient viewing call release request to MCVideo client 2.</w:t>
      </w:r>
    </w:p>
    <w:p w14:paraId="52EC932E" w14:textId="77777777" w:rsidR="00A90238" w:rsidRDefault="00A90238" w:rsidP="00A90238">
      <w:pPr>
        <w:pStyle w:val="B1"/>
        <w:rPr>
          <w:lang w:eastAsia="zh-CN"/>
        </w:rPr>
      </w:pPr>
      <w:r>
        <w:t>3.</w:t>
      </w:r>
      <w:r>
        <w:tab/>
      </w:r>
      <w:r>
        <w:rPr>
          <w:lang w:eastAsia="zh-CN"/>
        </w:rPr>
        <w:t>MCVideo client 2 stops transmitting media to MCVideo client 1</w:t>
      </w:r>
      <w:r>
        <w:rPr>
          <w:rFonts w:hint="eastAsia"/>
          <w:lang w:eastAsia="zh-CN"/>
        </w:rPr>
        <w:t>.</w:t>
      </w:r>
    </w:p>
    <w:p w14:paraId="58D73595" w14:textId="77777777" w:rsidR="00A90238" w:rsidRPr="00A35E71" w:rsidRDefault="00A90238" w:rsidP="00A90238">
      <w:pPr>
        <w:pStyle w:val="NO"/>
        <w:rPr>
          <w:lang w:eastAsia="zh-CN"/>
        </w:rPr>
      </w:pPr>
      <w:r>
        <w:t>NOTE:</w:t>
      </w:r>
      <w:r>
        <w:tab/>
      </w:r>
      <w:r>
        <w:rPr>
          <w:rFonts w:hint="eastAsia"/>
          <w:lang w:eastAsia="zh-CN"/>
        </w:rPr>
        <w:t xml:space="preserve">MCVideo </w:t>
      </w:r>
      <w:r w:rsidRPr="0011731D">
        <w:rPr>
          <w:rFonts w:hint="eastAsia"/>
        </w:rPr>
        <w:t>client</w:t>
      </w:r>
      <w:r>
        <w:rPr>
          <w:rFonts w:hint="eastAsia"/>
          <w:lang w:eastAsia="zh-CN"/>
        </w:rPr>
        <w:t xml:space="preserve">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532F8838" w14:textId="77777777" w:rsidR="00A90238" w:rsidRDefault="00A90238" w:rsidP="00A90238">
      <w:pPr>
        <w:pStyle w:val="B1"/>
        <w:rPr>
          <w:lang w:eastAsia="zh-CN"/>
        </w:rPr>
      </w:pPr>
      <w:r>
        <w:rPr>
          <w:rFonts w:hint="eastAsia"/>
          <w:lang w:eastAsia="zh-CN"/>
        </w:rPr>
        <w:t>4</w:t>
      </w:r>
      <w:r>
        <w:t>.</w:t>
      </w:r>
      <w:r>
        <w:tab/>
      </w:r>
      <w:r>
        <w:rPr>
          <w:rFonts w:hint="eastAsia"/>
          <w:lang w:eastAsia="zh-CN"/>
        </w:rPr>
        <w:t>MCVideo client 2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6189A62E" w14:textId="77777777" w:rsidR="00A90238" w:rsidRDefault="00A90238" w:rsidP="00A90238">
      <w:pPr>
        <w:pStyle w:val="B1"/>
        <w:rPr>
          <w:lang w:eastAsia="zh-CN"/>
        </w:rPr>
      </w:pPr>
      <w:r>
        <w:rPr>
          <w:rFonts w:hint="eastAsia"/>
          <w:lang w:eastAsia="zh-CN"/>
        </w:rPr>
        <w:t>5.</w:t>
      </w:r>
      <w:r>
        <w:rPr>
          <w:rFonts w:hint="eastAsia"/>
          <w:lang w:eastAsia="zh-CN"/>
        </w:rPr>
        <w:tab/>
        <w:t>The MCVideo server provides the ambient viewing call release response to MCVideo client 1</w:t>
      </w:r>
      <w:r>
        <w:rPr>
          <w:lang w:eastAsia="zh-CN"/>
        </w:rPr>
        <w:t>.</w:t>
      </w:r>
    </w:p>
    <w:p w14:paraId="78B92ABE" w14:textId="77777777" w:rsidR="00A90238" w:rsidRPr="00C25A65" w:rsidRDefault="00A90238" w:rsidP="00A90238">
      <w:pPr>
        <w:pStyle w:val="Heading4"/>
        <w:rPr>
          <w:lang w:eastAsia="zh-CN"/>
        </w:rPr>
      </w:pPr>
      <w:bookmarkStart w:id="877" w:name="_Toc154701630"/>
      <w:r>
        <w:t>7.6</w:t>
      </w:r>
      <w:r w:rsidRPr="00C25A65">
        <w:t>.</w:t>
      </w:r>
      <w:r>
        <w:t>3.5</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"viewed to" user</w:t>
      </w:r>
      <w:r w:rsidRPr="00C25A65">
        <w:rPr>
          <w:rFonts w:hint="eastAsia"/>
          <w:lang w:eastAsia="zh-CN"/>
        </w:rPr>
        <w:t xml:space="preserve"> initiated</w:t>
      </w:r>
      <w:bookmarkEnd w:id="877"/>
    </w:p>
    <w:p w14:paraId="72A9BAC6" w14:textId="77777777" w:rsidR="00A90238" w:rsidRDefault="00A90238" w:rsidP="00A90238">
      <w:pPr>
        <w:rPr>
          <w:lang w:eastAsia="zh-CN"/>
        </w:rPr>
      </w:pPr>
      <w:r>
        <w:t xml:space="preserve">Figure 7.6.3.5-1 illustrates the information flow for </w:t>
      </w:r>
      <w:r>
        <w:rPr>
          <w:rFonts w:hint="eastAsia"/>
          <w:lang w:eastAsia="zh-CN"/>
        </w:rPr>
        <w:t xml:space="preserve">ambient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r w:rsidRPr="00A83560">
        <w:rPr>
          <w:lang w:eastAsia="zh-CN"/>
        </w:rPr>
        <w:t xml:space="preserve"> </w:t>
      </w:r>
      <w:r>
        <w:rPr>
          <w:lang w:eastAsia="zh-CN"/>
        </w:rPr>
        <w:t>This procedure is only applied for the locally initiated ambient viewing call.</w:t>
      </w:r>
    </w:p>
    <w:p w14:paraId="746F3297" w14:textId="77777777" w:rsidR="00A90238" w:rsidRDefault="00A90238" w:rsidP="00A90238">
      <w:r>
        <w:t>Pre-conditions:</w:t>
      </w:r>
    </w:p>
    <w:p w14:paraId="68F4C403" w14:textId="77777777" w:rsidR="00A90238" w:rsidRPr="00E77375" w:rsidRDefault="00A90238" w:rsidP="00A90238">
      <w:pPr>
        <w:pStyle w:val="B1"/>
        <w:rPr>
          <w:lang w:eastAsia="zh-CN"/>
        </w:rPr>
      </w:pPr>
      <w:r>
        <w:rPr>
          <w:lang w:eastAsia="zh-CN"/>
        </w:rPr>
        <w:t>-</w:t>
      </w:r>
      <w:r>
        <w:rPr>
          <w:lang w:eastAsia="zh-CN"/>
        </w:rPr>
        <w:tab/>
        <w:t>MCVideo client 2</w:t>
      </w:r>
      <w:r w:rsidRPr="00954225">
        <w:rPr>
          <w:lang w:eastAsia="zh-CN"/>
        </w:rPr>
        <w:t xml:space="preserve"> is the client of the authorized user, who is authorized to release the </w:t>
      </w:r>
      <w:r>
        <w:rPr>
          <w:lang w:eastAsia="zh-CN"/>
        </w:rPr>
        <w:t xml:space="preserve">locally initiated </w:t>
      </w:r>
      <w:r w:rsidRPr="00954225">
        <w:rPr>
          <w:lang w:eastAsia="zh-CN"/>
        </w:rPr>
        <w:t xml:space="preserve">ambient </w:t>
      </w:r>
      <w:r>
        <w:rPr>
          <w:lang w:eastAsia="zh-CN"/>
        </w:rPr>
        <w:t>view</w:t>
      </w:r>
      <w:r w:rsidRPr="00954225">
        <w:rPr>
          <w:lang w:eastAsia="zh-CN"/>
        </w:rPr>
        <w:t>ing call at MC</w:t>
      </w:r>
      <w:r>
        <w:rPr>
          <w:lang w:eastAsia="zh-CN"/>
        </w:rPr>
        <w:t>Video</w:t>
      </w:r>
      <w:r w:rsidRPr="00954225">
        <w:rPr>
          <w:lang w:eastAsia="zh-CN"/>
        </w:rPr>
        <w:t xml:space="preserve"> client </w:t>
      </w:r>
      <w:r>
        <w:rPr>
          <w:lang w:eastAsia="zh-CN"/>
        </w:rPr>
        <w:t>2</w:t>
      </w:r>
      <w:r w:rsidRPr="00954225">
        <w:rPr>
          <w:lang w:eastAsia="zh-CN"/>
        </w:rPr>
        <w:t>.</w:t>
      </w:r>
    </w:p>
    <w:p w14:paraId="11109C5B" w14:textId="77777777" w:rsidR="00A90238" w:rsidRPr="002A0563" w:rsidRDefault="00A90238" w:rsidP="00A90238">
      <w:pPr>
        <w:pStyle w:val="B1"/>
        <w:rPr>
          <w:lang w:eastAsia="zh-CN"/>
        </w:rPr>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MC</w:t>
      </w:r>
      <w:r>
        <w:rPr>
          <w:lang w:eastAsia="zh-CN"/>
        </w:rPr>
        <w:t>Video client 1 and MCVideo client 2</w:t>
      </w:r>
      <w:r w:rsidRPr="00954225">
        <w:rPr>
          <w:lang w:eastAsia="zh-CN"/>
        </w:rPr>
        <w:t>.</w:t>
      </w:r>
    </w:p>
    <w:p w14:paraId="454B0CCD" w14:textId="77777777" w:rsidR="00A90238" w:rsidRDefault="00A90238" w:rsidP="00A90238">
      <w:pPr>
        <w:pStyle w:val="B1"/>
        <w:rPr>
          <w:lang w:eastAsia="zh-CN"/>
        </w:rPr>
      </w:pPr>
      <w:r>
        <w:rPr>
          <w:lang w:eastAsia="zh-CN"/>
        </w:rPr>
        <w:t>-</w:t>
      </w:r>
      <w:r>
        <w:rPr>
          <w:lang w:eastAsia="zh-CN"/>
        </w:rPr>
        <w:tab/>
        <w:t>MCVideo user 1 is the current user at MCVideo client 1 who is viewing, and MCVideo user 2 is the current user at MCVideo client 2 who is being viewed to.</w:t>
      </w:r>
    </w:p>
    <w:p w14:paraId="6B36E1B9" w14:textId="77777777" w:rsidR="00A90238" w:rsidRDefault="00A90238" w:rsidP="00A90238">
      <w:pPr>
        <w:pStyle w:val="TH"/>
      </w:pPr>
      <w:r>
        <w:object w:dxaOrig="8316" w:dyaOrig="3420" w14:anchorId="538AEDD5">
          <v:shape id="_x0000_i1083" type="#_x0000_t75" style="width:415.6pt;height:170.9pt" o:ole="">
            <v:imagedata r:id="rId127" o:title=""/>
          </v:shape>
          <o:OLEObject Type="Embed" ProgID="Visio.Drawing.15" ShapeID="_x0000_i1083" DrawAspect="Content" ObjectID="_1765314993" r:id="rId128"/>
        </w:object>
      </w:r>
    </w:p>
    <w:p w14:paraId="337E5A76" w14:textId="77777777" w:rsidR="00A90238" w:rsidRDefault="00A90238" w:rsidP="00A90238">
      <w:pPr>
        <w:pStyle w:val="TF"/>
        <w:rPr>
          <w:lang w:eastAsia="zh-CN"/>
        </w:rPr>
      </w:pPr>
      <w:r>
        <w:t>Figure 7.6</w:t>
      </w:r>
      <w:r>
        <w:rPr>
          <w:lang w:eastAsia="zh-CN"/>
        </w:rPr>
        <w:t>.3.5</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p>
    <w:p w14:paraId="11613C35" w14:textId="77777777" w:rsidR="00A90238" w:rsidRDefault="00A90238" w:rsidP="00A90238">
      <w:pPr>
        <w:pStyle w:val="B1"/>
        <w:rPr>
          <w:lang w:eastAsia="zh-CN"/>
        </w:rPr>
      </w:pPr>
      <w:r>
        <w:rPr>
          <w:lang w:eastAsia="zh-CN"/>
        </w:rPr>
        <w:lastRenderedPageBreak/>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MCVideo client </w:t>
      </w:r>
      <w:r>
        <w:rPr>
          <w:lang w:eastAsia="zh-CN"/>
        </w:rPr>
        <w:t>2</w:t>
      </w:r>
      <w:r>
        <w:rPr>
          <w:rFonts w:hint="eastAsia"/>
          <w:lang w:eastAsia="zh-CN"/>
        </w:rPr>
        <w:t xml:space="preserve"> initiates the ambient viewing call release </w:t>
      </w:r>
      <w:r>
        <w:rPr>
          <w:lang w:eastAsia="zh-CN"/>
        </w:rPr>
        <w:t xml:space="preserve">by sending an ambient viewing call release </w:t>
      </w:r>
      <w:r>
        <w:rPr>
          <w:rFonts w:hint="eastAsia"/>
          <w:lang w:eastAsia="zh-CN"/>
        </w:rPr>
        <w:t>request to the MCVideo server.</w:t>
      </w:r>
    </w:p>
    <w:p w14:paraId="5A4F80D7" w14:textId="77777777" w:rsidR="00A90238" w:rsidRDefault="00A90238" w:rsidP="00A90238">
      <w:pPr>
        <w:pStyle w:val="B1"/>
        <w:rPr>
          <w:lang w:eastAsia="zh-CN"/>
        </w:rPr>
      </w:pPr>
      <w:r>
        <w:rPr>
          <w:lang w:eastAsia="zh-CN"/>
        </w:rPr>
        <w:t>2</w:t>
      </w:r>
      <w:r>
        <w:t>.</w:t>
      </w:r>
      <w:r>
        <w:tab/>
      </w:r>
      <w:r>
        <w:rPr>
          <w:rFonts w:hint="eastAsia"/>
          <w:lang w:eastAsia="zh-CN"/>
        </w:rPr>
        <w:t>The MCVideo server provides a</w:t>
      </w:r>
      <w:r>
        <w:rPr>
          <w:lang w:eastAsia="zh-CN"/>
        </w:rPr>
        <w:t>n</w:t>
      </w:r>
      <w:r>
        <w:rPr>
          <w:rFonts w:hint="eastAsia"/>
          <w:lang w:eastAsia="zh-CN"/>
        </w:rPr>
        <w:t xml:space="preserve"> ambient viewing call release request to MCVideo client 1.</w:t>
      </w:r>
    </w:p>
    <w:p w14:paraId="370E8BCD" w14:textId="77777777" w:rsidR="00A90238" w:rsidRDefault="00A90238" w:rsidP="00A90238">
      <w:pPr>
        <w:pStyle w:val="B1"/>
        <w:rPr>
          <w:lang w:eastAsia="zh-CN"/>
        </w:rPr>
      </w:pPr>
      <w:r>
        <w:rPr>
          <w:lang w:eastAsia="zh-CN"/>
        </w:rPr>
        <w:t>3.</w:t>
      </w:r>
      <w:r>
        <w:rPr>
          <w:lang w:eastAsia="zh-CN"/>
        </w:rPr>
        <w:tab/>
        <w:t>MCVideo client 1 is notified about the ambient viewing call release.</w:t>
      </w:r>
    </w:p>
    <w:p w14:paraId="44160D31" w14:textId="77777777" w:rsidR="00A90238" w:rsidRDefault="00A90238" w:rsidP="00A90238">
      <w:pPr>
        <w:pStyle w:val="B1"/>
        <w:rPr>
          <w:lang w:eastAsia="zh-CN"/>
        </w:rPr>
      </w:pPr>
      <w:r>
        <w:rPr>
          <w:rFonts w:hint="eastAsia"/>
          <w:lang w:eastAsia="zh-CN"/>
        </w:rPr>
        <w:t>4</w:t>
      </w:r>
      <w:r>
        <w:t>.</w:t>
      </w:r>
      <w:r>
        <w:tab/>
      </w:r>
      <w:r>
        <w:rPr>
          <w:rFonts w:hint="eastAsia"/>
          <w:lang w:eastAsia="zh-CN"/>
        </w:rPr>
        <w:t>MC</w:t>
      </w:r>
      <w:r>
        <w:rPr>
          <w:lang w:eastAsia="zh-CN"/>
        </w:rPr>
        <w:t>Video</w:t>
      </w:r>
      <w:r>
        <w:rPr>
          <w:rFonts w:hint="eastAsia"/>
          <w:lang w:eastAsia="zh-CN"/>
        </w:rPr>
        <w:t xml:space="preserve"> client 1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1D04E2DA" w14:textId="77777777" w:rsidR="00A90238" w:rsidRDefault="00A90238" w:rsidP="00A90238">
      <w:pPr>
        <w:pStyle w:val="B1"/>
        <w:rPr>
          <w:lang w:eastAsia="zh-CN"/>
        </w:rPr>
      </w:pPr>
      <w:r>
        <w:rPr>
          <w:lang w:eastAsia="zh-CN"/>
        </w:rPr>
        <w:t>5</w:t>
      </w:r>
      <w:r>
        <w:rPr>
          <w:rFonts w:hint="eastAsia"/>
          <w:lang w:eastAsia="zh-CN"/>
        </w:rPr>
        <w:t>.</w:t>
      </w:r>
      <w:r>
        <w:rPr>
          <w:rFonts w:hint="eastAsia"/>
          <w:lang w:eastAsia="zh-CN"/>
        </w:rPr>
        <w:tab/>
        <w:t>The MC</w:t>
      </w:r>
      <w:r>
        <w:rPr>
          <w:lang w:eastAsia="zh-CN"/>
        </w:rPr>
        <w:t>Video</w:t>
      </w:r>
      <w:r>
        <w:rPr>
          <w:rFonts w:hint="eastAsia"/>
          <w:lang w:eastAsia="zh-CN"/>
        </w:rPr>
        <w:t xml:space="preserve"> server provides the ambient viewing call release response to MC</w:t>
      </w:r>
      <w:r>
        <w:rPr>
          <w:lang w:eastAsia="zh-CN"/>
        </w:rPr>
        <w:t>Video</w:t>
      </w:r>
      <w:r>
        <w:rPr>
          <w:rFonts w:hint="eastAsia"/>
          <w:lang w:eastAsia="zh-CN"/>
        </w:rPr>
        <w:t xml:space="preserve"> client 2</w:t>
      </w:r>
      <w:r>
        <w:rPr>
          <w:lang w:eastAsia="zh-CN"/>
        </w:rPr>
        <w:t>.</w:t>
      </w:r>
    </w:p>
    <w:p w14:paraId="5F7F74B3" w14:textId="77777777" w:rsidR="00A90238" w:rsidRDefault="00A90238" w:rsidP="00A90238">
      <w:pPr>
        <w:pStyle w:val="B1"/>
        <w:rPr>
          <w:lang w:eastAsia="zh-CN"/>
        </w:rPr>
      </w:pPr>
      <w:r>
        <w:t>6.</w:t>
      </w:r>
      <w:r>
        <w:tab/>
      </w:r>
      <w:r>
        <w:rPr>
          <w:lang w:eastAsia="zh-CN"/>
        </w:rPr>
        <w:t>MCVideo client 1 stops transmitting media to MCVideo client 2</w:t>
      </w:r>
      <w:r>
        <w:rPr>
          <w:rFonts w:hint="eastAsia"/>
          <w:lang w:eastAsia="zh-CN"/>
        </w:rPr>
        <w:t>.</w:t>
      </w:r>
    </w:p>
    <w:p w14:paraId="37ACD703" w14:textId="77777777" w:rsidR="00A90238" w:rsidRDefault="00A90238" w:rsidP="00A90238">
      <w:pPr>
        <w:pStyle w:val="NO"/>
        <w:rPr>
          <w:lang w:eastAsia="zh-CN"/>
        </w:rPr>
      </w:pPr>
      <w:r>
        <w:t>NOTE:</w:t>
      </w:r>
      <w:r>
        <w:tab/>
      </w:r>
      <w:r>
        <w:rPr>
          <w:rFonts w:hint="eastAsia"/>
          <w:lang w:eastAsia="zh-CN"/>
        </w:rPr>
        <w:t>MC</w:t>
      </w:r>
      <w:r>
        <w:rPr>
          <w:lang w:eastAsia="zh-CN"/>
        </w:rPr>
        <w:t>Video</w:t>
      </w:r>
      <w:r>
        <w:rPr>
          <w:rFonts w:hint="eastAsia"/>
          <w:lang w:eastAsia="zh-CN"/>
        </w:rPr>
        <w:t xml:space="preserve"> client 1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7CC15BB6" w14:textId="77777777" w:rsidR="00A90238" w:rsidRPr="00A35E71" w:rsidRDefault="00A90238" w:rsidP="00A90238">
      <w:pPr>
        <w:rPr>
          <w:lang w:eastAsia="zh-CN"/>
        </w:rPr>
      </w:pPr>
    </w:p>
    <w:p w14:paraId="20E85C37" w14:textId="77777777" w:rsidR="00A90238" w:rsidRPr="00AB5FED" w:rsidRDefault="00A90238" w:rsidP="00A90238">
      <w:pPr>
        <w:pStyle w:val="Heading2"/>
      </w:pPr>
      <w:bookmarkStart w:id="878" w:name="_Toc154701631"/>
      <w:r>
        <w:t>7.7</w:t>
      </w:r>
      <w:r w:rsidRPr="00AB5FED">
        <w:tab/>
      </w:r>
      <w:r>
        <w:t>Transmission</w:t>
      </w:r>
      <w:r w:rsidRPr="00AB5FED">
        <w:t xml:space="preserve"> control</w:t>
      </w:r>
      <w:bookmarkEnd w:id="811"/>
      <w:bookmarkEnd w:id="812"/>
      <w:bookmarkEnd w:id="813"/>
      <w:bookmarkEnd w:id="814"/>
      <w:bookmarkEnd w:id="815"/>
      <w:bookmarkEnd w:id="878"/>
    </w:p>
    <w:p w14:paraId="0D2670A4" w14:textId="77777777" w:rsidR="00A90238" w:rsidRPr="00AB5FED" w:rsidRDefault="00A90238" w:rsidP="00A90238">
      <w:pPr>
        <w:pStyle w:val="Heading3"/>
      </w:pPr>
      <w:bookmarkStart w:id="879" w:name="_Toc428365142"/>
      <w:bookmarkStart w:id="880" w:name="_Toc433209817"/>
      <w:bookmarkStart w:id="881" w:name="_Toc460616140"/>
      <w:bookmarkStart w:id="882" w:name="_Toc460617001"/>
      <w:bookmarkStart w:id="883" w:name="_Toc460662390"/>
      <w:bookmarkStart w:id="884" w:name="_Toc154701632"/>
      <w:r>
        <w:t>7.7</w:t>
      </w:r>
      <w:r w:rsidRPr="00AB5FED">
        <w:t>.1</w:t>
      </w:r>
      <w:r w:rsidRPr="00AB5FED">
        <w:tab/>
      </w:r>
      <w:r>
        <w:t>Transmission</w:t>
      </w:r>
      <w:r w:rsidRPr="00AB5FED">
        <w:t xml:space="preserve"> control for on-network MC</w:t>
      </w:r>
      <w:r>
        <w:t>Video</w:t>
      </w:r>
      <w:r w:rsidRPr="00AB5FED">
        <w:t xml:space="preserve"> service</w:t>
      </w:r>
      <w:bookmarkEnd w:id="879"/>
      <w:bookmarkEnd w:id="880"/>
      <w:bookmarkEnd w:id="881"/>
      <w:bookmarkEnd w:id="882"/>
      <w:bookmarkEnd w:id="883"/>
      <w:bookmarkEnd w:id="884"/>
    </w:p>
    <w:p w14:paraId="16BC0212" w14:textId="77777777" w:rsidR="00A90238" w:rsidRPr="00AB5FED" w:rsidRDefault="00A90238" w:rsidP="00A90238">
      <w:pPr>
        <w:pStyle w:val="Heading4"/>
      </w:pPr>
      <w:bookmarkStart w:id="885" w:name="_Toc428365143"/>
      <w:bookmarkStart w:id="886" w:name="_Toc433209818"/>
      <w:bookmarkStart w:id="887" w:name="_Toc460616141"/>
      <w:bookmarkStart w:id="888" w:name="_Toc460617002"/>
      <w:bookmarkStart w:id="889" w:name="_Toc460662391"/>
      <w:bookmarkStart w:id="890" w:name="_Toc154701633"/>
      <w:r>
        <w:t>7.7</w:t>
      </w:r>
      <w:r w:rsidRPr="00AB5FED">
        <w:t>.1.1</w:t>
      </w:r>
      <w:r w:rsidRPr="00AB5FED">
        <w:tab/>
      </w:r>
      <w:bookmarkEnd w:id="885"/>
      <w:r w:rsidRPr="00AB5FED">
        <w:t>General</w:t>
      </w:r>
      <w:bookmarkEnd w:id="886"/>
      <w:bookmarkEnd w:id="887"/>
      <w:bookmarkEnd w:id="888"/>
      <w:bookmarkEnd w:id="889"/>
      <w:bookmarkEnd w:id="890"/>
    </w:p>
    <w:p w14:paraId="45A832BF" w14:textId="77777777" w:rsidR="00A90238" w:rsidRPr="00AB5FED" w:rsidRDefault="00A90238" w:rsidP="00A90238">
      <w:r w:rsidRPr="00AB5FED">
        <w:t xml:space="preserve">The procedure is for providing a </w:t>
      </w:r>
      <w:r>
        <w:t>transmission</w:t>
      </w:r>
      <w:r w:rsidRPr="00AB5FED">
        <w:t xml:space="preserve"> control to MC</w:t>
      </w:r>
      <w:r>
        <w:t>Video</w:t>
      </w:r>
      <w:r w:rsidRPr="00AB5FED">
        <w:t xml:space="preserve"> UE in an on-network case and applies for both private call and group call.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server.</w:t>
      </w:r>
    </w:p>
    <w:p w14:paraId="60AFAACB" w14:textId="77777777" w:rsidR="00A90238" w:rsidRPr="00AB5FED" w:rsidRDefault="00A90238" w:rsidP="00A90238">
      <w:pPr>
        <w:pStyle w:val="Heading4"/>
      </w:pPr>
      <w:bookmarkStart w:id="891" w:name="_Toc460616142"/>
      <w:bookmarkStart w:id="892" w:name="_Toc460617003"/>
      <w:bookmarkStart w:id="893" w:name="_Toc460662392"/>
      <w:bookmarkStart w:id="894" w:name="_Toc154701634"/>
      <w:r>
        <w:t>7.7</w:t>
      </w:r>
      <w:r w:rsidRPr="00AB5FED">
        <w:t>.1.2</w:t>
      </w:r>
      <w:r w:rsidRPr="00AB5FED">
        <w:tab/>
        <w:t xml:space="preserve">Information flows for </w:t>
      </w:r>
      <w:r>
        <w:t>transmission</w:t>
      </w:r>
      <w:r w:rsidRPr="00AB5FED">
        <w:t xml:space="preserve"> control for on-network</w:t>
      </w:r>
      <w:bookmarkEnd w:id="891"/>
      <w:bookmarkEnd w:id="892"/>
      <w:bookmarkEnd w:id="893"/>
      <w:bookmarkEnd w:id="894"/>
    </w:p>
    <w:p w14:paraId="4E380CAE" w14:textId="77777777" w:rsidR="00A90238" w:rsidRPr="00AB5FED" w:rsidRDefault="00A90238" w:rsidP="00A90238">
      <w:pPr>
        <w:pStyle w:val="Heading5"/>
      </w:pPr>
      <w:bookmarkStart w:id="895" w:name="_Toc460616143"/>
      <w:bookmarkStart w:id="896" w:name="_Toc460617004"/>
      <w:bookmarkStart w:id="897" w:name="_Toc465162630"/>
      <w:bookmarkStart w:id="898" w:name="_Toc154701635"/>
      <w:r>
        <w:t>7.7</w:t>
      </w:r>
      <w:r w:rsidRPr="00AB5FED">
        <w:t>.1.2.1</w:t>
      </w:r>
      <w:r w:rsidRPr="00AB5FED">
        <w:tab/>
        <w:t>General</w:t>
      </w:r>
      <w:bookmarkEnd w:id="895"/>
      <w:bookmarkEnd w:id="896"/>
      <w:bookmarkEnd w:id="897"/>
      <w:bookmarkEnd w:id="898"/>
    </w:p>
    <w:p w14:paraId="574B4E5E" w14:textId="77777777" w:rsidR="00A90238" w:rsidRPr="00AB5FED" w:rsidRDefault="00A90238" w:rsidP="00A90238">
      <w:r w:rsidRPr="00AB5FED">
        <w:t xml:space="preserve">When the </w:t>
      </w:r>
      <w:r>
        <w:t>transmission</w:t>
      </w:r>
      <w:r w:rsidRPr="00AB5FED">
        <w:t xml:space="preserve"> control server receives a </w:t>
      </w:r>
      <w:r>
        <w:t>transmit media</w:t>
      </w:r>
      <w:r w:rsidRPr="00AB5FED">
        <w:t xml:space="preserve"> request from the </w:t>
      </w:r>
      <w:r>
        <w:t>transmission control</w:t>
      </w:r>
      <w:r w:rsidRPr="00AB5FED">
        <w:t xml:space="preserve"> participant, it decides whether to give a grant or not. The result is informed to the requesting </w:t>
      </w:r>
      <w:r>
        <w:t>transmission control</w:t>
      </w:r>
      <w:r w:rsidRPr="00AB5FED">
        <w:t xml:space="preserve"> participant. When the </w:t>
      </w:r>
      <w:r>
        <w:t>transmission control</w:t>
      </w:r>
      <w:r w:rsidRPr="00AB5FED">
        <w:t xml:space="preserve"> participant receives a </w:t>
      </w:r>
      <w:r>
        <w:t>transmit media</w:t>
      </w:r>
      <w:r w:rsidRPr="00AB5FED">
        <w:t xml:space="preserve"> granted message, it can send v</w:t>
      </w:r>
      <w:r>
        <w:t>ideo</w:t>
      </w:r>
      <w:r w:rsidRPr="00AB5FED">
        <w:t xml:space="preserve"> media over the uplink bearer established beforehand. The </w:t>
      </w:r>
      <w:r>
        <w:t>transmit media</w:t>
      </w:r>
      <w:r w:rsidRPr="00AB5FED">
        <w:t xml:space="preserve"> revoked message can be used as part of </w:t>
      </w:r>
      <w:r>
        <w:t>revoke</w:t>
      </w:r>
      <w:r w:rsidRPr="00AB5FED">
        <w:t xml:space="preserve">. The </w:t>
      </w:r>
      <w:r>
        <w:t>transmit media</w:t>
      </w:r>
      <w:r w:rsidRPr="00AB5FED">
        <w:t xml:space="preserve"> queue status request can be used to know current position in the queue for </w:t>
      </w:r>
      <w:r>
        <w:t>media transmission</w:t>
      </w:r>
      <w:r w:rsidRPr="00AB5FED">
        <w:t>.</w:t>
      </w:r>
    </w:p>
    <w:p w14:paraId="7F0A6035" w14:textId="77777777" w:rsidR="00A90238" w:rsidRPr="00AB5FED" w:rsidRDefault="00A90238" w:rsidP="00A90238">
      <w:r w:rsidRPr="00AB5FED">
        <w:t xml:space="preserve">Some </w:t>
      </w:r>
      <w:r>
        <w:t>transmission</w:t>
      </w:r>
      <w:r w:rsidRPr="00AB5FED">
        <w:t xml:space="preserve"> control information flows can also piggyback call control information flows to provide efficient call setup and clearing:</w:t>
      </w:r>
    </w:p>
    <w:p w14:paraId="4C19DF51" w14:textId="77777777" w:rsidR="00A90238" w:rsidRPr="00AB5FED" w:rsidRDefault="00A90238" w:rsidP="00A90238">
      <w:pPr>
        <w:pStyle w:val="B1"/>
      </w:pPr>
      <w:r w:rsidRPr="00AB5FED">
        <w:t>-</w:t>
      </w:r>
      <w:r w:rsidRPr="00AB5FED">
        <w:tab/>
        <w:t xml:space="preserve">Call setup request is optionally carried in </w:t>
      </w:r>
      <w:r>
        <w:t>transmit media</w:t>
      </w:r>
      <w:r w:rsidRPr="00AB5FED">
        <w:t xml:space="preserve"> request (uplink); and</w:t>
      </w:r>
    </w:p>
    <w:p w14:paraId="17990F41" w14:textId="77777777" w:rsidR="00A90238" w:rsidRPr="00AB5FED" w:rsidRDefault="00A90238" w:rsidP="00A90238">
      <w:pPr>
        <w:pStyle w:val="B1"/>
      </w:pPr>
      <w:r w:rsidRPr="00AB5FED">
        <w:t>-</w:t>
      </w:r>
      <w:r w:rsidRPr="00AB5FED">
        <w:tab/>
        <w:t xml:space="preserve">Call release request is optionally carried in </w:t>
      </w:r>
      <w:r>
        <w:t xml:space="preserve">media transmission </w:t>
      </w:r>
      <w:r w:rsidRPr="00AB5FED">
        <w:t>release (uplink).</w:t>
      </w:r>
    </w:p>
    <w:p w14:paraId="65EAE882" w14:textId="77777777" w:rsidR="00A90238" w:rsidRPr="00AB5FED" w:rsidRDefault="00A90238" w:rsidP="00A90238">
      <w:pPr>
        <w:pStyle w:val="Heading5"/>
      </w:pPr>
      <w:bookmarkStart w:id="899" w:name="_Toc460616144"/>
      <w:bookmarkStart w:id="900" w:name="_Toc460617005"/>
      <w:bookmarkStart w:id="901" w:name="_Toc465162631"/>
      <w:bookmarkStart w:id="902" w:name="_Toc154701636"/>
      <w:r>
        <w:t>7.7</w:t>
      </w:r>
      <w:r w:rsidRPr="00AB5FED">
        <w:t>.1.2.2</w:t>
      </w:r>
      <w:r w:rsidRPr="00AB5FED">
        <w:tab/>
      </w:r>
      <w:r>
        <w:t>Transmit media</w:t>
      </w:r>
      <w:r w:rsidRPr="00AB5FED">
        <w:t xml:space="preserve"> request</w:t>
      </w:r>
      <w:bookmarkEnd w:id="899"/>
      <w:bookmarkEnd w:id="900"/>
      <w:bookmarkEnd w:id="901"/>
      <w:bookmarkEnd w:id="902"/>
    </w:p>
    <w:p w14:paraId="7FE6B065" w14:textId="77777777" w:rsidR="00A90238" w:rsidRPr="00AB5FED" w:rsidRDefault="00A90238" w:rsidP="00A90238">
      <w:r w:rsidRPr="00AB5FED">
        <w:t>Table </w:t>
      </w:r>
      <w:r>
        <w:t>7.7</w:t>
      </w:r>
      <w:r w:rsidRPr="00AB5FED">
        <w:rPr>
          <w:lang w:eastAsia="zh-CN"/>
        </w:rPr>
        <w:t>.1.2.2-1</w:t>
      </w:r>
      <w:r w:rsidRPr="00AB5FED">
        <w:t xml:space="preserve"> describes the information flow </w:t>
      </w:r>
      <w:r>
        <w:t>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which is used to request the </w:t>
      </w:r>
      <w:r>
        <w:t>transmit media request</w:t>
      </w:r>
      <w:r w:rsidRPr="00AB5FED">
        <w:t xml:space="preserve">. This information flow is sent in unicast to the </w:t>
      </w:r>
      <w:r>
        <w:t>transmission</w:t>
      </w:r>
      <w:r w:rsidRPr="00AB5FED">
        <w:t xml:space="preserve"> control server.</w:t>
      </w:r>
    </w:p>
    <w:p w14:paraId="500A057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2</w:t>
      </w:r>
      <w:r w:rsidRPr="00AB5FED">
        <w:t xml:space="preserve">-1: </w:t>
      </w:r>
      <w:r>
        <w:rPr>
          <w:lang w:val="en-US"/>
        </w:rPr>
        <w:t>Transmit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AD1479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81240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44F694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56DC7" w14:textId="77777777" w:rsidR="00A90238" w:rsidRPr="00AB5FED" w:rsidRDefault="00A90238" w:rsidP="004260A6">
            <w:pPr>
              <w:pStyle w:val="TAH"/>
            </w:pPr>
            <w:r w:rsidRPr="00AB5FED">
              <w:t>Description</w:t>
            </w:r>
          </w:p>
        </w:tc>
      </w:tr>
      <w:tr w:rsidR="00A90238" w:rsidRPr="00AB5FED" w14:paraId="07FA3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9B4D6C2"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699F94F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227BF5" w14:textId="77777777" w:rsidR="00A90238" w:rsidRPr="00AB5FED" w:rsidRDefault="00A90238" w:rsidP="004260A6">
            <w:pPr>
              <w:pStyle w:val="TAL"/>
            </w:pPr>
            <w:r>
              <w:t>Identity of the user whose media transmission is requested</w:t>
            </w:r>
          </w:p>
        </w:tc>
      </w:tr>
      <w:tr w:rsidR="00A90238" w:rsidRPr="00AB5FED" w14:paraId="38C78E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288D6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42C52DA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75A1A9"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0B8F2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AA4A1F7"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78E664FB"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CF2BC"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72377C81" w14:textId="77777777" w:rsidR="00A90238" w:rsidRPr="00AB5FED" w:rsidRDefault="00A90238" w:rsidP="00A90238"/>
    <w:p w14:paraId="55B05813" w14:textId="77777777" w:rsidR="00A90238" w:rsidRPr="00AB5FED" w:rsidRDefault="00A90238" w:rsidP="00A90238">
      <w:pPr>
        <w:pStyle w:val="Heading5"/>
      </w:pPr>
      <w:bookmarkStart w:id="903" w:name="_Toc460616145"/>
      <w:bookmarkStart w:id="904" w:name="_Toc460617006"/>
      <w:bookmarkStart w:id="905" w:name="_Toc465162632"/>
      <w:bookmarkStart w:id="906" w:name="_Toc154701637"/>
      <w:r>
        <w:lastRenderedPageBreak/>
        <w:t>7.7</w:t>
      </w:r>
      <w:r w:rsidRPr="00AB5FED">
        <w:t>.1.2.3</w:t>
      </w:r>
      <w:r w:rsidRPr="00AB5FED">
        <w:tab/>
      </w:r>
      <w:r>
        <w:t>Transmit media</w:t>
      </w:r>
      <w:r w:rsidRPr="00AB5FED">
        <w:t xml:space="preserve"> granted</w:t>
      </w:r>
      <w:bookmarkEnd w:id="903"/>
      <w:bookmarkEnd w:id="904"/>
      <w:bookmarkEnd w:id="905"/>
      <w:bookmarkEnd w:id="906"/>
    </w:p>
    <w:p w14:paraId="692FAA71" w14:textId="77777777" w:rsidR="00A90238" w:rsidRPr="00AB5FED" w:rsidRDefault="00A90238" w:rsidP="00A90238">
      <w:r w:rsidRPr="00AB5FED">
        <w:t>Table </w:t>
      </w:r>
      <w:r>
        <w:t>7.7</w:t>
      </w:r>
      <w:r w:rsidRPr="00AB5FED">
        <w:rPr>
          <w:lang w:eastAsia="zh-CN"/>
        </w:rPr>
        <w:t>.1.2.3-1</w:t>
      </w:r>
      <w:r w:rsidRPr="00AB5FED">
        <w:t xml:space="preserve"> describes the information flow </w:t>
      </w:r>
      <w:r>
        <w:t>transmit media</w:t>
      </w:r>
      <w:r w:rsidRPr="00AB5FED">
        <w:t xml:space="preserve"> granted, from the </w:t>
      </w:r>
      <w:r>
        <w:t>transmission</w:t>
      </w:r>
      <w:r w:rsidRPr="00AB5FED">
        <w:t xml:space="preserve"> control server to the </w:t>
      </w:r>
      <w:r>
        <w:t>transmission control</w:t>
      </w:r>
      <w:r w:rsidRPr="00AB5FED">
        <w:t xml:space="preserve"> participant, which is used</w:t>
      </w:r>
      <w:r>
        <w:t xml:space="preserve"> to indicate that a transmit media request</w:t>
      </w:r>
      <w:r w:rsidRPr="00AB5FED">
        <w:t xml:space="preserve"> is granted and media </w:t>
      </w:r>
      <w:r>
        <w:t>transmission</w:t>
      </w:r>
      <w:r w:rsidRPr="00AB5FED">
        <w:t xml:space="preserve"> is possible. This information flow is sent in unicast (to the granted </w:t>
      </w:r>
      <w:r>
        <w:t>transmission control</w:t>
      </w:r>
      <w:r w:rsidRPr="00AB5FED">
        <w:t xml:space="preserve"> participant).</w:t>
      </w:r>
    </w:p>
    <w:p w14:paraId="64AA8D3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3</w:t>
      </w:r>
      <w:r w:rsidRPr="00AB5FED">
        <w:t xml:space="preserve">-1: </w:t>
      </w:r>
      <w:r>
        <w:rPr>
          <w:lang w:val="en-US"/>
        </w:rPr>
        <w:t>Transmit media</w:t>
      </w:r>
      <w:r w:rsidRPr="00AB5FED">
        <w:rPr>
          <w:lang w:val="en-US"/>
        </w:rPr>
        <w:t xml:space="preserve"> granted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96B83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F83A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6E8C08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DC857" w14:textId="77777777" w:rsidR="00A90238" w:rsidRPr="00AB5FED" w:rsidRDefault="00A90238" w:rsidP="004260A6">
            <w:pPr>
              <w:pStyle w:val="TAH"/>
            </w:pPr>
            <w:r w:rsidRPr="00AB5FED">
              <w:t>Description</w:t>
            </w:r>
          </w:p>
        </w:tc>
      </w:tr>
      <w:tr w:rsidR="00A90238" w:rsidRPr="00AB5FED" w14:paraId="7B00518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98142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14B1D4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FDEBA"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4FB0390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4548B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B04759E"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210B0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895BB9" w14:textId="77777777" w:rsidR="00A90238" w:rsidRPr="00AB5FED" w:rsidRDefault="00A90238" w:rsidP="00A90238"/>
    <w:p w14:paraId="4E90A44B" w14:textId="77777777" w:rsidR="00A90238" w:rsidRPr="00AB5FED" w:rsidRDefault="00A90238" w:rsidP="00A90238">
      <w:pPr>
        <w:pStyle w:val="Heading5"/>
      </w:pPr>
      <w:bookmarkStart w:id="907" w:name="_Toc460616146"/>
      <w:bookmarkStart w:id="908" w:name="_Toc460617007"/>
      <w:bookmarkStart w:id="909" w:name="_Toc465162633"/>
      <w:bookmarkStart w:id="910" w:name="_Toc154701638"/>
      <w:r>
        <w:t>7.7</w:t>
      </w:r>
      <w:r w:rsidRPr="00AB5FED">
        <w:t>.1.2.4</w:t>
      </w:r>
      <w:r w:rsidRPr="00AB5FED">
        <w:tab/>
      </w:r>
      <w:r>
        <w:t>Transmit media</w:t>
      </w:r>
      <w:r w:rsidRPr="00AB5FED">
        <w:t xml:space="preserve"> rejected</w:t>
      </w:r>
      <w:bookmarkEnd w:id="907"/>
      <w:bookmarkEnd w:id="908"/>
      <w:bookmarkEnd w:id="909"/>
      <w:bookmarkEnd w:id="910"/>
    </w:p>
    <w:p w14:paraId="1DFBB427" w14:textId="77777777" w:rsidR="00A90238" w:rsidRPr="00AB5FED" w:rsidRDefault="00A90238" w:rsidP="00A90238">
      <w:r w:rsidRPr="00AB5FED">
        <w:t>Table </w:t>
      </w:r>
      <w:r>
        <w:t>7.7</w:t>
      </w:r>
      <w:r w:rsidRPr="00AB5FED">
        <w:rPr>
          <w:lang w:eastAsia="zh-CN"/>
        </w:rPr>
        <w:t>.1.2.4-1</w:t>
      </w:r>
      <w:r w:rsidRPr="00AB5FED">
        <w:t xml:space="preserve"> describes the information flow </w:t>
      </w:r>
      <w:r>
        <w:t>transmit media</w:t>
      </w:r>
      <w:r w:rsidRPr="00AB5FED">
        <w:t xml:space="preserve"> rejected, from the </w:t>
      </w:r>
      <w:r>
        <w:t>transmission</w:t>
      </w:r>
      <w:r w:rsidRPr="00AB5FED">
        <w:t xml:space="preserve"> control server to the </w:t>
      </w:r>
      <w:r>
        <w:t>transmission control</w:t>
      </w:r>
      <w:r w:rsidRPr="00AB5FED">
        <w:t xml:space="preserve"> participant, which is used to indicate that a </w:t>
      </w:r>
      <w:r>
        <w:t>transmit media request</w:t>
      </w:r>
      <w:r w:rsidRPr="00AB5FED">
        <w:t xml:space="preserve"> is rejected. This information flow is sent in unicast (to the refused </w:t>
      </w:r>
      <w:r>
        <w:t>transmission control</w:t>
      </w:r>
      <w:r w:rsidRPr="00AB5FED">
        <w:t xml:space="preserve"> participant).</w:t>
      </w:r>
    </w:p>
    <w:p w14:paraId="5C3B0D0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4</w:t>
      </w:r>
      <w:r w:rsidRPr="00AB5FED">
        <w:t xml:space="preserve">-1: </w:t>
      </w:r>
      <w:r>
        <w:rPr>
          <w:lang w:val="en-US"/>
        </w:rPr>
        <w:t>Transmit media</w:t>
      </w:r>
      <w:r w:rsidRPr="00AB5FED">
        <w:rPr>
          <w:lang w:val="en-US"/>
        </w:rPr>
        <w:t xml:space="preserve"> rejected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084720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06F2BE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3F4AB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6A14E" w14:textId="77777777" w:rsidR="00A90238" w:rsidRPr="00AB5FED" w:rsidRDefault="00A90238" w:rsidP="004260A6">
            <w:pPr>
              <w:pStyle w:val="TAH"/>
            </w:pPr>
            <w:r w:rsidRPr="00AB5FED">
              <w:t>Description</w:t>
            </w:r>
          </w:p>
        </w:tc>
      </w:tr>
      <w:tr w:rsidR="00A90238" w:rsidRPr="00AB5FED" w14:paraId="4637E42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A5702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4CC9BC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80F4B0"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65F2F18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93841F8" w14:textId="77777777" w:rsidR="00A90238" w:rsidRPr="00AB5FED"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2E47C1D4"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3A9BA" w14:textId="77777777" w:rsidR="00A90238" w:rsidRPr="00AB5FED" w:rsidRDefault="00A90238" w:rsidP="004260A6">
            <w:pPr>
              <w:pStyle w:val="TAL"/>
            </w:pPr>
            <w:r w:rsidRPr="00AB5FED">
              <w:t xml:space="preserve">Indicates the cause for </w:t>
            </w:r>
            <w:r>
              <w:t>transmit media</w:t>
            </w:r>
            <w:r w:rsidRPr="00AB5FED">
              <w:t xml:space="preserve"> rejection</w:t>
            </w:r>
          </w:p>
        </w:tc>
      </w:tr>
      <w:tr w:rsidR="00A90238" w:rsidRPr="00AB5FED" w14:paraId="04547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428A149"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5C02DD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A323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DBAB41" w14:textId="77777777" w:rsidR="00A90238" w:rsidRPr="00AB5FED" w:rsidRDefault="00A90238" w:rsidP="00A90238"/>
    <w:p w14:paraId="2445B3FB" w14:textId="77777777" w:rsidR="00A90238" w:rsidRPr="00AB5FED" w:rsidRDefault="00A90238" w:rsidP="00A90238">
      <w:pPr>
        <w:pStyle w:val="Heading5"/>
      </w:pPr>
      <w:bookmarkStart w:id="911" w:name="_Toc154701639"/>
      <w:r>
        <w:t>7.7</w:t>
      </w:r>
      <w:r w:rsidRPr="00AB5FED">
        <w:t>.1.2.</w:t>
      </w:r>
      <w:r>
        <w:t>5</w:t>
      </w:r>
      <w:r w:rsidRPr="00AB5FED">
        <w:tab/>
      </w:r>
      <w:r>
        <w:t>Media transmission notification</w:t>
      </w:r>
      <w:bookmarkEnd w:id="911"/>
    </w:p>
    <w:p w14:paraId="21167615" w14:textId="77777777" w:rsidR="00A90238" w:rsidRPr="00AB5FED" w:rsidRDefault="00A90238" w:rsidP="00A90238">
      <w:r w:rsidRPr="00AB5FED">
        <w:t>Table </w:t>
      </w:r>
      <w:r>
        <w:t>7.7</w:t>
      </w:r>
      <w:r w:rsidRPr="00AB5FED">
        <w:rPr>
          <w:lang w:eastAsia="zh-CN"/>
        </w:rPr>
        <w:t>.1.2.</w:t>
      </w:r>
      <w:r>
        <w:rPr>
          <w:lang w:eastAsia="zh-CN"/>
        </w:rPr>
        <w:t>5</w:t>
      </w:r>
      <w:r w:rsidRPr="00AB5FED">
        <w:rPr>
          <w:lang w:eastAsia="zh-CN"/>
        </w:rPr>
        <w:t>-1</w:t>
      </w:r>
      <w:r w:rsidRPr="00AB5FED">
        <w:t xml:space="preserve"> describes the information flow </w:t>
      </w:r>
      <w:r>
        <w:t>media transmission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transmission is available from another user</w:t>
      </w:r>
      <w:r w:rsidRPr="00AB5FED">
        <w:t xml:space="preserve">. This information flow is sent in unicast (to the </w:t>
      </w:r>
      <w:r>
        <w:t>receiving</w:t>
      </w:r>
      <w:r w:rsidRPr="00AB5FED">
        <w:t xml:space="preserve"> </w:t>
      </w:r>
      <w:r>
        <w:t>transmission control</w:t>
      </w:r>
      <w:r w:rsidRPr="00AB5FED">
        <w:t xml:space="preserve"> participant).</w:t>
      </w:r>
    </w:p>
    <w:p w14:paraId="75BCCB8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5</w:t>
      </w:r>
      <w:r w:rsidRPr="00AB5FED">
        <w:t xml:space="preserve">-1: </w:t>
      </w:r>
      <w:r>
        <w:rPr>
          <w:lang w:val="en-US"/>
        </w:rPr>
        <w:t>Media transmission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5BDBE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A152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6B2C4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F4E5A" w14:textId="77777777" w:rsidR="00A90238" w:rsidRPr="00AB5FED" w:rsidRDefault="00A90238" w:rsidP="004260A6">
            <w:pPr>
              <w:pStyle w:val="TAH"/>
            </w:pPr>
            <w:r w:rsidRPr="00AB5FED">
              <w:t>Description</w:t>
            </w:r>
          </w:p>
        </w:tc>
      </w:tr>
      <w:tr w:rsidR="00A90238" w:rsidRPr="00AB5FED" w14:paraId="17C463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B3CF6A9"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6CCF9B6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A329B" w14:textId="77777777" w:rsidR="00A90238" w:rsidRPr="00AB5FED" w:rsidRDefault="00A90238" w:rsidP="004260A6">
            <w:pPr>
              <w:pStyle w:val="TAL"/>
            </w:pPr>
            <w:r>
              <w:t>Identity of the user who is transmitting the media</w:t>
            </w:r>
          </w:p>
        </w:tc>
      </w:tr>
      <w:tr w:rsidR="00A90238" w:rsidRPr="00AB5FED" w14:paraId="3F39ECF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422C96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95705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03F0CD"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1C6F86" w:rsidRPr="00AB5FED" w14:paraId="21EF27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A6E7E" w14:textId="6F0E8843" w:rsidR="001C6F86" w:rsidRDefault="001C6F86" w:rsidP="001C6F86">
            <w:pPr>
              <w:pStyle w:val="TAL"/>
            </w:pPr>
            <w:r>
              <w:t>Media reception mode (see NOTE)</w:t>
            </w:r>
          </w:p>
        </w:tc>
        <w:tc>
          <w:tcPr>
            <w:tcW w:w="1440" w:type="dxa"/>
            <w:tcBorders>
              <w:top w:val="single" w:sz="4" w:space="0" w:color="000000"/>
              <w:left w:val="single" w:sz="4" w:space="0" w:color="000000"/>
              <w:bottom w:val="single" w:sz="4" w:space="0" w:color="000000"/>
            </w:tcBorders>
            <w:shd w:val="clear" w:color="auto" w:fill="auto"/>
          </w:tcPr>
          <w:p w14:paraId="5ACDC252" w14:textId="60241528" w:rsidR="001C6F86" w:rsidRPr="00AB5FED" w:rsidRDefault="001C6F86" w:rsidP="001C6F8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A4A8DF" w14:textId="634C7D90" w:rsidR="001C6F86" w:rsidRPr="00AB5FED" w:rsidRDefault="001C6F86" w:rsidP="001C6F86">
            <w:pPr>
              <w:pStyle w:val="TAL"/>
            </w:pPr>
            <w:r>
              <w:t xml:space="preserve">Indicates the media reception mode (manual or forced). </w:t>
            </w:r>
          </w:p>
        </w:tc>
      </w:tr>
      <w:tr w:rsidR="001C6F86" w:rsidRPr="00AB5FED" w14:paraId="7B5A1531" w14:textId="77777777" w:rsidTr="000B12B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86117F" w14:textId="0CED05B5" w:rsidR="001C6F86" w:rsidRPr="00AB5FED" w:rsidRDefault="00530220" w:rsidP="000575BD">
            <w:pPr>
              <w:pStyle w:val="TAN"/>
            </w:pPr>
            <w:r w:rsidRPr="00530220">
              <w:t>NOTE:</w:t>
            </w:r>
            <w:r w:rsidRPr="00530220">
              <w:tab/>
              <w:t>In the case of manual reception mode, to receive media, an explicit request from the user is required, whereas an explicit request is not required for the forced reception mode.</w:t>
            </w:r>
          </w:p>
        </w:tc>
      </w:tr>
    </w:tbl>
    <w:p w14:paraId="2C43DF26" w14:textId="77777777" w:rsidR="00A90238" w:rsidRPr="00AB5FED" w:rsidRDefault="00A90238" w:rsidP="00A90238"/>
    <w:p w14:paraId="42D48979" w14:textId="77777777" w:rsidR="00A90238" w:rsidRPr="00AB5FED" w:rsidRDefault="00A90238" w:rsidP="00A90238">
      <w:pPr>
        <w:pStyle w:val="Heading5"/>
      </w:pPr>
      <w:bookmarkStart w:id="912" w:name="_Toc154701640"/>
      <w:r>
        <w:t>7.7</w:t>
      </w:r>
      <w:r w:rsidRPr="00AB5FED">
        <w:t>.1.2.</w:t>
      </w:r>
      <w:r>
        <w:t>6</w:t>
      </w:r>
      <w:r w:rsidRPr="00AB5FED">
        <w:tab/>
      </w:r>
      <w:r>
        <w:t>Receive media request</w:t>
      </w:r>
      <w:bookmarkEnd w:id="912"/>
    </w:p>
    <w:p w14:paraId="6EAACA89" w14:textId="77777777" w:rsidR="00A90238" w:rsidRPr="00AB5FED" w:rsidRDefault="00A90238" w:rsidP="00A90238">
      <w:r w:rsidRPr="00AB5FED">
        <w:t>Table </w:t>
      </w:r>
      <w:r>
        <w:t>7.7</w:t>
      </w:r>
      <w:r w:rsidRPr="00AB5FED">
        <w:rPr>
          <w:lang w:eastAsia="zh-CN"/>
        </w:rPr>
        <w:t>.1.2.</w:t>
      </w:r>
      <w:r>
        <w:rPr>
          <w:lang w:eastAsia="zh-CN"/>
        </w:rPr>
        <w:t>6</w:t>
      </w:r>
      <w:r w:rsidRPr="00AB5FED">
        <w:rPr>
          <w:lang w:eastAsia="zh-CN"/>
        </w:rPr>
        <w:t>-1</w:t>
      </w:r>
      <w:r w:rsidRPr="00AB5FED">
        <w:t xml:space="preserve"> describes the information flow </w:t>
      </w:r>
      <w:r>
        <w:t>receive media request</w:t>
      </w:r>
      <w:r w:rsidRPr="00AB5FED">
        <w:t xml:space="preserve">, from the </w:t>
      </w:r>
      <w:r>
        <w:t>transmission</w:t>
      </w:r>
      <w:r w:rsidRPr="00AB5FED">
        <w:t xml:space="preserve"> control </w:t>
      </w:r>
      <w:r>
        <w:t>participant</w:t>
      </w:r>
      <w:r w:rsidRPr="00AB5FED">
        <w:t xml:space="preserve"> to the </w:t>
      </w:r>
      <w:r>
        <w:t>transmission control</w:t>
      </w:r>
      <w:r w:rsidRPr="00AB5FED">
        <w:t xml:space="preserve"> </w:t>
      </w:r>
      <w:r>
        <w:t>server</w:t>
      </w:r>
      <w:r w:rsidRPr="00AB5FED">
        <w:t xml:space="preserve">, which is used to </w:t>
      </w:r>
      <w:r>
        <w:t>request the reception of the media from another user</w:t>
      </w:r>
      <w:r w:rsidRPr="00AB5FED">
        <w:t xml:space="preserve">. This information flow is sent in unicast (to the </w:t>
      </w:r>
      <w:r>
        <w:t>transmission control</w:t>
      </w:r>
      <w:r w:rsidRPr="00AB5FED">
        <w:t xml:space="preserve"> </w:t>
      </w:r>
      <w:r>
        <w:t>server</w:t>
      </w:r>
      <w:r w:rsidRPr="00AB5FED">
        <w:t>).</w:t>
      </w:r>
    </w:p>
    <w:p w14:paraId="2928D2F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6</w:t>
      </w:r>
      <w:r w:rsidRPr="00AB5FED">
        <w:t xml:space="preserve">-1: </w:t>
      </w:r>
      <w:r>
        <w:rPr>
          <w:lang w:val="en-US"/>
        </w:rPr>
        <w:t>Receive media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19C3BB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324ED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B0719F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2737" w14:textId="77777777" w:rsidR="00A90238" w:rsidRPr="00AB5FED" w:rsidRDefault="00A90238" w:rsidP="004260A6">
            <w:pPr>
              <w:pStyle w:val="TAH"/>
            </w:pPr>
            <w:r w:rsidRPr="00AB5FED">
              <w:t>Description</w:t>
            </w:r>
          </w:p>
        </w:tc>
      </w:tr>
      <w:tr w:rsidR="00A90238" w:rsidRPr="00AB5FED" w14:paraId="1D5F2D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B303F"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F66C22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2D697" w14:textId="77777777" w:rsidR="00A90238" w:rsidRPr="00AB5FED" w:rsidRDefault="00A90238" w:rsidP="004260A6">
            <w:pPr>
              <w:pStyle w:val="TAL"/>
            </w:pPr>
            <w:r>
              <w:t>Identity of the user who is requesting the reception of the media</w:t>
            </w:r>
          </w:p>
        </w:tc>
      </w:tr>
      <w:tr w:rsidR="00A90238" w:rsidRPr="00AB5FED" w14:paraId="490739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6E0916" w14:textId="77777777" w:rsidR="00A90238" w:rsidRDefault="00A90238" w:rsidP="004260A6">
            <w:pPr>
              <w:pStyle w:val="TAL"/>
            </w:pPr>
            <w:r>
              <w:t>Source MCVideo ID</w:t>
            </w:r>
          </w:p>
        </w:tc>
        <w:tc>
          <w:tcPr>
            <w:tcW w:w="1440" w:type="dxa"/>
            <w:tcBorders>
              <w:top w:val="single" w:sz="4" w:space="0" w:color="000000"/>
              <w:left w:val="single" w:sz="4" w:space="0" w:color="000000"/>
              <w:bottom w:val="single" w:sz="4" w:space="0" w:color="000000"/>
            </w:tcBorders>
            <w:shd w:val="clear" w:color="auto" w:fill="auto"/>
          </w:tcPr>
          <w:p w14:paraId="035F807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0F9AE" w14:textId="77777777" w:rsidR="00A90238" w:rsidRDefault="00A90238" w:rsidP="004260A6">
            <w:pPr>
              <w:pStyle w:val="TAL"/>
            </w:pPr>
            <w:r>
              <w:t>Identify of the user who is transmitting the media</w:t>
            </w:r>
          </w:p>
        </w:tc>
      </w:tr>
      <w:tr w:rsidR="00A90238" w:rsidRPr="00AB5FED" w14:paraId="7478704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36445D"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DE9723B"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D0487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B77D0B8" w14:textId="77777777" w:rsidR="00A90238" w:rsidRPr="00AB5FED" w:rsidRDefault="00A90238" w:rsidP="00A90238"/>
    <w:p w14:paraId="4E8F11F6" w14:textId="77777777" w:rsidR="00A90238" w:rsidRPr="00AB5FED" w:rsidRDefault="00A90238" w:rsidP="00A90238">
      <w:pPr>
        <w:pStyle w:val="Heading5"/>
      </w:pPr>
      <w:bookmarkStart w:id="913" w:name="_Toc154701641"/>
      <w:r>
        <w:t>7.7</w:t>
      </w:r>
      <w:r w:rsidRPr="00AB5FED">
        <w:t>.1.2.</w:t>
      </w:r>
      <w:r>
        <w:t>7</w:t>
      </w:r>
      <w:r w:rsidRPr="00AB5FED">
        <w:tab/>
      </w:r>
      <w:r>
        <w:t>Receive media response</w:t>
      </w:r>
      <w:bookmarkEnd w:id="913"/>
    </w:p>
    <w:p w14:paraId="61B0F284" w14:textId="77777777" w:rsidR="00A90238" w:rsidRPr="00AB5FED" w:rsidRDefault="00A90238" w:rsidP="00A90238">
      <w:r w:rsidRPr="00AB5FED">
        <w:t>Table </w:t>
      </w:r>
      <w:r>
        <w:t>7.7</w:t>
      </w:r>
      <w:r w:rsidRPr="00AB5FED">
        <w:rPr>
          <w:lang w:eastAsia="zh-CN"/>
        </w:rPr>
        <w:t>.1.2.</w:t>
      </w:r>
      <w:r>
        <w:rPr>
          <w:lang w:eastAsia="zh-CN"/>
        </w:rPr>
        <w:t>7</w:t>
      </w:r>
      <w:r w:rsidRPr="00AB5FED">
        <w:rPr>
          <w:lang w:eastAsia="zh-CN"/>
        </w:rPr>
        <w:t>-1</w:t>
      </w:r>
      <w:r w:rsidRPr="00AB5FED">
        <w:t xml:space="preserve"> describes the information flow </w:t>
      </w:r>
      <w:r>
        <w:t>receive media response</w:t>
      </w:r>
      <w:r w:rsidRPr="00AB5FED">
        <w:t xml:space="preserve">, from the </w:t>
      </w:r>
      <w:r>
        <w:t>transmission</w:t>
      </w:r>
      <w:r w:rsidRPr="00AB5FED">
        <w:t xml:space="preserve"> control </w:t>
      </w:r>
      <w:r>
        <w:t>server</w:t>
      </w:r>
      <w:r w:rsidRPr="00AB5FED">
        <w:t xml:space="preserve"> to the </w:t>
      </w:r>
      <w:r>
        <w:t>transmission control</w:t>
      </w:r>
      <w:r w:rsidRPr="00AB5FED">
        <w:t xml:space="preserve"> </w:t>
      </w:r>
      <w:r>
        <w:t>participant</w:t>
      </w:r>
      <w:r w:rsidRPr="00AB5FED">
        <w:t xml:space="preserve">, which is used to </w:t>
      </w:r>
      <w:r>
        <w:t>indicate whether the media reception is possible or not</w:t>
      </w:r>
      <w:r w:rsidRPr="00AB5FED">
        <w:t xml:space="preserve">. This information flow is sent in unicast (to the </w:t>
      </w:r>
      <w:r>
        <w:t>receiving</w:t>
      </w:r>
      <w:r w:rsidRPr="00AB5FED">
        <w:t xml:space="preserve"> </w:t>
      </w:r>
      <w:r>
        <w:t>transmission control</w:t>
      </w:r>
      <w:r w:rsidRPr="00AB5FED">
        <w:t xml:space="preserve"> participant).</w:t>
      </w:r>
    </w:p>
    <w:p w14:paraId="5C549E3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7</w:t>
      </w:r>
      <w:r w:rsidRPr="00AB5FED">
        <w:t xml:space="preserve">-1: </w:t>
      </w:r>
      <w:r>
        <w:rPr>
          <w:lang w:val="en-US"/>
        </w:rPr>
        <w:t>Receive media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B08115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46DC9B"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A89EF5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0A073" w14:textId="77777777" w:rsidR="00A90238" w:rsidRPr="00AB5FED" w:rsidRDefault="00A90238" w:rsidP="004260A6">
            <w:pPr>
              <w:pStyle w:val="TAH"/>
            </w:pPr>
            <w:r w:rsidRPr="00AB5FED">
              <w:t>Description</w:t>
            </w:r>
          </w:p>
        </w:tc>
      </w:tr>
      <w:tr w:rsidR="00A90238" w:rsidRPr="00AB5FED" w14:paraId="7A43781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F8E7EAB" w14:textId="77777777" w:rsidR="00A90238" w:rsidRPr="00AB5FED" w:rsidRDefault="00A90238" w:rsidP="004260A6">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89E18D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2C158D" w14:textId="77777777" w:rsidR="00A90238" w:rsidRPr="00AB5FED" w:rsidRDefault="00A90238" w:rsidP="004260A6">
            <w:pPr>
              <w:pStyle w:val="TAL"/>
            </w:pPr>
            <w:r>
              <w:t>Indicates whether media reception is possible as per the request</w:t>
            </w:r>
          </w:p>
        </w:tc>
      </w:tr>
      <w:tr w:rsidR="00A90238" w:rsidRPr="00AB5FED" w14:paraId="1E4A2A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632190" w14:textId="77777777" w:rsidR="00A90238"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3B0B5A1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B2654" w14:textId="77777777" w:rsidR="00A90238" w:rsidRDefault="00A90238" w:rsidP="004260A6">
            <w:pPr>
              <w:pStyle w:val="TAL"/>
            </w:pPr>
            <w:r w:rsidRPr="00AB5FED">
              <w:t xml:space="preserve">Indicates the cause for </w:t>
            </w:r>
            <w:r>
              <w:t>rejecting the media receive request</w:t>
            </w:r>
          </w:p>
        </w:tc>
      </w:tr>
      <w:tr w:rsidR="00A90238" w:rsidRPr="00AB5FED" w14:paraId="57C80BD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4A5D22"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E3AA6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0D357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307AFE24" w14:textId="77777777" w:rsidR="00A90238" w:rsidRDefault="00A90238" w:rsidP="00A90238"/>
    <w:p w14:paraId="7974660B" w14:textId="77777777" w:rsidR="00A90238" w:rsidRPr="00AB5FED" w:rsidRDefault="00A90238" w:rsidP="00A90238">
      <w:pPr>
        <w:pStyle w:val="Heading5"/>
      </w:pPr>
      <w:bookmarkStart w:id="914" w:name="_Toc154701642"/>
      <w:r>
        <w:t>7.7</w:t>
      </w:r>
      <w:r w:rsidRPr="00AB5FED">
        <w:t>.1.2.</w:t>
      </w:r>
      <w:r>
        <w:t>8</w:t>
      </w:r>
      <w:r w:rsidRPr="00AB5FED">
        <w:tab/>
      </w:r>
      <w:r>
        <w:t>Media reception notification</w:t>
      </w:r>
      <w:bookmarkEnd w:id="914"/>
    </w:p>
    <w:p w14:paraId="017BB254" w14:textId="77777777" w:rsidR="00A90238" w:rsidRPr="00AB5FED" w:rsidRDefault="00A90238" w:rsidP="00A90238">
      <w:r w:rsidRPr="00AB5FED">
        <w:t>Table </w:t>
      </w:r>
      <w:r>
        <w:t>7.7</w:t>
      </w:r>
      <w:r w:rsidRPr="00AB5FED">
        <w:rPr>
          <w:lang w:eastAsia="zh-CN"/>
        </w:rPr>
        <w:t>.1.2.</w:t>
      </w:r>
      <w:r>
        <w:rPr>
          <w:lang w:eastAsia="zh-CN"/>
        </w:rPr>
        <w:t>8</w:t>
      </w:r>
      <w:r w:rsidRPr="00AB5FED">
        <w:rPr>
          <w:lang w:eastAsia="zh-CN"/>
        </w:rPr>
        <w:t>-1</w:t>
      </w:r>
      <w:r w:rsidRPr="00AB5FED">
        <w:t xml:space="preserve"> describes the information flow </w:t>
      </w:r>
      <w:r>
        <w:t>media reception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reception has been initiated to a user</w:t>
      </w:r>
      <w:r w:rsidRPr="00AB5FED">
        <w:t xml:space="preserve">. This information flow is sent in unicast (to the </w:t>
      </w:r>
      <w:r>
        <w:t>transmitting</w:t>
      </w:r>
      <w:r w:rsidRPr="00AB5FED">
        <w:t xml:space="preserve"> </w:t>
      </w:r>
      <w:r>
        <w:t>transmission control</w:t>
      </w:r>
      <w:r w:rsidRPr="00AB5FED">
        <w:t xml:space="preserve"> participant).</w:t>
      </w:r>
    </w:p>
    <w:p w14:paraId="0174FD9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8</w:t>
      </w:r>
      <w:r w:rsidRPr="00AB5FED">
        <w:t xml:space="preserve">-1: </w:t>
      </w:r>
      <w:r>
        <w:rPr>
          <w:lang w:val="en-US"/>
        </w:rPr>
        <w:t>Media reception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9ECBBA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031186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681A2C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FAEAB" w14:textId="77777777" w:rsidR="00A90238" w:rsidRPr="00AB5FED" w:rsidRDefault="00A90238" w:rsidP="004260A6">
            <w:pPr>
              <w:pStyle w:val="TAH"/>
            </w:pPr>
            <w:r w:rsidRPr="00AB5FED">
              <w:t>Description</w:t>
            </w:r>
          </w:p>
        </w:tc>
      </w:tr>
      <w:tr w:rsidR="00A90238" w:rsidRPr="00AB5FED" w14:paraId="191F2E1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7ADDE"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3805D9F7"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7BB09" w14:textId="77777777" w:rsidR="00A90238" w:rsidRPr="00AB5FED" w:rsidRDefault="00A90238" w:rsidP="004260A6">
            <w:pPr>
              <w:pStyle w:val="TAL"/>
            </w:pPr>
            <w:r>
              <w:t>Identity of the user who is receiving the media</w:t>
            </w:r>
          </w:p>
        </w:tc>
      </w:tr>
      <w:tr w:rsidR="00A90238" w:rsidRPr="00AB5FED" w14:paraId="3F7F069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38492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65B2F5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4E697"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72CE9F6" w14:textId="77777777" w:rsidR="00A90238" w:rsidRDefault="00A90238" w:rsidP="00A90238"/>
    <w:p w14:paraId="611835B1" w14:textId="77777777" w:rsidR="00A90238" w:rsidRPr="00AB5FED" w:rsidRDefault="00A90238" w:rsidP="00A90238">
      <w:pPr>
        <w:pStyle w:val="Heading5"/>
      </w:pPr>
      <w:bookmarkStart w:id="915" w:name="_Toc460616156"/>
      <w:bookmarkStart w:id="916" w:name="_Toc460617017"/>
      <w:bookmarkStart w:id="917" w:name="_Toc465162643"/>
      <w:bookmarkStart w:id="918" w:name="_Toc154701643"/>
      <w:r>
        <w:t>7.7</w:t>
      </w:r>
      <w:r w:rsidRPr="00AB5FED">
        <w:t>.1.2.</w:t>
      </w:r>
      <w:r>
        <w:t>9</w:t>
      </w:r>
      <w:r w:rsidRPr="00AB5FED">
        <w:tab/>
      </w:r>
      <w:bookmarkEnd w:id="915"/>
      <w:bookmarkEnd w:id="916"/>
      <w:bookmarkEnd w:id="917"/>
      <w:r>
        <w:t>Queue position info</w:t>
      </w:r>
      <w:bookmarkEnd w:id="918"/>
    </w:p>
    <w:p w14:paraId="78D0B165" w14:textId="77777777" w:rsidR="00A90238" w:rsidRPr="00AB5FED" w:rsidRDefault="00A90238" w:rsidP="00A90238">
      <w:r w:rsidRPr="00AB5FED">
        <w:t>Table </w:t>
      </w:r>
      <w:r>
        <w:t>7.7</w:t>
      </w:r>
      <w:r w:rsidRPr="00AB5FED">
        <w:rPr>
          <w:lang w:eastAsia="zh-CN"/>
        </w:rPr>
        <w:t>.1.2.</w:t>
      </w:r>
      <w:r>
        <w:rPr>
          <w:lang w:eastAsia="zh-CN"/>
        </w:rPr>
        <w:t>9</w:t>
      </w:r>
      <w:r w:rsidRPr="00AB5FED">
        <w:rPr>
          <w:lang w:eastAsia="zh-CN"/>
        </w:rPr>
        <w:t>-1</w:t>
      </w:r>
      <w:r w:rsidRPr="00AB5FED">
        <w:t xml:space="preserve"> describes the information flow </w:t>
      </w:r>
      <w:r>
        <w:t>queue position info</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transmit media</w:t>
      </w:r>
      <w:r w:rsidRPr="00AB5FED">
        <w:t xml:space="preserve"> request is queued and the queue position to the </w:t>
      </w:r>
      <w:r>
        <w:t>transmit media</w:t>
      </w:r>
      <w:r w:rsidRPr="00AB5FED">
        <w:t xml:space="preserve"> requesting UE. The </w:t>
      </w:r>
      <w:r>
        <w:t>MCVideo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transmit media</w:t>
      </w:r>
      <w:r w:rsidRPr="00AB5FED">
        <w:t xml:space="preserve"> requests shall support this information flow. This information flow is sent in unicast (to the queued </w:t>
      </w:r>
      <w:r>
        <w:t>transmission control</w:t>
      </w:r>
      <w:r w:rsidRPr="00AB5FED">
        <w:t xml:space="preserve"> participant).</w:t>
      </w:r>
    </w:p>
    <w:p w14:paraId="793277A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9</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79104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26687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C835D3F"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D31EC" w14:textId="77777777" w:rsidR="00A90238" w:rsidRPr="00AB5FED" w:rsidRDefault="00A90238" w:rsidP="004260A6">
            <w:pPr>
              <w:pStyle w:val="TAH"/>
            </w:pPr>
            <w:r w:rsidRPr="00AB5FED">
              <w:t>Description</w:t>
            </w:r>
          </w:p>
        </w:tc>
      </w:tr>
      <w:tr w:rsidR="00A90238" w:rsidRPr="00AB5FED" w14:paraId="0FECD23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DCD97"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46A503B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CE9A9"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6EC21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4A197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4BFE9F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036C6"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AC66FF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6C6A68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2DF0504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3B011"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29C13C74" w14:textId="77777777" w:rsidR="00A90238" w:rsidRPr="00AB5FED" w:rsidRDefault="00A90238" w:rsidP="00A90238"/>
    <w:p w14:paraId="75390820" w14:textId="77777777" w:rsidR="00A90238" w:rsidRPr="00AB5FED" w:rsidRDefault="00A90238" w:rsidP="00A90238">
      <w:pPr>
        <w:pStyle w:val="Heading5"/>
      </w:pPr>
      <w:bookmarkStart w:id="919" w:name="_Toc154701644"/>
      <w:r>
        <w:lastRenderedPageBreak/>
        <w:t>7.7</w:t>
      </w:r>
      <w:r w:rsidRPr="00AB5FED">
        <w:t>.1.2.</w:t>
      </w:r>
      <w:r>
        <w:t>10</w:t>
      </w:r>
      <w:r w:rsidRPr="00AB5FED">
        <w:tab/>
      </w:r>
      <w:r>
        <w:t>Transmission revoked</w:t>
      </w:r>
      <w:bookmarkEnd w:id="919"/>
    </w:p>
    <w:p w14:paraId="27F9B999" w14:textId="77777777" w:rsidR="00A90238" w:rsidRPr="00AB5FED" w:rsidRDefault="00A90238" w:rsidP="00A90238">
      <w:r w:rsidRPr="00AB5FED">
        <w:t>Table </w:t>
      </w:r>
      <w:r>
        <w:t>7.7</w:t>
      </w:r>
      <w:r w:rsidRPr="00AB5FED">
        <w:rPr>
          <w:lang w:eastAsia="zh-CN"/>
        </w:rPr>
        <w:t>.1.2.</w:t>
      </w:r>
      <w:r>
        <w:rPr>
          <w:lang w:eastAsia="zh-CN"/>
        </w:rPr>
        <w:t>10</w:t>
      </w:r>
      <w:r w:rsidRPr="00AB5FED">
        <w:rPr>
          <w:lang w:eastAsia="zh-CN"/>
        </w:rPr>
        <w:t>-1</w:t>
      </w:r>
      <w:r w:rsidRPr="00AB5FED">
        <w:t xml:space="preserve"> describes the information flow </w:t>
      </w:r>
      <w:r>
        <w:t>transmission revoked</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on-going video transmission</w:t>
      </w:r>
      <w:r w:rsidRPr="00AB5FED">
        <w:t xml:space="preserve"> is queued and the queue position </w:t>
      </w:r>
      <w:r>
        <w:t>is provided or the on-going video transmission is terminated.</w:t>
      </w:r>
      <w:r w:rsidRPr="00AB5FED">
        <w:t xml:space="preserve"> This information flow is sent in unicast (to the queued </w:t>
      </w:r>
      <w:r>
        <w:t>transmission control</w:t>
      </w:r>
      <w:r w:rsidRPr="00AB5FED">
        <w:t xml:space="preserve"> participant).</w:t>
      </w:r>
    </w:p>
    <w:p w14:paraId="3251F3B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10</w:t>
      </w:r>
      <w:r w:rsidRPr="00AB5FED">
        <w:t xml:space="preserve">-1: </w:t>
      </w:r>
      <w:r>
        <w:rPr>
          <w:lang w:val="en-US"/>
        </w:rPr>
        <w:t>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471401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001BE9"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83B7E5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B322F" w14:textId="77777777" w:rsidR="00A90238" w:rsidRPr="00AB5FED" w:rsidRDefault="00A90238" w:rsidP="004260A6">
            <w:pPr>
              <w:pStyle w:val="TAH"/>
            </w:pPr>
            <w:r w:rsidRPr="00AB5FED">
              <w:t>Description</w:t>
            </w:r>
          </w:p>
        </w:tc>
      </w:tr>
      <w:tr w:rsidR="00A90238" w:rsidRPr="00AB5FED" w14:paraId="0F55D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7B3A3EA" w14:textId="77777777" w:rsidR="00A90238" w:rsidRPr="00AB5FED" w:rsidRDefault="00A90238" w:rsidP="004260A6">
            <w:pPr>
              <w:pStyle w:val="TAL"/>
            </w:pPr>
            <w:r>
              <w:t>Revoke reason</w:t>
            </w:r>
          </w:p>
        </w:tc>
        <w:tc>
          <w:tcPr>
            <w:tcW w:w="1440" w:type="dxa"/>
            <w:tcBorders>
              <w:top w:val="single" w:sz="4" w:space="0" w:color="000000"/>
              <w:left w:val="single" w:sz="4" w:space="0" w:color="000000"/>
              <w:bottom w:val="single" w:sz="4" w:space="0" w:color="000000"/>
            </w:tcBorders>
            <w:shd w:val="clear" w:color="auto" w:fill="auto"/>
          </w:tcPr>
          <w:p w14:paraId="21A43CC0"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B4514" w14:textId="77777777" w:rsidR="00A90238" w:rsidRPr="00AB5FED" w:rsidRDefault="00A90238" w:rsidP="004260A6">
            <w:pPr>
              <w:pStyle w:val="TAL"/>
            </w:pPr>
            <w:r>
              <w:t>The reason for revoke like queue or termination of on-going video transmission</w:t>
            </w:r>
          </w:p>
        </w:tc>
      </w:tr>
      <w:tr w:rsidR="00A90238" w:rsidRPr="00AB5FED" w14:paraId="33574A7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2E5A1"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6C204553" w14:textId="77777777" w:rsidR="00A90238" w:rsidRDefault="00A90238" w:rsidP="004260A6">
            <w:pPr>
              <w:pStyle w:val="TAL"/>
            </w:pPr>
            <w:r>
              <w:t>O</w:t>
            </w:r>
          </w:p>
          <w:p w14:paraId="2D107A50" w14:textId="073A9B03" w:rsidR="00A90238" w:rsidRPr="00AB5FED" w:rsidRDefault="00A90238" w:rsidP="004260A6">
            <w:pPr>
              <w:pStyle w:val="TAL"/>
            </w:pPr>
            <w:r>
              <w:t>(see</w:t>
            </w:r>
            <w:r w:rsidR="008C5C90">
              <w:t> </w:t>
            </w:r>
            <w:r>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11DF6"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500920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6D0D13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3F6C283" w14:textId="77777777" w:rsidR="00A90238" w:rsidRDefault="00A90238" w:rsidP="004260A6">
            <w:pPr>
              <w:pStyle w:val="TAL"/>
            </w:pPr>
            <w:r w:rsidRPr="00AB5FED">
              <w:t>O</w:t>
            </w:r>
          </w:p>
          <w:p w14:paraId="2C90D06A" w14:textId="74712849" w:rsidR="00A90238" w:rsidRPr="00DE4FFA" w:rsidRDefault="00A90238" w:rsidP="004260A6">
            <w:pPr>
              <w:pStyle w:val="TAL"/>
            </w:pPr>
            <w:r>
              <w:t>(see</w:t>
            </w:r>
            <w:r w:rsidR="008C5C90">
              <w:t> </w:t>
            </w:r>
            <w: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84E85"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57F93A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273296"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FCC573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AD810"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r w:rsidR="00A90238" w:rsidRPr="00AB5FED" w14:paraId="6CBAA846"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51916B" w14:textId="77777777" w:rsidR="00A90238" w:rsidRDefault="00A90238" w:rsidP="004260A6">
            <w:pPr>
              <w:pStyle w:val="TAL"/>
            </w:pPr>
            <w:r>
              <w:t>NOTE 1:</w:t>
            </w:r>
            <w:r>
              <w:tab/>
              <w:t>If revoke reason is queuing, then queue position info is included.</w:t>
            </w:r>
          </w:p>
          <w:p w14:paraId="66447EA0" w14:textId="77777777" w:rsidR="00A90238" w:rsidRPr="00AB5FED" w:rsidRDefault="00A90238" w:rsidP="004260A6">
            <w:pPr>
              <w:pStyle w:val="TAL"/>
            </w:pPr>
            <w:r>
              <w:t>NOTE 2:</w:t>
            </w:r>
            <w:r>
              <w:tab/>
              <w:t>If revoke reason is termination, then media identifier is included.</w:t>
            </w:r>
          </w:p>
        </w:tc>
      </w:tr>
    </w:tbl>
    <w:p w14:paraId="4FD671B3" w14:textId="77777777" w:rsidR="00A90238" w:rsidRPr="00AB5FED" w:rsidRDefault="00A90238" w:rsidP="00A90238"/>
    <w:p w14:paraId="70D4CBFF" w14:textId="77777777" w:rsidR="00A90238" w:rsidRPr="00AB5FED" w:rsidRDefault="00A90238" w:rsidP="00A90238">
      <w:pPr>
        <w:pStyle w:val="Heading5"/>
      </w:pPr>
      <w:bookmarkStart w:id="920" w:name="_Toc460616155"/>
      <w:bookmarkStart w:id="921" w:name="_Toc460617016"/>
      <w:bookmarkStart w:id="922" w:name="_Toc465162642"/>
      <w:bookmarkStart w:id="923" w:name="_Toc154701645"/>
      <w:r>
        <w:t>7.7</w:t>
      </w:r>
      <w:r w:rsidRPr="00AB5FED">
        <w:t>.1.2.1</w:t>
      </w:r>
      <w:r>
        <w:t>1</w:t>
      </w:r>
      <w:r w:rsidRPr="00AB5FED">
        <w:tab/>
        <w:t>Queue position request</w:t>
      </w:r>
      <w:bookmarkEnd w:id="920"/>
      <w:bookmarkEnd w:id="921"/>
      <w:bookmarkEnd w:id="922"/>
      <w:bookmarkEnd w:id="923"/>
    </w:p>
    <w:p w14:paraId="2EA2EC06" w14:textId="77777777" w:rsidR="00A90238" w:rsidRPr="00AB5FED" w:rsidRDefault="00A90238" w:rsidP="00A90238">
      <w:r w:rsidRPr="00AB5FED">
        <w:t>Table </w:t>
      </w:r>
      <w:r>
        <w:t>7.7</w:t>
      </w:r>
      <w:r w:rsidRPr="00AB5FED">
        <w:rPr>
          <w:lang w:eastAsia="zh-CN"/>
        </w:rPr>
        <w:t>.1.2.1</w:t>
      </w:r>
      <w:r>
        <w:rPr>
          <w:lang w:eastAsia="zh-CN"/>
        </w:rPr>
        <w:t>1</w:t>
      </w:r>
      <w:r w:rsidRPr="00AB5FED">
        <w:rPr>
          <w:lang w:eastAsia="zh-CN"/>
        </w:rPr>
        <w:t>-1</w:t>
      </w:r>
      <w:r w:rsidRPr="00AB5FED">
        <w:t xml:space="preserve"> describes the information flow queue position request, from the </w:t>
      </w:r>
      <w:r>
        <w:t>transmission control</w:t>
      </w:r>
      <w:r w:rsidRPr="00AB5FED">
        <w:t xml:space="preserve"> participant to the </w:t>
      </w:r>
      <w:r>
        <w:t>transmission</w:t>
      </w:r>
      <w:r w:rsidRPr="00AB5FED">
        <w:t xml:space="preserve"> control server, which is used to request the position in the </w:t>
      </w:r>
      <w:r>
        <w:t>video transmission</w:t>
      </w:r>
      <w:r w:rsidRPr="00AB5FED">
        <w:t xml:space="preserve"> queue. The MC</w:t>
      </w:r>
      <w:r>
        <w:t>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transmission</w:t>
      </w:r>
      <w:r w:rsidRPr="00AB5FED">
        <w:t xml:space="preserve"> control requests shall support this information flow. This information flow is sent in unicast to the </w:t>
      </w:r>
      <w:r>
        <w:t>transmission</w:t>
      </w:r>
      <w:r w:rsidRPr="00AB5FED">
        <w:t xml:space="preserve"> control server.</w:t>
      </w:r>
    </w:p>
    <w:p w14:paraId="3B457BB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1</w:t>
      </w:r>
      <w:r>
        <w:rPr>
          <w:lang w:val="en-US"/>
        </w:rPr>
        <w:t>1</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99414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A81E0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93F63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5A4EF7" w14:textId="77777777" w:rsidR="00A90238" w:rsidRPr="00AB5FED" w:rsidRDefault="00A90238" w:rsidP="004260A6">
            <w:pPr>
              <w:pStyle w:val="TAH"/>
            </w:pPr>
            <w:r w:rsidRPr="00AB5FED">
              <w:t>Description</w:t>
            </w:r>
          </w:p>
        </w:tc>
      </w:tr>
      <w:tr w:rsidR="00A90238" w:rsidRPr="00AB5FED" w14:paraId="7511A75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D6CFE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BF28451"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B087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14E493E" w14:textId="77777777" w:rsidR="00A90238" w:rsidRPr="00AB5FED" w:rsidRDefault="00A90238" w:rsidP="00A90238"/>
    <w:p w14:paraId="735C9AAC" w14:textId="77777777" w:rsidR="00A90238" w:rsidRPr="00AB5FED" w:rsidRDefault="00A90238" w:rsidP="00A90238">
      <w:pPr>
        <w:pStyle w:val="Heading5"/>
      </w:pPr>
      <w:bookmarkStart w:id="924" w:name="_Toc154701646"/>
      <w:r>
        <w:t>7.7</w:t>
      </w:r>
      <w:r w:rsidRPr="00AB5FED">
        <w:t>.1.2.</w:t>
      </w:r>
      <w:r>
        <w:t>1</w:t>
      </w:r>
      <w:r w:rsidRPr="00AB5FED">
        <w:t>2</w:t>
      </w:r>
      <w:r w:rsidRPr="00AB5FED">
        <w:tab/>
      </w:r>
      <w:r>
        <w:t>Transmit media</w:t>
      </w:r>
      <w:r w:rsidRPr="00AB5FED">
        <w:t xml:space="preserve"> </w:t>
      </w:r>
      <w:r>
        <w:t xml:space="preserve">cancel </w:t>
      </w:r>
      <w:r w:rsidRPr="00AB5FED">
        <w:t>request</w:t>
      </w:r>
      <w:bookmarkEnd w:id="924"/>
    </w:p>
    <w:p w14:paraId="42A6BFCE" w14:textId="77777777" w:rsidR="00A90238" w:rsidRPr="00AB5FED" w:rsidRDefault="00A90238" w:rsidP="00A90238">
      <w:r w:rsidRPr="00AB5FED">
        <w:t>Table </w:t>
      </w:r>
      <w:r>
        <w:t>7.7</w:t>
      </w:r>
      <w:r w:rsidRPr="00AB5FED">
        <w:rPr>
          <w:lang w:eastAsia="zh-CN"/>
        </w:rPr>
        <w:t>.1.2.</w:t>
      </w:r>
      <w:r>
        <w:rPr>
          <w:lang w:eastAsia="zh-CN"/>
        </w:rPr>
        <w:t>1</w:t>
      </w:r>
      <w:r w:rsidRPr="00AB5FED">
        <w:rPr>
          <w:lang w:eastAsia="zh-CN"/>
        </w:rPr>
        <w:t>2-1</w:t>
      </w:r>
      <w:r w:rsidRPr="00AB5FED">
        <w:t xml:space="preserve"> describes the information flow </w:t>
      </w:r>
      <w:r>
        <w:t>transmit</w:t>
      </w:r>
      <w:r w:rsidRPr="00AB5FED">
        <w:t xml:space="preserve"> </w:t>
      </w:r>
      <w:r>
        <w:t xml:space="preserve">media cancel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12191D7A"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sidRPr="00AB5FED">
        <w:rPr>
          <w:lang w:val="en-US"/>
        </w:rPr>
        <w:t>2</w:t>
      </w:r>
      <w:r w:rsidRPr="00AB5FED">
        <w:t xml:space="preserve">-1: </w:t>
      </w:r>
      <w:r>
        <w:rPr>
          <w:lang w:val="en-US"/>
        </w:rPr>
        <w:t>Transmit media</w:t>
      </w:r>
      <w:r w:rsidRPr="00AB5FED">
        <w:rPr>
          <w:lang w:val="en-US"/>
        </w:rPr>
        <w:t xml:space="preserve"> </w:t>
      </w:r>
      <w:r>
        <w:rPr>
          <w:lang w:val="en-US"/>
        </w:rPr>
        <w:t xml:space="preserve">cancel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42AB2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88C8A6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2A6EE1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872D9" w14:textId="77777777" w:rsidR="00A90238" w:rsidRPr="00AB5FED" w:rsidRDefault="00A90238" w:rsidP="004260A6">
            <w:pPr>
              <w:pStyle w:val="TAH"/>
            </w:pPr>
            <w:r w:rsidRPr="00AB5FED">
              <w:t>Description</w:t>
            </w:r>
          </w:p>
        </w:tc>
      </w:tr>
      <w:tr w:rsidR="00A90238" w:rsidRPr="00AB5FED" w14:paraId="5A09AF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19E5EC"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1D964FD9"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20BC1" w14:textId="77777777" w:rsidR="00A90238" w:rsidRPr="00AB5FED" w:rsidRDefault="00A90238" w:rsidP="004260A6">
            <w:pPr>
              <w:pStyle w:val="TAL"/>
            </w:pPr>
            <w:r>
              <w:t>Identity of the user whose media transmission is requested for cancellation</w:t>
            </w:r>
          </w:p>
        </w:tc>
      </w:tr>
      <w:tr w:rsidR="00A90238" w:rsidRPr="00AB5FED" w14:paraId="1419FBA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099BB8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4BD33F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E79F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D735D7" w14:textId="77777777" w:rsidR="00A90238" w:rsidRPr="00AB5FED" w:rsidRDefault="00A90238" w:rsidP="00A90238"/>
    <w:p w14:paraId="32395797" w14:textId="77777777" w:rsidR="00A90238" w:rsidRPr="00AB5FED" w:rsidRDefault="00A90238" w:rsidP="00A90238">
      <w:pPr>
        <w:pStyle w:val="Heading5"/>
      </w:pPr>
      <w:bookmarkStart w:id="925" w:name="_Toc154701647"/>
      <w:r>
        <w:t>7.7</w:t>
      </w:r>
      <w:r w:rsidRPr="00AB5FED">
        <w:t>.1.2.</w:t>
      </w:r>
      <w:r>
        <w:t>13</w:t>
      </w:r>
      <w:r w:rsidRPr="00AB5FED">
        <w:tab/>
      </w:r>
      <w:r>
        <w:t>Transmit media</w:t>
      </w:r>
      <w:r w:rsidRPr="00AB5FED">
        <w:t xml:space="preserve"> </w:t>
      </w:r>
      <w:r>
        <w:t xml:space="preserve">cancel </w:t>
      </w:r>
      <w:r w:rsidRPr="00AB5FED">
        <w:t>re</w:t>
      </w:r>
      <w:r>
        <w:t>sponse</w:t>
      </w:r>
      <w:bookmarkEnd w:id="925"/>
    </w:p>
    <w:p w14:paraId="5CE21791" w14:textId="77777777" w:rsidR="00A90238" w:rsidRPr="00AB5FED" w:rsidRDefault="00A90238" w:rsidP="00A90238">
      <w:r w:rsidRPr="00AB5FED">
        <w:t>Table </w:t>
      </w:r>
      <w:r>
        <w:t>7.7</w:t>
      </w:r>
      <w:r w:rsidRPr="00AB5FED">
        <w:rPr>
          <w:lang w:eastAsia="zh-CN"/>
        </w:rPr>
        <w:t>.1.2.</w:t>
      </w:r>
      <w:r>
        <w:rPr>
          <w:lang w:eastAsia="zh-CN"/>
        </w:rPr>
        <w:t>13</w:t>
      </w:r>
      <w:r w:rsidRPr="00AB5FED">
        <w:rPr>
          <w:lang w:eastAsia="zh-CN"/>
        </w:rPr>
        <w:t>-1</w:t>
      </w:r>
      <w:r w:rsidRPr="00AB5FED">
        <w:t xml:space="preserve"> describes the information flow </w:t>
      </w:r>
      <w:r>
        <w:t>transmit</w:t>
      </w:r>
      <w:r w:rsidRPr="00AB5FED">
        <w:t xml:space="preserve"> </w:t>
      </w:r>
      <w:r>
        <w:t>media cancel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68AEFC1A"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1</w:t>
      </w:r>
      <w:r>
        <w:rPr>
          <w:lang w:val="en-US"/>
        </w:rPr>
        <w:t>3</w:t>
      </w:r>
      <w:r w:rsidRPr="00AB5FED">
        <w:t xml:space="preserve">-1: </w:t>
      </w:r>
      <w:r>
        <w:rPr>
          <w:lang w:val="en-US"/>
        </w:rPr>
        <w:t>Transmit media</w:t>
      </w:r>
      <w:r w:rsidRPr="00AB5FED">
        <w:rPr>
          <w:lang w:val="en-US"/>
        </w:rPr>
        <w:t xml:space="preserve"> </w:t>
      </w:r>
      <w:r>
        <w:rPr>
          <w:lang w:val="en-US"/>
        </w:rPr>
        <w:t>cancel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5914B7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0A56E7"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3B48D2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7AB3E" w14:textId="77777777" w:rsidR="00A90238" w:rsidRPr="00AB5FED" w:rsidRDefault="00A90238" w:rsidP="004260A6">
            <w:pPr>
              <w:pStyle w:val="TAH"/>
            </w:pPr>
            <w:r w:rsidRPr="00AB5FED">
              <w:t>Description</w:t>
            </w:r>
          </w:p>
        </w:tc>
      </w:tr>
      <w:tr w:rsidR="00A90238" w:rsidRPr="00AB5FED" w14:paraId="1C0194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088A7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CB5C61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D0A5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3A9D800" w14:textId="77777777" w:rsidR="00A90238" w:rsidRPr="00AB5FED" w:rsidRDefault="00A90238" w:rsidP="00A90238"/>
    <w:p w14:paraId="25D03D03" w14:textId="77777777" w:rsidR="00A90238" w:rsidRPr="00AB5FED" w:rsidRDefault="00A90238" w:rsidP="00A90238">
      <w:pPr>
        <w:pStyle w:val="Heading5"/>
      </w:pPr>
      <w:bookmarkStart w:id="926" w:name="_Toc154701648"/>
      <w:r>
        <w:t>7.7</w:t>
      </w:r>
      <w:r w:rsidRPr="00AB5FED">
        <w:t>.1.2.</w:t>
      </w:r>
      <w:r>
        <w:t>14</w:t>
      </w:r>
      <w:r w:rsidRPr="00AB5FED">
        <w:tab/>
      </w:r>
      <w:r>
        <w:t>Transmit media</w:t>
      </w:r>
      <w:r w:rsidRPr="00AB5FED">
        <w:t xml:space="preserve"> </w:t>
      </w:r>
      <w:r>
        <w:t>cancel request notify</w:t>
      </w:r>
      <w:bookmarkEnd w:id="926"/>
    </w:p>
    <w:p w14:paraId="40C15ABB" w14:textId="77777777" w:rsidR="00A90238" w:rsidRPr="00AB5FED" w:rsidRDefault="00A90238" w:rsidP="00A90238">
      <w:r w:rsidRPr="00AB5FED">
        <w:t>Table </w:t>
      </w:r>
      <w:r>
        <w:t>7.7</w:t>
      </w:r>
      <w:r w:rsidRPr="00AB5FED">
        <w:rPr>
          <w:lang w:eastAsia="zh-CN"/>
        </w:rPr>
        <w:t>.1.2.</w:t>
      </w:r>
      <w:r>
        <w:rPr>
          <w:lang w:eastAsia="zh-CN"/>
        </w:rPr>
        <w:t>14</w:t>
      </w:r>
      <w:r w:rsidRPr="00AB5FED">
        <w:rPr>
          <w:lang w:eastAsia="zh-CN"/>
        </w:rPr>
        <w:t>-1</w:t>
      </w:r>
      <w:r w:rsidRPr="00AB5FED">
        <w:t xml:space="preserve"> describes the information flow </w:t>
      </w:r>
      <w:r>
        <w:t>transmit</w:t>
      </w:r>
      <w:r w:rsidRPr="00AB5FED">
        <w:t xml:space="preserve"> </w:t>
      </w:r>
      <w:r>
        <w:t>media cancel request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54C28C1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4</w:t>
      </w:r>
      <w:r w:rsidRPr="00AB5FED">
        <w:t xml:space="preserve">-1: </w:t>
      </w:r>
      <w:r>
        <w:rPr>
          <w:lang w:val="en-US"/>
        </w:rPr>
        <w:t>Transmit media</w:t>
      </w:r>
      <w:r w:rsidRPr="00AB5FED">
        <w:rPr>
          <w:lang w:val="en-US"/>
        </w:rPr>
        <w:t xml:space="preserve"> </w:t>
      </w:r>
      <w:r>
        <w:rPr>
          <w:lang w:val="en-US"/>
        </w:rPr>
        <w:t>cancel request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FD40B4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84B46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C0ABFA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6F50E" w14:textId="77777777" w:rsidR="00A90238" w:rsidRPr="00AB5FED" w:rsidRDefault="00A90238" w:rsidP="004260A6">
            <w:pPr>
              <w:pStyle w:val="TAH"/>
            </w:pPr>
            <w:r w:rsidRPr="00AB5FED">
              <w:t>Description</w:t>
            </w:r>
          </w:p>
        </w:tc>
      </w:tr>
      <w:tr w:rsidR="00A90238" w:rsidRPr="00AB5FED" w14:paraId="56F599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C2747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FBF8B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81506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70F4C99" w14:textId="77777777" w:rsidR="00A90238" w:rsidRPr="00AB5FED" w:rsidRDefault="00A90238" w:rsidP="00A90238"/>
    <w:p w14:paraId="10FA55CA" w14:textId="77777777" w:rsidR="00A90238" w:rsidRPr="00AB5FED" w:rsidRDefault="00A90238" w:rsidP="00A90238">
      <w:pPr>
        <w:pStyle w:val="Heading5"/>
      </w:pPr>
      <w:bookmarkStart w:id="927" w:name="_Toc154701649"/>
      <w:r>
        <w:t>7.7</w:t>
      </w:r>
      <w:r w:rsidRPr="00AB5FED">
        <w:t>.1.2.</w:t>
      </w:r>
      <w:r>
        <w:t>15</w:t>
      </w:r>
      <w:r w:rsidRPr="00AB5FED">
        <w:tab/>
      </w:r>
      <w:r>
        <w:t>Transmit media</w:t>
      </w:r>
      <w:r w:rsidRPr="00AB5FED">
        <w:t xml:space="preserve"> </w:t>
      </w:r>
      <w:r>
        <w:t>end request</w:t>
      </w:r>
      <w:bookmarkEnd w:id="927"/>
    </w:p>
    <w:p w14:paraId="6EB9CF71" w14:textId="77777777" w:rsidR="00A90238" w:rsidRPr="00AB5FED" w:rsidRDefault="00A90238" w:rsidP="00A90238">
      <w:r w:rsidRPr="00AB5FED">
        <w:t>Table </w:t>
      </w:r>
      <w:r>
        <w:t>7.7</w:t>
      </w:r>
      <w:r w:rsidRPr="00AB5FED">
        <w:rPr>
          <w:lang w:eastAsia="zh-CN"/>
        </w:rPr>
        <w:t>.1.2.</w:t>
      </w:r>
      <w:r>
        <w:rPr>
          <w:lang w:eastAsia="zh-CN"/>
        </w:rPr>
        <w:t>15</w:t>
      </w:r>
      <w:r w:rsidRPr="00AB5FED">
        <w:rPr>
          <w:lang w:eastAsia="zh-CN"/>
        </w:rPr>
        <w:t>-1</w:t>
      </w:r>
      <w:r w:rsidRPr="00AB5FED">
        <w:t xml:space="preserve"> describes the information flow </w:t>
      </w:r>
      <w:r>
        <w:t>transmit</w:t>
      </w:r>
      <w:r w:rsidRPr="00AB5FED">
        <w:t xml:space="preserve"> </w:t>
      </w:r>
      <w:r>
        <w:t>media end request</w:t>
      </w:r>
      <w:r w:rsidRPr="00AB5FED">
        <w:t xml:space="preserve">, from the </w:t>
      </w:r>
      <w:r>
        <w:t>transmission control</w:t>
      </w:r>
      <w:r w:rsidRPr="00AB5FED">
        <w:t xml:space="preserve"> </w:t>
      </w:r>
      <w:r>
        <w:t>participant</w:t>
      </w:r>
      <w:r w:rsidRPr="00AB5FED">
        <w:t xml:space="preserve"> to the </w:t>
      </w:r>
      <w:r>
        <w:t>transmission</w:t>
      </w:r>
      <w:r w:rsidRPr="00AB5FED">
        <w:t xml:space="preserve"> control </w:t>
      </w:r>
      <w:r>
        <w:t>server and from the transmission control server to the transmission control 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69581091"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5</w:t>
      </w:r>
      <w:r w:rsidRPr="00AB5FED">
        <w:t xml:space="preserve">-1: </w:t>
      </w:r>
      <w:r>
        <w:rPr>
          <w:lang w:val="en-US"/>
        </w:rPr>
        <w:t>Transmit media</w:t>
      </w:r>
      <w:r w:rsidRPr="00AB5FED">
        <w:rPr>
          <w:lang w:val="en-US"/>
        </w:rPr>
        <w:t xml:space="preserve"> </w:t>
      </w:r>
      <w:r>
        <w:rPr>
          <w:lang w:val="en-US"/>
        </w:rPr>
        <w:t xml:space="preserve">end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7EBBF19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28087E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7E9B09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8290E" w14:textId="77777777" w:rsidR="00A90238" w:rsidRPr="00AB5FED" w:rsidRDefault="00A90238" w:rsidP="004260A6">
            <w:pPr>
              <w:pStyle w:val="TAH"/>
            </w:pPr>
            <w:r w:rsidRPr="00AB5FED">
              <w:t>Description</w:t>
            </w:r>
          </w:p>
        </w:tc>
      </w:tr>
      <w:tr w:rsidR="00A90238" w:rsidRPr="00AB5FED" w14:paraId="2E0F8C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316490"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00EBAF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C46D" w14:textId="77777777" w:rsidR="00A90238" w:rsidRPr="00AB5FED" w:rsidRDefault="00A90238" w:rsidP="004260A6">
            <w:pPr>
              <w:pStyle w:val="TAL"/>
            </w:pPr>
            <w:r>
              <w:t>Identity of the user whose media transmission is requested to be terminated.</w:t>
            </w:r>
          </w:p>
        </w:tc>
      </w:tr>
      <w:tr w:rsidR="00A90238" w:rsidRPr="00AB5FED" w14:paraId="19A3169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7C96E1"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7B50C8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D97B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0A5512E" w14:textId="77777777" w:rsidR="00A90238" w:rsidRPr="00AB5FED" w:rsidRDefault="00A90238" w:rsidP="00A90238"/>
    <w:p w14:paraId="01281467" w14:textId="77777777" w:rsidR="00A90238" w:rsidRPr="00AB5FED" w:rsidRDefault="00A90238" w:rsidP="00A90238">
      <w:pPr>
        <w:pStyle w:val="Heading5"/>
      </w:pPr>
      <w:bookmarkStart w:id="928" w:name="_Toc154701650"/>
      <w:r>
        <w:t>7.7</w:t>
      </w:r>
      <w:r w:rsidRPr="00AB5FED">
        <w:t>.1.2.</w:t>
      </w:r>
      <w:r>
        <w:t>16</w:t>
      </w:r>
      <w:r w:rsidRPr="00AB5FED">
        <w:tab/>
      </w:r>
      <w:r>
        <w:t>Transmit media</w:t>
      </w:r>
      <w:r w:rsidRPr="00AB5FED">
        <w:t xml:space="preserve"> </w:t>
      </w:r>
      <w:r>
        <w:t>end response</w:t>
      </w:r>
      <w:bookmarkEnd w:id="928"/>
    </w:p>
    <w:p w14:paraId="79A359DA" w14:textId="77777777" w:rsidR="00A90238" w:rsidRPr="00AB5FED" w:rsidRDefault="00A90238" w:rsidP="00A90238">
      <w:r w:rsidRPr="00AB5FED">
        <w:t>Table </w:t>
      </w:r>
      <w:r>
        <w:t>7.7</w:t>
      </w:r>
      <w:r w:rsidRPr="00AB5FED">
        <w:rPr>
          <w:lang w:eastAsia="zh-CN"/>
        </w:rPr>
        <w:t>.1.2.</w:t>
      </w:r>
      <w:r>
        <w:rPr>
          <w:lang w:eastAsia="zh-CN"/>
        </w:rPr>
        <w:t>16</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 participant and the transmission control server and from the 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0ABB075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6</w:t>
      </w:r>
      <w:r w:rsidRPr="00AB5FED">
        <w:t xml:space="preserve">-1: </w:t>
      </w:r>
      <w:r>
        <w:rPr>
          <w:lang w:val="en-US"/>
        </w:rPr>
        <w:t>Transmit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43F28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4167A3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D5C4EE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AC39D" w14:textId="77777777" w:rsidR="00A90238" w:rsidRPr="00AB5FED" w:rsidRDefault="00A90238" w:rsidP="004260A6">
            <w:pPr>
              <w:pStyle w:val="TAH"/>
            </w:pPr>
            <w:r w:rsidRPr="00AB5FED">
              <w:t>Description</w:t>
            </w:r>
          </w:p>
        </w:tc>
      </w:tr>
      <w:tr w:rsidR="00A90238" w:rsidRPr="00AB5FED" w14:paraId="749F9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021890"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75002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4196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9479B90" w14:textId="77777777" w:rsidR="00A90238" w:rsidRPr="00AB5FED" w:rsidRDefault="00A90238" w:rsidP="00A90238"/>
    <w:p w14:paraId="3B279D88" w14:textId="77777777" w:rsidR="00A90238" w:rsidRPr="00AB5FED" w:rsidRDefault="00A90238" w:rsidP="00A90238">
      <w:pPr>
        <w:pStyle w:val="Heading5"/>
      </w:pPr>
      <w:bookmarkStart w:id="929" w:name="_Toc154701651"/>
      <w:r>
        <w:t>7.7</w:t>
      </w:r>
      <w:r w:rsidRPr="00AB5FED">
        <w:t>.1.2.</w:t>
      </w:r>
      <w:r>
        <w:t>17</w:t>
      </w:r>
      <w:r w:rsidRPr="00AB5FED">
        <w:tab/>
      </w:r>
      <w:r>
        <w:t>Remote transmit media</w:t>
      </w:r>
      <w:r w:rsidRPr="00AB5FED">
        <w:t xml:space="preserve"> request</w:t>
      </w:r>
      <w:bookmarkEnd w:id="929"/>
    </w:p>
    <w:p w14:paraId="79D3496A" w14:textId="77777777" w:rsidR="00A90238" w:rsidRPr="00AB5FED" w:rsidRDefault="00A90238" w:rsidP="00A90238">
      <w:r w:rsidRPr="00AB5FED">
        <w:t>Table </w:t>
      </w:r>
      <w:r>
        <w:t>7.7</w:t>
      </w:r>
      <w:r w:rsidRPr="00AB5FED">
        <w:rPr>
          <w:lang w:eastAsia="zh-CN"/>
        </w:rPr>
        <w:t>.1.2.</w:t>
      </w:r>
      <w:r>
        <w:rPr>
          <w:lang w:eastAsia="zh-CN"/>
        </w:rPr>
        <w:t>17</w:t>
      </w:r>
      <w:r w:rsidRPr="00AB5FED">
        <w:rPr>
          <w:lang w:eastAsia="zh-CN"/>
        </w:rPr>
        <w:t>-1</w:t>
      </w:r>
      <w:r w:rsidRPr="00AB5FED">
        <w:t xml:space="preserve"> describes the information flow </w:t>
      </w:r>
      <w:r>
        <w:t>remote 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39B44DA3"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17</w:t>
      </w:r>
      <w:r w:rsidRPr="00AB5FED">
        <w:t xml:space="preserve">-1: </w:t>
      </w:r>
      <w:r>
        <w:t>Remote t</w:t>
      </w:r>
      <w:r>
        <w:rPr>
          <w:lang w:val="en-US"/>
        </w:rPr>
        <w:t>ransmit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4BEC01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132FD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C2046B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4D57B" w14:textId="77777777" w:rsidR="00A90238" w:rsidRPr="00AB5FED" w:rsidRDefault="00A90238" w:rsidP="004260A6">
            <w:pPr>
              <w:pStyle w:val="TAH"/>
            </w:pPr>
            <w:r w:rsidRPr="00AB5FED">
              <w:t>Description</w:t>
            </w:r>
          </w:p>
        </w:tc>
      </w:tr>
      <w:tr w:rsidR="00A90238" w:rsidRPr="00AB5FED" w14:paraId="350ED92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DB846D"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474162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38840" w14:textId="77777777" w:rsidR="00A90238" w:rsidRDefault="00A90238" w:rsidP="004260A6">
            <w:pPr>
              <w:pStyle w:val="TAL"/>
            </w:pPr>
            <w:r>
              <w:t>Identity of the user who remotely initiated the media transmission of another user.</w:t>
            </w:r>
          </w:p>
        </w:tc>
      </w:tr>
      <w:tr w:rsidR="00A90238" w:rsidRPr="00AB5FED" w14:paraId="47CCA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ADF8E7"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4E3264D3"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2C140" w14:textId="77777777" w:rsidR="00A90238" w:rsidRPr="00AB5FED" w:rsidRDefault="00A90238" w:rsidP="004260A6">
            <w:pPr>
              <w:pStyle w:val="TAL"/>
            </w:pPr>
            <w:r>
              <w:t>Identity of the user whose media transmission is requested</w:t>
            </w:r>
          </w:p>
        </w:tc>
      </w:tr>
      <w:tr w:rsidR="00A90238" w:rsidRPr="00AB5FED" w14:paraId="2DE899B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90163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B0ABA6"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5C237"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D9B5D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F5CE062"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3918FB93"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8066E"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3C50E3E1" w14:textId="77777777" w:rsidR="00A90238" w:rsidRPr="00AB5FED" w:rsidRDefault="00A90238" w:rsidP="00A90238"/>
    <w:p w14:paraId="0642F241" w14:textId="77777777" w:rsidR="00A90238" w:rsidRPr="00AB5FED" w:rsidRDefault="00A90238" w:rsidP="00A90238">
      <w:pPr>
        <w:pStyle w:val="Heading5"/>
      </w:pPr>
      <w:bookmarkStart w:id="930" w:name="_Toc154701652"/>
      <w:r>
        <w:t>7.7</w:t>
      </w:r>
      <w:r w:rsidRPr="00AB5FED">
        <w:t>.1.2.</w:t>
      </w:r>
      <w:r>
        <w:t>18</w:t>
      </w:r>
      <w:r w:rsidRPr="00AB5FED">
        <w:tab/>
      </w:r>
      <w:r>
        <w:t>Remote transmit media</w:t>
      </w:r>
      <w:r w:rsidRPr="00AB5FED">
        <w:t xml:space="preserve"> re</w:t>
      </w:r>
      <w:r>
        <w:t>sponse</w:t>
      </w:r>
      <w:bookmarkEnd w:id="930"/>
    </w:p>
    <w:p w14:paraId="51544DFA" w14:textId="77777777" w:rsidR="00A90238" w:rsidRPr="00AB5FED" w:rsidRDefault="00A90238" w:rsidP="00A90238">
      <w:r w:rsidRPr="00AB5FED">
        <w:t>Table </w:t>
      </w:r>
      <w:r>
        <w:t>7.7</w:t>
      </w:r>
      <w:r w:rsidRPr="00AB5FED">
        <w:rPr>
          <w:lang w:eastAsia="zh-CN"/>
        </w:rPr>
        <w:t>.1.2.</w:t>
      </w:r>
      <w:r>
        <w:rPr>
          <w:lang w:eastAsia="zh-CN"/>
        </w:rPr>
        <w:t>18</w:t>
      </w:r>
      <w:r w:rsidRPr="00AB5FED">
        <w:rPr>
          <w:lang w:eastAsia="zh-CN"/>
        </w:rPr>
        <w:t>-1</w:t>
      </w:r>
      <w:r w:rsidRPr="00AB5FED">
        <w:t xml:space="preserve"> describes the information flow </w:t>
      </w:r>
      <w:r>
        <w:t>remote transmit</w:t>
      </w:r>
      <w:r w:rsidRPr="00AB5FED">
        <w:t xml:space="preserve"> </w:t>
      </w:r>
      <w:r>
        <w:t xml:space="preserve">media </w:t>
      </w:r>
      <w:r w:rsidRPr="00AB5FED">
        <w:t>re</w:t>
      </w:r>
      <w:r>
        <w:t>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w:t>
      </w:r>
      <w:r>
        <w:t>participant</w:t>
      </w:r>
      <w:r w:rsidRPr="00AB5FED">
        <w:t>.</w:t>
      </w:r>
    </w:p>
    <w:p w14:paraId="2A4049A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18</w:t>
      </w:r>
      <w:r w:rsidRPr="00AB5FED">
        <w:t xml:space="preserve">-1: </w:t>
      </w:r>
      <w:r>
        <w:t>Remote t</w:t>
      </w:r>
      <w:r>
        <w:rPr>
          <w:lang w:val="en-US"/>
        </w:rPr>
        <w:t>ransmit media</w:t>
      </w:r>
      <w:r w:rsidRPr="00AB5FED">
        <w:rPr>
          <w:lang w:val="en-US"/>
        </w:rPr>
        <w:t xml:space="preserve"> re</w:t>
      </w:r>
      <w:r>
        <w:rPr>
          <w:lang w:val="en-US"/>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E16508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56AA1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C727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5B3FB" w14:textId="77777777" w:rsidR="00A90238" w:rsidRPr="00AB5FED" w:rsidRDefault="00A90238" w:rsidP="004260A6">
            <w:pPr>
              <w:pStyle w:val="TAH"/>
            </w:pPr>
            <w:r w:rsidRPr="00AB5FED">
              <w:t>Description</w:t>
            </w:r>
          </w:p>
        </w:tc>
      </w:tr>
      <w:tr w:rsidR="00A90238" w:rsidRPr="00AB5FED" w14:paraId="19C6F2B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91CAC5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C0CD9F3"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236A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059443A" w14:textId="77777777" w:rsidR="00A90238" w:rsidRPr="00AB5FED" w:rsidRDefault="00A90238" w:rsidP="00A90238"/>
    <w:p w14:paraId="7B9B02F7" w14:textId="77777777" w:rsidR="00A90238" w:rsidRPr="00AB5FED" w:rsidRDefault="00A90238" w:rsidP="00A90238">
      <w:pPr>
        <w:pStyle w:val="Heading5"/>
      </w:pPr>
      <w:bookmarkStart w:id="931" w:name="_Toc154701653"/>
      <w:r>
        <w:t>7.7</w:t>
      </w:r>
      <w:r w:rsidRPr="00AB5FED">
        <w:t>.1.2.</w:t>
      </w:r>
      <w:r>
        <w:t>19</w:t>
      </w:r>
      <w:r w:rsidRPr="00AB5FED">
        <w:tab/>
      </w:r>
      <w:r>
        <w:t>Remote transmit media</w:t>
      </w:r>
      <w:r w:rsidRPr="00AB5FED">
        <w:t xml:space="preserve"> </w:t>
      </w:r>
      <w:r>
        <w:rPr>
          <w:rFonts w:hint="eastAsia"/>
          <w:lang w:eastAsia="zh-CN"/>
        </w:rPr>
        <w:t>end</w:t>
      </w:r>
      <w:r>
        <w:t xml:space="preserve"> </w:t>
      </w:r>
      <w:r w:rsidRPr="00AB5FED">
        <w:t>request</w:t>
      </w:r>
      <w:bookmarkEnd w:id="931"/>
    </w:p>
    <w:p w14:paraId="04CDA9C8" w14:textId="77777777" w:rsidR="00A90238" w:rsidRPr="00AB5FED" w:rsidRDefault="00A90238" w:rsidP="00A90238">
      <w:r w:rsidRPr="00AB5FED">
        <w:t>Table </w:t>
      </w:r>
      <w:r>
        <w:t>7.7</w:t>
      </w:r>
      <w:r w:rsidRPr="00AB5FED">
        <w:rPr>
          <w:lang w:eastAsia="zh-CN"/>
        </w:rPr>
        <w:t>.1.2.</w:t>
      </w:r>
      <w:r>
        <w:rPr>
          <w:lang w:eastAsia="zh-CN"/>
        </w:rPr>
        <w:t>19</w:t>
      </w:r>
      <w:r w:rsidRPr="00AB5FED">
        <w:rPr>
          <w:lang w:eastAsia="zh-CN"/>
        </w:rPr>
        <w:t>-1</w:t>
      </w:r>
      <w:r w:rsidRPr="00AB5FED">
        <w:t xml:space="preserve"> describes the information flow </w:t>
      </w:r>
      <w:r>
        <w:t>remote transmit</w:t>
      </w:r>
      <w:r w:rsidRPr="00AB5FED">
        <w:t xml:space="preserve"> </w:t>
      </w:r>
      <w:r>
        <w:t xml:space="preserve">media </w:t>
      </w:r>
      <w:r>
        <w:rPr>
          <w:rFonts w:hint="eastAsia"/>
          <w:lang w:eastAsia="zh-CN"/>
        </w:rPr>
        <w:t>end</w:t>
      </w:r>
      <w:r>
        <w:t xml:space="preserve">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60F71CA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19</w:t>
      </w:r>
      <w:r w:rsidRPr="00AB5FED">
        <w:t xml:space="preserve">-1: </w:t>
      </w:r>
      <w:r>
        <w:t>Remote t</w:t>
      </w:r>
      <w:r>
        <w:rPr>
          <w:lang w:val="en-US"/>
        </w:rPr>
        <w:t>ransmit media</w:t>
      </w:r>
      <w:r w:rsidRPr="00AB5FED">
        <w:rPr>
          <w:lang w:val="en-US"/>
        </w:rPr>
        <w:t xml:space="preserve"> </w:t>
      </w:r>
      <w:r>
        <w:rPr>
          <w:rFonts w:hint="eastAsia"/>
          <w:lang w:eastAsia="zh-CN"/>
        </w:rPr>
        <w:t>end</w:t>
      </w:r>
      <w:r>
        <w:rPr>
          <w:lang w:val="en-US"/>
        </w:rPr>
        <w:t xml:space="preserve">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3EF9F4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13C31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830CDB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51607D" w14:textId="77777777" w:rsidR="00A90238" w:rsidRPr="00AB5FED" w:rsidRDefault="00A90238" w:rsidP="004260A6">
            <w:pPr>
              <w:pStyle w:val="TAH"/>
            </w:pPr>
            <w:r w:rsidRPr="00AB5FED">
              <w:t>Description</w:t>
            </w:r>
          </w:p>
        </w:tc>
      </w:tr>
      <w:tr w:rsidR="00A90238" w:rsidRPr="00AB5FED" w14:paraId="0D77BD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E815E"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2975E8C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70479B" w14:textId="77777777" w:rsidR="00A90238" w:rsidRPr="00AB5FED" w:rsidRDefault="00A90238" w:rsidP="004260A6">
            <w:pPr>
              <w:pStyle w:val="TAL"/>
            </w:pPr>
            <w:r>
              <w:t>Identity of the user whose media transmission is requested for cancellation</w:t>
            </w:r>
          </w:p>
        </w:tc>
      </w:tr>
      <w:tr w:rsidR="00A90238" w:rsidRPr="00AB5FED" w14:paraId="696516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BF1FC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032922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D7D8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6613ABA1" w14:textId="77777777" w:rsidR="00A90238" w:rsidRPr="00AB5FED" w:rsidRDefault="00A90238" w:rsidP="00A90238"/>
    <w:p w14:paraId="1BAC2E89" w14:textId="77777777" w:rsidR="00A90238" w:rsidRPr="00AB5FED" w:rsidRDefault="00A90238" w:rsidP="00A90238">
      <w:pPr>
        <w:pStyle w:val="Heading5"/>
      </w:pPr>
      <w:bookmarkStart w:id="932" w:name="_Toc154701654"/>
      <w:r>
        <w:t>7.7</w:t>
      </w:r>
      <w:r w:rsidRPr="00AB5FED">
        <w:t>.1.2.</w:t>
      </w:r>
      <w:r>
        <w:t>20</w:t>
      </w:r>
      <w:r w:rsidRPr="00AB5FED">
        <w:tab/>
      </w:r>
      <w:r>
        <w:t>Remote transmit media</w:t>
      </w:r>
      <w:r w:rsidRPr="00AB5FED">
        <w:t xml:space="preserve"> </w:t>
      </w:r>
      <w:r>
        <w:t xml:space="preserve">cancel </w:t>
      </w:r>
      <w:r w:rsidRPr="00AB5FED">
        <w:t>re</w:t>
      </w:r>
      <w:r>
        <w:t>sponse</w:t>
      </w:r>
      <w:bookmarkEnd w:id="932"/>
    </w:p>
    <w:p w14:paraId="3781F897" w14:textId="77777777" w:rsidR="00A90238" w:rsidRPr="00AB5FED" w:rsidRDefault="00A90238" w:rsidP="00A90238">
      <w:r w:rsidRPr="00AB5FED">
        <w:t>Table </w:t>
      </w:r>
      <w:r>
        <w:t>7.7</w:t>
      </w:r>
      <w:r w:rsidRPr="00AB5FED">
        <w:rPr>
          <w:lang w:eastAsia="zh-CN"/>
        </w:rPr>
        <w:t>.1.2.</w:t>
      </w:r>
      <w:r>
        <w:rPr>
          <w:lang w:eastAsia="zh-CN"/>
        </w:rPr>
        <w:t>20</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102A82E3"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20</w:t>
      </w:r>
      <w:r w:rsidRPr="00AB5FED">
        <w:t xml:space="preserve">-1: </w:t>
      </w:r>
      <w:r>
        <w:t>Remote t</w:t>
      </w:r>
      <w:r>
        <w:rPr>
          <w:lang w:val="en-US"/>
        </w:rPr>
        <w:t>ransmit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CCA2D3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9EC03A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E53DDB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D0E4A" w14:textId="77777777" w:rsidR="00A90238" w:rsidRPr="00AB5FED" w:rsidRDefault="00A90238" w:rsidP="004260A6">
            <w:pPr>
              <w:pStyle w:val="TAH"/>
            </w:pPr>
            <w:r w:rsidRPr="00AB5FED">
              <w:t>Description</w:t>
            </w:r>
          </w:p>
        </w:tc>
      </w:tr>
      <w:tr w:rsidR="00A90238" w:rsidRPr="00AB5FED" w14:paraId="07D4F69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3636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1D4E4C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A575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1005378F" w14:textId="77777777" w:rsidR="00A90238" w:rsidRPr="00AB5FED" w:rsidRDefault="00A90238" w:rsidP="00A90238"/>
    <w:p w14:paraId="3331129C" w14:textId="77777777" w:rsidR="00A90238" w:rsidRPr="00AB5FED" w:rsidRDefault="00A90238" w:rsidP="00A90238">
      <w:pPr>
        <w:pStyle w:val="Heading5"/>
      </w:pPr>
      <w:bookmarkStart w:id="933" w:name="_Toc154701655"/>
      <w:r>
        <w:t>7.7</w:t>
      </w:r>
      <w:r w:rsidRPr="00AB5FED">
        <w:t>.1.2.</w:t>
      </w:r>
      <w:r>
        <w:t>21</w:t>
      </w:r>
      <w:r w:rsidRPr="00AB5FED">
        <w:tab/>
      </w:r>
      <w:r>
        <w:t>Media reception end request</w:t>
      </w:r>
      <w:bookmarkEnd w:id="933"/>
    </w:p>
    <w:p w14:paraId="7CA3C435" w14:textId="77777777" w:rsidR="00A90238" w:rsidRPr="00AB5FED" w:rsidRDefault="00A90238" w:rsidP="00A90238">
      <w:r w:rsidRPr="00AB5FED">
        <w:t>Table </w:t>
      </w:r>
      <w:r>
        <w:t>7.7</w:t>
      </w:r>
      <w:r w:rsidRPr="00AB5FED">
        <w:rPr>
          <w:lang w:eastAsia="zh-CN"/>
        </w:rPr>
        <w:t>.1.2.</w:t>
      </w:r>
      <w:r>
        <w:rPr>
          <w:lang w:eastAsia="zh-CN"/>
        </w:rPr>
        <w:t>21</w:t>
      </w:r>
      <w:r w:rsidRPr="00AB5FED">
        <w:rPr>
          <w:lang w:eastAsia="zh-CN"/>
        </w:rPr>
        <w:t>-1</w:t>
      </w:r>
      <w:r w:rsidRPr="00AB5FED">
        <w:t xml:space="preserve"> describes the information flow </w:t>
      </w:r>
      <w:r>
        <w:t>media reception end request</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31AB27C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21</w:t>
      </w:r>
      <w:r w:rsidRPr="00AB5FED">
        <w:t xml:space="preserve">-1: </w:t>
      </w:r>
      <w:r>
        <w:t>Media reception end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E52AB1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E21E752"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5B3E917"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E8F4" w14:textId="77777777" w:rsidR="00A90238" w:rsidRPr="00AB5FED" w:rsidRDefault="00A90238" w:rsidP="004260A6">
            <w:pPr>
              <w:pStyle w:val="TAH"/>
            </w:pPr>
            <w:r w:rsidRPr="00AB5FED">
              <w:t>Description</w:t>
            </w:r>
          </w:p>
        </w:tc>
      </w:tr>
      <w:tr w:rsidR="00A90238" w:rsidRPr="00AB5FED" w14:paraId="4C5438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479572A"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3E118B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8CBEE" w14:textId="77777777" w:rsidR="00A90238" w:rsidRPr="00AB5FED" w:rsidRDefault="00A90238" w:rsidP="004260A6">
            <w:pPr>
              <w:pStyle w:val="TAL"/>
            </w:pPr>
            <w:r>
              <w:t>Identity of the user whose media receipt is requested for cancellation</w:t>
            </w:r>
          </w:p>
        </w:tc>
      </w:tr>
      <w:tr w:rsidR="00A90238" w:rsidRPr="00AB5FED" w14:paraId="6C7AED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0BA523"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17CB16F8"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CE71B"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016FAB" w14:textId="77777777" w:rsidR="00A90238" w:rsidRDefault="00A90238" w:rsidP="00A90238"/>
    <w:p w14:paraId="2925D4C1" w14:textId="77777777" w:rsidR="00A90238" w:rsidRPr="00AB5FED" w:rsidRDefault="00A90238" w:rsidP="00A90238">
      <w:pPr>
        <w:pStyle w:val="Heading5"/>
      </w:pPr>
      <w:bookmarkStart w:id="934" w:name="_Toc154701656"/>
      <w:r>
        <w:t>7.7</w:t>
      </w:r>
      <w:r w:rsidRPr="00AB5FED">
        <w:t>.1.2.</w:t>
      </w:r>
      <w:r>
        <w:t>22</w:t>
      </w:r>
      <w:r w:rsidRPr="00AB5FED">
        <w:tab/>
      </w:r>
      <w:r>
        <w:t>Media reception end response</w:t>
      </w:r>
      <w:bookmarkEnd w:id="934"/>
    </w:p>
    <w:p w14:paraId="2B5FBD97" w14:textId="77777777" w:rsidR="00A90238" w:rsidRPr="00AB5FED" w:rsidRDefault="00A90238" w:rsidP="00A90238">
      <w:r w:rsidRPr="00AB5FED">
        <w:t>Table </w:t>
      </w:r>
      <w:r>
        <w:t>7.7</w:t>
      </w:r>
      <w:r w:rsidRPr="00AB5FED">
        <w:rPr>
          <w:lang w:eastAsia="zh-CN"/>
        </w:rPr>
        <w:t>.1.2.</w:t>
      </w:r>
      <w:r>
        <w:rPr>
          <w:lang w:eastAsia="zh-CN"/>
        </w:rPr>
        <w:t>22</w:t>
      </w:r>
      <w:r w:rsidRPr="00AB5FED">
        <w:rPr>
          <w:lang w:eastAsia="zh-CN"/>
        </w:rPr>
        <w:t>-1</w:t>
      </w:r>
      <w:r w:rsidRPr="00AB5FED">
        <w:t xml:space="preserve"> describes the information flow </w:t>
      </w:r>
      <w:r>
        <w:t>media reception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12F91CA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22</w:t>
      </w:r>
      <w:r w:rsidRPr="00AB5FED">
        <w:t xml:space="preserve">-1: </w:t>
      </w:r>
      <w:r>
        <w:t>Media reception end</w:t>
      </w:r>
      <w:r>
        <w:rPr>
          <w:lang w:val="en-US"/>
        </w:rP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B4ADC3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CD01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8BF1BE9"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E8B17" w14:textId="77777777" w:rsidR="00A90238" w:rsidRPr="00AB5FED" w:rsidRDefault="00A90238" w:rsidP="004260A6">
            <w:pPr>
              <w:pStyle w:val="TAH"/>
            </w:pPr>
            <w:r w:rsidRPr="00AB5FED">
              <w:t>Description</w:t>
            </w:r>
          </w:p>
        </w:tc>
      </w:tr>
      <w:tr w:rsidR="00A90238" w:rsidRPr="00AB5FED" w14:paraId="4E4AB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EE91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84FE664"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46417A"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2C86E43" w14:textId="77777777" w:rsidR="00A90238" w:rsidRDefault="00A90238" w:rsidP="00A90238"/>
    <w:p w14:paraId="7E3ABA8E" w14:textId="77777777" w:rsidR="00A90238" w:rsidRPr="00AB5FED" w:rsidRDefault="00A90238" w:rsidP="00A90238">
      <w:pPr>
        <w:pStyle w:val="Heading5"/>
      </w:pPr>
      <w:bookmarkStart w:id="935" w:name="_Toc154701657"/>
      <w:r>
        <w:t>7.7</w:t>
      </w:r>
      <w:r w:rsidRPr="00AB5FED">
        <w:t>.1.2.</w:t>
      </w:r>
      <w:r>
        <w:t>23</w:t>
      </w:r>
      <w:r w:rsidRPr="00AB5FED">
        <w:tab/>
      </w:r>
      <w:r>
        <w:t>Media reception override notification</w:t>
      </w:r>
      <w:bookmarkEnd w:id="935"/>
    </w:p>
    <w:p w14:paraId="2E13DEF6" w14:textId="77777777" w:rsidR="00A90238" w:rsidRPr="00AB5FED" w:rsidRDefault="00A90238" w:rsidP="00A90238">
      <w:r w:rsidRPr="00AB5FED">
        <w:t>Table </w:t>
      </w:r>
      <w:r>
        <w:t>7.7</w:t>
      </w:r>
      <w:r w:rsidRPr="00AB5FED">
        <w:rPr>
          <w:lang w:eastAsia="zh-CN"/>
        </w:rPr>
        <w:t>.1.2.</w:t>
      </w:r>
      <w:r>
        <w:rPr>
          <w:lang w:eastAsia="zh-CN"/>
        </w:rPr>
        <w:t>23</w:t>
      </w:r>
      <w:r w:rsidRPr="00AB5FED">
        <w:rPr>
          <w:lang w:eastAsia="zh-CN"/>
        </w:rPr>
        <w:t>-1</w:t>
      </w:r>
      <w:r w:rsidRPr="00AB5FED">
        <w:t xml:space="preserve"> describes the information flow </w:t>
      </w:r>
      <w:r>
        <w:t>media reception override notification</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w:t>
      </w:r>
    </w:p>
    <w:p w14:paraId="4B5D4321" w14:textId="77777777" w:rsidR="00A90238" w:rsidRDefault="00A90238" w:rsidP="00A90238">
      <w:pPr>
        <w:pStyle w:val="TH"/>
      </w:pPr>
      <w:r w:rsidRPr="00AB5FED">
        <w:t>Table </w:t>
      </w:r>
      <w:r>
        <w:t>7.7</w:t>
      </w:r>
      <w:r w:rsidRPr="00AB5FED">
        <w:t>.1.</w:t>
      </w:r>
      <w:r w:rsidRPr="00AB5FED">
        <w:rPr>
          <w:lang w:val="en-US"/>
        </w:rPr>
        <w:t>2</w:t>
      </w:r>
      <w:r w:rsidRPr="00AB5FED">
        <w:t>.</w:t>
      </w:r>
      <w:r>
        <w:t>23</w:t>
      </w:r>
      <w:r w:rsidRPr="00AB5FED">
        <w:t xml:space="preserve">-1: </w:t>
      </w:r>
      <w:r>
        <w:t>Media reception override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E88F58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E538E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BC5EA8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C36F13" w14:textId="77777777" w:rsidR="00A90238" w:rsidRPr="00AB5FED" w:rsidRDefault="00A90238" w:rsidP="004260A6">
            <w:pPr>
              <w:pStyle w:val="TAH"/>
            </w:pPr>
            <w:r w:rsidRPr="00AB5FED">
              <w:t>Description</w:t>
            </w:r>
          </w:p>
        </w:tc>
      </w:tr>
      <w:tr w:rsidR="00A90238" w:rsidRPr="00736CD3" w14:paraId="2B188CE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74137A2"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3BFFFCD2" w14:textId="77777777" w:rsidR="00A90238" w:rsidRPr="00736CD3" w:rsidRDefault="00A90238" w:rsidP="004260A6">
            <w:pPr>
              <w:pStyle w:val="TAH"/>
              <w:jc w:val="left"/>
              <w:rPr>
                <w:b w:val="0"/>
              </w:rPr>
            </w:pPr>
            <w:r w:rsidRPr="00736CD3">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2DC41" w14:textId="77777777" w:rsidR="00A90238" w:rsidRPr="00736CD3" w:rsidRDefault="00A90238" w:rsidP="004260A6">
            <w:pPr>
              <w:pStyle w:val="TAH"/>
              <w:jc w:val="left"/>
              <w:rPr>
                <w:b w:val="0"/>
              </w:rPr>
            </w:pPr>
            <w:r w:rsidRPr="00736CD3">
              <w:rPr>
                <w:b w:val="0"/>
              </w:rPr>
              <w:t>Identity of the user who is requesting the reception of the media</w:t>
            </w:r>
          </w:p>
        </w:tc>
      </w:tr>
      <w:tr w:rsidR="00A90238" w:rsidRPr="00736CD3" w14:paraId="77E54C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E1FA84"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6354852C"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5E66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overriding media </w:t>
            </w:r>
          </w:p>
        </w:tc>
      </w:tr>
      <w:tr w:rsidR="00A90238" w:rsidRPr="00736CD3" w14:paraId="746C6AE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C3C59C"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1B80B20A"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ADE3C" w14:textId="77777777" w:rsidR="00A90238" w:rsidRPr="00736CD3" w:rsidRDefault="00A90238" w:rsidP="004260A6">
            <w:pPr>
              <w:pStyle w:val="TAH"/>
              <w:jc w:val="left"/>
              <w:rPr>
                <w:b w:val="0"/>
              </w:rPr>
            </w:pPr>
            <w:r w:rsidRPr="00736CD3">
              <w:rPr>
                <w:b w:val="0"/>
              </w:rPr>
              <w:t>Identifies the communication</w:t>
            </w:r>
            <w:r>
              <w:rPr>
                <w:b w:val="0"/>
              </w:rPr>
              <w:t xml:space="preserve"> of overriding media</w:t>
            </w:r>
            <w:r w:rsidRPr="00736CD3">
              <w:rPr>
                <w:b w:val="0"/>
              </w:rPr>
              <w:t>, e.g. by identifying the media flow within a media multiplex, present only if media multiplexing</w:t>
            </w:r>
          </w:p>
        </w:tc>
      </w:tr>
      <w:tr w:rsidR="00A90238" w:rsidRPr="00736CD3" w14:paraId="28440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E4E0837"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129E2031"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45B52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overridden media </w:t>
            </w:r>
          </w:p>
        </w:tc>
      </w:tr>
      <w:tr w:rsidR="00A90238" w:rsidRPr="00736CD3" w14:paraId="18A029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430C30"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2B3766C1"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6DC160" w14:textId="77777777" w:rsidR="00A90238" w:rsidRPr="00736CD3" w:rsidRDefault="00A90238" w:rsidP="004260A6">
            <w:pPr>
              <w:pStyle w:val="TAH"/>
              <w:jc w:val="left"/>
              <w:rPr>
                <w:b w:val="0"/>
              </w:rPr>
            </w:pPr>
            <w:r w:rsidRPr="00736CD3">
              <w:rPr>
                <w:b w:val="0"/>
              </w:rPr>
              <w:t>Identifies the communication</w:t>
            </w:r>
            <w:r>
              <w:rPr>
                <w:b w:val="0"/>
              </w:rPr>
              <w:t xml:space="preserve"> of overridden media</w:t>
            </w:r>
            <w:r w:rsidRPr="00736CD3">
              <w:rPr>
                <w:b w:val="0"/>
              </w:rPr>
              <w:t>, e.g. by identifying the media flow within a media multiplex, present only if media multiplexing</w:t>
            </w:r>
          </w:p>
        </w:tc>
      </w:tr>
    </w:tbl>
    <w:p w14:paraId="53608691" w14:textId="77777777" w:rsidR="00A90238" w:rsidRDefault="00A90238" w:rsidP="00A90238"/>
    <w:p w14:paraId="39174D15" w14:textId="77777777" w:rsidR="00A90238" w:rsidRPr="00AB5FED" w:rsidRDefault="00A90238" w:rsidP="00A90238">
      <w:pPr>
        <w:pStyle w:val="Heading5"/>
      </w:pPr>
      <w:bookmarkStart w:id="936" w:name="_Toc154701658"/>
      <w:r>
        <w:t>7.7</w:t>
      </w:r>
      <w:r w:rsidRPr="00AB5FED">
        <w:t>.1.2.</w:t>
      </w:r>
      <w:r>
        <w:t>24</w:t>
      </w:r>
      <w:r w:rsidRPr="00AB5FED">
        <w:tab/>
      </w:r>
      <w:r>
        <w:t>Transmit media</w:t>
      </w:r>
      <w:r w:rsidRPr="00AB5FED">
        <w:t xml:space="preserve"> </w:t>
      </w:r>
      <w:r>
        <w:t>end notify</w:t>
      </w:r>
      <w:bookmarkEnd w:id="936"/>
    </w:p>
    <w:p w14:paraId="4DF4E164" w14:textId="77777777" w:rsidR="00A90238" w:rsidRPr="00AB5FED" w:rsidRDefault="00A90238" w:rsidP="00A90238">
      <w:r w:rsidRPr="00AB5FED">
        <w:t>Table </w:t>
      </w:r>
      <w:r>
        <w:t>7.7</w:t>
      </w:r>
      <w:r w:rsidRPr="00AB5FED">
        <w:rPr>
          <w:lang w:eastAsia="zh-CN"/>
        </w:rPr>
        <w:t>.1.2.</w:t>
      </w:r>
      <w:r>
        <w:rPr>
          <w:lang w:eastAsia="zh-CN"/>
        </w:rPr>
        <w:t>24</w:t>
      </w:r>
      <w:r w:rsidRPr="00AB5FED">
        <w:rPr>
          <w:lang w:eastAsia="zh-CN"/>
        </w:rPr>
        <w:t>-1</w:t>
      </w:r>
      <w:r w:rsidRPr="00AB5FED">
        <w:t xml:space="preserve"> describes the information flow </w:t>
      </w:r>
      <w:r>
        <w:t>transmit</w:t>
      </w:r>
      <w:r w:rsidRPr="00AB5FED">
        <w:t xml:space="preserve"> </w:t>
      </w:r>
      <w:r>
        <w:t>media end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46778D1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24</w:t>
      </w:r>
      <w:r w:rsidRPr="00AB5FED">
        <w:t xml:space="preserve">-1: </w:t>
      </w:r>
      <w:r>
        <w:rPr>
          <w:lang w:val="en-US"/>
        </w:rPr>
        <w:t>Transmit media</w:t>
      </w:r>
      <w:r w:rsidRPr="00AB5FED">
        <w:rPr>
          <w:lang w:val="en-US"/>
        </w:rPr>
        <w:t xml:space="preserve"> </w:t>
      </w:r>
      <w:r>
        <w:rPr>
          <w:lang w:val="en-US"/>
        </w:rPr>
        <w:t>end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E259C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6CD4C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12B577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85304" w14:textId="77777777" w:rsidR="00A90238" w:rsidRPr="00AB5FED" w:rsidRDefault="00A90238" w:rsidP="004260A6">
            <w:pPr>
              <w:pStyle w:val="TAH"/>
            </w:pPr>
            <w:r w:rsidRPr="00AB5FED">
              <w:t>Description</w:t>
            </w:r>
          </w:p>
        </w:tc>
      </w:tr>
      <w:tr w:rsidR="00A90238" w:rsidRPr="00AB5FED" w14:paraId="4CF8E4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4019C64"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7CD98AEE"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3CE29" w14:textId="77777777" w:rsidR="00A90238" w:rsidRPr="00AB5FED" w:rsidRDefault="00A90238" w:rsidP="004260A6">
            <w:pPr>
              <w:pStyle w:val="TAL"/>
            </w:pPr>
            <w:r>
              <w:t>Identity of the user whose media transmission has been released</w:t>
            </w:r>
          </w:p>
        </w:tc>
      </w:tr>
      <w:tr w:rsidR="00A90238" w:rsidRPr="00AB5FED" w14:paraId="424757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72E60A"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EFB8DD"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93EF12"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6036AD8" w14:textId="77777777" w:rsidR="00A90238" w:rsidRPr="00AB5FED" w:rsidRDefault="00A90238" w:rsidP="00A90238"/>
    <w:p w14:paraId="2CC3D9E5" w14:textId="5CC13FA5" w:rsidR="00806101" w:rsidRPr="00AB5FED" w:rsidRDefault="00806101" w:rsidP="00806101">
      <w:pPr>
        <w:pStyle w:val="Heading5"/>
      </w:pPr>
      <w:bookmarkStart w:id="937" w:name="_Toc460616157"/>
      <w:bookmarkStart w:id="938" w:name="_Toc460617018"/>
      <w:bookmarkStart w:id="939" w:name="_Toc460662407"/>
      <w:bookmarkStart w:id="940" w:name="_Toc138279911"/>
      <w:bookmarkStart w:id="941" w:name="_Toc154701659"/>
      <w:r>
        <w:t>7.7</w:t>
      </w:r>
      <w:r w:rsidRPr="00AB5FED">
        <w:t>.1.2</w:t>
      </w:r>
      <w:r>
        <w:t>.25</w:t>
      </w:r>
      <w:r w:rsidRPr="00AB5FED">
        <w:tab/>
      </w:r>
      <w:r>
        <w:t>Transmi</w:t>
      </w:r>
      <w:bookmarkEnd w:id="940"/>
      <w:r>
        <w:t>ssion idle</w:t>
      </w:r>
      <w:bookmarkEnd w:id="941"/>
      <w:r>
        <w:t xml:space="preserve"> </w:t>
      </w:r>
    </w:p>
    <w:p w14:paraId="708AF756" w14:textId="2991D651" w:rsidR="00806101" w:rsidRPr="00AB5FED" w:rsidRDefault="00806101" w:rsidP="00806101">
      <w:r w:rsidRPr="00AB5FED">
        <w:t>Table </w:t>
      </w:r>
      <w:r>
        <w:t>7.7</w:t>
      </w:r>
      <w:r w:rsidRPr="00AB5FED">
        <w:rPr>
          <w:lang w:eastAsia="zh-CN"/>
        </w:rPr>
        <w:t>.1.2.</w:t>
      </w:r>
      <w:r>
        <w:rPr>
          <w:lang w:eastAsia="zh-CN"/>
        </w:rPr>
        <w:t>25</w:t>
      </w:r>
      <w:r w:rsidRPr="00AB5FED">
        <w:rPr>
          <w:lang w:eastAsia="zh-CN"/>
        </w:rPr>
        <w:t>-1</w:t>
      </w:r>
      <w:r w:rsidRPr="00AB5FED">
        <w:t xml:space="preserve"> describes the information flow </w:t>
      </w:r>
      <w:r>
        <w:t xml:space="preserve">transmission idle </w:t>
      </w:r>
      <w:r w:rsidRPr="00AB5FED">
        <w:t xml:space="preserve">from the </w:t>
      </w:r>
      <w:r>
        <w:t>transmission control</w:t>
      </w:r>
      <w:r w:rsidRPr="00AB5FED">
        <w:t xml:space="preserve"> </w:t>
      </w:r>
      <w:r>
        <w:t>server</w:t>
      </w:r>
      <w:r w:rsidRPr="00AB5FED">
        <w:t xml:space="preserve"> to the </w:t>
      </w:r>
      <w:r>
        <w:t>transmission</w:t>
      </w:r>
      <w:r w:rsidRPr="00AB5FED">
        <w:t xml:space="preserve"> control </w:t>
      </w:r>
      <w:r>
        <w:t>participant(s) during silent period (i.e., when no video transmission is ongoing)</w:t>
      </w:r>
      <w:r w:rsidRPr="00AB5FED">
        <w:t xml:space="preserve">. This information flow is sent </w:t>
      </w:r>
      <w:r>
        <w:t>over</w:t>
      </w:r>
      <w:r w:rsidRPr="00AB5FED">
        <w:t xml:space="preserve"> unicast</w:t>
      </w:r>
      <w:r>
        <w:t xml:space="preserve"> or broadcast</w:t>
      </w:r>
      <w:r w:rsidRPr="00AB5FED">
        <w:t>.</w:t>
      </w:r>
    </w:p>
    <w:p w14:paraId="1E3F9395" w14:textId="7497AD45" w:rsidR="00806101" w:rsidRPr="00AB5FED" w:rsidRDefault="00806101" w:rsidP="00806101">
      <w:pPr>
        <w:pStyle w:val="TH"/>
        <w:rPr>
          <w:lang w:val="en-US"/>
        </w:rPr>
      </w:pPr>
      <w:r w:rsidRPr="00AB5FED">
        <w:lastRenderedPageBreak/>
        <w:t>Table </w:t>
      </w:r>
      <w:r>
        <w:t>7.7</w:t>
      </w:r>
      <w:r w:rsidRPr="00AB5FED">
        <w:t>.1.</w:t>
      </w:r>
      <w:r w:rsidRPr="00AB5FED">
        <w:rPr>
          <w:lang w:val="en-US"/>
        </w:rPr>
        <w:t>2</w:t>
      </w:r>
      <w:r w:rsidRPr="00AB5FED">
        <w:t>.</w:t>
      </w:r>
      <w:r>
        <w:t>25</w:t>
      </w:r>
      <w:r w:rsidRPr="00AB5FED">
        <w:t xml:space="preserve">-1: </w:t>
      </w:r>
      <w:r>
        <w:rPr>
          <w:lang w:val="en-US"/>
        </w:rPr>
        <w:t>Transmission idle</w:t>
      </w:r>
    </w:p>
    <w:tbl>
      <w:tblPr>
        <w:tblW w:w="8640" w:type="dxa"/>
        <w:jc w:val="center"/>
        <w:tblLayout w:type="fixed"/>
        <w:tblLook w:val="0000" w:firstRow="0" w:lastRow="0" w:firstColumn="0" w:lastColumn="0" w:noHBand="0" w:noVBand="0"/>
      </w:tblPr>
      <w:tblGrid>
        <w:gridCol w:w="2880"/>
        <w:gridCol w:w="1440"/>
        <w:gridCol w:w="4320"/>
      </w:tblGrid>
      <w:tr w:rsidR="00806101" w:rsidRPr="00AB5FED" w14:paraId="67C32BAB"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080D7FFE" w14:textId="77777777" w:rsidR="00806101" w:rsidRPr="00AB5FED" w:rsidRDefault="00806101" w:rsidP="007A5CEA">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8F3E3FB" w14:textId="77777777" w:rsidR="00806101" w:rsidRPr="00AB5FED" w:rsidRDefault="00806101" w:rsidP="007A5CE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7DCA36" w14:textId="77777777" w:rsidR="00806101" w:rsidRPr="00AB5FED" w:rsidRDefault="00806101" w:rsidP="007A5CEA">
            <w:pPr>
              <w:pStyle w:val="TAH"/>
            </w:pPr>
            <w:r w:rsidRPr="00AB5FED">
              <w:t>Description</w:t>
            </w:r>
          </w:p>
        </w:tc>
      </w:tr>
      <w:tr w:rsidR="00806101" w:rsidRPr="00AB5FED" w14:paraId="4EE0CB48"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456F25D9" w14:textId="77777777" w:rsidR="00806101" w:rsidRPr="00AB5FED" w:rsidRDefault="00806101" w:rsidP="007A5CEA">
            <w:pPr>
              <w:pStyle w:val="TAL"/>
            </w:pPr>
            <w:r>
              <w:t>Media identifier</w:t>
            </w:r>
          </w:p>
        </w:tc>
        <w:tc>
          <w:tcPr>
            <w:tcW w:w="1440" w:type="dxa"/>
            <w:tcBorders>
              <w:top w:val="single" w:sz="4" w:space="0" w:color="000000"/>
              <w:left w:val="single" w:sz="4" w:space="0" w:color="000000"/>
              <w:bottom w:val="single" w:sz="4" w:space="0" w:color="000000"/>
            </w:tcBorders>
            <w:shd w:val="clear" w:color="auto" w:fill="auto"/>
          </w:tcPr>
          <w:p w14:paraId="540BD0CB" w14:textId="77777777" w:rsidR="00806101" w:rsidRPr="00AB5FED" w:rsidRDefault="00806101" w:rsidP="007A5CEA">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5E937" w14:textId="77777777" w:rsidR="00806101" w:rsidRPr="00AB5FED" w:rsidRDefault="00806101" w:rsidP="007A5CEA">
            <w:pPr>
              <w:pStyle w:val="TAL"/>
            </w:pPr>
            <w:r>
              <w:t xml:space="preserve">Identity of the communication, </w:t>
            </w:r>
            <w:r w:rsidRPr="00640B69">
              <w:t>e.g., by identifying the media flow within a media multiplex, present only if media multiplexing</w:t>
            </w:r>
          </w:p>
        </w:tc>
      </w:tr>
      <w:tr w:rsidR="00806101" w:rsidRPr="00AB5FED" w14:paraId="2449525C"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20E35D01" w14:textId="77777777" w:rsidR="00806101" w:rsidRPr="00AB5FED" w:rsidRDefault="00806101" w:rsidP="007A5CEA">
            <w:pPr>
              <w:pStyle w:val="TAL"/>
            </w:pPr>
            <w:r>
              <w:t>Acknowledgement required</w:t>
            </w:r>
          </w:p>
        </w:tc>
        <w:tc>
          <w:tcPr>
            <w:tcW w:w="1440" w:type="dxa"/>
            <w:tcBorders>
              <w:top w:val="single" w:sz="4" w:space="0" w:color="000000"/>
              <w:left w:val="single" w:sz="4" w:space="0" w:color="000000"/>
              <w:bottom w:val="single" w:sz="4" w:space="0" w:color="000000"/>
            </w:tcBorders>
            <w:shd w:val="clear" w:color="auto" w:fill="auto"/>
          </w:tcPr>
          <w:p w14:paraId="4D73ACA7" w14:textId="77777777" w:rsidR="00806101" w:rsidRPr="00AB5FED" w:rsidRDefault="00806101" w:rsidP="007A5CEA">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B372D5" w14:textId="77777777" w:rsidR="00806101" w:rsidRPr="00AB5FED" w:rsidRDefault="00806101" w:rsidP="007A5CEA">
            <w:pPr>
              <w:pStyle w:val="TAL"/>
            </w:pPr>
            <w:r>
              <w:t>Indicates if acknowledgment from the transmission control participant(s) is required</w:t>
            </w:r>
          </w:p>
        </w:tc>
      </w:tr>
    </w:tbl>
    <w:p w14:paraId="2BE96C5D" w14:textId="77777777" w:rsidR="00806101" w:rsidRPr="00BD1F66" w:rsidRDefault="00806101" w:rsidP="00806101"/>
    <w:p w14:paraId="0C26AFF9" w14:textId="77777777" w:rsidR="00A90238" w:rsidRPr="00AB5FED" w:rsidRDefault="00A90238" w:rsidP="00A90238">
      <w:pPr>
        <w:pStyle w:val="Heading4"/>
        <w:rPr>
          <w:lang w:val="en-US"/>
        </w:rPr>
      </w:pPr>
      <w:bookmarkStart w:id="942" w:name="_Toc154701660"/>
      <w:r>
        <w:rPr>
          <w:lang w:val="en-US"/>
        </w:rPr>
        <w:t>7.7</w:t>
      </w:r>
      <w:r w:rsidRPr="00AB5FED">
        <w:rPr>
          <w:lang w:val="en-US"/>
        </w:rPr>
        <w:t>.1.3</w:t>
      </w:r>
      <w:r w:rsidRPr="00AB5FED">
        <w:rPr>
          <w:lang w:val="en-US"/>
        </w:rPr>
        <w:tab/>
      </w:r>
      <w:r>
        <w:rPr>
          <w:lang w:val="en-US"/>
        </w:rPr>
        <w:t>Transmission</w:t>
      </w:r>
      <w:r w:rsidRPr="00AB5FED">
        <w:rPr>
          <w:lang w:val="en-US"/>
        </w:rPr>
        <w:t xml:space="preserve"> control within one MC system</w:t>
      </w:r>
      <w:bookmarkEnd w:id="937"/>
      <w:bookmarkEnd w:id="938"/>
      <w:bookmarkEnd w:id="939"/>
      <w:r>
        <w:rPr>
          <w:lang w:val="en-US"/>
        </w:rPr>
        <w:t xml:space="preserve"> for MCVideo service</w:t>
      </w:r>
      <w:bookmarkEnd w:id="942"/>
    </w:p>
    <w:p w14:paraId="43398C38" w14:textId="77777777" w:rsidR="00A90238" w:rsidRPr="00AB5FED" w:rsidRDefault="00A90238" w:rsidP="00A90238">
      <w:pPr>
        <w:pStyle w:val="Heading5"/>
      </w:pPr>
      <w:bookmarkStart w:id="943" w:name="_Toc433209820"/>
      <w:bookmarkStart w:id="944" w:name="_Toc460616158"/>
      <w:bookmarkStart w:id="945" w:name="_Toc460617019"/>
      <w:bookmarkStart w:id="946" w:name="_Toc460662408"/>
      <w:bookmarkStart w:id="947" w:name="_Toc154701661"/>
      <w:r>
        <w:t>7.7</w:t>
      </w:r>
      <w:r w:rsidRPr="00AB5FED">
        <w:t>.1.3.1</w:t>
      </w:r>
      <w:r w:rsidRPr="00AB5FED">
        <w:tab/>
      </w:r>
      <w:r>
        <w:t>Transmission control</w:t>
      </w:r>
      <w:r w:rsidRPr="00AB5FED">
        <w:t xml:space="preserve"> during an MC</w:t>
      </w:r>
      <w:r>
        <w:t>Video</w:t>
      </w:r>
      <w:r w:rsidRPr="00AB5FED">
        <w:t xml:space="preserve"> session</w:t>
      </w:r>
      <w:bookmarkEnd w:id="943"/>
      <w:bookmarkEnd w:id="944"/>
      <w:bookmarkEnd w:id="945"/>
      <w:bookmarkEnd w:id="946"/>
      <w:bookmarkEnd w:id="947"/>
    </w:p>
    <w:p w14:paraId="11C512FE" w14:textId="77777777" w:rsidR="00A90238" w:rsidRPr="00AB5FED" w:rsidRDefault="00A90238" w:rsidP="00A90238">
      <w:r w:rsidRPr="00AB5FED">
        <w:t>Figure </w:t>
      </w:r>
      <w:r>
        <w:t>7.7</w:t>
      </w:r>
      <w:r w:rsidRPr="00AB5FED">
        <w:t xml:space="preserve">.1.3.1-1 </w:t>
      </w:r>
      <w:r>
        <w:t>describes the</w:t>
      </w:r>
      <w:r w:rsidRPr="00AB5FED">
        <w:t xml:space="preserve"> procedure </w:t>
      </w:r>
      <w:r>
        <w:t>for</w:t>
      </w:r>
      <w:r w:rsidRPr="00AB5FED">
        <w:t xml:space="preserve"> </w:t>
      </w:r>
      <w:r>
        <w:t>transmission</w:t>
      </w:r>
      <w:r w:rsidRPr="00AB5FED">
        <w:t xml:space="preserve"> control between the </w:t>
      </w:r>
      <w:r>
        <w:t>transmission control</w:t>
      </w:r>
      <w:r w:rsidRPr="00AB5FED">
        <w:t xml:space="preserve"> participant and the </w:t>
      </w:r>
      <w:r>
        <w:t>transmission</w:t>
      </w:r>
      <w:r w:rsidRPr="00AB5FED">
        <w:t xml:space="preserve"> control server</w:t>
      </w:r>
      <w:r>
        <w:t xml:space="preserve"> during an</w:t>
      </w:r>
      <w:r w:rsidRPr="00AB5FED">
        <w:t xml:space="preserve"> MC</w:t>
      </w:r>
      <w:r>
        <w:t>Video session</w:t>
      </w:r>
      <w:r w:rsidRPr="00AB5FED">
        <w:t>. Only two UEs involved in the session are shown for the simplicity.</w:t>
      </w:r>
    </w:p>
    <w:p w14:paraId="50765B29" w14:textId="77777777" w:rsidR="00A90238" w:rsidRPr="00AB5FED" w:rsidRDefault="00A90238" w:rsidP="00A90238">
      <w:r w:rsidRPr="00AB5FED">
        <w:t>Pre-condition:</w:t>
      </w:r>
    </w:p>
    <w:p w14:paraId="67941945"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A630E"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38D6D4A5" w14:textId="77777777" w:rsidR="00A90238" w:rsidRPr="00AB5FED" w:rsidRDefault="00A90238" w:rsidP="00A90238">
      <w:pPr>
        <w:pStyle w:val="TH"/>
      </w:pPr>
      <w:r>
        <w:object w:dxaOrig="8904" w:dyaOrig="5988" w14:anchorId="13D2E2DE">
          <v:shape id="_x0000_i1084" type="#_x0000_t75" style="width:445.65pt;height:299.85pt" o:ole="">
            <v:imagedata r:id="rId129" o:title=""/>
          </v:shape>
          <o:OLEObject Type="Embed" ProgID="Visio.Drawing.15" ShapeID="_x0000_i1084" DrawAspect="Content" ObjectID="_1765314994" r:id="rId130"/>
        </w:object>
      </w:r>
    </w:p>
    <w:p w14:paraId="24A89F80" w14:textId="77777777" w:rsidR="00A90238" w:rsidRPr="00AB5FED" w:rsidRDefault="00A90238" w:rsidP="00A90238">
      <w:pPr>
        <w:pStyle w:val="TF"/>
      </w:pPr>
      <w:r w:rsidRPr="00AB5FED">
        <w:t>Figure </w:t>
      </w:r>
      <w:r>
        <w:t>7.7</w:t>
      </w:r>
      <w:r w:rsidRPr="00AB5FED">
        <w:t xml:space="preserve">.1.3.1-1: </w:t>
      </w:r>
      <w:r>
        <w:t>Transmission control</w:t>
      </w:r>
      <w:r w:rsidRPr="00AB5FED">
        <w:t xml:space="preserve"> during an MC</w:t>
      </w:r>
      <w:r>
        <w:t>Video</w:t>
      </w:r>
      <w:r w:rsidRPr="00AB5FED">
        <w:t xml:space="preserve"> session</w:t>
      </w:r>
    </w:p>
    <w:p w14:paraId="73FBB80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ACEFBA5"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1198B765" w14:textId="77777777" w:rsidR="00A90238" w:rsidRPr="00AB5FED" w:rsidRDefault="00A90238" w:rsidP="00A90238">
      <w:pPr>
        <w:pStyle w:val="B1"/>
      </w:pPr>
      <w:r>
        <w:t>3</w:t>
      </w:r>
      <w:r w:rsidRPr="00AB5FED">
        <w:t>.</w:t>
      </w:r>
      <w:r w:rsidRPr="00AB5FED">
        <w:tab/>
      </w:r>
      <w:r>
        <w:t xml:space="preserve">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transmit media</w:t>
      </w:r>
      <w:r w:rsidRPr="00AB5FED">
        <w:t xml:space="preserve"> request from </w:t>
      </w:r>
      <w:r>
        <w:t>transmission control</w:t>
      </w:r>
      <w:r w:rsidRPr="00AB5FED">
        <w:t xml:space="preserve"> participant A.</w:t>
      </w:r>
    </w:p>
    <w:p w14:paraId="2AC057FD" w14:textId="77777777" w:rsidR="00A90238" w:rsidRPr="00AB5FED" w:rsidRDefault="00A90238" w:rsidP="00A90238">
      <w:pPr>
        <w:pStyle w:val="B1"/>
      </w:pPr>
      <w:r>
        <w:lastRenderedPageBreak/>
        <w:t>4</w:t>
      </w:r>
      <w:r w:rsidRPr="00AB5FED">
        <w:t>.</w:t>
      </w:r>
      <w:r w:rsidRPr="00AB5FED">
        <w:tab/>
      </w:r>
      <w:r>
        <w:t>Transmission</w:t>
      </w:r>
      <w:r w:rsidRPr="00AB5FED">
        <w:t xml:space="preserve"> control server responds with a </w:t>
      </w:r>
      <w:r>
        <w:t>transmit media</w:t>
      </w:r>
      <w:r w:rsidRPr="00AB5FED">
        <w:t xml:space="preserve"> granted message</w:t>
      </w:r>
      <w:r>
        <w:t xml:space="preserve"> (4a)</w:t>
      </w:r>
      <w:r w:rsidRPr="00AB5FED">
        <w:t xml:space="preserve"> to </w:t>
      </w:r>
      <w:r>
        <w:t>transmission control</w:t>
      </w:r>
      <w:r w:rsidRPr="00AB5FED">
        <w:t xml:space="preserve"> participant A</w:t>
      </w:r>
      <w:r>
        <w:t>. Transmission control server may send transmit media rejected message (4b) indicating the cause of rejection or queue position info message (4c) indicating that the transmit media request has been queued.</w:t>
      </w:r>
    </w:p>
    <w:p w14:paraId="2FFC4487" w14:textId="77777777" w:rsidR="00A90238" w:rsidRPr="00AB5FED" w:rsidRDefault="00A90238" w:rsidP="00A90238">
      <w:pPr>
        <w:pStyle w:val="B1"/>
      </w:pPr>
      <w:r>
        <w:t>5</w:t>
      </w:r>
      <w:r w:rsidRPr="00AB5FED">
        <w:t>.</w:t>
      </w:r>
      <w:r w:rsidRPr="00AB5FED">
        <w:tab/>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7BDDAAAF"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01E9EBE5" w14:textId="77777777" w:rsidR="00A90238" w:rsidRPr="008928EF" w:rsidRDefault="00A90238" w:rsidP="00A90238">
      <w:pPr>
        <w:pStyle w:val="Heading5"/>
      </w:pPr>
      <w:bookmarkStart w:id="948" w:name="_Toc154701662"/>
      <w:r w:rsidRPr="008928EF">
        <w:t>7.7.1.3.2</w:t>
      </w:r>
      <w:r w:rsidRPr="008928EF">
        <w:tab/>
        <w:t>Reception control during an MCVideo session</w:t>
      </w:r>
      <w:bookmarkEnd w:id="948"/>
    </w:p>
    <w:p w14:paraId="060B6E76" w14:textId="77777777" w:rsidR="00A90238" w:rsidRPr="00AB5FED" w:rsidRDefault="00A90238" w:rsidP="00A90238">
      <w:r w:rsidRPr="00AB5FED">
        <w:t>Figure </w:t>
      </w:r>
      <w:r>
        <w:t>7.7</w:t>
      </w:r>
      <w:r w:rsidRPr="00AB5FED">
        <w:t>.1.3.</w:t>
      </w:r>
      <w:r>
        <w:t>2</w:t>
      </w:r>
      <w:r w:rsidRPr="00AB5FED">
        <w:t xml:space="preserve">-1 </w:t>
      </w:r>
      <w:r>
        <w:t>describes the</w:t>
      </w:r>
      <w:r w:rsidRPr="00AB5FED">
        <w:t xml:space="preserve"> procedure </w:t>
      </w:r>
      <w:r>
        <w:t>for</w:t>
      </w:r>
      <w:r w:rsidRPr="00AB5FED">
        <w:t xml:space="preserve"> the </w:t>
      </w:r>
      <w:r>
        <w:t>reception</w:t>
      </w:r>
      <w:r w:rsidRPr="00AB5FED">
        <w:t xml:space="preserve"> control between the </w:t>
      </w:r>
      <w:r>
        <w:t>transmission control</w:t>
      </w:r>
      <w:r w:rsidRPr="00AB5FED">
        <w:t xml:space="preserve"> participant and the </w:t>
      </w:r>
      <w:r>
        <w:t>transmission</w:t>
      </w:r>
      <w:r w:rsidRPr="00AB5FED">
        <w:t xml:space="preserve"> control server </w:t>
      </w:r>
      <w:r>
        <w:t>during an</w:t>
      </w:r>
      <w:r w:rsidRPr="00AB5FED">
        <w:t xml:space="preserve"> MC</w:t>
      </w:r>
      <w:r>
        <w:t>Video</w:t>
      </w:r>
      <w:r w:rsidRPr="00AB5FED">
        <w:t xml:space="preserve"> session. Only two UEs involved in the session are shown for the simplicity.</w:t>
      </w:r>
    </w:p>
    <w:p w14:paraId="7F99562B" w14:textId="77777777" w:rsidR="00A90238" w:rsidRPr="00AB5FED" w:rsidRDefault="00A90238" w:rsidP="00A90238">
      <w:r w:rsidRPr="00AB5FED">
        <w:t>Pre-condition:</w:t>
      </w:r>
    </w:p>
    <w:p w14:paraId="388BB463"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6293FF9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2C07A6D" w14:textId="77777777" w:rsidR="00A90238" w:rsidRDefault="00A90238" w:rsidP="00A90238">
      <w:pPr>
        <w:pStyle w:val="B1"/>
      </w:pPr>
      <w:r>
        <w:t>3.</w:t>
      </w:r>
      <w:r>
        <w:tab/>
        <w:t>Transmission control participant A has been granted the permission to transmit media</w:t>
      </w:r>
      <w:r w:rsidRPr="00AB5FED">
        <w:t>.</w:t>
      </w:r>
    </w:p>
    <w:p w14:paraId="0D258124" w14:textId="77777777" w:rsidR="00A90238" w:rsidRPr="00AB5FED" w:rsidRDefault="00A90238" w:rsidP="00A90238">
      <w:pPr>
        <w:pStyle w:val="TH"/>
      </w:pPr>
      <w:r>
        <w:object w:dxaOrig="8892" w:dyaOrig="6553" w14:anchorId="1C561400">
          <v:shape id="_x0000_i1085" type="#_x0000_t75" style="width:444.3pt;height:327.65pt" o:ole="">
            <v:imagedata r:id="rId131" o:title=""/>
          </v:shape>
          <o:OLEObject Type="Embed" ProgID="Visio.Drawing.15" ShapeID="_x0000_i1085" DrawAspect="Content" ObjectID="_1765314995" r:id="rId132"/>
        </w:object>
      </w:r>
    </w:p>
    <w:p w14:paraId="72D7F7E0" w14:textId="77777777" w:rsidR="00A90238" w:rsidRPr="00AB5FED" w:rsidRDefault="00A90238" w:rsidP="00A90238">
      <w:pPr>
        <w:pStyle w:val="TF"/>
      </w:pPr>
      <w:r w:rsidRPr="00AB5FED">
        <w:t>Figure </w:t>
      </w:r>
      <w:r>
        <w:t>7.7</w:t>
      </w:r>
      <w:r w:rsidRPr="00AB5FED">
        <w:t>.1.3.</w:t>
      </w:r>
      <w:r>
        <w:t>2</w:t>
      </w:r>
      <w:r w:rsidRPr="00AB5FED">
        <w:t xml:space="preserve">-1: </w:t>
      </w:r>
      <w:r>
        <w:t>Reception control</w:t>
      </w:r>
      <w:r w:rsidRPr="00AB5FED">
        <w:t xml:space="preserve"> during an MC</w:t>
      </w:r>
      <w:r>
        <w:t>Video</w:t>
      </w:r>
      <w:r w:rsidRPr="00AB5FED">
        <w:t xml:space="preserve"> session</w:t>
      </w:r>
    </w:p>
    <w:p w14:paraId="624D363F" w14:textId="77777777" w:rsidR="00A90238" w:rsidRPr="00AB5FED" w:rsidRDefault="00A90238" w:rsidP="00A90238">
      <w:pPr>
        <w:pStyle w:val="B1"/>
      </w:pPr>
      <w:r>
        <w:t>1</w:t>
      </w:r>
      <w:r w:rsidRPr="00AB5FED">
        <w:t>.</w:t>
      </w:r>
      <w:r w:rsidRPr="00AB5FED">
        <w:tab/>
      </w:r>
      <w:r>
        <w:t>The transmission control server determines the reception mode for downlink transmission control participants for the media transmission permitted to transmission control participant A. The manual and forced reception modes are determined based on configurations (e.g. auto-receive video transmissions, auto-receive emergency video transmissions) as described in Annex A.</w:t>
      </w:r>
    </w:p>
    <w:p w14:paraId="4727020D"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including information about </w:t>
      </w:r>
      <w:r>
        <w:t>the video transmitter and the reception mode</w:t>
      </w:r>
      <w:r w:rsidRPr="00AB5FED">
        <w:t>.</w:t>
      </w:r>
    </w:p>
    <w:p w14:paraId="3E868D88" w14:textId="77777777" w:rsidR="00A90238" w:rsidRPr="00AB5FED" w:rsidRDefault="00A90238" w:rsidP="00A90238">
      <w:pPr>
        <w:pStyle w:val="B1"/>
      </w:pPr>
      <w:r>
        <w:lastRenderedPageBreak/>
        <w:t>3</w:t>
      </w:r>
      <w:r w:rsidRPr="00AB5FED">
        <w:t>.</w:t>
      </w:r>
      <w:r w:rsidRPr="00AB5FED">
        <w:tab/>
        <w:t xml:space="preserve">The receipt of the </w:t>
      </w:r>
      <w:r>
        <w:t>media transmission notification</w:t>
      </w:r>
      <w:r w:rsidRPr="00AB5FED">
        <w:t xml:space="preserve"> </w:t>
      </w:r>
      <w:r>
        <w:t>is</w:t>
      </w:r>
      <w:r w:rsidRPr="00AB5FED">
        <w:t xml:space="preserve"> used to inform the user of UE B </w:t>
      </w:r>
      <w:r>
        <w:t>the details of video transmission and the video transmitter</w:t>
      </w:r>
      <w:r w:rsidRPr="00AB5FED">
        <w:t>.</w:t>
      </w:r>
    </w:p>
    <w:p w14:paraId="4AF067F5" w14:textId="77777777" w:rsidR="00A90238" w:rsidRPr="00AB5FED" w:rsidRDefault="00A90238" w:rsidP="00A90238">
      <w:pPr>
        <w:pStyle w:val="B1"/>
      </w:pPr>
      <w:r>
        <w:t>4</w:t>
      </w:r>
      <w:r w:rsidRPr="00AB5FED">
        <w:t>.</w:t>
      </w:r>
      <w:r w:rsidRPr="00AB5FED">
        <w:tab/>
      </w:r>
      <w:r>
        <w:t>Based on the notification received, the user of UE B may want take actions (receive, reject or cancel) regarding the media available for reception.</w:t>
      </w:r>
    </w:p>
    <w:p w14:paraId="03D0FBC6" w14:textId="77777777" w:rsidR="00A90238" w:rsidRDefault="00A90238" w:rsidP="00A90238">
      <w:pPr>
        <w:pStyle w:val="B1"/>
      </w:pPr>
      <w:r>
        <w:t>5</w:t>
      </w:r>
      <w:r w:rsidRPr="00AB5FED">
        <w:t>.</w:t>
      </w:r>
      <w:r w:rsidRPr="00AB5FED">
        <w:tab/>
      </w:r>
      <w:r>
        <w:t>If user of UE B wants to receive the media or it required to receive the media via forced reception, it causes the transmission control</w:t>
      </w:r>
      <w:r w:rsidRPr="00AB5FED">
        <w:t xml:space="preserve"> participant B </w:t>
      </w:r>
      <w:r>
        <w:t xml:space="preserve">to </w:t>
      </w:r>
      <w:r w:rsidRPr="00AB5FED">
        <w:t xml:space="preserve">send a </w:t>
      </w:r>
      <w:r>
        <w:t>media receive</w:t>
      </w:r>
      <w:r w:rsidRPr="00AB5FED">
        <w:t xml:space="preserve"> request message</w:t>
      </w:r>
      <w:r>
        <w:t xml:space="preserve"> to the transmission control server</w:t>
      </w:r>
      <w:r w:rsidRPr="00AB5FED">
        <w:t>.</w:t>
      </w:r>
    </w:p>
    <w:p w14:paraId="03577F46" w14:textId="77777777" w:rsidR="00A90238" w:rsidRDefault="00A90238" w:rsidP="00A90238">
      <w:pPr>
        <w:pStyle w:val="B1"/>
      </w:pPr>
      <w:r>
        <w:t>6.</w:t>
      </w:r>
      <w:r>
        <w:tab/>
        <w:t>Transmission control server makes the determination on what action (e.g., real-time stream downlink, make stream downloadable, reject) to take on the request based on reception control criteria (e.g., allowed simultaneous reception) and determines to accept the media receive request from transmission control participant B. Transmission control server will also determine the availability of the media at the server to initiate the downlink reception.</w:t>
      </w:r>
    </w:p>
    <w:p w14:paraId="4EBA5794" w14:textId="77777777" w:rsidR="00A90238" w:rsidRPr="00AB5FED" w:rsidRDefault="00A90238" w:rsidP="00A90238">
      <w:pPr>
        <w:pStyle w:val="B1"/>
      </w:pPr>
      <w:r>
        <w:t>7</w:t>
      </w:r>
      <w:r w:rsidRPr="00AB5FED">
        <w:t>.</w:t>
      </w:r>
      <w:r w:rsidRPr="00AB5FED">
        <w:tab/>
      </w:r>
      <w:r>
        <w:t>Transmission</w:t>
      </w:r>
      <w:r w:rsidRPr="00AB5FED">
        <w:t xml:space="preserve"> control server </w:t>
      </w:r>
      <w:r>
        <w:t>sends a receive media response message to transmission control</w:t>
      </w:r>
      <w:r w:rsidRPr="00AB5FED">
        <w:t xml:space="preserve"> participant B.</w:t>
      </w:r>
    </w:p>
    <w:p w14:paraId="222A9AF4" w14:textId="77777777" w:rsidR="00BC23C8" w:rsidRPr="00AB5FED" w:rsidRDefault="00BC23C8" w:rsidP="00BC23C8">
      <w:pPr>
        <w:pStyle w:val="NO"/>
      </w:pPr>
      <w:r w:rsidRPr="00AB5FED">
        <w:t>NOTE:</w:t>
      </w:r>
      <w:r w:rsidRPr="00AB5FED">
        <w:tab/>
      </w:r>
      <w:r>
        <w:t>Step 5 to 7 may be omitted when auto-receive (i.e. forced reception mode) transmission mode is used</w:t>
      </w:r>
      <w:r w:rsidRPr="00AC6DE4">
        <w:t xml:space="preserve"> </w:t>
      </w:r>
      <w:r>
        <w:t>based on configurations (e.g. for emergency group calls, imminent peril calls etc)</w:t>
      </w:r>
      <w:r w:rsidRPr="00AC6DE4">
        <w:t xml:space="preserve"> </w:t>
      </w:r>
      <w:r>
        <w:t>as described in Annex A.</w:t>
      </w:r>
    </w:p>
    <w:p w14:paraId="5DBE969D" w14:textId="77777777" w:rsidR="00A90238" w:rsidRDefault="00A90238" w:rsidP="00A90238">
      <w:pPr>
        <w:pStyle w:val="B1"/>
      </w:pPr>
      <w:r>
        <w:t>8</w:t>
      </w:r>
      <w:r w:rsidRPr="00AB5FED">
        <w:t>.</w:t>
      </w:r>
      <w:r w:rsidRPr="00AB5FED">
        <w:tab/>
      </w:r>
      <w:r>
        <w:t>Transmission</w:t>
      </w:r>
      <w:r w:rsidRPr="00AB5FED">
        <w:t xml:space="preserve"> control server sends </w:t>
      </w:r>
      <w:r>
        <w:t>video media</w:t>
      </w:r>
      <w:r w:rsidRPr="00AB5FED">
        <w:t xml:space="preserve"> to </w:t>
      </w:r>
      <w:r>
        <w:t>transmission control</w:t>
      </w:r>
      <w:r w:rsidRPr="00AB5FED">
        <w:t xml:space="preserve"> participant B.</w:t>
      </w:r>
    </w:p>
    <w:p w14:paraId="73A4FAAB" w14:textId="77777777" w:rsidR="00A90238" w:rsidRPr="00AB5FED" w:rsidRDefault="00A90238" w:rsidP="00A90238">
      <w:pPr>
        <w:pStyle w:val="B1"/>
      </w:pPr>
      <w:r>
        <w:t>9. Optionally, the transmission control server sends media reception notification message to transmission control participant A which includes the information about the video recipient (transmission control participant B).</w:t>
      </w:r>
    </w:p>
    <w:p w14:paraId="1B317912" w14:textId="77777777" w:rsidR="00A90238" w:rsidRDefault="00A90238" w:rsidP="00A90238">
      <w:pPr>
        <w:pStyle w:val="Heading5"/>
      </w:pPr>
      <w:bookmarkStart w:id="949" w:name="_Toc154701663"/>
      <w:r w:rsidRPr="008928EF">
        <w:t>7.7.1.3.2</w:t>
      </w:r>
      <w:r>
        <w:t>A</w:t>
      </w:r>
      <w:r w:rsidRPr="008928EF">
        <w:tab/>
      </w:r>
      <w:r>
        <w:t>End media reception – receiving user initiated</w:t>
      </w:r>
      <w:bookmarkEnd w:id="949"/>
    </w:p>
    <w:p w14:paraId="53FE6042" w14:textId="77777777" w:rsidR="00A90238" w:rsidRPr="00AB5FED" w:rsidRDefault="00A90238" w:rsidP="00A90238">
      <w:r w:rsidRPr="00AB5FED">
        <w:t>Figure </w:t>
      </w:r>
      <w:r>
        <w:t>7.7</w:t>
      </w:r>
      <w:r w:rsidRPr="00AB5FED">
        <w:t>.1.3.</w:t>
      </w:r>
      <w:r>
        <w:t>2A</w:t>
      </w:r>
      <w:r w:rsidRPr="00AB5FED">
        <w:t xml:space="preserve">-1 </w:t>
      </w:r>
      <w:r>
        <w:t>describes the</w:t>
      </w:r>
      <w:r w:rsidRPr="00AB5FED">
        <w:t xml:space="preserve"> procedure </w:t>
      </w:r>
      <w:r>
        <w:t>for</w:t>
      </w:r>
      <w:r w:rsidRPr="00AB5FED">
        <w:t xml:space="preserve"> the</w:t>
      </w:r>
      <w:r>
        <w:t xml:space="preserve"> receiving user </w:t>
      </w:r>
      <w:r w:rsidRPr="00726E77">
        <w:t>initiated</w:t>
      </w:r>
      <w:r>
        <w:t xml:space="preserve"> media reception end</w:t>
      </w:r>
      <w:r w:rsidRPr="00AB5FED">
        <w:t>. Only two UEs involved in the session are shown for the simplicity.</w:t>
      </w:r>
    </w:p>
    <w:p w14:paraId="60BFB112" w14:textId="77777777" w:rsidR="00A90238" w:rsidRPr="00AB5FED" w:rsidRDefault="00A90238" w:rsidP="00A90238">
      <w:r w:rsidRPr="00AB5FED">
        <w:t>Pre-condition:</w:t>
      </w:r>
    </w:p>
    <w:p w14:paraId="34F8EB5D"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C6A10DF"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C161CCC" w14:textId="77777777" w:rsidR="00A90238" w:rsidRDefault="00A90238" w:rsidP="00A90238">
      <w:pPr>
        <w:pStyle w:val="B1"/>
      </w:pPr>
      <w:r>
        <w:t>3.</w:t>
      </w:r>
      <w:r>
        <w:tab/>
        <w:t>Transmission control participant A has been granted the permission to transmit media</w:t>
      </w:r>
      <w:r w:rsidRPr="00AB5FED">
        <w:t>.</w:t>
      </w:r>
    </w:p>
    <w:p w14:paraId="175B7329" w14:textId="77777777" w:rsidR="00A90238" w:rsidRPr="00AB5FED" w:rsidRDefault="00A90238" w:rsidP="00A90238">
      <w:pPr>
        <w:pStyle w:val="TH"/>
      </w:pPr>
      <w:r>
        <w:object w:dxaOrig="8910" w:dyaOrig="3870" w14:anchorId="2D4A0411">
          <v:shape id="_x0000_i1086" type="#_x0000_t75" style="width:445.2pt;height:193.65pt" o:ole="">
            <v:imagedata r:id="rId133" o:title=""/>
          </v:shape>
          <o:OLEObject Type="Embed" ProgID="Visio.Drawing.15" ShapeID="_x0000_i1086" DrawAspect="Content" ObjectID="_1765314996" r:id="rId134"/>
        </w:object>
      </w:r>
    </w:p>
    <w:p w14:paraId="2A5DB673" w14:textId="77777777" w:rsidR="00A90238" w:rsidRPr="00AB5FED" w:rsidRDefault="00A90238" w:rsidP="00A90238">
      <w:pPr>
        <w:pStyle w:val="TF"/>
      </w:pPr>
      <w:r w:rsidRPr="00AB5FED">
        <w:t>Figure </w:t>
      </w:r>
      <w:r>
        <w:t>7.7</w:t>
      </w:r>
      <w:r w:rsidRPr="00AB5FED">
        <w:t>.1.3.</w:t>
      </w:r>
      <w:r>
        <w:t>2A</w:t>
      </w:r>
      <w:r w:rsidRPr="00AB5FED">
        <w:t xml:space="preserve">-1: </w:t>
      </w:r>
      <w:r>
        <w:t>End media reception – receiving user initiated</w:t>
      </w:r>
    </w:p>
    <w:p w14:paraId="682D2959" w14:textId="77777777" w:rsidR="00A90238" w:rsidRDefault="00A90238" w:rsidP="00A90238">
      <w:pPr>
        <w:pStyle w:val="B1"/>
      </w:pPr>
      <w:r>
        <w:t>1</w:t>
      </w:r>
      <w:r w:rsidRPr="00AB5FED">
        <w:t>.</w:t>
      </w:r>
      <w:r w:rsidRPr="00AB5FED">
        <w:tab/>
      </w:r>
      <w:r>
        <w:t>The MCVideo user determines to end a receiving video stream.</w:t>
      </w:r>
    </w:p>
    <w:p w14:paraId="279837CA" w14:textId="77777777" w:rsidR="00A90238" w:rsidRDefault="00A90238" w:rsidP="00A90238">
      <w:pPr>
        <w:pStyle w:val="B1"/>
      </w:pPr>
      <w:r>
        <w:t>2.</w:t>
      </w:r>
      <w:r>
        <w:tab/>
        <w:t>The user sends an media reception end request including the video stream to be ended to the transmission control server.</w:t>
      </w:r>
    </w:p>
    <w:p w14:paraId="15A10EE9" w14:textId="77777777" w:rsidR="00A90238" w:rsidRDefault="00A90238" w:rsidP="00A90238">
      <w:pPr>
        <w:pStyle w:val="B1"/>
      </w:pPr>
      <w:r>
        <w:t>3.</w:t>
      </w:r>
      <w:r>
        <w:tab/>
        <w:t>The transmission control server returns a media reception end response.</w:t>
      </w:r>
    </w:p>
    <w:p w14:paraId="5EC5C1E8" w14:textId="77777777" w:rsidR="00A90238" w:rsidRDefault="00A90238" w:rsidP="00A90238">
      <w:pPr>
        <w:pStyle w:val="B1"/>
      </w:pPr>
      <w:r>
        <w:lastRenderedPageBreak/>
        <w:t>4.</w:t>
      </w:r>
      <w:r>
        <w:tab/>
        <w:t xml:space="preserve">Upon receiving the media reception end request, the transmission control server stops sending the video stream selected to the transmission control participant B. </w:t>
      </w:r>
    </w:p>
    <w:p w14:paraId="63ACC323" w14:textId="77777777" w:rsidR="00A90238" w:rsidRPr="00A37E2C" w:rsidRDefault="00A90238" w:rsidP="00A90238">
      <w:pPr>
        <w:pStyle w:val="B1"/>
      </w:pPr>
      <w:r>
        <w:t>5</w:t>
      </w:r>
      <w:r w:rsidRPr="00AB5FED">
        <w:t>.</w:t>
      </w:r>
      <w:r w:rsidRPr="00AB5FED">
        <w:tab/>
      </w:r>
      <w:r>
        <w:t>If the end media reception at transmission control participant B causes the video transmission continuation condition to fail, then the transmission control server initiates the media transmission end procedure as described in subclause 7.7.1.3.6.2.</w:t>
      </w:r>
    </w:p>
    <w:p w14:paraId="75C6F818" w14:textId="77777777" w:rsidR="00A90238" w:rsidRDefault="00A90238" w:rsidP="00A90238">
      <w:pPr>
        <w:pStyle w:val="Heading5"/>
      </w:pPr>
      <w:bookmarkStart w:id="950" w:name="_Toc154701664"/>
      <w:r w:rsidRPr="008928EF">
        <w:t>7.7.1.3.2</w:t>
      </w:r>
      <w:r>
        <w:t>B</w:t>
      </w:r>
      <w:r w:rsidRPr="008928EF">
        <w:tab/>
      </w:r>
      <w:r>
        <w:t>End media reception – transmission control server initiated</w:t>
      </w:r>
      <w:bookmarkEnd w:id="950"/>
    </w:p>
    <w:p w14:paraId="6D289D83" w14:textId="77777777" w:rsidR="00A90238" w:rsidRPr="00AB5FED" w:rsidRDefault="00A90238" w:rsidP="00A90238">
      <w:r w:rsidRPr="00AB5FED">
        <w:t>Figure </w:t>
      </w:r>
      <w:r>
        <w:t>7.7</w:t>
      </w:r>
      <w:r w:rsidRPr="00AB5FED">
        <w:t>.1.3.</w:t>
      </w:r>
      <w:r>
        <w:t>2B</w:t>
      </w:r>
      <w:r w:rsidRPr="00AB5FED">
        <w:t xml:space="preserve">-1 </w:t>
      </w:r>
      <w:r>
        <w:t>describes the</w:t>
      </w:r>
      <w:r w:rsidRPr="00AB5FED">
        <w:t xml:space="preserve"> procedure </w:t>
      </w:r>
      <w:r>
        <w:t>for</w:t>
      </w:r>
      <w:r w:rsidRPr="00AB5FED">
        <w:t xml:space="preserve"> the</w:t>
      </w:r>
      <w:r>
        <w:t xml:space="preserve"> transmission control server </w:t>
      </w:r>
      <w:r w:rsidRPr="00371A52">
        <w:t>in</w:t>
      </w:r>
      <w:r>
        <w:t>i</w:t>
      </w:r>
      <w:r w:rsidRPr="00371A52">
        <w:t>tiated</w:t>
      </w:r>
      <w:r>
        <w:t xml:space="preserve"> media reception end</w:t>
      </w:r>
      <w:r w:rsidRPr="00AB5FED">
        <w:t>. Only two UEs involved in the session are shown for the simplicity.</w:t>
      </w:r>
    </w:p>
    <w:p w14:paraId="4A2FA0E7" w14:textId="77777777" w:rsidR="00A90238" w:rsidRPr="00AB5FED" w:rsidRDefault="00A90238" w:rsidP="00A90238">
      <w:r w:rsidRPr="00AB5FED">
        <w:t>Pre-condition:</w:t>
      </w:r>
    </w:p>
    <w:p w14:paraId="203C9091"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E82CB90"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AC838B2" w14:textId="77777777" w:rsidR="00A90238" w:rsidRDefault="00A90238" w:rsidP="00A90238">
      <w:pPr>
        <w:pStyle w:val="B1"/>
      </w:pPr>
      <w:r>
        <w:t>3.</w:t>
      </w:r>
      <w:r>
        <w:tab/>
        <w:t>Transmission control participant A has been granted the permission to transmit media</w:t>
      </w:r>
      <w:r w:rsidRPr="00AB5FED">
        <w:t>.</w:t>
      </w:r>
    </w:p>
    <w:p w14:paraId="3E33AEED" w14:textId="77777777" w:rsidR="00A90238" w:rsidRDefault="00A90238" w:rsidP="00A90238">
      <w:pPr>
        <w:pStyle w:val="TH"/>
      </w:pPr>
    </w:p>
    <w:p w14:paraId="5FCA7EA8" w14:textId="77777777" w:rsidR="00A90238" w:rsidRPr="00AB5FED" w:rsidRDefault="00A90238" w:rsidP="00A90238">
      <w:pPr>
        <w:pStyle w:val="TH"/>
      </w:pPr>
      <w:r>
        <w:object w:dxaOrig="9165" w:dyaOrig="4560" w14:anchorId="0B8ABF45">
          <v:shape id="_x0000_i1087" type="#_x0000_t75" style="width:459.8pt;height:226.95pt" o:ole="">
            <v:imagedata r:id="rId135" o:title=""/>
          </v:shape>
          <o:OLEObject Type="Embed" ProgID="Visio.Drawing.15" ShapeID="_x0000_i1087" DrawAspect="Content" ObjectID="_1765314997" r:id="rId136"/>
        </w:object>
      </w:r>
    </w:p>
    <w:p w14:paraId="7669D496" w14:textId="77777777" w:rsidR="00A90238" w:rsidRPr="00AB5FED" w:rsidRDefault="00A90238" w:rsidP="00A90238">
      <w:pPr>
        <w:pStyle w:val="TF"/>
      </w:pPr>
      <w:r w:rsidRPr="00AB5FED">
        <w:t>Figure </w:t>
      </w:r>
      <w:r>
        <w:t>7.7</w:t>
      </w:r>
      <w:r w:rsidRPr="00AB5FED">
        <w:t>.1.3.</w:t>
      </w:r>
      <w:r>
        <w:t>2B</w:t>
      </w:r>
      <w:r w:rsidRPr="00AB5FED">
        <w:t xml:space="preserve">-1: </w:t>
      </w:r>
      <w:r>
        <w:t>End media reception – transmission control server initiated</w:t>
      </w:r>
    </w:p>
    <w:p w14:paraId="550D6B5D" w14:textId="77777777" w:rsidR="00A90238" w:rsidRDefault="00A90238" w:rsidP="00A90238">
      <w:pPr>
        <w:pStyle w:val="B1"/>
      </w:pPr>
      <w:r>
        <w:t>1</w:t>
      </w:r>
      <w:r w:rsidRPr="00AB5FED">
        <w:t>.</w:t>
      </w:r>
      <w:r w:rsidRPr="00AB5FED">
        <w:tab/>
      </w:r>
      <w:r>
        <w:t>The transmission control server determines to end a video stream transmitting to transmission control participant B according to events or configurations.</w:t>
      </w:r>
    </w:p>
    <w:p w14:paraId="7EDCA5C6" w14:textId="77777777" w:rsidR="00A90238" w:rsidRDefault="00A90238" w:rsidP="00A90238">
      <w:pPr>
        <w:pStyle w:val="B1"/>
      </w:pPr>
      <w:r>
        <w:t>2.</w:t>
      </w:r>
      <w:r>
        <w:tab/>
        <w:t>The transmission control server sends an media reception end request including the video stream to be ended to the</w:t>
      </w:r>
      <w:r w:rsidRPr="009C12CA">
        <w:t xml:space="preserve"> </w:t>
      </w:r>
      <w:r>
        <w:t>transmission control participant B.</w:t>
      </w:r>
    </w:p>
    <w:p w14:paraId="71D098B5" w14:textId="77777777" w:rsidR="00A90238" w:rsidRDefault="00A90238" w:rsidP="00A90238">
      <w:pPr>
        <w:pStyle w:val="B1"/>
      </w:pPr>
      <w:r>
        <w:t>3.</w:t>
      </w:r>
      <w:r>
        <w:tab/>
        <w:t>The MCVideo user is notified about the media reception end.</w:t>
      </w:r>
    </w:p>
    <w:p w14:paraId="6A7F5AA7" w14:textId="77777777" w:rsidR="00A90238" w:rsidRDefault="00A90238" w:rsidP="00A90238">
      <w:pPr>
        <w:pStyle w:val="B1"/>
      </w:pPr>
      <w:r>
        <w:t>4.</w:t>
      </w:r>
      <w:r>
        <w:tab/>
        <w:t>The transmission control participants B returns a media reception end response.</w:t>
      </w:r>
    </w:p>
    <w:p w14:paraId="32C59F19" w14:textId="77777777" w:rsidR="00A90238" w:rsidRDefault="00A90238" w:rsidP="00A90238">
      <w:pPr>
        <w:pStyle w:val="B1"/>
      </w:pPr>
      <w:r>
        <w:t>5.</w:t>
      </w:r>
      <w:r>
        <w:tab/>
        <w:t xml:space="preserve">The transmission control server stops sending the video stream selected to the transmission control participant B. </w:t>
      </w:r>
    </w:p>
    <w:p w14:paraId="6275412B" w14:textId="77777777" w:rsidR="00A90238" w:rsidRDefault="00A90238" w:rsidP="00A90238">
      <w:pPr>
        <w:pStyle w:val="B1"/>
      </w:pPr>
      <w:r>
        <w:t>6</w:t>
      </w:r>
      <w:r w:rsidRPr="00AB5FED">
        <w:t>.</w:t>
      </w:r>
      <w:r w:rsidRPr="00AB5FED">
        <w:tab/>
      </w:r>
      <w:r>
        <w:t>If the end media reception at transmission control participants B causes th</w:t>
      </w:r>
      <w:r w:rsidRPr="00371A52">
        <w:t xml:space="preserve">e </w:t>
      </w:r>
      <w:r>
        <w:t>continuation conditions to fail, then the transmission control server initiates media transmission end procedure as described in subclause 7.7.1.3.6.2.</w:t>
      </w:r>
    </w:p>
    <w:p w14:paraId="47520C93" w14:textId="77777777" w:rsidR="00A90238" w:rsidRDefault="00A90238" w:rsidP="00A90238">
      <w:pPr>
        <w:pStyle w:val="Heading5"/>
      </w:pPr>
      <w:bookmarkStart w:id="951" w:name="_Toc154701665"/>
      <w:r w:rsidRPr="008928EF">
        <w:lastRenderedPageBreak/>
        <w:t>7.7.1.3.2</w:t>
      </w:r>
      <w:r>
        <w:t>C</w:t>
      </w:r>
      <w:r w:rsidRPr="008928EF">
        <w:tab/>
        <w:t>Reception c</w:t>
      </w:r>
      <w:r>
        <w:t>ontrol on overridden – mandatory mode</w:t>
      </w:r>
      <w:bookmarkEnd w:id="951"/>
    </w:p>
    <w:p w14:paraId="31B94A35" w14:textId="77777777" w:rsidR="00A90238" w:rsidRPr="00AB5FED" w:rsidRDefault="00A90238" w:rsidP="00A90238">
      <w:r w:rsidRPr="00AB5FED">
        <w:t>Figure </w:t>
      </w:r>
      <w:r>
        <w:t>7.7</w:t>
      </w:r>
      <w:r w:rsidRPr="00AB5FED">
        <w:t>.1.3.</w:t>
      </w:r>
      <w:r>
        <w:t>2C</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mandatory mode that the transmission control server determines the video stream to be overridden</w:t>
      </w:r>
      <w:r w:rsidRPr="00AB5FED">
        <w:t>. Only two UEs involved in the session are shown for the simplicity.</w:t>
      </w:r>
    </w:p>
    <w:p w14:paraId="2C608ED3" w14:textId="77777777" w:rsidR="00A90238" w:rsidRPr="00AB5FED" w:rsidRDefault="00A90238" w:rsidP="00A90238">
      <w:r w:rsidRPr="00AB5FED">
        <w:t>Pre-condition:</w:t>
      </w:r>
    </w:p>
    <w:p w14:paraId="0F53F7A4"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r>
        <w:t>.</w:t>
      </w:r>
    </w:p>
    <w:p w14:paraId="235010E4"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51A4CB27" w14:textId="77777777" w:rsidR="00A90238" w:rsidRDefault="00A90238" w:rsidP="00A90238">
      <w:pPr>
        <w:pStyle w:val="B1"/>
      </w:pPr>
      <w:r>
        <w:t>3.</w:t>
      </w:r>
      <w:r>
        <w:tab/>
        <w:t>Transmission control participant A has been granted the permission to transmit media</w:t>
      </w:r>
      <w:r w:rsidRPr="00AB5FED">
        <w:t>.</w:t>
      </w:r>
    </w:p>
    <w:p w14:paraId="3A126638" w14:textId="77777777" w:rsidR="00A90238" w:rsidRPr="00AB5FED" w:rsidRDefault="00A90238" w:rsidP="00A90238">
      <w:pPr>
        <w:pStyle w:val="TH"/>
      </w:pPr>
      <w:r>
        <w:object w:dxaOrig="8880" w:dyaOrig="5055" w14:anchorId="64D86B4B">
          <v:shape id="_x0000_i1088" type="#_x0000_t75" style="width:443.85pt;height:251.55pt" o:ole="">
            <v:imagedata r:id="rId137" o:title=""/>
          </v:shape>
          <o:OLEObject Type="Embed" ProgID="Visio.Drawing.15" ShapeID="_x0000_i1088" DrawAspect="Content" ObjectID="_1765314998" r:id="rId138"/>
        </w:object>
      </w:r>
    </w:p>
    <w:p w14:paraId="6EE83E05" w14:textId="77777777" w:rsidR="00A90238" w:rsidRPr="00AB5FED" w:rsidRDefault="00A90238" w:rsidP="00A90238">
      <w:pPr>
        <w:pStyle w:val="TF"/>
      </w:pPr>
      <w:r w:rsidRPr="00AB5FED">
        <w:t>Figure </w:t>
      </w:r>
      <w:r>
        <w:t>7.7</w:t>
      </w:r>
      <w:r w:rsidRPr="00AB5FED">
        <w:t>.1.3.</w:t>
      </w:r>
      <w:r>
        <w:t>2C</w:t>
      </w:r>
      <w:r w:rsidRPr="00AB5FED">
        <w:t xml:space="preserve">-1: </w:t>
      </w:r>
      <w:r>
        <w:t>Reception control</w:t>
      </w:r>
      <w:r w:rsidRPr="00AB5FED">
        <w:t xml:space="preserve"> </w:t>
      </w:r>
      <w:r>
        <w:t>on overriding/overridden – mandatory mode</w:t>
      </w:r>
    </w:p>
    <w:p w14:paraId="5EA03130" w14:textId="77777777" w:rsidR="00A90238" w:rsidRPr="00AB5FED" w:rsidRDefault="00A90238" w:rsidP="00A90238">
      <w:pPr>
        <w:pStyle w:val="B1"/>
      </w:pPr>
      <w:r>
        <w:t>1</w:t>
      </w:r>
      <w:r w:rsidRPr="00AB5FED">
        <w:t>.</w:t>
      </w:r>
      <w:r w:rsidRPr="00AB5FED">
        <w:tab/>
      </w:r>
      <w:r>
        <w:t xml:space="preserve">A new media stream is to be delivered to the transmission control participant B while the </w:t>
      </w:r>
      <w:r w:rsidRPr="00530BE0">
        <w:t>maximum number of simultaneous streams</w:t>
      </w:r>
      <w:r>
        <w:t xml:space="preserve"> is</w:t>
      </w:r>
      <w:r w:rsidRPr="00530BE0">
        <w:t xml:space="preserve"> </w:t>
      </w:r>
      <w:r>
        <w:t>reached. The transmission control server determines to override another media stream being received by the</w:t>
      </w:r>
      <w:r>
        <w:rPr>
          <w:noProof/>
          <w:lang w:eastAsia="zh-CN"/>
        </w:rPr>
        <w:t xml:space="preserve"> </w:t>
      </w:r>
      <w:r>
        <w:t>transmission control participant B accord to the media stream characteristics.</w:t>
      </w:r>
    </w:p>
    <w:p w14:paraId="428BE384"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reception override notification</w:t>
      </w:r>
      <w:r w:rsidRPr="00AB5FED">
        <w:t xml:space="preserve"> message to the </w:t>
      </w:r>
      <w:r>
        <w:t>transmission control</w:t>
      </w:r>
      <w:r w:rsidRPr="00AB5FED">
        <w:t xml:space="preserve"> participant B including information about </w:t>
      </w:r>
      <w:r>
        <w:t>the video stream being overridden and stop the downlink delivery of the overridden video stream to the transmission control participant B</w:t>
      </w:r>
      <w:r w:rsidRPr="00AB5FED">
        <w:t>.</w:t>
      </w:r>
      <w:r>
        <w:t xml:space="preserve"> The overriding video stream information maybe also included.</w:t>
      </w:r>
    </w:p>
    <w:p w14:paraId="0BA41A12" w14:textId="77777777" w:rsidR="00A90238" w:rsidRDefault="00A90238" w:rsidP="00A90238">
      <w:pPr>
        <w:pStyle w:val="B1"/>
      </w:pPr>
      <w:r>
        <w:t>3.</w:t>
      </w:r>
      <w:r>
        <w:tab/>
        <w:t>The</w:t>
      </w:r>
      <w:r w:rsidRPr="00AB5FED">
        <w:t xml:space="preserve"> user of UE B</w:t>
      </w:r>
      <w:r>
        <w:t xml:space="preserve"> is notified about</w:t>
      </w:r>
      <w:r w:rsidRPr="00AB5FED">
        <w:t xml:space="preserve"> </w:t>
      </w:r>
      <w:r>
        <w:t>the details of overriding</w:t>
      </w:r>
      <w:r>
        <w:rPr>
          <w:rFonts w:hint="eastAsia"/>
          <w:lang w:eastAsia="zh-CN"/>
        </w:rPr>
        <w:t>/overrid</w:t>
      </w:r>
      <w:r>
        <w:rPr>
          <w:lang w:eastAsia="zh-CN"/>
        </w:rPr>
        <w:t>d</w:t>
      </w:r>
      <w:r>
        <w:rPr>
          <w:rFonts w:hint="eastAsia"/>
          <w:lang w:eastAsia="zh-CN"/>
        </w:rPr>
        <w:t>en</w:t>
      </w:r>
      <w:r w:rsidRPr="00AB5FED">
        <w:t>.</w:t>
      </w:r>
    </w:p>
    <w:p w14:paraId="3188D338" w14:textId="77777777" w:rsidR="00A90238" w:rsidRPr="00AB5FED" w:rsidRDefault="00A90238" w:rsidP="00A90238">
      <w:pPr>
        <w:pStyle w:val="B1"/>
      </w:pPr>
      <w:r>
        <w:t>4.</w:t>
      </w:r>
      <w:r>
        <w:tab/>
        <w:t>The transmission control server initiates the media reception end procedure as described in subclause 7.7.1.3.2B. 5</w:t>
      </w:r>
      <w:r w:rsidRPr="00AB5FED">
        <w:t>.</w:t>
      </w:r>
      <w:r w:rsidRPr="00AB5FED">
        <w:tab/>
      </w:r>
      <w:r>
        <w:t>The transmission control server performs the normal reception control procedure as described in subclause 7.7.1.3.2.</w:t>
      </w:r>
    </w:p>
    <w:p w14:paraId="691BEB66" w14:textId="77777777" w:rsidR="00A90238" w:rsidRDefault="00A90238" w:rsidP="00A90238">
      <w:pPr>
        <w:pStyle w:val="Heading5"/>
      </w:pPr>
      <w:bookmarkStart w:id="952" w:name="_Toc154701666"/>
      <w:r w:rsidRPr="008928EF">
        <w:t>7.7.1.3.2</w:t>
      </w:r>
      <w:r>
        <w:t>D</w:t>
      </w:r>
      <w:r w:rsidRPr="008928EF">
        <w:tab/>
        <w:t>Reception c</w:t>
      </w:r>
      <w:r>
        <w:t>ontrol on overridden – negotiated mode</w:t>
      </w:r>
      <w:bookmarkEnd w:id="952"/>
    </w:p>
    <w:p w14:paraId="6F22A302" w14:textId="77777777" w:rsidR="00A90238" w:rsidRPr="00AB5FED" w:rsidRDefault="00A90238" w:rsidP="00A90238">
      <w:r w:rsidRPr="00AB5FED">
        <w:t>Figure </w:t>
      </w:r>
      <w:r>
        <w:t>7.7</w:t>
      </w:r>
      <w:r w:rsidRPr="00AB5FED">
        <w:t>.1.3.</w:t>
      </w:r>
      <w:r>
        <w:t>2D</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negotiated mode that the transmission control participant determines the video stream to be overridden</w:t>
      </w:r>
      <w:r w:rsidRPr="00AB5FED">
        <w:t>. Only two UEs involved in the session are shown for the simplicity.</w:t>
      </w:r>
    </w:p>
    <w:p w14:paraId="1ED486B4" w14:textId="77777777" w:rsidR="00A90238" w:rsidRPr="00AB5FED" w:rsidRDefault="00A90238" w:rsidP="00A90238">
      <w:r w:rsidRPr="00AB5FED">
        <w:t>Pre-condition:</w:t>
      </w:r>
    </w:p>
    <w:p w14:paraId="5A406E5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74D626B1" w14:textId="77777777" w:rsidR="00A90238" w:rsidRDefault="00A90238" w:rsidP="00A90238">
      <w:pPr>
        <w:pStyle w:val="B1"/>
      </w:pPr>
      <w:r>
        <w:lastRenderedPageBreak/>
        <w:t>2.</w:t>
      </w:r>
      <w:r>
        <w:tab/>
        <w:t>T</w:t>
      </w:r>
      <w:r w:rsidRPr="00E06473">
        <w:t>ransmission control is established between transmission control participants and transmission control server</w:t>
      </w:r>
      <w:r>
        <w:t>.</w:t>
      </w:r>
    </w:p>
    <w:p w14:paraId="569756C0" w14:textId="77777777" w:rsidR="00A90238" w:rsidRDefault="00A90238" w:rsidP="00A90238">
      <w:pPr>
        <w:pStyle w:val="B1"/>
      </w:pPr>
      <w:r>
        <w:t>3.</w:t>
      </w:r>
      <w:r>
        <w:tab/>
        <w:t xml:space="preserve">Transmission control participant A has been granted the permission to transmit media. </w:t>
      </w:r>
    </w:p>
    <w:p w14:paraId="06E7E6BC" w14:textId="77777777" w:rsidR="00A90238" w:rsidRDefault="00A90238" w:rsidP="00A90238">
      <w:pPr>
        <w:pStyle w:val="TH"/>
      </w:pPr>
    </w:p>
    <w:p w14:paraId="098B6BC1" w14:textId="77777777" w:rsidR="00A90238" w:rsidRPr="00AB5FED" w:rsidRDefault="00A90238" w:rsidP="00A90238">
      <w:pPr>
        <w:pStyle w:val="TH"/>
      </w:pPr>
      <w:r>
        <w:object w:dxaOrig="8880" w:dyaOrig="5235" w14:anchorId="5D99030C">
          <v:shape id="_x0000_i1089" type="#_x0000_t75" style="width:443.85pt;height:261.55pt" o:ole="">
            <v:imagedata r:id="rId139" o:title=""/>
          </v:shape>
          <o:OLEObject Type="Embed" ProgID="Visio.Drawing.15" ShapeID="_x0000_i1089" DrawAspect="Content" ObjectID="_1765314999" r:id="rId140"/>
        </w:object>
      </w:r>
    </w:p>
    <w:p w14:paraId="44B17A18" w14:textId="77777777" w:rsidR="00A90238" w:rsidRPr="00AB5FED" w:rsidRDefault="00A90238" w:rsidP="00A90238">
      <w:pPr>
        <w:pStyle w:val="TF"/>
      </w:pPr>
      <w:r w:rsidRPr="00AB5FED">
        <w:t>Figure </w:t>
      </w:r>
      <w:r>
        <w:t>7.7</w:t>
      </w:r>
      <w:r w:rsidRPr="00AB5FED">
        <w:t>.1.3.</w:t>
      </w:r>
      <w:r>
        <w:t>2D</w:t>
      </w:r>
      <w:r w:rsidRPr="00AB5FED">
        <w:t xml:space="preserve">-1: </w:t>
      </w:r>
      <w:r>
        <w:t>Reception control</w:t>
      </w:r>
      <w:r w:rsidRPr="00AB5FED">
        <w:t xml:space="preserve"> </w:t>
      </w:r>
      <w:r>
        <w:t>on overriding/overridden – negotiated mode</w:t>
      </w:r>
    </w:p>
    <w:p w14:paraId="67A5C049" w14:textId="77777777" w:rsidR="00A90238" w:rsidRPr="00AB5FED" w:rsidRDefault="00A90238" w:rsidP="00A90238">
      <w:pPr>
        <w:pStyle w:val="B1"/>
      </w:pPr>
      <w:r>
        <w:t>1</w:t>
      </w:r>
      <w:r w:rsidRPr="00AB5FED">
        <w:t>.</w:t>
      </w:r>
      <w:r w:rsidRPr="00AB5FED">
        <w:tab/>
      </w:r>
      <w:r>
        <w:t>A new media stream is to be delivered to the transmission control participant B while the</w:t>
      </w:r>
      <w:r w:rsidRPr="007C5A05">
        <w:t xml:space="preserve"> maximum number of simultaneous streams is received.</w:t>
      </w:r>
      <w:r>
        <w:t xml:space="preserve"> The transmission control server determines to override another media stream being received by the</w:t>
      </w:r>
      <w:r>
        <w:rPr>
          <w:noProof/>
          <w:lang w:eastAsia="zh-CN"/>
        </w:rPr>
        <w:t xml:space="preserve"> </w:t>
      </w:r>
      <w:r>
        <w:t xml:space="preserve">transmission control participant B </w:t>
      </w:r>
      <w:r w:rsidRPr="007C5A05">
        <w:t>accord</w:t>
      </w:r>
      <w:r>
        <w:t>ing to the media stream characteristics.</w:t>
      </w:r>
    </w:p>
    <w:p w14:paraId="5CCE9AFE"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w:t>
      </w:r>
      <w:r w:rsidRPr="007C5A05">
        <w:t xml:space="preserve">including </w:t>
      </w:r>
      <w:r>
        <w:t xml:space="preserve">information about the </w:t>
      </w:r>
      <w:r w:rsidRPr="007C5A05">
        <w:t>new video stream</w:t>
      </w:r>
      <w:r w:rsidRPr="00AB5FED">
        <w:t>.</w:t>
      </w:r>
      <w:r>
        <w:t xml:space="preserve"> </w:t>
      </w:r>
    </w:p>
    <w:p w14:paraId="7D1CE061" w14:textId="77777777" w:rsidR="00A90238" w:rsidRDefault="00A90238" w:rsidP="00A90238">
      <w:pPr>
        <w:pStyle w:val="B1"/>
      </w:pPr>
      <w:r>
        <w:t>3.</w:t>
      </w:r>
      <w:r>
        <w:tab/>
        <w:t>The</w:t>
      </w:r>
      <w:r w:rsidRPr="00AB5FED">
        <w:t xml:space="preserve"> user of </w:t>
      </w:r>
      <w:r>
        <w:t xml:space="preserve">transmission control participant </w:t>
      </w:r>
      <w:r w:rsidRPr="00AB5FED">
        <w:t>B</w:t>
      </w:r>
      <w:r>
        <w:t xml:space="preserve"> is notified about the </w:t>
      </w:r>
      <w:r w:rsidRPr="0064392C">
        <w:t>maximum number of simultaneous streams received</w:t>
      </w:r>
      <w:r w:rsidRPr="00AB5FED">
        <w:t>.</w:t>
      </w:r>
      <w:r>
        <w:t xml:space="preserve"> The MCVideo user determines to reject the video stream or accept the video streaming by overriding a receiving video stream.</w:t>
      </w:r>
    </w:p>
    <w:p w14:paraId="57D8EED6" w14:textId="77777777" w:rsidR="00A90238" w:rsidRDefault="00A90238" w:rsidP="00A90238">
      <w:pPr>
        <w:pStyle w:val="B1"/>
      </w:pPr>
      <w:r>
        <w:t>4.</w:t>
      </w:r>
      <w:r>
        <w:tab/>
        <w:t xml:space="preserve">The transmission control </w:t>
      </w:r>
      <w:r w:rsidRPr="007C5A05">
        <w:t>pa</w:t>
      </w:r>
      <w:r>
        <w:t>r</w:t>
      </w:r>
      <w:r w:rsidRPr="007C5A05">
        <w:t>ticipant</w:t>
      </w:r>
      <w:r>
        <w:t xml:space="preserve"> initiates the media reception end procedure as described in subclause 7.7.1.3.2A. </w:t>
      </w:r>
    </w:p>
    <w:p w14:paraId="384F5C7D" w14:textId="77777777" w:rsidR="00A90238" w:rsidRPr="00C95176" w:rsidRDefault="00A90238" w:rsidP="00A90238">
      <w:pPr>
        <w:pStyle w:val="B1"/>
      </w:pPr>
      <w:r>
        <w:t>5</w:t>
      </w:r>
      <w:r w:rsidRPr="00AB5FED">
        <w:t>.</w:t>
      </w:r>
      <w:r w:rsidRPr="00AB5FED">
        <w:tab/>
      </w:r>
      <w:r>
        <w:t>Then the transmission control participant B requests to receive the new video stream as the normal reception control procedure described in subclause 7.7.1.3.2.</w:t>
      </w:r>
    </w:p>
    <w:p w14:paraId="579BEB98" w14:textId="77777777" w:rsidR="00A90238" w:rsidRPr="00AB5FED" w:rsidRDefault="00A90238" w:rsidP="00A90238">
      <w:pPr>
        <w:pStyle w:val="Heading5"/>
      </w:pPr>
      <w:bookmarkStart w:id="953" w:name="_Toc154701667"/>
      <w:r>
        <w:t>7.7</w:t>
      </w:r>
      <w:r w:rsidRPr="00AB5FED">
        <w:t>.1.3.</w:t>
      </w:r>
      <w:r>
        <w:t>3</w:t>
      </w:r>
      <w:r w:rsidRPr="00AB5FED">
        <w:tab/>
      </w:r>
      <w:r>
        <w:t>Transmission revoke</w:t>
      </w:r>
      <w:r w:rsidRPr="00AB5FED">
        <w:t xml:space="preserve"> during an MC</w:t>
      </w:r>
      <w:r>
        <w:t>Video</w:t>
      </w:r>
      <w:r w:rsidRPr="00AB5FED">
        <w:t xml:space="preserve"> session</w:t>
      </w:r>
      <w:bookmarkEnd w:id="953"/>
    </w:p>
    <w:p w14:paraId="13AA0B4D" w14:textId="77777777" w:rsidR="00A90238" w:rsidRPr="00AB5FED" w:rsidRDefault="00A90238" w:rsidP="00A90238">
      <w:r w:rsidRPr="00AB5FED">
        <w:t>Figure </w:t>
      </w:r>
      <w:r>
        <w:t>7.7</w:t>
      </w:r>
      <w:r w:rsidRPr="00AB5FED">
        <w:t>.1.3.</w:t>
      </w:r>
      <w:r>
        <w:t>3</w:t>
      </w:r>
      <w:r w:rsidRPr="00AB5FED">
        <w:t xml:space="preserve">-1 </w:t>
      </w:r>
      <w:r>
        <w:t>describes the</w:t>
      </w:r>
      <w:r w:rsidRPr="00AB5FED">
        <w:t xml:space="preserve"> procedure </w:t>
      </w:r>
      <w:r>
        <w:t>for transmission revoke during an MCVideo session.</w:t>
      </w:r>
      <w:r w:rsidRPr="00AB5FED">
        <w:t xml:space="preserve"> Only two UEs involved in the session are shown for the simplicity.</w:t>
      </w:r>
    </w:p>
    <w:p w14:paraId="7D803DB8" w14:textId="77777777" w:rsidR="00A90238" w:rsidRPr="00AB5FED" w:rsidRDefault="00A90238" w:rsidP="00A90238">
      <w:r w:rsidRPr="00AB5FED">
        <w:t>Pre-condition:</w:t>
      </w:r>
    </w:p>
    <w:p w14:paraId="3BCCB740"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EF26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7C57529" w14:textId="77777777" w:rsidR="00A90238" w:rsidRDefault="00A90238" w:rsidP="00A90238">
      <w:pPr>
        <w:pStyle w:val="B1"/>
      </w:pPr>
      <w:r>
        <w:t>3.</w:t>
      </w:r>
      <w:r>
        <w:tab/>
        <w:t>Transmission control participant B has been granted the permission to transmit media and there may be ongoing media transmission from transmission control participant B</w:t>
      </w:r>
      <w:r w:rsidRPr="00AB5FED">
        <w:t>.</w:t>
      </w:r>
    </w:p>
    <w:p w14:paraId="1D2CA4C0" w14:textId="77777777" w:rsidR="00A90238" w:rsidRDefault="00A90238" w:rsidP="00A90238">
      <w:pPr>
        <w:pStyle w:val="B1"/>
      </w:pPr>
      <w:r>
        <w:t>4.</w:t>
      </w:r>
      <w:r>
        <w:tab/>
        <w:t xml:space="preserve">The maximum media transmission limit for the MCVideo session is reached. </w:t>
      </w:r>
    </w:p>
    <w:p w14:paraId="54B92115" w14:textId="77777777" w:rsidR="00A90238" w:rsidRPr="00AB5FED" w:rsidRDefault="00A90238" w:rsidP="00A90238">
      <w:pPr>
        <w:pStyle w:val="TH"/>
      </w:pPr>
      <w:r>
        <w:object w:dxaOrig="9336" w:dyaOrig="5988" w14:anchorId="5216C54A">
          <v:shape id="_x0000_i1090" type="#_x0000_t75" style="width:466.2pt;height:299.85pt" o:ole="">
            <v:imagedata r:id="rId141" o:title=""/>
          </v:shape>
          <o:OLEObject Type="Embed" ProgID="Visio.Drawing.15" ShapeID="_x0000_i1090" DrawAspect="Content" ObjectID="_1765315000" r:id="rId142"/>
        </w:object>
      </w:r>
    </w:p>
    <w:p w14:paraId="5D36F978" w14:textId="77777777" w:rsidR="00A90238" w:rsidRPr="00AB5FED" w:rsidRDefault="00A90238" w:rsidP="00A90238">
      <w:pPr>
        <w:pStyle w:val="TF"/>
      </w:pPr>
      <w:r w:rsidRPr="00AB5FED">
        <w:t>Figure </w:t>
      </w:r>
      <w:r>
        <w:t>7.7</w:t>
      </w:r>
      <w:r w:rsidRPr="00AB5FED">
        <w:t>.1.3.</w:t>
      </w:r>
      <w:r>
        <w:t>3</w:t>
      </w:r>
      <w:r w:rsidRPr="00AB5FED">
        <w:t xml:space="preserve">-1: </w:t>
      </w:r>
      <w:r>
        <w:t>Transmission revoke</w:t>
      </w:r>
      <w:r w:rsidRPr="00AB5FED">
        <w:t xml:space="preserve"> during an MC</w:t>
      </w:r>
      <w:r>
        <w:t>Video</w:t>
      </w:r>
      <w:r w:rsidRPr="00AB5FED">
        <w:t xml:space="preserve"> session</w:t>
      </w:r>
    </w:p>
    <w:p w14:paraId="210D5E7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8ECD378"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507961D5" w14:textId="77777777" w:rsidR="00A90238" w:rsidRPr="00AB5FED" w:rsidRDefault="00A90238" w:rsidP="00A90238">
      <w:pPr>
        <w:pStyle w:val="B1"/>
      </w:pPr>
      <w:r>
        <w:t>3</w:t>
      </w:r>
      <w:r w:rsidRPr="00AB5FED">
        <w:t>.</w:t>
      </w:r>
      <w:r w:rsidRPr="00AB5FED">
        <w:tab/>
      </w:r>
      <w:r>
        <w:t xml:space="preserve">Transmission control server </w:t>
      </w:r>
      <w:r w:rsidRPr="00AB5FED">
        <w:t xml:space="preserve">determines to accept the </w:t>
      </w:r>
      <w:r>
        <w:t>transmit media</w:t>
      </w:r>
      <w:r w:rsidRPr="00AB5FED">
        <w:t xml:space="preserve"> request from </w:t>
      </w:r>
      <w:r>
        <w:t>transmission control</w:t>
      </w:r>
      <w:r w:rsidRPr="00AB5FED">
        <w:t xml:space="preserve"> par</w:t>
      </w:r>
      <w:r>
        <w:t>ticipant A and decides to pre-empt the on-going video transmission from transmission control participant B by queuing or ending the on-going video transmission.</w:t>
      </w:r>
    </w:p>
    <w:p w14:paraId="5BAB0DE8" w14:textId="77777777" w:rsidR="00A90238" w:rsidRPr="00AB5FED" w:rsidRDefault="00A90238" w:rsidP="00A90238">
      <w:pPr>
        <w:pStyle w:val="B1"/>
      </w:pPr>
      <w:r>
        <w:t>4</w:t>
      </w:r>
      <w:r w:rsidRPr="00AB5FED">
        <w:t>.</w:t>
      </w:r>
      <w:r w:rsidRPr="00AB5FED">
        <w:tab/>
      </w:r>
      <w:r>
        <w:t>Transmission</w:t>
      </w:r>
      <w:r w:rsidRPr="00AB5FED">
        <w:t xml:space="preserve"> control server responds with a </w:t>
      </w:r>
      <w:r>
        <w:t>transmission revoked</w:t>
      </w:r>
      <w:r w:rsidRPr="00AB5FED">
        <w:t xml:space="preserve"> message</w:t>
      </w:r>
      <w:r>
        <w:t xml:space="preserve"> (4a)</w:t>
      </w:r>
      <w:r w:rsidRPr="00AB5FED">
        <w:t xml:space="preserve"> to </w:t>
      </w:r>
      <w:r>
        <w:t>transmission control</w:t>
      </w:r>
      <w:r w:rsidRPr="00AB5FED">
        <w:t xml:space="preserve"> participant </w:t>
      </w:r>
      <w:r>
        <w:t>B with the action of pre-emption whether queued or terminated. Transmission</w:t>
      </w:r>
      <w:r w:rsidRPr="00AB5FED">
        <w:t xml:space="preserve"> control server responds with a </w:t>
      </w:r>
      <w:r>
        <w:t>transmit media</w:t>
      </w:r>
      <w:r w:rsidRPr="00AB5FED">
        <w:t xml:space="preserve"> granted message</w:t>
      </w:r>
      <w:r>
        <w:t xml:space="preserve"> (4b)</w:t>
      </w:r>
      <w:r w:rsidRPr="00AB5FED">
        <w:t xml:space="preserve"> to </w:t>
      </w:r>
      <w:r>
        <w:t>transmission control</w:t>
      </w:r>
      <w:r w:rsidRPr="00AB5FED">
        <w:t xml:space="preserve"> participant A</w:t>
      </w:r>
      <w:r>
        <w:t>.</w:t>
      </w:r>
    </w:p>
    <w:p w14:paraId="4C415BD7" w14:textId="77777777" w:rsidR="00A90238" w:rsidRPr="00AB5FED" w:rsidRDefault="00A90238" w:rsidP="00A90238">
      <w:pPr>
        <w:pStyle w:val="B1"/>
      </w:pPr>
      <w:r>
        <w:t>5</w:t>
      </w:r>
      <w:r w:rsidRPr="00AB5FED">
        <w:t>.</w:t>
      </w:r>
      <w:r w:rsidRPr="00AB5FED">
        <w:tab/>
      </w:r>
      <w:r>
        <w:t xml:space="preserve">The transmission revoked shall cause the transmission control participant B to be notified of the revoke (5a) of the on-going video transmission by queuing or termination. </w:t>
      </w:r>
      <w:r w:rsidRPr="00AB5FED">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026D29CA"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30E8E654" w14:textId="77777777" w:rsidR="00A90238" w:rsidRPr="00AB5FED" w:rsidRDefault="00A90238" w:rsidP="00A90238">
      <w:pPr>
        <w:pStyle w:val="Heading5"/>
      </w:pPr>
      <w:bookmarkStart w:id="954" w:name="_Toc433209824"/>
      <w:bookmarkStart w:id="955" w:name="_Toc460616162"/>
      <w:bookmarkStart w:id="956" w:name="_Toc460617023"/>
      <w:bookmarkStart w:id="957" w:name="_Toc465162649"/>
      <w:bookmarkStart w:id="958" w:name="_Toc154701668"/>
      <w:r>
        <w:t>7.7</w:t>
      </w:r>
      <w:r w:rsidRPr="00AB5FED">
        <w:t>.1.3.</w:t>
      </w:r>
      <w:r>
        <w:t>4</w:t>
      </w:r>
      <w:r w:rsidRPr="00AB5FED">
        <w:tab/>
        <w:t>Queue position during an MC</w:t>
      </w:r>
      <w:r>
        <w:t>Video</w:t>
      </w:r>
      <w:r w:rsidRPr="00AB5FED">
        <w:t xml:space="preserve"> session</w:t>
      </w:r>
      <w:bookmarkEnd w:id="954"/>
      <w:bookmarkEnd w:id="955"/>
      <w:bookmarkEnd w:id="956"/>
      <w:bookmarkEnd w:id="957"/>
      <w:bookmarkEnd w:id="958"/>
      <w:r w:rsidRPr="00AB5FED">
        <w:t xml:space="preserve"> </w:t>
      </w:r>
    </w:p>
    <w:p w14:paraId="71D8E3FB" w14:textId="77777777" w:rsidR="00A90238" w:rsidRPr="00AB5FED" w:rsidRDefault="00A90238" w:rsidP="00A90238">
      <w:r w:rsidRPr="00AB5FED">
        <w:t>Figure </w:t>
      </w:r>
      <w:r>
        <w:t>7.7</w:t>
      </w:r>
      <w:r w:rsidRPr="00AB5FED">
        <w:t>.1.3.</w:t>
      </w:r>
      <w:r>
        <w:t>4</w:t>
      </w:r>
      <w:r w:rsidRPr="00AB5FED">
        <w:t xml:space="preserve">-1 </w:t>
      </w:r>
      <w:r>
        <w:t>describes the</w:t>
      </w:r>
      <w:r w:rsidRPr="00AB5FED">
        <w:t xml:space="preserve"> procedure </w:t>
      </w:r>
      <w:r w:rsidRPr="00844AB6">
        <w:t>where</w:t>
      </w:r>
      <w:r>
        <w:t xml:space="preserve"> t</w:t>
      </w:r>
      <w:r w:rsidRPr="00AB5FED">
        <w:t xml:space="preserve">he </w:t>
      </w:r>
      <w:r>
        <w:t>transmission</w:t>
      </w:r>
      <w:r w:rsidRPr="00AB5FED">
        <w:t xml:space="preserve"> control is conducted for the MC</w:t>
      </w:r>
      <w:r>
        <w:t>Video</w:t>
      </w:r>
      <w:r w:rsidRPr="00AB5FED">
        <w:t xml:space="preserve"> session already established between MC</w:t>
      </w:r>
      <w:r>
        <w:t>Video</w:t>
      </w:r>
      <w:r w:rsidRPr="00AB5FED">
        <w:t xml:space="preserve"> clients (with </w:t>
      </w:r>
      <w:r>
        <w:t>transmit media</w:t>
      </w:r>
      <w:r w:rsidRPr="00AB5FED">
        <w:t xml:space="preserve"> granted to </w:t>
      </w:r>
      <w:r>
        <w:t>transmission control</w:t>
      </w:r>
      <w:r w:rsidRPr="00AB5FED">
        <w:t xml:space="preserve"> participant B) and server (with an </w:t>
      </w:r>
      <w:r>
        <w:t>revoke</w:t>
      </w:r>
      <w:r w:rsidRPr="00AB5FED">
        <w:t xml:space="preserve"> </w:t>
      </w:r>
      <w:r>
        <w:t>determination</w:t>
      </w:r>
      <w:r w:rsidRPr="00AB5FED">
        <w:t xml:space="preserve"> at </w:t>
      </w:r>
      <w:r>
        <w:t>transmission</w:t>
      </w:r>
      <w:r w:rsidRPr="00AB5FED">
        <w:t xml:space="preserve"> control server). Only two UEs involved in the session are shown for the simplicity.</w:t>
      </w:r>
    </w:p>
    <w:p w14:paraId="28AEFF42" w14:textId="77777777" w:rsidR="00A90238" w:rsidRPr="00AB5FED" w:rsidRDefault="00A90238" w:rsidP="00A90238">
      <w:pPr>
        <w:pStyle w:val="TH"/>
      </w:pPr>
      <w:r>
        <w:object w:dxaOrig="8988" w:dyaOrig="4848" w14:anchorId="4E9B913B">
          <v:shape id="_x0000_i1091" type="#_x0000_t75" style="width:449.3pt;height:242.45pt" o:ole="">
            <v:imagedata r:id="rId143" o:title=""/>
          </v:shape>
          <o:OLEObject Type="Embed" ProgID="Visio.Drawing.15" ShapeID="_x0000_i1091" DrawAspect="Content" ObjectID="_1765315001" r:id="rId144"/>
        </w:object>
      </w:r>
    </w:p>
    <w:p w14:paraId="5C83502E"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4</w:t>
      </w:r>
      <w:r w:rsidRPr="00AB5FED">
        <w:rPr>
          <w:lang w:val="en-US"/>
        </w:rPr>
        <w:t>-1: Queue status during an MC</w:t>
      </w:r>
      <w:r>
        <w:rPr>
          <w:lang w:val="en-US"/>
        </w:rPr>
        <w:t>Video</w:t>
      </w:r>
      <w:r w:rsidRPr="00AB5FED">
        <w:rPr>
          <w:lang w:val="en-US"/>
        </w:rPr>
        <w:t xml:space="preserve"> session</w:t>
      </w:r>
    </w:p>
    <w:p w14:paraId="34A7E04F"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rPr>
          <w:lang w:val="en-US"/>
        </w:rPr>
        <w:t>transmission control</w:t>
      </w:r>
      <w:r w:rsidRPr="00AB5FED">
        <w:rPr>
          <w:lang w:val="en-US"/>
        </w:rPr>
        <w:t xml:space="preserve"> participant B has been </w:t>
      </w:r>
      <w:r>
        <w:rPr>
          <w:lang w:val="en-US"/>
        </w:rPr>
        <w:t>granted permission to transmit media</w:t>
      </w:r>
      <w:r w:rsidRPr="00AB5FED">
        <w:rPr>
          <w:lang w:val="en-US"/>
        </w:rPr>
        <w:t xml:space="preserve"> and is transmitting </w:t>
      </w:r>
      <w:r>
        <w:rPr>
          <w:lang w:val="en-US"/>
        </w:rPr>
        <w:t>video</w:t>
      </w:r>
      <w:r w:rsidRPr="00AB5FED">
        <w:rPr>
          <w:lang w:val="en-US"/>
        </w:rPr>
        <w:t xml:space="preserve"> media. There are several other </w:t>
      </w:r>
      <w:r>
        <w:rPr>
          <w:lang w:val="en-US"/>
        </w:rPr>
        <w:t>transmission control</w:t>
      </w:r>
      <w:r w:rsidRPr="00AB5FED">
        <w:rPr>
          <w:lang w:val="en-US"/>
        </w:rPr>
        <w:t xml:space="preserve"> participants (including </w:t>
      </w:r>
      <w:r>
        <w:rPr>
          <w:lang w:val="en-US"/>
        </w:rPr>
        <w:t>transmission control participant</w:t>
      </w:r>
      <w:r w:rsidRPr="00AB5FED">
        <w:rPr>
          <w:lang w:val="en-US"/>
        </w:rPr>
        <w:t xml:space="preserve"> A) requesting </w:t>
      </w:r>
      <w:r>
        <w:rPr>
          <w:lang w:val="en-US"/>
        </w:rPr>
        <w:t>video transmission</w:t>
      </w:r>
      <w:r w:rsidRPr="00AB5FED">
        <w:rPr>
          <w:lang w:val="en-US"/>
        </w:rPr>
        <w:t xml:space="preserve"> which get queued at the </w:t>
      </w:r>
      <w:r>
        <w:rPr>
          <w:lang w:val="en-US"/>
        </w:rPr>
        <w:t>transmission</w:t>
      </w:r>
      <w:r w:rsidRPr="00AB5FED">
        <w:rPr>
          <w:lang w:val="en-US"/>
        </w:rPr>
        <w:t xml:space="preserve"> control server. </w:t>
      </w:r>
    </w:p>
    <w:p w14:paraId="27550A3F" w14:textId="77777777" w:rsidR="00A90238" w:rsidRPr="00AB5FED" w:rsidRDefault="00A90238" w:rsidP="00A90238">
      <w:pPr>
        <w:pStyle w:val="B1"/>
        <w:rPr>
          <w:lang w:val="en-US"/>
        </w:rPr>
      </w:pPr>
      <w:r w:rsidRPr="00AB5FED">
        <w:rPr>
          <w:lang w:val="en-US"/>
        </w:rPr>
        <w:t>2.</w:t>
      </w:r>
      <w:r w:rsidRPr="00AB5FED">
        <w:rPr>
          <w:lang w:val="en-US"/>
        </w:rPr>
        <w:tab/>
      </w:r>
      <w:r>
        <w:rPr>
          <w:lang w:val="en-US"/>
        </w:rPr>
        <w:t>Transmission control</w:t>
      </w:r>
      <w:r w:rsidRPr="00AB5FED">
        <w:rPr>
          <w:lang w:val="en-US"/>
        </w:rPr>
        <w:t xml:space="preserve"> participant A would like to know its current position in the </w:t>
      </w:r>
      <w:r>
        <w:rPr>
          <w:lang w:val="en-US"/>
        </w:rPr>
        <w:t>video transmission</w:t>
      </w:r>
      <w:r w:rsidRPr="00AB5FED">
        <w:rPr>
          <w:lang w:val="en-US"/>
        </w:rPr>
        <w:t xml:space="preserve"> queue.</w:t>
      </w:r>
    </w:p>
    <w:p w14:paraId="0476DAAC" w14:textId="77777777" w:rsidR="00A90238" w:rsidRPr="00AB5FED" w:rsidRDefault="00A90238" w:rsidP="00A90238">
      <w:pPr>
        <w:pStyle w:val="B1"/>
        <w:rPr>
          <w:lang w:val="en-US"/>
        </w:rPr>
      </w:pPr>
      <w:r w:rsidRPr="00AB5FED">
        <w:rPr>
          <w:lang w:val="en-US"/>
        </w:rPr>
        <w:t>3.</w:t>
      </w:r>
      <w:r w:rsidRPr="00AB5FED">
        <w:rPr>
          <w:lang w:val="en-US"/>
        </w:rPr>
        <w:tab/>
      </w:r>
      <w:r>
        <w:rPr>
          <w:lang w:val="en-US"/>
        </w:rPr>
        <w:t>Transmission control</w:t>
      </w:r>
      <w:r w:rsidRPr="00AB5FED">
        <w:rPr>
          <w:lang w:val="en-US"/>
        </w:rPr>
        <w:t xml:space="preserve"> participant A sends a queue position request message to the </w:t>
      </w:r>
      <w:r>
        <w:rPr>
          <w:lang w:val="en-US"/>
        </w:rPr>
        <w:t>transmission</w:t>
      </w:r>
      <w:r w:rsidRPr="00AB5FED">
        <w:rPr>
          <w:lang w:val="en-US"/>
        </w:rPr>
        <w:t xml:space="preserve"> control server. </w:t>
      </w:r>
    </w:p>
    <w:p w14:paraId="5EAFAC68" w14:textId="77777777" w:rsidR="00A90238" w:rsidRPr="00AB5FED" w:rsidRDefault="00A90238" w:rsidP="00A90238">
      <w:pPr>
        <w:pStyle w:val="B1"/>
        <w:rPr>
          <w:lang w:val="en-US"/>
        </w:rPr>
      </w:pPr>
      <w:r w:rsidRPr="00AB5FED">
        <w:rPr>
          <w:lang w:val="en-US"/>
        </w:rPr>
        <w:t>4.</w:t>
      </w:r>
      <w:r w:rsidRPr="00AB5FED">
        <w:rPr>
          <w:lang w:val="en-US"/>
        </w:rPr>
        <w:tab/>
      </w:r>
      <w:r>
        <w:rPr>
          <w:lang w:val="en-US"/>
        </w:rPr>
        <w:t>Transmission</w:t>
      </w:r>
      <w:r w:rsidRPr="00AB5FED">
        <w:rPr>
          <w:lang w:val="en-US"/>
        </w:rPr>
        <w:t xml:space="preserve"> control server determines the current queue position of </w:t>
      </w:r>
      <w:r>
        <w:rPr>
          <w:lang w:val="en-US"/>
        </w:rPr>
        <w:t>transmission control</w:t>
      </w:r>
      <w:r w:rsidRPr="00AB5FED">
        <w:rPr>
          <w:lang w:val="en-US"/>
        </w:rPr>
        <w:t xml:space="preserve"> participant A from the </w:t>
      </w:r>
      <w:r>
        <w:rPr>
          <w:lang w:val="en-US"/>
        </w:rPr>
        <w:t>video transmission</w:t>
      </w:r>
      <w:r w:rsidRPr="00AB5FED">
        <w:rPr>
          <w:lang w:val="en-US"/>
        </w:rPr>
        <w:t xml:space="preserve"> queue. </w:t>
      </w:r>
    </w:p>
    <w:p w14:paraId="14760D44" w14:textId="77777777" w:rsidR="00A90238" w:rsidRPr="00AB5FED" w:rsidRDefault="00A90238" w:rsidP="00A90238">
      <w:pPr>
        <w:pStyle w:val="B1"/>
        <w:rPr>
          <w:lang w:val="en-US"/>
        </w:rPr>
      </w:pPr>
      <w:r w:rsidRPr="00AB5FED">
        <w:rPr>
          <w:lang w:val="en-US"/>
        </w:rPr>
        <w:t>5.</w:t>
      </w:r>
      <w:r w:rsidRPr="00AB5FED">
        <w:rPr>
          <w:lang w:val="en-US"/>
        </w:rPr>
        <w:tab/>
      </w:r>
      <w:r>
        <w:rPr>
          <w:lang w:val="en-US"/>
        </w:rPr>
        <w:t>Transmission</w:t>
      </w:r>
      <w:r w:rsidRPr="00AB5FED">
        <w:rPr>
          <w:lang w:val="en-US"/>
        </w:rPr>
        <w:t xml:space="preserve"> control server responds with the current position in queue position info message.</w:t>
      </w:r>
    </w:p>
    <w:p w14:paraId="0FE7AA5F" w14:textId="77777777" w:rsidR="00A90238" w:rsidRPr="00AB5FED" w:rsidRDefault="00A90238" w:rsidP="00A90238">
      <w:pPr>
        <w:pStyle w:val="B1"/>
        <w:rPr>
          <w:lang w:val="en-US"/>
        </w:rPr>
      </w:pPr>
      <w:r w:rsidRPr="00AB5FED">
        <w:rPr>
          <w:lang w:val="en-US"/>
        </w:rPr>
        <w:t>6.</w:t>
      </w:r>
      <w:r w:rsidRPr="00AB5FED">
        <w:rPr>
          <w:lang w:val="en-US"/>
        </w:rPr>
        <w:tab/>
        <w:t xml:space="preserve">User at </w:t>
      </w:r>
      <w:r>
        <w:rPr>
          <w:lang w:val="en-US"/>
        </w:rPr>
        <w:t>transmission control</w:t>
      </w:r>
      <w:r w:rsidRPr="00AB5FED">
        <w:rPr>
          <w:lang w:val="en-US"/>
        </w:rPr>
        <w:t xml:space="preserve"> participant A is informed about the current queue position.</w:t>
      </w:r>
    </w:p>
    <w:p w14:paraId="457FA89F" w14:textId="77777777" w:rsidR="00A90238" w:rsidRPr="00AB5FED" w:rsidRDefault="00A90238" w:rsidP="00A90238">
      <w:pPr>
        <w:pStyle w:val="Heading5"/>
      </w:pPr>
      <w:bookmarkStart w:id="959" w:name="_Toc433209825"/>
      <w:bookmarkStart w:id="960" w:name="_Toc460616163"/>
      <w:bookmarkStart w:id="961" w:name="_Toc460617024"/>
      <w:bookmarkStart w:id="962" w:name="_Toc465162650"/>
      <w:bookmarkStart w:id="963" w:name="_Toc154701669"/>
      <w:r>
        <w:t>7.7</w:t>
      </w:r>
      <w:r w:rsidRPr="00AB5FED">
        <w:t>.1.3.</w:t>
      </w:r>
      <w:r>
        <w:t>5</w:t>
      </w:r>
      <w:r w:rsidRPr="00AB5FED">
        <w:tab/>
      </w:r>
      <w:r>
        <w:t>Transmit media</w:t>
      </w:r>
      <w:r w:rsidRPr="00AB5FED">
        <w:t xml:space="preserve"> request cancellation from the </w:t>
      </w:r>
      <w:r>
        <w:t>video transmission</w:t>
      </w:r>
      <w:r w:rsidRPr="00AB5FED">
        <w:t xml:space="preserve"> queue</w:t>
      </w:r>
      <w:bookmarkEnd w:id="959"/>
      <w:bookmarkEnd w:id="960"/>
      <w:bookmarkEnd w:id="961"/>
      <w:bookmarkEnd w:id="962"/>
      <w:bookmarkEnd w:id="963"/>
    </w:p>
    <w:p w14:paraId="4D74B8BF" w14:textId="77777777" w:rsidR="00A90238" w:rsidRPr="00AB5FED" w:rsidRDefault="00A90238" w:rsidP="00A90238">
      <w:pPr>
        <w:pStyle w:val="Heading6"/>
      </w:pPr>
      <w:bookmarkStart w:id="964" w:name="_Toc433209826"/>
      <w:bookmarkStart w:id="965" w:name="_Toc460616164"/>
      <w:bookmarkStart w:id="966" w:name="_Toc460617025"/>
      <w:bookmarkStart w:id="967" w:name="_Toc465162651"/>
      <w:bookmarkStart w:id="968" w:name="_Toc154701670"/>
      <w:r>
        <w:t>7.7</w:t>
      </w:r>
      <w:r w:rsidRPr="00AB5FED">
        <w:t>.1.3.</w:t>
      </w:r>
      <w:r>
        <w:t>5</w:t>
      </w:r>
      <w:r w:rsidRPr="00AB5FED">
        <w:t>.1</w:t>
      </w:r>
      <w:r w:rsidRPr="00AB5FED">
        <w:tab/>
      </w:r>
      <w:r>
        <w:t>Transmit media</w:t>
      </w:r>
      <w:r w:rsidRPr="00AB5FED">
        <w:t xml:space="preserve"> request cancellation from the queue – </w:t>
      </w:r>
      <w:r>
        <w:t>MCVideo</w:t>
      </w:r>
      <w:r w:rsidRPr="00AB5FED">
        <w:t xml:space="preserve"> user initiated</w:t>
      </w:r>
      <w:bookmarkEnd w:id="964"/>
      <w:bookmarkEnd w:id="965"/>
      <w:bookmarkEnd w:id="966"/>
      <w:bookmarkEnd w:id="967"/>
      <w:bookmarkEnd w:id="968"/>
    </w:p>
    <w:p w14:paraId="11E06130" w14:textId="77777777" w:rsidR="00A90238" w:rsidRPr="00AB5FED" w:rsidRDefault="00A90238" w:rsidP="00A90238">
      <w:pPr>
        <w:rPr>
          <w:lang w:eastAsia="zh-CN"/>
        </w:rPr>
      </w:pPr>
      <w:r w:rsidRPr="00AB5FED">
        <w:t>Figure </w:t>
      </w:r>
      <w:r>
        <w:t>7.7</w:t>
      </w:r>
      <w:r w:rsidRPr="00AB5FED">
        <w:t>.1.3.</w:t>
      </w:r>
      <w:r>
        <w:t>5</w:t>
      </w:r>
      <w:r w:rsidRPr="00AB5FED">
        <w:t xml:space="preserve">.1-1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t>transmit media</w:t>
      </w:r>
      <w:r w:rsidRPr="00AB5FED">
        <w:t xml:space="preserve"> request cancellation from the </w:t>
      </w:r>
      <w:r>
        <w:rPr>
          <w:lang w:eastAsia="zh-CN"/>
        </w:rPr>
        <w:t>video transmission</w:t>
      </w:r>
      <w:r w:rsidRPr="00AB5FED">
        <w:rPr>
          <w:rFonts w:hint="eastAsia"/>
          <w:lang w:eastAsia="zh-CN"/>
        </w:rPr>
        <w:t xml:space="preserve">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w:t>
      </w:r>
      <w:r>
        <w:t>Video</w:t>
      </w:r>
      <w:r w:rsidRPr="00AB5FED">
        <w:t xml:space="preserve"> user.</w:t>
      </w:r>
      <w:r w:rsidRPr="00AB5FED">
        <w:rPr>
          <w:rFonts w:hint="eastAsia"/>
          <w:lang w:eastAsia="zh-CN"/>
        </w:rPr>
        <w:t xml:space="preserve"> The MC</w:t>
      </w:r>
      <w:r>
        <w:rPr>
          <w:lang w:eastAsia="zh-CN"/>
        </w:rPr>
        <w:t>Video</w:t>
      </w:r>
      <w:r w:rsidRPr="00AB5FED">
        <w:rPr>
          <w:rFonts w:hint="eastAsia"/>
          <w:lang w:eastAsia="zh-CN"/>
        </w:rPr>
        <w:t xml:space="preserve"> user may be an authorized user who has rights to cancel the </w:t>
      </w:r>
      <w:r>
        <w:rPr>
          <w:lang w:eastAsia="zh-CN"/>
        </w:rPr>
        <w:t>transmit media</w:t>
      </w:r>
      <w:r w:rsidRPr="00AB5FED">
        <w:rPr>
          <w:rFonts w:hint="eastAsia"/>
          <w:lang w:eastAsia="zh-CN"/>
        </w:rPr>
        <w:t xml:space="preserve"> requests of other MC</w:t>
      </w:r>
      <w:r>
        <w:rPr>
          <w:lang w:eastAsia="zh-CN"/>
        </w:rPr>
        <w:t>Video</w:t>
      </w:r>
      <w:r w:rsidRPr="00AB5FED">
        <w:rPr>
          <w:rFonts w:hint="eastAsia"/>
          <w:lang w:eastAsia="zh-CN"/>
        </w:rPr>
        <w:t xml:space="preserve"> users, whose </w:t>
      </w:r>
      <w:r>
        <w:rPr>
          <w:lang w:eastAsia="zh-CN"/>
        </w:rPr>
        <w:t>transmit media</w:t>
      </w:r>
      <w:r w:rsidRPr="00AB5FED">
        <w:rPr>
          <w:rFonts w:hint="eastAsia"/>
          <w:lang w:eastAsia="zh-CN"/>
        </w:rPr>
        <w:t xml:space="preserve"> requests are in </w:t>
      </w:r>
      <w:r>
        <w:rPr>
          <w:lang w:eastAsia="zh-CN"/>
        </w:rPr>
        <w:t>video transmission</w:t>
      </w:r>
      <w:r w:rsidRPr="00AB5FED">
        <w:rPr>
          <w:rFonts w:hint="eastAsia"/>
          <w:lang w:eastAsia="zh-CN"/>
        </w:rPr>
        <w:t xml:space="preserve"> queue.</w:t>
      </w:r>
    </w:p>
    <w:p w14:paraId="67FD3432" w14:textId="77777777" w:rsidR="00A90238" w:rsidRPr="00AB5FED" w:rsidRDefault="00A90238" w:rsidP="00A90238">
      <w:pPr>
        <w:rPr>
          <w:lang w:eastAsia="zh-CN"/>
        </w:rPr>
      </w:pPr>
      <w:r w:rsidRPr="00AB5FED">
        <w:rPr>
          <w:rFonts w:hint="eastAsia"/>
          <w:lang w:eastAsia="zh-CN"/>
        </w:rPr>
        <w:t>Pre-conditions:</w:t>
      </w:r>
    </w:p>
    <w:p w14:paraId="77C8401F" w14:textId="77777777" w:rsidR="00A90238" w:rsidRPr="00AB5FED" w:rsidRDefault="00A90238" w:rsidP="00A90238">
      <w:pPr>
        <w:pStyle w:val="B1"/>
      </w:pPr>
      <w:r w:rsidRPr="00AB5FED">
        <w:rPr>
          <w:rFonts w:hint="eastAsia"/>
        </w:rPr>
        <w:t>-</w:t>
      </w:r>
      <w:r w:rsidRPr="00AB5FED">
        <w:tab/>
        <w:t xml:space="preserve">It is assumed that </w:t>
      </w:r>
      <w:r>
        <w:t>transmission control</w:t>
      </w:r>
      <w:r w:rsidRPr="00AB5FED">
        <w:t xml:space="preserve"> participant B has been </w:t>
      </w:r>
      <w:r w:rsidRPr="00AB5FED">
        <w:rPr>
          <w:rFonts w:hint="eastAsia"/>
        </w:rPr>
        <w:t xml:space="preserve">granted the </w:t>
      </w:r>
      <w:r>
        <w:t>permission for video transmission</w:t>
      </w:r>
      <w:r w:rsidRPr="00AB5FED">
        <w:t xml:space="preserve"> and is transmitting </w:t>
      </w:r>
      <w:r>
        <w:t>video</w:t>
      </w:r>
      <w:r w:rsidRPr="00AB5FED">
        <w:t xml:space="preserve">. There are several other </w:t>
      </w:r>
      <w:r>
        <w:t>transmission control</w:t>
      </w:r>
      <w:r w:rsidRPr="00AB5FED">
        <w:t xml:space="preserve"> participants (including </w:t>
      </w:r>
      <w:r>
        <w:t>transmission control</w:t>
      </w:r>
      <w:r w:rsidRPr="00AB5FED">
        <w:t xml:space="preserve"> participant A and </w:t>
      </w:r>
      <w:r>
        <w:t>transmission control</w:t>
      </w:r>
      <w:r w:rsidRPr="00AB5FED">
        <w:rPr>
          <w:rFonts w:hint="eastAsia"/>
        </w:rPr>
        <w:t xml:space="preserve"> </w:t>
      </w:r>
      <w:r w:rsidRPr="00AB5FED">
        <w:t xml:space="preserve">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w:t>
      </w:r>
    </w:p>
    <w:p w14:paraId="5850DCEC" w14:textId="77777777" w:rsidR="00A90238" w:rsidRPr="00AB5FED" w:rsidRDefault="00A90238" w:rsidP="00A90238">
      <w:pPr>
        <w:pStyle w:val="TH"/>
      </w:pPr>
      <w:r>
        <w:object w:dxaOrig="8544" w:dyaOrig="5148" w14:anchorId="411F6D1C">
          <v:shape id="_x0000_i1092" type="#_x0000_t75" style="width:427pt;height:257.45pt" o:ole="">
            <v:imagedata r:id="rId145" o:title=""/>
          </v:shape>
          <o:OLEObject Type="Embed" ProgID="Visio.Drawing.15" ShapeID="_x0000_i1092" DrawAspect="Content" ObjectID="_1765315002" r:id="rId146"/>
        </w:object>
      </w:r>
    </w:p>
    <w:p w14:paraId="313826B9"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5</w:t>
      </w:r>
      <w:r w:rsidRPr="00AB5FED">
        <w:rPr>
          <w:lang w:val="en-US"/>
        </w:rPr>
        <w:t xml:space="preserve">.1-1: </w:t>
      </w:r>
      <w:r>
        <w:rPr>
          <w:lang w:val="en-US"/>
        </w:rPr>
        <w:t>Transmit</w:t>
      </w:r>
      <w:r w:rsidRPr="00AB5FED">
        <w:rPr>
          <w:lang w:val="en-US"/>
        </w:rPr>
        <w:t xml:space="preserve"> </w:t>
      </w:r>
      <w:r>
        <w:rPr>
          <w:lang w:val="en-US"/>
        </w:rPr>
        <w:t xml:space="preserve">media request </w:t>
      </w:r>
      <w:r w:rsidRPr="00AB5FED">
        <w:rPr>
          <w:lang w:val="en-US"/>
        </w:rPr>
        <w:t>cancel</w:t>
      </w:r>
      <w:r>
        <w:rPr>
          <w:lang w:val="en-US"/>
        </w:rPr>
        <w:t>lation</w:t>
      </w:r>
      <w:r w:rsidRPr="00AB5FED">
        <w:rPr>
          <w:lang w:val="en-US"/>
        </w:rPr>
        <w:t xml:space="preserve"> from queue </w:t>
      </w:r>
      <w:r w:rsidRPr="00AB5FED">
        <w:t>initiat</w:t>
      </w:r>
      <w:r w:rsidRPr="00AB5FED">
        <w:rPr>
          <w:rFonts w:hint="eastAsia"/>
          <w:lang w:eastAsia="zh-CN"/>
        </w:rPr>
        <w:t>ed</w:t>
      </w:r>
      <w:r w:rsidRPr="00AB5FED">
        <w:t xml:space="preserve"> </w:t>
      </w:r>
      <w:r w:rsidRPr="00AB5FED">
        <w:rPr>
          <w:lang w:val="en-US"/>
        </w:rPr>
        <w:t>by MC</w:t>
      </w:r>
      <w:r>
        <w:rPr>
          <w:lang w:val="en-US"/>
        </w:rPr>
        <w:t>Video</w:t>
      </w:r>
      <w:r w:rsidRPr="00AB5FED">
        <w:rPr>
          <w:lang w:val="en-US"/>
        </w:rPr>
        <w:t xml:space="preserve"> user</w:t>
      </w:r>
    </w:p>
    <w:p w14:paraId="52324AA4"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 control</w:t>
      </w:r>
      <w:r w:rsidRPr="00AB5FED">
        <w:t xml:space="preserve"> participant A wants to remove the </w:t>
      </w:r>
      <w:r>
        <w:t>transmit media</w:t>
      </w:r>
      <w:r w:rsidRPr="00AB5FED">
        <w:t xml:space="preserve"> request from the </w:t>
      </w:r>
      <w:r>
        <w:t>video transmission</w:t>
      </w:r>
      <w:r w:rsidRPr="00AB5FED">
        <w:t xml:space="preserve"> queue. If </w:t>
      </w:r>
      <w:r>
        <w:t>transmission control</w:t>
      </w:r>
      <w:r w:rsidRPr="00AB5FED">
        <w:t xml:space="preserve"> participant A is </w:t>
      </w:r>
      <w:r w:rsidRPr="00AB5FED">
        <w:rPr>
          <w:rFonts w:hint="eastAsia"/>
        </w:rPr>
        <w:t>an authorized MC</w:t>
      </w:r>
      <w:r>
        <w:t>Video</w:t>
      </w:r>
      <w:r w:rsidRPr="00AB5FED">
        <w:rPr>
          <w:rFonts w:hint="eastAsia"/>
        </w:rPr>
        <w:t xml:space="preserve"> user with the rights to </w:t>
      </w:r>
      <w:r w:rsidRPr="00AB5FED">
        <w:t>cancel</w:t>
      </w:r>
      <w:r w:rsidRPr="00AB5FED">
        <w:rPr>
          <w:rFonts w:hint="eastAsia"/>
        </w:rPr>
        <w:t xml:space="preserve"> another MC</w:t>
      </w:r>
      <w:r>
        <w:t>Video</w:t>
      </w:r>
      <w:r w:rsidRPr="00AB5FED">
        <w:rPr>
          <w:rFonts w:hint="eastAsia"/>
        </w:rPr>
        <w:t xml:space="preserve"> user</w:t>
      </w:r>
      <w:r w:rsidRPr="00AB5FED">
        <w:t>'</w:t>
      </w:r>
      <w:r w:rsidRPr="00AB5FED">
        <w:rPr>
          <w:rFonts w:hint="eastAsia"/>
        </w:rPr>
        <w:t xml:space="preserve">s </w:t>
      </w:r>
      <w:r>
        <w:t>transmit media</w:t>
      </w:r>
      <w:r w:rsidRPr="00AB5FED">
        <w:rPr>
          <w:rFonts w:hint="eastAsia"/>
        </w:rPr>
        <w:t xml:space="preserve"> request</w:t>
      </w:r>
      <w:r w:rsidRPr="00AB5FED">
        <w:t>,</w:t>
      </w:r>
      <w:r w:rsidRPr="00AB5FED">
        <w:rPr>
          <w:rFonts w:hint="eastAsia"/>
        </w:rPr>
        <w:t xml:space="preserve"> the authorized MC</w:t>
      </w:r>
      <w:r>
        <w:t>Video</w:t>
      </w:r>
      <w:r w:rsidRPr="00AB5FED">
        <w:rPr>
          <w:rFonts w:hint="eastAsia"/>
        </w:rPr>
        <w:t xml:space="preserve"> user may request </w:t>
      </w:r>
      <w:r>
        <w:t>for transmit media</w:t>
      </w:r>
      <w:r w:rsidRPr="00AB5FED">
        <w:rPr>
          <w:rFonts w:hint="eastAsia"/>
        </w:rPr>
        <w:t xml:space="preserve"> request cancellation for one or more </w:t>
      </w:r>
      <w:r>
        <w:t>transmission control</w:t>
      </w:r>
      <w:r w:rsidRPr="00AB5FED">
        <w:rPr>
          <w:rFonts w:hint="eastAsia"/>
        </w:rPr>
        <w:t xml:space="preserve"> participants, whose </w:t>
      </w:r>
      <w:r>
        <w:t>transmit media</w:t>
      </w:r>
      <w:r w:rsidRPr="00AB5FED">
        <w:rPr>
          <w:rFonts w:hint="eastAsia"/>
        </w:rPr>
        <w:t xml:space="preserve"> request needs to be removed from the </w:t>
      </w:r>
      <w:r>
        <w:t>video transmission</w:t>
      </w:r>
      <w:r w:rsidRPr="00AB5FED">
        <w:rPr>
          <w:rFonts w:hint="eastAsia"/>
        </w:rPr>
        <w:t xml:space="preserve"> queue.</w:t>
      </w:r>
      <w:r w:rsidRPr="00AB5FED">
        <w:t xml:space="preserve"> </w:t>
      </w:r>
    </w:p>
    <w:p w14:paraId="6E6661B2"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 control</w:t>
      </w:r>
      <w:r w:rsidRPr="00AB5FED">
        <w:t xml:space="preserve"> participant A sends a </w:t>
      </w:r>
      <w:r>
        <w:t>transmit media cancel</w:t>
      </w:r>
      <w:r w:rsidRPr="00AB5FED">
        <w:t xml:space="preserve"> request (initiat</w:t>
      </w:r>
      <w:r w:rsidRPr="00AB5FED">
        <w:rPr>
          <w:rFonts w:hint="eastAsia"/>
        </w:rPr>
        <w:t>ing</w:t>
      </w:r>
      <w:r w:rsidRPr="00AB5FED">
        <w:t xml:space="preserve"> </w:t>
      </w:r>
      <w:r w:rsidRPr="00AB5FED">
        <w:rPr>
          <w:rFonts w:hint="eastAsia"/>
        </w:rPr>
        <w:t>MC</w:t>
      </w:r>
      <w:r>
        <w:t>Video</w:t>
      </w:r>
      <w:r w:rsidRPr="00AB5FED">
        <w:rPr>
          <w:rFonts w:hint="eastAsia"/>
        </w:rPr>
        <w:t xml:space="preserve"> </w:t>
      </w:r>
      <w:r w:rsidRPr="00AB5FED">
        <w:t>ID)</w:t>
      </w:r>
      <w:r w:rsidRPr="00AB5FED">
        <w:rPr>
          <w:rFonts w:hint="eastAsia"/>
        </w:rPr>
        <w:t xml:space="preserve"> message</w:t>
      </w:r>
      <w:r w:rsidRPr="00AB5FED">
        <w:t xml:space="preserve"> to the </w:t>
      </w:r>
      <w:r>
        <w:t>transmission</w:t>
      </w:r>
      <w:r w:rsidRPr="00AB5FED">
        <w:t xml:space="preserve"> control server. If</w:t>
      </w:r>
      <w:r w:rsidRPr="00AB5FED">
        <w:rPr>
          <w:rFonts w:hint="eastAsia"/>
        </w:rPr>
        <w:t xml:space="preserve"> the </w:t>
      </w:r>
      <w:r>
        <w:t>transmission control</w:t>
      </w:r>
      <w:r w:rsidRPr="00AB5FED">
        <w:t xml:space="preserve"> participant A wants to remove the </w:t>
      </w:r>
      <w:r>
        <w:t>transmit media</w:t>
      </w:r>
      <w:r w:rsidRPr="00AB5FED">
        <w:t xml:space="preserve"> request(s) of other participant(s), the target participant(s)' </w:t>
      </w:r>
      <w:r w:rsidRPr="00AB5FED">
        <w:rPr>
          <w:rFonts w:hint="eastAsia"/>
        </w:rPr>
        <w:t>MC</w:t>
      </w:r>
      <w:r>
        <w:t>Video</w:t>
      </w:r>
      <w:r w:rsidRPr="00AB5FED">
        <w:rPr>
          <w:rFonts w:hint="eastAsia"/>
        </w:rPr>
        <w:t xml:space="preserve"> </w:t>
      </w:r>
      <w:r w:rsidRPr="00AB5FED">
        <w:t>I</w:t>
      </w:r>
      <w:r w:rsidRPr="00AB5FED">
        <w:rPr>
          <w:rFonts w:hint="eastAsia"/>
        </w:rPr>
        <w:t>D</w:t>
      </w:r>
      <w:r w:rsidRPr="00AB5FED">
        <w:t xml:space="preserve"> should be included in this message.</w:t>
      </w:r>
    </w:p>
    <w:p w14:paraId="68BEEDFC" w14:textId="77777777" w:rsidR="00A90238" w:rsidRPr="00AB5FED" w:rsidRDefault="00A90238" w:rsidP="00A90238">
      <w:pPr>
        <w:pStyle w:val="B1"/>
      </w:pPr>
      <w:r w:rsidRPr="00AB5FED">
        <w:rPr>
          <w:rFonts w:hint="eastAsia"/>
        </w:rPr>
        <w:t>3</w:t>
      </w:r>
      <w:r w:rsidRPr="00AB5FED">
        <w:t>.</w:t>
      </w:r>
      <w:r w:rsidRPr="00AB5FED">
        <w:tab/>
      </w:r>
      <w:r w:rsidRPr="00AB5FED">
        <w:rPr>
          <w:rFonts w:hint="eastAsia"/>
        </w:rPr>
        <w:t xml:space="preserve">The </w:t>
      </w:r>
      <w:r>
        <w:t>transmission</w:t>
      </w:r>
      <w:r w:rsidRPr="00AB5FED">
        <w:t xml:space="preserve"> control server shall check whether the requesting </w:t>
      </w:r>
      <w:r>
        <w:t>transmission control</w:t>
      </w:r>
      <w:r w:rsidRPr="00AB5FED">
        <w:rPr>
          <w:rFonts w:hint="eastAsia"/>
        </w:rPr>
        <w:t xml:space="preserve"> </w:t>
      </w:r>
      <w:r w:rsidRPr="00AB5FED">
        <w:t xml:space="preserve">participant has authorization to cancel the </w:t>
      </w:r>
      <w:r>
        <w:t>transmit media</w:t>
      </w:r>
      <w:r w:rsidRPr="00AB5FED">
        <w:t xml:space="preserve">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w:t>
      </w:r>
      <w:r>
        <w:t>transmit media</w:t>
      </w:r>
      <w:r w:rsidRPr="00AB5FED">
        <w:t xml:space="preserve"> request(s) will be removed from the </w:t>
      </w:r>
      <w:r>
        <w:t>video transmission</w:t>
      </w:r>
      <w:r w:rsidRPr="00AB5FED">
        <w:t xml:space="preserve"> queue. When </w:t>
      </w:r>
      <w:r>
        <w:t xml:space="preserve">the on-going </w:t>
      </w:r>
      <w:r w:rsidRPr="00AB5FED">
        <w:t>transmission</w:t>
      </w:r>
      <w:r>
        <w:t>s</w:t>
      </w:r>
      <w:r w:rsidRPr="00AB5FED">
        <w:t xml:space="preserve"> </w:t>
      </w:r>
      <w:r>
        <w:t>are</w:t>
      </w:r>
      <w:r w:rsidRPr="00AB5FED">
        <w:t xml:space="preserve"> </w:t>
      </w:r>
      <w:r w:rsidRPr="00AB5FED">
        <w:rPr>
          <w:rFonts w:hint="eastAsia"/>
        </w:rPr>
        <w:t>completed</w:t>
      </w:r>
      <w:r>
        <w:t xml:space="preserve"> and are within the limit of the maximum simultaneous transmissions</w:t>
      </w:r>
      <w:r w:rsidRPr="00AB5FED">
        <w:t xml:space="preserve">, </w:t>
      </w:r>
      <w:r>
        <w:t>the transmission</w:t>
      </w:r>
      <w:r w:rsidRPr="00AB5FED">
        <w:t xml:space="preserve"> control server will </w:t>
      </w:r>
      <w:r w:rsidRPr="00AB5FED">
        <w:rPr>
          <w:rFonts w:hint="eastAsia"/>
        </w:rPr>
        <w:t>process the</w:t>
      </w:r>
      <w:r w:rsidRPr="00AB5FED">
        <w:t xml:space="preserve"> </w:t>
      </w:r>
      <w:r>
        <w:t>transmit media</w:t>
      </w:r>
      <w:r w:rsidRPr="00AB5FED">
        <w:t xml:space="preserve"> request from the updated </w:t>
      </w:r>
      <w:r>
        <w:t>video transmission</w:t>
      </w:r>
      <w:r w:rsidRPr="00AB5FED">
        <w:t xml:space="preserve"> queue. </w:t>
      </w:r>
    </w:p>
    <w:p w14:paraId="7FBCD45B" w14:textId="77777777" w:rsidR="00A90238" w:rsidRPr="00AB5FED" w:rsidRDefault="00A90238" w:rsidP="00A90238">
      <w:pPr>
        <w:pStyle w:val="B1"/>
      </w:pPr>
      <w:r w:rsidRPr="00AB5FED">
        <w:rPr>
          <w:rFonts w:hint="eastAsia"/>
        </w:rPr>
        <w:t>4</w:t>
      </w:r>
      <w:r w:rsidRPr="00AB5FED">
        <w:t>.</w:t>
      </w:r>
      <w:r w:rsidRPr="00AB5FED">
        <w:tab/>
      </w:r>
      <w:r w:rsidRPr="00AB5FED">
        <w:rPr>
          <w:rFonts w:hint="eastAsia"/>
        </w:rPr>
        <w:t>I</w:t>
      </w:r>
      <w:r w:rsidRPr="00AB5FED">
        <w:t xml:space="preserve">f the </w:t>
      </w:r>
      <w:r>
        <w:t>transmit media</w:t>
      </w:r>
      <w:r w:rsidRPr="00AB5FED">
        <w:t xml:space="preserve"> </w:t>
      </w:r>
      <w:r>
        <w:t xml:space="preserve">cancel </w:t>
      </w:r>
      <w:r w:rsidRPr="00AB5FED">
        <w:t xml:space="preserve">request in step 3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w:t>
      </w:r>
      <w:r>
        <w:t>transmit media</w:t>
      </w:r>
      <w:r w:rsidRPr="00AB5FED">
        <w:t xml:space="preserve"> request(s) of other participant(s) from the </w:t>
      </w:r>
      <w:r>
        <w:t>video transmission</w:t>
      </w:r>
      <w:r w:rsidRPr="00AB5FED">
        <w:t xml:space="preserve"> queue</w:t>
      </w:r>
      <w:r w:rsidRPr="00AB5FED">
        <w:rPr>
          <w:rFonts w:hint="eastAsia"/>
        </w:rPr>
        <w:t xml:space="preserve">, the </w:t>
      </w:r>
      <w:r>
        <w:t>transmit media cancel</w:t>
      </w:r>
      <w:r w:rsidRPr="00AB5FED">
        <w:rPr>
          <w:rFonts w:hint="eastAsia"/>
        </w:rPr>
        <w:t xml:space="preserve"> request notify message is sent to the </w:t>
      </w:r>
      <w:r>
        <w:t>transmission control</w:t>
      </w:r>
      <w:r w:rsidRPr="00AB5FED">
        <w:rPr>
          <w:rFonts w:hint="eastAsia"/>
        </w:rPr>
        <w:t xml:space="preserve"> participant whose </w:t>
      </w:r>
      <w:r>
        <w:t>transmit media</w:t>
      </w:r>
      <w:r w:rsidRPr="00AB5FED">
        <w:rPr>
          <w:rFonts w:hint="eastAsia"/>
        </w:rPr>
        <w:t xml:space="preserve"> request was cancelled from </w:t>
      </w:r>
      <w:r w:rsidRPr="00AB5FED">
        <w:t>the</w:t>
      </w:r>
      <w:r w:rsidRPr="00AB5FED">
        <w:rPr>
          <w:rFonts w:hint="eastAsia"/>
        </w:rPr>
        <w:t xml:space="preserve"> </w:t>
      </w:r>
      <w:r>
        <w:t>video transmission</w:t>
      </w:r>
      <w:r w:rsidRPr="00AB5FED">
        <w:rPr>
          <w:rFonts w:hint="eastAsia"/>
        </w:rPr>
        <w:t xml:space="preserve"> queue.</w:t>
      </w:r>
    </w:p>
    <w:p w14:paraId="0A2B91E9" w14:textId="77777777" w:rsidR="00A90238" w:rsidRPr="00AB5FED" w:rsidRDefault="00A90238" w:rsidP="00A90238">
      <w:pPr>
        <w:pStyle w:val="B1"/>
      </w:pPr>
      <w:r w:rsidRPr="00AB5FED">
        <w:rPr>
          <w:rFonts w:hint="eastAsia"/>
        </w:rPr>
        <w:t>5.</w:t>
      </w:r>
      <w:r w:rsidRPr="00AB5FED">
        <w:rPr>
          <w:rFonts w:hint="eastAsia"/>
        </w:rPr>
        <w:tab/>
        <w:t xml:space="preserve">The </w:t>
      </w:r>
      <w:r>
        <w:t>transmission</w:t>
      </w:r>
      <w:r w:rsidRPr="00AB5FED">
        <w:t xml:space="preserve"> control server </w:t>
      </w:r>
      <w:r w:rsidRPr="00AB5FED">
        <w:rPr>
          <w:rFonts w:hint="eastAsia"/>
        </w:rPr>
        <w:t>provides a</w:t>
      </w:r>
      <w:r w:rsidRPr="00AB5FED">
        <w:t xml:space="preserve"> </w:t>
      </w:r>
      <w:r>
        <w:t>transmit media cancel</w:t>
      </w:r>
      <w:r w:rsidRPr="00AB5FED">
        <w:t xml:space="preserve"> response to the </w:t>
      </w:r>
      <w:r>
        <w:t>transmission control</w:t>
      </w:r>
      <w:r w:rsidRPr="00AB5FED">
        <w:rPr>
          <w:rFonts w:hint="eastAsia"/>
        </w:rPr>
        <w:t xml:space="preserve"> participant A</w:t>
      </w:r>
      <w:r w:rsidRPr="00AB5FED">
        <w:t xml:space="preserve"> when the </w:t>
      </w:r>
      <w:r>
        <w:t>transmit media request</w:t>
      </w:r>
      <w:r w:rsidRPr="00AB5FED">
        <w:rPr>
          <w:rFonts w:hint="eastAsia"/>
        </w:rPr>
        <w:t xml:space="preserve">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t>transmission control</w:t>
      </w:r>
      <w:r w:rsidRPr="00AB5FED">
        <w:t xml:space="preserve"> participants</w:t>
      </w:r>
      <w:r w:rsidRPr="00AB5FED">
        <w:rPr>
          <w:rFonts w:hint="eastAsia"/>
        </w:rPr>
        <w:t xml:space="preserve"> whose </w:t>
      </w:r>
      <w:r>
        <w:t>transmit media</w:t>
      </w:r>
      <w:r w:rsidRPr="00AB5FED">
        <w:rPr>
          <w:rFonts w:hint="eastAsia"/>
        </w:rPr>
        <w:t xml:space="preserve"> requests are in the </w:t>
      </w:r>
      <w:r>
        <w:t>video transmission</w:t>
      </w:r>
      <w:r w:rsidRPr="00AB5FED">
        <w:rPr>
          <w:rFonts w:hint="eastAsia"/>
        </w:rPr>
        <w:t xml:space="preserve"> queue (</w:t>
      </w:r>
      <w:r w:rsidRPr="00AB5FED">
        <w:t>not shown in the figure</w:t>
      </w:r>
      <w:r w:rsidRPr="00AB5FED">
        <w:rPr>
          <w:rFonts w:hint="eastAsia"/>
        </w:rPr>
        <w:t>)</w:t>
      </w:r>
      <w:r w:rsidRPr="00AB5FED">
        <w:t>.</w:t>
      </w:r>
    </w:p>
    <w:p w14:paraId="44894C05" w14:textId="77777777" w:rsidR="00A90238" w:rsidRPr="00AB5FED" w:rsidRDefault="00A90238" w:rsidP="00A90238">
      <w:pPr>
        <w:pStyle w:val="Heading6"/>
        <w:rPr>
          <w:lang w:val="en-US"/>
        </w:rPr>
      </w:pPr>
      <w:bookmarkStart w:id="969" w:name="_Toc433209827"/>
      <w:bookmarkStart w:id="970" w:name="_Toc460616165"/>
      <w:bookmarkStart w:id="971" w:name="_Toc460617026"/>
      <w:bookmarkStart w:id="972" w:name="_Toc465162652"/>
      <w:bookmarkStart w:id="973" w:name="_Toc154701671"/>
      <w:r>
        <w:rPr>
          <w:lang w:val="en-US"/>
        </w:rPr>
        <w:t>7.7</w:t>
      </w:r>
      <w:r w:rsidRPr="00AB5FED">
        <w:rPr>
          <w:lang w:val="en-US"/>
        </w:rPr>
        <w:t>.1.3.</w:t>
      </w:r>
      <w:r>
        <w:rPr>
          <w:lang w:val="en-US"/>
        </w:rPr>
        <w:t>5</w:t>
      </w:r>
      <w:r w:rsidRPr="00AB5FED">
        <w:rPr>
          <w:lang w:val="en-US"/>
        </w:rPr>
        <w:t>.2</w:t>
      </w:r>
      <w:r w:rsidRPr="00AB5FED">
        <w:rPr>
          <w:lang w:val="en-US"/>
        </w:rPr>
        <w:tab/>
      </w:r>
      <w:r>
        <w:rPr>
          <w:lang w:val="en-US"/>
        </w:rPr>
        <w:t>Transmit media</w:t>
      </w:r>
      <w:r w:rsidRPr="00AB5FED">
        <w:rPr>
          <w:lang w:val="en-US"/>
        </w:rPr>
        <w:t xml:space="preserve"> request cancellation from the queue - </w:t>
      </w:r>
      <w:r>
        <w:rPr>
          <w:lang w:val="en-US"/>
        </w:rPr>
        <w:t>transmission</w:t>
      </w:r>
      <w:r w:rsidRPr="00AB5FED">
        <w:rPr>
          <w:lang w:val="en-US"/>
        </w:rPr>
        <w:t xml:space="preserve"> control server initiated</w:t>
      </w:r>
      <w:bookmarkEnd w:id="969"/>
      <w:bookmarkEnd w:id="970"/>
      <w:bookmarkEnd w:id="971"/>
      <w:bookmarkEnd w:id="972"/>
      <w:bookmarkEnd w:id="973"/>
    </w:p>
    <w:p w14:paraId="62363461" w14:textId="77777777" w:rsidR="00A90238" w:rsidRPr="00AB5FED" w:rsidRDefault="00A90238" w:rsidP="00A90238">
      <w:pPr>
        <w:rPr>
          <w:lang w:eastAsia="zh-CN"/>
        </w:rPr>
      </w:pPr>
      <w:r w:rsidRPr="00AB5FED">
        <w:t>Figure </w:t>
      </w:r>
      <w:r>
        <w:t>7.7</w:t>
      </w:r>
      <w:r w:rsidRPr="00AB5FED">
        <w:t>.1.3.</w:t>
      </w:r>
      <w:r>
        <w:t>5</w:t>
      </w:r>
      <w:r w:rsidRPr="00AB5FED">
        <w:t xml:space="preserve">.2-1 </w:t>
      </w:r>
      <w:r w:rsidRPr="00AB5FED">
        <w:rPr>
          <w:rFonts w:hint="eastAsia"/>
        </w:rPr>
        <w:t>illustrates</w:t>
      </w:r>
      <w:r w:rsidRPr="00AB5FED">
        <w:t xml:space="preserve"> the procedure </w:t>
      </w:r>
      <w:r w:rsidRPr="00AB5FED">
        <w:rPr>
          <w:rFonts w:hint="eastAsia"/>
        </w:rPr>
        <w:t>for</w:t>
      </w:r>
      <w:r w:rsidRPr="00AB5FED">
        <w:t xml:space="preserve"> </w:t>
      </w:r>
      <w:r>
        <w:t>transmit media</w:t>
      </w:r>
      <w:r w:rsidRPr="00AB5FED">
        <w:t xml:space="preserve"> request cancellation from the queue initiat</w:t>
      </w:r>
      <w:r w:rsidRPr="00AB5FED">
        <w:rPr>
          <w:rFonts w:hint="eastAsia"/>
        </w:rPr>
        <w:t>ed</w:t>
      </w:r>
      <w:r w:rsidRPr="00AB5FED">
        <w:t xml:space="preserve"> by </w:t>
      </w:r>
      <w:r w:rsidRPr="00AB5FED">
        <w:rPr>
          <w:rFonts w:hint="eastAsia"/>
        </w:rPr>
        <w:t xml:space="preserve">the </w:t>
      </w:r>
      <w:r>
        <w:t>transmission</w:t>
      </w:r>
      <w:r w:rsidRPr="00AB5FED">
        <w:t xml:space="preserve"> control server. Only two UEs involved in the session are shown for the simplicity.</w:t>
      </w:r>
    </w:p>
    <w:p w14:paraId="548461E7" w14:textId="77777777" w:rsidR="00A90238" w:rsidRPr="00AB5FED" w:rsidRDefault="00A90238" w:rsidP="00A90238">
      <w:pPr>
        <w:rPr>
          <w:lang w:eastAsia="zh-CN"/>
        </w:rPr>
      </w:pPr>
      <w:r w:rsidRPr="00AB5FED">
        <w:rPr>
          <w:rFonts w:hint="eastAsia"/>
          <w:lang w:eastAsia="zh-CN"/>
        </w:rPr>
        <w:t>Pre-conditions:</w:t>
      </w:r>
    </w:p>
    <w:p w14:paraId="75ACADA3" w14:textId="77777777" w:rsidR="00A90238" w:rsidRPr="00AB5FED" w:rsidRDefault="00A90238" w:rsidP="00A90238">
      <w:pPr>
        <w:pStyle w:val="B1"/>
      </w:pPr>
      <w:r w:rsidRPr="00AB5FED">
        <w:rPr>
          <w:rFonts w:hint="eastAsia"/>
        </w:rPr>
        <w:t>-</w:t>
      </w:r>
      <w:r w:rsidRPr="00AB5FED">
        <w:rPr>
          <w:rFonts w:hint="eastAsia"/>
        </w:rPr>
        <w:tab/>
      </w:r>
      <w:r w:rsidRPr="00AB5FED">
        <w:t xml:space="preserve">It is assumed that </w:t>
      </w:r>
      <w:r>
        <w:t>transmission control</w:t>
      </w:r>
      <w:r w:rsidRPr="00AB5FED">
        <w:t xml:space="preserve"> participant B has been </w:t>
      </w:r>
      <w:r w:rsidRPr="00AB5FED">
        <w:rPr>
          <w:rFonts w:hint="eastAsia"/>
        </w:rPr>
        <w:t xml:space="preserve">granted the </w:t>
      </w:r>
      <w:r>
        <w:t>permission to transmit media</w:t>
      </w:r>
      <w:r w:rsidRPr="00AB5FED">
        <w:t xml:space="preserve"> and is transmitting v</w:t>
      </w:r>
      <w:r>
        <w:t>ideo</w:t>
      </w:r>
      <w:r w:rsidRPr="00AB5FED">
        <w:t xml:space="preserve">. There are several other </w:t>
      </w:r>
      <w:r>
        <w:t>transmission control</w:t>
      </w:r>
      <w:r w:rsidRPr="00AB5FED">
        <w:t xml:space="preserve"> participants (including </w:t>
      </w:r>
      <w:r>
        <w:t>transmission control</w:t>
      </w:r>
      <w:r w:rsidRPr="00AB5FED">
        <w:t xml:space="preserve"> participant A and 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 </w:t>
      </w:r>
    </w:p>
    <w:p w14:paraId="7C8E346E" w14:textId="77777777" w:rsidR="00A90238" w:rsidRPr="00AB5FED" w:rsidRDefault="00A90238" w:rsidP="00A90238">
      <w:pPr>
        <w:pStyle w:val="TH"/>
      </w:pPr>
      <w:r>
        <w:object w:dxaOrig="8185" w:dyaOrig="3864" w14:anchorId="6DA99B7E">
          <v:shape id="_x0000_i1093" type="#_x0000_t75" style="width:409.2pt;height:192.75pt" o:ole="">
            <v:imagedata r:id="rId147" o:title=""/>
          </v:shape>
          <o:OLEObject Type="Embed" ProgID="Visio.Drawing.15" ShapeID="_x0000_i1093" DrawAspect="Content" ObjectID="_1765315003" r:id="rId148"/>
        </w:object>
      </w:r>
    </w:p>
    <w:p w14:paraId="767E67A7" w14:textId="77777777" w:rsidR="00A90238" w:rsidRPr="00AB5FED" w:rsidRDefault="00A90238" w:rsidP="00A90238">
      <w:pPr>
        <w:pStyle w:val="TF"/>
        <w:rPr>
          <w:lang w:val="en-US" w:eastAsia="zh-CN"/>
        </w:rPr>
      </w:pPr>
      <w:r w:rsidRPr="00AB5FED">
        <w:rPr>
          <w:lang w:val="en-US"/>
        </w:rPr>
        <w:t>Figure </w:t>
      </w:r>
      <w:r>
        <w:rPr>
          <w:lang w:val="en-US"/>
        </w:rPr>
        <w:t>7.7</w:t>
      </w:r>
      <w:r w:rsidRPr="00AB5FED">
        <w:rPr>
          <w:lang w:val="en-US"/>
        </w:rPr>
        <w:t>.1.3.</w:t>
      </w:r>
      <w:r>
        <w:rPr>
          <w:lang w:val="en-US"/>
        </w:rPr>
        <w:t>5</w:t>
      </w:r>
      <w:r w:rsidRPr="00AB5FED">
        <w:rPr>
          <w:lang w:val="en-US"/>
        </w:rPr>
        <w:t xml:space="preserve">.2-1: </w:t>
      </w:r>
      <w:r>
        <w:rPr>
          <w:lang w:val="en-US"/>
        </w:rPr>
        <w:t>Transmit media</w:t>
      </w:r>
      <w:r w:rsidRPr="00AB5FED">
        <w:rPr>
          <w:lang w:val="en-US"/>
        </w:rPr>
        <w:t xml:space="preserve">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Pr>
          <w:lang w:val="en-US" w:eastAsia="zh-CN"/>
        </w:rPr>
        <w:t>transmission</w:t>
      </w:r>
      <w:r w:rsidRPr="00AB5FED">
        <w:rPr>
          <w:rFonts w:hint="eastAsia"/>
          <w:lang w:val="en-US" w:eastAsia="zh-CN"/>
        </w:rPr>
        <w:t xml:space="preserve"> control server</w:t>
      </w:r>
    </w:p>
    <w:p w14:paraId="6A5B7012"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w:t>
      </w:r>
      <w:r w:rsidRPr="00AB5FED">
        <w:t xml:space="preserve"> control server remove</w:t>
      </w:r>
      <w:r w:rsidRPr="00AB5FED">
        <w:rPr>
          <w:rFonts w:hint="eastAsia"/>
        </w:rPr>
        <w:t>s</w:t>
      </w:r>
      <w:r w:rsidRPr="00AB5FED">
        <w:t xml:space="preserve"> the </w:t>
      </w:r>
      <w:r>
        <w:t>transmit media</w:t>
      </w:r>
      <w:r w:rsidRPr="00AB5FED">
        <w:t xml:space="preserve"> request from the</w:t>
      </w:r>
      <w:r w:rsidRPr="00AB5FED">
        <w:rPr>
          <w:rFonts w:hint="eastAsia"/>
        </w:rPr>
        <w:t xml:space="preserve"> </w:t>
      </w:r>
      <w:r>
        <w:t>video transmission</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t>transmission</w:t>
      </w:r>
      <w:r w:rsidRPr="00AB5FED">
        <w:rPr>
          <w:rFonts w:hint="eastAsia"/>
        </w:rPr>
        <w:t xml:space="preserve"> control server </w:t>
      </w:r>
      <w:r w:rsidRPr="00AB5FED">
        <w:t>receiv</w:t>
      </w:r>
      <w:r w:rsidRPr="00AB5FED">
        <w:rPr>
          <w:rFonts w:hint="eastAsia"/>
        </w:rPr>
        <w:t>es</w:t>
      </w:r>
      <w:r w:rsidRPr="00AB5FED">
        <w:t xml:space="preserve"> </w:t>
      </w:r>
      <w:r w:rsidRPr="00AB5FED">
        <w:rPr>
          <w:rFonts w:hint="eastAsia"/>
        </w:rPr>
        <w:t>repeated</w:t>
      </w:r>
      <w:r w:rsidRPr="00AB5FED">
        <w:t xml:space="preserve"> </w:t>
      </w:r>
      <w:r>
        <w:t>transmit media</w:t>
      </w:r>
      <w:r w:rsidRPr="00AB5FED">
        <w:t xml:space="preserve"> request</w:t>
      </w:r>
      <w:r w:rsidRPr="00AB5FED">
        <w:rPr>
          <w:rFonts w:hint="eastAsia"/>
        </w:rPr>
        <w:t>s</w:t>
      </w:r>
      <w:r w:rsidRPr="00AB5FED">
        <w:t xml:space="preserve"> from a </w:t>
      </w:r>
      <w:r>
        <w:t>transmission control</w:t>
      </w:r>
      <w:r w:rsidRPr="00AB5FED">
        <w:t xml:space="preserve"> participant</w:t>
      </w:r>
      <w:r w:rsidRPr="00AB5FED">
        <w:rPr>
          <w:rFonts w:hint="eastAsia"/>
        </w:rPr>
        <w:t xml:space="preserve"> while the</w:t>
      </w:r>
      <w:r>
        <w:t xml:space="preserve"> limit for maximum simultaneous media transmissions has reached, </w:t>
      </w:r>
      <w:r w:rsidRPr="00AB5FED">
        <w:t xml:space="preserve">the new </w:t>
      </w:r>
      <w:r>
        <w:t>transmit media</w:t>
      </w:r>
      <w:r w:rsidRPr="00AB5FED">
        <w:t xml:space="preserve"> request is accepted and </w:t>
      </w:r>
      <w:r w:rsidRPr="00AB5FED">
        <w:rPr>
          <w:rFonts w:hint="eastAsia"/>
        </w:rPr>
        <w:t>added</w:t>
      </w:r>
      <w:r w:rsidRPr="00AB5FED">
        <w:t xml:space="preserve"> into the </w:t>
      </w:r>
      <w:r>
        <w:t>video transmission</w:t>
      </w:r>
      <w:r w:rsidRPr="00AB5FED">
        <w:rPr>
          <w:rFonts w:hint="eastAsia"/>
        </w:rPr>
        <w:t xml:space="preserve">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is </w:t>
      </w:r>
      <w:r w:rsidRPr="00AB5FED">
        <w:rPr>
          <w:rFonts w:hint="eastAsia"/>
        </w:rPr>
        <w:t xml:space="preserve">removed from the </w:t>
      </w:r>
      <w:r>
        <w:t>video transmission</w:t>
      </w:r>
      <w:r w:rsidRPr="00AB5FED">
        <w:rPr>
          <w:rFonts w:hint="eastAsia"/>
        </w:rPr>
        <w:t xml:space="preserve"> queue</w:t>
      </w:r>
      <w:r w:rsidRPr="00AB5FED">
        <w:t xml:space="preserve"> or the new </w:t>
      </w:r>
      <w:r>
        <w:t>transmit media</w:t>
      </w:r>
      <w:r w:rsidRPr="00AB5FED">
        <w:t xml:space="preserve"> request is rejected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of this </w:t>
      </w:r>
      <w:r>
        <w:t>transmission control</w:t>
      </w:r>
      <w:r w:rsidRPr="00AB5FED">
        <w:rPr>
          <w:rFonts w:hint="eastAsia"/>
        </w:rPr>
        <w:t xml:space="preserve"> </w:t>
      </w:r>
      <w:r w:rsidRPr="00AB5FED">
        <w:t xml:space="preserve">participant is </w:t>
      </w:r>
      <w:r w:rsidRPr="00AB5FED">
        <w:rPr>
          <w:rFonts w:hint="eastAsia"/>
        </w:rPr>
        <w:t xml:space="preserve">retained in </w:t>
      </w:r>
      <w:r w:rsidRPr="00AB5FED">
        <w:t>the</w:t>
      </w:r>
      <w:r w:rsidRPr="00AB5FED">
        <w:rPr>
          <w:rFonts w:hint="eastAsia"/>
        </w:rPr>
        <w:t xml:space="preserve"> </w:t>
      </w:r>
      <w:r>
        <w:t>video transmission</w:t>
      </w:r>
      <w:r w:rsidRPr="00AB5FED">
        <w:rPr>
          <w:rFonts w:hint="eastAsia"/>
        </w:rPr>
        <w:t xml:space="preserve"> queue</w:t>
      </w:r>
      <w:r w:rsidRPr="00AB5FED">
        <w:t xml:space="preserve">. </w:t>
      </w:r>
    </w:p>
    <w:p w14:paraId="50E74CDD"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w:t>
      </w:r>
      <w:r w:rsidRPr="00AB5FED">
        <w:t xml:space="preserve"> control server sends a </w:t>
      </w:r>
      <w:r>
        <w:t>transmit media</w:t>
      </w:r>
      <w:r w:rsidRPr="00AB5FED">
        <w:t xml:space="preserve"> </w:t>
      </w:r>
      <w:r>
        <w:t xml:space="preserve">cancel </w:t>
      </w:r>
      <w:r w:rsidRPr="00AB5FED">
        <w:t xml:space="preserve">request notify to the </w:t>
      </w:r>
      <w:r>
        <w:t>transmission control</w:t>
      </w:r>
      <w:r w:rsidRPr="00AB5FED">
        <w:t xml:space="preserve"> participant(s) whose </w:t>
      </w:r>
      <w:r>
        <w:t>transmit media</w:t>
      </w:r>
      <w:r w:rsidRPr="00AB5FED">
        <w:t xml:space="preserve"> request is removed</w:t>
      </w:r>
      <w:r w:rsidRPr="00AB5FED">
        <w:rPr>
          <w:rFonts w:hint="eastAsia"/>
        </w:rPr>
        <w:t xml:space="preserve"> from the </w:t>
      </w:r>
      <w:r>
        <w:t>video transmission</w:t>
      </w:r>
      <w:r w:rsidRPr="00AB5FED">
        <w:rPr>
          <w:rFonts w:hint="eastAsia"/>
        </w:rPr>
        <w:t xml:space="preserve"> queue</w:t>
      </w:r>
      <w:r w:rsidRPr="00AB5FED">
        <w:t>.</w:t>
      </w:r>
    </w:p>
    <w:p w14:paraId="547C8A75" w14:textId="77777777" w:rsidR="00A90238" w:rsidRPr="00AB5FED" w:rsidRDefault="00A90238" w:rsidP="00A90238">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 queue position information </w:t>
      </w:r>
      <w:r w:rsidRPr="00AB5FED">
        <w:rPr>
          <w:rFonts w:hint="eastAsia"/>
          <w:lang w:val="en-US" w:eastAsia="zh-CN"/>
        </w:rPr>
        <w:t>is</w:t>
      </w:r>
      <w:r w:rsidRPr="00AB5FED">
        <w:rPr>
          <w:lang w:val="en-US" w:eastAsia="zh-CN"/>
        </w:rPr>
        <w:t xml:space="preserve"> notified to the other </w:t>
      </w:r>
      <w:r>
        <w:rPr>
          <w:lang w:val="en-US" w:eastAsia="zh-CN"/>
        </w:rPr>
        <w:t>transmission control</w:t>
      </w:r>
      <w:r w:rsidRPr="00AB5FED">
        <w:rPr>
          <w:lang w:val="en-US" w:eastAsia="zh-CN"/>
        </w:rPr>
        <w:t xml:space="preserve"> participants </w:t>
      </w:r>
      <w:r w:rsidRPr="00AB5FED">
        <w:rPr>
          <w:rFonts w:hint="eastAsia"/>
          <w:lang w:val="en-US" w:eastAsia="zh-CN"/>
        </w:rPr>
        <w:t xml:space="preserve">whose </w:t>
      </w:r>
      <w:r>
        <w:rPr>
          <w:lang w:val="en-US" w:eastAsia="zh-CN"/>
        </w:rPr>
        <w:t>transmit media</w:t>
      </w:r>
      <w:r w:rsidRPr="00AB5FED">
        <w:rPr>
          <w:rFonts w:hint="eastAsia"/>
          <w:lang w:val="en-US" w:eastAsia="zh-CN"/>
        </w:rPr>
        <w:t xml:space="preserve"> requests are </w:t>
      </w:r>
      <w:r w:rsidRPr="00AB5FED">
        <w:rPr>
          <w:lang w:val="en-US" w:eastAsia="zh-CN"/>
        </w:rPr>
        <w:t>queued.</w:t>
      </w:r>
    </w:p>
    <w:p w14:paraId="48D891FB" w14:textId="77777777" w:rsidR="00A90238" w:rsidRPr="00AB5FED" w:rsidRDefault="00A90238" w:rsidP="00A90238">
      <w:pPr>
        <w:pStyle w:val="Heading5"/>
      </w:pPr>
      <w:bookmarkStart w:id="974" w:name="_Toc154701672"/>
      <w:r>
        <w:t>7.7</w:t>
      </w:r>
      <w:r w:rsidRPr="00AB5FED">
        <w:t>.1.3.</w:t>
      </w:r>
      <w:r>
        <w:t>6</w:t>
      </w:r>
      <w:r w:rsidRPr="00AB5FED">
        <w:tab/>
      </w:r>
      <w:r>
        <w:t>End a media transmission</w:t>
      </w:r>
      <w:r w:rsidRPr="00AB5FED">
        <w:t xml:space="preserve"> during an MC</w:t>
      </w:r>
      <w:r>
        <w:t>Video</w:t>
      </w:r>
      <w:r w:rsidRPr="00AB5FED">
        <w:t xml:space="preserve"> session</w:t>
      </w:r>
      <w:bookmarkEnd w:id="974"/>
    </w:p>
    <w:p w14:paraId="37651E1B" w14:textId="77777777" w:rsidR="00A90238" w:rsidRPr="00AB5FED" w:rsidRDefault="00A90238" w:rsidP="00A90238">
      <w:pPr>
        <w:pStyle w:val="Heading6"/>
      </w:pPr>
      <w:bookmarkStart w:id="975" w:name="_Toc154701673"/>
      <w:r>
        <w:t>7.7</w:t>
      </w:r>
      <w:r w:rsidRPr="00AB5FED">
        <w:t>.1.3.</w:t>
      </w:r>
      <w:r>
        <w:t>6</w:t>
      </w:r>
      <w:r w:rsidRPr="00AB5FED">
        <w:t>.1</w:t>
      </w:r>
      <w:r w:rsidRPr="00AB5FED">
        <w:tab/>
      </w:r>
      <w:r>
        <w:t>End a media transmission</w:t>
      </w:r>
      <w:r w:rsidRPr="00AB5FED">
        <w:t xml:space="preserve"> – </w:t>
      </w:r>
      <w:r>
        <w:t>MCVideo</w:t>
      </w:r>
      <w:r w:rsidRPr="00AB5FED">
        <w:t xml:space="preserve"> user initiated</w:t>
      </w:r>
      <w:bookmarkEnd w:id="975"/>
    </w:p>
    <w:p w14:paraId="3D40B612" w14:textId="77777777" w:rsidR="00A90238" w:rsidRPr="00AB5FED" w:rsidRDefault="00A90238" w:rsidP="00A90238">
      <w:r w:rsidRPr="00AB5FED">
        <w:t>Figure </w:t>
      </w:r>
      <w:r>
        <w:t>7.7</w:t>
      </w:r>
      <w:r w:rsidRPr="00AB5FED">
        <w:t>.1.3.</w:t>
      </w:r>
      <w:r>
        <w:t>6.1</w:t>
      </w:r>
      <w:r w:rsidRPr="00AB5FED">
        <w:t xml:space="preserve">-1 </w:t>
      </w:r>
      <w:r>
        <w:t>describes the</w:t>
      </w:r>
      <w:r w:rsidRPr="00AB5FED">
        <w:t xml:space="preserve"> procedure </w:t>
      </w:r>
      <w:r>
        <w:t>for ending a media transmission during an MCVideo session by a MCVideo user.</w:t>
      </w:r>
      <w:r w:rsidRPr="00AB5FED">
        <w:t xml:space="preserve"> Only two UEs involved in the session are shown for the simplicity.</w:t>
      </w:r>
    </w:p>
    <w:p w14:paraId="76959638" w14:textId="77777777" w:rsidR="00A90238" w:rsidRPr="00AB5FED" w:rsidRDefault="00A90238" w:rsidP="00A90238">
      <w:r w:rsidRPr="00AB5FED">
        <w:t>Pre-condition:</w:t>
      </w:r>
    </w:p>
    <w:p w14:paraId="63B0DFB2"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382AB86"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6FAF0D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33F58A85" w14:textId="77777777" w:rsidR="00A90238" w:rsidRPr="00AB5FED" w:rsidRDefault="00A90238" w:rsidP="00A90238">
      <w:pPr>
        <w:pStyle w:val="TH"/>
      </w:pPr>
      <w:r>
        <w:object w:dxaOrig="8904" w:dyaOrig="3504" w14:anchorId="1EBF2630">
          <v:shape id="_x0000_i1094" type="#_x0000_t75" style="width:445.65pt;height:175.45pt" o:ole="">
            <v:imagedata r:id="rId149" o:title=""/>
          </v:shape>
          <o:OLEObject Type="Embed" ProgID="Visio.Drawing.15" ShapeID="_x0000_i1094" DrawAspect="Content" ObjectID="_1765315004" r:id="rId150"/>
        </w:object>
      </w:r>
    </w:p>
    <w:p w14:paraId="6DCFEF2C" w14:textId="77777777" w:rsidR="00A90238" w:rsidRPr="00AB5FED" w:rsidRDefault="00A90238" w:rsidP="00A90238">
      <w:pPr>
        <w:pStyle w:val="TF"/>
      </w:pPr>
      <w:r w:rsidRPr="00AB5FED">
        <w:t>Figure </w:t>
      </w:r>
      <w:r>
        <w:t>7.7</w:t>
      </w:r>
      <w:r w:rsidRPr="00AB5FED">
        <w:t>.1.3.</w:t>
      </w:r>
      <w:r>
        <w:t>6.1</w:t>
      </w:r>
      <w:r w:rsidRPr="00AB5FED">
        <w:t xml:space="preserve">-1: </w:t>
      </w:r>
      <w:r>
        <w:t>End a media transmission by an MCVideo user</w:t>
      </w:r>
    </w:p>
    <w:p w14:paraId="5D176989" w14:textId="77777777" w:rsidR="00A90238" w:rsidRPr="00AB5FED" w:rsidRDefault="00A90238" w:rsidP="00A90238">
      <w:pPr>
        <w:pStyle w:val="B1"/>
      </w:pPr>
      <w:r>
        <w:t>1</w:t>
      </w:r>
      <w:r w:rsidRPr="00AB5FED">
        <w:t>.</w:t>
      </w:r>
      <w:r w:rsidRPr="00AB5FED">
        <w:tab/>
      </w:r>
      <w:r>
        <w:t>Transmission control</w:t>
      </w:r>
      <w:r w:rsidRPr="00AB5FED">
        <w:t xml:space="preserve"> participant A wants to </w:t>
      </w:r>
      <w:r>
        <w:t xml:space="preserve">end its media transmission in a session and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server</w:t>
      </w:r>
      <w:r>
        <w:t>.</w:t>
      </w:r>
    </w:p>
    <w:p w14:paraId="6638A507" w14:textId="77777777" w:rsidR="00A90238" w:rsidRPr="00AB5FED" w:rsidRDefault="00A90238" w:rsidP="00A90238">
      <w:pPr>
        <w:pStyle w:val="B1"/>
      </w:pPr>
      <w:r>
        <w:t>2</w:t>
      </w:r>
      <w:r w:rsidRPr="00AB5FED">
        <w:t>.</w:t>
      </w:r>
      <w:r w:rsidRPr="00AB5FED">
        <w:tab/>
      </w:r>
      <w:r>
        <w:t>Transmission control server terminates the on-going media transmission from transmission control participant A.</w:t>
      </w:r>
    </w:p>
    <w:p w14:paraId="261FEBD7" w14:textId="77777777" w:rsidR="00A90238" w:rsidRDefault="00A90238" w:rsidP="00A90238">
      <w:pPr>
        <w:pStyle w:val="B1"/>
      </w:pPr>
      <w:r>
        <w:t>3</w:t>
      </w:r>
      <w:r w:rsidRPr="00AB5FED">
        <w:t>.</w:t>
      </w:r>
      <w:r w:rsidRPr="00AB5FED">
        <w:tab/>
      </w:r>
      <w:r>
        <w:t>Transmission</w:t>
      </w:r>
      <w:r w:rsidRPr="00AB5FED">
        <w:t xml:space="preserve"> control server responds with a </w:t>
      </w:r>
      <w:r>
        <w:t xml:space="preserve">transmit media end response message </w:t>
      </w:r>
      <w:r w:rsidRPr="00AB5FED">
        <w:t xml:space="preserve">to </w:t>
      </w:r>
      <w:r>
        <w:t>transmission control</w:t>
      </w:r>
      <w:r w:rsidRPr="00AB5FED">
        <w:t xml:space="preserve"> participant </w:t>
      </w:r>
      <w:r>
        <w:t xml:space="preserve">A indicating that the transmission control server has terminated the media transmission. </w:t>
      </w:r>
    </w:p>
    <w:p w14:paraId="31A758F8"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user.</w:t>
      </w:r>
    </w:p>
    <w:p w14:paraId="7C0CEEF8" w14:textId="77777777" w:rsidR="00A90238" w:rsidRPr="00AB5FED" w:rsidRDefault="00A90238" w:rsidP="00A90238">
      <w:pPr>
        <w:pStyle w:val="B1"/>
      </w:pPr>
      <w:r>
        <w:t>5</w:t>
      </w:r>
      <w:r w:rsidRPr="00AB5FED">
        <w:t>.</w:t>
      </w:r>
      <w:r w:rsidRPr="00AB5FED">
        <w:tab/>
      </w:r>
      <w:r>
        <w:t>The transmit media end notification shall cause the user of the transmission control participant B to be notified of the media transmission termination by the sending user.</w:t>
      </w:r>
    </w:p>
    <w:p w14:paraId="173887DF" w14:textId="77777777" w:rsidR="00A90238" w:rsidRPr="00AB5FED" w:rsidRDefault="00A90238" w:rsidP="00A90238">
      <w:pPr>
        <w:pStyle w:val="Heading6"/>
      </w:pPr>
      <w:bookmarkStart w:id="976" w:name="_Toc154701674"/>
      <w:r>
        <w:t>7.7</w:t>
      </w:r>
      <w:r w:rsidRPr="00AB5FED">
        <w:t>.1.3.</w:t>
      </w:r>
      <w:r>
        <w:t>6</w:t>
      </w:r>
      <w:r w:rsidRPr="00AB5FED">
        <w:t>.</w:t>
      </w:r>
      <w:r>
        <w:t>2</w:t>
      </w:r>
      <w:r w:rsidRPr="00AB5FED">
        <w:tab/>
      </w:r>
      <w:r>
        <w:t>End a media transmission</w:t>
      </w:r>
      <w:r w:rsidRPr="00AB5FED">
        <w:t xml:space="preserve"> – </w:t>
      </w:r>
      <w:r>
        <w:t>transmission control server</w:t>
      </w:r>
      <w:r w:rsidRPr="00AB5FED">
        <w:t xml:space="preserve"> initiated</w:t>
      </w:r>
      <w:bookmarkEnd w:id="976"/>
    </w:p>
    <w:p w14:paraId="6EC13F84" w14:textId="77777777" w:rsidR="00A90238" w:rsidRPr="00AB5FED" w:rsidRDefault="00A90238" w:rsidP="00A90238">
      <w:r w:rsidRPr="00AB5FED">
        <w:t>Figure </w:t>
      </w:r>
      <w:r>
        <w:t>7.7</w:t>
      </w:r>
      <w:r w:rsidRPr="00AB5FED">
        <w:t>.1.3.</w:t>
      </w:r>
      <w:r>
        <w:t>6.2</w:t>
      </w:r>
      <w:r w:rsidRPr="00AB5FED">
        <w:t xml:space="preserve">-1 </w:t>
      </w:r>
      <w:r>
        <w:t>describes the</w:t>
      </w:r>
      <w:r w:rsidRPr="00AB5FED">
        <w:t xml:space="preserve"> procedure </w:t>
      </w:r>
      <w:r>
        <w:t>for ending a media transmission during an MCVideo session by the transmission control server.</w:t>
      </w:r>
      <w:r w:rsidRPr="00AB5FED">
        <w:t xml:space="preserve"> Only two UEs involved in the session are shown for the simplicity.</w:t>
      </w:r>
    </w:p>
    <w:p w14:paraId="06AE8C10" w14:textId="77777777" w:rsidR="00A90238" w:rsidRPr="00AB5FED" w:rsidRDefault="00A90238" w:rsidP="00A90238">
      <w:r w:rsidRPr="00AB5FED">
        <w:t>Pre-condition:</w:t>
      </w:r>
    </w:p>
    <w:p w14:paraId="714004DF"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007CEA8"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68FCF6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5613BFF6" w14:textId="77777777" w:rsidR="00A90238" w:rsidRPr="00AB5FED" w:rsidRDefault="00A90238" w:rsidP="00A90238">
      <w:pPr>
        <w:pStyle w:val="TH"/>
      </w:pPr>
      <w:r>
        <w:object w:dxaOrig="8904" w:dyaOrig="3504" w14:anchorId="2628CB31">
          <v:shape id="_x0000_i1095" type="#_x0000_t75" style="width:445.65pt;height:175.45pt" o:ole="">
            <v:imagedata r:id="rId151" o:title=""/>
          </v:shape>
          <o:OLEObject Type="Embed" ProgID="Visio.Drawing.15" ShapeID="_x0000_i1095" DrawAspect="Content" ObjectID="_1765315005" r:id="rId152"/>
        </w:object>
      </w:r>
    </w:p>
    <w:p w14:paraId="4EB826A5" w14:textId="77777777" w:rsidR="00A90238" w:rsidRPr="00AB5FED" w:rsidRDefault="00A90238" w:rsidP="00A90238">
      <w:pPr>
        <w:pStyle w:val="TF"/>
      </w:pPr>
      <w:r w:rsidRPr="00AB5FED">
        <w:t>Figure </w:t>
      </w:r>
      <w:r>
        <w:t>7.7</w:t>
      </w:r>
      <w:r w:rsidRPr="00AB5FED">
        <w:t>.1.3.</w:t>
      </w:r>
      <w:r>
        <w:t>6.2</w:t>
      </w:r>
      <w:r w:rsidRPr="00AB5FED">
        <w:t xml:space="preserve">-1: </w:t>
      </w:r>
      <w:r>
        <w:t>End a media transmission by the transmission control server</w:t>
      </w:r>
    </w:p>
    <w:p w14:paraId="09AF5F76" w14:textId="77777777" w:rsidR="00A90238" w:rsidRPr="00AB5FED" w:rsidRDefault="00A90238" w:rsidP="00A90238">
      <w:pPr>
        <w:pStyle w:val="B1"/>
      </w:pPr>
      <w:r>
        <w:lastRenderedPageBreak/>
        <w:t>1</w:t>
      </w:r>
      <w:r w:rsidRPr="00AB5FED">
        <w:t>.</w:t>
      </w:r>
      <w:r w:rsidRPr="00AB5FED">
        <w:tab/>
      </w:r>
      <w:r>
        <w:t>Transmission control server terminates the on-going media transmission from transmission control participant A due to a termination event (e.g. revoke for another priority media transmission or there are no receiving participants).</w:t>
      </w:r>
    </w:p>
    <w:p w14:paraId="27EDEB57" w14:textId="77777777" w:rsidR="00A90238" w:rsidRPr="00AB5FED" w:rsidRDefault="00A90238" w:rsidP="00A90238">
      <w:pPr>
        <w:pStyle w:val="B1"/>
      </w:pPr>
      <w:r>
        <w:t>2</w:t>
      </w:r>
      <w:r w:rsidRPr="00AB5FED">
        <w:t>.</w:t>
      </w:r>
      <w:r w:rsidRPr="00AB5FED">
        <w:tab/>
      </w:r>
      <w:r>
        <w:t>Transmission control</w:t>
      </w:r>
      <w:r w:rsidRPr="00AB5FED">
        <w:t xml:space="preserve"> </w:t>
      </w:r>
      <w:r>
        <w:t xml:space="preserve">server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w:t>
      </w:r>
      <w:r>
        <w:t>participant A indicating the reason for ending the media transmission.</w:t>
      </w:r>
    </w:p>
    <w:p w14:paraId="6D6A284B" w14:textId="46CE156A" w:rsidR="00A90238" w:rsidRDefault="00A90238" w:rsidP="00A90238">
      <w:pPr>
        <w:pStyle w:val="B1"/>
      </w:pPr>
      <w:r>
        <w:t>3</w:t>
      </w:r>
      <w:r w:rsidRPr="00AB5FED">
        <w:t>.</w:t>
      </w:r>
      <w:r w:rsidRPr="00AB5FED">
        <w:tab/>
      </w:r>
      <w:r>
        <w:t>Transmission</w:t>
      </w:r>
      <w:r w:rsidRPr="00AB5FED">
        <w:t xml:space="preserve"> control </w:t>
      </w:r>
      <w:r>
        <w:t>participant A</w:t>
      </w:r>
      <w:r w:rsidRPr="00AB5FED">
        <w:t xml:space="preserve"> responds with a </w:t>
      </w:r>
      <w:r>
        <w:t xml:space="preserve">transmit media end response message </w:t>
      </w:r>
      <w:r w:rsidRPr="00AB5FED">
        <w:t xml:space="preserve">to </w:t>
      </w:r>
      <w:r>
        <w:t>transmission control</w:t>
      </w:r>
      <w:r w:rsidRPr="00AB5FED">
        <w:t xml:space="preserve"> </w:t>
      </w:r>
      <w:r>
        <w:t>server as acknowledgement</w:t>
      </w:r>
      <w:r w:rsidR="00DD74D0">
        <w:t>.</w:t>
      </w:r>
    </w:p>
    <w:p w14:paraId="1C98AE39"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transmission control server.</w:t>
      </w:r>
    </w:p>
    <w:p w14:paraId="2860869E" w14:textId="77777777" w:rsidR="00A90238" w:rsidRPr="00AD7C25" w:rsidRDefault="00A90238" w:rsidP="00A90238">
      <w:pPr>
        <w:pStyle w:val="B1"/>
        <w:rPr>
          <w:noProof/>
          <w:lang w:val="en-US"/>
        </w:rPr>
      </w:pPr>
      <w:r>
        <w:t>5</w:t>
      </w:r>
      <w:r w:rsidRPr="00AB5FED">
        <w:t>.</w:t>
      </w:r>
      <w:r w:rsidRPr="00AB5FED">
        <w:tab/>
      </w:r>
      <w:r>
        <w:t>The transmit media end notification shall cause the user of the transmission control participant B to be notified of the media transmission termination by the transmission control server.</w:t>
      </w:r>
    </w:p>
    <w:p w14:paraId="1A1920EF" w14:textId="77777777" w:rsidR="00A90238" w:rsidRPr="00AB5FED" w:rsidRDefault="00A90238" w:rsidP="00A90238">
      <w:pPr>
        <w:pStyle w:val="Heading6"/>
      </w:pPr>
      <w:bookmarkStart w:id="977" w:name="_Toc154701675"/>
      <w:r>
        <w:t>7.7</w:t>
      </w:r>
      <w:r w:rsidRPr="00AB5FED">
        <w:t>.1.3.</w:t>
      </w:r>
      <w:r>
        <w:t>6</w:t>
      </w:r>
      <w:r w:rsidRPr="00AB5FED">
        <w:t>.</w:t>
      </w:r>
      <w:r>
        <w:t>3</w:t>
      </w:r>
      <w:r w:rsidRPr="00AB5FED">
        <w:tab/>
      </w:r>
      <w:r>
        <w:t>End a media transmission</w:t>
      </w:r>
      <w:r w:rsidRPr="00AB5FED">
        <w:t xml:space="preserve"> – </w:t>
      </w:r>
      <w:r>
        <w:t>remote MCVideo</w:t>
      </w:r>
      <w:r w:rsidRPr="00AB5FED">
        <w:t xml:space="preserve"> user initiated</w:t>
      </w:r>
      <w:bookmarkEnd w:id="977"/>
    </w:p>
    <w:p w14:paraId="511139E1" w14:textId="77777777" w:rsidR="00A90238" w:rsidRPr="00AB5FED" w:rsidRDefault="00A90238" w:rsidP="00A90238">
      <w:r w:rsidRPr="00AB5FED">
        <w:t>Figure </w:t>
      </w:r>
      <w:r>
        <w:t>7.7</w:t>
      </w:r>
      <w:r w:rsidRPr="00AB5FED">
        <w:t>.1.3.</w:t>
      </w:r>
      <w:r>
        <w:t>6.3</w:t>
      </w:r>
      <w:r w:rsidRPr="00AB5FED">
        <w:t xml:space="preserve">-1 </w:t>
      </w:r>
      <w:r>
        <w:t>describes the</w:t>
      </w:r>
      <w:r w:rsidRPr="00AB5FED">
        <w:t xml:space="preserve"> procedure </w:t>
      </w:r>
      <w:r>
        <w:t>for ending a media transmission during an MCVideo session by a remote MCVideo user.</w:t>
      </w:r>
      <w:r w:rsidRPr="00AB5FED">
        <w:t xml:space="preserve"> Only two UEs involved in the session are shown for the simplicity.</w:t>
      </w:r>
    </w:p>
    <w:p w14:paraId="1CE64A67" w14:textId="77777777" w:rsidR="00A90238" w:rsidRPr="00AB5FED" w:rsidRDefault="00A90238" w:rsidP="00A90238">
      <w:r w:rsidRPr="00AB5FED">
        <w:t>Pre-condition:</w:t>
      </w:r>
    </w:p>
    <w:p w14:paraId="49C106D7"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0D305381"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20036D6" w14:textId="77777777" w:rsidR="00A90238" w:rsidRDefault="00A90238" w:rsidP="00A90238">
      <w:pPr>
        <w:pStyle w:val="B1"/>
      </w:pPr>
      <w:r>
        <w:t>3.</w:t>
      </w:r>
      <w:r>
        <w:tab/>
        <w:t>Transmission control participant B has been granted the permission to transmit media and there is ongoing media transmission from transmission control participant B</w:t>
      </w:r>
      <w:r w:rsidRPr="00AB5FED">
        <w:t>.</w:t>
      </w:r>
    </w:p>
    <w:p w14:paraId="2D446159" w14:textId="77777777" w:rsidR="00A90238" w:rsidRDefault="00A90238" w:rsidP="00A90238">
      <w:pPr>
        <w:pStyle w:val="B1"/>
      </w:pPr>
      <w:r>
        <w:t>4.</w:t>
      </w:r>
      <w:r>
        <w:tab/>
        <w:t>Transmission control participant A is authorized to end the on-going media termination from transmission control participant B.</w:t>
      </w:r>
    </w:p>
    <w:p w14:paraId="33575040" w14:textId="77777777" w:rsidR="00A90238" w:rsidRPr="00AB5FED" w:rsidRDefault="00A90238" w:rsidP="00A90238">
      <w:pPr>
        <w:pStyle w:val="TH"/>
      </w:pPr>
      <w:r>
        <w:object w:dxaOrig="8724" w:dyaOrig="3504" w14:anchorId="0607E2C8">
          <v:shape id="_x0000_i1096" type="#_x0000_t75" style="width:436.55pt;height:175.45pt" o:ole="">
            <v:imagedata r:id="rId153" o:title=""/>
          </v:shape>
          <o:OLEObject Type="Embed" ProgID="Visio.Drawing.15" ShapeID="_x0000_i1096" DrawAspect="Content" ObjectID="_1765315006" r:id="rId154"/>
        </w:object>
      </w:r>
    </w:p>
    <w:p w14:paraId="37AE7494" w14:textId="77777777" w:rsidR="00A90238" w:rsidRPr="00AB5FED" w:rsidRDefault="00A90238" w:rsidP="00A90238">
      <w:pPr>
        <w:pStyle w:val="TF"/>
      </w:pPr>
      <w:r w:rsidRPr="00AB5FED">
        <w:t>Figure </w:t>
      </w:r>
      <w:r>
        <w:t>7.7</w:t>
      </w:r>
      <w:r w:rsidRPr="00AB5FED">
        <w:t>.1.3.</w:t>
      </w:r>
      <w:r>
        <w:t>6.3</w:t>
      </w:r>
      <w:r w:rsidRPr="00AB5FED">
        <w:t xml:space="preserve">-1: </w:t>
      </w:r>
      <w:r>
        <w:t>End a media transmission by a remote MCVideo user</w:t>
      </w:r>
    </w:p>
    <w:p w14:paraId="3ABB16A0"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w:t>
      </w:r>
      <w:r>
        <w:t xml:space="preserve">end </w:t>
      </w:r>
      <w:r w:rsidRPr="00AB5FED">
        <w:t xml:space="preserve">request message to </w:t>
      </w:r>
      <w:r>
        <w:t>transmission</w:t>
      </w:r>
      <w:r w:rsidRPr="00AB5FED">
        <w:t xml:space="preserve"> control server</w:t>
      </w:r>
      <w:r>
        <w:t xml:space="preserve"> including the MCVideo ID of the user at the UE of the transmission control participant B and the MCVideo ID of the user at the UE of the transmission control participant A.</w:t>
      </w:r>
    </w:p>
    <w:p w14:paraId="365FCF31" w14:textId="77777777" w:rsidR="00A90238" w:rsidRPr="00AB5FED" w:rsidRDefault="00A90238" w:rsidP="00A90238">
      <w:pPr>
        <w:pStyle w:val="B1"/>
      </w:pPr>
      <w:r>
        <w:t>2</w:t>
      </w:r>
      <w:r w:rsidRPr="00AB5FED">
        <w:t>.</w:t>
      </w:r>
      <w:r w:rsidRPr="00AB5FED">
        <w:tab/>
      </w:r>
      <w:r>
        <w:t>Transmission control server checks whether the user at the UE of transmission control participant A is authorized to end the on-going media transmission from transmission control participant B. If authorized, the transmission control server ends the media transmission from transmission control participant B.</w:t>
      </w:r>
    </w:p>
    <w:p w14:paraId="149C6731" w14:textId="77777777" w:rsidR="00A90238" w:rsidRPr="00AB5FED" w:rsidRDefault="00A90238" w:rsidP="00A90238">
      <w:pPr>
        <w:pStyle w:val="B1"/>
      </w:pPr>
      <w:r>
        <w:t>3.</w:t>
      </w:r>
      <w:r>
        <w:tab/>
        <w:t>Transmission</w:t>
      </w:r>
      <w:r w:rsidRPr="00AB5FED">
        <w:t xml:space="preserve"> control server </w:t>
      </w:r>
      <w:r>
        <w:t>ends the on-going media transmission from transmission control participant B.</w:t>
      </w:r>
      <w:r w:rsidRPr="00294C02">
        <w:t xml:space="preserve"> </w:t>
      </w:r>
      <w:r>
        <w:t>The transmission control server shall send transmit media end notify messages to the transmission control participants receiving the media transmission from transmission control participant B, indicating that the transmission has ended.</w:t>
      </w:r>
    </w:p>
    <w:p w14:paraId="4F2F74DA" w14:textId="77777777" w:rsidR="00A90238" w:rsidRDefault="00A90238" w:rsidP="00A90238">
      <w:pPr>
        <w:pStyle w:val="B1"/>
      </w:pPr>
      <w:r>
        <w:lastRenderedPageBreak/>
        <w:t>4</w:t>
      </w:r>
      <w:r w:rsidRPr="00AB5FED">
        <w:t>.</w:t>
      </w:r>
      <w:r w:rsidRPr="00AB5FED">
        <w:tab/>
      </w:r>
      <w:r>
        <w:t>Transmission</w:t>
      </w:r>
      <w:r w:rsidRPr="00AB5FED">
        <w:t xml:space="preserve"> control server responds with a </w:t>
      </w:r>
      <w:r>
        <w:t xml:space="preserve">remote transmit media end response message </w:t>
      </w:r>
      <w:r w:rsidRPr="00AB5FED">
        <w:t xml:space="preserve">to </w:t>
      </w:r>
      <w:r>
        <w:t>transmission control</w:t>
      </w:r>
      <w:r w:rsidRPr="00AB5FED">
        <w:t xml:space="preserve"> participant </w:t>
      </w:r>
      <w:r>
        <w:t xml:space="preserve">A indicating that the transmission control server has ended the requested media transmission. </w:t>
      </w:r>
    </w:p>
    <w:p w14:paraId="6AA2B5EB" w14:textId="77777777" w:rsidR="00A90238" w:rsidRPr="00AB5FED" w:rsidRDefault="00A90238" w:rsidP="00A90238">
      <w:pPr>
        <w:pStyle w:val="Heading5"/>
      </w:pPr>
      <w:bookmarkStart w:id="978" w:name="_Toc154701676"/>
      <w:r>
        <w:t>7.7</w:t>
      </w:r>
      <w:r w:rsidRPr="00AB5FED">
        <w:t>.1.3.</w:t>
      </w:r>
      <w:r>
        <w:t>7</w:t>
      </w:r>
      <w:r w:rsidRPr="00AB5FED">
        <w:tab/>
      </w:r>
      <w:r>
        <w:t>Remotely initiated media transmission</w:t>
      </w:r>
      <w:r w:rsidRPr="00AB5FED">
        <w:t xml:space="preserve"> during an MC</w:t>
      </w:r>
      <w:r>
        <w:t>Video</w:t>
      </w:r>
      <w:r w:rsidRPr="00AB5FED">
        <w:t xml:space="preserve"> session</w:t>
      </w:r>
      <w:bookmarkEnd w:id="978"/>
    </w:p>
    <w:p w14:paraId="7F29F9B2" w14:textId="77777777" w:rsidR="00A90238" w:rsidRPr="00AB5FED" w:rsidRDefault="00A90238" w:rsidP="00A90238">
      <w:r w:rsidRPr="00AB5FED">
        <w:t>Figure </w:t>
      </w:r>
      <w:r>
        <w:t>7.7</w:t>
      </w:r>
      <w:r w:rsidRPr="00AB5FED">
        <w:t>.1.3.</w:t>
      </w:r>
      <w:r>
        <w:t>7</w:t>
      </w:r>
      <w:r w:rsidRPr="00AB5FED">
        <w:t xml:space="preserve">-1 </w:t>
      </w:r>
      <w:r>
        <w:t>describes the</w:t>
      </w:r>
      <w:r w:rsidRPr="00AB5FED">
        <w:t xml:space="preserve"> procedure </w:t>
      </w:r>
      <w:r>
        <w:t>for</w:t>
      </w:r>
      <w:r w:rsidRPr="00AB5FED">
        <w:t xml:space="preserve"> </w:t>
      </w:r>
      <w:r>
        <w:t>remotely initiated media transmission</w:t>
      </w:r>
      <w:r w:rsidRPr="00AB5FED">
        <w:t xml:space="preserve"> </w:t>
      </w:r>
      <w:r>
        <w:t>during an</w:t>
      </w:r>
      <w:r w:rsidRPr="00AB5FED">
        <w:t xml:space="preserve"> MC</w:t>
      </w:r>
      <w:r>
        <w:t>Video session by an authorized user</w:t>
      </w:r>
      <w:r w:rsidRPr="00AB5FED">
        <w:t>. Only two UEs involved in the session are shown for the simplicity.</w:t>
      </w:r>
    </w:p>
    <w:p w14:paraId="085D0F23" w14:textId="77777777" w:rsidR="00A90238" w:rsidRPr="00AB5FED" w:rsidRDefault="00A90238" w:rsidP="00A90238">
      <w:r w:rsidRPr="00AB5FED">
        <w:t>Pre-condition:</w:t>
      </w:r>
    </w:p>
    <w:p w14:paraId="751A73B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2D68163"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4A2E6C23" w14:textId="77777777" w:rsidR="00A90238" w:rsidRDefault="00A90238" w:rsidP="00A90238">
      <w:pPr>
        <w:pStyle w:val="B1"/>
      </w:pPr>
      <w:r>
        <w:t>3.</w:t>
      </w:r>
      <w:r>
        <w:tab/>
        <w:t>The user of the UE at the transmission control participant A is authorized to remotely initiate a media transmission from transmission control participant B</w:t>
      </w:r>
    </w:p>
    <w:p w14:paraId="71F744E4" w14:textId="77777777" w:rsidR="00A90238" w:rsidRPr="00AB5FED" w:rsidRDefault="00A90238" w:rsidP="00A90238">
      <w:pPr>
        <w:pStyle w:val="TH"/>
      </w:pPr>
      <w:r>
        <w:object w:dxaOrig="8472" w:dyaOrig="3780" w14:anchorId="7793CD2C">
          <v:shape id="_x0000_i1097" type="#_x0000_t75" style="width:423.8pt;height:189.1pt" o:ole="">
            <v:imagedata r:id="rId155" o:title=""/>
          </v:shape>
          <o:OLEObject Type="Embed" ProgID="Visio.Drawing.15" ShapeID="_x0000_i1097" DrawAspect="Content" ObjectID="_1765315007" r:id="rId156"/>
        </w:object>
      </w:r>
    </w:p>
    <w:p w14:paraId="361AD84A" w14:textId="77777777" w:rsidR="00A90238" w:rsidRPr="00AB5FED" w:rsidRDefault="00A90238" w:rsidP="00A90238">
      <w:pPr>
        <w:pStyle w:val="TF"/>
      </w:pPr>
      <w:r w:rsidRPr="00AB5FED">
        <w:t>Figure </w:t>
      </w:r>
      <w:r>
        <w:t>7.7</w:t>
      </w:r>
      <w:r w:rsidRPr="00AB5FED">
        <w:t>.1.3.</w:t>
      </w:r>
      <w:r>
        <w:t>7</w:t>
      </w:r>
      <w:r w:rsidRPr="00AB5FED">
        <w:t xml:space="preserve">-1: </w:t>
      </w:r>
      <w:r>
        <w:t>Remotely initiated media transmission</w:t>
      </w:r>
      <w:r w:rsidRPr="00AB5FED">
        <w:t xml:space="preserve"> during an MC</w:t>
      </w:r>
      <w:r>
        <w:t>Video</w:t>
      </w:r>
      <w:r w:rsidRPr="00AB5FED">
        <w:t xml:space="preserve"> session</w:t>
      </w:r>
    </w:p>
    <w:p w14:paraId="3EE8534B"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request message to </w:t>
      </w:r>
      <w:r>
        <w:t>transmission</w:t>
      </w:r>
      <w:r w:rsidRPr="00AB5FED">
        <w:t xml:space="preserve"> control server </w:t>
      </w:r>
      <w:r>
        <w:t>including the MCVideo ID of the user at the UE of the transmission control participant B and the MCVideo ID of the user at the UE of the transmission control participant A.</w:t>
      </w:r>
    </w:p>
    <w:p w14:paraId="71D037DD" w14:textId="77777777" w:rsidR="00A90238" w:rsidRPr="00AB5FED" w:rsidRDefault="00A90238" w:rsidP="00A90238">
      <w:pPr>
        <w:pStyle w:val="B1"/>
      </w:pPr>
      <w:r>
        <w:t>2</w:t>
      </w:r>
      <w:r w:rsidRPr="00AB5FED">
        <w:t>.</w:t>
      </w:r>
      <w:r w:rsidRPr="00AB5FED">
        <w:tab/>
      </w:r>
      <w:r>
        <w:t xml:space="preserve">Transmission control server checks whether the user at the UE of transmission control participant A is authorized to remotely initiate a media transmission from transmission control participant B. If authorized, the 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remotely initiated transmit media</w:t>
      </w:r>
      <w:r w:rsidRPr="00AB5FED">
        <w:t xml:space="preserve"> request from </w:t>
      </w:r>
      <w:r>
        <w:t>transmission control</w:t>
      </w:r>
      <w:r w:rsidRPr="00AB5FED">
        <w:t xml:space="preserve"> participant A.</w:t>
      </w:r>
    </w:p>
    <w:p w14:paraId="5BFC0E66" w14:textId="77777777" w:rsidR="00A90238" w:rsidRDefault="00A90238" w:rsidP="00A90238">
      <w:pPr>
        <w:pStyle w:val="B1"/>
      </w:pPr>
      <w:r>
        <w:t>3</w:t>
      </w:r>
      <w:r w:rsidRPr="00AB5FED">
        <w:t>.</w:t>
      </w:r>
      <w:r w:rsidRPr="00AB5FED">
        <w:tab/>
      </w:r>
      <w:r>
        <w:t>Transmission</w:t>
      </w:r>
      <w:r w:rsidRPr="00AB5FED">
        <w:t xml:space="preserve"> control server </w:t>
      </w:r>
      <w:r>
        <w:t>sends</w:t>
      </w:r>
      <w:r w:rsidRPr="00AB5FED">
        <w:t xml:space="preserve"> a </w:t>
      </w:r>
      <w:r>
        <w:t>transmit media</w:t>
      </w:r>
      <w:r w:rsidRPr="00AB5FED">
        <w:t xml:space="preserve"> granted message</w:t>
      </w:r>
      <w:r>
        <w:t xml:space="preserve"> </w:t>
      </w:r>
      <w:r w:rsidRPr="00AB5FED">
        <w:t xml:space="preserve">to </w:t>
      </w:r>
      <w:r>
        <w:t>transmission control</w:t>
      </w:r>
      <w:r w:rsidRPr="00AB5FED">
        <w:t xml:space="preserve"> participant </w:t>
      </w:r>
      <w:r>
        <w:t xml:space="preserve">B. </w:t>
      </w:r>
    </w:p>
    <w:p w14:paraId="6FC1354B" w14:textId="77777777" w:rsidR="00A90238" w:rsidRPr="00AB5FED" w:rsidRDefault="00A90238" w:rsidP="00A90238">
      <w:pPr>
        <w:pStyle w:val="B1"/>
      </w:pPr>
      <w:r>
        <w:t>4.</w:t>
      </w:r>
      <w:r>
        <w:tab/>
        <w:t>Transmission</w:t>
      </w:r>
      <w:r w:rsidRPr="00AB5FED">
        <w:t xml:space="preserve"> control server </w:t>
      </w:r>
      <w:r>
        <w:t>provides</w:t>
      </w:r>
      <w:r w:rsidRPr="00AB5FED">
        <w:t xml:space="preserve"> a </w:t>
      </w:r>
      <w:r>
        <w:t>remote transmit media</w:t>
      </w:r>
      <w:r w:rsidRPr="00AB5FED">
        <w:t xml:space="preserve"> </w:t>
      </w:r>
      <w:r>
        <w:t>response</w:t>
      </w:r>
      <w:r w:rsidRPr="00AB5FED">
        <w:t xml:space="preserve"> message</w:t>
      </w:r>
      <w:r>
        <w:t xml:space="preserve"> </w:t>
      </w:r>
      <w:r w:rsidRPr="00AB5FED">
        <w:t xml:space="preserve">to </w:t>
      </w:r>
      <w:r>
        <w:t>transmission control</w:t>
      </w:r>
      <w:r w:rsidRPr="00AB5FED">
        <w:t xml:space="preserve"> participant </w:t>
      </w:r>
      <w:r>
        <w:t>A</w:t>
      </w:r>
      <w:r w:rsidRPr="005C69B5">
        <w:t xml:space="preserve"> </w:t>
      </w:r>
      <w:r>
        <w:t>indicating success (media transmission occurs from transmission control participant B) or a failure reason.</w:t>
      </w:r>
    </w:p>
    <w:p w14:paraId="7A326F12" w14:textId="3869695D" w:rsidR="00A90238" w:rsidRPr="00806101" w:rsidRDefault="00A90238" w:rsidP="00806101">
      <w:pPr>
        <w:pStyle w:val="B1"/>
      </w:pPr>
      <w:r>
        <w:t>5</w:t>
      </w:r>
      <w:r w:rsidRPr="00AB5FED">
        <w:t>.</w:t>
      </w:r>
      <w:r w:rsidRPr="00AB5FED">
        <w:tab/>
      </w:r>
      <w:r>
        <w:t>Transmission control</w:t>
      </w:r>
      <w:r w:rsidRPr="00AB5FED">
        <w:t xml:space="preserve"> participant </w:t>
      </w:r>
      <w:r>
        <w:t>B</w:t>
      </w:r>
      <w:r w:rsidRPr="00AB5FED">
        <w:t xml:space="preserve"> starts sending v</w:t>
      </w:r>
      <w:r>
        <w:t>ideo</w:t>
      </w:r>
      <w:r w:rsidRPr="00AB5FED">
        <w:t xml:space="preserve"> media over the session established </w:t>
      </w:r>
      <w:r>
        <w:t>to the transmission control server</w:t>
      </w:r>
      <w:r w:rsidRPr="00AB5FED">
        <w:t>.</w:t>
      </w:r>
    </w:p>
    <w:p w14:paraId="1E00CCF6" w14:textId="5DC65721" w:rsidR="00806101" w:rsidRDefault="00806101" w:rsidP="00806101">
      <w:pPr>
        <w:pStyle w:val="Heading5"/>
      </w:pPr>
      <w:bookmarkStart w:id="979" w:name="_Toc454349310"/>
      <w:bookmarkStart w:id="980" w:name="_Toc154701677"/>
      <w:r>
        <w:t>7.7.1.3.8</w:t>
      </w:r>
      <w:r>
        <w:tab/>
        <w:t>Transmission idle during an MCVideo session</w:t>
      </w:r>
      <w:bookmarkEnd w:id="980"/>
      <w:r>
        <w:t xml:space="preserve"> </w:t>
      </w:r>
    </w:p>
    <w:p w14:paraId="1FC3AAF9" w14:textId="77777777" w:rsidR="00806101" w:rsidRPr="00D33D27" w:rsidRDefault="00806101" w:rsidP="00806101">
      <w:r w:rsidRPr="00B16843">
        <w:t>During silence</w:t>
      </w:r>
      <w:r>
        <w:t xml:space="preserve">, i.e., </w:t>
      </w:r>
      <w:r w:rsidRPr="00B16843">
        <w:t xml:space="preserve">when no video transmission is ongoing, the transmission control server </w:t>
      </w:r>
      <w:r>
        <w:t>may</w:t>
      </w:r>
      <w:r w:rsidRPr="00B16843">
        <w:t xml:space="preserve"> </w:t>
      </w:r>
      <w:r>
        <w:t>send the t</w:t>
      </w:r>
      <w:r w:rsidRPr="00B16843">
        <w:t xml:space="preserve">ransmission </w:t>
      </w:r>
      <w:r>
        <w:t>i</w:t>
      </w:r>
      <w:r w:rsidRPr="00B16843">
        <w:t xml:space="preserve">dle message to all transmission participants from time to time. The transmission control server sends </w:t>
      </w:r>
      <w:r>
        <w:t>the tr</w:t>
      </w:r>
      <w:r w:rsidRPr="00B16843">
        <w:t xml:space="preserve">ansmission </w:t>
      </w:r>
      <w:r>
        <w:t>i</w:t>
      </w:r>
      <w:r w:rsidRPr="00B16843">
        <w:t>dle message in the beginning of silence</w:t>
      </w:r>
      <w:r>
        <w:t>.</w:t>
      </w:r>
    </w:p>
    <w:p w14:paraId="3082CF60" w14:textId="41CA8584" w:rsidR="00806101" w:rsidRPr="00AB5FED" w:rsidRDefault="00806101" w:rsidP="00806101">
      <w:r w:rsidRPr="00AB5FED">
        <w:lastRenderedPageBreak/>
        <w:t>Figure </w:t>
      </w:r>
      <w:r>
        <w:t>7.7.1.3.8</w:t>
      </w:r>
      <w:r w:rsidRPr="00AB5FED">
        <w:t xml:space="preserve">-1 </w:t>
      </w:r>
      <w:r>
        <w:t>describes the</w:t>
      </w:r>
      <w:r w:rsidRPr="00AB5FED">
        <w:t xml:space="preserve"> procedure </w:t>
      </w:r>
      <w:r>
        <w:t>once the transmission idle message is sent from the transmission control server to the transmission control participant(s) during an already established MCVideo session</w:t>
      </w:r>
      <w:r w:rsidRPr="00AB5FED">
        <w:t xml:space="preserve">. </w:t>
      </w:r>
      <w:r>
        <w:t>For simplicity, o</w:t>
      </w:r>
      <w:r w:rsidRPr="00AB5FED">
        <w:t xml:space="preserve">nly </w:t>
      </w:r>
      <w:r>
        <w:t>three</w:t>
      </w:r>
      <w:r w:rsidRPr="00AB5FED">
        <w:t xml:space="preserve"> </w:t>
      </w:r>
      <w:r>
        <w:t xml:space="preserve">MCVideo </w:t>
      </w:r>
      <w:r w:rsidRPr="00AB5FED">
        <w:t xml:space="preserve">UEs </w:t>
      </w:r>
      <w:r>
        <w:t xml:space="preserve">are participating in the MCVideo session. </w:t>
      </w:r>
    </w:p>
    <w:p w14:paraId="255A6334" w14:textId="77777777" w:rsidR="00806101" w:rsidRDefault="00806101" w:rsidP="00806101">
      <w:r w:rsidRPr="00AB5FED">
        <w:t>Pre-condition:</w:t>
      </w:r>
    </w:p>
    <w:p w14:paraId="179C86C1" w14:textId="77777777" w:rsidR="00806101" w:rsidRDefault="00806101" w:rsidP="00806101">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r>
        <w:t>.</w:t>
      </w:r>
    </w:p>
    <w:p w14:paraId="6AEA4AD0" w14:textId="77777777" w:rsidR="00806101" w:rsidRDefault="00806101" w:rsidP="00806101">
      <w:pPr>
        <w:pStyle w:val="B1"/>
      </w:pPr>
      <w:r>
        <w:t>2.</w:t>
      </w:r>
      <w:r>
        <w:tab/>
      </w:r>
      <w:r w:rsidRPr="00AB5FED">
        <w:t xml:space="preserve">The </w:t>
      </w:r>
      <w:r>
        <w:t xml:space="preserve">transmission control is </w:t>
      </w:r>
      <w:r w:rsidRPr="00AB5FED">
        <w:t xml:space="preserve">established between the </w:t>
      </w:r>
      <w:r>
        <w:t>transmission control</w:t>
      </w:r>
      <w:r w:rsidRPr="00AB5FED">
        <w:t xml:space="preserve"> partic</w:t>
      </w:r>
      <w:r>
        <w:t>ipants and transmission control server</w:t>
      </w:r>
      <w:r w:rsidRPr="00AB5FED">
        <w:t>.</w:t>
      </w:r>
    </w:p>
    <w:p w14:paraId="39451050" w14:textId="77777777" w:rsidR="00806101" w:rsidRDefault="00806101" w:rsidP="00806101">
      <w:pPr>
        <w:pStyle w:val="B1"/>
      </w:pPr>
      <w:r>
        <w:t>3.</w:t>
      </w:r>
      <w:r>
        <w:tab/>
        <w:t>The transmission control participant A has been granted the permission to transmit media.</w:t>
      </w:r>
    </w:p>
    <w:p w14:paraId="298FA58E" w14:textId="77777777" w:rsidR="00806101" w:rsidRDefault="00806101" w:rsidP="000A2B97">
      <w:pPr>
        <w:pStyle w:val="TH"/>
      </w:pPr>
      <w:r>
        <w:object w:dxaOrig="7232" w:dyaOrig="3384" w14:anchorId="5D79A020">
          <v:shape id="_x0000_i1132" type="#_x0000_t75" style="width:361.8pt;height:169.05pt" o:ole="">
            <v:imagedata r:id="rId157" o:title=""/>
          </v:shape>
          <o:OLEObject Type="Embed" ProgID="Visio.Drawing.15" ShapeID="_x0000_i1132" DrawAspect="Content" ObjectID="_1765315008" r:id="rId158"/>
        </w:object>
      </w:r>
    </w:p>
    <w:p w14:paraId="06CEFFEC" w14:textId="57F494EF" w:rsidR="00806101" w:rsidRPr="003F5151" w:rsidRDefault="00806101" w:rsidP="00806101">
      <w:pPr>
        <w:pStyle w:val="TF"/>
      </w:pPr>
      <w:r w:rsidRPr="00AB5FED">
        <w:t>Figure</w:t>
      </w:r>
      <w:r>
        <w:t> 7.7.1.3.8</w:t>
      </w:r>
      <w:r w:rsidRPr="00AB5FED">
        <w:t xml:space="preserve">-1: </w:t>
      </w:r>
      <w:r>
        <w:t xml:space="preserve">Transmission idle </w:t>
      </w:r>
    </w:p>
    <w:p w14:paraId="4E3CB136" w14:textId="77777777" w:rsidR="00806101" w:rsidRDefault="00806101" w:rsidP="000A2B97">
      <w:pPr>
        <w:pStyle w:val="B1"/>
      </w:pPr>
      <w:r w:rsidRPr="00AB5FED">
        <w:t>1.</w:t>
      </w:r>
      <w:r w:rsidRPr="00AB5FED">
        <w:tab/>
      </w:r>
      <w:r>
        <w:t>The media transmission has ended according to clause 7.7.1.3.6.</w:t>
      </w:r>
    </w:p>
    <w:p w14:paraId="09675277" w14:textId="77777777" w:rsidR="00806101" w:rsidRPr="00AB5FED" w:rsidRDefault="00806101" w:rsidP="000A2B97">
      <w:pPr>
        <w:pStyle w:val="B1"/>
      </w:pPr>
      <w:r>
        <w:t>2a – 2c.</w:t>
      </w:r>
      <w:r>
        <w:tab/>
        <w:t>If no other MCVideo user has permission to transmit the media, then the transmission control server sends the transmission idle message to the transmission control participants.</w:t>
      </w:r>
    </w:p>
    <w:p w14:paraId="5BD35DA5" w14:textId="77777777" w:rsidR="00806101" w:rsidRPr="003F5151" w:rsidRDefault="00806101" w:rsidP="000A2B97">
      <w:pPr>
        <w:pStyle w:val="B1"/>
      </w:pPr>
      <w:r>
        <w:t>3</w:t>
      </w:r>
      <w:r w:rsidRPr="00AB5FED">
        <w:t>.</w:t>
      </w:r>
      <w:r w:rsidRPr="00AB5FED">
        <w:tab/>
      </w:r>
      <w:r>
        <w:t>The transmission control</w:t>
      </w:r>
      <w:r w:rsidRPr="00AB5FED">
        <w:t xml:space="preserve"> par</w:t>
      </w:r>
      <w:r>
        <w:t>ticipants may notify the MCVideo users about the transmission idle i.e., silent period.</w:t>
      </w:r>
    </w:p>
    <w:p w14:paraId="56BC688B" w14:textId="77777777" w:rsidR="00806101" w:rsidRPr="00BD1F66" w:rsidRDefault="00806101" w:rsidP="000A2B97">
      <w:pPr>
        <w:pStyle w:val="NO"/>
      </w:pPr>
      <w:r w:rsidRPr="00AB5FED">
        <w:t>NOTE:</w:t>
      </w:r>
      <w:r w:rsidRPr="00AB5FED">
        <w:tab/>
      </w:r>
      <w:r>
        <w:t>The transmission idle may be sent multiple times during the MCVideo session</w:t>
      </w:r>
      <w:r w:rsidRPr="00AB5FED">
        <w:t xml:space="preserve">. </w:t>
      </w:r>
    </w:p>
    <w:p w14:paraId="7BDBF614" w14:textId="77777777" w:rsidR="00A90238" w:rsidRPr="0004537F" w:rsidRDefault="00A90238" w:rsidP="00A90238">
      <w:pPr>
        <w:pStyle w:val="Heading3"/>
        <w:rPr>
          <w:lang w:val="en-IN" w:eastAsia="zh-CN"/>
        </w:rPr>
      </w:pPr>
      <w:bookmarkStart w:id="981" w:name="_Toc154701678"/>
      <w:r>
        <w:rPr>
          <w:lang w:val="en-IN" w:eastAsia="zh-CN"/>
        </w:rPr>
        <w:t>7.7.2</w:t>
      </w:r>
      <w:r w:rsidRPr="0004537F">
        <w:rPr>
          <w:lang w:val="en-IN"/>
        </w:rPr>
        <w:tab/>
        <w:t>Off-network transmission control</w:t>
      </w:r>
      <w:bookmarkEnd w:id="981"/>
    </w:p>
    <w:p w14:paraId="407C56E0" w14:textId="77777777" w:rsidR="00A90238" w:rsidRDefault="00A90238" w:rsidP="00A90238">
      <w:pPr>
        <w:pStyle w:val="Heading4"/>
        <w:rPr>
          <w:lang w:val="en-IN"/>
        </w:rPr>
      </w:pPr>
      <w:bookmarkStart w:id="982" w:name="_Toc154701679"/>
      <w:r>
        <w:rPr>
          <w:lang w:val="en-IN" w:eastAsia="zh-CN"/>
        </w:rPr>
        <w:t>7.7.2</w:t>
      </w:r>
      <w:r w:rsidRPr="0004537F">
        <w:rPr>
          <w:lang w:val="en-IN"/>
        </w:rPr>
        <w:t>.1</w:t>
      </w:r>
      <w:r w:rsidRPr="0004537F">
        <w:rPr>
          <w:lang w:val="en-IN"/>
        </w:rPr>
        <w:tab/>
        <w:t>General</w:t>
      </w:r>
      <w:bookmarkEnd w:id="982"/>
    </w:p>
    <w:p w14:paraId="7D1DA1B8" w14:textId="77777777" w:rsidR="00A90238" w:rsidRDefault="00A90238" w:rsidP="00A90238">
      <w:r w:rsidRPr="00AB5FED">
        <w:t xml:space="preserve">The procedure is for providing </w:t>
      </w:r>
      <w:r>
        <w:t>transmission</w:t>
      </w:r>
      <w:r w:rsidRPr="00AB5FED">
        <w:t xml:space="preserve"> control to MC</w:t>
      </w:r>
      <w:r>
        <w:t>Video UE in an off</w:t>
      </w:r>
      <w:r w:rsidRPr="00AB5FED">
        <w:t xml:space="preserve">-network case.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w:t>
      </w:r>
      <w:r w:rsidRPr="0004537F">
        <w:t>arbitrator</w:t>
      </w:r>
      <w:r>
        <w:t>. The transmission</w:t>
      </w:r>
      <w:r w:rsidRPr="00AB5FED">
        <w:t xml:space="preserve"> control </w:t>
      </w:r>
      <w:r w:rsidRPr="0004537F">
        <w:t>arbitrat</w:t>
      </w:r>
      <w:r>
        <w:t>or is a member MCVideo UE of the MCVideo group where the transmission rules are applied</w:t>
      </w:r>
      <w:r w:rsidRPr="00AB5FED">
        <w:t>.</w:t>
      </w:r>
      <w:r w:rsidRPr="007A518C">
        <w:t xml:space="preserve"> </w:t>
      </w:r>
    </w:p>
    <w:p w14:paraId="74D20195" w14:textId="77777777" w:rsidR="00A90238" w:rsidRDefault="00A90238" w:rsidP="00A90238">
      <w:r>
        <w:rPr>
          <w:lang w:eastAsia="zh-CN"/>
        </w:rPr>
        <w:t xml:space="preserve">Off-network </w:t>
      </w:r>
      <w:r>
        <w:t>transmission control is based on ProSe capabilities as described in clause 7.18.</w:t>
      </w:r>
    </w:p>
    <w:p w14:paraId="3793A724" w14:textId="77777777" w:rsidR="00A90238" w:rsidRPr="00E010FD" w:rsidRDefault="00A90238" w:rsidP="00A90238">
      <w:r w:rsidRPr="00E010FD">
        <w:t>Transmission control in off-network can be performed in two ways:</w:t>
      </w:r>
    </w:p>
    <w:p w14:paraId="367FED37" w14:textId="77777777" w:rsidR="00A90238" w:rsidRPr="00E010FD" w:rsidRDefault="00A90238" w:rsidP="00A90238">
      <w:pPr>
        <w:pStyle w:val="B1"/>
      </w:pPr>
      <w:r w:rsidRPr="00E010FD">
        <w:t>-</w:t>
      </w:r>
      <w:r w:rsidRPr="00E010FD">
        <w:tab/>
        <w:t>Single arbitrator: transmission participants rely on a single participant designated as transmission arbitrator for the arbitraton of transmission requests.</w:t>
      </w:r>
    </w:p>
    <w:p w14:paraId="64BC285A" w14:textId="77777777" w:rsidR="00A90238" w:rsidRPr="00E010FD" w:rsidRDefault="00A90238" w:rsidP="00A90238">
      <w:pPr>
        <w:pStyle w:val="B1"/>
      </w:pPr>
      <w:r w:rsidRPr="00E010FD">
        <w:t>-</w:t>
      </w:r>
      <w:r w:rsidRPr="00E010FD">
        <w:tab/>
        <w:t>Self arbitration: each transmsission participant arbitrates its own transmission based on its view of the topology.</w:t>
      </w:r>
    </w:p>
    <w:p w14:paraId="2164E894" w14:textId="77777777" w:rsidR="00A90238" w:rsidRPr="00E010FD" w:rsidRDefault="00A90238" w:rsidP="00A90238">
      <w:r>
        <w:t xml:space="preserve">Both </w:t>
      </w:r>
      <w:r w:rsidRPr="00E010FD">
        <w:t xml:space="preserve">of the approaches, </w:t>
      </w:r>
      <w:r>
        <w:t>as appropriate</w:t>
      </w:r>
      <w:r w:rsidRPr="00E010FD">
        <w:t xml:space="preserve"> for the deployment model, can be adopted for MCVideo group using a configurable parameter</w:t>
      </w:r>
      <w:r>
        <w:t xml:space="preserve"> </w:t>
      </w:r>
      <w:r w:rsidRPr="004C45B2">
        <w:t>(as defined in Annex A.4).</w:t>
      </w:r>
    </w:p>
    <w:p w14:paraId="373B2E1D" w14:textId="77777777" w:rsidR="00A90238" w:rsidRPr="00E010FD" w:rsidRDefault="00A90238" w:rsidP="00A90238">
      <w:r w:rsidRPr="00E010FD">
        <w:t xml:space="preserve">In the single arbitrator approach, one MCVideo client assumes the responsibility for arbitration of transmission requests for all group members within range. All requests for transmission are directed to the arbitrator, and the arbitrator checks </w:t>
      </w:r>
      <w:r w:rsidRPr="00E010FD">
        <w:lastRenderedPageBreak/>
        <w:t>the configured limits on the simultaneous transmissions, and grants or denies the request. If an MCVideo client is out of range of the current arbitrator, the MCVideo client is allowed to transmit and also become a transmission arbitrator.  If there is insufficient capacity to carry an extra transmission i.e. the configured limit for simultaneous transmissions is reached, the MCVideo client may request that an existing transmitting MCVideo client is pre-empted; the pre-emption request is sent to the transmission arbitrator.</w:t>
      </w:r>
    </w:p>
    <w:p w14:paraId="7464D8C9" w14:textId="77777777" w:rsidR="00A90238" w:rsidRPr="00E010FD" w:rsidRDefault="00A90238" w:rsidP="00A90238">
      <w:r w:rsidRPr="00E010FD">
        <w:t>In the self arbitration approach, each MCVideo client decides for itself whether there is sufficient capacity to carry the transmission. If it determines that there is insufficient capacity i.e. the configured limit for simultaneous transmissions is reached, and from its perspective another transmitting MCVideo client has a lower priority, the requesting MCVideo client may send an override request directly to this other transmitting MCVideo client, which will either accept the override request and give way, or deny the override request.</w:t>
      </w:r>
    </w:p>
    <w:p w14:paraId="5BDD9772" w14:textId="77777777" w:rsidR="00A90238" w:rsidRDefault="00A90238" w:rsidP="00A90238">
      <w:r w:rsidRPr="004C45B2">
        <w:t>In both</w:t>
      </w:r>
      <w:r>
        <w:t xml:space="preserve"> </w:t>
      </w:r>
      <w:r w:rsidRPr="004C45B2">
        <w:t>the single arbitrator approach and the self arbitration approach,</w:t>
      </w:r>
      <w:r w:rsidRPr="00E010FD">
        <w:t xml:space="preserve"> if there is insufficient capacity to carry the communication i.e. the configured limit on the simultaneous transmissions is reached, the MCVideo client may report this to the MCVideo user. The MCVideo user may decide to transmit anyway, and instruct the MCVideo client to proceed with the transmission. </w:t>
      </w:r>
    </w:p>
    <w:p w14:paraId="5F07D724" w14:textId="77777777" w:rsidR="00A90238" w:rsidRPr="004C45B2" w:rsidRDefault="00A90238" w:rsidP="00A90238">
      <w:pPr>
        <w:pStyle w:val="NO"/>
      </w:pPr>
      <w:r w:rsidRPr="004C45B2">
        <w:t>NOTE:</w:t>
      </w:r>
      <w:r w:rsidRPr="004C45B2">
        <w:tab/>
      </w:r>
      <w:r>
        <w:t>T</w:t>
      </w:r>
      <w:r w:rsidRPr="004C45B2">
        <w:t>he ProSe function within the MCVideo client</w:t>
      </w:r>
      <w:r>
        <w:t xml:space="preserve"> could</w:t>
      </w:r>
      <w:r w:rsidRPr="004C45B2">
        <w:t xml:space="preserve"> determine that there is insufficient capacity to carry a</w:t>
      </w:r>
      <w:r>
        <w:t>n MCVideo</w:t>
      </w:r>
      <w:r w:rsidRPr="004C45B2">
        <w:t xml:space="preserve"> call requested by the MCVideo client, </w:t>
      </w:r>
      <w:r>
        <w:t xml:space="preserve">however interactions between the MCVideo client and the ProSe function </w:t>
      </w:r>
      <w:r w:rsidRPr="004C45B2">
        <w:t>are outside the scope of the present document.</w:t>
      </w:r>
    </w:p>
    <w:p w14:paraId="4AD55B0A" w14:textId="77777777" w:rsidR="00A90238" w:rsidRPr="00C93295" w:rsidRDefault="00A90238" w:rsidP="00A90238">
      <w:r w:rsidRPr="004C45B2">
        <w:t xml:space="preserve">Further subclauses apply to </w:t>
      </w:r>
      <w:r w:rsidRPr="00720971">
        <w:t xml:space="preserve">one or both of </w:t>
      </w:r>
      <w:r w:rsidRPr="004C45B2">
        <w:t xml:space="preserve">the single arbitrator approach </w:t>
      </w:r>
      <w:r w:rsidRPr="00720971">
        <w:t>and</w:t>
      </w:r>
      <w:r w:rsidRPr="004C45B2">
        <w:t xml:space="preserve"> </w:t>
      </w:r>
      <w:r w:rsidRPr="00720971">
        <w:t xml:space="preserve">the </w:t>
      </w:r>
      <w:r w:rsidRPr="004C45B2">
        <w:t xml:space="preserve">self arbitration approach. Applicability is explicitly indicated in each of the </w:t>
      </w:r>
      <w:r w:rsidRPr="00720971">
        <w:t xml:space="preserve">relevant </w:t>
      </w:r>
      <w:r w:rsidRPr="004C45B2">
        <w:t>subclauses.</w:t>
      </w:r>
    </w:p>
    <w:p w14:paraId="76127C1A" w14:textId="77777777" w:rsidR="00A90238" w:rsidRPr="0004537F" w:rsidRDefault="00A90238" w:rsidP="00A90238">
      <w:pPr>
        <w:pStyle w:val="Heading4"/>
        <w:rPr>
          <w:lang w:val="en-IN" w:eastAsia="zh-CN"/>
        </w:rPr>
      </w:pPr>
      <w:bookmarkStart w:id="983" w:name="_Toc154701680"/>
      <w:r>
        <w:rPr>
          <w:lang w:val="en-IN" w:eastAsia="zh-CN"/>
        </w:rPr>
        <w:t>7.7.2</w:t>
      </w:r>
      <w:r w:rsidRPr="0004537F">
        <w:rPr>
          <w:lang w:val="en-IN"/>
        </w:rPr>
        <w:t>.2</w:t>
      </w:r>
      <w:r w:rsidRPr="0004537F">
        <w:rPr>
          <w:lang w:val="en-IN"/>
        </w:rPr>
        <w:tab/>
        <w:t>Information flows for o</w:t>
      </w:r>
      <w:r w:rsidRPr="0004537F">
        <w:rPr>
          <w:lang w:val="en-IN" w:eastAsia="zh-CN"/>
        </w:rPr>
        <w:t>ff-network transmission control</w:t>
      </w:r>
      <w:bookmarkEnd w:id="983"/>
    </w:p>
    <w:p w14:paraId="3E2FD9BF" w14:textId="77777777" w:rsidR="00A90238" w:rsidRPr="0004537F" w:rsidRDefault="00A90238" w:rsidP="00A90238">
      <w:pPr>
        <w:pStyle w:val="Heading5"/>
        <w:rPr>
          <w:lang w:val="en-IN"/>
        </w:rPr>
      </w:pPr>
      <w:bookmarkStart w:id="984" w:name="_Toc154701681"/>
      <w:bookmarkEnd w:id="979"/>
      <w:r>
        <w:rPr>
          <w:lang w:val="en-IN"/>
        </w:rPr>
        <w:t>7.7.2</w:t>
      </w:r>
      <w:r w:rsidRPr="0004537F">
        <w:rPr>
          <w:lang w:val="en-IN"/>
        </w:rPr>
        <w:t>.2.1</w:t>
      </w:r>
      <w:r w:rsidRPr="0004537F">
        <w:rPr>
          <w:lang w:val="en-IN"/>
        </w:rPr>
        <w:tab/>
        <w:t>Transmission request</w:t>
      </w:r>
      <w:bookmarkEnd w:id="984"/>
    </w:p>
    <w:p w14:paraId="4CC1483B" w14:textId="77777777" w:rsidR="00A90238" w:rsidRPr="0004537F" w:rsidRDefault="00A90238" w:rsidP="00A90238">
      <w:r w:rsidRPr="0004537F">
        <w:t>Table </w:t>
      </w:r>
      <w:r>
        <w:t>7.7.2</w:t>
      </w:r>
      <w:r w:rsidRPr="0004537F">
        <w:t>.2.1</w:t>
      </w:r>
      <w:r w:rsidRPr="0004537F">
        <w:rPr>
          <w:lang w:eastAsia="zh-CN"/>
        </w:rPr>
        <w:t>-1</w:t>
      </w:r>
      <w:r w:rsidRPr="0004537F">
        <w:t xml:space="preserve"> describes the information flow for the transmission request sent by a transmission participant to request for the tra</w:t>
      </w:r>
      <w:r>
        <w:t>n</w:t>
      </w:r>
      <w:r w:rsidRPr="0004537F">
        <w:t>smission permission. This information flows is sent in unicast or broadcast.</w:t>
      </w:r>
    </w:p>
    <w:p w14:paraId="2DFCE317" w14:textId="77777777" w:rsidR="00A90238" w:rsidRPr="0004537F" w:rsidRDefault="00A90238" w:rsidP="00A90238">
      <w:pPr>
        <w:pStyle w:val="TH"/>
      </w:pPr>
      <w:r w:rsidRPr="0004537F">
        <w:t>Table </w:t>
      </w:r>
      <w:r>
        <w:t>7.7.2</w:t>
      </w:r>
      <w:r w:rsidRPr="0004537F">
        <w:t>.2.1-1: Transmission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73B10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A0B329"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506028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B3487" w14:textId="77777777" w:rsidR="00A90238" w:rsidRPr="0004537F" w:rsidRDefault="00A90238" w:rsidP="004260A6">
            <w:pPr>
              <w:pStyle w:val="TAH"/>
            </w:pPr>
            <w:r w:rsidRPr="0004537F">
              <w:t>Description</w:t>
            </w:r>
          </w:p>
        </w:tc>
      </w:tr>
      <w:tr w:rsidR="00A90238" w:rsidRPr="0004537F" w14:paraId="2C4210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FE8BF8E"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3F09745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01713" w14:textId="77777777" w:rsidR="00A90238" w:rsidRPr="0004537F" w:rsidRDefault="00A90238" w:rsidP="004260A6">
            <w:pPr>
              <w:pStyle w:val="TAL"/>
            </w:pPr>
            <w:r w:rsidRPr="0004537F">
              <w:t>The identity of the MCVideo user requesting the transmission permission</w:t>
            </w:r>
          </w:p>
        </w:tc>
      </w:tr>
      <w:tr w:rsidR="00A90238" w:rsidRPr="0004537F" w14:paraId="598D2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19E21" w14:textId="77777777" w:rsidR="00A90238" w:rsidRPr="0004537F" w:rsidRDefault="00A90238" w:rsidP="004260A6">
            <w:pPr>
              <w:pStyle w:val="TAL"/>
            </w:pPr>
            <w:r w:rsidRPr="0004537F">
              <w:t>Transmission priority</w:t>
            </w:r>
          </w:p>
        </w:tc>
        <w:tc>
          <w:tcPr>
            <w:tcW w:w="1440" w:type="dxa"/>
            <w:tcBorders>
              <w:top w:val="single" w:sz="4" w:space="0" w:color="000000"/>
              <w:left w:val="single" w:sz="4" w:space="0" w:color="000000"/>
              <w:bottom w:val="single" w:sz="4" w:space="0" w:color="000000"/>
            </w:tcBorders>
            <w:shd w:val="clear" w:color="auto" w:fill="auto"/>
          </w:tcPr>
          <w:p w14:paraId="566C665A"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F6908" w14:textId="77777777" w:rsidR="00A90238" w:rsidRPr="0004537F" w:rsidRDefault="00A90238" w:rsidP="004260A6">
            <w:pPr>
              <w:pStyle w:val="TAL"/>
            </w:pPr>
            <w:r w:rsidRPr="0004537F">
              <w:t>Priority of the request</w:t>
            </w:r>
          </w:p>
        </w:tc>
      </w:tr>
      <w:tr w:rsidR="00A90238" w:rsidRPr="0004537F" w14:paraId="5FD6523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EB72E2"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61A3067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3AFBAF"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3C1D32E4" w14:textId="77777777" w:rsidR="00A90238" w:rsidRPr="0004537F" w:rsidRDefault="00A90238" w:rsidP="00A90238"/>
    <w:p w14:paraId="47363B08" w14:textId="77777777" w:rsidR="00A90238" w:rsidRPr="0004537F" w:rsidRDefault="00A90238" w:rsidP="00A90238">
      <w:pPr>
        <w:pStyle w:val="Heading5"/>
        <w:rPr>
          <w:lang w:val="en-IN"/>
        </w:rPr>
      </w:pPr>
      <w:bookmarkStart w:id="985" w:name="_Toc454349311"/>
      <w:bookmarkStart w:id="986" w:name="_Toc154701682"/>
      <w:r>
        <w:rPr>
          <w:lang w:val="en-IN"/>
        </w:rPr>
        <w:t>7.7.2</w:t>
      </w:r>
      <w:r w:rsidRPr="0004537F">
        <w:rPr>
          <w:lang w:val="en-IN"/>
        </w:rPr>
        <w:t>.2.2</w:t>
      </w:r>
      <w:r w:rsidRPr="0004537F">
        <w:rPr>
          <w:lang w:val="en-IN"/>
        </w:rPr>
        <w:tab/>
        <w:t>Transmission granted</w:t>
      </w:r>
      <w:bookmarkEnd w:id="985"/>
      <w:bookmarkEnd w:id="986"/>
    </w:p>
    <w:p w14:paraId="06837275" w14:textId="77777777" w:rsidR="00A90238" w:rsidRPr="0004537F" w:rsidRDefault="00A90238" w:rsidP="00A90238">
      <w:r w:rsidRPr="0004537F">
        <w:t>Table </w:t>
      </w:r>
      <w:r>
        <w:t>7.7.2</w:t>
      </w:r>
      <w:r w:rsidRPr="0004537F">
        <w:t>.2.2</w:t>
      </w:r>
      <w:r w:rsidRPr="0004537F">
        <w:rPr>
          <w:lang w:eastAsia="zh-CN"/>
        </w:rPr>
        <w:t>-1</w:t>
      </w:r>
      <w:r w:rsidRPr="0004537F">
        <w:t xml:space="preserve"> describes the information flow for the transmission granted sent by the transmission arbitrator, to indicate that a request for transmission is granted and media may be transmitted. This information flows is sent in unicast or broadcast.</w:t>
      </w:r>
    </w:p>
    <w:p w14:paraId="7BCAB017" w14:textId="77777777" w:rsidR="00A90238" w:rsidRPr="0004537F" w:rsidRDefault="00A90238" w:rsidP="00A90238">
      <w:pPr>
        <w:pStyle w:val="TH"/>
      </w:pPr>
      <w:r w:rsidRPr="0004537F">
        <w:lastRenderedPageBreak/>
        <w:t>Table </w:t>
      </w:r>
      <w:r>
        <w:t>7.7.2</w:t>
      </w:r>
      <w:r w:rsidRPr="0004537F">
        <w:t>.2.2-1: Transmission granted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B85CA5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D26E66"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8E2054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0BCBF" w14:textId="77777777" w:rsidR="00A90238" w:rsidRPr="0004537F" w:rsidRDefault="00A90238" w:rsidP="004260A6">
            <w:pPr>
              <w:pStyle w:val="TAH"/>
            </w:pPr>
            <w:r w:rsidRPr="0004537F">
              <w:t>Description</w:t>
            </w:r>
          </w:p>
        </w:tc>
      </w:tr>
      <w:tr w:rsidR="00A90238" w:rsidRPr="0004537F" w14:paraId="0E6AB1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6AF8AF4"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7725A2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7344" w14:textId="77777777" w:rsidR="00A90238" w:rsidRPr="0004537F" w:rsidRDefault="00A90238" w:rsidP="004260A6">
            <w:pPr>
              <w:pStyle w:val="TAL"/>
            </w:pPr>
            <w:r>
              <w:t>Identity of the user whose client is acting as t</w:t>
            </w:r>
            <w:r w:rsidRPr="0004537F">
              <w:t>ransmission arbitrator</w:t>
            </w:r>
          </w:p>
        </w:tc>
      </w:tr>
      <w:tr w:rsidR="00A90238" w:rsidRPr="0004537F" w14:paraId="7195487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E3889B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A09242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CB5BF" w14:textId="77777777" w:rsidR="00A90238" w:rsidRPr="0004537F" w:rsidRDefault="00A90238" w:rsidP="004260A6">
            <w:pPr>
              <w:pStyle w:val="TAL"/>
            </w:pPr>
            <w:r>
              <w:t>Identity of the user that has been g</w:t>
            </w:r>
            <w:r w:rsidRPr="0004537F">
              <w:t xml:space="preserve">ranted </w:t>
            </w:r>
            <w:r>
              <w:t>transmission permission</w:t>
            </w:r>
          </w:p>
        </w:tc>
      </w:tr>
      <w:tr w:rsidR="00A90238" w:rsidRPr="0004537F" w14:paraId="253606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09BC2D" w14:textId="77777777" w:rsidR="00A90238" w:rsidRPr="0004537F" w:rsidRDefault="00A90238" w:rsidP="004260A6">
            <w:pPr>
              <w:pStyle w:val="TAL"/>
            </w:pPr>
            <w:r w:rsidRPr="0004537F">
              <w:t>Duration</w:t>
            </w:r>
          </w:p>
        </w:tc>
        <w:tc>
          <w:tcPr>
            <w:tcW w:w="1440" w:type="dxa"/>
            <w:tcBorders>
              <w:top w:val="single" w:sz="4" w:space="0" w:color="000000"/>
              <w:left w:val="single" w:sz="4" w:space="0" w:color="000000"/>
              <w:bottom w:val="single" w:sz="4" w:space="0" w:color="000000"/>
            </w:tcBorders>
            <w:shd w:val="clear" w:color="auto" w:fill="auto"/>
          </w:tcPr>
          <w:p w14:paraId="1B84ADA4"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63542" w14:textId="77777777" w:rsidR="00A90238" w:rsidRPr="0004537F" w:rsidRDefault="00A90238" w:rsidP="004260A6">
            <w:pPr>
              <w:pStyle w:val="TAL"/>
            </w:pPr>
            <w:r w:rsidRPr="0004537F">
              <w:t>The time for which the granted party is allowed to transmit</w:t>
            </w:r>
          </w:p>
        </w:tc>
      </w:tr>
      <w:tr w:rsidR="00A90238" w:rsidRPr="0004537F" w14:paraId="1F21E07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971CED"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543D75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8318D"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1D3C3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DF552" w14:textId="77777777" w:rsidR="00A90238" w:rsidRPr="0004537F" w:rsidRDefault="00A90238" w:rsidP="004260A6">
            <w:pPr>
              <w:pStyle w:val="TAL"/>
            </w:pPr>
            <w:r w:rsidRPr="0004537F">
              <w:t>MCVideo ID of subsequent arbitrator</w:t>
            </w:r>
          </w:p>
        </w:tc>
        <w:tc>
          <w:tcPr>
            <w:tcW w:w="1440" w:type="dxa"/>
            <w:tcBorders>
              <w:top w:val="single" w:sz="4" w:space="0" w:color="000000"/>
              <w:left w:val="single" w:sz="4" w:space="0" w:color="000000"/>
              <w:bottom w:val="single" w:sz="4" w:space="0" w:color="000000"/>
            </w:tcBorders>
            <w:shd w:val="clear" w:color="auto" w:fill="auto"/>
          </w:tcPr>
          <w:p w14:paraId="39A949CB"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80C617" w14:textId="77777777" w:rsidR="00A90238" w:rsidRPr="0004537F" w:rsidRDefault="00A90238" w:rsidP="004260A6">
            <w:pPr>
              <w:pStyle w:val="TAL"/>
            </w:pPr>
            <w:r w:rsidRPr="0004537F">
              <w:t>Subsequent transmission arbitrator's identity</w:t>
            </w:r>
          </w:p>
        </w:tc>
      </w:tr>
      <w:tr w:rsidR="00A90238" w:rsidRPr="0004537F" w14:paraId="4F59FB7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D893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18B5945E"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99306" w14:textId="77777777" w:rsidR="00A90238" w:rsidRPr="0004537F" w:rsidRDefault="00A90238" w:rsidP="004260A6">
            <w:pPr>
              <w:pStyle w:val="TAL"/>
            </w:pPr>
            <w:r w:rsidRPr="0004537F">
              <w:t>Indicates if acknowledgement from the transmission participant is required</w:t>
            </w:r>
          </w:p>
        </w:tc>
      </w:tr>
    </w:tbl>
    <w:p w14:paraId="4A11A7A0" w14:textId="77777777" w:rsidR="00A90238" w:rsidRPr="0004537F" w:rsidRDefault="00A90238" w:rsidP="00A90238"/>
    <w:p w14:paraId="22588E54" w14:textId="77777777" w:rsidR="00A90238" w:rsidRPr="0004537F" w:rsidRDefault="00A90238" w:rsidP="00A90238">
      <w:pPr>
        <w:pStyle w:val="Heading5"/>
        <w:rPr>
          <w:lang w:val="en-IN"/>
        </w:rPr>
      </w:pPr>
      <w:bookmarkStart w:id="987" w:name="_Toc154701683"/>
      <w:r>
        <w:rPr>
          <w:lang w:val="en-IN"/>
        </w:rPr>
        <w:t>7.7.2</w:t>
      </w:r>
      <w:r w:rsidRPr="0004537F">
        <w:rPr>
          <w:lang w:val="en-IN"/>
        </w:rPr>
        <w:t>.2.3</w:t>
      </w:r>
      <w:r w:rsidRPr="0004537F">
        <w:rPr>
          <w:lang w:val="en-IN"/>
        </w:rPr>
        <w:tab/>
        <w:t>Transmission release</w:t>
      </w:r>
      <w:bookmarkEnd w:id="987"/>
    </w:p>
    <w:p w14:paraId="3A58E0E4" w14:textId="77777777" w:rsidR="00A90238" w:rsidRPr="0004537F" w:rsidRDefault="00A90238" w:rsidP="00A90238">
      <w:r w:rsidRPr="0004537F">
        <w:t>Table </w:t>
      </w:r>
      <w:r>
        <w:t>7.7.2</w:t>
      </w:r>
      <w:r w:rsidRPr="0004537F">
        <w:t>.2.3</w:t>
      </w:r>
      <w:r w:rsidRPr="0004537F">
        <w:rPr>
          <w:lang w:eastAsia="zh-CN"/>
        </w:rPr>
        <w:t>-1</w:t>
      </w:r>
      <w:r w:rsidRPr="0004537F">
        <w:t xml:space="preserve"> describes the information flow for transmission release sent by the transmission participant, to indicate that the media transmission is complete and transmission permission is released. This information flows is sent in unicast or broadcast.</w:t>
      </w:r>
    </w:p>
    <w:p w14:paraId="7EB86364" w14:textId="77777777" w:rsidR="00A90238" w:rsidRPr="0004537F" w:rsidRDefault="00A90238" w:rsidP="00A90238">
      <w:pPr>
        <w:pStyle w:val="TH"/>
      </w:pPr>
      <w:r w:rsidRPr="0004537F">
        <w:t>Table </w:t>
      </w:r>
      <w:r>
        <w:t>7.7.2</w:t>
      </w:r>
      <w:r w:rsidRPr="0004537F">
        <w:t>.2.3-1: Transmission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5D77E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2C9E7FF"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16D5CE12"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F575E" w14:textId="77777777" w:rsidR="00A90238" w:rsidRPr="0004537F" w:rsidRDefault="00A90238" w:rsidP="004260A6">
            <w:pPr>
              <w:pStyle w:val="TAH"/>
            </w:pPr>
            <w:r w:rsidRPr="0004537F">
              <w:t>Description</w:t>
            </w:r>
          </w:p>
        </w:tc>
      </w:tr>
      <w:tr w:rsidR="00A90238" w:rsidRPr="0004537F" w14:paraId="39311FD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72D1268" w14:textId="77777777" w:rsidR="00A90238" w:rsidRPr="0004537F" w:rsidRDefault="00A90238" w:rsidP="004260A6">
            <w:pPr>
              <w:pStyle w:val="TAL"/>
              <w:tabs>
                <w:tab w:val="left" w:pos="1828"/>
              </w:tabs>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0727DE2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129E6" w14:textId="77777777" w:rsidR="00A90238" w:rsidRPr="0004537F" w:rsidRDefault="00A90238" w:rsidP="004260A6">
            <w:pPr>
              <w:pStyle w:val="TAL"/>
            </w:pPr>
            <w:r>
              <w:t>Identity of user releasing t</w:t>
            </w:r>
            <w:r w:rsidRPr="0004537F">
              <w:t>ransmission</w:t>
            </w:r>
          </w:p>
        </w:tc>
      </w:tr>
      <w:tr w:rsidR="00A90238" w:rsidRPr="0004537F" w14:paraId="4A6720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F594B" w14:textId="77777777" w:rsidR="00A90238" w:rsidRPr="0004537F" w:rsidRDefault="00A90238" w:rsidP="004260A6">
            <w:pPr>
              <w:pStyle w:val="TAL"/>
              <w:tabs>
                <w:tab w:val="left" w:pos="1828"/>
              </w:tabs>
            </w:pPr>
            <w:r w:rsidRPr="0004537F">
              <w:t>Source identifier</w:t>
            </w:r>
            <w:r w:rsidRPr="0004537F">
              <w:tab/>
            </w:r>
          </w:p>
        </w:tc>
        <w:tc>
          <w:tcPr>
            <w:tcW w:w="1440" w:type="dxa"/>
            <w:tcBorders>
              <w:top w:val="single" w:sz="4" w:space="0" w:color="000000"/>
              <w:left w:val="single" w:sz="4" w:space="0" w:color="000000"/>
              <w:bottom w:val="single" w:sz="4" w:space="0" w:color="000000"/>
            </w:tcBorders>
            <w:shd w:val="clear" w:color="auto" w:fill="auto"/>
          </w:tcPr>
          <w:p w14:paraId="7831521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26E68B"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7149B18A" w14:textId="77777777" w:rsidR="00A90238" w:rsidRPr="0004537F" w:rsidRDefault="00A90238" w:rsidP="00A90238"/>
    <w:p w14:paraId="332CE382" w14:textId="77777777" w:rsidR="00A90238" w:rsidRPr="0004537F" w:rsidRDefault="00A90238" w:rsidP="00A90238">
      <w:pPr>
        <w:pStyle w:val="Heading5"/>
        <w:rPr>
          <w:lang w:val="en-IN"/>
        </w:rPr>
      </w:pPr>
      <w:bookmarkStart w:id="988" w:name="_Toc454349312"/>
      <w:bookmarkStart w:id="989" w:name="_Toc154701684"/>
      <w:r>
        <w:rPr>
          <w:lang w:val="en-IN"/>
        </w:rPr>
        <w:t>7.7.2</w:t>
      </w:r>
      <w:r w:rsidRPr="0004537F">
        <w:rPr>
          <w:lang w:val="en-IN"/>
        </w:rPr>
        <w:t>.2.4</w:t>
      </w:r>
      <w:r w:rsidRPr="0004537F">
        <w:rPr>
          <w:lang w:val="en-IN"/>
        </w:rPr>
        <w:tab/>
        <w:t>Transmission rejected</w:t>
      </w:r>
      <w:bookmarkEnd w:id="988"/>
      <w:bookmarkEnd w:id="989"/>
    </w:p>
    <w:p w14:paraId="5C20CD1D" w14:textId="77777777" w:rsidR="00A90238" w:rsidRPr="0004537F" w:rsidRDefault="00A90238" w:rsidP="00A90238">
      <w:r w:rsidRPr="0004537F">
        <w:t>Table </w:t>
      </w:r>
      <w:r>
        <w:t>7.7.2</w:t>
      </w:r>
      <w:r w:rsidRPr="0004537F">
        <w:t>.2.4</w:t>
      </w:r>
      <w:r w:rsidRPr="0004537F">
        <w:rPr>
          <w:lang w:eastAsia="zh-CN"/>
        </w:rPr>
        <w:t>-1</w:t>
      </w:r>
      <w:r w:rsidRPr="0004537F">
        <w:t xml:space="preserve"> describes the information flow for transmission rejected sent by the transmission arbitrator, to indicate that a request for the transmission is rejected. This information flows is sent in unicast or broadcast.</w:t>
      </w:r>
    </w:p>
    <w:p w14:paraId="7169B809" w14:textId="77777777" w:rsidR="00A90238" w:rsidRPr="0004537F" w:rsidRDefault="00A90238" w:rsidP="00A90238">
      <w:pPr>
        <w:pStyle w:val="TH"/>
      </w:pPr>
      <w:r w:rsidRPr="0004537F">
        <w:t>Table </w:t>
      </w:r>
      <w:r>
        <w:t>7.7.2</w:t>
      </w:r>
      <w:r w:rsidRPr="0004537F">
        <w:t>.2.4-1: Transmission rejected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6044F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C61DB0"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6E6DE2D8"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466B1" w14:textId="77777777" w:rsidR="00A90238" w:rsidRPr="0004537F" w:rsidRDefault="00A90238" w:rsidP="004260A6">
            <w:pPr>
              <w:pStyle w:val="TAH"/>
            </w:pPr>
            <w:r w:rsidRPr="0004537F">
              <w:t>Description</w:t>
            </w:r>
          </w:p>
        </w:tc>
      </w:tr>
      <w:tr w:rsidR="00A90238" w:rsidRPr="0004537F" w14:paraId="7DE81A0F"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E61E209"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5C29302F"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A6EC4" w14:textId="77777777" w:rsidR="00A90238" w:rsidRPr="0004537F" w:rsidRDefault="00A90238" w:rsidP="004260A6">
            <w:pPr>
              <w:pStyle w:val="TAL"/>
            </w:pPr>
            <w:r w:rsidRPr="00505FA9">
              <w:t xml:space="preserve">Identity of the user whose client is acting as </w:t>
            </w:r>
            <w:r>
              <w:t>t</w:t>
            </w:r>
            <w:r w:rsidRPr="0004537F">
              <w:t>ransmission arbitrator</w:t>
            </w:r>
          </w:p>
        </w:tc>
      </w:tr>
      <w:tr w:rsidR="00A90238" w:rsidRPr="0004537F" w14:paraId="61516824"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4C3CAEE1" w14:textId="77777777" w:rsidR="00A90238" w:rsidRPr="0004537F" w:rsidRDefault="00A90238" w:rsidP="004260A6">
            <w:pPr>
              <w:pStyle w:val="TAL"/>
            </w:pPr>
            <w:r w:rsidRPr="0004537F">
              <w:t>MCVideo ID of rejected party</w:t>
            </w:r>
          </w:p>
        </w:tc>
        <w:tc>
          <w:tcPr>
            <w:tcW w:w="1440" w:type="dxa"/>
            <w:tcBorders>
              <w:top w:val="single" w:sz="4" w:space="0" w:color="000000"/>
              <w:left w:val="single" w:sz="4" w:space="0" w:color="000000"/>
              <w:bottom w:val="single" w:sz="4" w:space="0" w:color="000000"/>
            </w:tcBorders>
            <w:shd w:val="clear" w:color="auto" w:fill="auto"/>
          </w:tcPr>
          <w:p w14:paraId="4F0DCA46"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5C5C8" w14:textId="77777777" w:rsidR="00A90238" w:rsidRPr="0004537F" w:rsidRDefault="00A90238" w:rsidP="004260A6">
            <w:pPr>
              <w:pStyle w:val="TAL"/>
            </w:pPr>
            <w:r>
              <w:t>Identity of user whose transmission request has been r</w:t>
            </w:r>
            <w:r w:rsidRPr="0004537F">
              <w:t>ejected</w:t>
            </w:r>
          </w:p>
        </w:tc>
      </w:tr>
      <w:tr w:rsidR="00A90238" w:rsidRPr="0004537F" w14:paraId="0522CB43"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B1508CB"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40FF13CF"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7D1A8"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2CD426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2DC89C8" w14:textId="77777777" w:rsidR="00A90238" w:rsidRPr="0004537F" w:rsidRDefault="00A90238" w:rsidP="004260A6">
            <w:pPr>
              <w:pStyle w:val="TAL"/>
            </w:pPr>
            <w:r w:rsidRPr="0004537F">
              <w:t>Rejection cause</w:t>
            </w:r>
          </w:p>
        </w:tc>
        <w:tc>
          <w:tcPr>
            <w:tcW w:w="1440" w:type="dxa"/>
            <w:tcBorders>
              <w:top w:val="single" w:sz="4" w:space="0" w:color="000000"/>
              <w:left w:val="single" w:sz="4" w:space="0" w:color="000000"/>
              <w:bottom w:val="single" w:sz="4" w:space="0" w:color="000000"/>
            </w:tcBorders>
            <w:shd w:val="clear" w:color="auto" w:fill="auto"/>
          </w:tcPr>
          <w:p w14:paraId="019E793A"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9D690F" w14:textId="77777777" w:rsidR="00A90238" w:rsidRPr="0004537F" w:rsidRDefault="00A90238" w:rsidP="004260A6">
            <w:pPr>
              <w:pStyle w:val="TAL"/>
            </w:pPr>
            <w:r w:rsidRPr="0004537F">
              <w:t>Indicates the cause for transmission rejection</w:t>
            </w:r>
          </w:p>
        </w:tc>
      </w:tr>
      <w:tr w:rsidR="00A90238" w:rsidRPr="0004537F" w14:paraId="543EB4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DFE2A0"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506018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752CA6" w14:textId="77777777" w:rsidR="00A90238" w:rsidRPr="0004537F" w:rsidRDefault="00A90238" w:rsidP="004260A6">
            <w:pPr>
              <w:pStyle w:val="TAL"/>
            </w:pPr>
            <w:r w:rsidRPr="0004537F">
              <w:t>Indicates if acknowledgement from the transmission participant is required</w:t>
            </w:r>
          </w:p>
        </w:tc>
      </w:tr>
    </w:tbl>
    <w:p w14:paraId="04969E5A" w14:textId="77777777" w:rsidR="00A90238" w:rsidRPr="0004537F" w:rsidRDefault="00A90238" w:rsidP="00A90238"/>
    <w:p w14:paraId="214589A9" w14:textId="77777777" w:rsidR="00A90238" w:rsidRPr="0004537F" w:rsidRDefault="00A90238" w:rsidP="00A90238">
      <w:pPr>
        <w:pStyle w:val="Heading5"/>
        <w:rPr>
          <w:lang w:val="en-IN"/>
        </w:rPr>
      </w:pPr>
      <w:bookmarkStart w:id="990" w:name="_Toc154701685"/>
      <w:r>
        <w:rPr>
          <w:lang w:val="en-IN"/>
        </w:rPr>
        <w:t>7.7.2</w:t>
      </w:r>
      <w:r w:rsidRPr="0004537F">
        <w:rPr>
          <w:lang w:val="en-IN"/>
        </w:rPr>
        <w:t>.2.5</w:t>
      </w:r>
      <w:r w:rsidRPr="0004537F">
        <w:rPr>
          <w:lang w:val="en-IN"/>
        </w:rPr>
        <w:tab/>
        <w:t>Transmission revoked</w:t>
      </w:r>
      <w:bookmarkEnd w:id="990"/>
    </w:p>
    <w:p w14:paraId="03BEDD42" w14:textId="77777777" w:rsidR="00A90238" w:rsidRPr="0004537F" w:rsidRDefault="00A90238" w:rsidP="00A90238">
      <w:r w:rsidRPr="0004537F">
        <w:t>Table </w:t>
      </w:r>
      <w:r>
        <w:t>7.7.2</w:t>
      </w:r>
      <w:r w:rsidRPr="0004537F">
        <w:t>.2.5</w:t>
      </w:r>
      <w:r w:rsidRPr="0004537F">
        <w:rPr>
          <w:lang w:eastAsia="zh-CN"/>
        </w:rPr>
        <w:t>-1</w:t>
      </w:r>
      <w:r w:rsidRPr="0004537F">
        <w:t xml:space="preserve"> describes the information flow for transmission revoked sent by the transmission arbitrator, to indicate that the transmission permission, that was earlier granted, is revoked. This information flows is sent in unicast or broadcast.</w:t>
      </w:r>
    </w:p>
    <w:p w14:paraId="4C3ADDAE" w14:textId="77777777" w:rsidR="00A90238" w:rsidRPr="0004537F" w:rsidRDefault="00A90238" w:rsidP="00A90238">
      <w:pPr>
        <w:pStyle w:val="TH"/>
      </w:pPr>
      <w:r w:rsidRPr="0004537F">
        <w:lastRenderedPageBreak/>
        <w:t>Table </w:t>
      </w:r>
      <w:r>
        <w:t>7.7.2</w:t>
      </w:r>
      <w:r w:rsidRPr="0004537F">
        <w:t>.2.5-1: 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FF518D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57389A"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2231DFF"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2A65D" w14:textId="77777777" w:rsidR="00A90238" w:rsidRPr="0004537F" w:rsidRDefault="00A90238" w:rsidP="004260A6">
            <w:pPr>
              <w:pStyle w:val="TAH"/>
            </w:pPr>
            <w:r w:rsidRPr="0004537F">
              <w:t>Description</w:t>
            </w:r>
          </w:p>
        </w:tc>
      </w:tr>
      <w:tr w:rsidR="00A90238" w:rsidRPr="0004537F" w14:paraId="21FB6E3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8C624BA"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247BD7C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0B4F8" w14:textId="77777777" w:rsidR="00A90238" w:rsidRPr="0004537F" w:rsidRDefault="00A90238" w:rsidP="004260A6">
            <w:pPr>
              <w:pStyle w:val="TAL"/>
            </w:pPr>
            <w:r w:rsidRPr="00505FA9">
              <w:t xml:space="preserve">Identity of the </w:t>
            </w:r>
            <w:r>
              <w:t>user whose client is acting as t</w:t>
            </w:r>
            <w:r w:rsidRPr="0004537F">
              <w:t>ransmission arbitrator</w:t>
            </w:r>
          </w:p>
        </w:tc>
      </w:tr>
      <w:tr w:rsidR="00A90238" w:rsidRPr="0004537F" w14:paraId="0F8BFCD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C082A2" w14:textId="77777777" w:rsidR="00A90238" w:rsidRPr="0004537F"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05605959"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04C4D" w14:textId="77777777" w:rsidR="00A90238" w:rsidRPr="0004537F" w:rsidRDefault="00A90238" w:rsidP="004260A6">
            <w:pPr>
              <w:pStyle w:val="TAL"/>
            </w:pPr>
            <w:r>
              <w:t>Identity of user whose transmission permission has been r</w:t>
            </w:r>
            <w:r w:rsidRPr="0004537F">
              <w:t>evoked</w:t>
            </w:r>
          </w:p>
        </w:tc>
      </w:tr>
      <w:tr w:rsidR="00A90238" w:rsidRPr="0004537F" w14:paraId="7E6B30B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86EA569"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17CC6B90"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47328E"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0249F1F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3A144F"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C29FD8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F0145C" w14:textId="77777777" w:rsidR="00A90238" w:rsidRPr="0004537F" w:rsidRDefault="00A90238" w:rsidP="004260A6">
            <w:pPr>
              <w:pStyle w:val="TAL"/>
            </w:pPr>
            <w:r w:rsidRPr="0004537F">
              <w:t>Indicates if acknowledgement from the transmission participant is required</w:t>
            </w:r>
          </w:p>
        </w:tc>
      </w:tr>
    </w:tbl>
    <w:p w14:paraId="69D4D484" w14:textId="77777777" w:rsidR="00A90238" w:rsidRPr="0004537F" w:rsidRDefault="00A90238" w:rsidP="00A90238"/>
    <w:p w14:paraId="24E9BDD9" w14:textId="77777777" w:rsidR="00A90238" w:rsidRPr="0004537F" w:rsidRDefault="00A90238" w:rsidP="00A90238">
      <w:pPr>
        <w:pStyle w:val="Heading5"/>
        <w:rPr>
          <w:lang w:val="en-IN"/>
        </w:rPr>
      </w:pPr>
      <w:bookmarkStart w:id="991" w:name="_Toc454349318"/>
      <w:bookmarkStart w:id="992" w:name="_Toc154701686"/>
      <w:r>
        <w:rPr>
          <w:lang w:val="en-IN"/>
        </w:rPr>
        <w:t>7.7.2</w:t>
      </w:r>
      <w:r w:rsidRPr="0004537F">
        <w:rPr>
          <w:lang w:val="en-IN"/>
        </w:rPr>
        <w:t>.2.6</w:t>
      </w:r>
      <w:r w:rsidRPr="0004537F">
        <w:rPr>
          <w:lang w:val="en-IN"/>
        </w:rPr>
        <w:tab/>
        <w:t>Transmission arbitration taken</w:t>
      </w:r>
      <w:bookmarkEnd w:id="991"/>
      <w:bookmarkEnd w:id="992"/>
    </w:p>
    <w:p w14:paraId="3624FBE9" w14:textId="77777777" w:rsidR="00A90238" w:rsidRPr="0004537F" w:rsidRDefault="00A90238" w:rsidP="00A90238">
      <w:r w:rsidRPr="0004537F">
        <w:t>Table </w:t>
      </w:r>
      <w:r>
        <w:t>7.7.2</w:t>
      </w:r>
      <w:r w:rsidRPr="0004537F">
        <w:t>.2.6</w:t>
      </w:r>
      <w:r w:rsidRPr="0004537F">
        <w:rPr>
          <w:lang w:eastAsia="zh-CN"/>
        </w:rPr>
        <w:t>-1</w:t>
      </w:r>
      <w:r w:rsidRPr="0004537F">
        <w:t xml:space="preserve"> describes the information flow for transmission taken sent by the transmission participant, to indicate that the transmission participant has taken the responsibility of transmission arbitration. This information flows is sent in unicast or broadcast.</w:t>
      </w:r>
    </w:p>
    <w:p w14:paraId="43E0D776" w14:textId="77777777" w:rsidR="00A90238" w:rsidRPr="0004537F" w:rsidRDefault="00A90238" w:rsidP="00A90238">
      <w:pPr>
        <w:pStyle w:val="TH"/>
      </w:pPr>
      <w:r w:rsidRPr="0004537F">
        <w:t>Table </w:t>
      </w:r>
      <w:r>
        <w:t>7.7.2</w:t>
      </w:r>
      <w:r w:rsidRPr="0004537F">
        <w:t>.2.6-1: Transmission arbitration taken</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B7756E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3B69E17"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2FDB9220"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1B131" w14:textId="77777777" w:rsidR="00A90238" w:rsidRPr="0004537F" w:rsidRDefault="00A90238" w:rsidP="004260A6">
            <w:pPr>
              <w:pStyle w:val="TAH"/>
            </w:pPr>
            <w:r w:rsidRPr="0004537F">
              <w:t>Description</w:t>
            </w:r>
          </w:p>
        </w:tc>
      </w:tr>
      <w:tr w:rsidR="00A90238" w:rsidRPr="0004537F" w14:paraId="7E58CD0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4EAFCC"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1BAD59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0C956" w14:textId="77777777" w:rsidR="00A90238" w:rsidRPr="0004537F" w:rsidRDefault="00A90238" w:rsidP="004260A6">
            <w:pPr>
              <w:pStyle w:val="TAL"/>
            </w:pPr>
            <w:r w:rsidRPr="0004537F">
              <w:t>Identity of the MCVideo user taking responsibility of transmission arbitration</w:t>
            </w:r>
          </w:p>
        </w:tc>
      </w:tr>
      <w:tr w:rsidR="00A90238" w:rsidRPr="0004537F" w14:paraId="09BC08B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FBE1E6C"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2BA1D46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E2B9C"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3432EA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A736DD" w14:textId="77777777" w:rsidR="00A90238" w:rsidRPr="0004537F" w:rsidRDefault="00A90238" w:rsidP="004260A6">
            <w:pPr>
              <w:pStyle w:val="TAL"/>
            </w:pPr>
            <w:r w:rsidRPr="0004537F">
              <w:t>Permission to request the transmission</w:t>
            </w:r>
          </w:p>
        </w:tc>
        <w:tc>
          <w:tcPr>
            <w:tcW w:w="1440" w:type="dxa"/>
            <w:tcBorders>
              <w:top w:val="single" w:sz="4" w:space="0" w:color="000000"/>
              <w:left w:val="single" w:sz="4" w:space="0" w:color="000000"/>
              <w:bottom w:val="single" w:sz="4" w:space="0" w:color="000000"/>
            </w:tcBorders>
            <w:shd w:val="clear" w:color="auto" w:fill="auto"/>
          </w:tcPr>
          <w:p w14:paraId="62F082B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D39CCB" w14:textId="77777777" w:rsidR="00A90238" w:rsidRPr="0004537F" w:rsidRDefault="00A90238" w:rsidP="004260A6">
            <w:pPr>
              <w:pStyle w:val="TAL"/>
            </w:pPr>
            <w:r w:rsidRPr="0004537F">
              <w:t>Indicates whether receiving parties are allowed to request the transmission or not (e.g. broadcast call).</w:t>
            </w:r>
          </w:p>
        </w:tc>
      </w:tr>
      <w:tr w:rsidR="00A90238" w:rsidRPr="0004537F" w14:paraId="47ED49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5405B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6BDA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A0BFDD" w14:textId="77777777" w:rsidR="00A90238" w:rsidRPr="0004537F" w:rsidRDefault="00A90238" w:rsidP="004260A6">
            <w:pPr>
              <w:pStyle w:val="TAL"/>
            </w:pPr>
            <w:r w:rsidRPr="0004537F">
              <w:t>Indicates if acknowledgement from the transmission participant is required</w:t>
            </w:r>
          </w:p>
        </w:tc>
      </w:tr>
    </w:tbl>
    <w:p w14:paraId="75246AF2" w14:textId="77777777" w:rsidR="00A90238" w:rsidRPr="0004537F" w:rsidRDefault="00A90238" w:rsidP="00A90238"/>
    <w:p w14:paraId="1127B0EA" w14:textId="77777777" w:rsidR="00A90238" w:rsidRPr="0004537F" w:rsidRDefault="00A90238" w:rsidP="00A90238">
      <w:pPr>
        <w:pStyle w:val="Heading5"/>
        <w:rPr>
          <w:lang w:val="en-IN"/>
        </w:rPr>
      </w:pPr>
      <w:bookmarkStart w:id="993" w:name="_Toc454349340"/>
      <w:bookmarkStart w:id="994" w:name="_Toc154701687"/>
      <w:r>
        <w:rPr>
          <w:lang w:val="en-IN"/>
        </w:rPr>
        <w:t>7.7.2</w:t>
      </w:r>
      <w:r w:rsidRPr="0004537F">
        <w:rPr>
          <w:lang w:val="en-IN"/>
        </w:rPr>
        <w:t>.2.7</w:t>
      </w:r>
      <w:r w:rsidRPr="0004537F">
        <w:rPr>
          <w:lang w:val="en-IN"/>
        </w:rPr>
        <w:tab/>
        <w:t>Transmission arbitration release</w:t>
      </w:r>
      <w:bookmarkEnd w:id="994"/>
    </w:p>
    <w:p w14:paraId="3ABAC32C" w14:textId="77777777" w:rsidR="00A90238" w:rsidRPr="0004537F" w:rsidRDefault="00A90238" w:rsidP="00A90238">
      <w:r w:rsidRPr="0004537F">
        <w:t>Table </w:t>
      </w:r>
      <w:r>
        <w:t>7.7.2</w:t>
      </w:r>
      <w:r w:rsidRPr="0004537F">
        <w:t>.2.7</w:t>
      </w:r>
      <w:r w:rsidRPr="0004537F">
        <w:rPr>
          <w:lang w:eastAsia="zh-CN"/>
        </w:rPr>
        <w:t>-1</w:t>
      </w:r>
      <w:r w:rsidRPr="0004537F">
        <w:t xml:space="preserve"> describes the information flow for transmission arbitration release sent by the transmission arbitrator, to indicate that the responsibility of transmission arbitration is released. This information flows is sent in unicast or broadcast.</w:t>
      </w:r>
    </w:p>
    <w:p w14:paraId="29DE315F" w14:textId="77777777" w:rsidR="00A90238" w:rsidRPr="0004537F" w:rsidRDefault="00A90238" w:rsidP="00A90238">
      <w:pPr>
        <w:pStyle w:val="TH"/>
      </w:pPr>
      <w:r w:rsidRPr="0004537F">
        <w:t>Table </w:t>
      </w:r>
      <w:r>
        <w:t>7.7.2</w:t>
      </w:r>
      <w:r w:rsidRPr="0004537F">
        <w:t>.2.7-1: Transmission arbitration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F53558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C18E0CE"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17509C3"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47042" w14:textId="77777777" w:rsidR="00A90238" w:rsidRPr="0004537F" w:rsidRDefault="00A90238" w:rsidP="004260A6">
            <w:pPr>
              <w:pStyle w:val="TAH"/>
            </w:pPr>
            <w:r w:rsidRPr="0004537F">
              <w:t>Description</w:t>
            </w:r>
          </w:p>
        </w:tc>
      </w:tr>
      <w:tr w:rsidR="00A90238" w:rsidRPr="0004537F" w14:paraId="483F2D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B05667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93A0E8C"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CE6CD" w14:textId="77777777" w:rsidR="00A90238" w:rsidRPr="0004537F" w:rsidRDefault="00A90238" w:rsidP="004260A6">
            <w:pPr>
              <w:pStyle w:val="TAL"/>
            </w:pPr>
            <w:r w:rsidRPr="0047248B">
              <w:t xml:space="preserve">Identity of the user whose client is acting as </w:t>
            </w:r>
            <w:r>
              <w:t>t</w:t>
            </w:r>
            <w:r w:rsidRPr="0004537F">
              <w:t>ransmission arbitrator</w:t>
            </w:r>
          </w:p>
        </w:tc>
      </w:tr>
      <w:tr w:rsidR="00A90238" w:rsidRPr="0004537F" w14:paraId="3BD119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ABE781A" w14:textId="77777777" w:rsidR="00A90238" w:rsidRPr="0004537F" w:rsidRDefault="00A90238" w:rsidP="004260A6">
            <w:pPr>
              <w:pStyle w:val="TAL"/>
            </w:pPr>
            <w:r w:rsidRPr="00E010FD">
              <w:t>MCVideo ID</w:t>
            </w:r>
          </w:p>
        </w:tc>
        <w:tc>
          <w:tcPr>
            <w:tcW w:w="1440" w:type="dxa"/>
            <w:tcBorders>
              <w:top w:val="single" w:sz="4" w:space="0" w:color="000000"/>
              <w:left w:val="single" w:sz="4" w:space="0" w:color="000000"/>
              <w:bottom w:val="single" w:sz="4" w:space="0" w:color="000000"/>
            </w:tcBorders>
            <w:shd w:val="clear" w:color="auto" w:fill="auto"/>
          </w:tcPr>
          <w:p w14:paraId="38125E8E" w14:textId="77777777" w:rsidR="00A90238" w:rsidRPr="0004537F" w:rsidRDefault="00A90238" w:rsidP="004260A6">
            <w:pPr>
              <w:pStyle w:val="TAL"/>
            </w:pPr>
            <w:r w:rsidRPr="00E010F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C230A6" w14:textId="77777777" w:rsidR="00A90238" w:rsidRPr="0047248B" w:rsidRDefault="00A90238" w:rsidP="004260A6">
            <w:pPr>
              <w:pStyle w:val="TAL"/>
            </w:pPr>
            <w:r>
              <w:t>Identity of the user whose client is being d</w:t>
            </w:r>
            <w:r w:rsidRPr="00E010FD">
              <w:t>elegated transmission arbitrator</w:t>
            </w:r>
            <w:r>
              <w:t xml:space="preserve"> function</w:t>
            </w:r>
          </w:p>
        </w:tc>
      </w:tr>
      <w:tr w:rsidR="00A90238" w:rsidRPr="0004537F" w14:paraId="3452AD5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FCF5BB1"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30FD8B1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DB984"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62D162EF" w14:textId="77777777" w:rsidR="00A90238" w:rsidRPr="0004537F" w:rsidRDefault="00A90238" w:rsidP="00A90238"/>
    <w:p w14:paraId="15CD53BA" w14:textId="77777777" w:rsidR="00A90238" w:rsidRPr="0004537F" w:rsidRDefault="00A90238" w:rsidP="00A90238">
      <w:pPr>
        <w:pStyle w:val="Heading4"/>
        <w:rPr>
          <w:lang w:val="en-IN" w:eastAsia="ko-KR"/>
        </w:rPr>
      </w:pPr>
      <w:bookmarkStart w:id="995" w:name="_Toc154701688"/>
      <w:r>
        <w:rPr>
          <w:lang w:val="en-IN"/>
        </w:rPr>
        <w:t>7.7.2</w:t>
      </w:r>
      <w:r w:rsidRPr="0004537F">
        <w:rPr>
          <w:lang w:val="en-IN" w:eastAsia="ko-KR"/>
        </w:rPr>
        <w:t>.3</w:t>
      </w:r>
      <w:r w:rsidRPr="0004537F">
        <w:rPr>
          <w:lang w:val="en-IN"/>
        </w:rPr>
        <w:tab/>
        <w:t xml:space="preserve">Initializing </w:t>
      </w:r>
      <w:r w:rsidRPr="0004537F">
        <w:rPr>
          <w:lang w:val="en-IN" w:eastAsia="ko-KR"/>
        </w:rPr>
        <w:t>transmission control</w:t>
      </w:r>
      <w:bookmarkEnd w:id="993"/>
      <w:r>
        <w:rPr>
          <w:lang w:val="en-IN" w:eastAsia="ko-KR"/>
        </w:rPr>
        <w:t xml:space="preserve"> – single arbitrator approach</w:t>
      </w:r>
      <w:bookmarkEnd w:id="995"/>
    </w:p>
    <w:p w14:paraId="0111C570" w14:textId="77777777" w:rsidR="00A90238" w:rsidRPr="00E010FD" w:rsidRDefault="00A90238" w:rsidP="00A90238">
      <w:r w:rsidRPr="00E010FD">
        <w:t>This subclause is applicable only in single arbitrator approach.</w:t>
      </w:r>
    </w:p>
    <w:p w14:paraId="21D01C60" w14:textId="77777777" w:rsidR="00A90238" w:rsidRPr="0004537F" w:rsidRDefault="00A90238" w:rsidP="00A90238">
      <w:r w:rsidRPr="0004537F">
        <w:t>Figure </w:t>
      </w:r>
      <w:r>
        <w:t>7.7.2</w:t>
      </w:r>
      <w:r w:rsidRPr="0004537F">
        <w:t>.</w:t>
      </w:r>
      <w:r w:rsidRPr="0004537F">
        <w:rPr>
          <w:lang w:eastAsia="ko-KR"/>
        </w:rPr>
        <w:t>3</w:t>
      </w:r>
      <w:r w:rsidRPr="0004537F">
        <w:t>-1 describes procedures for transmission participants when an MCVideo client initializes transmission control. The MCVideo client sends a transmission request to detect presence of a transmission arbitrator. If the MCVideo client does not receive a response to the transmission request, it sends a transmission arbitration taken message and becomes the transmission arbitrator. The MCVideo client may now transmit a video.</w:t>
      </w:r>
      <w:r>
        <w:t xml:space="preserve"> This procedure applies when either there have been no recent MCVideo transmissions within the MCVideo group and therefore no arbitrator has been selected, or where there have been recent</w:t>
      </w:r>
      <w:r w:rsidRPr="007F7ED9">
        <w:t xml:space="preserve"> </w:t>
      </w:r>
      <w:r>
        <w:t xml:space="preserve">MCVideo transmissions which may still be ongoing, but </w:t>
      </w:r>
      <w:r>
        <w:lastRenderedPageBreak/>
        <w:t>the arbitrator cannot be reached, e.g. where MCVideo client that wants to transmit video has gone out of range of the arbitrator.</w:t>
      </w:r>
    </w:p>
    <w:p w14:paraId="47DD5BAD" w14:textId="77777777" w:rsidR="00A90238" w:rsidRPr="0004537F" w:rsidRDefault="00A90238" w:rsidP="00A90238">
      <w:r w:rsidRPr="0004537F">
        <w:t xml:space="preserve">Pre-conditions: </w:t>
      </w:r>
    </w:p>
    <w:p w14:paraId="1212E829" w14:textId="77777777" w:rsidR="00A90238" w:rsidRDefault="00A90238" w:rsidP="00A90238">
      <w:pPr>
        <w:pStyle w:val="B1"/>
      </w:pPr>
      <w:r w:rsidRPr="0004537F">
        <w:t>1.</w:t>
      </w:r>
      <w:r w:rsidRPr="0004537F">
        <w:tab/>
        <w:t>An off-network group communication has been established.</w:t>
      </w:r>
    </w:p>
    <w:p w14:paraId="7A6122B1" w14:textId="77777777" w:rsidR="00A90238" w:rsidRPr="0004537F" w:rsidRDefault="00A90238" w:rsidP="00A90238">
      <w:pPr>
        <w:pStyle w:val="B1"/>
      </w:pPr>
      <w:r>
        <w:t>2.</w:t>
      </w:r>
      <w:r>
        <w:tab/>
        <w:t>MCVideo client 1 wishes to transmit video, and has determined that the pre-configured limit on the number of transmissions within the MCVideo group has not been reached.</w:t>
      </w:r>
    </w:p>
    <w:p w14:paraId="7B7CCA2C" w14:textId="77777777" w:rsidR="00A90238" w:rsidRPr="0004537F" w:rsidRDefault="00A90238" w:rsidP="00A90238"/>
    <w:p w14:paraId="7D64ED25" w14:textId="77777777" w:rsidR="00A90238" w:rsidRPr="0004537F" w:rsidRDefault="00A90238" w:rsidP="00A90238">
      <w:pPr>
        <w:pStyle w:val="TH"/>
      </w:pPr>
      <w:r w:rsidRPr="0004537F">
        <w:object w:dxaOrig="8078" w:dyaOrig="4174" w14:anchorId="7C330BDD">
          <v:shape id="_x0000_i1098" type="#_x0000_t75" style="width:463.9pt;height:240.15pt" o:ole="">
            <v:imagedata r:id="rId159" o:title=""/>
          </v:shape>
          <o:OLEObject Type="Embed" ProgID="Visio.Drawing.11" ShapeID="_x0000_i1098" DrawAspect="Content" ObjectID="_1765315009" r:id="rId160"/>
        </w:object>
      </w:r>
    </w:p>
    <w:p w14:paraId="23EAABB0" w14:textId="77777777" w:rsidR="00A90238" w:rsidRPr="0004537F" w:rsidRDefault="00A90238" w:rsidP="00A90238">
      <w:pPr>
        <w:pStyle w:val="TF"/>
        <w:rPr>
          <w:lang w:eastAsia="ko-KR"/>
        </w:rPr>
      </w:pPr>
      <w:r w:rsidRPr="0004537F">
        <w:t>Figure </w:t>
      </w:r>
      <w:r>
        <w:t>7.7.2</w:t>
      </w:r>
      <w:r w:rsidRPr="0004537F">
        <w:t>.</w:t>
      </w:r>
      <w:r w:rsidRPr="0004537F">
        <w:rPr>
          <w:lang w:eastAsia="ko-KR"/>
        </w:rPr>
        <w:t>3</w:t>
      </w:r>
      <w:r w:rsidRPr="0004537F">
        <w:t>-1: Initializing transmission control</w:t>
      </w:r>
      <w:r>
        <w:t>, single arbitrator case</w:t>
      </w:r>
    </w:p>
    <w:p w14:paraId="7CC95387"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request message to the MCVideo group. </w:t>
      </w:r>
    </w:p>
    <w:p w14:paraId="52966504" w14:textId="77777777" w:rsidR="00A90238" w:rsidRPr="0004537F" w:rsidRDefault="00A90238" w:rsidP="00A90238">
      <w:pPr>
        <w:pStyle w:val="B1"/>
        <w:rPr>
          <w:lang w:eastAsia="ko-KR"/>
        </w:rPr>
      </w:pPr>
      <w:r w:rsidRPr="0004537F">
        <w:rPr>
          <w:lang w:eastAsia="ko-KR"/>
        </w:rPr>
        <w:t>2.</w:t>
      </w:r>
      <w:r w:rsidRPr="0004537F">
        <w:rPr>
          <w:lang w:eastAsia="ko-KR"/>
        </w:rPr>
        <w:tab/>
        <w:t>MCVideo client 1 does not detect any response to the transmission request.</w:t>
      </w:r>
    </w:p>
    <w:p w14:paraId="6EAE37C5" w14:textId="77777777" w:rsidR="00A90238" w:rsidRPr="0004537F" w:rsidRDefault="00A90238" w:rsidP="00A90238">
      <w:pPr>
        <w:pStyle w:val="B1"/>
        <w:rPr>
          <w:lang w:eastAsia="ko-KR"/>
        </w:rPr>
      </w:pPr>
      <w:r w:rsidRPr="0004537F">
        <w:t>3a.</w:t>
      </w:r>
      <w:r w:rsidRPr="0004537F">
        <w:tab/>
      </w:r>
      <w:r w:rsidRPr="0004537F">
        <w:rPr>
          <w:lang w:eastAsia="ko-KR"/>
        </w:rPr>
        <w:t xml:space="preserve">MCVideo client 1 sends a transmission arbitration taken message to the MCVideo group. </w:t>
      </w:r>
    </w:p>
    <w:p w14:paraId="2C9E814B" w14:textId="77777777" w:rsidR="00A90238" w:rsidRPr="0004537F" w:rsidRDefault="00A90238" w:rsidP="00A90238">
      <w:pPr>
        <w:pStyle w:val="B1"/>
        <w:rPr>
          <w:lang w:eastAsia="ko-KR"/>
        </w:rPr>
      </w:pPr>
      <w:r w:rsidRPr="0004537F">
        <w:rPr>
          <w:lang w:eastAsia="ko-KR"/>
        </w:rPr>
        <w:t>3b.</w:t>
      </w:r>
      <w:r w:rsidRPr="0004537F">
        <w:rPr>
          <w:lang w:eastAsia="ko-KR"/>
        </w:rPr>
        <w:tab/>
        <w:t>MCVideo user may be notified that the video can now be transmitted.</w:t>
      </w:r>
    </w:p>
    <w:p w14:paraId="57D2F67B" w14:textId="77777777" w:rsidR="00A90238" w:rsidRDefault="00A90238" w:rsidP="00A90238">
      <w:pPr>
        <w:pStyle w:val="B1"/>
        <w:rPr>
          <w:lang w:eastAsia="ko-KR"/>
        </w:rPr>
      </w:pPr>
      <w:r w:rsidRPr="0004537F">
        <w:t>4.</w:t>
      </w:r>
      <w:r w:rsidRPr="0004537F">
        <w:tab/>
      </w:r>
      <w:r w:rsidRPr="0004537F">
        <w:rPr>
          <w:lang w:eastAsia="ko-KR"/>
        </w:rPr>
        <w:t>MCVideo client 1 transmits video to the MCVideo group.</w:t>
      </w:r>
    </w:p>
    <w:p w14:paraId="5346BD86" w14:textId="77777777" w:rsidR="00A90238" w:rsidRPr="00E010FD" w:rsidRDefault="00A90238" w:rsidP="00A90238">
      <w:pPr>
        <w:pStyle w:val="Heading4"/>
        <w:rPr>
          <w:lang w:val="en-IN" w:eastAsia="ko-KR"/>
        </w:rPr>
      </w:pPr>
      <w:bookmarkStart w:id="996" w:name="_Toc154701689"/>
      <w:r w:rsidRPr="00E010FD">
        <w:rPr>
          <w:lang w:val="en-IN"/>
        </w:rPr>
        <w:t>7.7.2</w:t>
      </w:r>
      <w:r w:rsidRPr="00E010FD">
        <w:rPr>
          <w:lang w:val="en-IN" w:eastAsia="ko-KR"/>
        </w:rPr>
        <w:t>.3</w:t>
      </w:r>
      <w:r>
        <w:rPr>
          <w:lang w:val="en-IN" w:eastAsia="ko-KR"/>
        </w:rPr>
        <w:t>A</w:t>
      </w:r>
      <w:r w:rsidRPr="00E010FD">
        <w:rPr>
          <w:lang w:val="en-IN"/>
        </w:rPr>
        <w:tab/>
        <w:t xml:space="preserve">Initializing </w:t>
      </w:r>
      <w:r w:rsidRPr="00E010FD">
        <w:rPr>
          <w:lang w:val="en-IN" w:eastAsia="ko-KR"/>
        </w:rPr>
        <w:t>transmission control</w:t>
      </w:r>
      <w:r w:rsidRPr="006D34A4">
        <w:rPr>
          <w:lang w:val="en-IN" w:eastAsia="ko-KR"/>
        </w:rPr>
        <w:t xml:space="preserve"> </w:t>
      </w:r>
      <w:r>
        <w:rPr>
          <w:lang w:val="en-IN" w:eastAsia="ko-KR"/>
        </w:rPr>
        <w:t>– self arbitration approach</w:t>
      </w:r>
      <w:bookmarkEnd w:id="996"/>
    </w:p>
    <w:p w14:paraId="5BE1ACA6" w14:textId="77777777" w:rsidR="00A90238" w:rsidRPr="00E010FD" w:rsidRDefault="00A90238" w:rsidP="00A90238">
      <w:r w:rsidRPr="00E010FD">
        <w:t xml:space="preserve">This subclause is applicable only in </w:t>
      </w:r>
      <w:r>
        <w:t xml:space="preserve">self arbitration </w:t>
      </w:r>
      <w:r w:rsidRPr="00E010FD">
        <w:t>approach.</w:t>
      </w:r>
    </w:p>
    <w:p w14:paraId="7BA93684" w14:textId="77777777" w:rsidR="00A90238" w:rsidRPr="00E010FD" w:rsidRDefault="00A90238" w:rsidP="00A90238">
      <w:r w:rsidRPr="00E010FD">
        <w:t>Figure 7.7.2.</w:t>
      </w:r>
      <w:r w:rsidRPr="00E010FD">
        <w:rPr>
          <w:lang w:eastAsia="ko-KR"/>
        </w:rPr>
        <w:t>3</w:t>
      </w:r>
      <w:r>
        <w:rPr>
          <w:lang w:eastAsia="ko-KR"/>
        </w:rPr>
        <w:t>a</w:t>
      </w:r>
      <w:r w:rsidRPr="00E010FD">
        <w:t xml:space="preserve">-1 describes procedures for transmission participants when an MCVideo client initializes transmission control. </w:t>
      </w:r>
    </w:p>
    <w:p w14:paraId="259D5A78" w14:textId="77777777" w:rsidR="00A90238" w:rsidRPr="00E010FD" w:rsidRDefault="00A90238" w:rsidP="00A90238">
      <w:r w:rsidRPr="00E010FD">
        <w:t xml:space="preserve">Pre-conditions: </w:t>
      </w:r>
    </w:p>
    <w:p w14:paraId="20A47275" w14:textId="77777777" w:rsidR="00A90238" w:rsidRDefault="00A90238" w:rsidP="00A90238">
      <w:pPr>
        <w:pStyle w:val="B1"/>
      </w:pPr>
      <w:r w:rsidRPr="00E010FD">
        <w:t>1.</w:t>
      </w:r>
      <w:r w:rsidRPr="00E010FD">
        <w:tab/>
        <w:t>An off-network group communication has been established.</w:t>
      </w:r>
    </w:p>
    <w:p w14:paraId="5FC7A335" w14:textId="77777777" w:rsidR="00A90238" w:rsidRPr="00E010FD" w:rsidRDefault="00A90238" w:rsidP="00A90238">
      <w:pPr>
        <w:pStyle w:val="B1"/>
      </w:pPr>
      <w:r>
        <w:t>2.</w:t>
      </w:r>
      <w:r>
        <w:tab/>
        <w:t>MCVideo client 1 wishes to transmit video.</w:t>
      </w:r>
    </w:p>
    <w:p w14:paraId="08CD04A5" w14:textId="77777777" w:rsidR="00A90238" w:rsidRPr="00E010FD" w:rsidRDefault="00A90238" w:rsidP="00A90238"/>
    <w:p w14:paraId="3C37DFFE" w14:textId="77777777" w:rsidR="00A90238" w:rsidRPr="00E010FD" w:rsidRDefault="00A90238" w:rsidP="00A90238">
      <w:pPr>
        <w:pStyle w:val="TH"/>
      </w:pPr>
      <w:r w:rsidRPr="00E010FD">
        <w:object w:dxaOrig="8078" w:dyaOrig="3193" w14:anchorId="4D5B194A">
          <v:shape id="_x0000_i1099" type="#_x0000_t75" style="width:463.9pt;height:183.65pt" o:ole="">
            <v:imagedata r:id="rId161" o:title=""/>
          </v:shape>
          <o:OLEObject Type="Embed" ProgID="Visio.Drawing.11" ShapeID="_x0000_i1099" DrawAspect="Content" ObjectID="_1765315010" r:id="rId162"/>
        </w:object>
      </w:r>
    </w:p>
    <w:p w14:paraId="4698FA00" w14:textId="77777777" w:rsidR="00A90238" w:rsidRPr="00E010FD" w:rsidRDefault="00A90238" w:rsidP="00A90238">
      <w:pPr>
        <w:pStyle w:val="TF"/>
        <w:rPr>
          <w:lang w:eastAsia="ko-KR"/>
        </w:rPr>
      </w:pPr>
      <w:r w:rsidRPr="00E010FD">
        <w:t>Figure 7.7.2.</w:t>
      </w:r>
      <w:r w:rsidRPr="00E010FD">
        <w:rPr>
          <w:lang w:eastAsia="ko-KR"/>
        </w:rPr>
        <w:t>3</w:t>
      </w:r>
      <w:r>
        <w:rPr>
          <w:lang w:eastAsia="ko-KR"/>
        </w:rPr>
        <w:t>a</w:t>
      </w:r>
      <w:r w:rsidRPr="00E010FD">
        <w:t>-1: Initializing transmission control</w:t>
      </w:r>
      <w:r>
        <w:t>, self arbitration case</w:t>
      </w:r>
    </w:p>
    <w:p w14:paraId="75BBACF6" w14:textId="77777777" w:rsidR="00A90238" w:rsidRDefault="00A90238" w:rsidP="00A90238">
      <w:pPr>
        <w:pStyle w:val="B1"/>
      </w:pPr>
      <w:r>
        <w:t>1</w:t>
      </w:r>
      <w:r w:rsidRPr="00E010FD">
        <w:t>.</w:t>
      </w:r>
      <w:r w:rsidRPr="00E010FD">
        <w:tab/>
      </w:r>
      <w:r>
        <w:t xml:space="preserve">The MCVideo client checks whether the </w:t>
      </w:r>
      <w:r w:rsidRPr="006D34A4">
        <w:t xml:space="preserve">pre-configured limit on the number of transmissions within the MCVideo group has </w:t>
      </w:r>
      <w:r>
        <w:t xml:space="preserve">been reached and informs the user. If the </w:t>
      </w:r>
      <w:r w:rsidRPr="006D34A4">
        <w:t xml:space="preserve">pre-configured limit on the number of transmissions within the MCVideo group has </w:t>
      </w:r>
      <w:r>
        <w:t>been reached, the MCVideo user may defer the transmission, or request an override as specified in subclause 7.7.2.8, or decide to continue with the transmission anyway.</w:t>
      </w:r>
    </w:p>
    <w:p w14:paraId="3BE746D7" w14:textId="77777777" w:rsidR="00A90238" w:rsidRDefault="00A90238" w:rsidP="00A90238">
      <w:pPr>
        <w:pStyle w:val="NO"/>
      </w:pPr>
      <w:r>
        <w:t>NOTE:</w:t>
      </w:r>
      <w:r>
        <w:tab/>
        <w:t>If the MCVideo user decides to transmit even if the pre-configured limit on the number of transmissions within the MCVideo group has been reached, the MCVideo user decides to accept any consequences of interference.</w:t>
      </w:r>
    </w:p>
    <w:p w14:paraId="3295681E" w14:textId="77777777" w:rsidR="00A90238" w:rsidRPr="00E010FD" w:rsidRDefault="00A90238" w:rsidP="00A90238">
      <w:pPr>
        <w:pStyle w:val="B1"/>
        <w:rPr>
          <w:lang w:eastAsia="ko-KR"/>
        </w:rPr>
      </w:pPr>
      <w:r>
        <w:t>2.</w:t>
      </w:r>
      <w:r>
        <w:tab/>
      </w:r>
      <w:r w:rsidRPr="00E010FD">
        <w:rPr>
          <w:lang w:eastAsia="ko-KR"/>
        </w:rPr>
        <w:t xml:space="preserve">MCVideo client 1 sends a transmission arbitration taken message to the MCVideo group. </w:t>
      </w:r>
    </w:p>
    <w:p w14:paraId="28C821B7" w14:textId="77777777" w:rsidR="00A90238" w:rsidRPr="0004537F" w:rsidRDefault="00A90238" w:rsidP="00A90238">
      <w:pPr>
        <w:pStyle w:val="B1"/>
        <w:rPr>
          <w:lang w:eastAsia="ko-KR"/>
        </w:rPr>
      </w:pPr>
      <w:r>
        <w:t>3</w:t>
      </w:r>
      <w:r w:rsidRPr="00E010FD">
        <w:t>.</w:t>
      </w:r>
      <w:r w:rsidRPr="00E010FD">
        <w:tab/>
      </w:r>
      <w:r w:rsidRPr="00E010FD">
        <w:rPr>
          <w:lang w:eastAsia="ko-KR"/>
        </w:rPr>
        <w:t>MCVideo client 1 transmits video to the MCVideo group.</w:t>
      </w:r>
    </w:p>
    <w:p w14:paraId="20C222A7" w14:textId="77777777" w:rsidR="00A90238" w:rsidRPr="0004537F" w:rsidRDefault="00A90238" w:rsidP="00A90238">
      <w:pPr>
        <w:pStyle w:val="Heading4"/>
        <w:rPr>
          <w:lang w:val="en-IN" w:eastAsia="ko-KR"/>
        </w:rPr>
      </w:pPr>
      <w:bookmarkStart w:id="997" w:name="_Toc154701690"/>
      <w:r>
        <w:rPr>
          <w:lang w:val="en-IN"/>
        </w:rPr>
        <w:t>7.7.2</w:t>
      </w:r>
      <w:r w:rsidRPr="0004537F">
        <w:rPr>
          <w:lang w:val="en-IN" w:eastAsia="ko-KR"/>
        </w:rPr>
        <w:t>.4</w:t>
      </w:r>
      <w:r w:rsidRPr="0004537F">
        <w:rPr>
          <w:lang w:val="en-IN"/>
        </w:rPr>
        <w:tab/>
      </w:r>
      <w:r>
        <w:rPr>
          <w:lang w:val="en-IN"/>
        </w:rPr>
        <w:t>T</w:t>
      </w:r>
      <w:r w:rsidRPr="0004537F">
        <w:rPr>
          <w:lang w:val="en-IN" w:eastAsia="ko-KR"/>
        </w:rPr>
        <w:t>ransmission permission</w:t>
      </w:r>
      <w:r>
        <w:rPr>
          <w:lang w:val="en-IN" w:eastAsia="ko-KR"/>
        </w:rPr>
        <w:t xml:space="preserve"> granted</w:t>
      </w:r>
      <w:bookmarkEnd w:id="997"/>
    </w:p>
    <w:p w14:paraId="52B82AD9" w14:textId="77777777" w:rsidR="00A90238" w:rsidRPr="00E010FD" w:rsidRDefault="00A90238" w:rsidP="00A90238">
      <w:r w:rsidRPr="00E010FD">
        <w:t>This subclause is applicable only in single arbitrator approach.</w:t>
      </w:r>
    </w:p>
    <w:p w14:paraId="7E5099ED" w14:textId="77777777" w:rsidR="00A90238" w:rsidRPr="0004537F" w:rsidRDefault="00A90238" w:rsidP="00A90238">
      <w:r w:rsidRPr="0004537F">
        <w:t>Figure </w:t>
      </w:r>
      <w:r>
        <w:t>7.7.2</w:t>
      </w:r>
      <w:r w:rsidRPr="0004537F">
        <w:t>.</w:t>
      </w:r>
      <w:r w:rsidRPr="0004537F">
        <w:rPr>
          <w:lang w:eastAsia="ko-KR"/>
        </w:rPr>
        <w:t>4</w:t>
      </w:r>
      <w:r w:rsidRPr="0004537F">
        <w:t xml:space="preserve">-1 describes procedures for transmission participants when an MCVideo client requests for transmission permission. </w:t>
      </w:r>
    </w:p>
    <w:p w14:paraId="752E03CB"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 The MCVideo client upon receiving a transmission granted message may transmit a video.</w:t>
      </w:r>
    </w:p>
    <w:p w14:paraId="015475C4" w14:textId="77777777" w:rsidR="00A90238" w:rsidRPr="0004537F" w:rsidRDefault="00A90238" w:rsidP="00A90238">
      <w:r w:rsidRPr="0004537F">
        <w:t xml:space="preserve">Pre-conditions: </w:t>
      </w:r>
    </w:p>
    <w:p w14:paraId="20368CCA" w14:textId="77777777" w:rsidR="00A90238" w:rsidRPr="0004537F" w:rsidRDefault="00A90238" w:rsidP="00A90238">
      <w:pPr>
        <w:pStyle w:val="B1"/>
      </w:pPr>
      <w:r w:rsidRPr="0004537F">
        <w:t>1.</w:t>
      </w:r>
      <w:r w:rsidRPr="0004537F">
        <w:tab/>
        <w:t>An off-network group communication has been established.</w:t>
      </w:r>
    </w:p>
    <w:p w14:paraId="67C3D7C8" w14:textId="77777777" w:rsidR="00A90238" w:rsidRPr="0004537F" w:rsidRDefault="00A90238" w:rsidP="00A90238">
      <w:pPr>
        <w:pStyle w:val="B1"/>
      </w:pPr>
      <w:r w:rsidRPr="0004537F">
        <w:t>2.</w:t>
      </w:r>
      <w:r w:rsidRPr="0004537F">
        <w:tab/>
        <w:t>At least one participant is currently transmitting video.</w:t>
      </w:r>
    </w:p>
    <w:p w14:paraId="5F39F40D" w14:textId="77777777" w:rsidR="00A90238" w:rsidRPr="0004537F" w:rsidRDefault="00A90238" w:rsidP="00A90238"/>
    <w:p w14:paraId="4D547788" w14:textId="77777777" w:rsidR="00A90238" w:rsidRDefault="00A90238" w:rsidP="00A90238">
      <w:pPr>
        <w:pStyle w:val="TH"/>
      </w:pPr>
      <w:r w:rsidRPr="0004537F">
        <w:object w:dxaOrig="7245" w:dyaOrig="3454" w14:anchorId="3AE61D66">
          <v:shape id="_x0000_i1100" type="#_x0000_t75" style="width:465.25pt;height:221.45pt" o:ole="">
            <v:imagedata r:id="rId163" o:title=""/>
          </v:shape>
          <o:OLEObject Type="Embed" ProgID="Visio.Drawing.11" ShapeID="_x0000_i1100" DrawAspect="Content" ObjectID="_1765315011" r:id="rId164"/>
        </w:object>
      </w:r>
    </w:p>
    <w:p w14:paraId="3C7A69F5" w14:textId="77777777" w:rsidR="00A90238" w:rsidRPr="0004537F" w:rsidRDefault="00A90238" w:rsidP="00A90238">
      <w:pPr>
        <w:pStyle w:val="TF"/>
        <w:rPr>
          <w:lang w:eastAsia="ko-KR"/>
        </w:rPr>
      </w:pPr>
      <w:r w:rsidRPr="0004537F">
        <w:t>Figure </w:t>
      </w:r>
      <w:r>
        <w:t>7.7.2</w:t>
      </w:r>
      <w:r w:rsidRPr="0004537F">
        <w:t>.</w:t>
      </w:r>
      <w:r w:rsidRPr="0004537F">
        <w:rPr>
          <w:lang w:eastAsia="ko-KR"/>
        </w:rPr>
        <w:t>4</w:t>
      </w:r>
      <w:r w:rsidRPr="0004537F">
        <w:t>-1: Requesting transmission permission</w:t>
      </w:r>
    </w:p>
    <w:p w14:paraId="3F3FB5C5"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0A2D114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7DFC6193" w14:textId="77777777" w:rsidR="00A90238" w:rsidRPr="0004537F" w:rsidRDefault="00A90238" w:rsidP="00A90238">
      <w:pPr>
        <w:pStyle w:val="B1"/>
        <w:rPr>
          <w:lang w:eastAsia="ko-KR"/>
        </w:rPr>
      </w:pPr>
      <w:r w:rsidRPr="0004537F">
        <w:t>3.</w:t>
      </w:r>
      <w:r w:rsidRPr="0004537F">
        <w:tab/>
        <w:t xml:space="preserve">If the maximum simultaneous transmissions limit is not reached, </w:t>
      </w:r>
      <w:r w:rsidRPr="0004537F">
        <w:rPr>
          <w:lang w:eastAsia="ko-KR"/>
        </w:rPr>
        <w:t xml:space="preserve">MCVideo client 1 sends a transmission granted message to the MCVideo group. Transmission granted message indicates MCVideo client 2 as the intended recipient. </w:t>
      </w:r>
    </w:p>
    <w:p w14:paraId="5638389D" w14:textId="77777777" w:rsidR="00A90238" w:rsidRPr="0004537F" w:rsidRDefault="00A90238" w:rsidP="00A90238">
      <w:pPr>
        <w:pStyle w:val="B1"/>
        <w:rPr>
          <w:lang w:eastAsia="ko-KR"/>
        </w:rPr>
      </w:pPr>
      <w:r w:rsidRPr="0004537F">
        <w:rPr>
          <w:lang w:eastAsia="ko-KR"/>
        </w:rPr>
        <w:t>4.</w:t>
      </w:r>
      <w:r w:rsidRPr="0004537F">
        <w:rPr>
          <w:lang w:eastAsia="ko-KR"/>
        </w:rPr>
        <w:tab/>
        <w:t>MCVideo user at MCVideo client 2 may be notified that the video can now be transmitted.</w:t>
      </w:r>
    </w:p>
    <w:p w14:paraId="45E0D4BF" w14:textId="77777777" w:rsidR="00A90238" w:rsidRPr="0004537F" w:rsidRDefault="00A90238" w:rsidP="00A90238">
      <w:pPr>
        <w:pStyle w:val="B1"/>
        <w:rPr>
          <w:lang w:eastAsia="ko-KR"/>
        </w:rPr>
      </w:pPr>
      <w:r w:rsidRPr="0004537F">
        <w:t>5.</w:t>
      </w:r>
      <w:r w:rsidRPr="0004537F">
        <w:tab/>
      </w:r>
      <w:r w:rsidRPr="0004537F">
        <w:rPr>
          <w:lang w:eastAsia="ko-KR"/>
        </w:rPr>
        <w:t>MCVideo client 2 transmits video to the MCVideo group.</w:t>
      </w:r>
    </w:p>
    <w:p w14:paraId="5D4E8AF0" w14:textId="77777777" w:rsidR="00A90238" w:rsidRPr="0004537F" w:rsidRDefault="00A90238" w:rsidP="00A90238">
      <w:pPr>
        <w:pStyle w:val="Heading4"/>
        <w:rPr>
          <w:lang w:val="en-IN" w:eastAsia="ko-KR"/>
        </w:rPr>
      </w:pPr>
      <w:bookmarkStart w:id="998" w:name="_Toc154701691"/>
      <w:r>
        <w:rPr>
          <w:lang w:val="en-IN"/>
        </w:rPr>
        <w:t>7.7.2</w:t>
      </w:r>
      <w:r w:rsidRPr="0004537F">
        <w:rPr>
          <w:lang w:val="en-IN" w:eastAsia="ko-KR"/>
        </w:rPr>
        <w:t>.5</w:t>
      </w:r>
      <w:r w:rsidRPr="0004537F">
        <w:rPr>
          <w:lang w:val="en-IN"/>
        </w:rPr>
        <w:tab/>
      </w:r>
      <w:r>
        <w:rPr>
          <w:lang w:val="en-IN" w:eastAsia="ko-KR"/>
        </w:rPr>
        <w:t>T</w:t>
      </w:r>
      <w:r w:rsidRPr="0004537F">
        <w:rPr>
          <w:lang w:val="en-IN" w:eastAsia="ko-KR"/>
        </w:rPr>
        <w:t>ransmission permission</w:t>
      </w:r>
      <w:r>
        <w:rPr>
          <w:lang w:val="en-IN" w:eastAsia="ko-KR"/>
        </w:rPr>
        <w:t xml:space="preserve"> rejected</w:t>
      </w:r>
      <w:bookmarkEnd w:id="998"/>
    </w:p>
    <w:p w14:paraId="2934F414" w14:textId="77777777" w:rsidR="00A90238" w:rsidRPr="00E010FD" w:rsidRDefault="00A90238" w:rsidP="00A90238">
      <w:r w:rsidRPr="00E010FD">
        <w:t>This subclause is applicable only in single arbitrator approach.</w:t>
      </w:r>
    </w:p>
    <w:p w14:paraId="6F846367" w14:textId="77777777" w:rsidR="00A90238" w:rsidRPr="0004537F" w:rsidRDefault="00A90238" w:rsidP="00A90238">
      <w:r w:rsidRPr="0004537F">
        <w:t>Figure </w:t>
      </w:r>
      <w:r>
        <w:t>7.7.2</w:t>
      </w:r>
      <w:r w:rsidRPr="0004537F">
        <w:t>.</w:t>
      </w:r>
      <w:r w:rsidRPr="0004537F">
        <w:rPr>
          <w:lang w:eastAsia="ko-KR"/>
        </w:rPr>
        <w:t>5</w:t>
      </w:r>
      <w:r w:rsidRPr="0004537F">
        <w:t xml:space="preserve">-1 describes procedures for transmission participants when an MCVideo client requests for transmission permission. </w:t>
      </w:r>
    </w:p>
    <w:p w14:paraId="44E652D7"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5304D5A6" w14:textId="77777777" w:rsidR="00A90238" w:rsidRPr="0004537F" w:rsidRDefault="00A90238" w:rsidP="00A90238">
      <w:r w:rsidRPr="0004537F">
        <w:t xml:space="preserve">Pre-conditions: </w:t>
      </w:r>
    </w:p>
    <w:p w14:paraId="7B852F72" w14:textId="77777777" w:rsidR="00A90238" w:rsidRPr="0004537F" w:rsidRDefault="00A90238" w:rsidP="00A90238">
      <w:pPr>
        <w:pStyle w:val="B1"/>
      </w:pPr>
      <w:r w:rsidRPr="0004537F">
        <w:t>1.</w:t>
      </w:r>
      <w:r w:rsidRPr="0004537F">
        <w:tab/>
        <w:t>An off-network group communication has been established.</w:t>
      </w:r>
    </w:p>
    <w:p w14:paraId="3F7A2911" w14:textId="77777777" w:rsidR="00A90238" w:rsidRPr="0004537F" w:rsidRDefault="00A90238" w:rsidP="00A90238">
      <w:pPr>
        <w:pStyle w:val="B1"/>
      </w:pPr>
      <w:r w:rsidRPr="0004537F">
        <w:t>2.</w:t>
      </w:r>
      <w:r w:rsidRPr="0004537F">
        <w:tab/>
        <w:t>At least one participant is currently transmitting video.</w:t>
      </w:r>
    </w:p>
    <w:p w14:paraId="4C86465E" w14:textId="77777777" w:rsidR="00A90238" w:rsidRPr="0004537F" w:rsidRDefault="00A90238" w:rsidP="00A90238"/>
    <w:p w14:paraId="56467224" w14:textId="77777777" w:rsidR="00A90238" w:rsidRDefault="00A90238" w:rsidP="00A90238">
      <w:pPr>
        <w:pStyle w:val="TH"/>
      </w:pPr>
      <w:r w:rsidRPr="0004537F">
        <w:object w:dxaOrig="7964" w:dyaOrig="3666" w14:anchorId="2902B303">
          <v:shape id="_x0000_i1101" type="#_x0000_t75" style="width:469.35pt;height:3in" o:ole="">
            <v:imagedata r:id="rId165" o:title=""/>
          </v:shape>
          <o:OLEObject Type="Embed" ProgID="Visio.Drawing.11" ShapeID="_x0000_i1101" DrawAspect="Content" ObjectID="_1765315012" r:id="rId166"/>
        </w:object>
      </w:r>
    </w:p>
    <w:p w14:paraId="6795C1CB" w14:textId="77777777" w:rsidR="00A90238" w:rsidRPr="0004537F" w:rsidRDefault="00A90238" w:rsidP="00A90238">
      <w:pPr>
        <w:pStyle w:val="TF"/>
        <w:rPr>
          <w:lang w:eastAsia="ko-KR"/>
        </w:rPr>
      </w:pPr>
      <w:r w:rsidRPr="0004537F">
        <w:t>Figure </w:t>
      </w:r>
      <w:r>
        <w:t>7.7.2</w:t>
      </w:r>
      <w:r w:rsidRPr="0004537F">
        <w:t>.</w:t>
      </w:r>
      <w:r w:rsidRPr="0004537F">
        <w:rPr>
          <w:lang w:eastAsia="ko-KR"/>
        </w:rPr>
        <w:t>5</w:t>
      </w:r>
      <w:r w:rsidRPr="0004537F">
        <w:t xml:space="preserve">-1: Requesting transmission </w:t>
      </w:r>
      <w:r w:rsidRPr="00E911E0">
        <w:t>permission</w:t>
      </w:r>
    </w:p>
    <w:p w14:paraId="7738661B"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49B2001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4CBA2395" w14:textId="77777777" w:rsidR="00A90238" w:rsidRPr="0004537F" w:rsidRDefault="00A90238" w:rsidP="00A90238">
      <w:pPr>
        <w:pStyle w:val="B1"/>
        <w:rPr>
          <w:lang w:eastAsia="ko-KR"/>
        </w:rPr>
      </w:pPr>
      <w:r w:rsidRPr="0004537F">
        <w:t>3.</w:t>
      </w:r>
      <w:r w:rsidRPr="0004537F">
        <w:tab/>
        <w:t xml:space="preserve">If the maximum simultaneous transmissions limit has reached, </w:t>
      </w:r>
      <w:r w:rsidRPr="0004537F">
        <w:rPr>
          <w:lang w:eastAsia="ko-KR"/>
        </w:rPr>
        <w:t xml:space="preserve">MCVideo client 1 sends a transmission rejected message to the MCVideo group. Transmission denied message indicates MCVideo client 2 as the intended recipient. </w:t>
      </w:r>
      <w:r>
        <w:rPr>
          <w:lang w:eastAsia="ko-KR"/>
        </w:rPr>
        <w:t>The transmission rejected message may include a rejection cause which indicates that the configured maximum transmissions limit has been reached.</w:t>
      </w:r>
    </w:p>
    <w:p w14:paraId="1BF3F1EF" w14:textId="77777777" w:rsidR="00A90238" w:rsidRDefault="00A90238" w:rsidP="00A90238">
      <w:pPr>
        <w:pStyle w:val="B1"/>
        <w:rPr>
          <w:lang w:eastAsia="ko-KR"/>
        </w:rPr>
      </w:pPr>
      <w:r w:rsidRPr="0004537F">
        <w:rPr>
          <w:lang w:eastAsia="ko-KR"/>
        </w:rPr>
        <w:t>4.</w:t>
      </w:r>
      <w:r w:rsidRPr="0004537F">
        <w:rPr>
          <w:lang w:eastAsia="ko-KR"/>
        </w:rPr>
        <w:tab/>
        <w:t>MCVideo user at MCVideo client 2 may be notified that the video cannot be transmitted right now.</w:t>
      </w:r>
      <w:r w:rsidRPr="00A85694">
        <w:rPr>
          <w:lang w:eastAsia="ko-KR"/>
        </w:rPr>
        <w:t xml:space="preserve"> </w:t>
      </w:r>
    </w:p>
    <w:p w14:paraId="78951964" w14:textId="77777777" w:rsidR="00A90238" w:rsidRPr="0004537F" w:rsidRDefault="00A90238" w:rsidP="00A90238">
      <w:pPr>
        <w:pStyle w:val="B1"/>
        <w:ind w:left="0" w:firstLine="0"/>
        <w:rPr>
          <w:lang w:eastAsia="ko-KR"/>
        </w:rPr>
      </w:pPr>
      <w:r>
        <w:rPr>
          <w:lang w:eastAsia="ko-KR"/>
        </w:rPr>
        <w:t>Following step 4, the MCVideo user at MCVideo client 2 may decide to transmit anyway, for example if the user knows the topology of the off-network MCVideo group and locations of the MCVideo group members and needs to transmit video to other local MCVideo group members despite causing a potential conflict with one or more other existing MCVideo transmissions within the MCVideo group. In this case, the MCVideo client follows the procedure in subclause 7.7.2.3.</w:t>
      </w:r>
    </w:p>
    <w:p w14:paraId="0AFBFAAE" w14:textId="77777777" w:rsidR="00A90238" w:rsidRPr="0004537F" w:rsidRDefault="00A90238" w:rsidP="00A90238">
      <w:pPr>
        <w:pStyle w:val="Heading4"/>
        <w:rPr>
          <w:lang w:val="en-IN" w:eastAsia="ko-KR"/>
        </w:rPr>
      </w:pPr>
      <w:bookmarkStart w:id="999" w:name="_Toc154701692"/>
      <w:r>
        <w:rPr>
          <w:lang w:val="en-IN"/>
        </w:rPr>
        <w:t>7.7.2</w:t>
      </w:r>
      <w:r w:rsidRPr="0004537F">
        <w:rPr>
          <w:lang w:val="en-IN" w:eastAsia="ko-KR"/>
        </w:rPr>
        <w:t>.6</w:t>
      </w:r>
      <w:r w:rsidRPr="0004537F">
        <w:rPr>
          <w:lang w:val="en-IN"/>
        </w:rPr>
        <w:tab/>
        <w:t xml:space="preserve">Releasing </w:t>
      </w:r>
      <w:r w:rsidRPr="0004537F">
        <w:rPr>
          <w:lang w:val="en-IN" w:eastAsia="ko-KR"/>
        </w:rPr>
        <w:t>transmission permission</w:t>
      </w:r>
      <w:bookmarkEnd w:id="999"/>
    </w:p>
    <w:p w14:paraId="7FCCA7AB" w14:textId="77777777" w:rsidR="00A90238" w:rsidRPr="00E010FD" w:rsidRDefault="00A90238" w:rsidP="00A90238">
      <w:r w:rsidRPr="00E010FD">
        <w:t>This subclause is applicable in both the single arbitrator and self arbitration approaches.</w:t>
      </w:r>
    </w:p>
    <w:p w14:paraId="69494FBE" w14:textId="77777777" w:rsidR="00A90238" w:rsidRPr="0004537F" w:rsidRDefault="00A90238" w:rsidP="00A90238">
      <w:r w:rsidRPr="0004537F">
        <w:t>Figure </w:t>
      </w:r>
      <w:r>
        <w:t>7.7.2</w:t>
      </w:r>
      <w:r w:rsidRPr="0004537F">
        <w:t>.</w:t>
      </w:r>
      <w:r w:rsidRPr="0004537F">
        <w:rPr>
          <w:lang w:eastAsia="ko-KR"/>
        </w:rPr>
        <w:t>6</w:t>
      </w:r>
      <w:r w:rsidRPr="0004537F">
        <w:t xml:space="preserve">-1 describes procedures for transmission participants when an MCVideo client releases transmission permission. </w:t>
      </w:r>
    </w:p>
    <w:p w14:paraId="3C851958" w14:textId="77777777" w:rsidR="00A90238" w:rsidRPr="0004537F" w:rsidRDefault="00A90238" w:rsidP="00A90238">
      <w:r w:rsidRPr="0004537F">
        <w:t>The MCVideo client has detected presence of a transmission arbitrator e.g., by receiving responses to transmission arbitration control message. The MCVideo client stops the video transmission and sends a transmission release request.</w:t>
      </w:r>
    </w:p>
    <w:p w14:paraId="592A1F55" w14:textId="77777777" w:rsidR="00A90238" w:rsidRPr="0004537F" w:rsidRDefault="00A90238" w:rsidP="00A90238">
      <w:r w:rsidRPr="0004537F">
        <w:t xml:space="preserve">Pre-conditions: </w:t>
      </w:r>
    </w:p>
    <w:p w14:paraId="4000DBF7" w14:textId="77777777" w:rsidR="00A90238" w:rsidRPr="0004537F" w:rsidRDefault="00A90238" w:rsidP="00A90238">
      <w:pPr>
        <w:pStyle w:val="B1"/>
      </w:pPr>
      <w:r w:rsidRPr="0004537F">
        <w:t>1.</w:t>
      </w:r>
      <w:r w:rsidRPr="0004537F">
        <w:tab/>
        <w:t>An off-network group communication has been established.</w:t>
      </w:r>
    </w:p>
    <w:p w14:paraId="7C0375A2" w14:textId="77777777" w:rsidR="00A90238" w:rsidRPr="0004537F" w:rsidRDefault="00A90238" w:rsidP="00A90238">
      <w:pPr>
        <w:pStyle w:val="B1"/>
      </w:pPr>
      <w:r w:rsidRPr="0004537F">
        <w:t>2.</w:t>
      </w:r>
      <w:r w:rsidRPr="0004537F">
        <w:tab/>
        <w:t>MCVideo client has requested transmission permission and may have received transmission permission.</w:t>
      </w:r>
    </w:p>
    <w:p w14:paraId="2BC4BF10" w14:textId="77777777" w:rsidR="00A90238" w:rsidRDefault="00A90238" w:rsidP="00A90238">
      <w:pPr>
        <w:pStyle w:val="TH"/>
      </w:pPr>
      <w:r w:rsidRPr="0004537F">
        <w:object w:dxaOrig="7964" w:dyaOrig="2668" w14:anchorId="679A5593">
          <v:shape id="_x0000_i1102" type="#_x0000_t75" style="width:464.35pt;height:155.85pt" o:ole="">
            <v:imagedata r:id="rId167" o:title=""/>
          </v:shape>
          <o:OLEObject Type="Embed" ProgID="Visio.Drawing.11" ShapeID="_x0000_i1102" DrawAspect="Content" ObjectID="_1765315013" r:id="rId168"/>
        </w:object>
      </w:r>
    </w:p>
    <w:p w14:paraId="35E2A25A" w14:textId="77777777" w:rsidR="00A90238" w:rsidRPr="0004537F" w:rsidRDefault="00A90238" w:rsidP="00A90238">
      <w:pPr>
        <w:pStyle w:val="TF"/>
        <w:rPr>
          <w:lang w:eastAsia="ko-KR"/>
        </w:rPr>
      </w:pPr>
      <w:r w:rsidRPr="0004537F">
        <w:t>Figure </w:t>
      </w:r>
      <w:r>
        <w:t>7.7.2</w:t>
      </w:r>
      <w:r w:rsidRPr="0004537F">
        <w:t>.</w:t>
      </w:r>
      <w:r w:rsidRPr="0004537F">
        <w:rPr>
          <w:lang w:eastAsia="ko-KR"/>
        </w:rPr>
        <w:t>6</w:t>
      </w:r>
      <w:r w:rsidRPr="0004537F">
        <w:t>-1: Requesting transmission permission</w:t>
      </w:r>
    </w:p>
    <w:p w14:paraId="527B32DB" w14:textId="77777777" w:rsidR="00A90238" w:rsidRPr="0004537F" w:rsidRDefault="00A90238" w:rsidP="00A90238">
      <w:pPr>
        <w:pStyle w:val="B1"/>
      </w:pPr>
      <w:r w:rsidRPr="0004537F">
        <w:t>1.</w:t>
      </w:r>
      <w:r w:rsidRPr="0004537F">
        <w:tab/>
        <w:t>If transmitting, the MCVideo client 2 stops the transmission of the video.</w:t>
      </w:r>
    </w:p>
    <w:p w14:paraId="5B5AE56E" w14:textId="77777777" w:rsidR="00A90238" w:rsidRPr="0004537F" w:rsidRDefault="00A90238" w:rsidP="00A90238">
      <w:pPr>
        <w:pStyle w:val="B1"/>
        <w:rPr>
          <w:lang w:eastAsia="ko-KR"/>
        </w:rPr>
      </w:pPr>
      <w:r w:rsidRPr="0004537F">
        <w:t>2.</w:t>
      </w:r>
      <w:r w:rsidRPr="0004537F">
        <w:tab/>
      </w:r>
      <w:r w:rsidRPr="0004537F">
        <w:rPr>
          <w:lang w:eastAsia="ko-KR"/>
        </w:rPr>
        <w:t xml:space="preserve">MCVideo client 2 sends a transmission release message to the MCVideo group. </w:t>
      </w:r>
    </w:p>
    <w:p w14:paraId="4920A00D" w14:textId="77777777" w:rsidR="00A90238" w:rsidRPr="0004537F" w:rsidRDefault="00A90238" w:rsidP="00A90238">
      <w:pPr>
        <w:pStyle w:val="NO"/>
        <w:rPr>
          <w:lang w:eastAsia="ko-KR"/>
        </w:rPr>
      </w:pPr>
      <w:r w:rsidRPr="0004537F">
        <w:rPr>
          <w:lang w:eastAsia="ko-KR"/>
        </w:rPr>
        <w:t>NOTE:</w:t>
      </w:r>
      <w:r w:rsidRPr="0004537F">
        <w:rPr>
          <w:lang w:eastAsia="ko-KR"/>
        </w:rPr>
        <w:tab/>
        <w:t>The transmission arbitrator does not respond to a pending (not granted or denied) transmission request if a transmission release notification is received from the MCVideo client.</w:t>
      </w:r>
    </w:p>
    <w:p w14:paraId="03A8EC91" w14:textId="77777777" w:rsidR="00A90238" w:rsidRPr="0004537F" w:rsidRDefault="00A90238" w:rsidP="00A90238">
      <w:pPr>
        <w:rPr>
          <w:lang w:eastAsia="ko-KR"/>
        </w:rPr>
      </w:pPr>
    </w:p>
    <w:p w14:paraId="028821FD" w14:textId="77777777" w:rsidR="00A90238" w:rsidRDefault="00A90238" w:rsidP="00A90238">
      <w:pPr>
        <w:pStyle w:val="Heading4"/>
        <w:rPr>
          <w:lang w:val="en-IN" w:eastAsia="ko-KR"/>
        </w:rPr>
      </w:pPr>
      <w:bookmarkStart w:id="1000" w:name="_Toc154701693"/>
      <w:r>
        <w:rPr>
          <w:lang w:val="en-IN"/>
        </w:rPr>
        <w:t>7.7.2</w:t>
      </w:r>
      <w:r w:rsidRPr="0004537F">
        <w:rPr>
          <w:lang w:val="en-IN" w:eastAsia="ko-KR"/>
        </w:rPr>
        <w:t>.7</w:t>
      </w:r>
      <w:r w:rsidRPr="0004537F">
        <w:rPr>
          <w:lang w:val="en-IN"/>
        </w:rPr>
        <w:tab/>
      </w:r>
      <w:r w:rsidRPr="0004537F">
        <w:rPr>
          <w:lang w:val="en-IN" w:eastAsia="ko-KR"/>
        </w:rPr>
        <w:t>Transmission override</w:t>
      </w:r>
      <w:bookmarkEnd w:id="1000"/>
    </w:p>
    <w:p w14:paraId="3B8C99F0" w14:textId="77777777" w:rsidR="00A90238" w:rsidRPr="00E010FD" w:rsidRDefault="00A90238" w:rsidP="00A90238">
      <w:r w:rsidRPr="00E010FD">
        <w:t xml:space="preserve">This subclause is applicable in </w:t>
      </w:r>
      <w:r>
        <w:t xml:space="preserve">the </w:t>
      </w:r>
      <w:r w:rsidRPr="00E010FD">
        <w:t xml:space="preserve">single arbitrator </w:t>
      </w:r>
      <w:r>
        <w:t xml:space="preserve">in the </w:t>
      </w:r>
      <w:r w:rsidRPr="00E010FD">
        <w:t>approach.</w:t>
      </w:r>
    </w:p>
    <w:p w14:paraId="1BFA5A6B" w14:textId="77777777" w:rsidR="00A90238" w:rsidRPr="00E010FD" w:rsidRDefault="00A90238" w:rsidP="00A90238">
      <w:r w:rsidRPr="00E010FD">
        <w:t>Figure 7.7.2.</w:t>
      </w:r>
      <w:r w:rsidRPr="00E010FD">
        <w:rPr>
          <w:lang w:eastAsia="ko-KR"/>
        </w:rPr>
        <w:t>7</w:t>
      </w:r>
      <w:r w:rsidRPr="00E010FD">
        <w:t xml:space="preserve">-1 describes procedures for transmission participants when an MCVideo client authorized to override, requests for transmission permission. </w:t>
      </w:r>
    </w:p>
    <w:p w14:paraId="6E6B7743" w14:textId="77777777" w:rsidR="00A90238" w:rsidRPr="00E010FD" w:rsidRDefault="00A90238" w:rsidP="00A90238">
      <w:r w:rsidRPr="00E010FD">
        <w:t>The MCVideo client has detected presence of a transmission arbitrator e.g., by receiving responses to transmission arbitration control message. The MCVideo client sends a transmission request and waits for a response.</w:t>
      </w:r>
    </w:p>
    <w:p w14:paraId="2BCB2E9E" w14:textId="77777777" w:rsidR="00A90238" w:rsidRPr="00E010FD" w:rsidRDefault="00A90238" w:rsidP="00A90238">
      <w:r w:rsidRPr="00E010FD">
        <w:t xml:space="preserve">Pre-conditions: </w:t>
      </w:r>
    </w:p>
    <w:p w14:paraId="2CC81ED1" w14:textId="77777777" w:rsidR="00A90238" w:rsidRPr="00E010FD" w:rsidRDefault="00A90238" w:rsidP="00A90238">
      <w:pPr>
        <w:pStyle w:val="B1"/>
      </w:pPr>
      <w:r w:rsidRPr="00E010FD">
        <w:t>1.</w:t>
      </w:r>
      <w:r w:rsidRPr="00E010FD">
        <w:tab/>
        <w:t>An off-network group communication has been established.</w:t>
      </w:r>
    </w:p>
    <w:p w14:paraId="14531357" w14:textId="77777777" w:rsidR="00A90238" w:rsidRPr="00E010FD" w:rsidRDefault="00A90238" w:rsidP="00A90238">
      <w:pPr>
        <w:pStyle w:val="B1"/>
      </w:pPr>
      <w:r w:rsidRPr="00E010FD">
        <w:t>2.</w:t>
      </w:r>
      <w:r w:rsidRPr="00E010FD">
        <w:tab/>
        <w:t>Maximum simultaneous transmissions limit has been reached.</w:t>
      </w:r>
    </w:p>
    <w:p w14:paraId="5219BB29" w14:textId="77777777" w:rsidR="00A90238" w:rsidRPr="00E010FD" w:rsidRDefault="00A90238" w:rsidP="00A90238"/>
    <w:p w14:paraId="402DE378" w14:textId="77777777" w:rsidR="00A90238" w:rsidRDefault="00A90238" w:rsidP="00A90238">
      <w:pPr>
        <w:pStyle w:val="TH"/>
      </w:pPr>
      <w:r w:rsidRPr="00E010FD">
        <w:object w:dxaOrig="7965" w:dyaOrig="5220" w14:anchorId="26D1E04A">
          <v:shape id="_x0000_i1103" type="#_x0000_t75" style="width:477.55pt;height:311.25pt" o:ole="">
            <v:imagedata r:id="rId169" o:title=""/>
          </v:shape>
          <o:OLEObject Type="Embed" ProgID="Visio.Drawing.11" ShapeID="_x0000_i1103" DrawAspect="Content" ObjectID="_1765315014" r:id="rId170"/>
        </w:object>
      </w:r>
    </w:p>
    <w:p w14:paraId="3B7C48B0" w14:textId="77777777" w:rsidR="00A90238" w:rsidRPr="00E010FD" w:rsidRDefault="00A90238" w:rsidP="00A90238">
      <w:pPr>
        <w:pStyle w:val="TF"/>
        <w:rPr>
          <w:lang w:eastAsia="ko-KR"/>
        </w:rPr>
      </w:pPr>
      <w:r w:rsidRPr="00E010FD">
        <w:t>Figure 7.7.2.</w:t>
      </w:r>
      <w:r w:rsidRPr="00E010FD">
        <w:rPr>
          <w:lang w:eastAsia="ko-KR"/>
        </w:rPr>
        <w:t>7</w:t>
      </w:r>
      <w:r w:rsidRPr="00E010FD">
        <w:t>-1: Transmission override</w:t>
      </w:r>
    </w:p>
    <w:p w14:paraId="29FD5677"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2 sends a transmission request message to the MCVideo group. </w:t>
      </w:r>
    </w:p>
    <w:p w14:paraId="76EAD47D" w14:textId="77777777" w:rsidR="00A90238" w:rsidRPr="00E010FD" w:rsidRDefault="00A90238" w:rsidP="00A90238">
      <w:pPr>
        <w:pStyle w:val="B1"/>
        <w:rPr>
          <w:lang w:eastAsia="ko-KR"/>
        </w:rPr>
      </w:pPr>
      <w:r w:rsidRPr="00E010FD">
        <w:rPr>
          <w:lang w:eastAsia="ko-KR"/>
        </w:rPr>
        <w:t>2.</w:t>
      </w:r>
      <w:r w:rsidRPr="00E010FD">
        <w:rPr>
          <w:lang w:eastAsia="ko-KR"/>
        </w:rPr>
        <w:tab/>
        <w:t>As the configured limit of maximum simultaneous transmissions is already reached, MCVideo client 1, being the transmission arbitrator, checks the override policy.</w:t>
      </w:r>
    </w:p>
    <w:p w14:paraId="29E6C7A2" w14:textId="77777777" w:rsidR="00A90238" w:rsidRPr="00E010FD" w:rsidRDefault="00A90238" w:rsidP="00A90238">
      <w:pPr>
        <w:pStyle w:val="B1"/>
        <w:rPr>
          <w:lang w:eastAsia="ko-KR"/>
        </w:rPr>
      </w:pPr>
      <w:r w:rsidRPr="00E010FD">
        <w:t>3.</w:t>
      </w:r>
      <w:r w:rsidRPr="00E010FD">
        <w:tab/>
        <w:t xml:space="preserve">If MCVideo client 2 is authorized to override (based on e.g., transmission priority), </w:t>
      </w:r>
      <w:r w:rsidRPr="00E010FD">
        <w:rPr>
          <w:lang w:eastAsia="ko-KR"/>
        </w:rPr>
        <w:t xml:space="preserve">MCVideo client 1 sends a transmission revoked message to the MCVideo group. Transmission revoked message indicates the MCVideo client from which the permission is revoked, as the intended recipient. </w:t>
      </w:r>
    </w:p>
    <w:p w14:paraId="15854E06" w14:textId="77777777" w:rsidR="00A90238" w:rsidRPr="00E010FD" w:rsidRDefault="00A90238" w:rsidP="00A90238">
      <w:pPr>
        <w:pStyle w:val="B1"/>
        <w:rPr>
          <w:lang w:eastAsia="ko-KR"/>
        </w:rPr>
      </w:pPr>
      <w:r w:rsidRPr="00E010FD">
        <w:rPr>
          <w:lang w:eastAsia="ko-KR"/>
        </w:rPr>
        <w:t>4.</w:t>
      </w:r>
      <w:r w:rsidRPr="00E010FD">
        <w:rPr>
          <w:lang w:eastAsia="ko-KR"/>
        </w:rPr>
        <w:tab/>
        <w:t>MCVideo client 3 stops transmission of video and MCVideo user at MCVideo client 3 may be notified that the transmission permission has been revoked.</w:t>
      </w:r>
    </w:p>
    <w:p w14:paraId="360EEA30" w14:textId="77777777" w:rsidR="00A90238" w:rsidRPr="00E010FD" w:rsidRDefault="00A90238" w:rsidP="00A90238">
      <w:pPr>
        <w:pStyle w:val="B1"/>
        <w:rPr>
          <w:lang w:eastAsia="ko-KR"/>
        </w:rPr>
      </w:pPr>
      <w:r w:rsidRPr="00E010FD">
        <w:t>5.</w:t>
      </w:r>
      <w:r w:rsidRPr="00E010FD">
        <w:tab/>
      </w:r>
      <w:r w:rsidRPr="00E010FD">
        <w:rPr>
          <w:lang w:eastAsia="ko-KR"/>
        </w:rPr>
        <w:t xml:space="preserve">MCVideo client 1 sends a transmission granted message to the MCVideo group. Transmission granted message indicates MCVideo client 2 as the intended recipient. </w:t>
      </w:r>
    </w:p>
    <w:p w14:paraId="753AFB24" w14:textId="77777777" w:rsidR="00A90238" w:rsidRPr="00E010FD" w:rsidRDefault="00A90238" w:rsidP="00A90238">
      <w:pPr>
        <w:pStyle w:val="B1"/>
        <w:rPr>
          <w:lang w:eastAsia="ko-KR"/>
        </w:rPr>
      </w:pPr>
      <w:r w:rsidRPr="00E010FD">
        <w:rPr>
          <w:lang w:eastAsia="ko-KR"/>
        </w:rPr>
        <w:t>6.</w:t>
      </w:r>
      <w:r w:rsidRPr="00E010FD">
        <w:rPr>
          <w:lang w:eastAsia="ko-KR"/>
        </w:rPr>
        <w:tab/>
        <w:t>MCVideo user at MCVideo client 2 may be notified that the video can now be transmitted.</w:t>
      </w:r>
    </w:p>
    <w:p w14:paraId="72C18DC2" w14:textId="77777777" w:rsidR="00A90238" w:rsidRPr="00A85694" w:rsidRDefault="00A90238" w:rsidP="00A90238">
      <w:pPr>
        <w:pStyle w:val="B1"/>
        <w:rPr>
          <w:lang w:eastAsia="ko-KR"/>
        </w:rPr>
      </w:pPr>
      <w:r w:rsidRPr="00E010FD">
        <w:rPr>
          <w:lang w:eastAsia="ko-KR"/>
        </w:rPr>
        <w:t>7.</w:t>
      </w:r>
      <w:r w:rsidRPr="00E010FD">
        <w:rPr>
          <w:lang w:eastAsia="ko-KR"/>
        </w:rPr>
        <w:tab/>
        <w:t>MCVideo client 2 transmits video to the MCVideo group.</w:t>
      </w:r>
    </w:p>
    <w:p w14:paraId="06684B15" w14:textId="77777777" w:rsidR="00A90238" w:rsidRPr="0004537F" w:rsidRDefault="00A90238" w:rsidP="00A90238">
      <w:pPr>
        <w:pStyle w:val="Heading4"/>
        <w:rPr>
          <w:lang w:val="en-IN" w:eastAsia="ko-KR"/>
        </w:rPr>
      </w:pPr>
      <w:bookmarkStart w:id="1001" w:name="_Toc154701694"/>
      <w:r>
        <w:rPr>
          <w:lang w:val="en-IN"/>
        </w:rPr>
        <w:t>7.7.2</w:t>
      </w:r>
      <w:r w:rsidRPr="0004537F">
        <w:rPr>
          <w:lang w:val="en-IN" w:eastAsia="ko-KR"/>
        </w:rPr>
        <w:t>.8</w:t>
      </w:r>
      <w:r w:rsidRPr="0004537F">
        <w:rPr>
          <w:lang w:val="en-IN"/>
        </w:rPr>
        <w:tab/>
      </w:r>
      <w:r w:rsidRPr="0004537F">
        <w:rPr>
          <w:lang w:val="en-IN" w:eastAsia="ko-KR"/>
        </w:rPr>
        <w:t>Transmission override (revoke self)</w:t>
      </w:r>
      <w:bookmarkEnd w:id="1001"/>
    </w:p>
    <w:p w14:paraId="6A1524FD" w14:textId="77777777" w:rsidR="00A90238" w:rsidRDefault="00A90238" w:rsidP="00A90238">
      <w:r w:rsidRPr="00E010FD">
        <w:t>This subclause is applicable in the single arbitrator approach.</w:t>
      </w:r>
    </w:p>
    <w:p w14:paraId="4838FF3C" w14:textId="77777777" w:rsidR="00A90238" w:rsidRDefault="00A90238" w:rsidP="00A90238">
      <w:pPr>
        <w:pStyle w:val="EditorsNote"/>
      </w:pPr>
      <w:r>
        <w:t>Editor's note: transmission override in the self arbitration approach is FFS.</w:t>
      </w:r>
    </w:p>
    <w:p w14:paraId="4DA48E44" w14:textId="77777777" w:rsidR="00A90238" w:rsidRPr="0004537F" w:rsidRDefault="00A90238" w:rsidP="00A90238">
      <w:r w:rsidRPr="0004537F">
        <w:t>Figure </w:t>
      </w:r>
      <w:r>
        <w:t>7.7.2</w:t>
      </w:r>
      <w:r w:rsidRPr="0004537F">
        <w:t>.</w:t>
      </w:r>
      <w:r w:rsidRPr="0004537F">
        <w:rPr>
          <w:lang w:eastAsia="ko-KR"/>
        </w:rPr>
        <w:t>8</w:t>
      </w:r>
      <w:r w:rsidRPr="0004537F">
        <w:t xml:space="preserve">-1 describes procedures for transmission participants when an MCVideo client authorized to override, requests for transmission permission. </w:t>
      </w:r>
    </w:p>
    <w:p w14:paraId="3CF2AF01"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45308D35" w14:textId="77777777" w:rsidR="00A90238" w:rsidRPr="0004537F" w:rsidRDefault="00A90238" w:rsidP="00A90238">
      <w:r w:rsidRPr="0004537F">
        <w:t xml:space="preserve">Pre-conditions: </w:t>
      </w:r>
    </w:p>
    <w:p w14:paraId="72A60DE8" w14:textId="77777777" w:rsidR="00A90238" w:rsidRPr="0004537F" w:rsidRDefault="00A90238" w:rsidP="00A90238">
      <w:pPr>
        <w:pStyle w:val="B1"/>
      </w:pPr>
      <w:r w:rsidRPr="0004537F">
        <w:t>1.</w:t>
      </w:r>
      <w:r w:rsidRPr="0004537F">
        <w:tab/>
        <w:t>An off-network group communication has been established.</w:t>
      </w:r>
    </w:p>
    <w:p w14:paraId="67706D72" w14:textId="77777777" w:rsidR="00A90238" w:rsidRPr="0004537F" w:rsidRDefault="00A90238" w:rsidP="00A90238">
      <w:pPr>
        <w:pStyle w:val="B1"/>
      </w:pPr>
      <w:r w:rsidRPr="0004537F">
        <w:lastRenderedPageBreak/>
        <w:t>2.</w:t>
      </w:r>
      <w:r w:rsidRPr="0004537F">
        <w:tab/>
        <w:t>Maximum simultaneous transmissions limit has been reached.</w:t>
      </w:r>
    </w:p>
    <w:p w14:paraId="5F23AB78" w14:textId="77777777" w:rsidR="00A90238" w:rsidRDefault="00A90238" w:rsidP="00A90238">
      <w:pPr>
        <w:pStyle w:val="TH"/>
      </w:pPr>
      <w:r w:rsidRPr="0004537F">
        <w:object w:dxaOrig="7965" w:dyaOrig="5220" w14:anchorId="5C964256">
          <v:shape id="_x0000_i1104" type="#_x0000_t75" style="width:470.75pt;height:306.25pt" o:ole="">
            <v:imagedata r:id="rId171" o:title=""/>
          </v:shape>
          <o:OLEObject Type="Embed" ProgID="Visio.Drawing.11" ShapeID="_x0000_i1104" DrawAspect="Content" ObjectID="_1765315015" r:id="rId172"/>
        </w:object>
      </w:r>
    </w:p>
    <w:p w14:paraId="7675FA80" w14:textId="77777777" w:rsidR="00A90238" w:rsidRPr="0004537F" w:rsidRDefault="00A90238" w:rsidP="00A90238">
      <w:pPr>
        <w:pStyle w:val="TF"/>
        <w:rPr>
          <w:lang w:eastAsia="ko-KR"/>
        </w:rPr>
      </w:pPr>
      <w:r w:rsidRPr="0004537F">
        <w:t>Figure </w:t>
      </w:r>
      <w:r>
        <w:t>7.7.2</w:t>
      </w:r>
      <w:r w:rsidRPr="0004537F">
        <w:t>.</w:t>
      </w:r>
      <w:r w:rsidRPr="0004537F">
        <w:rPr>
          <w:lang w:eastAsia="ko-KR"/>
        </w:rPr>
        <w:t>8</w:t>
      </w:r>
      <w:r w:rsidRPr="0004537F">
        <w:t>-1: Transmission override</w:t>
      </w:r>
    </w:p>
    <w:p w14:paraId="2717ED86"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5BFFEC3E" w14:textId="77777777" w:rsidR="00A90238" w:rsidRPr="0004537F" w:rsidRDefault="00A90238" w:rsidP="00A90238">
      <w:pPr>
        <w:pStyle w:val="B1"/>
        <w:rPr>
          <w:lang w:eastAsia="ko-KR"/>
        </w:rPr>
      </w:pPr>
      <w:r w:rsidRPr="0004537F">
        <w:rPr>
          <w:lang w:eastAsia="ko-KR"/>
        </w:rPr>
        <w:t>2.</w:t>
      </w:r>
      <w:r w:rsidRPr="0004537F">
        <w:rPr>
          <w:lang w:eastAsia="ko-KR"/>
        </w:rPr>
        <w:tab/>
        <w:t xml:space="preserve">As the configured limit of maximum simultaneous transmissions is already reached, MCVideo client 1, being </w:t>
      </w:r>
      <w:r w:rsidRPr="00E010FD">
        <w:rPr>
          <w:lang w:eastAsia="ko-KR"/>
        </w:rPr>
        <w:t>a</w:t>
      </w:r>
      <w:r w:rsidRPr="0004537F">
        <w:rPr>
          <w:lang w:eastAsia="ko-KR"/>
        </w:rPr>
        <w:t xml:space="preserve"> transmission arbitrator, checks the override policy.</w:t>
      </w:r>
    </w:p>
    <w:p w14:paraId="0416FA11" w14:textId="77777777" w:rsidR="00A90238" w:rsidRPr="0004537F" w:rsidRDefault="00A90238" w:rsidP="00A90238">
      <w:pPr>
        <w:pStyle w:val="B1"/>
        <w:rPr>
          <w:lang w:eastAsia="ko-KR"/>
        </w:rPr>
      </w:pPr>
      <w:r w:rsidRPr="0004537F">
        <w:t>3.</w:t>
      </w:r>
      <w:r w:rsidRPr="0004537F">
        <w:tab/>
        <w:t xml:space="preserve">If MCVideo client 2 is authorized to override (based on e.g., transmission priority), </w:t>
      </w:r>
      <w:r w:rsidRPr="0004537F">
        <w:rPr>
          <w:lang w:eastAsia="ko-KR"/>
        </w:rPr>
        <w:t xml:space="preserve">MCVideo client 1 may send a transmission revoked message to the MCVideo group. Transmission revoked message indicates the MCVideo client 1, the current arbitrator, whose permission is revoked. </w:t>
      </w:r>
    </w:p>
    <w:p w14:paraId="0084151A" w14:textId="77777777" w:rsidR="00A90238" w:rsidRPr="0004537F" w:rsidRDefault="00A90238" w:rsidP="00A90238">
      <w:pPr>
        <w:pStyle w:val="B1"/>
        <w:rPr>
          <w:lang w:eastAsia="ko-KR"/>
        </w:rPr>
      </w:pPr>
      <w:r w:rsidRPr="0004537F">
        <w:rPr>
          <w:lang w:eastAsia="ko-KR"/>
        </w:rPr>
        <w:t>4.</w:t>
      </w:r>
      <w:r w:rsidRPr="0004537F">
        <w:rPr>
          <w:lang w:eastAsia="ko-KR"/>
        </w:rPr>
        <w:tab/>
        <w:t>MCVideo client 1 stops transmission of video and MCVideo user at MCVideo client 1 may be notified that the transmission permission has been revoked.</w:t>
      </w:r>
    </w:p>
    <w:p w14:paraId="662A3F64" w14:textId="77777777" w:rsidR="00A90238" w:rsidRPr="0004537F" w:rsidRDefault="00A90238" w:rsidP="00A90238">
      <w:pPr>
        <w:pStyle w:val="B1"/>
        <w:rPr>
          <w:lang w:eastAsia="ko-KR"/>
        </w:rPr>
      </w:pPr>
      <w:r w:rsidRPr="0004537F">
        <w:t>5.</w:t>
      </w:r>
      <w:r w:rsidRPr="0004537F">
        <w:tab/>
      </w:r>
      <w:r w:rsidRPr="0004537F">
        <w:rPr>
          <w:lang w:eastAsia="ko-KR"/>
        </w:rPr>
        <w:t>MCVideo client 1 sends a transmission granted message to the MCVideo group. T</w:t>
      </w:r>
      <w:r>
        <w:rPr>
          <w:lang w:eastAsia="ko-KR"/>
        </w:rPr>
        <w:t>he t</w:t>
      </w:r>
      <w:r w:rsidRPr="0004537F">
        <w:rPr>
          <w:lang w:eastAsia="ko-KR"/>
        </w:rPr>
        <w:t>ransmission granted message indicates MCVideo client 2 as the intended recipient and MCVideo client 2 as the subsequent transmission arbitrator.</w:t>
      </w:r>
    </w:p>
    <w:p w14:paraId="7DCEBAF7" w14:textId="77777777" w:rsidR="00A90238" w:rsidRPr="0004537F" w:rsidRDefault="00A90238" w:rsidP="00A90238">
      <w:pPr>
        <w:pStyle w:val="B1"/>
        <w:rPr>
          <w:lang w:eastAsia="ko-KR"/>
        </w:rPr>
      </w:pPr>
      <w:r w:rsidRPr="0004537F">
        <w:t>6a.</w:t>
      </w:r>
      <w:r w:rsidRPr="0004537F">
        <w:tab/>
      </w:r>
      <w:r w:rsidRPr="0004537F">
        <w:rPr>
          <w:lang w:eastAsia="ko-KR"/>
        </w:rPr>
        <w:t>MCVideo client 2 sends a transmission arbitration taken message to the MCVideo group.</w:t>
      </w:r>
    </w:p>
    <w:p w14:paraId="7EE780A6" w14:textId="77777777" w:rsidR="00A90238" w:rsidRPr="0004537F" w:rsidRDefault="00A90238" w:rsidP="00A90238">
      <w:pPr>
        <w:pStyle w:val="B1"/>
        <w:rPr>
          <w:lang w:eastAsia="ko-KR"/>
        </w:rPr>
      </w:pPr>
      <w:r w:rsidRPr="0004537F">
        <w:rPr>
          <w:lang w:eastAsia="ko-KR"/>
        </w:rPr>
        <w:t>6b.</w:t>
      </w:r>
      <w:r w:rsidRPr="0004537F">
        <w:rPr>
          <w:lang w:eastAsia="ko-KR"/>
        </w:rPr>
        <w:tab/>
        <w:t>MCVideo user at MCVideo client 2 may be notified that the video can now be transmitted.</w:t>
      </w:r>
    </w:p>
    <w:p w14:paraId="123F684D" w14:textId="77777777" w:rsidR="00A90238" w:rsidRPr="0004537F" w:rsidRDefault="00A90238" w:rsidP="00A90238">
      <w:pPr>
        <w:pStyle w:val="NO"/>
      </w:pPr>
      <w:r>
        <w:t>NOTE</w:t>
      </w:r>
      <w:r w:rsidRPr="0004537F">
        <w:t>:</w:t>
      </w:r>
      <w:r w:rsidRPr="0004537F">
        <w:tab/>
        <w:t>Step 6a and step 6b can occur in any order.</w:t>
      </w:r>
    </w:p>
    <w:p w14:paraId="25911F86" w14:textId="77777777" w:rsidR="00A90238" w:rsidRPr="0004537F" w:rsidRDefault="00A90238" w:rsidP="00A90238">
      <w:pPr>
        <w:pStyle w:val="B1"/>
        <w:rPr>
          <w:lang w:eastAsia="ko-KR"/>
        </w:rPr>
      </w:pPr>
      <w:r w:rsidRPr="0004537F">
        <w:rPr>
          <w:lang w:eastAsia="ko-KR"/>
        </w:rPr>
        <w:t>7.</w:t>
      </w:r>
      <w:r w:rsidRPr="0004537F">
        <w:rPr>
          <w:lang w:eastAsia="ko-KR"/>
        </w:rPr>
        <w:tab/>
        <w:t>MCVideo client 1, upon receiving the transmission arbitration taken message releases transmission arbitration.</w:t>
      </w:r>
    </w:p>
    <w:p w14:paraId="4B733172" w14:textId="77777777" w:rsidR="00A90238" w:rsidRPr="0004537F" w:rsidRDefault="00A90238" w:rsidP="00A90238">
      <w:pPr>
        <w:pStyle w:val="B1"/>
        <w:rPr>
          <w:lang w:eastAsia="ko-KR"/>
        </w:rPr>
      </w:pPr>
      <w:r w:rsidRPr="0004537F">
        <w:t>8.</w:t>
      </w:r>
      <w:r w:rsidRPr="0004537F">
        <w:tab/>
      </w:r>
      <w:r w:rsidRPr="0004537F">
        <w:rPr>
          <w:lang w:eastAsia="ko-KR"/>
        </w:rPr>
        <w:t>MCVideo client 2 transmits video to the MCVideo group.</w:t>
      </w:r>
    </w:p>
    <w:p w14:paraId="1D3CAD1F" w14:textId="77777777" w:rsidR="00A90238" w:rsidRPr="0004537F" w:rsidRDefault="00A90238" w:rsidP="00A90238">
      <w:pPr>
        <w:rPr>
          <w:lang w:eastAsia="ko-KR"/>
        </w:rPr>
      </w:pPr>
    </w:p>
    <w:p w14:paraId="3BCA3569" w14:textId="77777777" w:rsidR="00A90238" w:rsidRPr="0004537F" w:rsidRDefault="00A90238" w:rsidP="00A90238">
      <w:pPr>
        <w:pStyle w:val="Heading4"/>
        <w:rPr>
          <w:lang w:val="en-IN" w:eastAsia="ko-KR"/>
        </w:rPr>
      </w:pPr>
      <w:bookmarkStart w:id="1002" w:name="_Toc154701695"/>
      <w:r>
        <w:rPr>
          <w:lang w:val="en-IN"/>
        </w:rPr>
        <w:lastRenderedPageBreak/>
        <w:t>7.7.2</w:t>
      </w:r>
      <w:r w:rsidRPr="0004537F">
        <w:rPr>
          <w:lang w:val="en-IN" w:eastAsia="ko-KR"/>
        </w:rPr>
        <w:t>.9</w:t>
      </w:r>
      <w:r w:rsidRPr="0004537F">
        <w:rPr>
          <w:lang w:val="en-IN"/>
        </w:rPr>
        <w:tab/>
      </w:r>
      <w:r w:rsidRPr="0004537F">
        <w:rPr>
          <w:lang w:val="en-IN" w:eastAsia="ko-KR"/>
        </w:rPr>
        <w:t>Transmission arbitration release</w:t>
      </w:r>
      <w:bookmarkEnd w:id="1002"/>
    </w:p>
    <w:p w14:paraId="576FCAFE" w14:textId="77777777" w:rsidR="00A90238" w:rsidRPr="00E911E0" w:rsidRDefault="00A90238" w:rsidP="00A90238">
      <w:pPr>
        <w:pStyle w:val="Heading5"/>
      </w:pPr>
      <w:bookmarkStart w:id="1003" w:name="_Toc154701696"/>
      <w:r w:rsidRPr="00E911E0">
        <w:t>7.7.2.9.1</w:t>
      </w:r>
      <w:r w:rsidRPr="00E911E0">
        <w:tab/>
        <w:t>Transmission arbitration release</w:t>
      </w:r>
      <w:bookmarkEnd w:id="1003"/>
      <w:r w:rsidRPr="00E911E0">
        <w:t xml:space="preserve"> </w:t>
      </w:r>
    </w:p>
    <w:p w14:paraId="76CB67E8" w14:textId="77777777" w:rsidR="00A90238" w:rsidRPr="00E010FD" w:rsidRDefault="00A90238" w:rsidP="00A90238">
      <w:r w:rsidRPr="00E010FD">
        <w:t>This subclause is applicable only in single arbitrator approach.</w:t>
      </w:r>
    </w:p>
    <w:p w14:paraId="745E3639" w14:textId="77777777" w:rsidR="00A90238" w:rsidRPr="0004537F" w:rsidRDefault="00A90238" w:rsidP="00A90238">
      <w:r w:rsidRPr="0004537F">
        <w:t>Figure </w:t>
      </w:r>
      <w:r>
        <w:t>7.7.2</w:t>
      </w:r>
      <w:r w:rsidRPr="0004537F">
        <w:t>.9.1-1 describes procedures for an MCVideo client to release transmission arbitration. There is no other MCVideo client to which transmission arbitration can be delegated.</w:t>
      </w:r>
    </w:p>
    <w:p w14:paraId="5D532E27" w14:textId="77777777" w:rsidR="00A90238" w:rsidRPr="0004537F" w:rsidRDefault="00A90238" w:rsidP="00A90238">
      <w:r w:rsidRPr="0004537F">
        <w:t xml:space="preserve">Pre-conditions: </w:t>
      </w:r>
    </w:p>
    <w:p w14:paraId="5B1E7B56" w14:textId="77777777" w:rsidR="00A90238" w:rsidRPr="0004537F" w:rsidRDefault="00A90238" w:rsidP="00A90238">
      <w:pPr>
        <w:pStyle w:val="B1"/>
      </w:pPr>
      <w:r w:rsidRPr="0004537F">
        <w:t>1.</w:t>
      </w:r>
      <w:r w:rsidRPr="0004537F">
        <w:tab/>
        <w:t>An off-network group communication has been established.</w:t>
      </w:r>
    </w:p>
    <w:p w14:paraId="3B6E8508" w14:textId="77777777" w:rsidR="00A90238" w:rsidRPr="0004537F" w:rsidRDefault="00A90238" w:rsidP="00A90238">
      <w:pPr>
        <w:pStyle w:val="B1"/>
      </w:pPr>
      <w:r w:rsidRPr="0004537F">
        <w:t>2.</w:t>
      </w:r>
      <w:r w:rsidRPr="0004537F">
        <w:tab/>
        <w:t>Only MCVideo client 1 is transmitting a video.</w:t>
      </w:r>
    </w:p>
    <w:p w14:paraId="19F2683D" w14:textId="77777777" w:rsidR="00A90238" w:rsidRPr="0004537F" w:rsidRDefault="00A90238" w:rsidP="00A90238"/>
    <w:p w14:paraId="0395A7F5" w14:textId="77777777" w:rsidR="00A90238" w:rsidRDefault="00A90238" w:rsidP="00A90238">
      <w:pPr>
        <w:pStyle w:val="TH"/>
      </w:pPr>
      <w:r w:rsidRPr="0004537F">
        <w:object w:dxaOrig="7964" w:dyaOrig="2804" w14:anchorId="0B7BB3B7">
          <v:shape id="_x0000_i1105" type="#_x0000_t75" style="width:478.05pt;height:168.15pt" o:ole="">
            <v:imagedata r:id="rId173" o:title=""/>
          </v:shape>
          <o:OLEObject Type="Embed" ProgID="Visio.Drawing.11" ShapeID="_x0000_i1105" DrawAspect="Content" ObjectID="_1765315016" r:id="rId174"/>
        </w:object>
      </w:r>
    </w:p>
    <w:p w14:paraId="1F591389" w14:textId="77777777" w:rsidR="00A90238" w:rsidRPr="0004537F" w:rsidRDefault="00A90238" w:rsidP="00A90238">
      <w:pPr>
        <w:pStyle w:val="TF"/>
        <w:rPr>
          <w:lang w:eastAsia="ko-KR"/>
        </w:rPr>
      </w:pPr>
      <w:r w:rsidRPr="0004537F">
        <w:t>Figure </w:t>
      </w:r>
      <w:r>
        <w:t>7.7.2</w:t>
      </w:r>
      <w:r w:rsidRPr="0004537F">
        <w:t>.</w:t>
      </w:r>
      <w:r w:rsidRPr="0004537F">
        <w:rPr>
          <w:lang w:eastAsia="ko-KR"/>
        </w:rPr>
        <w:t>9.1</w:t>
      </w:r>
      <w:r w:rsidRPr="0004537F">
        <w:t>-1: Transmission arbitration release without delegation</w:t>
      </w:r>
    </w:p>
    <w:p w14:paraId="374F24B8"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release message to the MCVideo group. </w:t>
      </w:r>
    </w:p>
    <w:p w14:paraId="7240784A" w14:textId="77777777" w:rsidR="00A90238" w:rsidRPr="0004537F" w:rsidRDefault="00A90238" w:rsidP="00A90238">
      <w:pPr>
        <w:pStyle w:val="B1"/>
        <w:rPr>
          <w:lang w:eastAsia="ko-KR"/>
        </w:rPr>
      </w:pPr>
      <w:r w:rsidRPr="0004537F">
        <w:rPr>
          <w:lang w:eastAsia="ko-KR"/>
        </w:rPr>
        <w:t>2.</w:t>
      </w:r>
      <w:r w:rsidRPr="0004537F">
        <w:rPr>
          <w:lang w:eastAsia="ko-KR"/>
        </w:rPr>
        <w:tab/>
        <w:t>MCVideo client 1 stops transmission of the video.</w:t>
      </w:r>
    </w:p>
    <w:p w14:paraId="2E5399BB" w14:textId="77777777" w:rsidR="00A90238" w:rsidRDefault="00A90238" w:rsidP="00A90238">
      <w:pPr>
        <w:pStyle w:val="Heading5"/>
      </w:pPr>
      <w:bookmarkStart w:id="1004" w:name="_Toc154701697"/>
      <w:r w:rsidRPr="00E911E0">
        <w:t>7.7.2.9.2</w:t>
      </w:r>
      <w:r w:rsidRPr="00E911E0">
        <w:tab/>
        <w:t>Transmission arbitration release with delegation</w:t>
      </w:r>
      <w:bookmarkEnd w:id="1004"/>
    </w:p>
    <w:p w14:paraId="583D75AC" w14:textId="77777777" w:rsidR="00A90238" w:rsidRPr="00E010FD" w:rsidRDefault="00A90238" w:rsidP="00A90238">
      <w:r w:rsidRPr="00E010FD">
        <w:t>This subclause is applicable only in single arbitrator approach.</w:t>
      </w:r>
    </w:p>
    <w:p w14:paraId="48D8200D" w14:textId="77777777" w:rsidR="00A90238" w:rsidRPr="00E010FD" w:rsidRDefault="00A90238" w:rsidP="00A90238">
      <w:r w:rsidRPr="00E010FD">
        <w:t>Figure 7.7.2.</w:t>
      </w:r>
      <w:r w:rsidRPr="00E010FD">
        <w:rPr>
          <w:lang w:eastAsia="ko-KR"/>
        </w:rPr>
        <w:t>9.2</w:t>
      </w:r>
      <w:r w:rsidRPr="00E010FD">
        <w:t>-1 describes procedures for an MCVideo client to release transmission arbitration. There are other MCVideo clients currently transmitting to which transmission arbitration can be delegated.</w:t>
      </w:r>
    </w:p>
    <w:p w14:paraId="26526106" w14:textId="77777777" w:rsidR="00A90238" w:rsidRPr="00E010FD" w:rsidRDefault="00A90238" w:rsidP="00A90238">
      <w:r w:rsidRPr="00E010FD">
        <w:t xml:space="preserve">Pre-conditions: </w:t>
      </w:r>
    </w:p>
    <w:p w14:paraId="4160F5E7" w14:textId="77777777" w:rsidR="00A90238" w:rsidRPr="00E010FD" w:rsidRDefault="00A90238" w:rsidP="00A90238">
      <w:pPr>
        <w:pStyle w:val="B1"/>
      </w:pPr>
      <w:r w:rsidRPr="00E010FD">
        <w:t>1.</w:t>
      </w:r>
      <w:r w:rsidRPr="00E010FD">
        <w:tab/>
        <w:t>An off-network group communication has been established.</w:t>
      </w:r>
    </w:p>
    <w:p w14:paraId="3FC666C6" w14:textId="77777777" w:rsidR="00A90238" w:rsidRPr="00E010FD" w:rsidRDefault="00A90238" w:rsidP="00A90238">
      <w:pPr>
        <w:pStyle w:val="B1"/>
      </w:pPr>
      <w:r w:rsidRPr="00E010FD">
        <w:t>2.</w:t>
      </w:r>
      <w:r w:rsidRPr="00E010FD">
        <w:tab/>
        <w:t>At least one more MCVideo client is transmitting video other than the current transmission arbitrator.</w:t>
      </w:r>
    </w:p>
    <w:p w14:paraId="39619B30" w14:textId="77777777" w:rsidR="00A90238" w:rsidRPr="00E010FD" w:rsidRDefault="00A90238" w:rsidP="00A90238"/>
    <w:p w14:paraId="708B516F" w14:textId="77777777" w:rsidR="00A90238" w:rsidRDefault="00A90238" w:rsidP="00A90238">
      <w:pPr>
        <w:pStyle w:val="TH"/>
      </w:pPr>
      <w:r w:rsidRPr="00E010FD">
        <w:object w:dxaOrig="7965" w:dyaOrig="5220" w14:anchorId="23AA181F">
          <v:shape id="_x0000_i1106" type="#_x0000_t75" style="width:473.9pt;height:311.25pt" o:ole="">
            <v:imagedata r:id="rId175" o:title=""/>
          </v:shape>
          <o:OLEObject Type="Embed" ProgID="Visio.Drawing.11" ShapeID="_x0000_i1106" DrawAspect="Content" ObjectID="_1765315017" r:id="rId176"/>
        </w:object>
      </w:r>
    </w:p>
    <w:p w14:paraId="2BBFF6BA" w14:textId="77777777" w:rsidR="00A90238" w:rsidRPr="00E010FD" w:rsidRDefault="00A90238" w:rsidP="00A90238">
      <w:pPr>
        <w:pStyle w:val="TF"/>
        <w:rPr>
          <w:lang w:eastAsia="ko-KR"/>
        </w:rPr>
      </w:pPr>
      <w:r w:rsidRPr="00E010FD">
        <w:t>Figure 7.7.2.</w:t>
      </w:r>
      <w:r w:rsidRPr="00E010FD">
        <w:rPr>
          <w:lang w:eastAsia="ko-KR"/>
        </w:rPr>
        <w:t>9.2</w:t>
      </w:r>
      <w:r w:rsidRPr="00E010FD">
        <w:t>-1: Transmission arbitration release with delegation</w:t>
      </w:r>
    </w:p>
    <w:p w14:paraId="7E690A85"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1 stops video transmission but does not release transmission arbitration. </w:t>
      </w:r>
    </w:p>
    <w:p w14:paraId="1EC57F10" w14:textId="77777777" w:rsidR="00A90238" w:rsidRPr="00E010FD" w:rsidRDefault="00A90238" w:rsidP="00A90238">
      <w:pPr>
        <w:pStyle w:val="B1"/>
        <w:rPr>
          <w:lang w:eastAsia="ko-KR"/>
        </w:rPr>
      </w:pPr>
      <w:r w:rsidRPr="00E010FD">
        <w:rPr>
          <w:lang w:eastAsia="ko-KR"/>
        </w:rPr>
        <w:t>2.</w:t>
      </w:r>
      <w:r w:rsidRPr="00E010FD">
        <w:rPr>
          <w:lang w:eastAsia="ko-KR"/>
        </w:rPr>
        <w:tab/>
        <w:t>MCVideo client 1 sends a transmission arbitration release message. The transmission arbitration release message indicates a MCVideo client which is currently transmitting video, MCVideo client 2, as the subsequent transmission arbitrator. The MCVideo client 1 waits for a confirmation before releasing transmission arbitration.</w:t>
      </w:r>
    </w:p>
    <w:p w14:paraId="19A84E46" w14:textId="77777777" w:rsidR="00A90238" w:rsidRPr="00E010FD" w:rsidRDefault="00A90238" w:rsidP="00A90238">
      <w:pPr>
        <w:pStyle w:val="B1"/>
        <w:rPr>
          <w:lang w:eastAsia="ko-KR"/>
        </w:rPr>
      </w:pPr>
      <w:r w:rsidRPr="00E010FD">
        <w:t>3.</w:t>
      </w:r>
      <w:r w:rsidRPr="00E010FD">
        <w:tab/>
        <w:t>MCVideo client 1 detects no response from MCVideo client 2.</w:t>
      </w:r>
    </w:p>
    <w:p w14:paraId="68CF9584" w14:textId="77777777" w:rsidR="00A90238" w:rsidRPr="00E010FD" w:rsidRDefault="00A90238" w:rsidP="00A90238">
      <w:pPr>
        <w:pStyle w:val="B1"/>
        <w:rPr>
          <w:lang w:eastAsia="ko-KR"/>
        </w:rPr>
      </w:pPr>
      <w:r w:rsidRPr="00E010FD">
        <w:rPr>
          <w:lang w:eastAsia="ko-KR"/>
        </w:rPr>
        <w:t>4.</w:t>
      </w:r>
      <w:r w:rsidRPr="00E010FD">
        <w:rPr>
          <w:lang w:eastAsia="ko-KR"/>
        </w:rPr>
        <w:tab/>
        <w:t>MCVideo client 1 sends another transmission arbitration release message. The transmission arbitration release message indicates another MCVideo client which is currently transmitting video, MCVideo client 3, as the subsequent transmission arbitrator. The MCVideo client 1 waits for a confirmation before releasing transmission arbitration.</w:t>
      </w:r>
    </w:p>
    <w:p w14:paraId="7EA7CABB" w14:textId="77777777" w:rsidR="00A90238" w:rsidRPr="00E010FD" w:rsidRDefault="00A90238" w:rsidP="00A90238">
      <w:pPr>
        <w:pStyle w:val="B1"/>
        <w:rPr>
          <w:lang w:eastAsia="ko-KR"/>
        </w:rPr>
      </w:pPr>
      <w:r w:rsidRPr="00E010FD">
        <w:t>5.</w:t>
      </w:r>
      <w:r w:rsidRPr="00E010FD">
        <w:tab/>
      </w:r>
      <w:r w:rsidRPr="00E010FD">
        <w:rPr>
          <w:lang w:eastAsia="ko-KR"/>
        </w:rPr>
        <w:t>MCVideo client 3 sends a transmission arbitration taken message to the MCVideo group.</w:t>
      </w:r>
    </w:p>
    <w:p w14:paraId="061969B7" w14:textId="77777777" w:rsidR="00A90238" w:rsidRPr="00A85694" w:rsidRDefault="00A90238" w:rsidP="00A90238">
      <w:pPr>
        <w:pStyle w:val="B1"/>
      </w:pPr>
      <w:r w:rsidRPr="00E010FD">
        <w:rPr>
          <w:lang w:eastAsia="ko-KR"/>
        </w:rPr>
        <w:t>6.</w:t>
      </w:r>
      <w:r w:rsidRPr="00E010FD">
        <w:rPr>
          <w:lang w:eastAsia="ko-KR"/>
        </w:rPr>
        <w:tab/>
        <w:t>MCVideo client 1, upon receiving the transmission arbitration taken message releases transmission arbitration.</w:t>
      </w:r>
    </w:p>
    <w:p w14:paraId="17F935AC" w14:textId="77777777" w:rsidR="00A90238" w:rsidRDefault="00A90238" w:rsidP="00A90238">
      <w:pPr>
        <w:pStyle w:val="Heading4"/>
        <w:rPr>
          <w:lang w:val="en-IN" w:eastAsia="ko-KR"/>
        </w:rPr>
      </w:pPr>
      <w:bookmarkStart w:id="1005" w:name="_Toc154701698"/>
      <w:r>
        <w:rPr>
          <w:lang w:val="en-IN"/>
        </w:rPr>
        <w:t>7.7.2</w:t>
      </w:r>
      <w:r w:rsidRPr="0004537F">
        <w:rPr>
          <w:lang w:val="en-IN" w:eastAsia="ko-KR"/>
        </w:rPr>
        <w:t>.10</w:t>
      </w:r>
      <w:r w:rsidRPr="0004537F">
        <w:rPr>
          <w:lang w:val="en-IN"/>
        </w:rPr>
        <w:tab/>
      </w:r>
      <w:r w:rsidRPr="001D67EF">
        <w:rPr>
          <w:lang w:val="en-IN" w:eastAsia="ko-KR"/>
        </w:rPr>
        <w:t xml:space="preserve">Simultaneous </w:t>
      </w:r>
      <w:r>
        <w:rPr>
          <w:lang w:val="en-IN" w:eastAsia="ko-KR"/>
        </w:rPr>
        <w:t>transmission</w:t>
      </w:r>
      <w:r w:rsidRPr="001D67EF">
        <w:rPr>
          <w:lang w:val="en-IN" w:eastAsia="ko-KR"/>
        </w:rPr>
        <w:t xml:space="preserve"> requests</w:t>
      </w:r>
      <w:bookmarkEnd w:id="1005"/>
    </w:p>
    <w:p w14:paraId="4E8CD70F" w14:textId="77777777" w:rsidR="00A90238" w:rsidRPr="00E010FD" w:rsidRDefault="00A90238" w:rsidP="00A90238">
      <w:r w:rsidRPr="00E010FD">
        <w:t xml:space="preserve">This subclause is applicable in </w:t>
      </w:r>
      <w:r>
        <w:t xml:space="preserve">both the </w:t>
      </w:r>
      <w:r w:rsidRPr="00E010FD">
        <w:t xml:space="preserve">single arbitrator </w:t>
      </w:r>
      <w:r>
        <w:t xml:space="preserve">and self arbitration </w:t>
      </w:r>
      <w:r w:rsidRPr="00E010FD">
        <w:t>approach</w:t>
      </w:r>
      <w:r>
        <w:t>es</w:t>
      </w:r>
      <w:r w:rsidRPr="00E010FD">
        <w:t>.</w:t>
      </w:r>
    </w:p>
    <w:p w14:paraId="0C23308C" w14:textId="77777777" w:rsidR="00A90238" w:rsidRDefault="00A90238" w:rsidP="00A90238">
      <w:r w:rsidRPr="00E010FD">
        <w:t>Figure 7.7.2.</w:t>
      </w:r>
      <w:r>
        <w:rPr>
          <w:lang w:eastAsia="ko-KR"/>
        </w:rPr>
        <w:t>10</w:t>
      </w:r>
      <w:r w:rsidRPr="00E010FD">
        <w:t xml:space="preserve">-1 describes procedures for transmission participants when </w:t>
      </w:r>
      <w:r>
        <w:t>simultaneous transmission requests are generated when more than one</w:t>
      </w:r>
      <w:r w:rsidRPr="00E010FD">
        <w:t xml:space="preserve"> MCVideo client initializes transmission control. </w:t>
      </w:r>
    </w:p>
    <w:p w14:paraId="3D0A1305" w14:textId="77777777" w:rsidR="00A90238" w:rsidRDefault="00A90238" w:rsidP="00A90238">
      <w:r>
        <w:t>F</w:t>
      </w:r>
      <w:r w:rsidRPr="001D67EF">
        <w:t>igure </w:t>
      </w:r>
      <w:r>
        <w:t>7.7.2.10</w:t>
      </w:r>
      <w:r w:rsidRPr="001D67EF">
        <w:t>-1 shows the expected behaviour</w:t>
      </w:r>
      <w:r>
        <w:t xml:space="preserve"> if</w:t>
      </w:r>
      <w:r w:rsidRPr="001D67EF">
        <w:t xml:space="preserve"> simultaneous </w:t>
      </w:r>
      <w:r>
        <w:t>transmission</w:t>
      </w:r>
      <w:r w:rsidRPr="001D67EF">
        <w:t xml:space="preserve"> requests are generated</w:t>
      </w:r>
      <w:r>
        <w:t xml:space="preserve"> in the following scenarios:</w:t>
      </w:r>
    </w:p>
    <w:p w14:paraId="46888E71" w14:textId="77777777" w:rsidR="00A90238" w:rsidRDefault="00A90238" w:rsidP="00A90238">
      <w:pPr>
        <w:pStyle w:val="B3"/>
      </w:pPr>
      <w:r>
        <w:t>-</w:t>
      </w:r>
      <w:r>
        <w:tab/>
        <w:t>a single arbitrator approach  is used but there is currently no arbitrator; or</w:t>
      </w:r>
    </w:p>
    <w:p w14:paraId="7FCD66E7" w14:textId="77777777" w:rsidR="00A90238" w:rsidRPr="001D67EF" w:rsidRDefault="00A90238" w:rsidP="00A90238">
      <w:pPr>
        <w:pStyle w:val="B3"/>
      </w:pPr>
      <w:r>
        <w:t>-</w:t>
      </w:r>
      <w:r>
        <w:tab/>
        <w:t>self arbitration is used.</w:t>
      </w:r>
    </w:p>
    <w:p w14:paraId="05F1B4AA" w14:textId="77777777" w:rsidR="00A90238" w:rsidRPr="001D67EF" w:rsidRDefault="00A90238" w:rsidP="00A90238">
      <w:r w:rsidRPr="001D67EF">
        <w:t xml:space="preserve">Pre-conditions: </w:t>
      </w:r>
    </w:p>
    <w:p w14:paraId="24ACA444" w14:textId="77777777" w:rsidR="00A90238" w:rsidRPr="001D67EF" w:rsidRDefault="00A90238" w:rsidP="00A90238">
      <w:pPr>
        <w:pStyle w:val="B1"/>
      </w:pPr>
      <w:r w:rsidRPr="001D67EF">
        <w:t>1.</w:t>
      </w:r>
      <w:r w:rsidRPr="001D67EF">
        <w:tab/>
      </w:r>
      <w:r w:rsidRPr="00E010FD">
        <w:t>An off-network group com</w:t>
      </w:r>
      <w:r>
        <w:t>munication has been established</w:t>
      </w:r>
      <w:r w:rsidRPr="001D67EF">
        <w:t>.</w:t>
      </w:r>
    </w:p>
    <w:p w14:paraId="0E269BA0" w14:textId="77777777" w:rsidR="00A90238" w:rsidRPr="001D67EF" w:rsidRDefault="00A90238" w:rsidP="00A90238">
      <w:pPr>
        <w:pStyle w:val="B1"/>
      </w:pPr>
      <w:r w:rsidRPr="001D67EF">
        <w:lastRenderedPageBreak/>
        <w:t>2.</w:t>
      </w:r>
      <w:r w:rsidRPr="001D67EF">
        <w:tab/>
      </w:r>
      <w:r>
        <w:rPr>
          <w:rFonts w:hint="eastAsia"/>
          <w:lang w:eastAsia="zh-CN"/>
        </w:rPr>
        <w:t xml:space="preserve">MCVideo </w:t>
      </w:r>
      <w:r w:rsidRPr="001D67EF">
        <w:t xml:space="preserve">client 1 has higher </w:t>
      </w:r>
      <w:r>
        <w:t xml:space="preserve">transmission </w:t>
      </w:r>
      <w:r w:rsidRPr="001D67EF">
        <w:t xml:space="preserve">priority than </w:t>
      </w:r>
      <w:r>
        <w:rPr>
          <w:rFonts w:hint="eastAsia"/>
          <w:lang w:eastAsia="zh-CN"/>
        </w:rPr>
        <w:t xml:space="preserve">MCVideo </w:t>
      </w:r>
      <w:r w:rsidRPr="001D67EF">
        <w:t>client 2.</w:t>
      </w:r>
    </w:p>
    <w:p w14:paraId="7A2CF135" w14:textId="77777777" w:rsidR="00A90238" w:rsidRPr="001D67EF" w:rsidRDefault="00A90238" w:rsidP="00A90238">
      <w:pPr>
        <w:pStyle w:val="TH"/>
        <w:rPr>
          <w:lang w:eastAsia="ko-KR"/>
        </w:rPr>
      </w:pPr>
      <w:r w:rsidRPr="001D67EF">
        <w:object w:dxaOrig="8103" w:dyaOrig="4706" w14:anchorId="4F6C3048">
          <v:shape id="_x0000_i1107" type="#_x0000_t75" style="width:405.1pt;height:234.7pt" o:ole="">
            <v:imagedata r:id="rId177" o:title=""/>
          </v:shape>
          <o:OLEObject Type="Embed" ProgID="Visio.Drawing.11" ShapeID="_x0000_i1107" DrawAspect="Content" ObjectID="_1765315018" r:id="rId178"/>
        </w:object>
      </w:r>
    </w:p>
    <w:p w14:paraId="292E8547" w14:textId="77777777" w:rsidR="00A90238" w:rsidRPr="001D67EF" w:rsidRDefault="00A90238" w:rsidP="00A90238">
      <w:pPr>
        <w:pStyle w:val="TF"/>
        <w:rPr>
          <w:lang w:eastAsia="ko-KR"/>
        </w:rPr>
      </w:pPr>
      <w:r>
        <w:t>Figure 7</w:t>
      </w:r>
      <w:r w:rsidRPr="001D67EF">
        <w:t>.</w:t>
      </w:r>
      <w:r>
        <w:rPr>
          <w:lang w:eastAsia="ko-KR"/>
        </w:rPr>
        <w:t>7</w:t>
      </w:r>
      <w:r w:rsidRPr="001D67EF">
        <w:t>.2.</w:t>
      </w:r>
      <w:r>
        <w:rPr>
          <w:lang w:eastAsia="ko-KR"/>
        </w:rPr>
        <w:t>10</w:t>
      </w:r>
      <w:r w:rsidRPr="001D67EF">
        <w:t xml:space="preserve">-1: </w:t>
      </w:r>
      <w:r w:rsidRPr="005A0A95">
        <w:t xml:space="preserve">Simultaneous </w:t>
      </w:r>
      <w:r>
        <w:t>transmission</w:t>
      </w:r>
      <w:r w:rsidRPr="005A0A95">
        <w:t xml:space="preserve"> requests</w:t>
      </w:r>
    </w:p>
    <w:p w14:paraId="78BBB48E" w14:textId="77777777" w:rsidR="00A90238" w:rsidRPr="001D67EF" w:rsidRDefault="00A90238" w:rsidP="00A90238">
      <w:pPr>
        <w:pStyle w:val="B1"/>
        <w:rPr>
          <w:lang w:eastAsia="ko-KR"/>
        </w:rPr>
      </w:pPr>
      <w:r w:rsidRPr="001D67EF">
        <w:t>1a.</w:t>
      </w:r>
      <w:r w:rsidRPr="001D67EF">
        <w:tab/>
        <w:t xml:space="preserve">The </w:t>
      </w:r>
      <w:r>
        <w:rPr>
          <w:rFonts w:hint="eastAsia"/>
          <w:lang w:eastAsia="zh-CN"/>
        </w:rPr>
        <w:t xml:space="preserve">MCVideo </w:t>
      </w:r>
      <w:r w:rsidRPr="001D67EF">
        <w:rPr>
          <w:lang w:eastAsia="ko-KR"/>
        </w:rPr>
        <w:t xml:space="preserve">client 1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 xml:space="preserve">group. </w:t>
      </w:r>
    </w:p>
    <w:p w14:paraId="540A9B87" w14:textId="77777777" w:rsidR="00A90238" w:rsidRPr="001D67EF" w:rsidRDefault="00A90238" w:rsidP="00A90238">
      <w:pPr>
        <w:pStyle w:val="B1"/>
        <w:rPr>
          <w:lang w:eastAsia="ko-KR"/>
        </w:rPr>
      </w:pPr>
      <w:r w:rsidRPr="001D67EF">
        <w:t>1b.</w:t>
      </w:r>
      <w:r w:rsidRPr="001D67EF">
        <w:tab/>
        <w:t xml:space="preserve">The </w:t>
      </w:r>
      <w:r>
        <w:rPr>
          <w:rFonts w:hint="eastAsia"/>
          <w:lang w:eastAsia="zh-CN"/>
        </w:rPr>
        <w:t xml:space="preserve">MCVideo </w:t>
      </w:r>
      <w:r w:rsidRPr="001D67EF">
        <w:rPr>
          <w:lang w:eastAsia="ko-KR"/>
        </w:rPr>
        <w:t xml:space="preserve">client 2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group.</w:t>
      </w:r>
    </w:p>
    <w:p w14:paraId="35FD7245" w14:textId="77777777" w:rsidR="00A90238" w:rsidRPr="001D67EF" w:rsidRDefault="00A90238" w:rsidP="00A90238">
      <w:pPr>
        <w:pStyle w:val="NO"/>
      </w:pPr>
      <w:r w:rsidRPr="001D67EF">
        <w:t>NOTE:</w:t>
      </w:r>
      <w:r w:rsidRPr="001D67EF">
        <w:tab/>
        <w:t xml:space="preserve">Step 1a and 1b happen in parallel </w:t>
      </w:r>
    </w:p>
    <w:p w14:paraId="57158DF1" w14:textId="77777777" w:rsidR="00A90238" w:rsidRPr="001D67EF" w:rsidRDefault="00A90238" w:rsidP="00A90238">
      <w:pPr>
        <w:pStyle w:val="B1"/>
        <w:rPr>
          <w:lang w:eastAsia="ko-KR"/>
        </w:rPr>
      </w:pPr>
      <w:r w:rsidRPr="001D67EF">
        <w:rPr>
          <w:lang w:eastAsia="ko-KR"/>
        </w:rPr>
        <w:t xml:space="preserve"> 2.</w:t>
      </w:r>
      <w:r w:rsidRPr="001D67EF">
        <w:rPr>
          <w:lang w:eastAsia="ko-KR"/>
        </w:rPr>
        <w:tab/>
        <w:t xml:space="preserve">On receiving a </w:t>
      </w:r>
      <w:r>
        <w:rPr>
          <w:lang w:eastAsia="ko-KR"/>
        </w:rPr>
        <w:t>transmission</w:t>
      </w:r>
      <w:r w:rsidRPr="001D67EF">
        <w:rPr>
          <w:lang w:eastAsia="ko-KR"/>
        </w:rPr>
        <w:t xml:space="preserve"> request message, while </w:t>
      </w:r>
      <w:r>
        <w:rPr>
          <w:lang w:eastAsia="ko-KR"/>
        </w:rPr>
        <w:t>waiting for a response to the sent transmission request message, the MCVideo</w:t>
      </w:r>
      <w:r w:rsidRPr="001D67EF">
        <w:rPr>
          <w:lang w:eastAsia="ko-KR"/>
        </w:rPr>
        <w:t xml:space="preserve"> client compares its </w:t>
      </w:r>
      <w:r>
        <w:rPr>
          <w:lang w:eastAsia="ko-KR"/>
        </w:rPr>
        <w:t>transmission</w:t>
      </w:r>
      <w:r w:rsidRPr="001D67EF">
        <w:rPr>
          <w:lang w:eastAsia="ko-KR"/>
        </w:rPr>
        <w:t xml:space="preserve"> priority with the </w:t>
      </w:r>
      <w:r>
        <w:rPr>
          <w:lang w:eastAsia="ko-KR"/>
        </w:rPr>
        <w:t>transmission</w:t>
      </w:r>
      <w:r w:rsidRPr="001D67EF">
        <w:rPr>
          <w:lang w:eastAsia="ko-KR"/>
        </w:rPr>
        <w:t xml:space="preserve"> priority indicated in the received </w:t>
      </w:r>
      <w:r>
        <w:rPr>
          <w:lang w:eastAsia="ko-KR"/>
        </w:rPr>
        <w:t>transmission</w:t>
      </w:r>
      <w:r w:rsidRPr="001D67EF">
        <w:rPr>
          <w:lang w:eastAsia="ko-KR"/>
        </w:rPr>
        <w:t xml:space="preserve"> request message. </w:t>
      </w:r>
    </w:p>
    <w:p w14:paraId="70F33E53" w14:textId="77777777" w:rsidR="00A90238" w:rsidRPr="001D67EF" w:rsidRDefault="00A90238" w:rsidP="00A90238">
      <w:pPr>
        <w:pStyle w:val="B1"/>
        <w:rPr>
          <w:lang w:eastAsia="ko-KR"/>
        </w:rPr>
      </w:pPr>
      <w:r w:rsidRPr="001D67EF">
        <w:t>3.</w:t>
      </w:r>
      <w:r w:rsidRPr="001D67EF">
        <w:tab/>
        <w:t xml:space="preserve">On determining that it has higher </w:t>
      </w:r>
      <w:r>
        <w:rPr>
          <w:lang w:eastAsia="ko-KR"/>
        </w:rPr>
        <w:t>transmission</w:t>
      </w:r>
      <w:r w:rsidRPr="001D67EF">
        <w:t xml:space="preserve"> priority than the received </w:t>
      </w:r>
      <w:r>
        <w:rPr>
          <w:lang w:eastAsia="ko-KR"/>
        </w:rPr>
        <w:t>transmission</w:t>
      </w:r>
      <w:r w:rsidRPr="001D67EF">
        <w:t xml:space="preserve"> request message(s), </w:t>
      </w:r>
      <w:r>
        <w:t xml:space="preserve">and no response to the sent </w:t>
      </w:r>
      <w:r>
        <w:rPr>
          <w:lang w:eastAsia="ko-KR"/>
        </w:rPr>
        <w:t>transmission</w:t>
      </w:r>
      <w:r>
        <w:t xml:space="preserve"> request message is received, </w:t>
      </w:r>
      <w:r w:rsidRPr="001D67EF">
        <w:t xml:space="preserve">the </w:t>
      </w:r>
      <w:r w:rsidRPr="001D67EF">
        <w:rPr>
          <w:lang w:eastAsia="ko-KR"/>
        </w:rPr>
        <w:t>MC</w:t>
      </w:r>
      <w:r>
        <w:rPr>
          <w:lang w:eastAsia="ko-KR"/>
        </w:rPr>
        <w:t>Video</w:t>
      </w:r>
      <w:r w:rsidRPr="001D67EF">
        <w:rPr>
          <w:lang w:eastAsia="ko-KR"/>
        </w:rPr>
        <w:t xml:space="preserve"> client 1 sends the </w:t>
      </w:r>
      <w:r>
        <w:rPr>
          <w:lang w:eastAsia="ko-KR"/>
        </w:rPr>
        <w:t>transmission</w:t>
      </w:r>
      <w:r w:rsidRPr="001D67EF">
        <w:rPr>
          <w:lang w:eastAsia="ko-KR"/>
        </w:rPr>
        <w:t xml:space="preserve"> </w:t>
      </w:r>
      <w:r>
        <w:rPr>
          <w:lang w:eastAsia="ko-KR"/>
        </w:rPr>
        <w:t xml:space="preserve">arbitration </w:t>
      </w:r>
      <w:r w:rsidRPr="001D67EF">
        <w:rPr>
          <w:lang w:eastAsia="ko-KR"/>
        </w:rPr>
        <w:t>taken message to the MC</w:t>
      </w:r>
      <w:r>
        <w:rPr>
          <w:lang w:eastAsia="ko-KR"/>
        </w:rPr>
        <w:t>Video</w:t>
      </w:r>
      <w:r w:rsidRPr="001D67EF">
        <w:rPr>
          <w:lang w:eastAsia="ko-KR"/>
        </w:rPr>
        <w:t xml:space="preserve"> group. </w:t>
      </w:r>
    </w:p>
    <w:p w14:paraId="3EAAE5F2" w14:textId="77777777" w:rsidR="00A90238" w:rsidRPr="00A85694" w:rsidRDefault="00A90238" w:rsidP="00A90238">
      <w:pPr>
        <w:pStyle w:val="B1"/>
      </w:pPr>
      <w:r w:rsidRPr="001D67EF">
        <w:t>4.</w:t>
      </w:r>
      <w:r w:rsidRPr="001D67EF">
        <w:tab/>
      </w:r>
      <w:r w:rsidRPr="00E010FD">
        <w:t>MCVideo user may be notified that the video can now be transmitted.</w:t>
      </w:r>
    </w:p>
    <w:p w14:paraId="3D444F0E" w14:textId="77777777" w:rsidR="00A90238" w:rsidRPr="0004537F" w:rsidRDefault="00A90238" w:rsidP="00A90238">
      <w:pPr>
        <w:rPr>
          <w:lang w:eastAsia="ko-KR"/>
        </w:rPr>
      </w:pPr>
    </w:p>
    <w:p w14:paraId="00999346" w14:textId="77777777" w:rsidR="00A90238" w:rsidRDefault="00A90238" w:rsidP="00A90238">
      <w:pPr>
        <w:pStyle w:val="Heading2"/>
        <w:rPr>
          <w:lang w:val="nl-NL"/>
        </w:rPr>
      </w:pPr>
      <w:bookmarkStart w:id="1006" w:name="_Toc154701699"/>
      <w:r>
        <w:rPr>
          <w:lang w:val="nl-NL"/>
        </w:rPr>
        <w:t>7.8</w:t>
      </w:r>
      <w:r w:rsidRPr="003E5F68">
        <w:rPr>
          <w:lang w:val="nl-NL"/>
        </w:rPr>
        <w:tab/>
      </w:r>
      <w:r>
        <w:rPr>
          <w:rFonts w:hint="eastAsia"/>
          <w:lang w:val="nl-NL" w:eastAsia="zh-CN"/>
        </w:rPr>
        <w:t xml:space="preserve">MCVideo </w:t>
      </w:r>
      <w:r>
        <w:rPr>
          <w:lang w:val="nl-NL" w:eastAsia="zh-CN"/>
        </w:rPr>
        <w:t xml:space="preserve">service </w:t>
      </w:r>
      <w:r w:rsidRPr="003E5F68">
        <w:rPr>
          <w:lang w:val="nl-NL"/>
        </w:rPr>
        <w:t>configuration</w:t>
      </w:r>
      <w:bookmarkEnd w:id="816"/>
      <w:bookmarkEnd w:id="817"/>
      <w:bookmarkEnd w:id="818"/>
      <w:bookmarkEnd w:id="819"/>
      <w:bookmarkEnd w:id="820"/>
      <w:bookmarkEnd w:id="821"/>
      <w:bookmarkEnd w:id="822"/>
      <w:bookmarkEnd w:id="823"/>
      <w:bookmarkEnd w:id="824"/>
      <w:bookmarkEnd w:id="1006"/>
    </w:p>
    <w:p w14:paraId="1EB386F9" w14:textId="77777777" w:rsidR="00A90238" w:rsidRDefault="00A90238" w:rsidP="00A90238">
      <w:pPr>
        <w:rPr>
          <w:noProof/>
          <w:lang w:eastAsia="ko-KR"/>
        </w:rPr>
      </w:pPr>
      <w:r>
        <w:rPr>
          <w:noProof/>
          <w:lang w:eastAsia="ko-KR"/>
        </w:rPr>
        <w:t xml:space="preserve">The MCVideo service shall support the procedures </w:t>
      </w:r>
      <w:r>
        <w:t xml:space="preserve">and </w:t>
      </w:r>
      <w:r>
        <w:rPr>
          <w:noProof/>
          <w:lang w:eastAsia="ko-KR"/>
        </w:rPr>
        <w:t>related information flows as specified in subclause 10.1 of 3GPP TS 23.280 [6]</w:t>
      </w:r>
      <w:r w:rsidRPr="002C3551">
        <w:t xml:space="preserve"> </w:t>
      </w:r>
      <w:r>
        <w:rPr>
          <w:noProof/>
          <w:lang w:eastAsia="ko-KR"/>
        </w:rPr>
        <w:t>with the following clarifications:</w:t>
      </w:r>
    </w:p>
    <w:p w14:paraId="684DCE2E" w14:textId="77777777" w:rsidR="00A90238" w:rsidRDefault="00A90238" w:rsidP="00A90238">
      <w:pPr>
        <w:pStyle w:val="B1"/>
        <w:rPr>
          <w:noProof/>
          <w:lang w:eastAsia="ko-KR"/>
        </w:rPr>
      </w:pPr>
      <w:r>
        <w:rPr>
          <w:noProof/>
          <w:lang w:eastAsia="ko-KR"/>
        </w:rPr>
        <w:t>-</w:t>
      </w:r>
      <w:r>
        <w:rPr>
          <w:noProof/>
          <w:lang w:eastAsia="ko-KR"/>
        </w:rPr>
        <w:tab/>
        <w:t>The MC service client is the MCVideo client;</w:t>
      </w:r>
    </w:p>
    <w:p w14:paraId="0BEBAA3F" w14:textId="77777777" w:rsidR="00A90238" w:rsidRDefault="00A90238" w:rsidP="00A90238">
      <w:pPr>
        <w:pStyle w:val="B1"/>
        <w:rPr>
          <w:noProof/>
          <w:lang w:eastAsia="ko-KR"/>
        </w:rPr>
      </w:pPr>
      <w:r>
        <w:rPr>
          <w:noProof/>
          <w:lang w:eastAsia="ko-KR"/>
        </w:rPr>
        <w:t>-</w:t>
      </w:r>
      <w:r>
        <w:rPr>
          <w:noProof/>
          <w:lang w:eastAsia="ko-KR"/>
        </w:rPr>
        <w:tab/>
        <w:t>The MC service server is the MCVideo server;</w:t>
      </w:r>
    </w:p>
    <w:p w14:paraId="6AEEE17D" w14:textId="77777777" w:rsidR="00A90238" w:rsidRDefault="00A90238" w:rsidP="00A90238">
      <w:pPr>
        <w:pStyle w:val="B1"/>
        <w:rPr>
          <w:noProof/>
          <w:lang w:eastAsia="ko-KR"/>
        </w:rPr>
      </w:pPr>
      <w:r>
        <w:rPr>
          <w:noProof/>
          <w:lang w:eastAsia="ko-KR"/>
        </w:rPr>
        <w:t>-</w:t>
      </w:r>
      <w:r>
        <w:rPr>
          <w:noProof/>
          <w:lang w:eastAsia="ko-KR"/>
        </w:rPr>
        <w:tab/>
        <w:t>The MC service ID is the MCVideo ID; and</w:t>
      </w:r>
    </w:p>
    <w:p w14:paraId="694D77DC" w14:textId="77777777" w:rsidR="00A90238" w:rsidRDefault="00A90238" w:rsidP="00A90238">
      <w:pPr>
        <w:pStyle w:val="B1"/>
        <w:rPr>
          <w:noProof/>
          <w:lang w:eastAsia="ko-KR"/>
        </w:rPr>
      </w:pPr>
      <w:r>
        <w:rPr>
          <w:noProof/>
          <w:lang w:eastAsia="ko-KR"/>
        </w:rPr>
        <w:t>-</w:t>
      </w:r>
      <w:r>
        <w:rPr>
          <w:noProof/>
          <w:lang w:eastAsia="ko-KR"/>
        </w:rPr>
        <w:tab/>
        <w:t>The MC service user profile index is the MCVideo user profile index.</w:t>
      </w:r>
    </w:p>
    <w:p w14:paraId="5BFC3213" w14:textId="77777777" w:rsidR="00A90238" w:rsidRPr="00D15C1C" w:rsidRDefault="00A90238" w:rsidP="00A90238">
      <w:pPr>
        <w:pStyle w:val="Heading2"/>
      </w:pPr>
      <w:bookmarkStart w:id="1007" w:name="_Toc154701700"/>
      <w:r w:rsidRPr="00D15C1C">
        <w:t>7.9</w:t>
      </w:r>
      <w:r w:rsidRPr="00D15C1C">
        <w:tab/>
        <w:t>Affiliation and de-affiliation to/from MCVideo group(s)</w:t>
      </w:r>
      <w:bookmarkEnd w:id="1007"/>
    </w:p>
    <w:p w14:paraId="7519E61B" w14:textId="77777777" w:rsidR="00A90238" w:rsidRPr="00CE0141" w:rsidRDefault="00A90238" w:rsidP="00A90238">
      <w:r w:rsidRPr="00CE0141">
        <w:t xml:space="preserve">The </w:t>
      </w:r>
      <w:r>
        <w:t>MCVideo</w:t>
      </w:r>
      <w:r w:rsidRPr="00CE0141">
        <w:t xml:space="preserve"> service shall support the procedures and related information flows as specified in subclause</w:t>
      </w:r>
      <w:r>
        <w:t> </w:t>
      </w:r>
      <w:r w:rsidRPr="00CE0141">
        <w:t>10.</w:t>
      </w:r>
      <w:r>
        <w:t>8</w:t>
      </w:r>
      <w:r w:rsidRPr="00CE0141">
        <w:t xml:space="preserve"> of 3GPP TS 23.280 [6]</w:t>
      </w:r>
      <w:r>
        <w:t xml:space="preserve"> with the following clarifications</w:t>
      </w:r>
      <w:r w:rsidRPr="00CE0141">
        <w:t>:</w:t>
      </w:r>
    </w:p>
    <w:p w14:paraId="7D9D8687" w14:textId="77777777" w:rsidR="00A90238" w:rsidRDefault="00A90238" w:rsidP="00A90238">
      <w:pPr>
        <w:pStyle w:val="B1"/>
      </w:pPr>
      <w:r>
        <w:t>-</w:t>
      </w:r>
      <w:r>
        <w:tab/>
        <w:t>The MC service client is the MCVideo client;</w:t>
      </w:r>
    </w:p>
    <w:p w14:paraId="1F3ED877" w14:textId="77777777" w:rsidR="00A90238" w:rsidRDefault="00A90238" w:rsidP="00A90238">
      <w:pPr>
        <w:pStyle w:val="B1"/>
      </w:pPr>
      <w:r>
        <w:lastRenderedPageBreak/>
        <w:t>-</w:t>
      </w:r>
      <w:r>
        <w:tab/>
        <w:t>The MC service server is the MCVideo server;</w:t>
      </w:r>
    </w:p>
    <w:p w14:paraId="4903049A" w14:textId="77777777" w:rsidR="00A90238" w:rsidRDefault="00A90238" w:rsidP="00A90238">
      <w:pPr>
        <w:pStyle w:val="B1"/>
      </w:pPr>
      <w:r>
        <w:t>-</w:t>
      </w:r>
      <w:r>
        <w:tab/>
        <w:t>The MC service group is the MCVideo group;</w:t>
      </w:r>
    </w:p>
    <w:p w14:paraId="13D46AB4" w14:textId="77777777" w:rsidR="00A90238" w:rsidRDefault="00A90238" w:rsidP="00A90238">
      <w:pPr>
        <w:pStyle w:val="B1"/>
      </w:pPr>
      <w:r>
        <w:t>-</w:t>
      </w:r>
      <w:r>
        <w:tab/>
        <w:t>The MC service ID is the MCVideo ID; and</w:t>
      </w:r>
    </w:p>
    <w:p w14:paraId="570E3E4D" w14:textId="77777777" w:rsidR="00A90238" w:rsidRDefault="00A90238" w:rsidP="00A90238">
      <w:pPr>
        <w:pStyle w:val="B1"/>
      </w:pPr>
      <w:r>
        <w:t>-</w:t>
      </w:r>
      <w:r>
        <w:tab/>
        <w:t>The MC service group ID is the MCVideo group ID</w:t>
      </w:r>
      <w:r w:rsidRPr="00CE0141">
        <w:t>.</w:t>
      </w:r>
    </w:p>
    <w:p w14:paraId="5878F1AE" w14:textId="77777777" w:rsidR="00A90238" w:rsidRDefault="00A90238" w:rsidP="00A90238">
      <w:r>
        <w:t>When an MCVideo user has affiliated to an MCVideo group then the MCVideo user can send and receive MCVideo related media for that MCVideo group. When an MCVideo user has de</w:t>
      </w:r>
      <w:r>
        <w:noBreakHyphen/>
        <w:t>affiliated from an MCVideo group then the MCVideo user cannot send and receive MCVideo related media to and from that MCVideo group.</w:t>
      </w:r>
    </w:p>
    <w:p w14:paraId="32DC74A8" w14:textId="77777777" w:rsidR="00A90238" w:rsidRDefault="00A90238" w:rsidP="00A90238">
      <w:pPr>
        <w:pStyle w:val="Heading2"/>
      </w:pPr>
      <w:bookmarkStart w:id="1008" w:name="_Toc45530814"/>
      <w:bookmarkStart w:id="1009" w:name="_Toc433209842"/>
      <w:bookmarkStart w:id="1010" w:name="_Toc460616182"/>
      <w:bookmarkStart w:id="1011" w:name="_Toc460617043"/>
      <w:bookmarkStart w:id="1012" w:name="_Toc465162669"/>
      <w:bookmarkStart w:id="1013" w:name="_Toc433209846"/>
      <w:bookmarkStart w:id="1014" w:name="_Toc154701701"/>
      <w:r>
        <w:t>7.9a</w:t>
      </w:r>
      <w:r>
        <w:tab/>
        <w:t>Functional alias</w:t>
      </w:r>
      <w:bookmarkEnd w:id="1008"/>
      <w:r>
        <w:t xml:space="preserve"> management</w:t>
      </w:r>
      <w:bookmarkEnd w:id="1014"/>
    </w:p>
    <w:p w14:paraId="4E741FB5" w14:textId="77777777" w:rsidR="00A90238" w:rsidRDefault="00A90238" w:rsidP="00A90238">
      <w:pPr>
        <w:pStyle w:val="B1"/>
        <w:ind w:left="0" w:firstLine="0"/>
      </w:pPr>
      <w:r>
        <w:t>The MCVideo service shall support the functional alias activation, de-activation, taken over, subscription and notification and functional alias to group binding procedures and related information flows as specified in subclause 10.13 of 3GPP TS 23.280 [6].</w:t>
      </w:r>
    </w:p>
    <w:p w14:paraId="57F131F4" w14:textId="77777777" w:rsidR="00A90238" w:rsidRDefault="00A90238" w:rsidP="00A90238">
      <w:pPr>
        <w:pStyle w:val="B1"/>
      </w:pPr>
      <w:r>
        <w:t>-</w:t>
      </w:r>
      <w:r>
        <w:tab/>
        <w:t>The MC service client is the MCVideo client;</w:t>
      </w:r>
    </w:p>
    <w:p w14:paraId="5B163741" w14:textId="77777777" w:rsidR="00A90238" w:rsidRDefault="00A90238" w:rsidP="00A90238">
      <w:pPr>
        <w:pStyle w:val="B1"/>
      </w:pPr>
      <w:r>
        <w:t>-</w:t>
      </w:r>
      <w:r>
        <w:tab/>
        <w:t>The MC service server is the MCVideo server;</w:t>
      </w:r>
    </w:p>
    <w:p w14:paraId="7E529BBD" w14:textId="77777777" w:rsidR="00A90238" w:rsidRDefault="00A90238" w:rsidP="00A90238">
      <w:pPr>
        <w:pStyle w:val="B1"/>
        <w:rPr>
          <w:lang w:eastAsia="zh-CN"/>
        </w:rPr>
      </w:pPr>
      <w:r>
        <w:t>-</w:t>
      </w:r>
      <w:r>
        <w:tab/>
        <w:t>The MC service ID is the MCVideo ID.</w:t>
      </w:r>
    </w:p>
    <w:p w14:paraId="422DADC7" w14:textId="77777777" w:rsidR="00A90238" w:rsidRPr="006C2C43" w:rsidRDefault="00A90238" w:rsidP="00A90238">
      <w:pPr>
        <w:pStyle w:val="Heading2"/>
      </w:pPr>
      <w:bookmarkStart w:id="1015" w:name="_Toc154701702"/>
      <w:r w:rsidRPr="008F6E2F">
        <w:t>7.</w:t>
      </w:r>
      <w:r>
        <w:t>10</w:t>
      </w:r>
      <w:r w:rsidRPr="006C2C43">
        <w:tab/>
        <w:t>Use of MBMS transmission</w:t>
      </w:r>
      <w:bookmarkEnd w:id="1009"/>
      <w:r w:rsidRPr="006C2C43">
        <w:t xml:space="preserve"> (on-network)</w:t>
      </w:r>
      <w:bookmarkEnd w:id="1010"/>
      <w:bookmarkEnd w:id="1011"/>
      <w:bookmarkEnd w:id="1012"/>
      <w:bookmarkEnd w:id="1015"/>
    </w:p>
    <w:p w14:paraId="6D70788B" w14:textId="77777777" w:rsidR="00A90238" w:rsidRPr="006C2C43" w:rsidRDefault="00A90238" w:rsidP="00A90238">
      <w:pPr>
        <w:pStyle w:val="Heading3"/>
      </w:pPr>
      <w:bookmarkStart w:id="1016" w:name="_Toc433209843"/>
      <w:bookmarkStart w:id="1017" w:name="_Toc460616183"/>
      <w:bookmarkStart w:id="1018" w:name="_Toc460617044"/>
      <w:bookmarkStart w:id="1019" w:name="_Toc465162670"/>
      <w:bookmarkStart w:id="1020" w:name="_Toc154701703"/>
      <w:r w:rsidRPr="006C2C43">
        <w:t>7.</w:t>
      </w:r>
      <w:r>
        <w:t>10</w:t>
      </w:r>
      <w:r w:rsidRPr="006C2C43">
        <w:t>.1</w:t>
      </w:r>
      <w:r w:rsidRPr="006C2C43">
        <w:tab/>
        <w:t>Information flows for MBMS Transmission</w:t>
      </w:r>
      <w:bookmarkEnd w:id="1016"/>
      <w:bookmarkEnd w:id="1017"/>
      <w:bookmarkEnd w:id="1018"/>
      <w:bookmarkEnd w:id="1019"/>
      <w:bookmarkEnd w:id="1020"/>
    </w:p>
    <w:p w14:paraId="0ECD50C1" w14:textId="77777777" w:rsidR="00A90238" w:rsidRPr="00112E30" w:rsidRDefault="00A90238" w:rsidP="00A90238">
      <w:pPr>
        <w:pStyle w:val="Heading4"/>
      </w:pPr>
      <w:bookmarkStart w:id="1021" w:name="_Toc154701704"/>
      <w:r>
        <w:t>7.10.1.1</w:t>
      </w:r>
      <w:r>
        <w:tab/>
        <w:t>General</w:t>
      </w:r>
      <w:bookmarkEnd w:id="1021"/>
    </w:p>
    <w:p w14:paraId="759FB116" w14:textId="77777777" w:rsidR="00A90238" w:rsidRDefault="00A90238" w:rsidP="00A90238">
      <w:r w:rsidRPr="006C2C43">
        <w:t>Information flows for generic MBMS procedures are defined in 3GPP TS 23.280 [</w:t>
      </w:r>
      <w:r>
        <w:t>6</w:t>
      </w:r>
      <w:r w:rsidRPr="006C2C43">
        <w:t>].</w:t>
      </w:r>
    </w:p>
    <w:p w14:paraId="0A5982F2" w14:textId="77777777" w:rsidR="00A90238" w:rsidRPr="00AB5FED" w:rsidRDefault="00A90238" w:rsidP="00A90238">
      <w:pPr>
        <w:pStyle w:val="Heading4"/>
        <w:rPr>
          <w:lang w:val="en-US"/>
        </w:rPr>
      </w:pPr>
      <w:bookmarkStart w:id="1022" w:name="_Toc154701705"/>
      <w:r>
        <w:t>7.10.1.2</w:t>
      </w:r>
      <w:r>
        <w:tab/>
      </w:r>
      <w:r w:rsidRPr="00AB5FED">
        <w:t>MapGroupToBearer</w:t>
      </w:r>
      <w:bookmarkEnd w:id="1022"/>
    </w:p>
    <w:p w14:paraId="27012B66" w14:textId="77777777" w:rsidR="00A90238" w:rsidRPr="00AB5FED" w:rsidRDefault="00A90238" w:rsidP="00A90238">
      <w:r w:rsidRPr="00AB5FED">
        <w:t>Table </w:t>
      </w:r>
      <w:r>
        <w:t>7</w:t>
      </w:r>
      <w:r w:rsidRPr="00AB5FED">
        <w:t>.</w:t>
      </w:r>
      <w:r w:rsidRPr="00AB5FED">
        <w:rPr>
          <w:lang w:eastAsia="zh-CN"/>
        </w:rPr>
        <w:t>10.1.</w:t>
      </w:r>
      <w:r>
        <w:rPr>
          <w:lang w:eastAsia="zh-CN"/>
        </w:rPr>
        <w:t>2</w:t>
      </w:r>
      <w:r w:rsidRPr="00AB5FED">
        <w:rPr>
          <w:lang w:eastAsia="zh-CN"/>
        </w:rPr>
        <w:t>-1</w:t>
      </w:r>
      <w:r w:rsidRPr="00AB5FED">
        <w:t xml:space="preserve"> describes the infor</w:t>
      </w:r>
      <w:r>
        <w:t>mation flow to associate a MCVideo</w:t>
      </w:r>
      <w:r w:rsidRPr="00AB5FED">
        <w:t xml:space="preserve"> group call to a MBMS b</w:t>
      </w:r>
      <w:r>
        <w:t>earer. It is sent from the MCVideo server to the MCVideo</w:t>
      </w:r>
      <w:r w:rsidRPr="00AB5FED">
        <w:t xml:space="preserve"> client. </w:t>
      </w:r>
    </w:p>
    <w:p w14:paraId="72EAA558" w14:textId="77777777" w:rsidR="00A90238" w:rsidRPr="00AB5FED" w:rsidRDefault="00A90238" w:rsidP="00A90238">
      <w:pPr>
        <w:pStyle w:val="TH"/>
        <w:rPr>
          <w:lang w:val="en-US"/>
        </w:rPr>
      </w:pPr>
      <w:r w:rsidRPr="00AB5FED">
        <w:t>Table </w:t>
      </w:r>
      <w:r>
        <w:t>7</w:t>
      </w:r>
      <w:r w:rsidRPr="00AB5FED">
        <w:t>.</w:t>
      </w:r>
      <w:r w:rsidRPr="00AB5FED">
        <w:rPr>
          <w:lang w:val="en-US"/>
        </w:rPr>
        <w:t>10.1.</w:t>
      </w:r>
      <w:r>
        <w:rPr>
          <w:lang w:val="en-US"/>
        </w:rPr>
        <w:t>2</w:t>
      </w:r>
      <w:r w:rsidRPr="00AB5FED">
        <w:t xml:space="preserve">-1: MapGroupToBearer </w:t>
      </w:r>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E059FF6"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2ED61123"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5C4268"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6C6FB1" w14:textId="77777777" w:rsidR="00A90238" w:rsidRPr="00AB5FED" w:rsidRDefault="00A90238" w:rsidP="004260A6">
            <w:pPr>
              <w:pStyle w:val="TAH"/>
            </w:pPr>
            <w:r w:rsidRPr="00AB5FED">
              <w:t>Description</w:t>
            </w:r>
          </w:p>
        </w:tc>
      </w:tr>
      <w:tr w:rsidR="00A90238" w:rsidRPr="00AB5FED" w14:paraId="23B7ACA1"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D65EDB"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3301E421"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6A99A765" w14:textId="77777777" w:rsidR="00A90238" w:rsidRPr="00AB5FED" w:rsidRDefault="00A90238" w:rsidP="004260A6">
            <w:pPr>
              <w:pStyle w:val="TAL"/>
            </w:pPr>
            <w:r w:rsidRPr="00AB5FED">
              <w:t>T</w:t>
            </w:r>
            <w:r>
              <w:t>his element identifies the MCVideo</w:t>
            </w:r>
            <w:r w:rsidRPr="00AB5FED">
              <w:t xml:space="preserve"> group, in which the call is started.</w:t>
            </w:r>
          </w:p>
        </w:tc>
      </w:tr>
      <w:tr w:rsidR="00A90238" w:rsidRPr="00AB5FED" w14:paraId="656501D2"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665548" w14:textId="77777777" w:rsidR="00A90238" w:rsidRPr="00AB5FED" w:rsidRDefault="00A90238" w:rsidP="004260A6">
            <w:pPr>
              <w:pStyle w:val="TAL"/>
            </w:pPr>
            <w:r w:rsidRPr="00AB5FED">
              <w:t xml:space="preserve">Media stream identifier </w:t>
            </w:r>
            <w:r>
              <w:t>(video)</w:t>
            </w:r>
          </w:p>
        </w:tc>
        <w:tc>
          <w:tcPr>
            <w:tcW w:w="1440" w:type="dxa"/>
            <w:tcBorders>
              <w:top w:val="single" w:sz="4" w:space="0" w:color="000000"/>
              <w:left w:val="single" w:sz="4" w:space="0" w:color="000000"/>
              <w:bottom w:val="single" w:sz="4" w:space="0" w:color="000000"/>
              <w:right w:val="nil"/>
            </w:tcBorders>
            <w:hideMark/>
          </w:tcPr>
          <w:p w14:paraId="68E29F3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9030F0B" w14:textId="77777777" w:rsidR="00A90238" w:rsidRPr="00AB5FED" w:rsidRDefault="00A90238" w:rsidP="004260A6">
            <w:pPr>
              <w:pStyle w:val="TAL"/>
            </w:pPr>
            <w:r w:rsidRPr="00AB5FED">
              <w:t xml:space="preserve">This element identifies the media stream of the SDP used for the </w:t>
            </w:r>
            <w:r>
              <w:t xml:space="preserve">Video </w:t>
            </w:r>
            <w:r w:rsidRPr="00AB5FED">
              <w:t>group call (e.g. MBMS subchannel).</w:t>
            </w:r>
          </w:p>
        </w:tc>
      </w:tr>
      <w:tr w:rsidR="00A90238" w:rsidRPr="00AB5FED" w14:paraId="08DDCB28" w14:textId="77777777" w:rsidTr="004260A6">
        <w:trPr>
          <w:jc w:val="center"/>
        </w:trPr>
        <w:tc>
          <w:tcPr>
            <w:tcW w:w="2880" w:type="dxa"/>
            <w:tcBorders>
              <w:top w:val="single" w:sz="4" w:space="0" w:color="000000"/>
              <w:left w:val="single" w:sz="4" w:space="0" w:color="000000"/>
              <w:bottom w:val="single" w:sz="4" w:space="0" w:color="000000"/>
              <w:right w:val="nil"/>
            </w:tcBorders>
          </w:tcPr>
          <w:p w14:paraId="6F03B38C" w14:textId="77777777" w:rsidR="00A90238" w:rsidRPr="00AB5FED" w:rsidRDefault="00A90238" w:rsidP="004260A6">
            <w:pPr>
              <w:pStyle w:val="TAL"/>
            </w:pPr>
            <w:r>
              <w:t>Media stream identifier (audio)</w:t>
            </w:r>
          </w:p>
        </w:tc>
        <w:tc>
          <w:tcPr>
            <w:tcW w:w="1440" w:type="dxa"/>
            <w:tcBorders>
              <w:top w:val="single" w:sz="4" w:space="0" w:color="000000"/>
              <w:left w:val="single" w:sz="4" w:space="0" w:color="000000"/>
              <w:bottom w:val="single" w:sz="4" w:space="0" w:color="000000"/>
              <w:right w:val="nil"/>
            </w:tcBorders>
          </w:tcPr>
          <w:p w14:paraId="7C0BEF07"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70DDD268" w14:textId="77777777" w:rsidR="00A90238" w:rsidRPr="00AB5FED" w:rsidRDefault="00A90238" w:rsidP="004260A6">
            <w:pPr>
              <w:pStyle w:val="TAL"/>
            </w:pPr>
            <w:r w:rsidRPr="00AB5FED">
              <w:t xml:space="preserve">This element identifies the </w:t>
            </w:r>
            <w:r>
              <w:t xml:space="preserve">audio </w:t>
            </w:r>
            <w:r w:rsidRPr="00AB5FED">
              <w:t xml:space="preserve">media stream of the SDP used for the </w:t>
            </w:r>
            <w:r>
              <w:t xml:space="preserve">Video </w:t>
            </w:r>
            <w:r w:rsidRPr="00AB5FED">
              <w:t>group call (e.g. MBMS subchannel).</w:t>
            </w:r>
            <w:r>
              <w:t xml:space="preserve"> This is used if separate codecs are used for video and audio.</w:t>
            </w:r>
          </w:p>
        </w:tc>
      </w:tr>
      <w:tr w:rsidR="00A90238" w:rsidRPr="00AB5FED" w14:paraId="10B8FF0F" w14:textId="77777777" w:rsidTr="004260A6">
        <w:trPr>
          <w:trHeight w:val="773"/>
          <w:jc w:val="center"/>
        </w:trPr>
        <w:tc>
          <w:tcPr>
            <w:tcW w:w="2880" w:type="dxa"/>
            <w:tcBorders>
              <w:top w:val="single" w:sz="4" w:space="0" w:color="000000"/>
              <w:left w:val="single" w:sz="4" w:space="0" w:color="000000"/>
              <w:bottom w:val="single" w:sz="4" w:space="0" w:color="000000"/>
              <w:right w:val="nil"/>
            </w:tcBorders>
            <w:hideMark/>
          </w:tcPr>
          <w:p w14:paraId="3FC77C3F" w14:textId="516EAD2C" w:rsidR="00A90238" w:rsidRPr="00AB5FED" w:rsidRDefault="00A90238" w:rsidP="004260A6">
            <w:pPr>
              <w:pStyle w:val="TAL"/>
            </w:pPr>
            <w:r w:rsidRPr="00AB5FED">
              <w:t>TMGI</w:t>
            </w:r>
            <w:r>
              <w:t xml:space="preserve"> (see</w:t>
            </w:r>
            <w:r w:rsidR="008C5C90">
              <w:t> </w:t>
            </w:r>
            <w:r>
              <w:t>NOTE)</w:t>
            </w:r>
          </w:p>
        </w:tc>
        <w:tc>
          <w:tcPr>
            <w:tcW w:w="1440" w:type="dxa"/>
            <w:tcBorders>
              <w:top w:val="single" w:sz="4" w:space="0" w:color="000000"/>
              <w:left w:val="single" w:sz="4" w:space="0" w:color="000000"/>
              <w:bottom w:val="single" w:sz="4" w:space="0" w:color="000000"/>
              <w:right w:val="nil"/>
            </w:tcBorders>
            <w:hideMark/>
          </w:tcPr>
          <w:p w14:paraId="62F657FF"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1F9ACD0C" w14:textId="77777777" w:rsidR="00A90238" w:rsidRPr="00AB5FED" w:rsidRDefault="00A90238" w:rsidP="004260A6">
            <w:pPr>
              <w:pStyle w:val="TAL"/>
            </w:pPr>
            <w:r w:rsidRPr="00AB5FED">
              <w:t xml:space="preserve">The MBMS bearer identifier if the </w:t>
            </w:r>
            <w:r>
              <w:t xml:space="preserve">media of the </w:t>
            </w:r>
            <w:r w:rsidRPr="00AB5FED">
              <w:t>MC</w:t>
            </w:r>
            <w:r>
              <w:t>Video</w:t>
            </w:r>
            <w:r w:rsidRPr="00AB5FED">
              <w:t xml:space="preserve"> group call is not sent on the same MBMS bearer as this </w:t>
            </w:r>
            <w:r>
              <w:t>MapGroupToBearer</w:t>
            </w:r>
            <w:r w:rsidRPr="00AB5FED">
              <w:t xml:space="preserve"> message.</w:t>
            </w:r>
          </w:p>
        </w:tc>
      </w:tr>
      <w:tr w:rsidR="00A90238" w:rsidRPr="00AB5FED" w14:paraId="6F5B6308" w14:textId="77777777" w:rsidTr="004260A6">
        <w:trPr>
          <w:trHeight w:val="530"/>
          <w:jc w:val="center"/>
        </w:trPr>
        <w:tc>
          <w:tcPr>
            <w:tcW w:w="2880" w:type="dxa"/>
            <w:tcBorders>
              <w:top w:val="single" w:sz="4" w:space="0" w:color="000000"/>
              <w:left w:val="single" w:sz="4" w:space="0" w:color="000000"/>
              <w:bottom w:val="single" w:sz="4" w:space="0" w:color="000000"/>
              <w:right w:val="nil"/>
            </w:tcBorders>
            <w:hideMark/>
          </w:tcPr>
          <w:p w14:paraId="241D90AF" w14:textId="77777777" w:rsidR="00A90238" w:rsidRPr="00AB5FED" w:rsidRDefault="00A90238" w:rsidP="004260A6">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1D443FD3" w14:textId="77777777" w:rsidR="00A90238" w:rsidRPr="00AB5FED" w:rsidRDefault="00A90238" w:rsidP="004260A6">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5E51489C" w14:textId="77777777" w:rsidR="00A90238" w:rsidRPr="00AB5FED" w:rsidRDefault="00A90238" w:rsidP="004260A6">
            <w:pPr>
              <w:pStyle w:val="TAL"/>
            </w:pPr>
            <w:r>
              <w:t>Indication that the MCVideo</w:t>
            </w:r>
            <w:r w:rsidRPr="007C1B3D">
              <w:t xml:space="preserve"> group call requires acknowl</w:t>
            </w:r>
            <w:r>
              <w:t>edgement from receiving MCVideo</w:t>
            </w:r>
            <w:r w:rsidRPr="007C1B3D">
              <w:t xml:space="preserve"> clients.</w:t>
            </w:r>
          </w:p>
        </w:tc>
      </w:tr>
      <w:tr w:rsidR="00A90238" w:rsidRPr="00AB5FED" w14:paraId="4EF9820A" w14:textId="77777777" w:rsidTr="004260A6">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FF32C5C" w14:textId="77777777" w:rsidR="00A90238" w:rsidRDefault="00A90238" w:rsidP="004260A6">
            <w:pPr>
              <w:pStyle w:val="TAN"/>
            </w:pPr>
            <w:r>
              <w:t>NOTE:</w:t>
            </w:r>
            <w:r>
              <w:tab/>
            </w:r>
            <w:r w:rsidRPr="00536F44">
              <w:t>TMGI shall be present if this message is sent over a different MBMS bearer than the media of the group call; TMGI may be present if this message is sent over the same MBMS bearer as the media of the group call.</w:t>
            </w:r>
          </w:p>
        </w:tc>
      </w:tr>
    </w:tbl>
    <w:p w14:paraId="54FE9173" w14:textId="77777777" w:rsidR="00A90238" w:rsidRPr="00AB5FED" w:rsidRDefault="00A90238" w:rsidP="00A90238"/>
    <w:p w14:paraId="451EBE1F" w14:textId="77777777" w:rsidR="00A90238" w:rsidRPr="00AB5FED" w:rsidRDefault="00A90238" w:rsidP="00A90238">
      <w:pPr>
        <w:pStyle w:val="Heading4"/>
      </w:pPr>
      <w:bookmarkStart w:id="1023" w:name="_Toc460616186"/>
      <w:bookmarkStart w:id="1024" w:name="_Toc460617047"/>
      <w:bookmarkStart w:id="1025" w:name="_Toc468358223"/>
      <w:bookmarkStart w:id="1026" w:name="_Toc154701706"/>
      <w:r>
        <w:lastRenderedPageBreak/>
        <w:t>7</w:t>
      </w:r>
      <w:r w:rsidRPr="00AB5FED">
        <w:t>.10.1</w:t>
      </w:r>
      <w:r w:rsidRPr="00AB5FED">
        <w:rPr>
          <w:rFonts w:hint="eastAsia"/>
        </w:rPr>
        <w:t>.</w:t>
      </w:r>
      <w:r>
        <w:t>3</w:t>
      </w:r>
      <w:r w:rsidRPr="00AB5FED">
        <w:tab/>
        <w:t>UnmapGroupFromBearer</w:t>
      </w:r>
      <w:bookmarkEnd w:id="1023"/>
      <w:bookmarkEnd w:id="1024"/>
      <w:bookmarkEnd w:id="1025"/>
      <w:bookmarkEnd w:id="1026"/>
    </w:p>
    <w:p w14:paraId="477080D4" w14:textId="77777777" w:rsidR="00A90238" w:rsidRPr="00AB5FED" w:rsidRDefault="00A90238" w:rsidP="00A90238">
      <w:r>
        <w:t>Table 7</w:t>
      </w:r>
      <w:r w:rsidRPr="00AB5FED">
        <w:t>.</w:t>
      </w:r>
      <w:r w:rsidRPr="00AB5FED">
        <w:rPr>
          <w:lang w:eastAsia="zh-CN"/>
        </w:rPr>
        <w:t>10.1.</w:t>
      </w:r>
      <w:r>
        <w:rPr>
          <w:lang w:eastAsia="zh-CN"/>
        </w:rPr>
        <w:t>3</w:t>
      </w:r>
      <w:r w:rsidRPr="00AB5FED">
        <w:rPr>
          <w:lang w:eastAsia="zh-CN"/>
        </w:rPr>
        <w:t>-</w:t>
      </w:r>
      <w:r w:rsidRPr="00AB5FED">
        <w:rPr>
          <w:rFonts w:hint="eastAsia"/>
          <w:lang w:eastAsia="zh-CN"/>
        </w:rPr>
        <w:t>1</w:t>
      </w:r>
      <w:r w:rsidRPr="00AB5FED">
        <w:t xml:space="preserve"> describes the inform</w:t>
      </w:r>
      <w:r>
        <w:t>ation flow to disconnect a MCVideo</w:t>
      </w:r>
      <w:r w:rsidRPr="00AB5FED">
        <w:t xml:space="preserve"> group call from a MBMS b</w:t>
      </w:r>
      <w:r>
        <w:t>earer. It is sent from the MCVideo server to the MCVideo</w:t>
      </w:r>
      <w:r w:rsidRPr="00AB5FED">
        <w:t xml:space="preserve"> client.</w:t>
      </w:r>
    </w:p>
    <w:p w14:paraId="420B2F7D" w14:textId="77777777" w:rsidR="00A90238" w:rsidRPr="00AB5FED" w:rsidRDefault="00A90238" w:rsidP="00A90238">
      <w:pPr>
        <w:pStyle w:val="TH"/>
        <w:rPr>
          <w:lang w:val="en-US"/>
        </w:rPr>
      </w:pPr>
      <w:r>
        <w:t>Table 7</w:t>
      </w:r>
      <w:r w:rsidRPr="00AB5FED">
        <w:t>.</w:t>
      </w:r>
      <w:r w:rsidRPr="00AB5FED">
        <w:rPr>
          <w:lang w:val="en-US"/>
        </w:rPr>
        <w:t>10.1.</w:t>
      </w:r>
      <w:r>
        <w:rPr>
          <w:lang w:val="en-US" w:eastAsia="zh-CN"/>
        </w:rPr>
        <w:t>3</w:t>
      </w:r>
      <w:r w:rsidRPr="00AB5FED">
        <w:t>-</w:t>
      </w:r>
      <w:r w:rsidRPr="00AB5FED">
        <w:rPr>
          <w:rFonts w:hint="eastAsia"/>
          <w:lang w:eastAsia="zh-CN"/>
        </w:rPr>
        <w:t>1</w:t>
      </w:r>
      <w:r w:rsidRPr="00AB5FED">
        <w:t>: UnmapGroupFromBearer</w:t>
      </w:r>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52D6069"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4229AC85"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3CC498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F2E7AE4" w14:textId="77777777" w:rsidR="00A90238" w:rsidRPr="00AB5FED" w:rsidRDefault="00A90238" w:rsidP="004260A6">
            <w:pPr>
              <w:pStyle w:val="TAH"/>
            </w:pPr>
            <w:r w:rsidRPr="00AB5FED">
              <w:t>Description</w:t>
            </w:r>
          </w:p>
        </w:tc>
      </w:tr>
      <w:tr w:rsidR="00A90238" w:rsidRPr="00AB5FED" w14:paraId="38C43B6C"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08D85EFC"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6FC09DE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B773F4D" w14:textId="77777777" w:rsidR="00A90238" w:rsidRPr="00AB5FED" w:rsidRDefault="00A90238" w:rsidP="004260A6">
            <w:pPr>
              <w:pStyle w:val="TAL"/>
            </w:pPr>
            <w:r w:rsidRPr="00AB5FED">
              <w:t>T</w:t>
            </w:r>
            <w:r>
              <w:t>his element identifies the MCVideo</w:t>
            </w:r>
            <w:r w:rsidRPr="00AB5FED">
              <w:t xml:space="preserve"> group which will no longer use the MBMS bearer.</w:t>
            </w:r>
          </w:p>
        </w:tc>
      </w:tr>
    </w:tbl>
    <w:p w14:paraId="5B287EE4" w14:textId="77777777" w:rsidR="00A90238" w:rsidRPr="006C2C43" w:rsidRDefault="00A90238" w:rsidP="00A90238"/>
    <w:p w14:paraId="3B98D6CE" w14:textId="77777777" w:rsidR="00A90238" w:rsidRPr="00AE6CC6" w:rsidRDefault="00A90238" w:rsidP="00A90238">
      <w:pPr>
        <w:pStyle w:val="Heading3"/>
      </w:pPr>
      <w:bookmarkStart w:id="1027" w:name="_Toc154701707"/>
      <w:r w:rsidRPr="00AE6CC6">
        <w:t>7.</w:t>
      </w:r>
      <w:r>
        <w:t>10</w:t>
      </w:r>
      <w:r w:rsidRPr="00AE6CC6">
        <w:t>.2</w:t>
      </w:r>
      <w:r w:rsidRPr="00AE6CC6">
        <w:tab/>
        <w:t xml:space="preserve">Use of </w:t>
      </w:r>
      <w:r w:rsidRPr="00AE6CC6">
        <w:rPr>
          <w:lang w:eastAsia="zh-CN"/>
        </w:rPr>
        <w:t>p</w:t>
      </w:r>
      <w:r w:rsidRPr="00AE6CC6">
        <w:t>re-established MBMS bearers</w:t>
      </w:r>
      <w:bookmarkEnd w:id="1027"/>
    </w:p>
    <w:p w14:paraId="71757ED7" w14:textId="77777777" w:rsidR="00A90238" w:rsidRPr="004016D3" w:rsidRDefault="00A90238" w:rsidP="00A90238">
      <w:r>
        <w:rPr>
          <w:noProof/>
          <w:lang w:eastAsia="ko-KR"/>
        </w:rPr>
        <w:t>The MCVideo service shall support the procedure for using pre-established MBMS bearers as specified 3GPP TS 23.280 [6]</w:t>
      </w:r>
      <w:r w:rsidRPr="004016D3">
        <w:t xml:space="preserve"> with the following clarifications:</w:t>
      </w:r>
    </w:p>
    <w:p w14:paraId="438FEE6C"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03BA89DE"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2647BAF4" w14:textId="77777777" w:rsidR="00A90238" w:rsidRPr="004016D3" w:rsidRDefault="00A90238" w:rsidP="00A90238">
      <w:pPr>
        <w:pStyle w:val="B1"/>
      </w:pPr>
      <w:r w:rsidRPr="004016D3">
        <w:t>-</w:t>
      </w:r>
      <w:r w:rsidRPr="004016D3">
        <w:tab/>
        <w:t xml:space="preserve">The MC service ID </w:t>
      </w:r>
      <w:r>
        <w:t>is the MCVideo ID.</w:t>
      </w:r>
    </w:p>
    <w:p w14:paraId="28DBEA0D" w14:textId="77777777" w:rsidR="00A90238" w:rsidRDefault="00A90238" w:rsidP="00A90238">
      <w:pPr>
        <w:rPr>
          <w:noProof/>
          <w:lang w:eastAsia="ko-KR"/>
        </w:rPr>
      </w:pPr>
      <w:r>
        <w:rPr>
          <w:noProof/>
          <w:lang w:eastAsia="ko-KR"/>
        </w:rPr>
        <w:t>The MCVideo service shall use the MCVideo-1, MCVideo</w:t>
      </w:r>
      <w:r>
        <w:rPr>
          <w:noProof/>
          <w:lang w:eastAsia="ko-KR"/>
        </w:rPr>
        <w:noBreakHyphen/>
        <w:t>8 and MCVideo-9 reference points for this procedure.</w:t>
      </w:r>
    </w:p>
    <w:p w14:paraId="17AEAC2C" w14:textId="77777777" w:rsidR="00A90238" w:rsidRPr="006C2C43" w:rsidRDefault="00A90238" w:rsidP="00A90238">
      <w:r w:rsidRPr="00AE6CC6">
        <w:t>MCVideo may use pre-established MBMS bearer for the different</w:t>
      </w:r>
      <w:r w:rsidRPr="00C3424C">
        <w:t xml:space="preserve"> types of MCVideo group calls. </w:t>
      </w:r>
      <w:r w:rsidRPr="006C2C43">
        <w:t xml:space="preserve">Both pre-arranged group calls and chat group calls can use the </w:t>
      </w:r>
      <w:r w:rsidRPr="006C2C43">
        <w:rPr>
          <w:lang w:eastAsia="zh-CN"/>
        </w:rPr>
        <w:t xml:space="preserve">pre-established </w:t>
      </w:r>
      <w:r w:rsidRPr="006C2C43">
        <w:t>MBMS bearer for distributing the media. The MBMS bearer can be used by any group. Depending on the capacity of the MBMS bearer, the bearer can be used to broadcast one or more group calls in parallel.</w:t>
      </w:r>
    </w:p>
    <w:p w14:paraId="230FD759" w14:textId="77777777" w:rsidR="00A90238" w:rsidRDefault="00A90238" w:rsidP="00A90238">
      <w:r w:rsidRPr="006C2C43">
        <w:t xml:space="preserve">Both the media packets as well as the transmission control messages to the receiving </w:t>
      </w:r>
      <w:r>
        <w:t>MCVideo clients</w:t>
      </w:r>
      <w:r w:rsidRPr="006C2C43">
        <w:t xml:space="preserve"> are sent on the MBMS bearer. Optionally a separate MBMS bearer could be used for the transmission control messages, due to different bearer characteristic requirements.</w:t>
      </w:r>
    </w:p>
    <w:p w14:paraId="31C53020" w14:textId="77777777" w:rsidR="00A90238" w:rsidRPr="006C2C43" w:rsidRDefault="00A90238" w:rsidP="00A90238">
      <w:r>
        <w:t xml:space="preserve">When using the pre-established MBMS bearer for MCVideo, the </w:t>
      </w:r>
      <w:r>
        <w:rPr>
          <w:lang w:eastAsia="zh-CN"/>
        </w:rPr>
        <w:t>MCVideo</w:t>
      </w:r>
      <w:r w:rsidRPr="00E272DA">
        <w:rPr>
          <w:lang w:eastAsia="zh-CN"/>
        </w:rPr>
        <w:t xml:space="preserve"> server </w:t>
      </w:r>
      <w:r w:rsidRPr="00F538B4">
        <w:rPr>
          <w:lang w:eastAsia="zh-CN"/>
        </w:rPr>
        <w:t>perform</w:t>
      </w:r>
      <w:r>
        <w:rPr>
          <w:lang w:eastAsia="zh-CN"/>
        </w:rPr>
        <w:t xml:space="preserve"> </w:t>
      </w:r>
      <w:r w:rsidRPr="00E272DA">
        <w:rPr>
          <w:lang w:eastAsia="zh-CN"/>
        </w:rPr>
        <w:t>the procedure of call connect and disconnect over MBMS as defined in subclause </w:t>
      </w:r>
      <w:r>
        <w:t>7</w:t>
      </w:r>
      <w:r w:rsidRPr="00E272DA">
        <w:t>.10.4</w:t>
      </w:r>
      <w:r>
        <w:rPr>
          <w:lang w:eastAsia="zh-CN"/>
        </w:rPr>
        <w:t xml:space="preserve"> at the group communication session establishment step.</w:t>
      </w:r>
    </w:p>
    <w:p w14:paraId="74D3F757" w14:textId="77777777" w:rsidR="00A90238" w:rsidRPr="00AE6CC6" w:rsidRDefault="00A90238" w:rsidP="00A90238">
      <w:pPr>
        <w:pStyle w:val="Heading3"/>
      </w:pPr>
      <w:bookmarkStart w:id="1028" w:name="_Toc154701708"/>
      <w:r w:rsidRPr="006C2C43">
        <w:t>7.</w:t>
      </w:r>
      <w:r>
        <w:t>10</w:t>
      </w:r>
      <w:r w:rsidRPr="006C2C43">
        <w:t>.3</w:t>
      </w:r>
      <w:r w:rsidRPr="006C2C43">
        <w:tab/>
      </w:r>
      <w:r w:rsidRPr="00B665D3">
        <w:t xml:space="preserve">Use of </w:t>
      </w:r>
      <w:r w:rsidRPr="00B665D3">
        <w:rPr>
          <w:lang w:eastAsia="zh-CN"/>
        </w:rPr>
        <w:t>d</w:t>
      </w:r>
      <w:r w:rsidRPr="00AE6CC6">
        <w:t>ynamic MBMS bearer establishment</w:t>
      </w:r>
      <w:bookmarkEnd w:id="1028"/>
    </w:p>
    <w:p w14:paraId="02C4BBE5" w14:textId="77777777" w:rsidR="00A90238" w:rsidRPr="004016D3" w:rsidRDefault="00A90238" w:rsidP="00A90238">
      <w:r>
        <w:rPr>
          <w:noProof/>
          <w:lang w:eastAsia="ko-KR"/>
        </w:rPr>
        <w:t>The MCVideo service shall support the procedure for using dynamic MBMS bearers as specified 3GPP TS 23.280 [6]</w:t>
      </w:r>
      <w:r w:rsidRPr="004016D3">
        <w:t xml:space="preserve"> with the following clarifications:</w:t>
      </w:r>
    </w:p>
    <w:p w14:paraId="5068FA43"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6655AD6A"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7FEA9A83" w14:textId="77777777" w:rsidR="00A90238" w:rsidRPr="004016D3" w:rsidRDefault="00A90238" w:rsidP="00A90238">
      <w:pPr>
        <w:pStyle w:val="B1"/>
      </w:pPr>
      <w:r w:rsidRPr="004016D3">
        <w:t>-</w:t>
      </w:r>
      <w:r w:rsidRPr="004016D3">
        <w:tab/>
        <w:t xml:space="preserve">The MC service ID </w:t>
      </w:r>
      <w:r>
        <w:t>is the MCVideo ID.</w:t>
      </w:r>
    </w:p>
    <w:p w14:paraId="6636A014" w14:textId="77777777" w:rsidR="00A90238" w:rsidRDefault="00A90238" w:rsidP="00A90238">
      <w:r>
        <w:rPr>
          <w:noProof/>
          <w:lang w:eastAsia="ko-KR"/>
        </w:rPr>
        <w:t>The MCVideo service shall use the MCVideo-1, MCVideo-4, MCVideo-7, MCVideo-8 and MCVideo-9 reference points for this procedure.</w:t>
      </w:r>
    </w:p>
    <w:p w14:paraId="58A80F48" w14:textId="77777777" w:rsidR="00A90238" w:rsidRPr="006C2C43" w:rsidRDefault="00A90238" w:rsidP="00A90238">
      <w:r w:rsidRPr="00AE6CC6">
        <w:t>MCVideo</w:t>
      </w:r>
      <w:r w:rsidRPr="00C3424C">
        <w:t xml:space="preserve"> may use dynamic MBMS bearer establishment for the different types of MCVideo group calls. </w:t>
      </w:r>
      <w:r w:rsidRPr="006C2C43">
        <w:t xml:space="preserve">Both pre-arranged group calls and chat group calls can use the </w:t>
      </w:r>
      <w:r w:rsidRPr="006C2C43">
        <w:rPr>
          <w:lang w:eastAsia="zh-CN"/>
        </w:rPr>
        <w:t xml:space="preserve">dynamic </w:t>
      </w:r>
      <w:r w:rsidRPr="006C2C43">
        <w:t>MBMS bea</w:t>
      </w:r>
      <w:r>
        <w:t>rer for distributing the media.</w:t>
      </w:r>
    </w:p>
    <w:p w14:paraId="425F2C33" w14:textId="77777777" w:rsidR="00A90238" w:rsidRDefault="00A90238" w:rsidP="00A90238">
      <w:r w:rsidRPr="006C2C43">
        <w:t xml:space="preserve">Both the media packets as well as the transmission control messages to the receiving </w:t>
      </w:r>
      <w:r>
        <w:t>MCVideo clients are sent on the MBMS bearer.</w:t>
      </w:r>
      <w:r w:rsidRPr="00594FA0">
        <w:t xml:space="preserve"> </w:t>
      </w:r>
    </w:p>
    <w:p w14:paraId="582F81B5" w14:textId="77777777" w:rsidR="00A90238" w:rsidRPr="006C2C43" w:rsidRDefault="00A90238" w:rsidP="00A90238">
      <w:r>
        <w:t xml:space="preserve">When using the procedures for dynamic MBMS bearer establishment for MCVideo, the </w:t>
      </w:r>
      <w:r>
        <w:rPr>
          <w:lang w:eastAsia="zh-CN"/>
        </w:rPr>
        <w:t>MCVideo</w:t>
      </w:r>
      <w:r w:rsidRPr="00E272DA">
        <w:rPr>
          <w:lang w:eastAsia="zh-CN"/>
        </w:rPr>
        <w:t xml:space="preserve"> server </w:t>
      </w:r>
      <w:r>
        <w:rPr>
          <w:lang w:eastAsia="zh-CN"/>
        </w:rPr>
        <w:t xml:space="preserve">perform </w:t>
      </w:r>
      <w:r w:rsidRPr="00E272DA">
        <w:rPr>
          <w:lang w:eastAsia="zh-CN"/>
        </w:rPr>
        <w:t xml:space="preserve">the procedure of </w:t>
      </w:r>
      <w:r>
        <w:rPr>
          <w:lang w:eastAsia="zh-CN"/>
        </w:rPr>
        <w:t>mapping group communication to MBMS bearer</w:t>
      </w:r>
      <w:r w:rsidRPr="00E272DA">
        <w:rPr>
          <w:lang w:eastAsia="zh-CN"/>
        </w:rPr>
        <w:t xml:space="preserve"> as defined in subclause </w:t>
      </w:r>
      <w:r>
        <w:t>7</w:t>
      </w:r>
      <w:r w:rsidRPr="00E272DA">
        <w:t>.10.4</w:t>
      </w:r>
      <w:r>
        <w:rPr>
          <w:lang w:eastAsia="zh-CN"/>
        </w:rPr>
        <w:t xml:space="preserve"> at the group communication session establishment step.</w:t>
      </w:r>
    </w:p>
    <w:p w14:paraId="318FED26" w14:textId="77777777" w:rsidR="00A90238" w:rsidRPr="006C2C43" w:rsidRDefault="00A90238" w:rsidP="00A90238">
      <w:pPr>
        <w:pStyle w:val="Heading3"/>
      </w:pPr>
      <w:bookmarkStart w:id="1029" w:name="_Toc460616192"/>
      <w:bookmarkStart w:id="1030" w:name="_Toc460617053"/>
      <w:bookmarkStart w:id="1031" w:name="_Toc465162679"/>
      <w:bookmarkStart w:id="1032" w:name="_Toc154701709"/>
      <w:r w:rsidRPr="006C2C43">
        <w:lastRenderedPageBreak/>
        <w:t>7.</w:t>
      </w:r>
      <w:r>
        <w:t>10</w:t>
      </w:r>
      <w:r w:rsidRPr="006C2C43">
        <w:t>.4</w:t>
      </w:r>
      <w:r w:rsidRPr="006C2C43">
        <w:tab/>
        <w:t>Video call connect and disconnect over MBMS</w:t>
      </w:r>
      <w:bookmarkEnd w:id="1029"/>
      <w:bookmarkEnd w:id="1030"/>
      <w:bookmarkEnd w:id="1031"/>
      <w:bookmarkEnd w:id="1032"/>
    </w:p>
    <w:p w14:paraId="79898FF6" w14:textId="77777777" w:rsidR="00A90238" w:rsidRPr="00AB5FED" w:rsidRDefault="00A90238" w:rsidP="00A90238">
      <w:pPr>
        <w:pStyle w:val="Heading4"/>
        <w:rPr>
          <w:lang w:val="en-US"/>
        </w:rPr>
      </w:pPr>
      <w:bookmarkStart w:id="1033" w:name="_Toc460616193"/>
      <w:bookmarkStart w:id="1034" w:name="_Toc460617054"/>
      <w:bookmarkStart w:id="1035" w:name="_Toc468358228"/>
      <w:bookmarkStart w:id="1036" w:name="_Toc154701710"/>
      <w:r>
        <w:rPr>
          <w:lang w:val="en-US"/>
        </w:rPr>
        <w:t>7</w:t>
      </w:r>
      <w:r w:rsidRPr="00AB5FED">
        <w:rPr>
          <w:lang w:val="en-US"/>
        </w:rPr>
        <w:t>.10.4.1</w:t>
      </w:r>
      <w:r w:rsidRPr="00AB5FED">
        <w:rPr>
          <w:lang w:val="en-US"/>
        </w:rPr>
        <w:tab/>
        <w:t>General</w:t>
      </w:r>
      <w:bookmarkEnd w:id="1033"/>
      <w:bookmarkEnd w:id="1034"/>
      <w:bookmarkEnd w:id="1035"/>
      <w:bookmarkEnd w:id="1036"/>
    </w:p>
    <w:p w14:paraId="2D64C34F" w14:textId="77777777" w:rsidR="00A90238" w:rsidRPr="00AB5FED" w:rsidRDefault="00A90238" w:rsidP="00A90238">
      <w:pPr>
        <w:rPr>
          <w:lang w:val="en-US"/>
        </w:rPr>
      </w:pPr>
      <w:r w:rsidRPr="00AB5FED">
        <w:rPr>
          <w:lang w:val="en-US"/>
        </w:rPr>
        <w:t xml:space="preserve">MBMS bearer can be used for </w:t>
      </w:r>
      <w:r>
        <w:rPr>
          <w:lang w:val="en-US"/>
        </w:rPr>
        <w:t>MCVideo</w:t>
      </w:r>
      <w:r w:rsidRPr="00AB5FED">
        <w:rPr>
          <w:lang w:val="en-US"/>
        </w:rPr>
        <w:t xml:space="preserve"> group calls. One MBMS bearer is not permanently associated to one specific group or group call. </w:t>
      </w:r>
      <w:r w:rsidRPr="00AB5FED">
        <w:rPr>
          <w:rFonts w:eastAsia="Malgun Gothic"/>
          <w:lang w:val="en-US" w:eastAsia="ko-KR"/>
        </w:rPr>
        <w:t xml:space="preserve">Before sending media packets of a group call over MBMS bearer, the </w:t>
      </w:r>
      <w:r>
        <w:rPr>
          <w:rFonts w:eastAsia="Malgun Gothic"/>
          <w:lang w:val="en-US" w:eastAsia="ko-KR"/>
        </w:rPr>
        <w:t>MCVideo</w:t>
      </w:r>
      <w:r w:rsidRPr="00AB5FED">
        <w:rPr>
          <w:rFonts w:eastAsia="Malgun Gothic"/>
          <w:lang w:val="en-US" w:eastAsia="ko-KR"/>
        </w:rPr>
        <w:t xml:space="preserve"> server shall send the association information between group call and the MBMS bearer.</w:t>
      </w:r>
      <w:r w:rsidRPr="00AB5FED">
        <w:rPr>
          <w:lang w:val="en-US"/>
        </w:rPr>
        <w:t xml:space="preserve"> The group call setup procedure indicates the media stream</w:t>
      </w:r>
      <w:r>
        <w:rPr>
          <w:lang w:val="en-US"/>
        </w:rPr>
        <w:t xml:space="preserve"> or media streams</w:t>
      </w:r>
      <w:r w:rsidRPr="00AB5FED">
        <w:rPr>
          <w:lang w:val="en-US"/>
        </w:rPr>
        <w:t xml:space="preserve"> within one MBMS bearer that is used for the specific </w:t>
      </w:r>
      <w:r>
        <w:rPr>
          <w:lang w:val="en-US"/>
        </w:rPr>
        <w:t xml:space="preserve">MCVideo </w:t>
      </w:r>
      <w:r w:rsidRPr="00AB5FED">
        <w:rPr>
          <w:lang w:val="en-US"/>
        </w:rPr>
        <w:t xml:space="preserve">group call. When the group call over the MBMS bearer is finished, this temporary association information of an </w:t>
      </w:r>
      <w:r>
        <w:rPr>
          <w:lang w:val="en-US"/>
        </w:rPr>
        <w:t>MCVideo</w:t>
      </w:r>
      <w:r w:rsidRPr="00AB5FED">
        <w:rPr>
          <w:lang w:val="en-US"/>
        </w:rPr>
        <w:t xml:space="preserve"> group call to specific resources on a MBMS bearer is undone. </w:t>
      </w:r>
      <w:r>
        <w:t>The procedure in figure 7</w:t>
      </w:r>
      <w:r w:rsidRPr="00AB5FED">
        <w:t>.10.4.2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w:t>
      </w:r>
      <w:r>
        <w:rPr>
          <w:lang w:val="en-US"/>
        </w:rPr>
        <w:t>MCVideo</w:t>
      </w:r>
      <w:r w:rsidRPr="00AB5FED">
        <w:rPr>
          <w:lang w:val="en-US"/>
        </w:rPr>
        <w:t xml:space="preserve"> clients.</w:t>
      </w:r>
    </w:p>
    <w:p w14:paraId="0DA579C1" w14:textId="77777777" w:rsidR="00A90238" w:rsidRPr="00AB5FED" w:rsidRDefault="00A90238" w:rsidP="00A90238">
      <w:pPr>
        <w:pStyle w:val="Heading4"/>
        <w:rPr>
          <w:lang w:val="en-US"/>
        </w:rPr>
      </w:pPr>
      <w:bookmarkStart w:id="1037" w:name="_Toc460616194"/>
      <w:bookmarkStart w:id="1038" w:name="_Toc460617055"/>
      <w:bookmarkStart w:id="1039" w:name="_Toc468358229"/>
      <w:bookmarkStart w:id="1040" w:name="_Toc154701711"/>
      <w:r>
        <w:rPr>
          <w:lang w:val="en-US"/>
        </w:rPr>
        <w:t>7</w:t>
      </w:r>
      <w:r w:rsidRPr="00AB5FED">
        <w:rPr>
          <w:lang w:val="en-US"/>
        </w:rPr>
        <w:t>.10.4.2</w:t>
      </w:r>
      <w:r w:rsidRPr="00AB5FED">
        <w:rPr>
          <w:lang w:val="en-US"/>
        </w:rPr>
        <w:tab/>
        <w:t>Procedure</w:t>
      </w:r>
      <w:bookmarkEnd w:id="1037"/>
      <w:bookmarkEnd w:id="1038"/>
      <w:bookmarkEnd w:id="1039"/>
      <w:bookmarkEnd w:id="1040"/>
    </w:p>
    <w:p w14:paraId="203CA29A" w14:textId="77777777" w:rsidR="00A90238" w:rsidRPr="00AB5FED" w:rsidRDefault="00A90238" w:rsidP="00A90238">
      <w:pPr>
        <w:pStyle w:val="Heading5"/>
        <w:rPr>
          <w:lang w:val="en-US"/>
        </w:rPr>
      </w:pPr>
      <w:bookmarkStart w:id="1041" w:name="_Toc460616195"/>
      <w:bookmarkStart w:id="1042" w:name="_Toc460617056"/>
      <w:bookmarkStart w:id="1043" w:name="_Toc468358230"/>
      <w:bookmarkStart w:id="1044" w:name="_Toc154701712"/>
      <w:r>
        <w:rPr>
          <w:lang w:val="en-US"/>
        </w:rPr>
        <w:t>7</w:t>
      </w:r>
      <w:r w:rsidRPr="00AB5FED">
        <w:rPr>
          <w:lang w:val="en-US"/>
        </w:rPr>
        <w:t>.10.4.2.1</w:t>
      </w:r>
      <w:r w:rsidRPr="00AB5FED">
        <w:rPr>
          <w:lang w:val="en-US"/>
        </w:rPr>
        <w:tab/>
        <w:t>Call connect over MBMS</w:t>
      </w:r>
      <w:bookmarkEnd w:id="1041"/>
      <w:bookmarkEnd w:id="1042"/>
      <w:bookmarkEnd w:id="1043"/>
      <w:bookmarkEnd w:id="1044"/>
    </w:p>
    <w:p w14:paraId="5136BE58" w14:textId="77777777" w:rsidR="00A90238" w:rsidRPr="00AB5FED" w:rsidRDefault="00A90238" w:rsidP="00A90238">
      <w:pPr>
        <w:rPr>
          <w:lang w:val="en-US"/>
        </w:rPr>
      </w:pPr>
      <w:r>
        <w:rPr>
          <w:lang w:val="en-US"/>
        </w:rPr>
        <w:t>In figure 7</w:t>
      </w:r>
      <w:r w:rsidRPr="00AB5FED">
        <w:rPr>
          <w:lang w:val="en-US"/>
        </w:rPr>
        <w:t>.10.4.2</w:t>
      </w:r>
      <w:r w:rsidRPr="00AB5FED">
        <w:rPr>
          <w:rFonts w:hint="eastAsia"/>
          <w:lang w:val="en-US" w:eastAsia="zh-CN"/>
        </w:rPr>
        <w:t>.1</w:t>
      </w:r>
      <w:r w:rsidRPr="00AB5FED">
        <w:rPr>
          <w:lang w:val="en-US"/>
        </w:rPr>
        <w:t xml:space="preserve">-1 the </w:t>
      </w:r>
      <w:r>
        <w:rPr>
          <w:lang w:val="en-US"/>
        </w:rPr>
        <w:t>MCVideo</w:t>
      </w:r>
      <w:r w:rsidRPr="00AB5FED">
        <w:rPr>
          <w:lang w:val="en-US"/>
        </w:rPr>
        <w:t xml:space="preserve"> client 1 is the client that initiate an </w:t>
      </w:r>
      <w:r>
        <w:rPr>
          <w:lang w:val="en-US"/>
        </w:rPr>
        <w:t>MCVideo</w:t>
      </w:r>
      <w:r w:rsidRPr="00AB5FED">
        <w:rPr>
          <w:lang w:val="en-US"/>
        </w:rPr>
        <w:t xml:space="preserve"> chat group call and also the transmitting client. </w:t>
      </w:r>
      <w:r>
        <w:rPr>
          <w:lang w:val="en-US"/>
        </w:rPr>
        <w:t>MCVideo</w:t>
      </w:r>
      <w:r w:rsidRPr="00AB5FED">
        <w:rPr>
          <w:lang w:val="en-US"/>
        </w:rPr>
        <w:t xml:space="preserve"> client 1 may, but does not have to be in an MBMS service area. The </w:t>
      </w:r>
      <w:r>
        <w:rPr>
          <w:lang w:val="en-US"/>
        </w:rPr>
        <w:t>MCVideo</w:t>
      </w:r>
      <w:r w:rsidRPr="00AB5FED">
        <w:rPr>
          <w:lang w:val="en-US"/>
        </w:rPr>
        <w:t xml:space="preserve"> client 2 and </w:t>
      </w:r>
      <w:r>
        <w:rPr>
          <w:lang w:val="en-US"/>
        </w:rPr>
        <w:t>MCVideo</w:t>
      </w:r>
      <w:r w:rsidRPr="00AB5FED">
        <w:rPr>
          <w:lang w:val="en-US"/>
        </w:rPr>
        <w:t xml:space="preserve"> client 3 represents </w:t>
      </w:r>
      <w:r>
        <w:rPr>
          <w:lang w:val="en-US"/>
        </w:rPr>
        <w:t>MCVideo</w:t>
      </w:r>
      <w:r w:rsidRPr="00AB5FED">
        <w:rPr>
          <w:lang w:val="en-US"/>
        </w:rPr>
        <w:t xml:space="preserve"> clients receiving the </w:t>
      </w:r>
      <w:r>
        <w:rPr>
          <w:lang w:val="en-US"/>
        </w:rPr>
        <w:t>MCVideo</w:t>
      </w:r>
      <w:r w:rsidRPr="00AB5FED">
        <w:rPr>
          <w:lang w:val="en-US"/>
        </w:rPr>
        <w:t xml:space="preserve"> call over an MBMS bearer. There may be other receiving clients both over unicast bearers and over this or other MBMS bearer(s), however they are not illustrated in this figure.</w:t>
      </w:r>
    </w:p>
    <w:p w14:paraId="3C310BFD" w14:textId="77777777" w:rsidR="00A90238" w:rsidRPr="00AB5FED" w:rsidRDefault="00A90238" w:rsidP="00A90238">
      <w:r w:rsidRPr="00AB5FED">
        <w:t xml:space="preserve">The same procedure as for chat group call can also be applied for pre-arranged calls. </w:t>
      </w:r>
    </w:p>
    <w:p w14:paraId="40A5B078" w14:textId="77777777" w:rsidR="00A90238" w:rsidRPr="00AB5FED" w:rsidRDefault="00A90238" w:rsidP="00A90238">
      <w:pPr>
        <w:rPr>
          <w:lang w:val="en-US"/>
        </w:rPr>
      </w:pPr>
      <w:r w:rsidRPr="00AB5FED">
        <w:rPr>
          <w:lang w:val="en-US"/>
        </w:rPr>
        <w:t>Pre-conditions:</w:t>
      </w:r>
    </w:p>
    <w:p w14:paraId="2F6FB0FB" w14:textId="77777777" w:rsidR="00A90238" w:rsidRPr="00AB5FED" w:rsidRDefault="00A90238" w:rsidP="00A90238">
      <w:pPr>
        <w:pStyle w:val="B1"/>
        <w:rPr>
          <w:lang w:val="en-US"/>
        </w:rPr>
      </w:pPr>
      <w:r>
        <w:rPr>
          <w:lang w:val="en-US"/>
        </w:rPr>
        <w:t>-</w:t>
      </w:r>
      <w:r>
        <w:rPr>
          <w:lang w:val="en-US"/>
        </w:rPr>
        <w:tab/>
      </w:r>
      <w:r w:rsidRPr="00AB5FED">
        <w:rPr>
          <w:lang w:val="en-US"/>
        </w:rPr>
        <w:t xml:space="preserve">All users participating in the </w:t>
      </w:r>
      <w:r>
        <w:rPr>
          <w:lang w:val="en-US"/>
        </w:rPr>
        <w:t>MCVideo</w:t>
      </w:r>
      <w:r w:rsidRPr="00AB5FED">
        <w:rPr>
          <w:lang w:val="en-US"/>
        </w:rPr>
        <w:t xml:space="preserve"> group call are already affiliated to the group.</w:t>
      </w:r>
    </w:p>
    <w:p w14:paraId="6AE5484D" w14:textId="77777777" w:rsidR="00A90238" w:rsidRPr="00AB5FED" w:rsidRDefault="00A90238" w:rsidP="00A90238">
      <w:pPr>
        <w:pStyle w:val="B1"/>
        <w:rPr>
          <w:lang w:val="en-US"/>
        </w:rPr>
      </w:pPr>
      <w:r>
        <w:rPr>
          <w:lang w:val="en-US"/>
        </w:rPr>
        <w:t>-</w:t>
      </w:r>
      <w:r>
        <w:rPr>
          <w:lang w:val="en-US"/>
        </w:rPr>
        <w:tab/>
      </w:r>
      <w:r w:rsidRPr="00AB5FED">
        <w:rPr>
          <w:lang w:val="en-US"/>
        </w:rPr>
        <w:t>All participating users have joined the group session.</w:t>
      </w:r>
    </w:p>
    <w:p w14:paraId="791397DF" w14:textId="77777777" w:rsidR="00A90238" w:rsidRPr="00AB5FED" w:rsidRDefault="00A90238" w:rsidP="00A90238">
      <w:pPr>
        <w:pStyle w:val="TH"/>
      </w:pPr>
      <w:r w:rsidRPr="00AB5FED">
        <w:t xml:space="preserve"> </w:t>
      </w:r>
      <w:r w:rsidRPr="00AB5FED">
        <w:object w:dxaOrig="7080" w:dyaOrig="5130" w14:anchorId="04851DE4">
          <v:shape id="_x0000_i1108" type="#_x0000_t75" style="width:354.1pt;height:255.65pt" o:ole="">
            <v:imagedata r:id="rId179" o:title=""/>
          </v:shape>
          <o:OLEObject Type="Embed" ProgID="Visio.Drawing.11" ShapeID="_x0000_i1108" DrawAspect="Content" ObjectID="_1765315019" r:id="rId180"/>
        </w:object>
      </w:r>
    </w:p>
    <w:p w14:paraId="7FB64769" w14:textId="77777777" w:rsidR="00A90238" w:rsidRPr="00AB5FED" w:rsidRDefault="00A90238" w:rsidP="00A90238">
      <w:pPr>
        <w:pStyle w:val="TF"/>
      </w:pPr>
      <w:r>
        <w:t>Figure 7</w:t>
      </w:r>
      <w:r w:rsidRPr="00AB5FED">
        <w:t>.10.4.2</w:t>
      </w:r>
      <w:r w:rsidRPr="00AB5FED">
        <w:rPr>
          <w:rFonts w:hint="eastAsia"/>
          <w:lang w:eastAsia="zh-CN"/>
        </w:rPr>
        <w:t>.1</w:t>
      </w:r>
      <w:r w:rsidRPr="00AB5FED">
        <w:t>-1: Chat group call connect on MBMS bearer</w:t>
      </w:r>
    </w:p>
    <w:p w14:paraId="0EDE7BA9" w14:textId="77777777" w:rsidR="00A90238" w:rsidRPr="00AB5FED" w:rsidRDefault="00A90238" w:rsidP="00A90238">
      <w:pPr>
        <w:pStyle w:val="B1"/>
      </w:pPr>
      <w:r w:rsidRPr="00AB5FED">
        <w:t>1.</w:t>
      </w:r>
      <w:r w:rsidRPr="00AB5FED">
        <w:tab/>
        <w:t>Activation and announcement of MBMS bearer availability.</w:t>
      </w:r>
    </w:p>
    <w:p w14:paraId="083AC742" w14:textId="77777777" w:rsidR="00A90238" w:rsidRPr="00AB5FED" w:rsidRDefault="00A90238" w:rsidP="00A90238">
      <w:pPr>
        <w:pStyle w:val="NO"/>
      </w:pPr>
      <w:r w:rsidRPr="00AB5FED">
        <w:t>NOTE 1:</w:t>
      </w:r>
      <w:r w:rsidRPr="00AB5FED">
        <w:tab/>
        <w:t xml:space="preserve">The procedure does not include the steps for </w:t>
      </w:r>
      <w:r>
        <w:t>MCVideo</w:t>
      </w:r>
      <w:r w:rsidRPr="00AB5FED">
        <w:t xml:space="preserve"> client location reporting, or for MBMS capability information exchange. </w:t>
      </w:r>
    </w:p>
    <w:p w14:paraId="51FADFAE" w14:textId="77777777" w:rsidR="00A90238" w:rsidRPr="00AB5FED" w:rsidRDefault="00A90238" w:rsidP="00A90238">
      <w:pPr>
        <w:pStyle w:val="B1"/>
      </w:pPr>
      <w:r w:rsidRPr="00AB5FED">
        <w:lastRenderedPageBreak/>
        <w:t>2.</w:t>
      </w:r>
      <w:r w:rsidRPr="00AB5FED">
        <w:tab/>
      </w:r>
      <w:r>
        <w:t>MCVideo</w:t>
      </w:r>
      <w:r w:rsidRPr="00AB5FED">
        <w:t xml:space="preserve"> client 1 initiate the </w:t>
      </w:r>
      <w:r>
        <w:t>MCVideo</w:t>
      </w:r>
      <w:r w:rsidRPr="00AB5FED">
        <w:t xml:space="preserve"> group call by sending an initial </w:t>
      </w:r>
      <w:r>
        <w:t>transmit media</w:t>
      </w:r>
      <w:r w:rsidRPr="00AB5FED">
        <w:t xml:space="preserve"> request over a unicast bearer to the </w:t>
      </w:r>
      <w:r>
        <w:t>MCVideo</w:t>
      </w:r>
      <w:r w:rsidRPr="00AB5FED">
        <w:t xml:space="preserve"> server (reference point </w:t>
      </w:r>
      <w:r>
        <w:t>MCVideo</w:t>
      </w:r>
      <w:r w:rsidRPr="00AB5FED">
        <w:t>-4).</w:t>
      </w:r>
    </w:p>
    <w:p w14:paraId="2063F29A" w14:textId="77777777" w:rsidR="00A90238" w:rsidRPr="00AB5FED" w:rsidRDefault="00A90238" w:rsidP="00A90238">
      <w:pPr>
        <w:pStyle w:val="B1"/>
      </w:pPr>
      <w:r w:rsidRPr="00AB5FED">
        <w:t>3.</w:t>
      </w:r>
      <w:r w:rsidRPr="00AB5FED">
        <w:tab/>
        <w:t xml:space="preserve">The </w:t>
      </w:r>
      <w:r>
        <w:t>MCVideo</w:t>
      </w:r>
      <w:r w:rsidRPr="00AB5FED">
        <w:t xml:space="preserve">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w:t>
      </w:r>
      <w:r>
        <w:t>MCVideo</w:t>
      </w:r>
      <w:r w:rsidRPr="00AB5FED">
        <w:t xml:space="preserve"> group ID and information about the media stream identifier</w:t>
      </w:r>
      <w:r>
        <w:t xml:space="preserve"> or media stream identifiers</w:t>
      </w:r>
      <w:r w:rsidRPr="00AB5FED">
        <w:t xml:space="preserve"> of the activated MBMS bearer and may include the identifier (i.e. the TMGI) of the MBMS bearer broadcasting the call. The message is sent over reference point </w:t>
      </w:r>
      <w:r>
        <w:t>MCVideo</w:t>
      </w:r>
      <w:r w:rsidRPr="00AB5FED">
        <w:t>-9.</w:t>
      </w:r>
    </w:p>
    <w:p w14:paraId="355EB000" w14:textId="77777777" w:rsidR="00A90238" w:rsidRPr="00AB5FED" w:rsidRDefault="00A90238" w:rsidP="00A90238">
      <w:pPr>
        <w:pStyle w:val="NO"/>
      </w:pPr>
      <w:r w:rsidRPr="00AB5FED">
        <w:t>NOTE 2:</w:t>
      </w:r>
      <w:r w:rsidRPr="00AB5FED">
        <w:tab/>
        <w:t xml:space="preserve">Step 3 can be deferred until step 5 and the MapGroupToBearer message can then be included in the </w:t>
      </w:r>
      <w:r>
        <w:t>transmission arbitration taken</w:t>
      </w:r>
      <w:r w:rsidRPr="00AB5FED">
        <w:t xml:space="preserve"> message.</w:t>
      </w:r>
    </w:p>
    <w:p w14:paraId="0C92B05E" w14:textId="77777777" w:rsidR="00A90238" w:rsidRPr="00AB5FED" w:rsidRDefault="00A90238" w:rsidP="00A90238">
      <w:pPr>
        <w:pStyle w:val="B1"/>
      </w:pPr>
      <w:r w:rsidRPr="00AB5FED">
        <w:t>4.</w:t>
      </w:r>
      <w:r w:rsidRPr="00AB5FED">
        <w:tab/>
        <w:t xml:space="preserve">The </w:t>
      </w:r>
      <w:r>
        <w:t>MCVideo</w:t>
      </w:r>
      <w:r w:rsidRPr="00AB5FED">
        <w:t xml:space="preserve"> server grants the right to transmit for </w:t>
      </w:r>
      <w:r>
        <w:t>MCVideo</w:t>
      </w:r>
      <w:r w:rsidRPr="00AB5FED">
        <w:t xml:space="preserve"> client 1 and by that sends a </w:t>
      </w:r>
      <w:r>
        <w:t>transmit media</w:t>
      </w:r>
      <w:r w:rsidRPr="00AB5FED">
        <w:t xml:space="preserve"> granted message to the </w:t>
      </w:r>
      <w:r>
        <w:t>MCVideo</w:t>
      </w:r>
      <w:r w:rsidRPr="00AB5FED">
        <w:t xml:space="preserve"> client 1. This message is sent over a unicast bearer (reference point </w:t>
      </w:r>
      <w:r>
        <w:t>MCVideo</w:t>
      </w:r>
      <w:r w:rsidRPr="00AB5FED">
        <w:t>-4).</w:t>
      </w:r>
    </w:p>
    <w:p w14:paraId="7284BABF" w14:textId="77777777" w:rsidR="00A90238" w:rsidRDefault="00A90238" w:rsidP="00A90238">
      <w:pPr>
        <w:pStyle w:val="B1"/>
      </w:pPr>
      <w:r w:rsidRPr="00AB5FED">
        <w:t>5.</w:t>
      </w:r>
      <w:r w:rsidRPr="00AB5FED">
        <w:tab/>
        <w:t xml:space="preserve">A </w:t>
      </w:r>
      <w:r>
        <w:t>media transmission notification</w:t>
      </w:r>
      <w:r w:rsidRPr="00AB5FED">
        <w:t xml:space="preserve"> message is sent from the </w:t>
      </w:r>
      <w:r>
        <w:t>MCVideo</w:t>
      </w:r>
      <w:r w:rsidRPr="00AB5FED">
        <w:t xml:space="preserve"> server to all receiving users. This message includes the </w:t>
      </w:r>
      <w:r>
        <w:t>MCVideo</w:t>
      </w:r>
      <w:r w:rsidRPr="00AB5FED">
        <w:t xml:space="preserve"> ID of the transmitting </w:t>
      </w:r>
      <w:r>
        <w:t>MCVideo</w:t>
      </w:r>
      <w:r w:rsidRPr="00AB5FED">
        <w:t xml:space="preserve"> client as well as the </w:t>
      </w:r>
      <w:r>
        <w:t>MCVideo</w:t>
      </w:r>
      <w:r w:rsidRPr="00AB5FED">
        <w:t xml:space="preserve"> group ID. The message is sent over a MBMS bearer to all users that have previously been setup to receive calls over the MBMS bearer. The message is sent over reference point </w:t>
      </w:r>
      <w:r>
        <w:t>MCVideo</w:t>
      </w:r>
      <w:r w:rsidRPr="00AB5FED">
        <w:t>-9.</w:t>
      </w:r>
    </w:p>
    <w:p w14:paraId="68FD1EDB" w14:textId="77777777" w:rsidR="00A90238" w:rsidRDefault="00A90238" w:rsidP="00A90238">
      <w:pPr>
        <w:pStyle w:val="B1"/>
      </w:pPr>
      <w:r>
        <w:t>6.</w:t>
      </w:r>
      <w:r>
        <w:tab/>
      </w:r>
      <w:r w:rsidRPr="00AB5FED">
        <w:t>T</w:t>
      </w:r>
      <w:r>
        <w:t>he users of MCVideo clients</w:t>
      </w:r>
      <w:r w:rsidRPr="00AB5FED">
        <w:t xml:space="preserve"> </w:t>
      </w:r>
      <w:r>
        <w:t>are informed about the details of video tranmission and the video transmitter</w:t>
      </w:r>
      <w:r w:rsidRPr="00AB5FED">
        <w:t>.</w:t>
      </w:r>
    </w:p>
    <w:p w14:paraId="51959FEF" w14:textId="77777777" w:rsidR="00A90238" w:rsidRDefault="00A90238" w:rsidP="00A90238">
      <w:pPr>
        <w:pStyle w:val="B1"/>
      </w:pPr>
      <w:r>
        <w:t>7.</w:t>
      </w:r>
      <w:r>
        <w:tab/>
        <w:t>The MCVideo clients may send a receive media request to the MCVideo server, to indicate the reception of media over the MBMS bearer.</w:t>
      </w:r>
    </w:p>
    <w:p w14:paraId="74256EA2" w14:textId="77777777" w:rsidR="00A90238" w:rsidRDefault="00A90238" w:rsidP="00A90238">
      <w:pPr>
        <w:pStyle w:val="B1"/>
      </w:pPr>
      <w:r>
        <w:t>8.</w:t>
      </w:r>
      <w:r>
        <w:tab/>
      </w:r>
      <w:r w:rsidRPr="00CC4EA7">
        <w:t xml:space="preserve">MCVideo server accepts the media receive request and sends a receive media response message to MCVideo clients over a MBMS bearer </w:t>
      </w:r>
      <w:r>
        <w:t xml:space="preserve">by using </w:t>
      </w:r>
      <w:r w:rsidRPr="00CC4EA7">
        <w:t>reference point MCVideo-9.</w:t>
      </w:r>
      <w:r w:rsidRPr="00EA725D">
        <w:t xml:space="preserve"> </w:t>
      </w:r>
    </w:p>
    <w:p w14:paraId="5B1242BF" w14:textId="77777777" w:rsidR="00A90238" w:rsidRDefault="00A90238" w:rsidP="00A90238">
      <w:pPr>
        <w:pStyle w:val="NO"/>
      </w:pPr>
      <w:r>
        <w:t>NOTE 3:</w:t>
      </w:r>
      <w:r>
        <w:tab/>
      </w:r>
      <w:r w:rsidRPr="00536F44">
        <w:t>The receive media response can also be sent by unicast to the MCVideo clients that request to receive media over the MBMS bearer.</w:t>
      </w:r>
    </w:p>
    <w:p w14:paraId="66978A00" w14:textId="7F008A4E" w:rsidR="00A90238" w:rsidRPr="00AB5FED" w:rsidRDefault="00A90238" w:rsidP="00A90238">
      <w:pPr>
        <w:pStyle w:val="NO"/>
      </w:pPr>
      <w:r w:rsidRPr="00AB5FED">
        <w:t>NOTE </w:t>
      </w:r>
      <w:r>
        <w:t>4</w:t>
      </w:r>
      <w:r w:rsidRPr="00AB5FED">
        <w:t>:</w:t>
      </w:r>
      <w:r w:rsidRPr="00AB5FED">
        <w:tab/>
      </w:r>
      <w:r>
        <w:t xml:space="preserve">Step 7 and 8 may be omitted when auto-receive </w:t>
      </w:r>
      <w:r w:rsidR="00BC23C8" w:rsidRPr="00BC23C8">
        <w:t xml:space="preserve">(i.e. forced reception mode) </w:t>
      </w:r>
      <w:r>
        <w:t>transmission mode is used</w:t>
      </w:r>
      <w:r w:rsidR="00BC23C8" w:rsidRPr="00BC23C8">
        <w:t xml:space="preserve"> based on configurations</w:t>
      </w:r>
      <w:r>
        <w:t xml:space="preserve"> </w:t>
      </w:r>
      <w:r w:rsidR="00BC23C8">
        <w:t>(</w:t>
      </w:r>
      <w:r>
        <w:t>e.g. for emergency group calls</w:t>
      </w:r>
      <w:r w:rsidR="00BC23C8" w:rsidRPr="00BC23C8">
        <w:t>, imminent peril calls etc) as described in Annex</w:t>
      </w:r>
      <w:r w:rsidR="00BC23C8">
        <w:t> </w:t>
      </w:r>
      <w:r w:rsidR="00BC23C8" w:rsidRPr="00BC23C8">
        <w:t>A</w:t>
      </w:r>
      <w:r>
        <w:t>.</w:t>
      </w:r>
    </w:p>
    <w:p w14:paraId="5E96226D" w14:textId="77777777" w:rsidR="00A90238" w:rsidRPr="00AB5FED" w:rsidRDefault="00A90238" w:rsidP="00A90238">
      <w:pPr>
        <w:pStyle w:val="B1"/>
      </w:pPr>
      <w:r>
        <w:t>9</w:t>
      </w:r>
      <w:r w:rsidRPr="00AB5FED">
        <w:t>.</w:t>
      </w:r>
      <w:r w:rsidRPr="00AB5FED">
        <w:tab/>
        <w:t xml:space="preserve">The media is sent from </w:t>
      </w:r>
      <w:r>
        <w:t>MCVideo</w:t>
      </w:r>
      <w:r w:rsidRPr="00AB5FED">
        <w:t xml:space="preserve"> client 1 to the </w:t>
      </w:r>
      <w:r>
        <w:t>MCVideo</w:t>
      </w:r>
      <w:r w:rsidRPr="00AB5FED">
        <w:t xml:space="preserve"> server over unicast bearer and from the </w:t>
      </w:r>
      <w:r>
        <w:t>MCVideo</w:t>
      </w:r>
      <w:r w:rsidRPr="00AB5FED">
        <w:t xml:space="preserve"> server to the </w:t>
      </w:r>
      <w:r>
        <w:t>MCVideo</w:t>
      </w:r>
      <w:r w:rsidRPr="00AB5FED">
        <w:t xml:space="preserve"> client 2 and </w:t>
      </w:r>
      <w:r>
        <w:t>MCVideo</w:t>
      </w:r>
      <w:r w:rsidRPr="00AB5FED">
        <w:t xml:space="preserve"> client 3 over MBMS bearer.</w:t>
      </w:r>
    </w:p>
    <w:p w14:paraId="40B3962D" w14:textId="77777777" w:rsidR="00A90238" w:rsidRPr="00AB5FED" w:rsidRDefault="00A90238" w:rsidP="00A90238">
      <w:pPr>
        <w:pStyle w:val="NO"/>
      </w:pPr>
      <w:r w:rsidRPr="00AB5FED">
        <w:t>NOTE </w:t>
      </w:r>
      <w:r>
        <w:t>5</w:t>
      </w:r>
      <w:r w:rsidRPr="00AB5FED">
        <w:t>:</w:t>
      </w:r>
      <w:r w:rsidRPr="00AB5FED">
        <w:tab/>
        <w:t xml:space="preserve">Additional </w:t>
      </w:r>
      <w:r>
        <w:t>transmission</w:t>
      </w:r>
      <w:r w:rsidRPr="00AB5FED">
        <w:t xml:space="preserve"> request messages in the same call will not trigger the MapGroupToBearer message to be sent.</w:t>
      </w:r>
    </w:p>
    <w:p w14:paraId="44950960" w14:textId="77777777" w:rsidR="00A90238" w:rsidRPr="00AB5FED" w:rsidRDefault="00A90238" w:rsidP="00A90238">
      <w:pPr>
        <w:pStyle w:val="Heading5"/>
        <w:rPr>
          <w:lang w:val="en-US"/>
        </w:rPr>
      </w:pPr>
      <w:bookmarkStart w:id="1045" w:name="_Toc460616196"/>
      <w:bookmarkStart w:id="1046" w:name="_Toc460617057"/>
      <w:bookmarkStart w:id="1047" w:name="_Toc468358231"/>
      <w:bookmarkStart w:id="1048" w:name="_Toc154701713"/>
      <w:r>
        <w:rPr>
          <w:lang w:val="en-US"/>
        </w:rPr>
        <w:t>7</w:t>
      </w:r>
      <w:r w:rsidRPr="00AB5FED">
        <w:rPr>
          <w:lang w:val="en-US"/>
        </w:rPr>
        <w:t>.10.4.2.2</w:t>
      </w:r>
      <w:r w:rsidRPr="00AB5FED">
        <w:rPr>
          <w:lang w:val="en-US"/>
        </w:rPr>
        <w:tab/>
        <w:t>Call disconnect over MBMS</w:t>
      </w:r>
      <w:bookmarkEnd w:id="1045"/>
      <w:bookmarkEnd w:id="1046"/>
      <w:bookmarkEnd w:id="1047"/>
      <w:bookmarkEnd w:id="1048"/>
    </w:p>
    <w:p w14:paraId="2495773A" w14:textId="77777777" w:rsidR="00A90238" w:rsidRPr="00AB5FED" w:rsidRDefault="00A90238" w:rsidP="00A90238">
      <w:r w:rsidRPr="00AB5FED">
        <w:rPr>
          <w:lang w:val="en-US"/>
        </w:rPr>
        <w:t>Figure</w:t>
      </w:r>
      <w:r>
        <w:t> </w:t>
      </w:r>
      <w:r>
        <w:rPr>
          <w:lang w:val="en-US"/>
        </w:rPr>
        <w:t>7</w:t>
      </w:r>
      <w:r w:rsidRPr="00AB5FED">
        <w:rPr>
          <w:lang w:val="en-US"/>
        </w:rPr>
        <w:t>.10.4.2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 xml:space="preserve">shows the high level procedure where an UnmapGroupFromBearer message is sent by the </w:t>
      </w:r>
      <w:r>
        <w:t>MCVideo</w:t>
      </w:r>
      <w:r w:rsidRPr="00AB5FED">
        <w:t xml:space="preserve"> server to the </w:t>
      </w:r>
      <w:r>
        <w:t>MCVideo</w:t>
      </w:r>
      <w:r w:rsidRPr="00AB5FED">
        <w:t xml:space="preserve"> clients to indicate that the </w:t>
      </w:r>
      <w:r>
        <w:t>MCVideo</w:t>
      </w:r>
      <w:r w:rsidRPr="00AB5FED">
        <w:t xml:space="preserve"> group call is being dissociated from the MBMS bearer.</w:t>
      </w:r>
    </w:p>
    <w:p w14:paraId="150BAD43" w14:textId="77777777" w:rsidR="00A90238" w:rsidRPr="00AB5FED" w:rsidRDefault="00A90238" w:rsidP="00A90238">
      <w:pPr>
        <w:pStyle w:val="TH"/>
      </w:pPr>
      <w:r w:rsidRPr="00AB5FED">
        <w:rPr>
          <w:rFonts w:ascii="Times New Roman" w:hAnsi="Times New Roman"/>
          <w:lang w:eastAsia="en-GB"/>
        </w:rPr>
        <w:object w:dxaOrig="7080" w:dyaOrig="3150" w14:anchorId="01D85E3E">
          <v:shape id="_x0000_i1109" type="#_x0000_t75" style="width:343.6pt;height:151.75pt" o:ole="">
            <v:imagedata r:id="rId181" o:title=""/>
          </v:shape>
          <o:OLEObject Type="Embed" ProgID="Visio.Drawing.11" ShapeID="_x0000_i1109" DrawAspect="Content" ObjectID="_1765315020" r:id="rId182"/>
        </w:object>
      </w:r>
    </w:p>
    <w:p w14:paraId="7C0297DC" w14:textId="77777777" w:rsidR="00A90238" w:rsidRPr="00AB5FED" w:rsidRDefault="00A90238" w:rsidP="00A90238">
      <w:pPr>
        <w:pStyle w:val="TF"/>
      </w:pPr>
      <w:r>
        <w:t>Figure 7</w:t>
      </w:r>
      <w:r w:rsidRPr="00AB5FED">
        <w:t>.10.4.2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0A88DFCA" w14:textId="77777777" w:rsidR="00A90238" w:rsidRPr="00AB5FED" w:rsidRDefault="00A90238" w:rsidP="00A90238">
      <w:pPr>
        <w:pStyle w:val="B1"/>
      </w:pPr>
      <w:r w:rsidRPr="00AB5FED">
        <w:lastRenderedPageBreak/>
        <w:t>1.</w:t>
      </w:r>
      <w:r w:rsidRPr="00AB5FED">
        <w:tab/>
        <w:t xml:space="preserve">An </w:t>
      </w:r>
      <w:r>
        <w:t>MCVideo</w:t>
      </w:r>
      <w:r w:rsidRPr="00AB5FED">
        <w:t xml:space="preserve"> group call is ongoing; the media is broadcasted over MBMS bearer to </w:t>
      </w:r>
      <w:r>
        <w:t>MCVideo</w:t>
      </w:r>
      <w:r w:rsidRPr="00AB5FED">
        <w:t xml:space="preserve"> client 2 and </w:t>
      </w:r>
      <w:r>
        <w:t>MCVideo</w:t>
      </w:r>
      <w:r w:rsidRPr="00AB5FED">
        <w:t xml:space="preserve"> client 3.</w:t>
      </w:r>
    </w:p>
    <w:p w14:paraId="3FFE0E71" w14:textId="77777777" w:rsidR="00A90238" w:rsidRPr="00AB5FED" w:rsidRDefault="00A90238" w:rsidP="00A90238">
      <w:pPr>
        <w:pStyle w:val="B1"/>
      </w:pPr>
      <w:r w:rsidRPr="00AB5FED">
        <w:t>2.</w:t>
      </w:r>
      <w:r w:rsidRPr="00AB5FED">
        <w:tab/>
      </w:r>
      <w:r>
        <w:t>MCVideo</w:t>
      </w:r>
      <w:r w:rsidRPr="00AB5FED">
        <w:t xml:space="preserve"> server has determined to disconnect the call over the MBMS bearer for the </w:t>
      </w:r>
      <w:r>
        <w:t>MCVideo</w:t>
      </w:r>
      <w:r w:rsidRPr="00AB5FED">
        <w:t xml:space="preserve"> clients</w:t>
      </w:r>
    </w:p>
    <w:p w14:paraId="107CD886" w14:textId="77777777" w:rsidR="00A90238" w:rsidRPr="00AB5FED" w:rsidRDefault="00A90238" w:rsidP="00A90238">
      <w:pPr>
        <w:pStyle w:val="B1"/>
      </w:pPr>
      <w:r w:rsidRPr="00AB5FED">
        <w:t>3.</w:t>
      </w:r>
      <w:r w:rsidRPr="00AB5FED">
        <w:tab/>
        <w:t xml:space="preserve">An UnmapGroupFromBearer message is sent by the </w:t>
      </w:r>
      <w:r>
        <w:t>MCVideo</w:t>
      </w:r>
      <w:r w:rsidRPr="00AB5FED">
        <w:t xml:space="preserve"> server to </w:t>
      </w:r>
      <w:r>
        <w:t>MCVideo</w:t>
      </w:r>
      <w:r w:rsidRPr="00AB5FED">
        <w:t xml:space="preserve"> client 2, </w:t>
      </w:r>
      <w:r>
        <w:t>MCVideo</w:t>
      </w:r>
      <w:r w:rsidRPr="00AB5FED">
        <w:t xml:space="preserve"> client 3 and possibly to </w:t>
      </w:r>
      <w:r>
        <w:t>MCVideo</w:t>
      </w:r>
      <w:r w:rsidRPr="00AB5FED">
        <w:t xml:space="preserve"> client 1 (if in MBMS coverage area) on MBMS bearer(s).</w:t>
      </w:r>
    </w:p>
    <w:p w14:paraId="208B4D7F" w14:textId="77777777" w:rsidR="00A90238" w:rsidRPr="00AB5FED" w:rsidRDefault="00A90238" w:rsidP="00A90238">
      <w:pPr>
        <w:pStyle w:val="NO"/>
      </w:pPr>
      <w:r w:rsidRPr="00AB5FED">
        <w:t>NOTE </w:t>
      </w:r>
      <w:r>
        <w:t>1</w:t>
      </w:r>
      <w:r w:rsidRPr="00AB5FED">
        <w:t>:</w:t>
      </w:r>
      <w:r w:rsidRPr="00AB5FED">
        <w:tab/>
        <w:t>The UnmapGroupFromBearer message can be sent as part of other messages.</w:t>
      </w:r>
    </w:p>
    <w:p w14:paraId="1B28B930" w14:textId="77777777" w:rsidR="00A90238" w:rsidRPr="006C2C43" w:rsidRDefault="00A90238" w:rsidP="00A90238">
      <w:pPr>
        <w:pStyle w:val="NO"/>
      </w:pPr>
      <w:r w:rsidRPr="00AB5FED">
        <w:t>NOTE </w:t>
      </w:r>
      <w:r>
        <w:t>2</w:t>
      </w:r>
      <w:r w:rsidRPr="00AB5FED">
        <w:t>:</w:t>
      </w:r>
      <w:r w:rsidRPr="00AB5FED">
        <w:tab/>
        <w:t>The UnmapGroupFromBearer message and the MapGroupToBearer message can be combined, to facilitate switching bearers in one signalling step, as necessary.</w:t>
      </w:r>
    </w:p>
    <w:p w14:paraId="045514D2" w14:textId="77777777" w:rsidR="00A90238" w:rsidRPr="006C2C43" w:rsidRDefault="00A90238" w:rsidP="00A90238">
      <w:pPr>
        <w:pStyle w:val="Heading3"/>
      </w:pPr>
      <w:bookmarkStart w:id="1049" w:name="_Toc154701714"/>
      <w:r w:rsidRPr="008F6E2F">
        <w:t>7.</w:t>
      </w:r>
      <w:r>
        <w:t>10</w:t>
      </w:r>
      <w:r w:rsidRPr="008F6E2F">
        <w:t>.5</w:t>
      </w:r>
      <w:r w:rsidRPr="006C2C43">
        <w:tab/>
      </w:r>
      <w:r w:rsidRPr="009B050B">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1049"/>
    </w:p>
    <w:p w14:paraId="4F0C8079" w14:textId="77777777" w:rsidR="00A90238" w:rsidRPr="004016D3" w:rsidRDefault="00A90238" w:rsidP="00A90238">
      <w:r>
        <w:rPr>
          <w:noProof/>
          <w:lang w:eastAsia="ko-KR"/>
        </w:rPr>
        <w:t>The MCVideo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[6] </w:t>
      </w:r>
      <w:r w:rsidRPr="004016D3">
        <w:t>with the following clarifications:</w:t>
      </w:r>
    </w:p>
    <w:p w14:paraId="2DA98709"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5BAE3F62"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46C267A5" w14:textId="77777777" w:rsidR="00A90238" w:rsidRPr="004016D3" w:rsidRDefault="00A90238" w:rsidP="00A90238">
      <w:pPr>
        <w:pStyle w:val="B1"/>
      </w:pPr>
      <w:r w:rsidRPr="004016D3">
        <w:t>-</w:t>
      </w:r>
      <w:r w:rsidRPr="004016D3">
        <w:tab/>
        <w:t xml:space="preserve">The MC service ID </w:t>
      </w:r>
      <w:r>
        <w:t>is the MCVideo ID.</w:t>
      </w:r>
    </w:p>
    <w:p w14:paraId="2B0F0500" w14:textId="77777777" w:rsidR="00A90238" w:rsidRDefault="00A90238" w:rsidP="00A90238">
      <w:pPr>
        <w:rPr>
          <w:noProof/>
          <w:lang w:eastAsia="ko-KR"/>
        </w:rPr>
      </w:pPr>
      <w:r>
        <w:rPr>
          <w:noProof/>
          <w:lang w:eastAsia="ko-KR"/>
        </w:rPr>
        <w:t>The MCVideo service shall use the MCVideo-1, MCVideo-4, MCVideo</w:t>
      </w:r>
      <w:r>
        <w:rPr>
          <w:noProof/>
          <w:lang w:eastAsia="ko-KR"/>
        </w:rPr>
        <w:noBreakHyphen/>
        <w:t>7, MCVideo-8 and MCVideo</w:t>
      </w:r>
      <w:r>
        <w:rPr>
          <w:noProof/>
          <w:lang w:eastAsia="ko-KR"/>
        </w:rPr>
        <w:noBreakHyphen/>
        <w:t>9 reference points for this procedure.</w:t>
      </w:r>
    </w:p>
    <w:p w14:paraId="7A3FA597" w14:textId="77777777" w:rsidR="00A90238" w:rsidRDefault="00A90238" w:rsidP="00A90238"/>
    <w:p w14:paraId="76C094D4" w14:textId="77777777" w:rsidR="00A90238" w:rsidRPr="00542332" w:rsidRDefault="00A90238" w:rsidP="00A90238">
      <w:pPr>
        <w:pStyle w:val="Heading2"/>
      </w:pPr>
      <w:bookmarkStart w:id="1050" w:name="_Toc460616137"/>
      <w:bookmarkStart w:id="1051" w:name="_Toc460616998"/>
      <w:bookmarkStart w:id="1052" w:name="_Toc465162624"/>
      <w:bookmarkStart w:id="1053" w:name="_Toc154701715"/>
      <w:bookmarkEnd w:id="1013"/>
      <w:r>
        <w:t>7</w:t>
      </w:r>
      <w:r w:rsidRPr="00542332">
        <w:t>.</w:t>
      </w:r>
      <w:r>
        <w:t>11</w:t>
      </w:r>
      <w:r w:rsidRPr="00542332">
        <w:tab/>
        <w:t>Simultaneous session for MC</w:t>
      </w:r>
      <w:r>
        <w:t>Video</w:t>
      </w:r>
      <w:r w:rsidRPr="00542332">
        <w:t xml:space="preserve"> call</w:t>
      </w:r>
      <w:r>
        <w:t>s (on-network)</w:t>
      </w:r>
      <w:bookmarkEnd w:id="1050"/>
      <w:bookmarkEnd w:id="1051"/>
      <w:bookmarkEnd w:id="1052"/>
      <w:bookmarkEnd w:id="1053"/>
    </w:p>
    <w:p w14:paraId="551A7656" w14:textId="77777777" w:rsidR="00A90238" w:rsidRPr="00542332" w:rsidRDefault="00A90238" w:rsidP="00A90238">
      <w:r w:rsidRPr="00542332">
        <w:t>An MC</w:t>
      </w:r>
      <w:r>
        <w:t>Video</w:t>
      </w:r>
      <w:r w:rsidRPr="00542332">
        <w:t xml:space="preserve"> client </w:t>
      </w:r>
      <w:r>
        <w:t xml:space="preserve">and MCVideo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542332">
        <w:t xml:space="preserve"> </w:t>
      </w:r>
      <w:r>
        <w:t xml:space="preserve">for MCVideo calls. The MCVideo client </w:t>
      </w:r>
      <w:r w:rsidRPr="00542332">
        <w:t xml:space="preserve">becomes involved in </w:t>
      </w:r>
      <w:r>
        <w:t xml:space="preserve">a </w:t>
      </w:r>
      <w:r w:rsidRPr="00542332">
        <w:t>simultaneous session for MC</w:t>
      </w:r>
      <w:r>
        <w:t xml:space="preserve">Video </w:t>
      </w:r>
      <w:r w:rsidRPr="00542332">
        <w:t>calls by inviting, joining or accepting more than one MC</w:t>
      </w:r>
      <w:r>
        <w:t>Video</w:t>
      </w:r>
      <w:r w:rsidRPr="00542332">
        <w:t xml:space="preserve"> call, or affiliating to a group.</w:t>
      </w:r>
    </w:p>
    <w:p w14:paraId="733A9BAE" w14:textId="77777777" w:rsidR="00A90238" w:rsidRPr="00542332" w:rsidRDefault="00A90238" w:rsidP="00A90238">
      <w:pPr>
        <w:pStyle w:val="NO"/>
      </w:pPr>
      <w:r w:rsidRPr="00542332">
        <w:t>NOTE:</w:t>
      </w:r>
      <w:r w:rsidRPr="00542332">
        <w:tab/>
        <w:t>An MC</w:t>
      </w:r>
      <w:r>
        <w:t>Video</w:t>
      </w:r>
      <w:r w:rsidRPr="00542332">
        <w:t xml:space="preserve"> client affiliating to multiple MC</w:t>
      </w:r>
      <w:r>
        <w:t>Video</w:t>
      </w:r>
      <w:r w:rsidRPr="00542332">
        <w:t xml:space="preserve"> groups with active calls will result in the MC</w:t>
      </w:r>
      <w:r>
        <w:t>Video</w:t>
      </w:r>
      <w:r w:rsidRPr="00542332">
        <w:t xml:space="preserve"> client being invited simultaneously to multiple MC</w:t>
      </w:r>
      <w:r>
        <w:t>Video</w:t>
      </w:r>
      <w:r w:rsidRPr="00542332">
        <w:t xml:space="preserve"> calls.</w:t>
      </w:r>
    </w:p>
    <w:p w14:paraId="2A734545" w14:textId="77777777" w:rsidR="00A90238" w:rsidRPr="00542332" w:rsidRDefault="00A90238" w:rsidP="00A90238">
      <w:r w:rsidRPr="00542332">
        <w:t>The MC</w:t>
      </w:r>
      <w:r>
        <w:t>Video</w:t>
      </w:r>
      <w:r w:rsidRPr="00542332">
        <w:t xml:space="preserve"> client can also still handle multiple MC</w:t>
      </w:r>
      <w:r>
        <w:t>Video</w:t>
      </w:r>
      <w:r w:rsidRPr="00542332">
        <w:t xml:space="preserve"> calls in parallel at the same time i.e. using multiple dialogs.</w:t>
      </w:r>
    </w:p>
    <w:p w14:paraId="233520A4" w14:textId="77777777" w:rsidR="00A90238" w:rsidRPr="00542332" w:rsidRDefault="00A90238" w:rsidP="00A90238">
      <w:r w:rsidRPr="00542332">
        <w:t>The simultaneous session is established during either an originating on-demand call establishment or during pre-established session establishment or a modification of an already established pre-established session or on-demand call.</w:t>
      </w:r>
    </w:p>
    <w:p w14:paraId="4831EC60" w14:textId="77777777" w:rsidR="00A90238" w:rsidRDefault="00A90238" w:rsidP="00A90238">
      <w:r w:rsidRPr="00542332">
        <w:t>It is possible to change the prioritisation while the MC</w:t>
      </w:r>
      <w:r>
        <w:t>Video</w:t>
      </w:r>
      <w:r w:rsidRPr="00542332">
        <w:t xml:space="preserve"> client is engaged in multiple MC</w:t>
      </w:r>
      <w:r>
        <w:t>Video</w:t>
      </w:r>
      <w:r w:rsidRPr="00542332">
        <w:t xml:space="preserve"> calls. The setting of the priority can be made at MC</w:t>
      </w:r>
      <w:r>
        <w:t>Video</w:t>
      </w:r>
      <w:r w:rsidRPr="00542332">
        <w:t xml:space="preserve"> call setup or by performing a modification after the MC</w:t>
      </w:r>
      <w:r>
        <w:t>Video</w:t>
      </w:r>
      <w:r w:rsidRPr="00542332">
        <w:t xml:space="preserve"> call is established. This may result in more than one media bearer.</w:t>
      </w:r>
    </w:p>
    <w:p w14:paraId="3E45EC93" w14:textId="77777777" w:rsidR="00A90238" w:rsidRDefault="00A90238" w:rsidP="00A90238"/>
    <w:p w14:paraId="1B91AB1B" w14:textId="77777777" w:rsidR="00A90238" w:rsidRPr="00AB5FED" w:rsidRDefault="00A90238" w:rsidP="00A90238">
      <w:pPr>
        <w:pStyle w:val="Heading2"/>
        <w:rPr>
          <w:lang w:val="nl-NL"/>
        </w:rPr>
      </w:pPr>
      <w:bookmarkStart w:id="1054" w:name="_Toc460615955"/>
      <w:bookmarkStart w:id="1055" w:name="_Toc460616816"/>
      <w:bookmarkStart w:id="1056" w:name="_Toc465162414"/>
      <w:bookmarkStart w:id="1057" w:name="_Toc154701716"/>
      <w:r>
        <w:rPr>
          <w:lang w:val="nl-NL"/>
        </w:rPr>
        <w:t>7.12</w:t>
      </w:r>
      <w:r w:rsidRPr="00AB5FED">
        <w:rPr>
          <w:lang w:val="nl-NL"/>
        </w:rPr>
        <w:tab/>
        <w:t xml:space="preserve">User authentication </w:t>
      </w:r>
      <w:r>
        <w:rPr>
          <w:lang w:val="nl-NL"/>
        </w:rPr>
        <w:t>and authorization</w:t>
      </w:r>
      <w:r w:rsidRPr="00AB5FED">
        <w:rPr>
          <w:lang w:val="nl-NL"/>
        </w:rPr>
        <w:t xml:space="preserve"> for MC</w:t>
      </w:r>
      <w:r>
        <w:rPr>
          <w:lang w:val="nl-NL"/>
        </w:rPr>
        <w:t>Video</w:t>
      </w:r>
      <w:r w:rsidRPr="00AB5FED">
        <w:rPr>
          <w:lang w:val="nl-NL"/>
        </w:rPr>
        <w:t xml:space="preserve"> service</w:t>
      </w:r>
      <w:bookmarkEnd w:id="1054"/>
      <w:bookmarkEnd w:id="1055"/>
      <w:bookmarkEnd w:id="1056"/>
      <w:bookmarkEnd w:id="1057"/>
      <w:r w:rsidRPr="00AB5FED">
        <w:rPr>
          <w:lang w:val="nl-NL"/>
        </w:rPr>
        <w:t xml:space="preserve"> </w:t>
      </w:r>
    </w:p>
    <w:p w14:paraId="3E5DED45" w14:textId="77777777" w:rsidR="00A90238" w:rsidRPr="00AB5FED" w:rsidRDefault="00A90238" w:rsidP="00A90238">
      <w:pPr>
        <w:pStyle w:val="NO"/>
        <w:rPr>
          <w:lang w:val="nl-NL"/>
        </w:rPr>
      </w:pPr>
      <w:r w:rsidRPr="00AB5FED">
        <w:rPr>
          <w:lang w:val="nl-NL"/>
        </w:rPr>
        <w:t>NOTE:</w:t>
      </w:r>
      <w:r w:rsidRPr="00AB5FED">
        <w:rPr>
          <w:lang w:val="nl-NL"/>
        </w:rPr>
        <w:tab/>
        <w:t>Flow </w:t>
      </w:r>
      <w:r>
        <w:rPr>
          <w:lang w:val="nl-NL"/>
        </w:rPr>
        <w:t>7.12</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[14]</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Video</w:t>
      </w:r>
      <w:r w:rsidRPr="00AB5FED">
        <w:rPr>
          <w:lang w:val="nl-NL"/>
        </w:rPr>
        <w:t xml:space="preserve"> service in order to realize the MC</w:t>
      </w:r>
      <w:r>
        <w:rPr>
          <w:lang w:val="nl-NL"/>
        </w:rPr>
        <w:t>Video</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34644E54" w14:textId="77777777" w:rsidR="00A90238" w:rsidRPr="00AB5FED" w:rsidRDefault="00A90238" w:rsidP="00A90238">
      <w:pPr>
        <w:rPr>
          <w:lang w:val="nl-NL"/>
        </w:rPr>
      </w:pPr>
      <w:r w:rsidRPr="00AB5FED">
        <w:rPr>
          <w:lang w:val="nl-NL"/>
        </w:rPr>
        <w:t>A procedure for user authentication is illustrated in figure </w:t>
      </w:r>
      <w:r>
        <w:rPr>
          <w:lang w:val="nl-NL"/>
        </w:rPr>
        <w:t>7.12</w:t>
      </w:r>
      <w:r w:rsidRPr="00AB5FED">
        <w:rPr>
          <w:lang w:val="nl-NL"/>
        </w:rPr>
        <w:t xml:space="preserve">-1. </w:t>
      </w:r>
      <w:r>
        <w:rPr>
          <w:lang w:val="nl-NL"/>
        </w:rPr>
        <w:t>The user authentication is performed based on the procedure specified in 3GPP TS 23.280 [6].</w:t>
      </w:r>
    </w:p>
    <w:p w14:paraId="071DB354" w14:textId="77777777" w:rsidR="00A90238" w:rsidRPr="00AB5FED" w:rsidRDefault="00A90238" w:rsidP="00A90238">
      <w:pPr>
        <w:pStyle w:val="TH"/>
      </w:pPr>
    </w:p>
    <w:p w14:paraId="19754395" w14:textId="77777777" w:rsidR="00A90238" w:rsidRPr="00AB5FED" w:rsidRDefault="00A90238" w:rsidP="00A90238">
      <w:pPr>
        <w:pStyle w:val="TH"/>
      </w:pPr>
      <w:r>
        <w:object w:dxaOrig="11017" w:dyaOrig="4440" w14:anchorId="64A41CA7">
          <v:shape id="_x0000_i1110" type="#_x0000_t75" style="width:481.2pt;height:194.6pt" o:ole="">
            <v:imagedata r:id="rId183" o:title=""/>
          </v:shape>
          <o:OLEObject Type="Embed" ProgID="Visio.Drawing.15" ShapeID="_x0000_i1110" DrawAspect="Content" ObjectID="_1765315021" r:id="rId184"/>
        </w:object>
      </w:r>
    </w:p>
    <w:p w14:paraId="42AE6918" w14:textId="77777777" w:rsidR="00A90238" w:rsidRPr="00AB5FED" w:rsidRDefault="00A90238" w:rsidP="00A90238">
      <w:pPr>
        <w:pStyle w:val="TF"/>
      </w:pPr>
      <w:r w:rsidRPr="00AB5FED">
        <w:t>Figure </w:t>
      </w:r>
      <w:r>
        <w:t>7.12</w:t>
      </w:r>
      <w:r w:rsidRPr="00AB5FED">
        <w:t>-1: MC</w:t>
      </w:r>
      <w:r>
        <w:t>Video</w:t>
      </w:r>
      <w:r w:rsidRPr="00AB5FED">
        <w:t xml:space="preserve"> user authentication and registration, single domain</w:t>
      </w:r>
    </w:p>
    <w:p w14:paraId="38029FE0" w14:textId="77777777" w:rsidR="00A90238" w:rsidRPr="00AB5FED" w:rsidRDefault="00A90238" w:rsidP="00A90238">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 [6]</w:t>
      </w:r>
      <w:r w:rsidRPr="00D768B4">
        <w:t>.</w:t>
      </w:r>
    </w:p>
    <w:p w14:paraId="57BC2C44" w14:textId="77777777" w:rsidR="00A90238" w:rsidRPr="00AB5FED" w:rsidRDefault="00A90238" w:rsidP="00A90238">
      <w:pPr>
        <w:pStyle w:val="B1"/>
      </w:pPr>
      <w:r>
        <w:t>2</w:t>
      </w:r>
      <w:r w:rsidRPr="00AB5FED">
        <w:t>.</w:t>
      </w:r>
      <w:r w:rsidRPr="00AB5FED">
        <w:tab/>
      </w:r>
      <w:r w:rsidRPr="005F6CBB">
        <w:t>MC</w:t>
      </w:r>
      <w:r>
        <w:t>Video</w:t>
      </w:r>
      <w:r w:rsidRPr="005F6CBB">
        <w:t xml:space="preserve"> client performs the MC</w:t>
      </w:r>
      <w:r>
        <w:t>Video</w:t>
      </w:r>
      <w:r w:rsidRPr="005F6CBB">
        <w:t xml:space="preserve"> service authorization for the user. Step</w:t>
      </w:r>
      <w:r>
        <w:t xml:space="preserve"> 2 </w:t>
      </w:r>
      <w:r w:rsidRPr="005F6CBB">
        <w:t>utilize</w:t>
      </w:r>
      <w:r>
        <w:t xml:space="preserve">s </w:t>
      </w:r>
      <w:r w:rsidRPr="005F6CBB">
        <w:t>the results of step 1</w:t>
      </w:r>
      <w:r w:rsidRPr="00D768B4">
        <w:t>.</w:t>
      </w:r>
    </w:p>
    <w:p w14:paraId="68FB0903" w14:textId="77777777" w:rsidR="00A90238" w:rsidRPr="00AD7C25" w:rsidRDefault="00A90238" w:rsidP="00A90238">
      <w:pPr>
        <w:rPr>
          <w:noProof/>
          <w:lang w:val="en-US"/>
        </w:rPr>
      </w:pPr>
    </w:p>
    <w:p w14:paraId="0195AFE8" w14:textId="77777777" w:rsidR="00A90238" w:rsidRDefault="00A90238" w:rsidP="00A90238">
      <w:pPr>
        <w:pStyle w:val="Heading2"/>
      </w:pPr>
      <w:bookmarkStart w:id="1058" w:name="_Toc465162733"/>
      <w:bookmarkStart w:id="1059" w:name="_Toc154701717"/>
      <w:r>
        <w:t>7.13</w:t>
      </w:r>
      <w:r w:rsidRPr="00AB5FED">
        <w:tab/>
      </w:r>
      <w:r w:rsidRPr="00C756AA">
        <w:t>Support for multiple devices</w:t>
      </w:r>
      <w:bookmarkEnd w:id="1058"/>
      <w:bookmarkEnd w:id="1059"/>
    </w:p>
    <w:p w14:paraId="6689F567" w14:textId="77777777" w:rsidR="00A90238" w:rsidRDefault="00A90238" w:rsidP="00A90238">
      <w:pPr>
        <w:rPr>
          <w:lang w:eastAsia="zh-CN"/>
        </w:rPr>
      </w:pPr>
      <w:r>
        <w:t xml:space="preserve">An </w:t>
      </w:r>
      <w:r>
        <w:rPr>
          <w:rFonts w:hint="eastAsia"/>
        </w:rPr>
        <w:t>MC</w:t>
      </w:r>
      <w:r>
        <w:t>Video</w:t>
      </w:r>
      <w:r>
        <w:rPr>
          <w:rFonts w:hint="eastAsia"/>
        </w:rPr>
        <w:t xml:space="preserve"> </w:t>
      </w:r>
      <w:r>
        <w:rPr>
          <w:rFonts w:hint="eastAsia"/>
          <w:lang w:eastAsia="zh-CN"/>
        </w:rPr>
        <w:t>u</w:t>
      </w:r>
      <w:r>
        <w:rPr>
          <w:rFonts w:hint="eastAsia"/>
        </w:rPr>
        <w:t xml:space="preserve">ser may </w:t>
      </w:r>
      <w:r w:rsidRPr="005028B5">
        <w:t>be</w:t>
      </w:r>
      <w:r>
        <w:t xml:space="preserve"> authorized to use the MCVideo service from </w:t>
      </w:r>
      <w:r>
        <w:rPr>
          <w:rFonts w:hint="eastAsia"/>
          <w:lang w:eastAsia="zh-CN"/>
        </w:rPr>
        <w:t xml:space="preserve">multiple </w:t>
      </w:r>
      <w:r>
        <w:t>MCVideo UE</w:t>
      </w:r>
      <w:r>
        <w:rPr>
          <w:rFonts w:hint="eastAsia"/>
          <w:lang w:eastAsia="zh-CN"/>
        </w:rPr>
        <w:t>s</w:t>
      </w:r>
      <w:r>
        <w:rPr>
          <w:lang w:eastAsia="zh-CN"/>
        </w:rPr>
        <w:t xml:space="preserve"> </w:t>
      </w:r>
      <w:r w:rsidRPr="00BF574F">
        <w:t xml:space="preserve">as per </w:t>
      </w:r>
      <w:r>
        <w:t xml:space="preserve">the </w:t>
      </w:r>
      <w:r w:rsidRPr="00BF574F">
        <w:t>procedure in subclause</w:t>
      </w:r>
      <w:r>
        <w:t> 7.12</w:t>
      </w:r>
      <w:r>
        <w:rPr>
          <w:rFonts w:hint="eastAsia"/>
          <w:lang w:eastAsia="zh-CN"/>
        </w:rPr>
        <w:t xml:space="preserve">. </w:t>
      </w:r>
    </w:p>
    <w:p w14:paraId="55984B02" w14:textId="77777777" w:rsidR="00A90238" w:rsidRDefault="00A90238" w:rsidP="00A90238">
      <w:pPr>
        <w:rPr>
          <w:lang w:eastAsia="zh-CN"/>
        </w:rPr>
      </w:pPr>
      <w:r>
        <w:rPr>
          <w:rFonts w:hint="eastAsia"/>
          <w:lang w:eastAsia="zh-CN"/>
        </w:rPr>
        <w:t>If a</w:t>
      </w:r>
      <w:r>
        <w:rPr>
          <w:lang w:eastAsia="zh-CN"/>
        </w:rPr>
        <w:t>n</w:t>
      </w:r>
      <w:r>
        <w:rPr>
          <w:rFonts w:hint="eastAsia"/>
          <w:lang w:eastAsia="zh-CN"/>
        </w:rPr>
        <w:t xml:space="preserve"> MC</w:t>
      </w:r>
      <w:r>
        <w:rPr>
          <w:lang w:eastAsia="zh-CN"/>
        </w:rPr>
        <w:t>Video</w:t>
      </w:r>
      <w:r>
        <w:rPr>
          <w:rFonts w:hint="eastAsia"/>
          <w:lang w:eastAsia="zh-CN"/>
        </w:rPr>
        <w:t xml:space="preserve">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MC</w:t>
      </w:r>
      <w:r>
        <w:rPr>
          <w:lang w:eastAsia="zh-CN"/>
        </w:rPr>
        <w:t>Video</w:t>
      </w:r>
      <w:r w:rsidRPr="001A4903">
        <w:rPr>
          <w:lang w:eastAsia="zh-CN"/>
        </w:rPr>
        <w:t xml:space="preserve"> </w:t>
      </w:r>
      <w:r w:rsidRPr="001A4903">
        <w:rPr>
          <w:rFonts w:hint="eastAsia"/>
          <w:lang w:eastAsia="zh-CN"/>
        </w:rPr>
        <w:t xml:space="preserve">user </w:t>
      </w:r>
      <w:r>
        <w:rPr>
          <w:lang w:eastAsia="zh-CN"/>
        </w:rPr>
        <w:t xml:space="preserve">who is previously MCVideo service authorized on another MCVideo UE, then </w:t>
      </w:r>
      <w:r w:rsidRPr="001A4903">
        <w:rPr>
          <w:lang w:eastAsia="zh-CN"/>
        </w:rPr>
        <w:t>the MC</w:t>
      </w:r>
      <w:r>
        <w:rPr>
          <w:lang w:eastAsia="zh-CN"/>
        </w:rPr>
        <w:t>Video</w:t>
      </w:r>
      <w:r w:rsidRPr="001A4903">
        <w:rPr>
          <w:lang w:eastAsia="zh-CN"/>
        </w:rPr>
        <w:t xml:space="preserve"> server shall process th</w:t>
      </w:r>
      <w:r>
        <w:rPr>
          <w:lang w:eastAsia="zh-CN"/>
        </w:rPr>
        <w:t>is</w:t>
      </w:r>
      <w:r w:rsidRPr="001A4903">
        <w:rPr>
          <w:lang w:eastAsia="zh-CN"/>
        </w:rPr>
        <w:t xml:space="preserve"> service authorization request </w:t>
      </w:r>
      <w:r>
        <w:rPr>
          <w:lang w:eastAsia="zh-CN"/>
        </w:rPr>
        <w:t xml:space="preserve">as described in subclause 7.12. In the MCVideo service authorization response to the MCVideo user, the MCVideo server shall also indicate that the MCVideo user </w:t>
      </w:r>
      <w:r w:rsidRPr="001A4903">
        <w:t xml:space="preserve">is already </w:t>
      </w:r>
      <w:r>
        <w:t xml:space="preserve">MCVideo service authorized </w:t>
      </w:r>
      <w:r w:rsidRPr="001A4903">
        <w:t>from another MC</w:t>
      </w:r>
      <w:r>
        <w:t>Video</w:t>
      </w:r>
      <w:r w:rsidRPr="001A4903">
        <w:t xml:space="preserve"> UE</w:t>
      </w:r>
      <w:r w:rsidRPr="001A4903">
        <w:rPr>
          <w:lang w:eastAsia="zh-CN"/>
        </w:rPr>
        <w:t>.</w:t>
      </w:r>
    </w:p>
    <w:p w14:paraId="4E8261D2" w14:textId="77777777" w:rsidR="00A90238" w:rsidRPr="00AB5FED" w:rsidRDefault="00A90238" w:rsidP="00A90238">
      <w:pPr>
        <w:pStyle w:val="Heading2"/>
      </w:pPr>
      <w:bookmarkStart w:id="1060" w:name="_Toc154701718"/>
      <w:r>
        <w:t>7.14</w:t>
      </w:r>
      <w:r w:rsidRPr="00AB5FED">
        <w:tab/>
        <w:t>Location information (on-network)</w:t>
      </w:r>
      <w:bookmarkEnd w:id="1060"/>
    </w:p>
    <w:p w14:paraId="7AEF83D0" w14:textId="77777777" w:rsidR="00A90238" w:rsidRDefault="00A90238" w:rsidP="00A90238">
      <w:bookmarkStart w:id="1061" w:name="_Toc433379665"/>
      <w:bookmarkStart w:id="1062" w:name="_Toc460616208"/>
      <w:bookmarkStart w:id="1063" w:name="_Toc460617069"/>
      <w:r>
        <w:t>The MCVideo system makes use of all of the procedures for location management as specified in 3GPP TS 23.280 [6], utilising the CSC-14 reference point between the location management client and location management server and the CSC</w:t>
      </w:r>
      <w:r>
        <w:noBreakHyphen/>
        <w:t>15 reference point between the MCVideo server and location management server.</w:t>
      </w:r>
    </w:p>
    <w:p w14:paraId="51A0AA30" w14:textId="77777777" w:rsidR="00A90238" w:rsidRDefault="00A90238" w:rsidP="00A90238">
      <w:pPr>
        <w:pStyle w:val="B1"/>
      </w:pPr>
      <w:r>
        <w:t>-</w:t>
      </w:r>
      <w:r>
        <w:tab/>
        <w:t>The MC service client is the MCVideo client;</w:t>
      </w:r>
    </w:p>
    <w:p w14:paraId="1BADD55F" w14:textId="77777777" w:rsidR="00A90238" w:rsidRDefault="00A90238" w:rsidP="00A90238">
      <w:pPr>
        <w:pStyle w:val="B1"/>
      </w:pPr>
      <w:r>
        <w:t>-</w:t>
      </w:r>
      <w:r>
        <w:tab/>
        <w:t>The MC service server is the MCVideo server;</w:t>
      </w:r>
    </w:p>
    <w:p w14:paraId="76DF607F" w14:textId="77777777" w:rsidR="00A90238" w:rsidRDefault="00A90238" w:rsidP="00A90238">
      <w:pPr>
        <w:pStyle w:val="B1"/>
      </w:pPr>
      <w:r>
        <w:t>-</w:t>
      </w:r>
      <w:r>
        <w:tab/>
        <w:t>The MC service group is the MCVideo group;</w:t>
      </w:r>
    </w:p>
    <w:p w14:paraId="7285D0CF" w14:textId="77777777" w:rsidR="00A90238" w:rsidRDefault="00A90238" w:rsidP="00A90238">
      <w:pPr>
        <w:pStyle w:val="B1"/>
      </w:pPr>
      <w:r>
        <w:t>-</w:t>
      </w:r>
      <w:r>
        <w:tab/>
        <w:t>The MC service ID is the MCVideo ID; and</w:t>
      </w:r>
    </w:p>
    <w:p w14:paraId="12A88BF7" w14:textId="77777777" w:rsidR="00A90238" w:rsidRDefault="00A90238" w:rsidP="00A90238">
      <w:pPr>
        <w:pStyle w:val="B1"/>
      </w:pPr>
      <w:r>
        <w:t>-</w:t>
      </w:r>
      <w:r>
        <w:tab/>
        <w:t>The MC service group ID is the MCVideo group ID.</w:t>
      </w:r>
      <w:bookmarkEnd w:id="1061"/>
      <w:bookmarkEnd w:id="1062"/>
      <w:bookmarkEnd w:id="1063"/>
    </w:p>
    <w:p w14:paraId="670E3275" w14:textId="77777777" w:rsidR="00A90238" w:rsidRPr="00AB5FED" w:rsidRDefault="00A90238" w:rsidP="00A90238">
      <w:pPr>
        <w:pStyle w:val="Heading2"/>
      </w:pPr>
      <w:bookmarkStart w:id="1064" w:name="_Toc460616198"/>
      <w:bookmarkStart w:id="1065" w:name="_Toc460617059"/>
      <w:bookmarkStart w:id="1066" w:name="_Toc468358236"/>
      <w:bookmarkStart w:id="1067" w:name="_Toc154701719"/>
      <w:r>
        <w:t>7.15</w:t>
      </w:r>
      <w:r>
        <w:tab/>
        <w:t>MCVideo</w:t>
      </w:r>
      <w:r w:rsidRPr="00AB5FED">
        <w:t xml:space="preserve"> resource management (on-network)</w:t>
      </w:r>
      <w:bookmarkEnd w:id="1064"/>
      <w:bookmarkEnd w:id="1065"/>
      <w:bookmarkEnd w:id="1066"/>
      <w:bookmarkEnd w:id="1067"/>
    </w:p>
    <w:p w14:paraId="26B2A765" w14:textId="77777777" w:rsidR="00A90238" w:rsidRDefault="00A90238" w:rsidP="00A90238">
      <w:r>
        <w:t>Procedures for resource management are defined in subclause 10.11 of 3GPP TS 23.280 [6].</w:t>
      </w:r>
    </w:p>
    <w:p w14:paraId="2ECC8EF5" w14:textId="77777777" w:rsidR="00A90238" w:rsidRPr="003E5F68" w:rsidRDefault="00A90238" w:rsidP="00A90238">
      <w:pPr>
        <w:pStyle w:val="Heading2"/>
      </w:pPr>
      <w:bookmarkStart w:id="1068" w:name="_Toc154701720"/>
      <w:r>
        <w:lastRenderedPageBreak/>
        <w:t>7.16</w:t>
      </w:r>
      <w:r w:rsidRPr="003E5F68">
        <w:tab/>
      </w:r>
      <w:r>
        <w:t>MCVideo client query</w:t>
      </w:r>
      <w:bookmarkEnd w:id="1068"/>
    </w:p>
    <w:p w14:paraId="7895087E" w14:textId="77777777" w:rsidR="00A90238" w:rsidRDefault="00A90238" w:rsidP="00A90238">
      <w:pPr>
        <w:pStyle w:val="Heading3"/>
      </w:pPr>
      <w:bookmarkStart w:id="1069" w:name="_Toc477420177"/>
      <w:bookmarkStart w:id="1070" w:name="_Toc154701721"/>
      <w:r>
        <w:t>7.16.1</w:t>
      </w:r>
      <w:r>
        <w:tab/>
        <w:t>General</w:t>
      </w:r>
      <w:bookmarkEnd w:id="1069"/>
      <w:bookmarkEnd w:id="1070"/>
    </w:p>
    <w:p w14:paraId="0873D285" w14:textId="77777777" w:rsidR="00A90238" w:rsidRDefault="00A90238" w:rsidP="00A90238">
      <w:r>
        <w:t>The MCVideo client query is used by an authorized MCVideo client to retrieve the characteristics of the MCVideo clients  in an area with certain criteria</w:t>
      </w:r>
      <w:r w:rsidRPr="000C0F27">
        <w:t xml:space="preserve">. The </w:t>
      </w:r>
      <w:r>
        <w:t>query</w:t>
      </w:r>
      <w:r w:rsidRPr="000C0F27">
        <w:t xml:space="preserve"> criteria may </w:t>
      </w:r>
      <w:r>
        <w:t xml:space="preserve">be </w:t>
      </w:r>
      <w:r w:rsidRPr="00646079">
        <w:t>a set of capabilities</w:t>
      </w:r>
      <w:r>
        <w:t xml:space="preserve">, or </w:t>
      </w:r>
      <w:r w:rsidRPr="00646079">
        <w:t>category</w:t>
      </w:r>
      <w:r w:rsidRPr="00CE7FA9">
        <w:t xml:space="preserve"> </w:t>
      </w:r>
      <w:r>
        <w:t>tags</w:t>
      </w:r>
      <w:r w:rsidRPr="00B1175D">
        <w:t>, or a mix of such criterions</w:t>
      </w:r>
      <w:r w:rsidRPr="00C335CB">
        <w:t>, etc.</w:t>
      </w:r>
    </w:p>
    <w:p w14:paraId="5E5FFED3" w14:textId="77777777" w:rsidR="00A90238" w:rsidRDefault="00A90238" w:rsidP="00A90238">
      <w:pPr>
        <w:pStyle w:val="Heading3"/>
      </w:pPr>
      <w:bookmarkStart w:id="1071" w:name="_Toc477420178"/>
      <w:bookmarkStart w:id="1072" w:name="_Toc154701722"/>
      <w:r>
        <w:t>7.16.2</w:t>
      </w:r>
      <w:r>
        <w:tab/>
        <w:t>Information flows for MCVideo client query</w:t>
      </w:r>
      <w:bookmarkEnd w:id="1072"/>
      <w:r>
        <w:t xml:space="preserve"> </w:t>
      </w:r>
      <w:bookmarkEnd w:id="1071"/>
    </w:p>
    <w:p w14:paraId="23BFBB92" w14:textId="77777777" w:rsidR="00A90238" w:rsidRPr="00EC5D1F" w:rsidRDefault="00A90238" w:rsidP="00A90238">
      <w:pPr>
        <w:pStyle w:val="Heading4"/>
      </w:pPr>
      <w:bookmarkStart w:id="1073" w:name="_Toc477420179"/>
      <w:bookmarkStart w:id="1074" w:name="_Toc154701723"/>
      <w:r>
        <w:t>7.16</w:t>
      </w:r>
      <w:r w:rsidRPr="00EC5D1F">
        <w:t>.2.1</w:t>
      </w:r>
      <w:r w:rsidRPr="00EC5D1F">
        <w:tab/>
      </w:r>
      <w:r>
        <w:t>MCVideo client query</w:t>
      </w:r>
      <w:r w:rsidRPr="00EC5D1F">
        <w:t xml:space="preserve"> request</w:t>
      </w:r>
      <w:bookmarkEnd w:id="1073"/>
      <w:bookmarkEnd w:id="1074"/>
    </w:p>
    <w:p w14:paraId="0D8B9E7E" w14:textId="77777777" w:rsidR="00A90238" w:rsidRPr="00AB5FED" w:rsidRDefault="00A90238" w:rsidP="00A90238">
      <w:r w:rsidRPr="00AB5FED">
        <w:t>Table </w:t>
      </w:r>
      <w:r>
        <w:t>7.16.2.1</w:t>
      </w:r>
      <w:r w:rsidRPr="00AB5FED">
        <w:rPr>
          <w:lang w:eastAsia="zh-CN"/>
        </w:rPr>
        <w:t>-1</w:t>
      </w:r>
      <w:r w:rsidRPr="00AB5FED">
        <w:t xml:space="preserve"> describes the information flow </w:t>
      </w:r>
      <w:r w:rsidRPr="00AB5FED">
        <w:rPr>
          <w:lang w:eastAsia="zh-CN"/>
        </w:rPr>
        <w:t xml:space="preserve">for the </w:t>
      </w:r>
      <w:r>
        <w:rPr>
          <w:lang w:eastAsia="zh-CN"/>
        </w:rPr>
        <w:t>MCVideo client query</w:t>
      </w:r>
      <w:r>
        <w:rPr>
          <w:lang w:val="en-US"/>
        </w:rPr>
        <w:t xml:space="preserve"> request from</w:t>
      </w:r>
      <w:r w:rsidRPr="00AB5FED">
        <w:rPr>
          <w:lang w:eastAsia="zh-CN"/>
        </w:rPr>
        <w:t xml:space="preserve"> MC</w:t>
      </w:r>
      <w:r>
        <w:rPr>
          <w:lang w:eastAsia="zh-CN"/>
        </w:rPr>
        <w:t>Video client to MCVideo sever</w:t>
      </w:r>
      <w:r>
        <w:t>.</w:t>
      </w:r>
    </w:p>
    <w:p w14:paraId="404C0211" w14:textId="77777777" w:rsidR="00A90238" w:rsidRPr="00AB5FED" w:rsidRDefault="00A90238" w:rsidP="00A90238">
      <w:pPr>
        <w:pStyle w:val="TH"/>
        <w:rPr>
          <w:lang w:val="en-US"/>
        </w:rPr>
      </w:pPr>
      <w:r w:rsidRPr="00AB5FED">
        <w:t>Table </w:t>
      </w:r>
      <w:r>
        <w:t>7.16.2.1</w:t>
      </w:r>
      <w:r w:rsidRPr="00AB5FED">
        <w:t xml:space="preserve">-1: </w:t>
      </w:r>
      <w:r>
        <w:t>MCVideo client query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139FB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F82C27"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2B62C"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3A64E" w14:textId="77777777" w:rsidR="00A90238" w:rsidRPr="00C4136A" w:rsidRDefault="00A90238" w:rsidP="004260A6">
            <w:pPr>
              <w:pStyle w:val="TAH"/>
            </w:pPr>
            <w:r w:rsidRPr="00C4136A">
              <w:t>Description</w:t>
            </w:r>
          </w:p>
        </w:tc>
      </w:tr>
      <w:tr w:rsidR="00A90238" w:rsidRPr="00C4136A" w14:paraId="3C1777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057BD" w14:textId="77777777" w:rsidR="00A90238" w:rsidRPr="00C4136A" w:rsidRDefault="00A90238" w:rsidP="004260A6">
            <w:pPr>
              <w:pStyle w:val="TAL"/>
            </w:pPr>
            <w:r w:rsidRPr="00C4136A">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DF8C" w14:textId="77777777" w:rsidR="00A90238" w:rsidRPr="00C4136A" w:rsidRDefault="00A90238" w:rsidP="004260A6">
            <w:pPr>
              <w:pStyle w:val="TAL"/>
            </w:pPr>
            <w:r w:rsidRPr="00C4136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701A9" w14:textId="77777777" w:rsidR="00A90238" w:rsidRPr="00C4136A" w:rsidRDefault="00A90238" w:rsidP="004260A6">
            <w:pPr>
              <w:pStyle w:val="TAL"/>
            </w:pPr>
            <w:r w:rsidRPr="00C4136A">
              <w:t xml:space="preserve">The identity of the MCVideo user requesting </w:t>
            </w:r>
            <w:r>
              <w:t>MCVideo client</w:t>
            </w:r>
            <w:r w:rsidRPr="00C4136A">
              <w:t xml:space="preserve"> </w:t>
            </w:r>
            <w:r>
              <w:t>quer</w:t>
            </w:r>
            <w:r w:rsidRPr="00C4136A">
              <w:t>y</w:t>
            </w:r>
          </w:p>
        </w:tc>
      </w:tr>
      <w:tr w:rsidR="00A90238" w:rsidRPr="00C4136A" w14:paraId="27592C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4A920E" w14:textId="77777777" w:rsidR="00A90238" w:rsidRDefault="00A90238" w:rsidP="004260A6">
            <w:pPr>
              <w:pStyle w:val="TAL"/>
              <w:rPr>
                <w:lang w:eastAsia="zh-CN"/>
              </w:rPr>
            </w:pPr>
            <w:r>
              <w:rPr>
                <w:rFonts w:hint="eastAsia"/>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2258A" w14:textId="77777777" w:rsidR="00A90238"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F6DBBF" w14:textId="77777777" w:rsidR="00A90238" w:rsidRDefault="00A90238" w:rsidP="004260A6">
            <w:pPr>
              <w:pStyle w:val="TAL"/>
              <w:rPr>
                <w:lang w:eastAsia="zh-CN"/>
              </w:rPr>
            </w:pPr>
            <w:r>
              <w:rPr>
                <w:rFonts w:hint="eastAsia"/>
                <w:lang w:eastAsia="zh-CN"/>
              </w:rPr>
              <w:t xml:space="preserve">The location information </w:t>
            </w:r>
            <w:r>
              <w:rPr>
                <w:lang w:eastAsia="zh-CN"/>
              </w:rPr>
              <w:t>where the query to be applied</w:t>
            </w:r>
          </w:p>
        </w:tc>
      </w:tr>
      <w:tr w:rsidR="00A90238" w:rsidRPr="00C4136A" w14:paraId="354B620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F8C05" w14:textId="77777777" w:rsidR="00A90238" w:rsidRPr="00C4136A" w:rsidRDefault="00A90238" w:rsidP="004260A6">
            <w:pPr>
              <w:pStyle w:val="TAL"/>
              <w:rPr>
                <w:lang w:eastAsia="zh-CN"/>
              </w:rPr>
            </w:pPr>
            <w:r>
              <w:rPr>
                <w:lang w:eastAsia="zh-CN"/>
              </w:rPr>
              <w:t>Query</w:t>
            </w:r>
            <w:r w:rsidRPr="00C4136A">
              <w:rPr>
                <w:lang w:eastAsia="zh-CN"/>
              </w:rPr>
              <w:t xml:space="preserve">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7B7163" w14:textId="77777777" w:rsidR="00A90238" w:rsidRPr="00C4136A"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B9A713" w14:textId="77777777" w:rsidR="00A90238" w:rsidRPr="00C4136A" w:rsidRDefault="00A90238" w:rsidP="004260A6">
            <w:pPr>
              <w:pStyle w:val="TAL"/>
            </w:pPr>
            <w:r w:rsidRPr="00C4136A">
              <w:t xml:space="preserve">A criteria filter for the </w:t>
            </w:r>
            <w:r>
              <w:t>query</w:t>
            </w:r>
            <w:r w:rsidRPr="00C4136A">
              <w:t xml:space="preserve"> (e.g. category tags, video capabilities</w:t>
            </w:r>
            <w:r>
              <w:t>,</w:t>
            </w:r>
            <w:r w:rsidRPr="00C4136A">
              <w:t xml:space="preserve"> etc.)</w:t>
            </w:r>
          </w:p>
        </w:tc>
      </w:tr>
    </w:tbl>
    <w:p w14:paraId="27FBEC53" w14:textId="77777777" w:rsidR="00A90238" w:rsidRDefault="00A90238" w:rsidP="00A90238">
      <w:bookmarkStart w:id="1075" w:name="_Toc477420180"/>
    </w:p>
    <w:p w14:paraId="06A600D3" w14:textId="77777777" w:rsidR="00A90238" w:rsidRPr="00C12F48" w:rsidRDefault="00A90238" w:rsidP="00A90238">
      <w:pPr>
        <w:pStyle w:val="Heading4"/>
      </w:pPr>
      <w:bookmarkStart w:id="1076" w:name="_Toc154701724"/>
      <w:r>
        <w:t>7.16</w:t>
      </w:r>
      <w:r w:rsidRPr="00C12F48">
        <w:t>.2.2</w:t>
      </w:r>
      <w:bookmarkStart w:id="1077" w:name="OLE_LINK6"/>
      <w:r w:rsidRPr="00C12F48">
        <w:tab/>
      </w:r>
      <w:bookmarkEnd w:id="1077"/>
      <w:r>
        <w:t>MCVideo client query</w:t>
      </w:r>
      <w:r w:rsidRPr="00C12F48">
        <w:t xml:space="preserve"> response</w:t>
      </w:r>
      <w:bookmarkEnd w:id="1075"/>
      <w:bookmarkEnd w:id="1076"/>
      <w:r w:rsidRPr="00C12F48">
        <w:t xml:space="preserve"> </w:t>
      </w:r>
    </w:p>
    <w:p w14:paraId="297A5BDF" w14:textId="77777777" w:rsidR="00A90238" w:rsidRPr="00AB5FED" w:rsidRDefault="00A90238" w:rsidP="00A90238">
      <w:r w:rsidRPr="00AB5FED">
        <w:t>Table </w:t>
      </w:r>
      <w:r>
        <w:t>7.16.2</w:t>
      </w:r>
      <w:r w:rsidRPr="00AB5FED">
        <w:t>.</w:t>
      </w:r>
      <w:r>
        <w:t>2</w:t>
      </w:r>
      <w:r w:rsidRPr="00AB5FED">
        <w:t xml:space="preserve">-1 describes the information flow </w:t>
      </w:r>
      <w:r>
        <w:t xml:space="preserve">for the MCVideo client query response from the </w:t>
      </w:r>
      <w:r>
        <w:rPr>
          <w:rFonts w:hint="eastAsia"/>
          <w:lang w:eastAsia="zh-CN"/>
        </w:rPr>
        <w:t>MCVideo server to the MCVideo client</w:t>
      </w:r>
      <w:r w:rsidRPr="00AB5FED">
        <w:t>.</w:t>
      </w:r>
    </w:p>
    <w:p w14:paraId="56233CD9" w14:textId="77777777" w:rsidR="00A90238" w:rsidRPr="00AB5FED" w:rsidRDefault="00A90238" w:rsidP="00A90238">
      <w:pPr>
        <w:pStyle w:val="TH"/>
      </w:pPr>
      <w:r w:rsidRPr="00AB5FED">
        <w:t>Table </w:t>
      </w:r>
      <w:r>
        <w:t>7.16.2</w:t>
      </w:r>
      <w:r w:rsidRPr="00AB5FED">
        <w:t>.</w:t>
      </w:r>
      <w:r>
        <w:t>2</w:t>
      </w:r>
      <w:r w:rsidRPr="00AB5FED">
        <w:t xml:space="preserve">-1: </w:t>
      </w:r>
      <w:r>
        <w:t>MCVideo client query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0F4633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22B93"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E589B"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A009B" w14:textId="77777777" w:rsidR="00A90238" w:rsidRPr="00C4136A" w:rsidRDefault="00A90238" w:rsidP="004260A6">
            <w:pPr>
              <w:pStyle w:val="TAH"/>
            </w:pPr>
            <w:r w:rsidRPr="00C4136A">
              <w:t>Description</w:t>
            </w:r>
          </w:p>
        </w:tc>
      </w:tr>
      <w:tr w:rsidR="00A90238" w:rsidRPr="00C4136A" w14:paraId="3E64DCA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E718D" w14:textId="77777777" w:rsidR="00A90238" w:rsidRPr="00C4136A" w:rsidRDefault="00A90238" w:rsidP="004260A6">
            <w:pPr>
              <w:pStyle w:val="TAL"/>
            </w:pPr>
            <w:r w:rsidRPr="00C4136A">
              <w:t>MCVideo ID list</w:t>
            </w:r>
            <w: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E91D" w14:textId="77777777" w:rsidR="00A90238" w:rsidRPr="00C4136A" w:rsidRDefault="00A90238" w:rsidP="004260A6">
            <w:pPr>
              <w:pStyle w:val="TAL"/>
              <w:rPr>
                <w:lang w:eastAsia="zh-CN"/>
              </w:rPr>
            </w:pPr>
            <w:r>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9F4E6" w14:textId="77777777" w:rsidR="00A90238" w:rsidRPr="00C4136A" w:rsidRDefault="00A90238" w:rsidP="004260A6">
            <w:pPr>
              <w:pStyle w:val="TAL"/>
            </w:pPr>
            <w:r w:rsidRPr="00C4136A">
              <w:t xml:space="preserve">The MCVideo clients that fulfil the </w:t>
            </w:r>
            <w:r>
              <w:t>query</w:t>
            </w:r>
            <w:r w:rsidRPr="00C4136A">
              <w:t xml:space="preserve"> criteria</w:t>
            </w:r>
          </w:p>
        </w:tc>
      </w:tr>
    </w:tbl>
    <w:p w14:paraId="3E72600B" w14:textId="77777777" w:rsidR="00A90238" w:rsidRDefault="00A90238" w:rsidP="00A90238"/>
    <w:p w14:paraId="44DB4A41" w14:textId="77777777" w:rsidR="00A90238" w:rsidRDefault="00A90238" w:rsidP="00A90238">
      <w:pPr>
        <w:pStyle w:val="Heading3"/>
      </w:pPr>
      <w:bookmarkStart w:id="1078" w:name="_Toc477420184"/>
      <w:bookmarkStart w:id="1079" w:name="_Toc154701725"/>
      <w:r>
        <w:t>7.16.3</w:t>
      </w:r>
      <w:r w:rsidRPr="00AB5FED">
        <w:tab/>
      </w:r>
      <w:r>
        <w:t xml:space="preserve">MCVideo client </w:t>
      </w:r>
      <w:r w:rsidRPr="00844B1C">
        <w:t>query</w:t>
      </w:r>
      <w:r>
        <w:t xml:space="preserve"> procedure</w:t>
      </w:r>
      <w:bookmarkEnd w:id="1078"/>
      <w:bookmarkEnd w:id="1079"/>
    </w:p>
    <w:p w14:paraId="2BBC8BA9" w14:textId="77777777" w:rsidR="00A90238" w:rsidRPr="000C0F27" w:rsidRDefault="00A90238" w:rsidP="00A90238">
      <w:r w:rsidRPr="00922E5A">
        <w:t>Figure </w:t>
      </w:r>
      <w:r>
        <w:t>7.16</w:t>
      </w:r>
      <w:r w:rsidRPr="00922E5A">
        <w:t>.</w:t>
      </w:r>
      <w:r>
        <w:t>3</w:t>
      </w:r>
      <w:r w:rsidRPr="00922E5A">
        <w:t>-1</w:t>
      </w:r>
      <w:r w:rsidRPr="001E4696">
        <w:t xml:space="preserve"> </w:t>
      </w:r>
      <w:r w:rsidRPr="000C0F27">
        <w:t>describes</w:t>
      </w:r>
      <w:r>
        <w:t xml:space="preserve"> the</w:t>
      </w:r>
      <w:r w:rsidRPr="000C0F27">
        <w:t xml:space="preserve"> procedure for </w:t>
      </w:r>
      <w:r>
        <w:t>MCVideo client query in on-network</w:t>
      </w:r>
      <w:r w:rsidRPr="000C0F27">
        <w:t>.</w:t>
      </w:r>
      <w:r>
        <w:t xml:space="preserve"> This procedure is applicable to query the MCVideo clients belonging to the same MCVideo system as the requesting MCVideo user. </w:t>
      </w:r>
    </w:p>
    <w:p w14:paraId="7B46A962" w14:textId="77777777" w:rsidR="00A90238" w:rsidRPr="00522EE2" w:rsidRDefault="00A90238" w:rsidP="00A90238">
      <w:r w:rsidRPr="00522EE2">
        <w:t>Pre-conditions:</w:t>
      </w:r>
    </w:p>
    <w:p w14:paraId="60DD1062" w14:textId="77777777" w:rsidR="00A90238" w:rsidRDefault="00A90238" w:rsidP="00A90238">
      <w:pPr>
        <w:pStyle w:val="B1"/>
      </w:pPr>
      <w:r w:rsidRPr="00D82581">
        <w:t>1.</w:t>
      </w:r>
      <w:r w:rsidRPr="00D82581">
        <w:tab/>
      </w:r>
      <w:r>
        <w:t>The video capabilities have been collected at MCVideo server during the 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r>
        <w:t xml:space="preserve"> procedure in subclause 7.5.2.3</w:t>
      </w:r>
      <w:r w:rsidRPr="00C335CB">
        <w:t>.</w:t>
      </w:r>
    </w:p>
    <w:p w14:paraId="1BCA5C24" w14:textId="77777777" w:rsidR="00A90238" w:rsidRDefault="00A90238" w:rsidP="00A90238">
      <w:pPr>
        <w:pStyle w:val="TH"/>
      </w:pPr>
      <w:r>
        <w:object w:dxaOrig="4530" w:dyaOrig="2730" w14:anchorId="06EC325A">
          <v:shape id="_x0000_i1111" type="#_x0000_t75" style="width:226.95pt;height:136.7pt" o:ole="">
            <v:imagedata r:id="rId185" o:title=""/>
          </v:shape>
          <o:OLEObject Type="Embed" ProgID="Visio.Drawing.15" ShapeID="_x0000_i1111" DrawAspect="Content" ObjectID="_1765315022" r:id="rId186"/>
        </w:object>
      </w:r>
    </w:p>
    <w:p w14:paraId="3D3D9111" w14:textId="77777777" w:rsidR="00A90238" w:rsidRDefault="00A90238" w:rsidP="00A90238">
      <w:pPr>
        <w:pStyle w:val="TF"/>
        <w:rPr>
          <w:lang w:eastAsia="zh-CN"/>
        </w:rPr>
      </w:pPr>
      <w:r>
        <w:t>Figure 7.16.3-1: MCVideo client query procedure</w:t>
      </w:r>
    </w:p>
    <w:p w14:paraId="7DF317A8" w14:textId="77777777" w:rsidR="00A90238" w:rsidRDefault="00A90238" w:rsidP="00A90238">
      <w:pPr>
        <w:pStyle w:val="B1"/>
      </w:pPr>
      <w:r w:rsidRPr="00AB5FED">
        <w:t>1.</w:t>
      </w:r>
      <w:r w:rsidRPr="00AB5FED">
        <w:tab/>
      </w:r>
      <w:r>
        <w:rPr>
          <w:rFonts w:hint="eastAsia"/>
          <w:lang w:val="en-US" w:eastAsia="zh-CN"/>
        </w:rPr>
        <w:t>MCVideo</w:t>
      </w:r>
      <w:r>
        <w:t xml:space="preserve"> client A sends a MCVideo client query request to the MCVideo server with certain search criteria. </w:t>
      </w:r>
    </w:p>
    <w:p w14:paraId="71DF8A1B" w14:textId="77777777" w:rsidR="00A90238" w:rsidRPr="00AB5FED" w:rsidRDefault="00A90238" w:rsidP="00A90238">
      <w:pPr>
        <w:pStyle w:val="B1"/>
      </w:pPr>
      <w:r w:rsidRPr="00AB5FED">
        <w:t>2.</w:t>
      </w:r>
      <w:r w:rsidRPr="00AB5FED">
        <w:tab/>
      </w:r>
      <w:r>
        <w:t>MCVideo server checks whether the MCVideo user of MCVideo client A has the authorization to perform MCVideo client query</w:t>
      </w:r>
      <w:r w:rsidRPr="00AB5FED">
        <w:t>.</w:t>
      </w:r>
      <w:r>
        <w:t xml:space="preserve"> If success, MCVideo server retrieves the MCVideo clients that</w:t>
      </w:r>
      <w:r w:rsidRPr="000C0F27">
        <w:t xml:space="preserve"> fulfils the search criteria</w:t>
      </w:r>
      <w:r>
        <w:t>.</w:t>
      </w:r>
      <w:r w:rsidRPr="003F7D90">
        <w:t xml:space="preserve"> If M</w:t>
      </w:r>
      <w:r>
        <w:t xml:space="preserve">CVideo group ID list is included in the MCVideo client query request, MCVideo server retrieves </w:t>
      </w:r>
      <w:r w:rsidRPr="003F7D90">
        <w:t>the affiliated group members that fulfil</w:t>
      </w:r>
      <w:r>
        <w:t xml:space="preserve"> the query criteria in each affiliated MCVideo group in the received MCVideo group ID list</w:t>
      </w:r>
      <w:r w:rsidRPr="003F7D90">
        <w:t>.</w:t>
      </w:r>
    </w:p>
    <w:p w14:paraId="27C2143D" w14:textId="77777777" w:rsidR="00A90238" w:rsidRDefault="00A90238" w:rsidP="00A90238">
      <w:pPr>
        <w:pStyle w:val="B1"/>
      </w:pPr>
      <w:r>
        <w:t>3</w:t>
      </w:r>
      <w:r w:rsidRPr="00AB5FED">
        <w:t>.</w:t>
      </w:r>
      <w:r w:rsidRPr="00AB5FED">
        <w:tab/>
      </w:r>
      <w:r>
        <w:rPr>
          <w:rFonts w:hint="eastAsia"/>
          <w:lang w:val="en-US" w:eastAsia="zh-CN"/>
        </w:rPr>
        <w:t>MCVideo</w:t>
      </w:r>
      <w:r w:rsidRPr="00AB5FED">
        <w:t xml:space="preserve"> server </w:t>
      </w:r>
      <w:r>
        <w:t>returns the MCVideo client query response to the MCVideo client A with the retrieved MCVideo clients</w:t>
      </w:r>
      <w:r w:rsidRPr="00AB5FED">
        <w:t>.</w:t>
      </w:r>
    </w:p>
    <w:p w14:paraId="5B8F2753" w14:textId="77777777" w:rsidR="00A90238" w:rsidRPr="000E3161" w:rsidRDefault="00A90238" w:rsidP="00A90238">
      <w:pPr>
        <w:pStyle w:val="EditorsNote"/>
        <w:rPr>
          <w:rFonts w:eastAsia="Malgun Gothic"/>
          <w:lang w:eastAsia="ko-KR"/>
        </w:rPr>
      </w:pPr>
      <w:r>
        <w:t>Editor</w:t>
      </w:r>
      <w:r>
        <w:rPr>
          <w:rFonts w:eastAsia="Malgun Gothic"/>
          <w:lang w:eastAsia="ko-KR"/>
        </w:rPr>
        <w:t>'</w:t>
      </w:r>
      <w:r w:rsidRPr="005451D9">
        <w:t>s note:</w:t>
      </w:r>
      <w:r w:rsidRPr="005451D9">
        <w:tab/>
        <w:t>It is FFS when the requesting MCVideo user and the MCVideo users or the affiliated groups to be requested are not within the same MCVideo system.</w:t>
      </w:r>
    </w:p>
    <w:p w14:paraId="1DE479B7" w14:textId="77777777" w:rsidR="00A90238" w:rsidRPr="003E5F68" w:rsidRDefault="00A90238" w:rsidP="00A90238">
      <w:pPr>
        <w:pStyle w:val="Heading2"/>
      </w:pPr>
      <w:bookmarkStart w:id="1080" w:name="_Toc154701726"/>
      <w:r>
        <w:t>7.17</w:t>
      </w:r>
      <w:r w:rsidRPr="003E5F68">
        <w:tab/>
      </w:r>
      <w:r>
        <w:t>MCVideo adaptation during MCVideo communication</w:t>
      </w:r>
      <w:bookmarkEnd w:id="1080"/>
    </w:p>
    <w:p w14:paraId="611E1DCC" w14:textId="77777777" w:rsidR="00A90238" w:rsidRDefault="00A90238" w:rsidP="00A90238">
      <w:pPr>
        <w:pStyle w:val="Heading3"/>
      </w:pPr>
      <w:bookmarkStart w:id="1081" w:name="_Toc154701727"/>
      <w:r>
        <w:t>7.17.1</w:t>
      </w:r>
      <w:r>
        <w:tab/>
        <w:t>General</w:t>
      </w:r>
      <w:bookmarkEnd w:id="1081"/>
    </w:p>
    <w:p w14:paraId="5B69FD6A" w14:textId="77777777" w:rsidR="00A90238" w:rsidRDefault="00A90238" w:rsidP="00A90238">
      <w:r>
        <w:t>The MCVideo adaption is used by an authorized MCVideo client to automatically change the video communication parameters including codec, resolution etc</w:t>
      </w:r>
      <w:r w:rsidRPr="00C335CB">
        <w:t>.</w:t>
      </w:r>
      <w:r>
        <w:t xml:space="preserve"> according to the network conditions changes detected through such as packet loss or packet delay.</w:t>
      </w:r>
    </w:p>
    <w:p w14:paraId="0C2BB157" w14:textId="77777777" w:rsidR="00A90238" w:rsidRDefault="00A90238" w:rsidP="00A90238">
      <w:pPr>
        <w:pStyle w:val="Heading3"/>
      </w:pPr>
      <w:bookmarkStart w:id="1082" w:name="_Toc154701728"/>
      <w:r>
        <w:t>7.17.2</w:t>
      </w:r>
      <w:r>
        <w:tab/>
        <w:t>Information flows for MCVideo adaptation</w:t>
      </w:r>
      <w:bookmarkEnd w:id="1082"/>
    </w:p>
    <w:p w14:paraId="033F0451" w14:textId="77777777" w:rsidR="00A90238" w:rsidRPr="00EC5D1F" w:rsidRDefault="00A90238" w:rsidP="00A90238">
      <w:pPr>
        <w:pStyle w:val="Heading4"/>
      </w:pPr>
      <w:bookmarkStart w:id="1083" w:name="_Toc154701729"/>
      <w:r>
        <w:t>7.17</w:t>
      </w:r>
      <w:r w:rsidRPr="00EC5D1F">
        <w:t>.2.1</w:t>
      </w:r>
      <w:r w:rsidRPr="00EC5D1F">
        <w:tab/>
      </w:r>
      <w:r>
        <w:t>MCVideo communication parameter update request</w:t>
      </w:r>
      <w:bookmarkEnd w:id="1083"/>
    </w:p>
    <w:p w14:paraId="23954343" w14:textId="77777777" w:rsidR="00A90238" w:rsidRPr="00AB5FED" w:rsidRDefault="00A90238" w:rsidP="00A90238">
      <w:r w:rsidRPr="00AB5FED">
        <w:t>Table </w:t>
      </w:r>
      <w:r>
        <w:t>7.17.2.1</w:t>
      </w:r>
      <w:r w:rsidRPr="00AB5FED">
        <w:rPr>
          <w:lang w:eastAsia="zh-CN"/>
        </w:rPr>
        <w:t>-1</w:t>
      </w:r>
      <w:r w:rsidRPr="00AB5FED">
        <w:t xml:space="preserve"> describes the information flow </w:t>
      </w:r>
      <w:r w:rsidRPr="00AB5FED">
        <w:rPr>
          <w:lang w:eastAsia="zh-CN"/>
        </w:rPr>
        <w:t xml:space="preserve">for the </w:t>
      </w:r>
      <w:r w:rsidRPr="00A60677">
        <w:rPr>
          <w:lang w:eastAsia="zh-CN"/>
        </w:rPr>
        <w:t xml:space="preserve">MCVideo </w:t>
      </w:r>
      <w:r>
        <w:rPr>
          <w:lang w:eastAsia="zh-CN"/>
        </w:rPr>
        <w:t xml:space="preserve">communication </w:t>
      </w:r>
      <w:r w:rsidRPr="00A60677">
        <w:rPr>
          <w:lang w:eastAsia="zh-CN"/>
        </w:rPr>
        <w:t xml:space="preserve">parameter update request </w:t>
      </w:r>
      <w:r>
        <w:rPr>
          <w:lang w:val="en-US"/>
        </w:rPr>
        <w:t>from</w:t>
      </w:r>
      <w:r w:rsidRPr="00AB5FED">
        <w:rPr>
          <w:lang w:eastAsia="zh-CN"/>
        </w:rPr>
        <w:t xml:space="preserve"> MC</w:t>
      </w:r>
      <w:r>
        <w:rPr>
          <w:lang w:eastAsia="zh-CN"/>
        </w:rPr>
        <w:t>Video client to MCVideo sever</w:t>
      </w:r>
      <w:r>
        <w:t xml:space="preserve"> and from MCVideo server to MCVideo client.</w:t>
      </w:r>
    </w:p>
    <w:p w14:paraId="30421EC9" w14:textId="77777777" w:rsidR="00A90238" w:rsidRDefault="00A90238" w:rsidP="00A90238">
      <w:pPr>
        <w:pStyle w:val="TH"/>
      </w:pPr>
      <w:r w:rsidRPr="00AB5FED">
        <w:lastRenderedPageBreak/>
        <w:t>Table </w:t>
      </w:r>
      <w:r>
        <w:t>7.17.2.1</w:t>
      </w:r>
      <w:r w:rsidRPr="00AB5FED">
        <w:t xml:space="preserve">-1: </w:t>
      </w:r>
      <w:r>
        <w:t>MCVideo communication parameter update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A90238" w:rsidRPr="00CC0FB7" w14:paraId="1D5E56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A3CD66"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BADB9"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9328" w14:textId="77777777" w:rsidR="00A90238" w:rsidRPr="00CC0FB7" w:rsidRDefault="00A90238" w:rsidP="004260A6">
            <w:pPr>
              <w:pStyle w:val="TAH"/>
            </w:pPr>
            <w:r w:rsidRPr="00CC0FB7">
              <w:t>Description</w:t>
            </w:r>
          </w:p>
        </w:tc>
      </w:tr>
      <w:tr w:rsidR="00A90238" w:rsidRPr="00CC0FB7" w14:paraId="0FEA10A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2D0918" w14:textId="77777777" w:rsidR="00A90238" w:rsidRPr="00CC0FB7" w:rsidRDefault="00A90238" w:rsidP="004260A6">
            <w:pPr>
              <w:pStyle w:val="TAL"/>
            </w:pPr>
            <w:r w:rsidRPr="00CC0FB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2AB92" w14:textId="77777777" w:rsidR="00A90238" w:rsidRPr="00CC0FB7" w:rsidRDefault="00A90238" w:rsidP="004260A6">
            <w:pPr>
              <w:pStyle w:val="TAL"/>
            </w:pPr>
            <w:r w:rsidRPr="00CC0FB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CCF50" w14:textId="77777777" w:rsidR="00A90238" w:rsidRPr="00CC0FB7" w:rsidRDefault="00A90238" w:rsidP="004260A6">
            <w:pPr>
              <w:keepNext/>
              <w:keepLines/>
              <w:spacing w:after="0"/>
              <w:rPr>
                <w:rFonts w:ascii="Arial" w:hAnsi="Arial"/>
                <w:sz w:val="18"/>
              </w:rPr>
            </w:pPr>
            <w:r w:rsidRPr="00CC0FB7">
              <w:rPr>
                <w:rFonts w:ascii="Arial" w:hAnsi="Arial"/>
                <w:sz w:val="18"/>
              </w:rPr>
              <w:t xml:space="preserve">The identity of the MCVideo user requesting to update MCVideo communication parameter </w:t>
            </w:r>
          </w:p>
        </w:tc>
      </w:tr>
      <w:tr w:rsidR="00A90238" w:rsidRPr="00CC0FB7" w14:paraId="754E0C7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8D68F4" w14:textId="77777777" w:rsidR="00A90238" w:rsidRPr="00CC0FB7" w:rsidRDefault="00A90238" w:rsidP="004260A6">
            <w:pPr>
              <w:pStyle w:val="TAL"/>
            </w:pPr>
            <w:r w:rsidRPr="00CC0FB7">
              <w:t xml:space="preserve">MCVideo group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01868" w14:textId="266294F1"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B5175D"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group which the MCVideo communication parameter to be updated (Only used in group communication)</w:t>
            </w:r>
          </w:p>
        </w:tc>
      </w:tr>
      <w:tr w:rsidR="00A90238" w:rsidRPr="00CC0FB7" w14:paraId="638DB0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424970" w14:textId="77777777" w:rsidR="00A90238" w:rsidRPr="00CC0FB7" w:rsidRDefault="00A90238" w:rsidP="004260A6">
            <w:pPr>
              <w:pStyle w:val="TAL"/>
            </w:pPr>
            <w:r w:rsidRPr="00CC0FB7">
              <w:t xml:space="preserve">MCVideo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083DB4" w14:textId="542B1D34"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34116F"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user ID which the MCVideo communication parameter to be updated (Only used in private communication)</w:t>
            </w:r>
          </w:p>
        </w:tc>
      </w:tr>
      <w:tr w:rsidR="00A90238" w:rsidRPr="00CC0FB7" w14:paraId="19DDC22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93541" w14:textId="77777777" w:rsidR="00A90238" w:rsidRPr="00CC0FB7" w:rsidRDefault="00A90238" w:rsidP="004260A6">
            <w:pPr>
              <w:pStyle w:val="TAL"/>
              <w:rPr>
                <w:lang w:eastAsia="zh-CN"/>
              </w:rPr>
            </w:pPr>
            <w:r w:rsidRPr="00CC0FB7">
              <w:rPr>
                <w:lang w:eastAsia="zh-CN"/>
              </w:rPr>
              <w:t>SDP</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3CEA22"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EF0D4B" w14:textId="77777777" w:rsidR="00A90238" w:rsidRPr="00CC0FB7" w:rsidRDefault="00A90238" w:rsidP="004260A6">
            <w:pPr>
              <w:keepNext/>
              <w:keepLines/>
              <w:spacing w:after="0"/>
              <w:rPr>
                <w:rFonts w:ascii="Arial" w:hAnsi="Arial"/>
                <w:sz w:val="18"/>
              </w:rPr>
            </w:pPr>
            <w:r w:rsidRPr="00CC0FB7">
              <w:rPr>
                <w:rFonts w:ascii="Arial" w:hAnsi="Arial" w:hint="eastAsia"/>
                <w:sz w:val="18"/>
              </w:rPr>
              <w:t xml:space="preserve">The </w:t>
            </w:r>
            <w:r w:rsidRPr="00CC0FB7">
              <w:rPr>
                <w:rFonts w:ascii="Arial" w:hAnsi="Arial"/>
                <w:sz w:val="18"/>
              </w:rPr>
              <w:t>new SDP including  codec, resolution, frame rate and etc. for MCVideo communication</w:t>
            </w:r>
          </w:p>
        </w:tc>
      </w:tr>
      <w:tr w:rsidR="00A90238" w:rsidRPr="00CC0FB7" w14:paraId="76DE3C7B" w14:textId="77777777" w:rsidTr="004260A6">
        <w:trPr>
          <w:jc w:val="center"/>
        </w:trPr>
        <w:tc>
          <w:tcPr>
            <w:tcW w:w="6202" w:type="dxa"/>
            <w:gridSpan w:val="3"/>
            <w:tcMar>
              <w:top w:w="0" w:type="dxa"/>
              <w:left w:w="108" w:type="dxa"/>
              <w:bottom w:w="0" w:type="dxa"/>
              <w:right w:w="108" w:type="dxa"/>
            </w:tcMar>
          </w:tcPr>
          <w:p w14:paraId="6B6E05B7" w14:textId="77777777" w:rsidR="00A90238" w:rsidRPr="00CC0FB7" w:rsidRDefault="00A90238" w:rsidP="004260A6">
            <w:pPr>
              <w:pStyle w:val="TAN"/>
            </w:pPr>
            <w:r w:rsidRPr="00CC0FB7">
              <w:t>NOTE:</w:t>
            </w:r>
            <w:r w:rsidRPr="00CC0FB7">
              <w:tab/>
              <w:t>At least one of these information elements shall be present</w:t>
            </w:r>
          </w:p>
        </w:tc>
      </w:tr>
    </w:tbl>
    <w:p w14:paraId="46C33664" w14:textId="77777777" w:rsidR="00A90238" w:rsidRDefault="00A90238" w:rsidP="00A90238"/>
    <w:p w14:paraId="4A0A6FF9" w14:textId="77777777" w:rsidR="00A90238" w:rsidRPr="00C12F48" w:rsidRDefault="00A90238" w:rsidP="00A90238">
      <w:pPr>
        <w:pStyle w:val="Heading4"/>
      </w:pPr>
      <w:bookmarkStart w:id="1084" w:name="_Toc154701730"/>
      <w:r>
        <w:t>7.17</w:t>
      </w:r>
      <w:r w:rsidRPr="00C12F48">
        <w:t>.2.2</w:t>
      </w:r>
      <w:r w:rsidRPr="00C12F48">
        <w:tab/>
      </w:r>
      <w:r w:rsidRPr="007F4AF0">
        <w:t>MCVideo commun</w:t>
      </w:r>
      <w:r>
        <w:t>ication parameter update response</w:t>
      </w:r>
      <w:bookmarkEnd w:id="1084"/>
      <w:r w:rsidRPr="00C12F48">
        <w:t xml:space="preserve"> </w:t>
      </w:r>
    </w:p>
    <w:p w14:paraId="0D766E8A" w14:textId="77777777" w:rsidR="00A90238" w:rsidRPr="00AB5FED" w:rsidRDefault="00A90238" w:rsidP="00A90238">
      <w:r w:rsidRPr="00AB5FED">
        <w:t>Table </w:t>
      </w:r>
      <w:r>
        <w:t>7.17.2</w:t>
      </w:r>
      <w:r w:rsidRPr="00AB5FED">
        <w:t>.</w:t>
      </w:r>
      <w:r>
        <w:t>2</w:t>
      </w:r>
      <w:r w:rsidRPr="00AB5FED">
        <w:t xml:space="preserve">-1 describes the information flow </w:t>
      </w:r>
      <w:r>
        <w:t xml:space="preserve">for the </w:t>
      </w:r>
      <w:r w:rsidRPr="007F4AF0">
        <w:t>MCVideo commun</w:t>
      </w:r>
      <w:r>
        <w:t xml:space="preserve">ication parameter update response from the </w:t>
      </w:r>
      <w:r>
        <w:rPr>
          <w:rFonts w:hint="eastAsia"/>
          <w:lang w:eastAsia="zh-CN"/>
        </w:rPr>
        <w:t>MCVideo server to the MCVideo client</w:t>
      </w:r>
      <w:r>
        <w:rPr>
          <w:lang w:eastAsia="zh-CN"/>
        </w:rPr>
        <w:t xml:space="preserve"> and from MCVideo client to MCVideo server</w:t>
      </w:r>
      <w:r w:rsidRPr="00AB5FED">
        <w:t>.</w:t>
      </w:r>
    </w:p>
    <w:p w14:paraId="137B57C3" w14:textId="77777777" w:rsidR="00A90238" w:rsidRPr="00AB5FED" w:rsidRDefault="00A90238" w:rsidP="00A90238">
      <w:pPr>
        <w:pStyle w:val="TH"/>
      </w:pPr>
      <w:r w:rsidRPr="00AB5FED">
        <w:t>Table </w:t>
      </w:r>
      <w:r>
        <w:t>7.17.2</w:t>
      </w:r>
      <w:r w:rsidRPr="00AB5FED">
        <w:t>.</w:t>
      </w:r>
      <w:r>
        <w:t>2</w:t>
      </w:r>
      <w:r w:rsidRPr="00AB5FED">
        <w:t xml:space="preserve">-1: </w:t>
      </w:r>
      <w:r w:rsidRPr="007F4AF0">
        <w:t>MCVideo commun</w:t>
      </w:r>
      <w:r>
        <w:t>ication parameter update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C0FB7" w14:paraId="170B27B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28D15"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B5623"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7221" w14:textId="77777777" w:rsidR="00A90238" w:rsidRPr="00CC0FB7" w:rsidRDefault="00A90238" w:rsidP="004260A6">
            <w:pPr>
              <w:pStyle w:val="TAH"/>
            </w:pPr>
            <w:r w:rsidRPr="00CC0FB7">
              <w:t>Description</w:t>
            </w:r>
          </w:p>
        </w:tc>
      </w:tr>
      <w:tr w:rsidR="00A90238" w:rsidRPr="00CC0FB7" w14:paraId="198563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007001" w14:textId="77777777" w:rsidR="00A90238" w:rsidRPr="00CC0FB7" w:rsidRDefault="00A90238" w:rsidP="004260A6">
            <w:pPr>
              <w:pStyle w:val="TAL"/>
            </w:pPr>
            <w:r w:rsidRPr="00CC0FB7">
              <w:t xml:space="preserve">Result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590E3"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24029E" w14:textId="77777777" w:rsidR="00A90238" w:rsidRPr="00CC0FB7" w:rsidRDefault="00A90238" w:rsidP="004260A6">
            <w:pPr>
              <w:pStyle w:val="TAL"/>
            </w:pPr>
            <w:r w:rsidRPr="00CC0FB7">
              <w:t>Indicates success or failure</w:t>
            </w:r>
          </w:p>
        </w:tc>
      </w:tr>
    </w:tbl>
    <w:p w14:paraId="2D4357F0" w14:textId="77777777" w:rsidR="00A90238" w:rsidRDefault="00A90238" w:rsidP="00A90238"/>
    <w:p w14:paraId="0B914CC9" w14:textId="77777777" w:rsidR="00A90238" w:rsidRDefault="00A90238" w:rsidP="00A90238">
      <w:pPr>
        <w:pStyle w:val="Heading3"/>
      </w:pPr>
      <w:bookmarkStart w:id="1085" w:name="_Toc154701731"/>
      <w:r>
        <w:t>7.17.3</w:t>
      </w:r>
      <w:r w:rsidRPr="00AB5FED">
        <w:tab/>
      </w:r>
      <w:r>
        <w:t>MCVideo</w:t>
      </w:r>
      <w:r w:rsidRPr="00DE32AD">
        <w:t xml:space="preserve"> adaptation </w:t>
      </w:r>
      <w:r>
        <w:t>procedure</w:t>
      </w:r>
      <w:bookmarkEnd w:id="1085"/>
    </w:p>
    <w:p w14:paraId="603B7024" w14:textId="77777777" w:rsidR="00A90238" w:rsidRPr="00681F93" w:rsidRDefault="00A90238" w:rsidP="00A90238">
      <w:pPr>
        <w:pStyle w:val="Heading4"/>
      </w:pPr>
      <w:bookmarkStart w:id="1086" w:name="_Toc154701732"/>
      <w:r>
        <w:t>7.17.3.1</w:t>
      </w:r>
      <w:r w:rsidRPr="00AB5FED">
        <w:tab/>
      </w:r>
      <w:r>
        <w:t>MCVideo</w:t>
      </w:r>
      <w:r w:rsidRPr="00DE32AD">
        <w:t xml:space="preserve"> adaptation </w:t>
      </w:r>
      <w:r>
        <w:t>during group communication procedure – transmitting client triggered</w:t>
      </w:r>
      <w:bookmarkEnd w:id="1086"/>
    </w:p>
    <w:p w14:paraId="634A0CF6" w14:textId="77777777" w:rsidR="00A90238" w:rsidRDefault="00A90238" w:rsidP="00A90238">
      <w:r w:rsidRPr="00922E5A">
        <w:t>Figure </w:t>
      </w:r>
      <w:r>
        <w:t>7.17</w:t>
      </w:r>
      <w:r w:rsidRPr="00922E5A">
        <w:t>.</w:t>
      </w:r>
      <w:r>
        <w:t>3.1</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triggered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2AE02B2F" w14:textId="7B9F7A4A" w:rsidR="00A90238" w:rsidRPr="000C0F27" w:rsidRDefault="00A90238" w:rsidP="00A90238">
      <w:pPr>
        <w:pStyle w:val="NO"/>
      </w:pPr>
      <w:r>
        <w:t>NOTE:</w:t>
      </w:r>
      <w:r w:rsidR="008C5C90">
        <w:tab/>
      </w:r>
      <w:r>
        <w:t>The MCVideo adaptation for MCVideo group communication allows multiple transmitting users are not specified in this release.</w:t>
      </w:r>
    </w:p>
    <w:p w14:paraId="74E5808A" w14:textId="77777777" w:rsidR="00A90238" w:rsidRPr="00522EE2" w:rsidRDefault="00A90238" w:rsidP="00A90238">
      <w:r w:rsidRPr="00522EE2">
        <w:t>Pre-conditions:</w:t>
      </w:r>
    </w:p>
    <w:p w14:paraId="23811F80" w14:textId="77777777" w:rsidR="00A90238" w:rsidRDefault="00A90238" w:rsidP="00A90238">
      <w:pPr>
        <w:pStyle w:val="B1"/>
      </w:pPr>
      <w:r w:rsidRPr="00D82581">
        <w:t>1.</w:t>
      </w:r>
      <w:r w:rsidRPr="00D82581">
        <w:tab/>
      </w:r>
      <w:r>
        <w:t>MCVideo client 1 and MCVideo client 2 are the group communication participants</w:t>
      </w:r>
      <w:r w:rsidRPr="00420EDA">
        <w:t>, and the MCVideo client 1 is transmitting video in the MCVideo group communication</w:t>
      </w:r>
      <w:r w:rsidRPr="00C335CB">
        <w:t>.</w:t>
      </w:r>
    </w:p>
    <w:p w14:paraId="2BA24499" w14:textId="77777777" w:rsidR="00A90238" w:rsidRDefault="00A90238" w:rsidP="00A90238">
      <w:pPr>
        <w:pStyle w:val="TH"/>
      </w:pPr>
      <w:r>
        <w:object w:dxaOrig="6346" w:dyaOrig="4890" w14:anchorId="2E545E98">
          <v:shape id="_x0000_i1112" type="#_x0000_t75" style="width:317.6pt;height:244.7pt" o:ole="">
            <v:imagedata r:id="rId187" o:title=""/>
          </v:shape>
          <o:OLEObject Type="Embed" ProgID="Visio.Drawing.11" ShapeID="_x0000_i1112" DrawAspect="Content" ObjectID="_1765315023" r:id="rId188"/>
        </w:object>
      </w:r>
    </w:p>
    <w:p w14:paraId="0B2E65EC" w14:textId="77777777" w:rsidR="00A90238" w:rsidRPr="00AB5FED" w:rsidRDefault="00A90238" w:rsidP="00A90238">
      <w:pPr>
        <w:pStyle w:val="TF"/>
      </w:pPr>
      <w:r w:rsidRPr="00AB5FED">
        <w:t>Figure </w:t>
      </w:r>
      <w:r>
        <w:t>7</w:t>
      </w:r>
      <w:r w:rsidRPr="00AB5FED">
        <w:t>.</w:t>
      </w:r>
      <w:r>
        <w:t>17.3.1-1: Transmitting user triggered MCVideo adaptation in group communication</w:t>
      </w:r>
    </w:p>
    <w:p w14:paraId="0E08B507" w14:textId="77777777" w:rsidR="00A90238" w:rsidRDefault="00A90238" w:rsidP="00A90238">
      <w:pPr>
        <w:pStyle w:val="B1"/>
        <w:rPr>
          <w:lang w:eastAsia="zh-CN"/>
        </w:rPr>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or packet delay. The new parameters including codec, resolution, frame rate and etc. are included.</w:t>
      </w:r>
    </w:p>
    <w:p w14:paraId="7F157A0C" w14:textId="77777777" w:rsidR="00A90238" w:rsidRDefault="00A90238" w:rsidP="00A90238">
      <w:pPr>
        <w:pStyle w:val="B1"/>
        <w:rPr>
          <w:lang w:eastAsia="zh-CN"/>
        </w:rPr>
      </w:pPr>
      <w:r>
        <w:rPr>
          <w:lang w:eastAsia="zh-CN"/>
        </w:rPr>
        <w:t>2.</w:t>
      </w:r>
      <w:r>
        <w:rPr>
          <w:lang w:eastAsia="zh-CN"/>
        </w:rPr>
        <w:tab/>
        <w:t>MCVideo server checks whether the MCVideo user of MCVideo client 1 has the authorization to update the MCVideo communication parameters.</w:t>
      </w:r>
    </w:p>
    <w:p w14:paraId="75F81A83"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A1E130B" w14:textId="77777777" w:rsidR="00A90238" w:rsidRDefault="00A90238" w:rsidP="00A90238">
      <w:pPr>
        <w:pStyle w:val="B1"/>
      </w:pPr>
      <w:r>
        <w:t>4.</w:t>
      </w:r>
      <w:r>
        <w:tab/>
        <w:t>The MCVideo user of MCVideo client 2 is notified about the changes of MCVideo communication parameters.</w:t>
      </w:r>
    </w:p>
    <w:p w14:paraId="7ECD65C8" w14:textId="77777777" w:rsidR="00A90238" w:rsidRDefault="00A90238" w:rsidP="00A90238">
      <w:pPr>
        <w:pStyle w:val="B1"/>
      </w:pPr>
      <w:r>
        <w:t>5.</w:t>
      </w:r>
      <w:r>
        <w:tab/>
        <w:t>The MCVideo client 2 accepts the request, and sends the MCVideo communication parameter update response to the MCVideo server.</w:t>
      </w:r>
    </w:p>
    <w:p w14:paraId="28C6B33A" w14:textId="77777777" w:rsidR="00A90238" w:rsidRDefault="00A90238" w:rsidP="00A90238">
      <w:pPr>
        <w:pStyle w:val="B1"/>
      </w:pPr>
      <w:r>
        <w:t>6.</w:t>
      </w:r>
      <w:r>
        <w:tab/>
        <w:t>The MCVideo server sends the MCVideo communication parameter update response to the MCVideo client 1 with the result.</w:t>
      </w:r>
    </w:p>
    <w:p w14:paraId="69D67E6D" w14:textId="77777777" w:rsidR="00A90238" w:rsidRDefault="00A90238" w:rsidP="00A90238">
      <w:pPr>
        <w:pStyle w:val="B1"/>
      </w:pPr>
      <w:r>
        <w:t>7.</w:t>
      </w:r>
      <w:r>
        <w:tab/>
        <w:t>Then, the MCVideo group communication applies the new MCVideo communication parameters.</w:t>
      </w:r>
    </w:p>
    <w:p w14:paraId="64BD0AF0" w14:textId="77777777" w:rsidR="00A90238" w:rsidRPr="00681F93" w:rsidRDefault="00A90238" w:rsidP="00A90238">
      <w:pPr>
        <w:pStyle w:val="Heading4"/>
      </w:pPr>
      <w:bookmarkStart w:id="1087" w:name="_Toc154701733"/>
      <w:r>
        <w:t>7.17.3.2</w:t>
      </w:r>
      <w:r w:rsidRPr="00AB5FED">
        <w:tab/>
      </w:r>
      <w:r>
        <w:t>MCVideo</w:t>
      </w:r>
      <w:r w:rsidRPr="00DE32AD">
        <w:t xml:space="preserve"> adaptation </w:t>
      </w:r>
      <w:r>
        <w:t>during group communication procedure – receiving user triggered</w:t>
      </w:r>
      <w:bookmarkEnd w:id="1087"/>
    </w:p>
    <w:p w14:paraId="4359963E" w14:textId="77777777" w:rsidR="00A90238" w:rsidRPr="000C0F27" w:rsidRDefault="00A90238" w:rsidP="00A90238">
      <w:r w:rsidRPr="00922E5A">
        <w:t>Figure </w:t>
      </w:r>
      <w:r>
        <w:t>7.17</w:t>
      </w:r>
      <w:r w:rsidRPr="00922E5A">
        <w:t>.</w:t>
      </w:r>
      <w:r>
        <w:t>3.2</w:t>
      </w:r>
      <w:r w:rsidRPr="00922E5A">
        <w:t>-1</w:t>
      </w:r>
      <w:r w:rsidRPr="001E4696">
        <w:t xml:space="preserve"> </w:t>
      </w:r>
      <w:r w:rsidRPr="000C0F27">
        <w:t>describes</w:t>
      </w:r>
      <w:r>
        <w:t xml:space="preserve"> the</w:t>
      </w:r>
      <w:r w:rsidRPr="000C0F27">
        <w:t xml:space="preserve"> procedure for </w:t>
      </w:r>
      <w:r>
        <w:t>MCVideo server initiated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5EE5A86E" w14:textId="77777777" w:rsidR="00A90238" w:rsidRPr="00522EE2" w:rsidRDefault="00A90238" w:rsidP="00A90238">
      <w:r w:rsidRPr="00522EE2">
        <w:t>Pre-conditions:</w:t>
      </w:r>
    </w:p>
    <w:p w14:paraId="2B7B70FC" w14:textId="77777777" w:rsidR="00A90238" w:rsidRDefault="00A90238" w:rsidP="00A90238">
      <w:pPr>
        <w:pStyle w:val="B1"/>
      </w:pPr>
      <w:r w:rsidRPr="00D82581">
        <w:t>1.</w:t>
      </w:r>
      <w:r w:rsidRPr="00D82581">
        <w:tab/>
      </w:r>
      <w:r>
        <w:t>MCVideo cient 1 and MCVideo client 2 are the group communication participants. MCVideo client 2 is transmitting video, and MCVideo client 1 is receiving video</w:t>
      </w:r>
      <w:r w:rsidRPr="008F7135">
        <w:t>.</w:t>
      </w:r>
    </w:p>
    <w:p w14:paraId="39AA320A" w14:textId="77777777" w:rsidR="00A90238" w:rsidRDefault="00A90238" w:rsidP="00A90238">
      <w:pPr>
        <w:pStyle w:val="TH"/>
      </w:pPr>
      <w:r>
        <w:object w:dxaOrig="6346" w:dyaOrig="4890" w14:anchorId="75BDB406">
          <v:shape id="_x0000_i1113" type="#_x0000_t75" style="width:317.6pt;height:244.7pt" o:ole="">
            <v:imagedata r:id="rId189" o:title=""/>
          </v:shape>
          <o:OLEObject Type="Embed" ProgID="Visio.Drawing.11" ShapeID="_x0000_i1113" DrawAspect="Content" ObjectID="_1765315024" r:id="rId190"/>
        </w:object>
      </w:r>
    </w:p>
    <w:p w14:paraId="514E6FD7" w14:textId="77777777" w:rsidR="00A90238" w:rsidRPr="00AB5FED" w:rsidRDefault="00A90238" w:rsidP="00A90238">
      <w:pPr>
        <w:pStyle w:val="TF"/>
      </w:pPr>
      <w:r w:rsidRPr="00AB5FED">
        <w:t>Figure </w:t>
      </w:r>
      <w:r>
        <w:t>7</w:t>
      </w:r>
      <w:r w:rsidRPr="00AB5FED">
        <w:t>.</w:t>
      </w:r>
      <w:r>
        <w:t>17</w:t>
      </w:r>
      <w:r w:rsidRPr="00AB5FED">
        <w:t>.</w:t>
      </w:r>
      <w:r>
        <w:t>3.2-1: Receiving user triggered MCVideo adaptation in group communication</w:t>
      </w:r>
    </w:p>
    <w:p w14:paraId="49256C83"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3BC0BC86" w14:textId="77777777" w:rsidR="00A90238" w:rsidRDefault="00A90238" w:rsidP="00A90238">
      <w:pPr>
        <w:pStyle w:val="B1"/>
        <w:rPr>
          <w:lang w:eastAsia="zh-CN"/>
        </w:rPr>
      </w:pPr>
      <w:r>
        <w:rPr>
          <w:lang w:eastAsia="zh-CN"/>
        </w:rPr>
        <w:t>2.</w:t>
      </w:r>
      <w:r>
        <w:rPr>
          <w:lang w:eastAsia="zh-CN"/>
        </w:rPr>
        <w:tab/>
        <w:t>MCVideo server may receive a multitude of notifications from the receiving users. The MCVideo server performs authorization check and determines to update the MCVideo communication parameters according to the received notifications.</w:t>
      </w:r>
    </w:p>
    <w:p w14:paraId="6C0D3FD6" w14:textId="63AF7C77" w:rsidR="00A90238" w:rsidRDefault="00A90238" w:rsidP="00A90238">
      <w:pPr>
        <w:pStyle w:val="NO"/>
        <w:rPr>
          <w:lang w:eastAsia="zh-CN"/>
        </w:rPr>
      </w:pPr>
      <w:r>
        <w:rPr>
          <w:lang w:eastAsia="zh-CN"/>
        </w:rPr>
        <w:t>NOTE</w:t>
      </w:r>
      <w:r w:rsidR="008C5C90">
        <w:rPr>
          <w:lang w:eastAsia="zh-CN"/>
        </w:rPr>
        <w:t> </w:t>
      </w:r>
      <w:r>
        <w:rPr>
          <w:lang w:eastAsia="zh-CN"/>
        </w:rPr>
        <w:t>1:</w:t>
      </w:r>
      <w:r>
        <w:rPr>
          <w:lang w:eastAsia="zh-CN"/>
        </w:rPr>
        <w:tab/>
        <w:t>The determination of update the MCVIdeo communication parameters is implementation.</w:t>
      </w:r>
    </w:p>
    <w:p w14:paraId="5356E8CE"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82E0E9D" w14:textId="77777777" w:rsidR="00A90238" w:rsidRDefault="00A90238" w:rsidP="00A90238">
      <w:pPr>
        <w:pStyle w:val="B1"/>
      </w:pPr>
      <w:r>
        <w:t>4.</w:t>
      </w:r>
      <w:r>
        <w:tab/>
        <w:t>The MCVideo users of MCVideo client 1 and MCVideo client are notified about the changes of MCVideo communication parameters.</w:t>
      </w:r>
    </w:p>
    <w:p w14:paraId="29F36677" w14:textId="77777777" w:rsidR="00A90238" w:rsidRDefault="00A90238" w:rsidP="00A90238">
      <w:pPr>
        <w:pStyle w:val="B1"/>
      </w:pPr>
      <w:r>
        <w:t>5.</w:t>
      </w:r>
      <w:r>
        <w:tab/>
        <w:t>The MCVideo client 1 and MCVideo client 2 accepts the request, and sends the MCVideo communication parameter update response to the MCVideo server.</w:t>
      </w:r>
    </w:p>
    <w:p w14:paraId="79AEBD5E" w14:textId="77777777" w:rsidR="00A90238" w:rsidRPr="006B24A4" w:rsidRDefault="00A90238" w:rsidP="00A90238">
      <w:pPr>
        <w:pStyle w:val="B1"/>
      </w:pPr>
      <w:r>
        <w:t>6.</w:t>
      </w:r>
      <w:r>
        <w:tab/>
        <w:t>Then, the MCVideo group communication applies the new MCVideo communication parameters.</w:t>
      </w:r>
    </w:p>
    <w:p w14:paraId="3FA3ACB2" w14:textId="77777777" w:rsidR="00A90238" w:rsidRPr="00681F93" w:rsidRDefault="00A90238" w:rsidP="00A90238">
      <w:pPr>
        <w:pStyle w:val="Heading4"/>
      </w:pPr>
      <w:bookmarkStart w:id="1088" w:name="_Toc154701734"/>
      <w:r>
        <w:t>7.17.3.3</w:t>
      </w:r>
      <w:r w:rsidRPr="00AB5FED">
        <w:tab/>
      </w:r>
      <w:r>
        <w:t>MCVideo</w:t>
      </w:r>
      <w:r w:rsidRPr="00DE32AD">
        <w:t xml:space="preserve"> adaptation </w:t>
      </w:r>
      <w:r>
        <w:t>during private communication procedure – transmitting client triggered</w:t>
      </w:r>
      <w:bookmarkEnd w:id="1088"/>
    </w:p>
    <w:p w14:paraId="0524F1B9" w14:textId="77777777" w:rsidR="00A90238" w:rsidRPr="000C0F27" w:rsidRDefault="00A90238" w:rsidP="00A90238">
      <w:r w:rsidRPr="00922E5A">
        <w:t>Figure </w:t>
      </w:r>
      <w:r>
        <w:t>7.17</w:t>
      </w:r>
      <w:r w:rsidRPr="00922E5A">
        <w:t>.</w:t>
      </w:r>
      <w:r>
        <w:t>3.3</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initiated MCVideo communication parameters update in on-network</w:t>
      </w:r>
      <w:r w:rsidRPr="000C0F27">
        <w:t>.</w:t>
      </w:r>
      <w:r>
        <w:t xml:space="preserve"> This procedure is applicable to the video push and video pull. </w:t>
      </w:r>
    </w:p>
    <w:p w14:paraId="7559FD80" w14:textId="77777777" w:rsidR="00A90238" w:rsidRPr="00522EE2" w:rsidRDefault="00A90238" w:rsidP="00A90238">
      <w:r w:rsidRPr="00522EE2">
        <w:t>Pre-conditions:</w:t>
      </w:r>
    </w:p>
    <w:p w14:paraId="185F19A7" w14:textId="77777777" w:rsidR="00A90238" w:rsidRDefault="00A90238" w:rsidP="00A90238">
      <w:pPr>
        <w:pStyle w:val="B1"/>
      </w:pPr>
      <w:r w:rsidRPr="00D82581">
        <w:t>1.</w:t>
      </w:r>
      <w:r w:rsidRPr="00D82581">
        <w:tab/>
      </w:r>
      <w:r>
        <w:t>The private communication is ongoing between MCVideo cient 1 and MCVideo client 2</w:t>
      </w:r>
      <w:r w:rsidRPr="00515CC1">
        <w:t>, and MCVideo client 1 is transmitting video to MCVideo client 2.</w:t>
      </w:r>
    </w:p>
    <w:p w14:paraId="1367E2C7" w14:textId="77777777" w:rsidR="00A90238" w:rsidRDefault="00A90238" w:rsidP="00A90238">
      <w:pPr>
        <w:pStyle w:val="TH"/>
      </w:pPr>
      <w:r>
        <w:object w:dxaOrig="6346" w:dyaOrig="4890" w14:anchorId="09B03CF9">
          <v:shape id="_x0000_i1114" type="#_x0000_t75" style="width:317.6pt;height:244.7pt" o:ole="">
            <v:imagedata r:id="rId191" o:title=""/>
          </v:shape>
          <o:OLEObject Type="Embed" ProgID="Visio.Drawing.11" ShapeID="_x0000_i1114" DrawAspect="Content" ObjectID="_1765315025" r:id="rId192"/>
        </w:object>
      </w:r>
    </w:p>
    <w:p w14:paraId="1373AE3C" w14:textId="77777777" w:rsidR="00A90238" w:rsidRPr="00AB5FED" w:rsidRDefault="00A90238" w:rsidP="00A90238">
      <w:pPr>
        <w:pStyle w:val="TF"/>
      </w:pPr>
      <w:r w:rsidRPr="00AB5FED">
        <w:t>Figure </w:t>
      </w:r>
      <w:r>
        <w:t>7</w:t>
      </w:r>
      <w:r w:rsidRPr="00AB5FED">
        <w:t>.</w:t>
      </w:r>
      <w:r>
        <w:t>17.3.3-1: Transmitting user initiated MCVideo adaptation in private communication</w:t>
      </w:r>
    </w:p>
    <w:p w14:paraId="57EFE147"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The new parameters including codec, resolution, frame rate and etc. are included.</w:t>
      </w:r>
    </w:p>
    <w:p w14:paraId="28A24473"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t>.</w:t>
      </w:r>
    </w:p>
    <w:p w14:paraId="7428B994"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59645FBF" w14:textId="77777777" w:rsidR="00A90238" w:rsidRDefault="00A90238" w:rsidP="00A90238">
      <w:pPr>
        <w:pStyle w:val="B1"/>
      </w:pPr>
      <w:r>
        <w:t>4.</w:t>
      </w:r>
      <w:r>
        <w:tab/>
        <w:t>The MCVideo user of MCVideo client 2 is notified about the changes of MCVideo communication parameters.</w:t>
      </w:r>
    </w:p>
    <w:p w14:paraId="7AB9FB53" w14:textId="77777777" w:rsidR="00A90238" w:rsidRDefault="00A90238" w:rsidP="00A90238">
      <w:pPr>
        <w:pStyle w:val="B1"/>
      </w:pPr>
      <w:r>
        <w:t>5.</w:t>
      </w:r>
      <w:r>
        <w:tab/>
        <w:t>The MCVideo client 2 accepts the request, and sends the MCVideo communication parameter update response to the MCVideo server.</w:t>
      </w:r>
    </w:p>
    <w:p w14:paraId="4BEB904B" w14:textId="77777777" w:rsidR="00A90238" w:rsidRDefault="00A90238" w:rsidP="00A90238">
      <w:pPr>
        <w:pStyle w:val="B1"/>
      </w:pPr>
      <w:r>
        <w:t>6.</w:t>
      </w:r>
      <w:r>
        <w:tab/>
        <w:t>The MCVideo server sends the MCVideo communication parameter update response to the MCVideo client 1 with the result.</w:t>
      </w:r>
    </w:p>
    <w:p w14:paraId="270B71E0" w14:textId="77777777" w:rsidR="00A90238" w:rsidRDefault="00A90238" w:rsidP="00A90238">
      <w:pPr>
        <w:pStyle w:val="B1"/>
      </w:pPr>
      <w:r>
        <w:t>7.</w:t>
      </w:r>
      <w:r>
        <w:tab/>
        <w:t>Then, the MCVideo communication applies the new MCVideo communication parameters.</w:t>
      </w:r>
    </w:p>
    <w:p w14:paraId="7D1C760A" w14:textId="77777777" w:rsidR="00A90238" w:rsidRPr="00681F93" w:rsidRDefault="00A90238" w:rsidP="00A90238">
      <w:pPr>
        <w:pStyle w:val="Heading4"/>
      </w:pPr>
      <w:bookmarkStart w:id="1089" w:name="_Toc154701735"/>
      <w:r>
        <w:t>7.17.3.4</w:t>
      </w:r>
      <w:r w:rsidRPr="00AB5FED">
        <w:tab/>
      </w:r>
      <w:r>
        <w:t>MCVideo</w:t>
      </w:r>
      <w:r w:rsidRPr="00DE32AD">
        <w:t xml:space="preserve"> adaptation </w:t>
      </w:r>
      <w:r>
        <w:t>during group communication procedure – receiving user triggered</w:t>
      </w:r>
      <w:bookmarkEnd w:id="1089"/>
    </w:p>
    <w:p w14:paraId="47E94B67" w14:textId="77777777" w:rsidR="00A90238" w:rsidRPr="000C0F27" w:rsidRDefault="00A90238" w:rsidP="00A90238">
      <w:r w:rsidRPr="00922E5A">
        <w:t>Figure </w:t>
      </w:r>
      <w:r>
        <w:t>7.17</w:t>
      </w:r>
      <w:r w:rsidRPr="00922E5A">
        <w:t>.</w:t>
      </w:r>
      <w:r>
        <w:t>3.4</w:t>
      </w:r>
      <w:r w:rsidRPr="00922E5A">
        <w:t>-1</w:t>
      </w:r>
      <w:r w:rsidRPr="001E4696">
        <w:t xml:space="preserve"> </w:t>
      </w:r>
      <w:r w:rsidRPr="000C0F27">
        <w:t>describes</w:t>
      </w:r>
      <w:r>
        <w:t xml:space="preserve"> the</w:t>
      </w:r>
      <w:r w:rsidRPr="000C0F27">
        <w:t xml:space="preserve"> procedure for </w:t>
      </w:r>
      <w:r>
        <w:t>receiving user initiated MCVideo communication parameters update in on-network</w:t>
      </w:r>
      <w:r w:rsidRPr="000C0F27">
        <w:t>.</w:t>
      </w:r>
      <w:r>
        <w:t xml:space="preserve"> This procedure is applicable in video push and video pull. </w:t>
      </w:r>
    </w:p>
    <w:p w14:paraId="5BFE8C4D" w14:textId="77777777" w:rsidR="00A90238" w:rsidRPr="00522EE2" w:rsidRDefault="00A90238" w:rsidP="00A90238">
      <w:r w:rsidRPr="00522EE2">
        <w:t>Pre-conditions:</w:t>
      </w:r>
    </w:p>
    <w:p w14:paraId="4F5956AA" w14:textId="77777777" w:rsidR="00A90238" w:rsidRDefault="00A90238" w:rsidP="00A90238">
      <w:pPr>
        <w:pStyle w:val="B1"/>
      </w:pPr>
      <w:r w:rsidRPr="00D82581">
        <w:t>1.</w:t>
      </w:r>
      <w:r w:rsidRPr="00D82581">
        <w:tab/>
      </w:r>
      <w:r>
        <w:t>The private communication is ongoing between MCVideo cient 1 and MCVideo client 2</w:t>
      </w:r>
      <w:r w:rsidRPr="00B11EB4">
        <w:t>, and the MCVideo client 1 is receiving video from MCVideo client 2.</w:t>
      </w:r>
    </w:p>
    <w:p w14:paraId="315E98CB" w14:textId="77777777" w:rsidR="00A90238" w:rsidRDefault="00A90238" w:rsidP="00A90238">
      <w:pPr>
        <w:pStyle w:val="TH"/>
      </w:pPr>
      <w:r>
        <w:object w:dxaOrig="6346" w:dyaOrig="4890" w14:anchorId="491FDA6C">
          <v:shape id="_x0000_i1115" type="#_x0000_t75" style="width:317.6pt;height:244.7pt" o:ole="">
            <v:imagedata r:id="rId193" o:title=""/>
          </v:shape>
          <o:OLEObject Type="Embed" ProgID="Visio.Drawing.11" ShapeID="_x0000_i1115" DrawAspect="Content" ObjectID="_1765315026" r:id="rId194"/>
        </w:object>
      </w:r>
    </w:p>
    <w:p w14:paraId="15185FD7" w14:textId="77777777" w:rsidR="00A90238" w:rsidRPr="00AB5FED" w:rsidRDefault="00A90238" w:rsidP="00A90238">
      <w:pPr>
        <w:pStyle w:val="TF"/>
      </w:pPr>
      <w:r w:rsidRPr="00AB5FED">
        <w:t>Figure </w:t>
      </w:r>
      <w:r>
        <w:t>7</w:t>
      </w:r>
      <w:r w:rsidRPr="00AB5FED">
        <w:t>.</w:t>
      </w:r>
      <w:r>
        <w:t>17</w:t>
      </w:r>
      <w:r w:rsidRPr="00AB5FED">
        <w:t>.</w:t>
      </w:r>
      <w:r>
        <w:t>3.4-1: Receiving user triggered MCVideo adaptation in private communication</w:t>
      </w:r>
    </w:p>
    <w:p w14:paraId="63218881"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187EAF0F"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rsidRPr="00B11EB4">
        <w:t xml:space="preserve"> </w:t>
      </w:r>
    </w:p>
    <w:p w14:paraId="4F0E7F08"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7A2C32AA" w14:textId="77777777" w:rsidR="00A90238" w:rsidRDefault="00A90238" w:rsidP="00A90238">
      <w:pPr>
        <w:pStyle w:val="B1"/>
      </w:pPr>
      <w:r>
        <w:t>4.</w:t>
      </w:r>
      <w:r>
        <w:tab/>
        <w:t>The MCVideo user of MCVideo client 2 is notified about the request of MCVideo communication parameters update.</w:t>
      </w:r>
    </w:p>
    <w:p w14:paraId="0CA09F05" w14:textId="77777777" w:rsidR="00A90238" w:rsidRDefault="00A90238" w:rsidP="00A90238">
      <w:pPr>
        <w:pStyle w:val="B1"/>
      </w:pPr>
      <w:r>
        <w:t>5.</w:t>
      </w:r>
      <w:r>
        <w:tab/>
        <w:t>The MCVideo client 2 accepts the request, and sends the MCVideo communication parameter update response to the MCVideo server.</w:t>
      </w:r>
    </w:p>
    <w:p w14:paraId="09012EA7" w14:textId="77777777" w:rsidR="00A90238" w:rsidRDefault="00A90238" w:rsidP="00A90238">
      <w:pPr>
        <w:pStyle w:val="B1"/>
      </w:pPr>
      <w:r>
        <w:t>6.</w:t>
      </w:r>
      <w:r>
        <w:tab/>
        <w:t>The MCVideo server sends the MCVideo communication parameter update response to the MCVideo client 1 with the result.</w:t>
      </w:r>
    </w:p>
    <w:p w14:paraId="0D677A1D" w14:textId="77777777" w:rsidR="00A90238" w:rsidRPr="005451D9" w:rsidRDefault="00A90238" w:rsidP="00A90238">
      <w:pPr>
        <w:pStyle w:val="B1"/>
      </w:pPr>
      <w:r>
        <w:t>7.</w:t>
      </w:r>
      <w:r>
        <w:tab/>
        <w:t>Then, the MCVideo communication applies the new MCVideo communication parameters.</w:t>
      </w:r>
    </w:p>
    <w:p w14:paraId="55C45BE9" w14:textId="77777777" w:rsidR="00A90238" w:rsidRPr="00544EAA" w:rsidRDefault="00A90238" w:rsidP="00A90238">
      <w:pPr>
        <w:pStyle w:val="Heading2"/>
        <w:rPr>
          <w:lang w:eastAsia="zh-CN"/>
        </w:rPr>
      </w:pPr>
      <w:bookmarkStart w:id="1090" w:name="_Toc154701736"/>
      <w:r w:rsidRPr="00544EAA">
        <w:rPr>
          <w:lang w:eastAsia="zh-CN"/>
        </w:rPr>
        <w:t>7</w:t>
      </w:r>
      <w:r w:rsidRPr="00544EAA">
        <w:t>.</w:t>
      </w:r>
      <w:r>
        <w:t>18</w:t>
      </w:r>
      <w:r w:rsidRPr="00544EAA">
        <w:tab/>
        <w:t>Use of ProSe capabilities in off-network MC</w:t>
      </w:r>
      <w:r>
        <w:t>Video</w:t>
      </w:r>
      <w:r w:rsidRPr="00544EAA">
        <w:t xml:space="preserve"> communications</w:t>
      </w:r>
      <w:bookmarkEnd w:id="1090"/>
    </w:p>
    <w:p w14:paraId="6906EE61" w14:textId="77777777" w:rsidR="00A90238" w:rsidRPr="00544EAA" w:rsidRDefault="00A90238" w:rsidP="00A90238">
      <w:pPr>
        <w:pStyle w:val="Heading3"/>
        <w:rPr>
          <w:lang w:eastAsia="zh-CN"/>
        </w:rPr>
      </w:pPr>
      <w:bookmarkStart w:id="1091" w:name="_Toc154701737"/>
      <w:r w:rsidRPr="00544EAA">
        <w:rPr>
          <w:lang w:eastAsia="zh-CN"/>
        </w:rPr>
        <w:t>7</w:t>
      </w:r>
      <w:r w:rsidRPr="00544EAA">
        <w:t>.</w:t>
      </w:r>
      <w:r>
        <w:rPr>
          <w:lang w:eastAsia="zh-CN"/>
        </w:rPr>
        <w:t>18</w:t>
      </w:r>
      <w:r w:rsidRPr="00544EAA">
        <w:t>.1</w:t>
      </w:r>
      <w:r w:rsidRPr="00544EAA">
        <w:tab/>
        <w:t>General</w:t>
      </w:r>
      <w:bookmarkEnd w:id="1091"/>
    </w:p>
    <w:p w14:paraId="49F3FF4A" w14:textId="77777777" w:rsidR="00A90238" w:rsidRPr="00544EAA" w:rsidRDefault="00A90238" w:rsidP="00A90238">
      <w:pPr>
        <w:rPr>
          <w:lang w:eastAsia="zh-CN"/>
        </w:rPr>
      </w:pPr>
      <w:r w:rsidRPr="00544EAA">
        <w:rPr>
          <w:lang w:eastAsia="zh-CN"/>
        </w:rPr>
        <w:t xml:space="preserve">When an </w:t>
      </w:r>
      <w:r>
        <w:rPr>
          <w:lang w:eastAsia="zh-CN"/>
        </w:rPr>
        <w:t>MCVideo</w:t>
      </w:r>
      <w:r w:rsidRPr="00544EAA">
        <w:rPr>
          <w:lang w:eastAsia="zh-CN"/>
        </w:rPr>
        <w:t xml:space="preserve"> user using a ProSe-enabled UE wants to communicate with a specific </w:t>
      </w:r>
      <w:r>
        <w:rPr>
          <w:lang w:eastAsia="zh-CN"/>
        </w:rPr>
        <w:t>MCVideo</w:t>
      </w:r>
      <w:r w:rsidRPr="00544EAA">
        <w:rPr>
          <w:lang w:eastAsia="zh-CN"/>
        </w:rPr>
        <w:t xml:space="preserve"> group or </w:t>
      </w:r>
      <w:r>
        <w:rPr>
          <w:lang w:eastAsia="zh-CN"/>
        </w:rPr>
        <w:t>MCVideo</w:t>
      </w:r>
      <w:r w:rsidRPr="00544EAA">
        <w:rPr>
          <w:lang w:eastAsia="zh-CN"/>
        </w:rPr>
        <w:t xml:space="preserve"> user using ProSe capabilities, the </w:t>
      </w:r>
      <w:r>
        <w:rPr>
          <w:lang w:eastAsia="zh-CN"/>
        </w:rPr>
        <w:t>MCVideo</w:t>
      </w:r>
      <w:r w:rsidRPr="00544EAA">
        <w:rPr>
          <w:lang w:eastAsia="zh-CN"/>
        </w:rPr>
        <w:t xml:space="preserve"> client enables the </w:t>
      </w:r>
      <w:r>
        <w:rPr>
          <w:lang w:eastAsia="zh-CN"/>
        </w:rPr>
        <w:t>use of</w:t>
      </w:r>
      <w:r w:rsidRPr="00544EAA">
        <w:rPr>
          <w:lang w:eastAsia="zh-CN"/>
        </w:rPr>
        <w:t xml:space="preserve"> the ProSe layer procedures for public safety, as specified in 3GPP TS 23.303 [7]. </w:t>
      </w:r>
    </w:p>
    <w:p w14:paraId="3095A3FC" w14:textId="77777777" w:rsidR="00A90238" w:rsidRPr="00544EAA" w:rsidRDefault="00A90238" w:rsidP="00A90238">
      <w:pPr>
        <w:rPr>
          <w:lang w:eastAsia="zh-CN"/>
        </w:rPr>
      </w:pPr>
      <w:r w:rsidRPr="00544EAA">
        <w:rPr>
          <w:lang w:eastAsia="zh-CN"/>
        </w:rPr>
        <w:t xml:space="preserve">For an off-network </w:t>
      </w:r>
      <w:r>
        <w:rPr>
          <w:lang w:eastAsia="zh-CN"/>
        </w:rPr>
        <w:t>MCVideo</w:t>
      </w:r>
      <w:r w:rsidRPr="00544EAA">
        <w:rPr>
          <w:lang w:eastAsia="zh-CN"/>
        </w:rPr>
        <w:t xml:space="preserve"> group communication, t</w:t>
      </w:r>
      <w:r w:rsidRPr="00544EAA">
        <w:t xml:space="preserve">he </w:t>
      </w:r>
      <w:r>
        <w:t>MCVideo</w:t>
      </w:r>
      <w:r w:rsidRPr="00544EAA">
        <w:t xml:space="preserve"> client </w:t>
      </w:r>
      <w:r>
        <w:t>obtains configuration data</w:t>
      </w:r>
      <w:r w:rsidRPr="00544EAA" w:rsidDel="001021F5">
        <w:t xml:space="preserve"> </w:t>
      </w:r>
      <w:r w:rsidRPr="00544EAA">
        <w:t>such as</w:t>
      </w:r>
      <w:r w:rsidRPr="00544EAA">
        <w:rPr>
          <w:lang w:eastAsia="zh-CN"/>
        </w:rPr>
        <w:t xml:space="preserve"> the u</w:t>
      </w:r>
      <w:r w:rsidRPr="00544EAA">
        <w:t xml:space="preserve">ser info ID of the </w:t>
      </w:r>
      <w:r>
        <w:t>calling MCVideo</w:t>
      </w:r>
      <w:r w:rsidRPr="00544EAA">
        <w:t xml:space="preserve"> user and the ProSe Group IP multicast address and ProSe Layer-2 Group ID associated to the</w:t>
      </w:r>
      <w:r>
        <w:t xml:space="preserve"> target</w:t>
      </w:r>
      <w:r w:rsidRPr="00544EAA">
        <w:t xml:space="preserve"> </w:t>
      </w:r>
      <w:r>
        <w:t>MCVideo</w:t>
      </w:r>
      <w:r w:rsidRPr="00544EAA">
        <w:t xml:space="preserve"> group (as described in clause</w:t>
      </w:r>
      <w:r w:rsidRPr="00544EAA">
        <w:rPr>
          <w:lang w:eastAsia="zh-CN"/>
        </w:rPr>
        <w:t> </w:t>
      </w:r>
      <w:r w:rsidRPr="00544EAA">
        <w:t xml:space="preserve">8.1.3.2 in </w:t>
      </w:r>
      <w:r w:rsidRPr="00544EAA">
        <w:rPr>
          <w:lang w:eastAsia="zh-CN"/>
        </w:rPr>
        <w:t xml:space="preserve">3GPP TS 23.280 [6]), and provides it to the ProSe layer. The </w:t>
      </w:r>
      <w:r w:rsidRPr="00544EAA">
        <w:t>ProSe Layer-2 Group ID</w:t>
      </w:r>
      <w:r w:rsidRPr="00544EAA">
        <w:rPr>
          <w:lang w:eastAsia="zh-CN"/>
        </w:rPr>
        <w:t xml:space="preserve"> of the target </w:t>
      </w:r>
      <w:r>
        <w:rPr>
          <w:lang w:eastAsia="zh-CN"/>
        </w:rPr>
        <w:t>MCVideo</w:t>
      </w:r>
      <w:r w:rsidRPr="00544EAA">
        <w:rPr>
          <w:lang w:eastAsia="zh-CN"/>
        </w:rPr>
        <w:t xml:space="preserve">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77C0B5D0" w14:textId="77777777" w:rsidR="00A90238" w:rsidRPr="00544EAA" w:rsidRDefault="00A90238" w:rsidP="00A90238">
      <w:r w:rsidRPr="00544EAA">
        <w:lastRenderedPageBreak/>
        <w:t xml:space="preserve">Prior to initiating an off-network </w:t>
      </w:r>
      <w:r>
        <w:t>MCVideo</w:t>
      </w:r>
      <w:r w:rsidRPr="00544EAA">
        <w:t xml:space="preserve"> group communication, a group member discovery procedure may be initiated to identify whether other members of the target </w:t>
      </w:r>
      <w:r>
        <w:t>MCVideo</w:t>
      </w:r>
      <w:r w:rsidRPr="00544EAA">
        <w:t xml:space="preserve"> group are in the proximity of the </w:t>
      </w:r>
      <w:r>
        <w:t>calling MCVideo</w:t>
      </w:r>
      <w:r w:rsidRPr="00544EAA">
        <w:t xml:space="preserve"> user, as described in the ProSe direct discovery for public safety use procedure in 3GPP TS 23.303 [7]. The off-network </w:t>
      </w:r>
      <w:r>
        <w:t>MCVideo</w:t>
      </w:r>
      <w:r w:rsidRPr="00544EAA">
        <w:t xml:space="preserve"> group communication using the ProSe capability is based on the one-to-many ProSe direct communication procedure for public safety use described in 3GPP TS 23.303 [7].</w:t>
      </w:r>
    </w:p>
    <w:p w14:paraId="370BE067" w14:textId="77777777" w:rsidR="00A90238" w:rsidRPr="00544EAA" w:rsidRDefault="00A90238" w:rsidP="00A90238">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w:t>
      </w:r>
      <w:r>
        <w:rPr>
          <w:lang w:eastAsia="zh-CN"/>
        </w:rPr>
        <w:t>MCVideo</w:t>
      </w:r>
      <w:r w:rsidRPr="00544EAA">
        <w:rPr>
          <w:lang w:eastAsia="zh-CN"/>
        </w:rPr>
        <w:t xml:space="preserve"> communication, the </w:t>
      </w:r>
      <w:r>
        <w:rPr>
          <w:lang w:eastAsia="zh-CN"/>
        </w:rPr>
        <w:t>MCVideo</w:t>
      </w:r>
      <w:r w:rsidRPr="00544EAA">
        <w:rPr>
          <w:lang w:eastAsia="zh-CN"/>
        </w:rPr>
        <w:t xml:space="preserve"> client </w:t>
      </w:r>
      <w:r>
        <w:t>obtains configuration data</w:t>
      </w:r>
      <w:r w:rsidRPr="00544EAA" w:rsidDel="001021F5">
        <w:rPr>
          <w:lang w:eastAsia="zh-CN"/>
        </w:rPr>
        <w:t xml:space="preserve"> </w:t>
      </w:r>
      <w:r>
        <w:rPr>
          <w:lang w:eastAsia="zh-CN"/>
        </w:rPr>
        <w:t xml:space="preserve">such as </w:t>
      </w:r>
      <w:r w:rsidRPr="00544EAA">
        <w:rPr>
          <w:lang w:eastAsia="zh-CN"/>
        </w:rPr>
        <w:t xml:space="preserve">the ProSe discovery group ID and user info ID of the target </w:t>
      </w:r>
      <w:r>
        <w:rPr>
          <w:lang w:eastAsia="zh-CN"/>
        </w:rPr>
        <w:t>MCVideo</w:t>
      </w:r>
      <w:r w:rsidRPr="00544EAA">
        <w:rPr>
          <w:lang w:eastAsia="zh-CN"/>
        </w:rPr>
        <w:t xml:space="preserve"> user from the "</w:t>
      </w:r>
      <w:r w:rsidRPr="00277AE8">
        <w:rPr>
          <w:lang w:eastAsia="zh-CN"/>
        </w:rPr>
        <w:t>List of user(s) who can be called in MCVideo private call</w:t>
      </w:r>
      <w:r w:rsidRPr="00544EAA">
        <w:rPr>
          <w:lang w:eastAsia="zh-CN"/>
        </w:rPr>
        <w:t xml:space="preserve">" in the </w:t>
      </w:r>
      <w:r>
        <w:rPr>
          <w:lang w:eastAsia="zh-CN"/>
        </w:rPr>
        <w:t>MCVideo</w:t>
      </w:r>
      <w:r w:rsidRPr="00544EAA">
        <w:rPr>
          <w:lang w:eastAsia="zh-CN"/>
        </w:rPr>
        <w:t xml:space="preserve"> user profile and requests the IP address of the </w:t>
      </w:r>
      <w:r>
        <w:rPr>
          <w:lang w:eastAsia="zh-CN"/>
        </w:rPr>
        <w:t>MCVideo</w:t>
      </w:r>
      <w:r w:rsidRPr="00544EAA">
        <w:rPr>
          <w:lang w:eastAsia="zh-CN"/>
        </w:rPr>
        <w:t xml:space="preserve"> UE associated with the target </w:t>
      </w:r>
      <w:r>
        <w:rPr>
          <w:lang w:eastAsia="zh-CN"/>
        </w:rPr>
        <w:t>MCVideo</w:t>
      </w:r>
      <w:r w:rsidRPr="00544EAA">
        <w:rPr>
          <w:lang w:eastAsia="zh-CN"/>
        </w:rPr>
        <w:t xml:space="preserve"> user from the ProSe layer.</w:t>
      </w:r>
    </w:p>
    <w:p w14:paraId="5DACA25D" w14:textId="77777777" w:rsidR="00A90238" w:rsidRPr="00544EAA" w:rsidRDefault="00A90238" w:rsidP="00A90238">
      <w:pPr>
        <w:rPr>
          <w:lang w:eastAsia="zh-CN"/>
        </w:rPr>
      </w:pPr>
      <w:r w:rsidRPr="00544EAA">
        <w:rPr>
          <w:lang w:eastAsia="zh-CN"/>
        </w:rPr>
        <w:t xml:space="preserve">The </w:t>
      </w:r>
      <w:r>
        <w:rPr>
          <w:lang w:eastAsia="zh-CN"/>
        </w:rPr>
        <w:t>MCVideo</w:t>
      </w:r>
      <w:r w:rsidRPr="00544EAA">
        <w:rPr>
          <w:lang w:eastAsia="zh-CN"/>
        </w:rPr>
        <w:t xml:space="preserve"> client enables the ProSe layer to determine the IP address for the communication with the target </w:t>
      </w:r>
      <w:r>
        <w:rPr>
          <w:lang w:eastAsia="zh-CN"/>
        </w:rPr>
        <w:t>MCVideo</w:t>
      </w:r>
      <w:r w:rsidRPr="00544EAA">
        <w:rPr>
          <w:lang w:eastAsia="zh-CN"/>
        </w:rPr>
        <w:t xml:space="preserve"> UE by providing the ProSe discovery group ID and u</w:t>
      </w:r>
      <w:r w:rsidRPr="00544EAA">
        <w:t>ser info ID</w:t>
      </w:r>
      <w:r w:rsidRPr="00544EAA">
        <w:rPr>
          <w:lang w:eastAsia="zh-CN"/>
        </w:rPr>
        <w:t xml:space="preserve"> (as defined in 3GPP TS 23.303 [7]) </w:t>
      </w:r>
      <w:bookmarkStart w:id="1092" w:name="_Hlk49264034"/>
      <w:r>
        <w:rPr>
          <w:lang w:eastAsia="zh-CN"/>
        </w:rPr>
        <w:t>associated to</w:t>
      </w:r>
      <w:r w:rsidRPr="00544EAA">
        <w:rPr>
          <w:lang w:eastAsia="zh-CN"/>
        </w:rPr>
        <w:t xml:space="preserve"> </w:t>
      </w:r>
      <w:bookmarkEnd w:id="1092"/>
      <w:r w:rsidRPr="00544EAA">
        <w:rPr>
          <w:lang w:eastAsia="zh-CN"/>
        </w:rPr>
        <w:t xml:space="preserve">the target </w:t>
      </w:r>
      <w:r>
        <w:rPr>
          <w:lang w:eastAsia="zh-CN"/>
        </w:rPr>
        <w:t>MCVideo</w:t>
      </w:r>
      <w:r w:rsidRPr="00544EAA">
        <w:rPr>
          <w:lang w:eastAsia="zh-CN"/>
        </w:rPr>
        <w:t xml:space="preserve"> user. This may trigger the ProSe direct discovery for public safety use procedure to identify whether the target </w:t>
      </w:r>
      <w:r>
        <w:rPr>
          <w:lang w:eastAsia="zh-CN"/>
        </w:rPr>
        <w:t>MCVideo</w:t>
      </w:r>
      <w:r w:rsidRPr="00544EAA">
        <w:rPr>
          <w:lang w:eastAsia="zh-CN"/>
        </w:rPr>
        <w:t xml:space="preserve"> user is in the proximity of the </w:t>
      </w:r>
      <w:r>
        <w:rPr>
          <w:lang w:eastAsia="zh-CN"/>
        </w:rPr>
        <w:t>calling MCVideo</w:t>
      </w:r>
      <w:r w:rsidRPr="00544EAA">
        <w:rPr>
          <w:lang w:eastAsia="zh-CN"/>
        </w:rPr>
        <w:t xml:space="preserve"> user. The </w:t>
      </w:r>
      <w:r w:rsidRPr="00544EAA">
        <w:t>user info ID</w:t>
      </w:r>
      <w:r w:rsidRPr="00544EAA">
        <w:rPr>
          <w:lang w:eastAsia="zh-CN"/>
        </w:rPr>
        <w:t xml:space="preserve"> of the target </w:t>
      </w:r>
      <w:r>
        <w:rPr>
          <w:lang w:eastAsia="zh-CN"/>
        </w:rPr>
        <w:t>MCVideo</w:t>
      </w:r>
      <w:r w:rsidRPr="00544EAA">
        <w:rPr>
          <w:lang w:eastAsia="zh-CN"/>
        </w:rPr>
        <w:t xml:space="preserve"> user is used by the ProSe layer as the target info (as defined in 3GPP TS 23.303 [7]). </w:t>
      </w:r>
    </w:p>
    <w:p w14:paraId="42DDA68C" w14:textId="77777777" w:rsidR="00A90238" w:rsidRPr="00544EAA" w:rsidRDefault="00A90238" w:rsidP="00A90238">
      <w:pPr>
        <w:rPr>
          <w:lang w:eastAsia="zh-CN"/>
        </w:rPr>
      </w:pPr>
      <w:r w:rsidRPr="00544EAA">
        <w:rPr>
          <w:lang w:eastAsia="zh-CN"/>
        </w:rPr>
        <w:t xml:space="preserve">The ProSe layer can then provide </w:t>
      </w:r>
      <w:r w:rsidRPr="00544EAA">
        <w:t xml:space="preserve">the IP address related to the target </w:t>
      </w:r>
      <w:r>
        <w:t>MCVideo</w:t>
      </w:r>
      <w:r w:rsidRPr="00544EAA">
        <w:t xml:space="preserve"> user</w:t>
      </w:r>
      <w:r w:rsidRPr="00544EAA">
        <w:rPr>
          <w:lang w:eastAsia="zh-CN"/>
        </w:rPr>
        <w:t xml:space="preserve"> to the </w:t>
      </w:r>
      <w:r>
        <w:rPr>
          <w:lang w:eastAsia="zh-CN"/>
        </w:rPr>
        <w:t>MCVideo</w:t>
      </w:r>
      <w:r w:rsidRPr="00544EAA">
        <w:rPr>
          <w:lang w:eastAsia="zh-CN"/>
        </w:rPr>
        <w:t xml:space="preserve"> client to initiate the off-network </w:t>
      </w:r>
      <w:r w:rsidRPr="00544EAA">
        <w:t>one-to-one</w:t>
      </w:r>
      <w:r w:rsidRPr="00544EAA">
        <w:rPr>
          <w:lang w:eastAsia="zh-CN"/>
        </w:rPr>
        <w:t xml:space="preserve"> </w:t>
      </w:r>
      <w:r>
        <w:rPr>
          <w:lang w:eastAsia="zh-CN"/>
        </w:rPr>
        <w:t>MCVideo</w:t>
      </w:r>
      <w:r w:rsidRPr="00544EAA">
        <w:rPr>
          <w:lang w:eastAsia="zh-CN"/>
        </w:rPr>
        <w:t xml:space="preserve"> communication based on the one-to-one ProSe direct communication procedure described in 3GPP TS 23.303 [7].</w:t>
      </w:r>
    </w:p>
    <w:p w14:paraId="4C4B1DC1" w14:textId="77777777" w:rsidR="00A90238" w:rsidRPr="00544EAA" w:rsidRDefault="00A90238" w:rsidP="00A90238">
      <w:pPr>
        <w:pStyle w:val="Heading3"/>
        <w:rPr>
          <w:lang w:eastAsia="zh-CN"/>
        </w:rPr>
      </w:pPr>
      <w:bookmarkStart w:id="1093" w:name="_Toc154701738"/>
      <w:r w:rsidRPr="00544EAA">
        <w:rPr>
          <w:lang w:eastAsia="zh-CN"/>
        </w:rPr>
        <w:t>7</w:t>
      </w:r>
      <w:r w:rsidRPr="00544EAA">
        <w:t>.</w:t>
      </w:r>
      <w:r>
        <w:rPr>
          <w:lang w:eastAsia="zh-CN"/>
        </w:rPr>
        <w:t>18</w:t>
      </w:r>
      <w:r w:rsidRPr="00544EAA">
        <w:t>.</w:t>
      </w:r>
      <w:r>
        <w:t>2</w:t>
      </w:r>
      <w:r w:rsidRPr="00544EAA">
        <w:tab/>
      </w:r>
      <w:r>
        <w:t>Procedures</w:t>
      </w:r>
      <w:bookmarkEnd w:id="1093"/>
    </w:p>
    <w:p w14:paraId="78C1473B" w14:textId="464CCD09" w:rsidR="00A90238" w:rsidRDefault="00A90238" w:rsidP="00A90238">
      <w:pPr>
        <w:rPr>
          <w:lang w:eastAsia="zh-CN"/>
        </w:rPr>
      </w:pPr>
      <w:r>
        <w:rPr>
          <w:lang w:eastAsia="zh-CN"/>
        </w:rPr>
        <w:t>The off-network MCVideo communication procedures using the ProSe capabilities are described within the corresponding clauses of each MCVideo capability, e.g. group communication procedures for off-network are described in clause 7.1.3 and private communication procedures for off-network are described in clause 7.2.3</w:t>
      </w:r>
      <w:r w:rsidRPr="00544EAA">
        <w:rPr>
          <w:lang w:eastAsia="zh-CN"/>
        </w:rPr>
        <w:t>.</w:t>
      </w:r>
    </w:p>
    <w:p w14:paraId="245AC611" w14:textId="77777777" w:rsidR="00C76C52" w:rsidRDefault="00C76C52" w:rsidP="00C76C52">
      <w:pPr>
        <w:pStyle w:val="Heading2"/>
        <w:rPr>
          <w:rFonts w:eastAsia="SimSun"/>
        </w:rPr>
      </w:pPr>
      <w:bookmarkStart w:id="1094" w:name="_Toc113304236"/>
      <w:bookmarkStart w:id="1095" w:name="_Toc96606968"/>
      <w:bookmarkStart w:id="1096" w:name="_Toc96531258"/>
      <w:bookmarkStart w:id="1097" w:name="_Toc122563381"/>
      <w:bookmarkStart w:id="1098" w:name="_Toc154701739"/>
      <w:r>
        <w:rPr>
          <w:rFonts w:eastAsia="SimSun"/>
        </w:rPr>
        <w:t>7.19</w:t>
      </w:r>
      <w:r>
        <w:rPr>
          <w:rFonts w:eastAsia="SimSun"/>
        </w:rPr>
        <w:tab/>
      </w:r>
      <w:r>
        <w:t xml:space="preserve">Ad hoc group </w:t>
      </w:r>
      <w:bookmarkEnd w:id="1094"/>
      <w:bookmarkEnd w:id="1095"/>
      <w:bookmarkEnd w:id="1096"/>
      <w:r>
        <w:t>call</w:t>
      </w:r>
      <w:bookmarkEnd w:id="1097"/>
      <w:bookmarkEnd w:id="1098"/>
    </w:p>
    <w:p w14:paraId="496D51EB" w14:textId="77777777" w:rsidR="00C76C52" w:rsidRPr="002C512E" w:rsidRDefault="00C76C52" w:rsidP="00C76C52">
      <w:pPr>
        <w:pStyle w:val="Heading3"/>
      </w:pPr>
      <w:bookmarkStart w:id="1099" w:name="_Toc81988291"/>
      <w:bookmarkStart w:id="1100" w:name="_Toc96531259"/>
      <w:bookmarkStart w:id="1101" w:name="_Toc96606969"/>
      <w:bookmarkStart w:id="1102" w:name="_Toc113304237"/>
      <w:bookmarkStart w:id="1103" w:name="_Toc122563382"/>
      <w:bookmarkStart w:id="1104" w:name="_Toc113304238"/>
      <w:bookmarkStart w:id="1105" w:name="_Toc96606970"/>
      <w:bookmarkStart w:id="1106" w:name="_Toc96531260"/>
      <w:bookmarkStart w:id="1107" w:name="_Toc81988292"/>
      <w:bookmarkStart w:id="1108" w:name="_Toc122563383"/>
      <w:bookmarkStart w:id="1109" w:name="_Toc154701740"/>
      <w:r>
        <w:t>7.19</w:t>
      </w:r>
      <w:r w:rsidRPr="002C512E">
        <w:t>.1</w:t>
      </w:r>
      <w:r w:rsidRPr="002C512E">
        <w:tab/>
        <w:t>General</w:t>
      </w:r>
      <w:bookmarkEnd w:id="1099"/>
      <w:bookmarkEnd w:id="1100"/>
      <w:bookmarkEnd w:id="1101"/>
      <w:bookmarkEnd w:id="1102"/>
      <w:bookmarkEnd w:id="1103"/>
      <w:bookmarkEnd w:id="1109"/>
    </w:p>
    <w:p w14:paraId="01EC72C0" w14:textId="77777777" w:rsidR="00C76C52" w:rsidRDefault="00C76C52" w:rsidP="00C76C52">
      <w:pPr>
        <w:rPr>
          <w:lang w:val="nl-NL"/>
        </w:rPr>
      </w:pPr>
      <w:r w:rsidRPr="00AB5FED">
        <w:rPr>
          <w:lang w:val="nl-NL"/>
        </w:rPr>
        <w:t xml:space="preserve">This subclause contains procedures for </w:t>
      </w:r>
      <w:r>
        <w:rPr>
          <w:lang w:val="nl-NL"/>
        </w:rPr>
        <w:t xml:space="preserve">ad hoc </w:t>
      </w:r>
      <w:r w:rsidRPr="00AB5FED">
        <w:rPr>
          <w:lang w:val="nl-NL"/>
        </w:rPr>
        <w:t xml:space="preserve">group call across </w:t>
      </w:r>
      <w:r>
        <w:rPr>
          <w:lang w:val="nl-NL"/>
        </w:rPr>
        <w:t>one or more MCVideo</w:t>
      </w:r>
      <w:r w:rsidRPr="005A7D30">
        <w:rPr>
          <w:lang w:val="nl-NL"/>
        </w:rPr>
        <w:t xml:space="preserve"> </w:t>
      </w:r>
      <w:r>
        <w:rPr>
          <w:lang w:val="nl-NL"/>
        </w:rPr>
        <w:t>systems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66FAE313" w14:textId="77777777" w:rsidR="00C76C52" w:rsidRDefault="00C76C52" w:rsidP="00C76C52">
      <w:pPr>
        <w:rPr>
          <w:lang w:eastAsia="zh-CN"/>
        </w:rPr>
      </w:pPr>
      <w:r>
        <w:rPr>
          <w:lang w:val="nl-NL"/>
        </w:rPr>
        <w:t xml:space="preserve">The ad hoc group calls can use the participants list provided by either an initiator of the call or MCVideo server. The MCVideo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MCVideo group.</w:t>
      </w:r>
    </w:p>
    <w:p w14:paraId="41E63A01" w14:textId="77777777" w:rsidR="00C76C52" w:rsidRDefault="00C76C52" w:rsidP="00C76C52">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[6].</w:t>
      </w:r>
      <w:r w:rsidRPr="008F634F">
        <w:rPr>
          <w:lang w:eastAsia="zh-CN"/>
        </w:rPr>
        <w:t xml:space="preserve"> </w:t>
      </w:r>
    </w:p>
    <w:p w14:paraId="384C0AA3" w14:textId="77777777" w:rsidR="00C76C52" w:rsidRDefault="00C76C52" w:rsidP="00C76C52">
      <w:r>
        <w:t>The preconfigured MCVideo group that provides the configuration is not used for the</w:t>
      </w:r>
      <w:r>
        <w:rPr>
          <w:lang w:eastAsia="zh-CN"/>
        </w:rPr>
        <w:t xml:space="preserve"> MCVideo</w:t>
      </w:r>
      <w:r>
        <w:t xml:space="preserve"> group communication, it only provides configuration for one or more</w:t>
      </w:r>
      <w:r>
        <w:rPr>
          <w:lang w:eastAsia="zh-CN"/>
        </w:rPr>
        <w:t xml:space="preserve"> adhoc group calls</w:t>
      </w:r>
      <w:r>
        <w:t xml:space="preserve">. The MCVideo group ID of the </w:t>
      </w:r>
      <w:r>
        <w:rPr>
          <w:lang w:val="nl-NL"/>
        </w:rPr>
        <w:t xml:space="preserve">ad hoc group call </w:t>
      </w:r>
      <w:r>
        <w:t>is provided by the MCVideo server when the ad hoc group call is originated. In order to establish security context for the end-to-end secured ad hoc group call, the security related information is used from this preconfigured group.</w:t>
      </w:r>
    </w:p>
    <w:p w14:paraId="5840D3A0" w14:textId="77777777" w:rsidR="00C76C52" w:rsidRDefault="00C76C52" w:rsidP="00C76C52">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MCVideo system.</w:t>
      </w:r>
      <w:r w:rsidRPr="008F634F">
        <w:rPr>
          <w:lang w:eastAsia="zh-CN"/>
        </w:rPr>
        <w:t xml:space="preserve"> </w:t>
      </w:r>
    </w:p>
    <w:p w14:paraId="54CD1EE2" w14:textId="77777777" w:rsidR="00C76C52" w:rsidRDefault="00C76C52" w:rsidP="00C76C52">
      <w:pPr>
        <w:pStyle w:val="Heading3"/>
        <w:rPr>
          <w:rFonts w:eastAsia="SimSun"/>
        </w:rPr>
      </w:pPr>
      <w:bookmarkStart w:id="1110" w:name="_Toc154701741"/>
      <w:r>
        <w:t>7.19.2</w:t>
      </w:r>
      <w:r>
        <w:tab/>
      </w:r>
      <w:r>
        <w:rPr>
          <w:rFonts w:eastAsia="SimSun"/>
        </w:rPr>
        <w:t>Information flows</w:t>
      </w:r>
      <w:bookmarkEnd w:id="1104"/>
      <w:bookmarkEnd w:id="1105"/>
      <w:bookmarkEnd w:id="1106"/>
      <w:bookmarkEnd w:id="1107"/>
      <w:bookmarkEnd w:id="1108"/>
      <w:bookmarkEnd w:id="1110"/>
    </w:p>
    <w:p w14:paraId="5C269998" w14:textId="77777777" w:rsidR="00C76C52" w:rsidRDefault="00C76C52" w:rsidP="00C76C52">
      <w:pPr>
        <w:pStyle w:val="Heading4"/>
      </w:pPr>
      <w:bookmarkStart w:id="1111" w:name="_Toc75465962"/>
      <w:bookmarkStart w:id="1112" w:name="_Toc122563384"/>
      <w:bookmarkStart w:id="1113" w:name="_Toc113304239"/>
      <w:bookmarkStart w:id="1114" w:name="_Toc96606971"/>
      <w:bookmarkStart w:id="1115" w:name="_Toc96531261"/>
      <w:bookmarkStart w:id="1116" w:name="_Toc154701742"/>
      <w:r>
        <w:t>7.19.2.1</w:t>
      </w:r>
      <w:r>
        <w:tab/>
      </w:r>
      <w:bookmarkEnd w:id="1111"/>
      <w:r>
        <w:t>Ad hoc group call request</w:t>
      </w:r>
      <w:r>
        <w:rPr>
          <w:lang w:eastAsia="zh-CN"/>
        </w:rPr>
        <w:t xml:space="preserve"> </w:t>
      </w:r>
      <w:r>
        <w:t>(MCVideo client – MCVideo server)</w:t>
      </w:r>
      <w:bookmarkEnd w:id="1112"/>
      <w:bookmarkEnd w:id="1113"/>
      <w:bookmarkEnd w:id="1114"/>
      <w:bookmarkEnd w:id="1115"/>
      <w:bookmarkEnd w:id="1116"/>
    </w:p>
    <w:p w14:paraId="4FDF4B30" w14:textId="77777777" w:rsidR="00C76C52" w:rsidRDefault="00C76C52" w:rsidP="00C76C52">
      <w:r>
        <w:t>Table 7.19.2.1-1 describes the information flow ad hoc group call request from the MCVideo client to the MCVideo server.</w:t>
      </w:r>
    </w:p>
    <w:p w14:paraId="44544AA7" w14:textId="77777777" w:rsidR="00C76C52" w:rsidRDefault="00C76C52" w:rsidP="00C76C52">
      <w:pPr>
        <w:pStyle w:val="TH"/>
      </w:pPr>
      <w:r>
        <w:lastRenderedPageBreak/>
        <w:t>Table 7.19.2.1-1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891784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C0B6D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25B1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CB827" w14:textId="77777777" w:rsidR="00C76C52" w:rsidRDefault="00C76C52" w:rsidP="00A63F70">
            <w:pPr>
              <w:pStyle w:val="TAH"/>
              <w:rPr>
                <w:lang w:eastAsia="ja-JP"/>
              </w:rPr>
            </w:pPr>
            <w:r>
              <w:t>Description</w:t>
            </w:r>
          </w:p>
        </w:tc>
      </w:tr>
      <w:tr w:rsidR="00C76C52" w14:paraId="7C0565F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BEFF0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B5A5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D63D94"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40EBF2E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51FF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4887A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9A0D5" w14:textId="77777777" w:rsidR="00C76C52" w:rsidRDefault="00C76C52" w:rsidP="00A63F70">
            <w:pPr>
              <w:pStyle w:val="TAL"/>
            </w:pPr>
            <w:r>
              <w:t>The functional alias of the calling party</w:t>
            </w:r>
          </w:p>
        </w:tc>
      </w:tr>
      <w:tr w:rsidR="00C76C52" w14:paraId="4A1DEDF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36F5A" w14:textId="77777777" w:rsidR="00C76C52" w:rsidRDefault="00C76C52" w:rsidP="00A63F70">
            <w:pPr>
              <w:pStyle w:val="TAL"/>
            </w:pPr>
            <w:r>
              <w:rPr>
                <w:lang w:eastAsia="zh-CN"/>
              </w:rPr>
              <w:t>MCVideo ad hoc g</w:t>
            </w:r>
            <w:r>
              <w:t>roup ID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38FD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1CACD" w14:textId="69E556A4" w:rsidR="00C76C52" w:rsidRDefault="00C76C52" w:rsidP="00A63F70">
            <w:pPr>
              <w:pStyle w:val="TAL"/>
            </w:pPr>
            <w:r>
              <w:t xml:space="preserve">The </w:t>
            </w:r>
            <w:r>
              <w:rPr>
                <w:lang w:eastAsia="zh-CN"/>
              </w:rPr>
              <w:t>MCVideo group ID to be associated with the ad hoc group communication</w:t>
            </w:r>
          </w:p>
        </w:tc>
      </w:tr>
      <w:tr w:rsidR="00C76C52" w14:paraId="2EAD71A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E1DB9" w14:textId="77777777" w:rsidR="00C76C52" w:rsidRDefault="00C76C52" w:rsidP="00A63F70">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0746F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ADFEE" w14:textId="77777777" w:rsidR="00C76C52" w:rsidRDefault="00C76C52" w:rsidP="00A63F70">
            <w:pPr>
              <w:pStyle w:val="TAL"/>
            </w:pPr>
            <w:r>
              <w:t>Indicates whether this ad hoc group call supports end-to-end encryption</w:t>
            </w:r>
          </w:p>
        </w:tc>
      </w:tr>
      <w:tr w:rsidR="00C76C52" w14:paraId="59FC9DE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DAC05" w14:textId="08715E1C" w:rsidR="00C76C52" w:rsidRDefault="00C76C52" w:rsidP="00A63F70">
            <w:pPr>
              <w:pStyle w:val="TAL"/>
              <w:rPr>
                <w:lang w:eastAsia="zh-CN"/>
              </w:rPr>
            </w:pPr>
            <w:r>
              <w:rPr>
                <w:lang w:eastAsia="zh-CN"/>
              </w:rPr>
              <w:t xml:space="preserve">MCVideo ID list </w:t>
            </w:r>
            <w:r>
              <w:t>(see NOTE 3, NOTE 6</w:t>
            </w:r>
            <w:r w:rsidR="009B379F" w:rsidRPr="009B379F">
              <w:t>, NOTE</w:t>
            </w:r>
            <w:r w:rsidR="009B379F">
              <w:t> </w:t>
            </w:r>
            <w:r w:rsidR="009B379F" w:rsidRPr="009B379F">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ED16E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7D81" w14:textId="77777777" w:rsidR="00C76C52" w:rsidRDefault="00C76C52" w:rsidP="00A63F70">
            <w:pPr>
              <w:pStyle w:val="TAL"/>
            </w:pPr>
            <w:r>
              <w:t>MCVideo IDs of the participants being invited for the ad hoc group call</w:t>
            </w:r>
          </w:p>
        </w:tc>
      </w:tr>
      <w:tr w:rsidR="00C76C52" w14:paraId="0F3B685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433B54" w14:textId="77777777" w:rsidR="00C76C52" w:rsidRDefault="00C76C52" w:rsidP="00A63F70">
            <w:pPr>
              <w:pStyle w:val="TAL"/>
              <w:rPr>
                <w:lang w:eastAsia="zh-CN"/>
              </w:rPr>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7E22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AD2F1" w14:textId="77777777" w:rsidR="00C76C52" w:rsidRDefault="00C76C52" w:rsidP="00A63F70">
            <w:pPr>
              <w:pStyle w:val="TAL"/>
            </w:pPr>
            <w:r>
              <w:t>Media parameters of MCVideo clients</w:t>
            </w:r>
          </w:p>
        </w:tc>
      </w:tr>
      <w:tr w:rsidR="00C76C52" w14:paraId="1F8B752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F27D3" w14:textId="77777777" w:rsidR="00C76C52" w:rsidRDefault="00C76C52" w:rsidP="00A63F70">
            <w:pPr>
              <w:pStyle w:val="TAL"/>
            </w:pPr>
            <w:r>
              <w:t>Implicit transmit media request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7AF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0F609" w14:textId="77777777" w:rsidR="00C76C52" w:rsidRDefault="00C76C52" w:rsidP="00A63F70">
            <w:pPr>
              <w:pStyle w:val="TAL"/>
            </w:pPr>
            <w:r>
              <w:t>When originating client request</w:t>
            </w:r>
            <w:r>
              <w:rPr>
                <w:lang w:eastAsia="zh-CN"/>
              </w:rPr>
              <w:t>s</w:t>
            </w:r>
            <w:r>
              <w:t xml:space="preserve"> the transmission of media</w:t>
            </w:r>
            <w:r>
              <w:rPr>
                <w:lang w:eastAsia="zh-CN"/>
              </w:rPr>
              <w:t>,</w:t>
            </w:r>
            <w:r>
              <w:t xml:space="preserve"> this element shall be included</w:t>
            </w:r>
          </w:p>
        </w:tc>
      </w:tr>
      <w:tr w:rsidR="00C76C52" w14:paraId="502A5FD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1A8115" w14:textId="77777777" w:rsidR="00C76C52" w:rsidRDefault="00C76C52" w:rsidP="00A63F70">
            <w:pPr>
              <w:pStyle w:val="TAL"/>
              <w:rPr>
                <w:lang w:eastAsia="zh-CN"/>
              </w:rPr>
            </w:pPr>
            <w:r>
              <w:rPr>
                <w:lang w:eastAsia="zh-CN"/>
              </w:rPr>
              <w:t>Broadcast indicator</w:t>
            </w:r>
          </w:p>
          <w:p w14:paraId="47D6DEA4" w14:textId="77777777" w:rsidR="00C76C52" w:rsidRDefault="00C76C52" w:rsidP="00A63F70">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81585"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E3DEC" w14:textId="77777777" w:rsidR="00C76C52" w:rsidRDefault="00C76C52" w:rsidP="00A63F70">
            <w:pPr>
              <w:pStyle w:val="TAL"/>
            </w:pPr>
            <w:r>
              <w:rPr>
                <w:lang w:eastAsia="zh-CN"/>
              </w:rPr>
              <w:t>Indicates that the group call request is for a broadcast group call</w:t>
            </w:r>
          </w:p>
        </w:tc>
      </w:tr>
      <w:tr w:rsidR="00C76C52" w14:paraId="015FE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AFA5F" w14:textId="77777777" w:rsidR="00C76C52" w:rsidRDefault="00C76C52" w:rsidP="00A63F70">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53C463"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1D471"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085F5B3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6EB407" w14:textId="77777777" w:rsidR="00C76C52" w:rsidRDefault="00C76C52" w:rsidP="00A63F70">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FD650E"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C0B2"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1982F6D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39F0D7" w14:textId="77777777" w:rsidR="00C76C52" w:rsidRDefault="00C76C52" w:rsidP="00A63F70">
            <w:pPr>
              <w:pStyle w:val="TAL"/>
              <w:rPr>
                <w:lang w:val="en-US" w:eastAsia="zh-CN"/>
              </w:rPr>
            </w:pPr>
            <w:r>
              <w:rPr>
                <w:lang w:val="en-US" w:eastAsia="zh-CN"/>
              </w:rPr>
              <w:t>MCVideo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D94EFB" w14:textId="77777777" w:rsidR="00C76C52" w:rsidRDefault="00C76C52" w:rsidP="00A63F70">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7DC16" w14:textId="77777777" w:rsidR="00C76C52" w:rsidRDefault="00C76C52" w:rsidP="00A63F70">
            <w:pPr>
              <w:pStyle w:val="TAL"/>
              <w:rPr>
                <w:lang w:val="en-US" w:eastAsia="zh-CN"/>
              </w:rPr>
            </w:pPr>
            <w:r>
              <w:rPr>
                <w:rFonts w:cs="Arial"/>
                <w:kern w:val="2"/>
                <w:szCs w:val="18"/>
              </w:rPr>
              <w:t>List of participants required to acknowledge the ad hoc group call before start of the audio transmission</w:t>
            </w:r>
          </w:p>
        </w:tc>
      </w:tr>
      <w:tr w:rsidR="00C76C52" w14:paraId="7B73B3C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5189B" w14:textId="77777777" w:rsidR="00C76C52" w:rsidRDefault="00C76C52" w:rsidP="00A63F70">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DE57A"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933C4" w14:textId="77777777" w:rsidR="00C76C52" w:rsidRDefault="00C76C52" w:rsidP="00A63F70">
            <w:pPr>
              <w:pStyle w:val="TAL"/>
              <w:rPr>
                <w:lang w:val="en-US" w:eastAsia="zh-CN"/>
              </w:rPr>
            </w:pPr>
            <w:r>
              <w:t xml:space="preserve">Location of the calling party. </w:t>
            </w:r>
          </w:p>
        </w:tc>
      </w:tr>
      <w:tr w:rsidR="00C76C52" w14:paraId="287B5F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3CCE1" w14:textId="76471383" w:rsidR="00C76C52" w:rsidRDefault="00C76C52" w:rsidP="00A63F70">
            <w:pPr>
              <w:pStyle w:val="TAL"/>
            </w:pPr>
            <w:r>
              <w:t xml:space="preserve">Criteria for determining the participants </w:t>
            </w:r>
            <w:r>
              <w:rPr>
                <w:lang w:eastAsia="zh-CN"/>
              </w:rPr>
              <w:t>(see NOTE 6</w:t>
            </w:r>
            <w:r w:rsidR="009B379F" w:rsidRPr="009B379F">
              <w:rPr>
                <w:lang w:eastAsia="zh-CN"/>
              </w:rPr>
              <w:t>, NOTE</w:t>
            </w:r>
            <w:r w:rsidR="009B379F">
              <w:rPr>
                <w:lang w:eastAsia="zh-CN"/>
              </w:rPr>
              <w:t> </w:t>
            </w:r>
            <w:r w:rsidR="009B379F" w:rsidRPr="009B379F">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979E9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BF24D" w14:textId="77777777" w:rsidR="00C76C52" w:rsidRDefault="00C76C52" w:rsidP="00A63F70">
            <w:pPr>
              <w:pStyle w:val="TAL"/>
            </w:pPr>
            <w:r>
              <w:t>Carries the details of criteria or meaningful label identifying the criteria or the combination of both which will be used by the MCVideo server for determining the participants e.g., it can be a location based criteria to invite particpants in a particular area</w:t>
            </w:r>
          </w:p>
        </w:tc>
      </w:tr>
      <w:tr w:rsidR="00C76C52" w14:paraId="2F591CC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C96F1" w14:textId="77777777" w:rsidR="00C76C52" w:rsidRDefault="00C76C52" w:rsidP="00A63F70">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74EBB" w14:textId="77777777" w:rsidR="00C76C52" w:rsidRDefault="00C76C52" w:rsidP="00A63F70">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F411BB" w14:textId="77777777" w:rsidR="00C76C52" w:rsidRDefault="00C76C52" w:rsidP="00A63F70">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0A5EA15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2FE01" w14:textId="36606EC0" w:rsidR="00C76C52" w:rsidRDefault="00C76C52" w:rsidP="00A63F70">
            <w:pPr>
              <w:pStyle w:val="TAN"/>
            </w:pPr>
            <w:r>
              <w:t>NOTE 1:</w:t>
            </w:r>
            <w:r>
              <w:tab/>
              <w:t xml:space="preserve">If this information element is not included, the MCVideo server assigns an </w:t>
            </w:r>
            <w:r>
              <w:rPr>
                <w:lang w:eastAsia="zh-CN"/>
              </w:rPr>
              <w:t>MCVideo ad hoc g</w:t>
            </w:r>
            <w:r>
              <w:t>roup ID to be used for the ad hoc group communication. This information element is returned to the calling party to use in the ad hoc group communication.</w:t>
            </w:r>
            <w:r w:rsidR="009B379F" w:rsidRPr="009B379F">
              <w:t xml:space="preserve"> If the request follows an ad hoc group for emergency alert, then this element must be present.</w:t>
            </w:r>
          </w:p>
          <w:p w14:paraId="55C726CE" w14:textId="77777777" w:rsidR="00C76C52" w:rsidRDefault="00C76C52" w:rsidP="00A63F70">
            <w:pPr>
              <w:pStyle w:val="TAN"/>
            </w:pPr>
            <w:r>
              <w:t>NOTE 2:</w:t>
            </w:r>
            <w:r>
              <w:tab/>
              <w:t>This information element is present and set to true only if this ad hoc group call is encrypted. When the ad hoc group call is initiated with participants provided by the initiator this acts as an indicator that subsequent requests follow targeting the individual participants and carrying the relevant key material. If this information element is set to false or not present, then this ad hoc group call is unencrypted.</w:t>
            </w:r>
          </w:p>
          <w:p w14:paraId="5428A0C0" w14:textId="77777777" w:rsidR="00C76C52" w:rsidRDefault="00C76C52" w:rsidP="00A63F70">
            <w:pPr>
              <w:pStyle w:val="TAN"/>
            </w:pPr>
            <w:r>
              <w:t>NOTE 3:</w:t>
            </w:r>
            <w:r>
              <w:tab/>
            </w:r>
            <w:r>
              <w:rPr>
                <w:lang w:val="en-US"/>
              </w:rPr>
              <w:t>This element is included only when the originating client sends the list of participants.</w:t>
            </w:r>
          </w:p>
          <w:p w14:paraId="35ABBF84" w14:textId="77777777" w:rsidR="00C76C52" w:rsidRDefault="00C76C52" w:rsidP="00A63F70">
            <w:pPr>
              <w:pStyle w:val="TAN"/>
            </w:pPr>
            <w:r>
              <w:t>NOTE 4:</w:t>
            </w:r>
            <w:r>
              <w:tab/>
            </w:r>
            <w:r>
              <w:rPr>
                <w:lang w:val="en-US"/>
              </w:rPr>
              <w:t>This element is included only when the originating client requests the transmission of media.</w:t>
            </w:r>
          </w:p>
          <w:p w14:paraId="18DEF5A9" w14:textId="77777777" w:rsidR="00C76C52" w:rsidRDefault="00C76C52" w:rsidP="00A63F70">
            <w:pPr>
              <w:pStyle w:val="TAN"/>
            </w:pPr>
            <w:r>
              <w:t>NOTE 5:</w:t>
            </w:r>
            <w:r>
              <w:tab/>
              <w:t>If used, only one of these information elements is present.</w:t>
            </w:r>
          </w:p>
          <w:p w14:paraId="0B5A615A" w14:textId="77777777" w:rsidR="00C76C52" w:rsidRDefault="00C76C52" w:rsidP="00A63F70">
            <w:pPr>
              <w:pStyle w:val="TAN"/>
            </w:pPr>
            <w:r>
              <w:t>NOTE 6:</w:t>
            </w:r>
            <w:r>
              <w:tab/>
              <w:t>Only one of these information elements is present.</w:t>
            </w:r>
          </w:p>
          <w:p w14:paraId="3C830B8B" w14:textId="74833F62" w:rsidR="009B379F" w:rsidRDefault="009B379F" w:rsidP="00A63F70">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60A29B" w14:textId="77777777" w:rsidR="00C76C52" w:rsidRDefault="00C76C52" w:rsidP="00C76C52"/>
    <w:p w14:paraId="754AF4E3" w14:textId="77777777" w:rsidR="00C76C52" w:rsidRPr="00AB5FED" w:rsidRDefault="00C76C52" w:rsidP="00C76C52">
      <w:pPr>
        <w:pStyle w:val="Heading4"/>
      </w:pPr>
      <w:bookmarkStart w:id="1117" w:name="_Toc96531262"/>
      <w:bookmarkStart w:id="1118" w:name="_Toc96606972"/>
      <w:bookmarkStart w:id="1119" w:name="_Toc113304240"/>
      <w:bookmarkStart w:id="1120" w:name="_Toc122563385"/>
      <w:bookmarkStart w:id="1121" w:name="_Toc122563386"/>
      <w:bookmarkStart w:id="1122" w:name="_Toc96531264"/>
      <w:bookmarkStart w:id="1123" w:name="_Toc75465977"/>
      <w:bookmarkStart w:id="1124" w:name="_Toc113304242"/>
      <w:bookmarkStart w:id="1125" w:name="_Toc96606974"/>
      <w:bookmarkStart w:id="1126" w:name="_Toc154701743"/>
      <w:r>
        <w:t>7.19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MCVideo server</w:t>
      </w:r>
      <w:r w:rsidRPr="00AB5FED">
        <w:t xml:space="preserve"> – </w:t>
      </w:r>
      <w:r>
        <w:t>MCVideo client</w:t>
      </w:r>
      <w:r w:rsidRPr="00AB5FED">
        <w:t>)</w:t>
      </w:r>
      <w:bookmarkEnd w:id="1117"/>
      <w:bookmarkEnd w:id="1118"/>
      <w:bookmarkEnd w:id="1119"/>
      <w:bookmarkEnd w:id="1120"/>
      <w:bookmarkEnd w:id="1126"/>
    </w:p>
    <w:p w14:paraId="57A1ADE9" w14:textId="77777777" w:rsidR="00C76C52" w:rsidRDefault="00C76C52" w:rsidP="00C76C52">
      <w:r w:rsidRPr="00AB5FED">
        <w:t>Table </w:t>
      </w:r>
      <w:r>
        <w:t>7.19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MCVideo server</w:t>
      </w:r>
      <w:r w:rsidRPr="00AB5FED">
        <w:t xml:space="preserve"> to the </w:t>
      </w:r>
      <w:r>
        <w:t>MCVideo client. This response could be intermediate response to provide the server assigned MCVideo ad hoc group ID.</w:t>
      </w:r>
    </w:p>
    <w:p w14:paraId="7099B0D0" w14:textId="77777777" w:rsidR="00C76C52" w:rsidRPr="00AB5FED" w:rsidRDefault="00C76C52" w:rsidP="00C76C52">
      <w:pPr>
        <w:pStyle w:val="TH"/>
      </w:pPr>
      <w:r>
        <w:t>Table 7.19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7B3D22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10E5A"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07706"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530355" w14:textId="77777777" w:rsidR="00C76C52" w:rsidRPr="00AB5FED" w:rsidRDefault="00C76C52" w:rsidP="00A63F70">
            <w:pPr>
              <w:pStyle w:val="TAH"/>
              <w:rPr>
                <w:lang w:eastAsia="ja-JP"/>
              </w:rPr>
            </w:pPr>
            <w:r w:rsidRPr="00AB5FED">
              <w:t>Description</w:t>
            </w:r>
          </w:p>
        </w:tc>
      </w:tr>
      <w:tr w:rsidR="00C76C52" w:rsidRPr="00AB5FED" w14:paraId="308F577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13EBC" w14:textId="77777777" w:rsidR="00C76C52" w:rsidRPr="00AB5FED"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20B114" w14:textId="77777777" w:rsidR="00C76C52" w:rsidRPr="00AB5FED" w:rsidRDefault="00C76C52" w:rsidP="00A63F70">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60CA1" w14:textId="77777777" w:rsidR="00C76C52" w:rsidRPr="00AB5FED" w:rsidRDefault="00C76C52" w:rsidP="00A63F70">
            <w:pPr>
              <w:pStyle w:val="TAL"/>
              <w:rPr>
                <w:lang w:eastAsia="ja-JP"/>
              </w:rPr>
            </w:pPr>
            <w:r w:rsidRPr="00AB5FED">
              <w:t xml:space="preserve">The </w:t>
            </w:r>
            <w:r>
              <w:rPr>
                <w:rFonts w:hint="eastAsia"/>
                <w:lang w:eastAsia="zh-CN"/>
              </w:rPr>
              <w:t>MCVideo ID</w:t>
            </w:r>
            <w:r w:rsidRPr="00AB5FED">
              <w:t xml:space="preserve"> of the calling party</w:t>
            </w:r>
          </w:p>
        </w:tc>
      </w:tr>
      <w:tr w:rsidR="00C76C52" w:rsidRPr="00AB5FED" w14:paraId="290233D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AC440" w14:textId="77777777" w:rsidR="00C76C52" w:rsidRPr="00AB5FED" w:rsidRDefault="00C76C52" w:rsidP="00A63F70">
            <w:pPr>
              <w:pStyle w:val="TAL"/>
              <w:rPr>
                <w:lang w:eastAsia="ja-JP"/>
              </w:rPr>
            </w:pPr>
            <w:r>
              <w:rPr>
                <w:rFonts w:hint="eastAsia"/>
                <w:lang w:eastAsia="zh-CN"/>
              </w:rPr>
              <w:t>MCVideo ad</w:t>
            </w:r>
            <w:r>
              <w:rPr>
                <w:lang w:eastAsia="zh-CN"/>
              </w:rPr>
              <w:t> hoc</w:t>
            </w:r>
            <w:r w:rsidRPr="00AB5FED">
              <w:rPr>
                <w:rFonts w:hint="eastAsia"/>
                <w:lang w:eastAsia="zh-CN"/>
              </w:rPr>
              <w:t xml:space="preserve"> g</w:t>
            </w:r>
            <w:r w:rsidRPr="00AB5FED">
              <w:t>roup ID</w:t>
            </w:r>
            <w:r>
              <w:t xml:space="preserv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78D30" w14:textId="77777777" w:rsidR="00C76C52" w:rsidRPr="00AB5FED"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203E49" w14:textId="1E39C26C" w:rsidR="00C76C52" w:rsidRPr="00AB5FED" w:rsidRDefault="00C76C52" w:rsidP="00A63F70">
            <w:pPr>
              <w:pStyle w:val="TAL"/>
              <w:rPr>
                <w:lang w:eastAsia="ja-JP"/>
              </w:rPr>
            </w:pPr>
            <w:r w:rsidRPr="00AB5FED">
              <w:t xml:space="preserve">The </w:t>
            </w:r>
            <w:r>
              <w:rPr>
                <w:rFonts w:hint="eastAsia"/>
                <w:lang w:eastAsia="zh-CN"/>
              </w:rPr>
              <w:t>MCVideo group ID</w:t>
            </w:r>
            <w:r w:rsidRPr="00AB5FED">
              <w:rPr>
                <w:rFonts w:hint="eastAsia"/>
                <w:lang w:eastAsia="zh-CN"/>
              </w:rPr>
              <w:t xml:space="preserve"> </w:t>
            </w:r>
            <w:r>
              <w:rPr>
                <w:lang w:eastAsia="zh-CN"/>
              </w:rPr>
              <w:t xml:space="preserve">to be associated with the ad hoc group call which is </w:t>
            </w:r>
            <w:r w:rsidR="0046468E" w:rsidRPr="0046468E">
              <w:rPr>
                <w:lang w:eastAsia="zh-CN"/>
              </w:rPr>
              <w:t xml:space="preserve">either provided by the group call initiator or </w:t>
            </w:r>
            <w:r>
              <w:rPr>
                <w:lang w:eastAsia="zh-CN"/>
              </w:rPr>
              <w:t>assigned by the MCVideo server.</w:t>
            </w:r>
            <w:r w:rsidR="0046468E">
              <w:rPr>
                <w:lang w:eastAsia="zh-CN"/>
              </w:rPr>
              <w:t xml:space="preserve"> </w:t>
            </w:r>
            <w:r>
              <w:rPr>
                <w:lang w:eastAsia="zh-CN"/>
              </w:rPr>
              <w:t>This information element shall be present if the authorization result is success.</w:t>
            </w:r>
          </w:p>
        </w:tc>
      </w:tr>
      <w:tr w:rsidR="00C76C52" w:rsidRPr="00AB5FED" w14:paraId="05AC663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A7C5E" w14:textId="77777777" w:rsidR="00C76C52" w:rsidRDefault="00C76C52" w:rsidP="00A63F70">
            <w:pPr>
              <w:pStyle w:val="TAL"/>
              <w:rPr>
                <w:lang w:eastAsia="zh-CN"/>
              </w:rPr>
            </w:pPr>
            <w:r>
              <w:rPr>
                <w:lang w:eastAsia="zh-CN"/>
              </w:rPr>
              <w:t>Pre-configured group ID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1F8C4" w14:textId="77777777" w:rsidR="00C76C52"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15025" w14:textId="77777777" w:rsidR="00C76C52" w:rsidRPr="00AB5FED" w:rsidRDefault="00C76C52" w:rsidP="00A63F70">
            <w:pPr>
              <w:pStyle w:val="TAL"/>
            </w:pPr>
            <w:r w:rsidRPr="00472269">
              <w:t xml:space="preserve">The preconfigured </w:t>
            </w:r>
            <w:r>
              <w:t>MCVideo</w:t>
            </w:r>
            <w:r w:rsidRPr="00472269">
              <w:t xml:space="preserve"> group ID </w:t>
            </w:r>
            <w:r>
              <w:t xml:space="preserve">whose group configuration is </w:t>
            </w:r>
            <w:r w:rsidRPr="00472269">
              <w:t xml:space="preserve">to be used for </w:t>
            </w:r>
            <w:r>
              <w:t xml:space="preserve">the ad hoc group call (e.g. information for </w:t>
            </w:r>
            <w:r w:rsidRPr="00472269">
              <w:t>end-to-end security</w:t>
            </w:r>
            <w:r>
              <w:t>).</w:t>
            </w:r>
          </w:p>
        </w:tc>
      </w:tr>
      <w:tr w:rsidR="00C76C52" w:rsidRPr="00AB5FED" w14:paraId="7E06ED6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A56D3" w14:textId="77777777" w:rsidR="00C76C52" w:rsidRPr="006A22D6" w:rsidRDefault="00C76C52" w:rsidP="00A63F70">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41A661" w14:textId="77777777" w:rsidR="00C76C52" w:rsidRPr="00D44D45"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98CD41" w14:textId="77777777" w:rsidR="00C76C52" w:rsidRPr="00D44D45" w:rsidRDefault="00C76C52" w:rsidP="00A63F70">
            <w:pPr>
              <w:pStyle w:val="TAL"/>
            </w:pPr>
            <w:r>
              <w:t>Indicate if authorization is success or failure</w:t>
            </w:r>
          </w:p>
        </w:tc>
      </w:tr>
      <w:tr w:rsidR="00C76C52" w:rsidRPr="00AB5FED" w14:paraId="72588745"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DC056" w14:textId="77777777" w:rsidR="00C76C52" w:rsidRDefault="00C76C52" w:rsidP="00A63F70">
            <w:pPr>
              <w:pStyle w:val="TAN"/>
            </w:pPr>
            <w:r>
              <w:t>NOTE:</w:t>
            </w:r>
            <w:r>
              <w:tab/>
              <w:t>These IEs are included only when the Authorization Result IE indicates authorization is successful.</w:t>
            </w:r>
          </w:p>
        </w:tc>
      </w:tr>
    </w:tbl>
    <w:p w14:paraId="494A4ECA" w14:textId="77777777" w:rsidR="00C76C52" w:rsidRPr="00AB5FED" w:rsidRDefault="00C76C52" w:rsidP="00C76C52"/>
    <w:p w14:paraId="42BD6470" w14:textId="77777777" w:rsidR="00C76C52" w:rsidRDefault="00C76C52" w:rsidP="00C76C52">
      <w:pPr>
        <w:pStyle w:val="Heading4"/>
      </w:pPr>
      <w:bookmarkStart w:id="1127" w:name="_Toc154701744"/>
      <w:r>
        <w:t>7.19.2.3</w:t>
      </w:r>
      <w:r>
        <w:tab/>
        <w:t>Ad hoc group call request</w:t>
      </w:r>
      <w:r>
        <w:rPr>
          <w:lang w:eastAsia="zh-CN"/>
        </w:rPr>
        <w:t xml:space="preserve"> </w:t>
      </w:r>
      <w:r>
        <w:t>(MCVideo server – MCVideo server)</w:t>
      </w:r>
      <w:bookmarkEnd w:id="1121"/>
      <w:bookmarkEnd w:id="1127"/>
    </w:p>
    <w:p w14:paraId="76C2FA58" w14:textId="77777777" w:rsidR="00C76C52" w:rsidRDefault="00C76C52" w:rsidP="00C76C52">
      <w:r>
        <w:t>Table 7.19.2.3-1 describes the information flow ad hoc group call request between the MCVideo servers.</w:t>
      </w:r>
    </w:p>
    <w:p w14:paraId="310B041F" w14:textId="77777777" w:rsidR="00C76C52" w:rsidRDefault="00C76C52" w:rsidP="00C76C52">
      <w:pPr>
        <w:pStyle w:val="TH"/>
      </w:pPr>
      <w:r>
        <w:lastRenderedPageBreak/>
        <w:t>Table 7.19.2.3-1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352F86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9E05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15E7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135A0" w14:textId="77777777" w:rsidR="00C76C52" w:rsidRDefault="00C76C52" w:rsidP="00A63F70">
            <w:pPr>
              <w:pStyle w:val="TAH"/>
              <w:rPr>
                <w:lang w:eastAsia="ja-JP"/>
              </w:rPr>
            </w:pPr>
            <w:r>
              <w:t>Description</w:t>
            </w:r>
          </w:p>
        </w:tc>
      </w:tr>
      <w:tr w:rsidR="00C76C52" w14:paraId="699745C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10EAA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C5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F3F2D"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C76C52" w14:paraId="0E0C371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2E52"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69E08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73B56" w14:textId="77777777" w:rsidR="00C76C52" w:rsidRDefault="00C76C52" w:rsidP="00A63F70">
            <w:pPr>
              <w:pStyle w:val="TAL"/>
            </w:pPr>
            <w:r>
              <w:t>The functional alias of the calling party</w:t>
            </w:r>
          </w:p>
        </w:tc>
      </w:tr>
      <w:tr w:rsidR="00C76C52" w14:paraId="517C6A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A804B"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087849"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8DD1"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57FFFB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017B91" w14:textId="77777777" w:rsidR="00C76C52" w:rsidRDefault="00C76C52" w:rsidP="00A63F70">
            <w:pPr>
              <w:pStyle w:val="TAL"/>
              <w:rPr>
                <w:lang w:eastAsia="zh-CN"/>
              </w:rPr>
            </w:pPr>
            <w:r>
              <w:rPr>
                <w:lang w:eastAsia="zh-CN"/>
              </w:rPr>
              <w:t>MCVideo ID list</w:t>
            </w:r>
          </w:p>
          <w:p w14:paraId="2CEE26E5" w14:textId="77777777" w:rsidR="00C76C52" w:rsidRDefault="00C76C52" w:rsidP="00A63F70">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6E20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2A0147" w14:textId="77777777" w:rsidR="00C76C52" w:rsidRDefault="00C76C52" w:rsidP="00A63F70">
            <w:pPr>
              <w:pStyle w:val="TAL"/>
            </w:pPr>
            <w:r>
              <w:t>MCVideo IDs of the participants being invited for the ad hoc group call</w:t>
            </w:r>
          </w:p>
        </w:tc>
      </w:tr>
      <w:tr w:rsidR="00C76C52" w14:paraId="7B860B0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822AA8"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AB4FB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1CF8EB" w14:textId="77777777" w:rsidR="00C76C52" w:rsidRDefault="00C76C52" w:rsidP="00A63F70">
            <w:pPr>
              <w:pStyle w:val="TAL"/>
            </w:pPr>
            <w:r>
              <w:t>Media parameters of MCVideo server</w:t>
            </w:r>
          </w:p>
        </w:tc>
      </w:tr>
      <w:tr w:rsidR="00C76C52" w14:paraId="01D8C0E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616268" w14:textId="77777777" w:rsidR="00C76C52" w:rsidRDefault="00C76C52" w:rsidP="00A63F70">
            <w:pPr>
              <w:pStyle w:val="TAL"/>
              <w:rPr>
                <w:lang w:eastAsia="zh-CN"/>
              </w:rPr>
            </w:pPr>
            <w:r>
              <w:rPr>
                <w:lang w:eastAsia="zh-CN"/>
              </w:rPr>
              <w:t>Broadcast indicator</w:t>
            </w:r>
          </w:p>
          <w:p w14:paraId="1309146A" w14:textId="77777777" w:rsidR="00C76C52" w:rsidRDefault="00C76C52" w:rsidP="00A63F70">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0D7CF"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40DF8" w14:textId="77777777" w:rsidR="00C76C52" w:rsidRDefault="00C76C52" w:rsidP="00A63F70">
            <w:pPr>
              <w:pStyle w:val="TAL"/>
            </w:pPr>
            <w:r>
              <w:rPr>
                <w:lang w:eastAsia="zh-CN"/>
              </w:rPr>
              <w:t>Indicates that the ad hoc group call request is for a broadcast ad hoc group call</w:t>
            </w:r>
          </w:p>
        </w:tc>
      </w:tr>
      <w:tr w:rsidR="00C76C52" w14:paraId="366CA58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D47A4" w14:textId="77777777" w:rsidR="00C76C52" w:rsidRDefault="00C76C52" w:rsidP="00A63F70">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43BC"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D5618"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3D1E5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17A2A3" w14:textId="77777777" w:rsidR="00C76C52" w:rsidRDefault="00C76C52" w:rsidP="00A63F70">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6F23A"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75897"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60874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7274A"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B2563"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A62932"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539981A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CB885" w14:textId="77777777" w:rsidR="00C76C52" w:rsidRDefault="00C76C52" w:rsidP="00A63F70">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FA613"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305FC" w14:textId="77777777" w:rsidR="00C76C52" w:rsidRDefault="00C76C52" w:rsidP="00A63F70">
            <w:pPr>
              <w:pStyle w:val="TAL"/>
              <w:rPr>
                <w:lang w:val="en-US" w:eastAsia="zh-CN"/>
              </w:rPr>
            </w:pPr>
            <w:r>
              <w:t>Carries the details of criteria or meaningful label identifying the criteria or the combination of both which will be used by the MCVideo server for determining the participants e.g., it can be a location based criteria to invite particpants in a particular area</w:t>
            </w:r>
          </w:p>
        </w:tc>
      </w:tr>
      <w:tr w:rsidR="00C76C52" w14:paraId="0959785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0F5C66" w14:textId="77777777" w:rsidR="00C76C52" w:rsidRDefault="00C76C52" w:rsidP="00A63F70">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89D81" w14:textId="77777777" w:rsidR="00C76C52" w:rsidRDefault="00C76C52" w:rsidP="00A63F70">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F3FA5" w14:textId="77777777" w:rsidR="00C76C52" w:rsidRDefault="00C76C52" w:rsidP="00A63F70">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495A6AB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B059D" w14:textId="77777777" w:rsidR="00C76C52" w:rsidRDefault="00C76C52" w:rsidP="00A63F70">
            <w:pPr>
              <w:pStyle w:val="TAN"/>
            </w:pPr>
            <w:r>
              <w:t>NOTE 1:</w:t>
            </w:r>
            <w:r>
              <w:tab/>
            </w:r>
            <w:r>
              <w:rPr>
                <w:lang w:val="en-US"/>
              </w:rPr>
              <w:t>This element is included only when the originating client sends the list of participants.</w:t>
            </w:r>
          </w:p>
          <w:p w14:paraId="4CC3279C" w14:textId="77777777" w:rsidR="00C76C52" w:rsidRDefault="00C76C52" w:rsidP="00A63F70">
            <w:pPr>
              <w:pStyle w:val="TAN"/>
            </w:pPr>
            <w:r>
              <w:t>NOTE 2:</w:t>
            </w:r>
            <w:r>
              <w:tab/>
              <w:t>If used, only one of these information elements is present.</w:t>
            </w:r>
          </w:p>
          <w:p w14:paraId="75D361C3" w14:textId="77777777" w:rsidR="00C76C52" w:rsidRDefault="00C76C52" w:rsidP="00A63F70">
            <w:pPr>
              <w:pStyle w:val="TAN"/>
            </w:pPr>
            <w:r>
              <w:t>NOTE 3:</w:t>
            </w:r>
            <w:r>
              <w:tab/>
              <w:t>Only one of these information elements is present.</w:t>
            </w:r>
          </w:p>
        </w:tc>
      </w:tr>
    </w:tbl>
    <w:p w14:paraId="2CBD4933" w14:textId="77777777" w:rsidR="00C76C52" w:rsidRDefault="00C76C52" w:rsidP="00C76C52"/>
    <w:p w14:paraId="24010C1B" w14:textId="0E3BFCB9" w:rsidR="0046468E" w:rsidRDefault="0046468E" w:rsidP="00326F46">
      <w:pPr>
        <w:pStyle w:val="EditorsNote"/>
      </w:pPr>
      <w:bookmarkStart w:id="1128" w:name="_Toc122563387"/>
      <w:r w:rsidRPr="0046468E">
        <w:t>Editor's Note: It is FFS if the server to server message is needed in a call request or response message.</w:t>
      </w:r>
    </w:p>
    <w:p w14:paraId="74ADE504" w14:textId="183E2AEA" w:rsidR="00C76C52" w:rsidRDefault="00C76C52" w:rsidP="00C76C52">
      <w:pPr>
        <w:pStyle w:val="Heading4"/>
      </w:pPr>
      <w:bookmarkStart w:id="1129" w:name="_Toc154701745"/>
      <w:r>
        <w:t>7.19.2.4</w:t>
      </w:r>
      <w:r>
        <w:tab/>
        <w:t>Ad hoc group call request</w:t>
      </w:r>
      <w:r>
        <w:rPr>
          <w:lang w:eastAsia="zh-CN"/>
        </w:rPr>
        <w:t xml:space="preserve"> </w:t>
      </w:r>
      <w:r>
        <w:t>(MCVideo server – MCVideo client)</w:t>
      </w:r>
      <w:bookmarkEnd w:id="1122"/>
      <w:bookmarkEnd w:id="1123"/>
      <w:bookmarkEnd w:id="1124"/>
      <w:bookmarkEnd w:id="1125"/>
      <w:bookmarkEnd w:id="1128"/>
      <w:bookmarkEnd w:id="1129"/>
    </w:p>
    <w:p w14:paraId="4E37D332" w14:textId="77777777" w:rsidR="00C76C52" w:rsidRDefault="00C76C52" w:rsidP="00C76C52">
      <w:r>
        <w:t>Table 7.19.2.4-1 describes the information flow ad hoc group call request from the MCVideo server to the MCVideo client.</w:t>
      </w:r>
    </w:p>
    <w:p w14:paraId="4EAE1209" w14:textId="77777777" w:rsidR="00C76C52" w:rsidRDefault="00C76C52" w:rsidP="00C76C52">
      <w:pPr>
        <w:pStyle w:val="TH"/>
      </w:pPr>
      <w:r>
        <w:lastRenderedPageBreak/>
        <w:t>Table 7.19.2.4-1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A30953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BA3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191E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56921F" w14:textId="77777777" w:rsidR="00C76C52" w:rsidRDefault="00C76C52" w:rsidP="00A63F70">
            <w:pPr>
              <w:pStyle w:val="TAH"/>
              <w:rPr>
                <w:lang w:eastAsia="ja-JP"/>
              </w:rPr>
            </w:pPr>
            <w:r>
              <w:t>Description</w:t>
            </w:r>
          </w:p>
        </w:tc>
      </w:tr>
      <w:tr w:rsidR="00C76C52" w14:paraId="2B25F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272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D669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F4F9F5"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46468E" w14:paraId="2385531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7095B" w14:textId="25E479FB" w:rsidR="0046468E" w:rsidRDefault="0046468E" w:rsidP="0046468E">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AED5FA" w14:textId="49284B34" w:rsidR="0046468E" w:rsidRDefault="0046468E" w:rsidP="0046468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3C3A5" w14:textId="29D9EC7F" w:rsidR="0046468E" w:rsidRDefault="0046468E" w:rsidP="0046468E">
            <w:pPr>
              <w:pStyle w:val="TAL"/>
            </w:pPr>
            <w:r>
              <w:rPr>
                <w:rFonts w:cs="Arial"/>
                <w:color w:val="1F497D"/>
                <w:sz w:val="20"/>
              </w:rPr>
              <w:t>The identity of the MCVideo user towards which the request is sent</w:t>
            </w:r>
          </w:p>
        </w:tc>
      </w:tr>
      <w:tr w:rsidR="00C76C52" w14:paraId="651538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50EB"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924CE"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25E028" w14:textId="77777777" w:rsidR="00C76C52" w:rsidRDefault="00C76C52" w:rsidP="00A63F70">
            <w:pPr>
              <w:pStyle w:val="TAL"/>
            </w:pPr>
            <w:r>
              <w:t>The functional alias of the calling party</w:t>
            </w:r>
          </w:p>
        </w:tc>
      </w:tr>
      <w:tr w:rsidR="00C76C52" w14:paraId="021B70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3485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9D7B3"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4BED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2FFA00E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4BD4C"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9EFA9C"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0EFBE" w14:textId="77777777" w:rsidR="00C76C52" w:rsidRDefault="00C76C52" w:rsidP="00A63F70">
            <w:pPr>
              <w:pStyle w:val="TAL"/>
            </w:pPr>
            <w:r>
              <w:t>Media parameters of MCVideo server</w:t>
            </w:r>
          </w:p>
        </w:tc>
      </w:tr>
      <w:tr w:rsidR="00C76C52" w14:paraId="680675E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240B7" w14:textId="77777777" w:rsidR="00C76C52" w:rsidRDefault="00C76C52" w:rsidP="00A63F70">
            <w:pPr>
              <w:pStyle w:val="TAL"/>
              <w:rPr>
                <w:lang w:eastAsia="zh-CN"/>
              </w:rPr>
            </w:pPr>
            <w:r>
              <w:rPr>
                <w:lang w:eastAsia="zh-CN"/>
              </w:rPr>
              <w:t>Broadcast indicator</w:t>
            </w:r>
          </w:p>
          <w:p w14:paraId="6279844B" w14:textId="5EF01F51" w:rsidR="00C76C52" w:rsidRDefault="00C76C52" w:rsidP="00A63F70">
            <w:pPr>
              <w:pStyle w:val="TAL"/>
              <w:rPr>
                <w:lang w:eastAsia="zh-CN"/>
              </w:rPr>
            </w:pP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D52CF3"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A6236" w14:textId="77777777" w:rsidR="00C76C52" w:rsidRDefault="00C76C52" w:rsidP="00A63F70">
            <w:pPr>
              <w:pStyle w:val="TAL"/>
            </w:pPr>
            <w:r>
              <w:rPr>
                <w:lang w:eastAsia="zh-CN"/>
              </w:rPr>
              <w:t>Indicates that the ad hoc group call request is for a broadcast ad hoc group call</w:t>
            </w:r>
          </w:p>
        </w:tc>
      </w:tr>
      <w:tr w:rsidR="00C76C52" w14:paraId="5BF5F1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FE6C" w14:textId="1F239456" w:rsidR="00C76C52" w:rsidRDefault="00C76C52" w:rsidP="00A63F70">
            <w:pPr>
              <w:pStyle w:val="TAL"/>
              <w:rPr>
                <w:lang w:eastAsia="zh-CN"/>
              </w:rPr>
            </w:pPr>
            <w:r>
              <w:rPr>
                <w:lang w:eastAsia="zh-CN"/>
              </w:rPr>
              <w:t>Imminent peril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014C3B"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D6227D"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1DFDAB3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FB745" w14:textId="6735251C" w:rsidR="00C76C52" w:rsidRDefault="00C76C52" w:rsidP="00A63F70">
            <w:pPr>
              <w:pStyle w:val="TAL"/>
              <w:rPr>
                <w:lang w:eastAsia="zh-CN"/>
              </w:rPr>
            </w:pPr>
            <w:r>
              <w:rPr>
                <w:lang w:eastAsia="zh-CN"/>
              </w:rPr>
              <w:t>Emergency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68A30"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602F26"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2330DC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EDBF7"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94AEE"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C48C8"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203AF337"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BBF69" w14:textId="7CDDA193" w:rsidR="00C76C52" w:rsidRDefault="00C76C52" w:rsidP="00A63F70">
            <w:pPr>
              <w:pStyle w:val="TAN"/>
            </w:pPr>
            <w:r>
              <w:t>NOTE:</w:t>
            </w:r>
            <w:r>
              <w:tab/>
              <w:t>If used, only one of these information elements is present.</w:t>
            </w:r>
          </w:p>
        </w:tc>
      </w:tr>
    </w:tbl>
    <w:p w14:paraId="1091572E" w14:textId="77777777" w:rsidR="00C76C52" w:rsidRDefault="00C76C52" w:rsidP="00C76C52"/>
    <w:p w14:paraId="32CA3D27" w14:textId="77777777" w:rsidR="00C76C52" w:rsidRDefault="00C76C52" w:rsidP="00C76C52">
      <w:pPr>
        <w:pStyle w:val="Heading4"/>
      </w:pPr>
      <w:bookmarkStart w:id="1130" w:name="_Toc122563388"/>
      <w:bookmarkStart w:id="1131" w:name="_Toc113304243"/>
      <w:bookmarkStart w:id="1132" w:name="_Toc96606975"/>
      <w:bookmarkStart w:id="1133" w:name="_Toc96531265"/>
      <w:bookmarkStart w:id="1134" w:name="_Toc75465978"/>
      <w:bookmarkStart w:id="1135" w:name="_Toc154701746"/>
      <w:r>
        <w:t>7.19.2.</w:t>
      </w:r>
      <w:r>
        <w:rPr>
          <w:lang w:eastAsia="zh-CN"/>
        </w:rPr>
        <w:t>5</w:t>
      </w:r>
      <w:r>
        <w:tab/>
        <w:t>Ad hoc group call response</w:t>
      </w:r>
      <w:r>
        <w:rPr>
          <w:lang w:eastAsia="zh-CN"/>
        </w:rPr>
        <w:t xml:space="preserve"> </w:t>
      </w:r>
      <w:r>
        <w:t>(MCVideo server – MCVideo client)</w:t>
      </w:r>
      <w:bookmarkEnd w:id="1130"/>
      <w:bookmarkEnd w:id="1131"/>
      <w:bookmarkEnd w:id="1132"/>
      <w:bookmarkEnd w:id="1133"/>
      <w:bookmarkEnd w:id="1134"/>
      <w:bookmarkEnd w:id="1135"/>
    </w:p>
    <w:p w14:paraId="1398D8E9" w14:textId="77777777" w:rsidR="00C76C52" w:rsidRDefault="00C76C52" w:rsidP="00C76C52">
      <w:r>
        <w:t>Table 7.19.2.5-1 describes the information flow ad hoc group call response from the MCVideo server to the MCVideo client.</w:t>
      </w:r>
    </w:p>
    <w:p w14:paraId="69C63104" w14:textId="77777777" w:rsidR="00C76C52" w:rsidRDefault="00C76C52" w:rsidP="00C76C52">
      <w:pPr>
        <w:pStyle w:val="TH"/>
      </w:pPr>
      <w:r>
        <w:t>Table 7.19.2.5-1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4E0DC7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3668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904CF6"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E55AFF" w14:textId="77777777" w:rsidR="00C76C52" w:rsidRDefault="00C76C52" w:rsidP="00A63F70">
            <w:pPr>
              <w:pStyle w:val="TAH"/>
              <w:rPr>
                <w:lang w:eastAsia="ja-JP"/>
              </w:rPr>
            </w:pPr>
            <w:r>
              <w:t>Description</w:t>
            </w:r>
          </w:p>
        </w:tc>
      </w:tr>
      <w:tr w:rsidR="00C76C52" w14:paraId="38EEB7B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70744"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E98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BE220"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51F0D8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BF73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82192"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CCAC0B" w14:textId="77777777" w:rsidR="00C76C52" w:rsidRDefault="00C76C52" w:rsidP="00A63F70">
            <w:pPr>
              <w:pStyle w:val="TAL"/>
            </w:pPr>
            <w:r>
              <w:t>The functional alias of the calling party</w:t>
            </w:r>
          </w:p>
        </w:tc>
      </w:tr>
      <w:tr w:rsidR="00C76C52" w14:paraId="59BC21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BAED0"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2E1AF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D0816"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57A559C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5114B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361E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1FBD13" w14:textId="77777777" w:rsidR="00C76C52" w:rsidRDefault="00C76C52" w:rsidP="00A63F70">
            <w:pPr>
              <w:pStyle w:val="TAL"/>
            </w:pPr>
            <w:r>
              <w:t>Media parameters selected and present if the Result is success.</w:t>
            </w:r>
          </w:p>
        </w:tc>
      </w:tr>
      <w:tr w:rsidR="00C76C52" w14:paraId="30AAA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29D0E"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019E6"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EE511D" w14:textId="77777777" w:rsidR="00C76C52" w:rsidRDefault="00C76C52" w:rsidP="00A63F70">
            <w:pPr>
              <w:pStyle w:val="TAL"/>
            </w:pPr>
            <w:r>
              <w:t>Result of the group call request (success or failure)</w:t>
            </w:r>
          </w:p>
        </w:tc>
      </w:tr>
    </w:tbl>
    <w:p w14:paraId="1DD90A61" w14:textId="77777777" w:rsidR="00C76C52" w:rsidRDefault="00C76C52" w:rsidP="00C76C52"/>
    <w:p w14:paraId="2A6FE9BB" w14:textId="77777777" w:rsidR="00C76C52" w:rsidRDefault="00C76C52" w:rsidP="00C76C52">
      <w:pPr>
        <w:pStyle w:val="Heading4"/>
      </w:pPr>
      <w:bookmarkStart w:id="1136" w:name="_Toc122563389"/>
      <w:bookmarkStart w:id="1137" w:name="_Toc113304244"/>
      <w:bookmarkStart w:id="1138" w:name="_Toc96606976"/>
      <w:bookmarkStart w:id="1139" w:name="_Toc96531266"/>
      <w:bookmarkStart w:id="1140" w:name="_Toc75465980"/>
      <w:bookmarkStart w:id="1141" w:name="_Toc154701747"/>
      <w:r>
        <w:t>7.19.2.6</w:t>
      </w:r>
      <w:r>
        <w:tab/>
        <w:t>Ad hoc group call response</w:t>
      </w:r>
      <w:r>
        <w:rPr>
          <w:lang w:eastAsia="zh-CN"/>
        </w:rPr>
        <w:t xml:space="preserve"> </w:t>
      </w:r>
      <w:r>
        <w:t>(MCVideo server – MCVideo server)</w:t>
      </w:r>
      <w:bookmarkEnd w:id="1136"/>
      <w:bookmarkEnd w:id="1141"/>
    </w:p>
    <w:p w14:paraId="22667125" w14:textId="77777777" w:rsidR="00C76C52" w:rsidRDefault="00C76C52" w:rsidP="00C76C52">
      <w:r>
        <w:t>Table 7.19.2.6-1 describes the information flow ad hoc group call response between the MCVideo servers.</w:t>
      </w:r>
    </w:p>
    <w:p w14:paraId="4F0F537C" w14:textId="33FBBDA4" w:rsidR="00C76C52" w:rsidRDefault="00C76C52" w:rsidP="00C76C52">
      <w:pPr>
        <w:pStyle w:val="TH"/>
      </w:pPr>
      <w:r>
        <w:lastRenderedPageBreak/>
        <w:t>Table 7.19.2.6-1</w:t>
      </w:r>
      <w:r w:rsidR="0046468E">
        <w:t>:</w:t>
      </w:r>
      <w:r>
        <w:t xml:space="preserve">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BB1CE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29AFC"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6E5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F3AC" w14:textId="77777777" w:rsidR="00C76C52" w:rsidRDefault="00C76C52" w:rsidP="00A63F70">
            <w:pPr>
              <w:pStyle w:val="TAH"/>
              <w:rPr>
                <w:lang w:eastAsia="ja-JP"/>
              </w:rPr>
            </w:pPr>
            <w:r>
              <w:t>Description</w:t>
            </w:r>
          </w:p>
        </w:tc>
      </w:tr>
      <w:tr w:rsidR="00C76C52" w14:paraId="0BB24C2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16FD"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9BB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A761F"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36A9A58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20DD58"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5CF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48F48" w14:textId="77777777" w:rsidR="00C76C52" w:rsidRDefault="00C76C52" w:rsidP="00A63F70">
            <w:pPr>
              <w:pStyle w:val="TAL"/>
            </w:pPr>
            <w:r>
              <w:t xml:space="preserve">The functional alias of the </w:t>
            </w:r>
            <w:r>
              <w:rPr>
                <w:lang w:eastAsia="zh-CN"/>
              </w:rPr>
              <w:t>target MCVideo user</w:t>
            </w:r>
          </w:p>
        </w:tc>
      </w:tr>
      <w:tr w:rsidR="00C76C52" w14:paraId="4D18B3A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2D4C"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67CC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C97C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0736B48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18E4C"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CD806"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80C8F" w14:textId="77777777" w:rsidR="00C76C52" w:rsidRDefault="00C76C52" w:rsidP="00A63F70">
            <w:pPr>
              <w:pStyle w:val="TAL"/>
            </w:pPr>
            <w:r>
              <w:t>Media parameters selected and present if the Result is success.</w:t>
            </w:r>
          </w:p>
        </w:tc>
      </w:tr>
      <w:tr w:rsidR="00C76C52" w14:paraId="08B6162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B76837"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5FE65"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D1832" w14:textId="77777777" w:rsidR="00C76C52" w:rsidRDefault="00C76C52" w:rsidP="00A63F70">
            <w:pPr>
              <w:pStyle w:val="TAL"/>
            </w:pPr>
            <w:r>
              <w:t>Result of the ad hoc group call request (success or failure)</w:t>
            </w:r>
          </w:p>
        </w:tc>
      </w:tr>
    </w:tbl>
    <w:p w14:paraId="4C7C7D6E" w14:textId="77777777" w:rsidR="00C76C52" w:rsidRDefault="00C76C52" w:rsidP="00C76C52"/>
    <w:p w14:paraId="26AF14AA" w14:textId="00BFC366" w:rsidR="0046468E" w:rsidRDefault="0046468E" w:rsidP="00326F46">
      <w:pPr>
        <w:pStyle w:val="EditorsNote"/>
      </w:pPr>
      <w:bookmarkStart w:id="1142" w:name="_Toc122563390"/>
      <w:r w:rsidRPr="0046468E">
        <w:t>Editor's Note: It is FFS if the server to server message is needed in a call request or response message.</w:t>
      </w:r>
    </w:p>
    <w:p w14:paraId="5EE4C5B1" w14:textId="3101A1F5" w:rsidR="00C76C52" w:rsidRDefault="00C76C52" w:rsidP="00C76C52">
      <w:pPr>
        <w:pStyle w:val="Heading4"/>
      </w:pPr>
      <w:bookmarkStart w:id="1143" w:name="_Toc154701748"/>
      <w:r>
        <w:t>7.19.2.7</w:t>
      </w:r>
      <w:r>
        <w:tab/>
        <w:t>Ad hoc group call response</w:t>
      </w:r>
      <w:r>
        <w:rPr>
          <w:lang w:eastAsia="zh-CN"/>
        </w:rPr>
        <w:t xml:space="preserve"> </w:t>
      </w:r>
      <w:r>
        <w:t>(MCVideo client – MCVideo server)</w:t>
      </w:r>
      <w:bookmarkEnd w:id="1137"/>
      <w:bookmarkEnd w:id="1138"/>
      <w:bookmarkEnd w:id="1139"/>
      <w:bookmarkEnd w:id="1140"/>
      <w:bookmarkEnd w:id="1142"/>
      <w:bookmarkEnd w:id="1143"/>
    </w:p>
    <w:p w14:paraId="09810440" w14:textId="77777777" w:rsidR="00C76C52" w:rsidRDefault="00C76C52" w:rsidP="00C76C52">
      <w:r>
        <w:t>Table 7.19.2.7-1 describes the information flow ad hoc group call response from the MCVideo client to the MCVideo server.</w:t>
      </w:r>
    </w:p>
    <w:p w14:paraId="358CC2C6" w14:textId="77777777" w:rsidR="00C76C52" w:rsidRDefault="00C76C52" w:rsidP="00C76C52">
      <w:pPr>
        <w:pStyle w:val="TH"/>
      </w:pPr>
      <w:r>
        <w:t>Table 7.19.2.7-1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329286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8F0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5F501"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53041" w14:textId="77777777" w:rsidR="00C76C52" w:rsidRDefault="00C76C52" w:rsidP="00A63F70">
            <w:pPr>
              <w:pStyle w:val="TAH"/>
              <w:rPr>
                <w:lang w:eastAsia="ja-JP"/>
              </w:rPr>
            </w:pPr>
            <w:r>
              <w:t>Description</w:t>
            </w:r>
          </w:p>
        </w:tc>
      </w:tr>
      <w:tr w:rsidR="00C76C52" w14:paraId="2A8403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085F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0EAB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5AFB"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29D334A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DDE0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BB7B0"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2D287" w14:textId="77777777" w:rsidR="00C76C52" w:rsidRDefault="00C76C52" w:rsidP="00A63F70">
            <w:pPr>
              <w:pStyle w:val="TAL"/>
            </w:pPr>
            <w:r>
              <w:t xml:space="preserve">The functional alias of the </w:t>
            </w:r>
            <w:r>
              <w:rPr>
                <w:lang w:eastAsia="zh-CN"/>
              </w:rPr>
              <w:t>target MCVideo user</w:t>
            </w:r>
          </w:p>
        </w:tc>
      </w:tr>
      <w:tr w:rsidR="00C76C52" w14:paraId="33F73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69EB7"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39BF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93F3A7"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1EFDA9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95D0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419534"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5BB51" w14:textId="77777777" w:rsidR="00C76C52" w:rsidRDefault="00C76C52" w:rsidP="00A63F70">
            <w:pPr>
              <w:pStyle w:val="TAL"/>
            </w:pPr>
            <w:r>
              <w:t>Media parameters selected and present if the Result is success.</w:t>
            </w:r>
          </w:p>
        </w:tc>
      </w:tr>
      <w:tr w:rsidR="00C76C52" w14:paraId="6B7D03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15CE6"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5A412"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240913" w14:textId="77777777" w:rsidR="00C76C52" w:rsidRDefault="00C76C52" w:rsidP="00A63F70">
            <w:pPr>
              <w:pStyle w:val="TAL"/>
            </w:pPr>
            <w:r>
              <w:t>Result of the ad hoc group call request (success or failure)</w:t>
            </w:r>
          </w:p>
        </w:tc>
      </w:tr>
    </w:tbl>
    <w:p w14:paraId="35EDF21D" w14:textId="77777777" w:rsidR="00C76C52" w:rsidRDefault="00C76C52" w:rsidP="00C76C52">
      <w:bookmarkStart w:id="1144" w:name="_Toc96531267"/>
    </w:p>
    <w:p w14:paraId="046E1662" w14:textId="77777777" w:rsidR="00C76C52" w:rsidRDefault="00C76C52" w:rsidP="00C76C52">
      <w:pPr>
        <w:pStyle w:val="Heading4"/>
      </w:pPr>
      <w:bookmarkStart w:id="1145" w:name="_Toc122563391"/>
      <w:bookmarkStart w:id="1146" w:name="_Toc113304245"/>
      <w:bookmarkStart w:id="1147" w:name="_Toc96606977"/>
      <w:bookmarkStart w:id="1148" w:name="_Toc154701749"/>
      <w:r>
        <w:t>7.19.2.8</w:t>
      </w:r>
      <w:r>
        <w:tab/>
        <w:t>Ad hoc group call release request</w:t>
      </w:r>
      <w:r>
        <w:rPr>
          <w:lang w:eastAsia="zh-CN"/>
        </w:rPr>
        <w:t xml:space="preserve"> </w:t>
      </w:r>
      <w:r>
        <w:t>(MCVideo server – MCVideo client)</w:t>
      </w:r>
      <w:bookmarkEnd w:id="1144"/>
      <w:bookmarkEnd w:id="1145"/>
      <w:bookmarkEnd w:id="1146"/>
      <w:bookmarkEnd w:id="1147"/>
      <w:bookmarkEnd w:id="1148"/>
    </w:p>
    <w:p w14:paraId="0E5D6AE5" w14:textId="77777777" w:rsidR="00C76C52" w:rsidRDefault="00C76C52" w:rsidP="00C76C52">
      <w:r>
        <w:t>Table 7.19.2.8-1 describes the information flow ad hoc group call release request from the MCVideo server to the MCVideo client.</w:t>
      </w:r>
    </w:p>
    <w:p w14:paraId="30DA9CFF" w14:textId="77777777" w:rsidR="00C76C52" w:rsidRDefault="00C76C52" w:rsidP="00C76C52">
      <w:pPr>
        <w:pStyle w:val="TH"/>
      </w:pPr>
      <w:r>
        <w:t>Table 7.19.2.8-1 Ad hoc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905C1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5B9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60CB8E"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DD15D" w14:textId="77777777" w:rsidR="00C76C52" w:rsidRDefault="00C76C52" w:rsidP="00A63F70">
            <w:pPr>
              <w:pStyle w:val="TAH"/>
              <w:rPr>
                <w:lang w:eastAsia="ja-JP"/>
              </w:rPr>
            </w:pPr>
            <w:r>
              <w:t>Description</w:t>
            </w:r>
          </w:p>
        </w:tc>
      </w:tr>
      <w:tr w:rsidR="00C76C52" w14:paraId="6BB03DD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4176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3CCF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2B4984"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07AF98D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6395"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F347B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3D3C3" w14:textId="77777777" w:rsidR="00C76C52" w:rsidRDefault="00C76C52" w:rsidP="00A63F70">
            <w:pPr>
              <w:pStyle w:val="TAL"/>
            </w:pPr>
            <w:r>
              <w:t xml:space="preserve">The functional alias of the </w:t>
            </w:r>
            <w:r>
              <w:rPr>
                <w:lang w:eastAsia="zh-CN"/>
              </w:rPr>
              <w:t>ad hoc group call participant</w:t>
            </w:r>
          </w:p>
        </w:tc>
      </w:tr>
      <w:tr w:rsidR="00C76C52" w14:paraId="20124C0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88128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BA06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49343"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78FA93F5" w14:textId="77777777" w:rsidR="00C76C52" w:rsidRDefault="00C76C52" w:rsidP="00C76C52"/>
    <w:p w14:paraId="400B16CA" w14:textId="77777777" w:rsidR="00C76C52" w:rsidRDefault="00C76C52" w:rsidP="00C76C52">
      <w:pPr>
        <w:pStyle w:val="Heading4"/>
      </w:pPr>
      <w:bookmarkStart w:id="1149" w:name="_Toc122563392"/>
      <w:bookmarkStart w:id="1150" w:name="_Toc113304246"/>
      <w:bookmarkStart w:id="1151" w:name="_Toc96606978"/>
      <w:bookmarkStart w:id="1152" w:name="_Toc96531268"/>
      <w:bookmarkStart w:id="1153" w:name="_Toc154701750"/>
      <w:r>
        <w:t>7.19.2.9</w:t>
      </w:r>
      <w:r>
        <w:tab/>
        <w:t>Ad hoc group call release response</w:t>
      </w:r>
      <w:r>
        <w:rPr>
          <w:lang w:eastAsia="zh-CN"/>
        </w:rPr>
        <w:t xml:space="preserve"> </w:t>
      </w:r>
      <w:r>
        <w:t>(MCVideo client – MCVideo server)</w:t>
      </w:r>
      <w:bookmarkEnd w:id="1149"/>
      <w:bookmarkEnd w:id="1150"/>
      <w:bookmarkEnd w:id="1151"/>
      <w:bookmarkEnd w:id="1152"/>
      <w:bookmarkEnd w:id="1153"/>
    </w:p>
    <w:p w14:paraId="047615BC" w14:textId="77777777" w:rsidR="00C76C52" w:rsidRDefault="00C76C52" w:rsidP="00C76C52">
      <w:r>
        <w:t>Table 7.19.2.9-1 describes the information flow ad hoc group call release response from the MCVideo server to the MCVideo client.</w:t>
      </w:r>
    </w:p>
    <w:p w14:paraId="412C7250" w14:textId="77777777" w:rsidR="00C76C52" w:rsidRDefault="00C76C52" w:rsidP="00C76C52">
      <w:pPr>
        <w:pStyle w:val="TH"/>
      </w:pPr>
      <w:r>
        <w:lastRenderedPageBreak/>
        <w:t>Table 7.19.2.9-1 Ad hoc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9F6BC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A368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C0170"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4FF855" w14:textId="77777777" w:rsidR="00C76C52" w:rsidRDefault="00C76C52" w:rsidP="00A63F70">
            <w:pPr>
              <w:pStyle w:val="TAH"/>
              <w:rPr>
                <w:lang w:eastAsia="ja-JP"/>
              </w:rPr>
            </w:pPr>
            <w:r>
              <w:t>Description</w:t>
            </w:r>
          </w:p>
        </w:tc>
      </w:tr>
      <w:tr w:rsidR="00C76C52" w14:paraId="587B91F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C235E"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9DC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2797D"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2B1F345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B9DC1"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FB39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A0784" w14:textId="77777777" w:rsidR="00C76C52" w:rsidRDefault="00C76C52" w:rsidP="00A63F70">
            <w:pPr>
              <w:pStyle w:val="TAL"/>
            </w:pPr>
            <w:r>
              <w:t xml:space="preserve">The functional alias of the </w:t>
            </w:r>
            <w:r>
              <w:rPr>
                <w:lang w:eastAsia="zh-CN"/>
              </w:rPr>
              <w:t>ad hoc group call participant</w:t>
            </w:r>
          </w:p>
        </w:tc>
      </w:tr>
      <w:tr w:rsidR="00C76C52" w14:paraId="042285B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88C5B"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D5E3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34580B"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3B6FE67D" w14:textId="77777777" w:rsidR="00C76C52" w:rsidRDefault="00C76C52" w:rsidP="00C76C52"/>
    <w:p w14:paraId="4EEA27AB" w14:textId="77777777" w:rsidR="00C76C52" w:rsidRDefault="00C76C52" w:rsidP="00C76C52">
      <w:pPr>
        <w:pStyle w:val="Heading4"/>
      </w:pPr>
      <w:bookmarkStart w:id="1154" w:name="_Toc122563393"/>
      <w:bookmarkStart w:id="1155" w:name="_Toc113304249"/>
      <w:bookmarkStart w:id="1156" w:name="_Toc154701751"/>
      <w:r>
        <w:t>7.19.2.10</w:t>
      </w:r>
      <w:r>
        <w:tab/>
        <w:t>Ad hoc group call notify (MCVideo server – MCVideo client)</w:t>
      </w:r>
      <w:bookmarkEnd w:id="1154"/>
      <w:bookmarkEnd w:id="1155"/>
      <w:bookmarkEnd w:id="1156"/>
    </w:p>
    <w:p w14:paraId="0800B84C" w14:textId="77777777" w:rsidR="00C76C52" w:rsidRDefault="00C76C52" w:rsidP="00C76C52">
      <w:pPr>
        <w:rPr>
          <w:lang w:eastAsia="zh-CN"/>
        </w:rPr>
      </w:pPr>
      <w:r>
        <w:t>Table 7.19.2.10</w:t>
      </w:r>
      <w:r>
        <w:rPr>
          <w:lang w:eastAsia="zh-CN"/>
        </w:rPr>
        <w:t>-1</w:t>
      </w:r>
      <w:r>
        <w:t xml:space="preserve"> describes the information flow ad hoc </w:t>
      </w:r>
      <w:r>
        <w:rPr>
          <w:lang w:eastAsia="zh-CN"/>
        </w:rPr>
        <w:t>group call notify from MCVideo server to MCVideo client.</w:t>
      </w:r>
    </w:p>
    <w:p w14:paraId="1EAAE1AD" w14:textId="77777777" w:rsidR="00C76C52" w:rsidRDefault="00C76C52" w:rsidP="00C76C52">
      <w:pPr>
        <w:pStyle w:val="TH"/>
        <w:rPr>
          <w:lang w:val="en-US"/>
        </w:rPr>
      </w:pPr>
      <w:r>
        <w:t>Table 7.19.2.</w:t>
      </w:r>
      <w:r>
        <w:rPr>
          <w:lang w:val="en-US"/>
        </w:rPr>
        <w:t>10</w:t>
      </w:r>
      <w:r>
        <w:t>-1: Ad hoc group call notify</w:t>
      </w:r>
    </w:p>
    <w:tbl>
      <w:tblPr>
        <w:tblW w:w="8640" w:type="dxa"/>
        <w:jc w:val="center"/>
        <w:tblLayout w:type="fixed"/>
        <w:tblLook w:val="04A0" w:firstRow="1" w:lastRow="0" w:firstColumn="1" w:lastColumn="0" w:noHBand="0" w:noVBand="1"/>
      </w:tblPr>
      <w:tblGrid>
        <w:gridCol w:w="2880"/>
        <w:gridCol w:w="1440"/>
        <w:gridCol w:w="4320"/>
      </w:tblGrid>
      <w:tr w:rsidR="00C76C52" w14:paraId="4B5CC29C"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1CA067D1"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0BB78B8"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31302BC" w14:textId="77777777" w:rsidR="00C76C52" w:rsidRDefault="00C76C52" w:rsidP="00A63F70">
            <w:pPr>
              <w:pStyle w:val="TAH"/>
            </w:pPr>
            <w:r>
              <w:t>Description</w:t>
            </w:r>
          </w:p>
        </w:tc>
      </w:tr>
      <w:tr w:rsidR="00C76C52" w14:paraId="30F70373"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40A2AC1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3BB1E5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2C7AAFA" w14:textId="77777777" w:rsidR="00C76C52" w:rsidRDefault="00C76C52" w:rsidP="00A63F70">
            <w:pPr>
              <w:pStyle w:val="TAL"/>
            </w:pPr>
            <w:r>
              <w:t xml:space="preserve">The </w:t>
            </w:r>
            <w:r>
              <w:rPr>
                <w:lang w:eastAsia="zh-CN"/>
              </w:rPr>
              <w:t>MCVideo ID</w:t>
            </w:r>
            <w:r>
              <w:t xml:space="preserve"> of the calling party or the MCVideo ID of the authorized users who are configured to receive this notification.</w:t>
            </w:r>
          </w:p>
        </w:tc>
      </w:tr>
      <w:tr w:rsidR="00C76C52" w14:paraId="42A1C1D7"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F4C2953"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77DA00C2"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15C07BE" w14:textId="77777777" w:rsidR="00C76C52" w:rsidRDefault="00C76C52" w:rsidP="00A63F70">
            <w:pPr>
              <w:pStyle w:val="TAL"/>
            </w:pPr>
            <w:r>
              <w:t>The functional alias of the calling party</w:t>
            </w:r>
          </w:p>
        </w:tc>
      </w:tr>
      <w:tr w:rsidR="00C76C52" w14:paraId="41F90064"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52962953" w14:textId="77777777" w:rsidR="00C76C52" w:rsidRDefault="00C76C52" w:rsidP="00A63F70">
            <w:pPr>
              <w:pStyle w:val="TAL"/>
              <w:tabs>
                <w:tab w:val="center" w:pos="1332"/>
              </w:tabs>
              <w:rPr>
                <w:lang w:val="en-US" w:eastAsia="zh-CN"/>
              </w:rPr>
            </w:pPr>
            <w:r>
              <w:rPr>
                <w:lang w:eastAsia="zh-CN"/>
              </w:rPr>
              <w:t>MCVideo ad hoc g</w:t>
            </w:r>
            <w:r>
              <w:t>roup ID</w:t>
            </w:r>
          </w:p>
        </w:tc>
        <w:tc>
          <w:tcPr>
            <w:tcW w:w="1440" w:type="dxa"/>
            <w:tcBorders>
              <w:top w:val="single" w:sz="4" w:space="0" w:color="000000"/>
              <w:left w:val="single" w:sz="4" w:space="0" w:color="000000"/>
              <w:bottom w:val="single" w:sz="4" w:space="0" w:color="000000"/>
              <w:right w:val="nil"/>
            </w:tcBorders>
            <w:hideMark/>
          </w:tcPr>
          <w:p w14:paraId="65BC40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20CD94D" w14:textId="77777777" w:rsidR="00C76C52" w:rsidRDefault="00C76C52" w:rsidP="00A63F70">
            <w:pPr>
              <w:pStyle w:val="TAL"/>
            </w:pPr>
            <w:r>
              <w:t xml:space="preserve">The </w:t>
            </w:r>
            <w:r>
              <w:rPr>
                <w:lang w:eastAsia="zh-CN"/>
              </w:rPr>
              <w:t>MCVideo group ID associated with the ad hoc group call</w:t>
            </w:r>
          </w:p>
        </w:tc>
      </w:tr>
      <w:tr w:rsidR="00C76C52" w14:paraId="03FEE018"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890D69F" w14:textId="5D8C6EA6" w:rsidR="00C76C52" w:rsidRDefault="00C76C52" w:rsidP="00A63F70">
            <w:pPr>
              <w:pStyle w:val="TAL"/>
              <w:tabs>
                <w:tab w:val="center" w:pos="1332"/>
              </w:tabs>
              <w:rPr>
                <w:lang w:val="en-US" w:eastAsia="zh-CN"/>
              </w:rPr>
            </w:pPr>
            <w:r>
              <w:t>MCVideo ID list</w:t>
            </w:r>
          </w:p>
        </w:tc>
        <w:tc>
          <w:tcPr>
            <w:tcW w:w="1440" w:type="dxa"/>
            <w:tcBorders>
              <w:top w:val="single" w:sz="4" w:space="0" w:color="000000"/>
              <w:left w:val="single" w:sz="4" w:space="0" w:color="000000"/>
              <w:bottom w:val="single" w:sz="4" w:space="0" w:color="000000"/>
              <w:right w:val="nil"/>
            </w:tcBorders>
            <w:hideMark/>
          </w:tcPr>
          <w:p w14:paraId="37865785"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D86747" w14:textId="5B6BEBBD" w:rsidR="00C76C52" w:rsidRDefault="00C76C52" w:rsidP="00A63F70">
            <w:pPr>
              <w:pStyle w:val="TAL"/>
            </w:pPr>
            <w:r>
              <w:t xml:space="preserve">The list of the invited MCVideo users who did not acknowledge the ad hoc group call request </w:t>
            </w:r>
            <w:r w:rsidR="00E90D49" w:rsidRPr="00E90D49">
              <w:t xml:space="preserve">within a configured time or </w:t>
            </w:r>
            <w:r w:rsidR="00E90D49">
              <w:t>t</w:t>
            </w:r>
            <w:r w:rsidR="00E90D49" w:rsidRPr="00E90D49">
              <w:t xml:space="preserve">he list of the invited MCVideo users who acknowledged the ad hoc group call request and joined </w:t>
            </w:r>
            <w:r>
              <w:t xml:space="preserve">or the list of </w:t>
            </w:r>
            <w:r w:rsidR="00E90D49">
              <w:t xml:space="preserve">the </w:t>
            </w:r>
            <w:r>
              <w:t xml:space="preserve">MCVideo users who joined or left the </w:t>
            </w:r>
            <w:r w:rsidR="00E90D49">
              <w:t xml:space="preserve">ongoing MCVideo </w:t>
            </w:r>
            <w:r>
              <w:t>ad hoc group call.</w:t>
            </w:r>
          </w:p>
        </w:tc>
      </w:tr>
    </w:tbl>
    <w:p w14:paraId="6D709FA5" w14:textId="77777777" w:rsidR="00C76C52" w:rsidRDefault="00C76C52" w:rsidP="00C76C52"/>
    <w:p w14:paraId="14A980E5" w14:textId="77777777" w:rsidR="00C76C52" w:rsidRDefault="00C76C52" w:rsidP="00C76C52">
      <w:pPr>
        <w:pStyle w:val="Heading4"/>
      </w:pPr>
      <w:bookmarkStart w:id="1157" w:name="_Toc122563394"/>
      <w:bookmarkStart w:id="1158" w:name="_Toc154701752"/>
      <w:r>
        <w:t>7.19.2.11</w:t>
      </w:r>
      <w:r>
        <w:tab/>
        <w:t>Modify ad hoc group call participants request</w:t>
      </w:r>
      <w:r>
        <w:rPr>
          <w:lang w:eastAsia="zh-CN"/>
        </w:rPr>
        <w:t xml:space="preserve"> </w:t>
      </w:r>
      <w:r>
        <w:t>(MCVideo client – MCVideo server)</w:t>
      </w:r>
      <w:bookmarkEnd w:id="1157"/>
      <w:bookmarkEnd w:id="1158"/>
    </w:p>
    <w:p w14:paraId="45C27FB9" w14:textId="77777777" w:rsidR="00C76C52" w:rsidRDefault="00C76C52" w:rsidP="00C76C52">
      <w:pPr>
        <w:rPr>
          <w:lang w:eastAsia="zh-CN"/>
        </w:rPr>
      </w:pPr>
      <w:r>
        <w:t>Table 7.19.2.11</w:t>
      </w:r>
      <w:r>
        <w:rPr>
          <w:lang w:eastAsia="zh-CN"/>
        </w:rPr>
        <w:t>-1</w:t>
      </w:r>
      <w:r>
        <w:t xml:space="preserve"> describes the information flow Modify ad hoc group call participants request from the MCVideo client to the MCVideo server</w:t>
      </w:r>
      <w:r>
        <w:rPr>
          <w:lang w:eastAsia="zh-CN"/>
        </w:rPr>
        <w:t>.</w:t>
      </w:r>
    </w:p>
    <w:p w14:paraId="51AAAE54" w14:textId="77777777" w:rsidR="00C76C52" w:rsidRDefault="00C76C52" w:rsidP="00C76C52">
      <w:pPr>
        <w:pStyle w:val="TH"/>
        <w:rPr>
          <w:lang w:val="en-US"/>
        </w:rPr>
      </w:pPr>
      <w:r>
        <w:t>Table 7.19.2.</w:t>
      </w:r>
      <w:r>
        <w:rPr>
          <w:lang w:val="en-US"/>
        </w:rPr>
        <w:t>11</w:t>
      </w:r>
      <w:r>
        <w:t>-1: Modify ad hoc group call participants request</w:t>
      </w:r>
    </w:p>
    <w:tbl>
      <w:tblPr>
        <w:tblW w:w="0" w:type="dxa"/>
        <w:jc w:val="center"/>
        <w:tblLayout w:type="fixed"/>
        <w:tblLook w:val="04A0" w:firstRow="1" w:lastRow="0" w:firstColumn="1" w:lastColumn="0" w:noHBand="0" w:noVBand="1"/>
      </w:tblPr>
      <w:tblGrid>
        <w:gridCol w:w="2880"/>
        <w:gridCol w:w="1440"/>
        <w:gridCol w:w="4320"/>
      </w:tblGrid>
      <w:tr w:rsidR="00C76C52" w14:paraId="38BB1B7D"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1BEEA95B"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DE3BD8F"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4EBE4F4" w14:textId="77777777" w:rsidR="00C76C52" w:rsidRDefault="00C76C52" w:rsidP="00A63F70">
            <w:pPr>
              <w:pStyle w:val="TAH"/>
            </w:pPr>
            <w:r>
              <w:t>Description</w:t>
            </w:r>
          </w:p>
        </w:tc>
      </w:tr>
      <w:tr w:rsidR="00C76C52" w14:paraId="44D2AC9C"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7D1A62B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784B3F81"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9D03D75" w14:textId="0E45D172" w:rsidR="00C76C52" w:rsidRDefault="00C76C52" w:rsidP="00A63F70">
            <w:pPr>
              <w:pStyle w:val="TAL"/>
            </w:pPr>
            <w:r>
              <w:t xml:space="preserve">The MCVideo </w:t>
            </w:r>
            <w:r>
              <w:rPr>
                <w:lang w:eastAsia="zh-CN"/>
              </w:rPr>
              <w:t>ID</w:t>
            </w:r>
            <w:r>
              <w:t xml:space="preserve"> of the </w:t>
            </w:r>
            <w:r w:rsidR="00C949A8" w:rsidRPr="00C949A8">
              <w:t>requesting MCVideo user who is authorized to modify the ad hoc group call participants</w:t>
            </w:r>
          </w:p>
        </w:tc>
      </w:tr>
      <w:tr w:rsidR="00C76C52" w14:paraId="5F8A519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6134C74B"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40CE744B"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B50383D" w14:textId="2780B105" w:rsidR="00C76C52" w:rsidRDefault="00C76C52" w:rsidP="00A63F70">
            <w:pPr>
              <w:pStyle w:val="TAL"/>
            </w:pPr>
            <w:r>
              <w:t xml:space="preserve">The functional alias of the </w:t>
            </w:r>
            <w:r w:rsidR="00C949A8" w:rsidRPr="00C949A8">
              <w:t>requesting MCVideo user who is authorized to modify the ad hoc group call participants</w:t>
            </w:r>
          </w:p>
        </w:tc>
      </w:tr>
      <w:tr w:rsidR="00C76C52" w14:paraId="01CCE1EE"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5868774D" w14:textId="77777777" w:rsidR="00C76C52" w:rsidRDefault="00C76C52" w:rsidP="00A63F70">
            <w:pPr>
              <w:pStyle w:val="TAL"/>
              <w:tabs>
                <w:tab w:val="center" w:pos="1332"/>
              </w:tabs>
              <w:rPr>
                <w:lang w:val="en-US" w:eastAsia="zh-CN"/>
              </w:rPr>
            </w:pPr>
            <w:r>
              <w:t xml:space="preserve">MCVideo </w:t>
            </w:r>
            <w:r>
              <w:rPr>
                <w:lang w:eastAsia="zh-CN"/>
              </w:rPr>
              <w:t>ad hoc g</w:t>
            </w:r>
            <w:r>
              <w:t>roup ID</w:t>
            </w:r>
          </w:p>
        </w:tc>
        <w:tc>
          <w:tcPr>
            <w:tcW w:w="1440" w:type="dxa"/>
            <w:tcBorders>
              <w:top w:val="single" w:sz="4" w:space="0" w:color="000000"/>
              <w:left w:val="single" w:sz="4" w:space="0" w:color="000000"/>
              <w:bottom w:val="single" w:sz="4" w:space="0" w:color="000000"/>
              <w:right w:val="nil"/>
            </w:tcBorders>
            <w:hideMark/>
          </w:tcPr>
          <w:p w14:paraId="3AB5AB53"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67A6DA3" w14:textId="0F13E5E9" w:rsidR="00C76C52" w:rsidRDefault="00C76C52" w:rsidP="00A63F70">
            <w:pPr>
              <w:pStyle w:val="TAL"/>
            </w:pPr>
            <w:r>
              <w:t xml:space="preserve">The MCVideo </w:t>
            </w:r>
            <w:r>
              <w:rPr>
                <w:lang w:eastAsia="zh-CN"/>
              </w:rPr>
              <w:t>group ID of ad hoc group call whose participants needs to be modified</w:t>
            </w:r>
          </w:p>
        </w:tc>
      </w:tr>
      <w:tr w:rsidR="00C76C52" w14:paraId="08A45CA7"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C042787" w14:textId="77777777" w:rsidR="00C76C52" w:rsidRDefault="00C76C52" w:rsidP="00A63F70">
            <w:pPr>
              <w:pStyle w:val="TAL"/>
              <w:tabs>
                <w:tab w:val="center" w:pos="1332"/>
              </w:tabs>
              <w:rPr>
                <w:lang w:val="en-US" w:eastAsia="zh-CN"/>
              </w:rPr>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366D2523"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43677F3" w14:textId="77777777" w:rsidR="00C76C52" w:rsidRDefault="00C76C52" w:rsidP="00A63F70">
            <w:pPr>
              <w:pStyle w:val="TAL"/>
            </w:pPr>
            <w:r>
              <w:t>List of additional MCVideo users to be added to the on-going ad hoc group call</w:t>
            </w:r>
          </w:p>
        </w:tc>
      </w:tr>
      <w:tr w:rsidR="00C76C52" w14:paraId="37822A7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4832F10" w14:textId="77777777" w:rsidR="00C76C52" w:rsidRDefault="00C76C52" w:rsidP="00A63F70">
            <w:pPr>
              <w:pStyle w:val="TAL"/>
              <w:tabs>
                <w:tab w:val="center" w:pos="1332"/>
              </w:tabs>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57B13BB9" w14:textId="77777777" w:rsidR="00C76C52" w:rsidRDefault="00C76C52" w:rsidP="00A63F70">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454D09EA" w14:textId="77777777" w:rsidR="00C76C52" w:rsidRDefault="00C76C52" w:rsidP="00A63F70">
            <w:pPr>
              <w:pStyle w:val="TAL"/>
            </w:pPr>
            <w:r>
              <w:t>List of MCVideo users to be removed from the on-going ad hoc group call</w:t>
            </w:r>
          </w:p>
        </w:tc>
      </w:tr>
      <w:tr w:rsidR="00C76C52" w14:paraId="74788B1F" w14:textId="77777777" w:rsidTr="00A63F70">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7A372D1" w14:textId="77777777" w:rsidR="00C76C52" w:rsidRDefault="00C76C52" w:rsidP="00A63F70">
            <w:pPr>
              <w:pStyle w:val="TAN"/>
            </w:pPr>
            <w:r>
              <w:rPr>
                <w:lang w:eastAsia="zh-CN"/>
              </w:rPr>
              <w:t>NOTE:</w:t>
            </w:r>
            <w:r>
              <w:rPr>
                <w:lang w:eastAsia="zh-CN"/>
              </w:rPr>
              <w:tab/>
              <w:t>Either one or both of these information elements is present</w:t>
            </w:r>
          </w:p>
        </w:tc>
      </w:tr>
    </w:tbl>
    <w:p w14:paraId="4F7E243D" w14:textId="77777777" w:rsidR="00C76C52" w:rsidRDefault="00C76C52" w:rsidP="00C76C52">
      <w:pPr>
        <w:rPr>
          <w:rFonts w:eastAsia="SimSun"/>
        </w:rPr>
      </w:pPr>
      <w:bookmarkStart w:id="1159" w:name="_Toc113304282"/>
    </w:p>
    <w:p w14:paraId="35411B4B" w14:textId="77777777" w:rsidR="00C76C52" w:rsidRDefault="00C76C52" w:rsidP="00C76C52">
      <w:pPr>
        <w:pStyle w:val="Heading4"/>
      </w:pPr>
      <w:bookmarkStart w:id="1160" w:name="_Toc122563395"/>
      <w:bookmarkStart w:id="1161" w:name="_Toc154701753"/>
      <w:r>
        <w:t>7.19.2.12</w:t>
      </w:r>
      <w:r>
        <w:tab/>
        <w:t>Modify ad hoc group call participants response</w:t>
      </w:r>
      <w:r>
        <w:rPr>
          <w:lang w:eastAsia="zh-CN"/>
        </w:rPr>
        <w:t xml:space="preserve"> </w:t>
      </w:r>
      <w:r>
        <w:t>(MCVideo server – MCVideo client)</w:t>
      </w:r>
      <w:bookmarkEnd w:id="1159"/>
      <w:bookmarkEnd w:id="1160"/>
      <w:bookmarkEnd w:id="1161"/>
    </w:p>
    <w:p w14:paraId="1DC0CBA3" w14:textId="77777777" w:rsidR="00C76C52" w:rsidRDefault="00C76C52" w:rsidP="00C76C52">
      <w:r>
        <w:t>Table 7.19.2.12-1 describes the information flow Modify ad hoc group call participants response from the MCVideo server to the MCVideo client.</w:t>
      </w:r>
    </w:p>
    <w:p w14:paraId="0850F952" w14:textId="387AAED4" w:rsidR="00C76C52" w:rsidRDefault="00C76C52" w:rsidP="00C76C52">
      <w:pPr>
        <w:pStyle w:val="TH"/>
      </w:pPr>
      <w:r>
        <w:lastRenderedPageBreak/>
        <w:t>Table 7.19.2.12-1</w:t>
      </w:r>
      <w:r w:rsidR="00C949A8">
        <w:t>:</w:t>
      </w:r>
      <w:r>
        <w:t xml:space="preserve"> Modify Ad hoc group call participants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5DADD6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96EB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A527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A0767" w14:textId="77777777" w:rsidR="00C76C52" w:rsidRDefault="00C76C52" w:rsidP="00A63F70">
            <w:pPr>
              <w:pStyle w:val="TAH"/>
              <w:rPr>
                <w:lang w:eastAsia="ja-JP"/>
              </w:rPr>
            </w:pPr>
            <w:r>
              <w:t>Description</w:t>
            </w:r>
          </w:p>
        </w:tc>
      </w:tr>
      <w:tr w:rsidR="00C76C52" w14:paraId="2548C9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6C69D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6655A"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B29A0" w14:textId="0967CE00" w:rsidR="00C76C52" w:rsidRDefault="00C76C52" w:rsidP="00A63F70">
            <w:pPr>
              <w:pStyle w:val="TAL"/>
              <w:rPr>
                <w:lang w:eastAsia="ja-JP"/>
              </w:rPr>
            </w:pPr>
            <w:r>
              <w:t xml:space="preserve">The </w:t>
            </w:r>
            <w:r>
              <w:rPr>
                <w:lang w:eastAsia="zh-CN"/>
              </w:rPr>
              <w:t>MCVideo ID</w:t>
            </w:r>
            <w:r>
              <w:t xml:space="preserve"> of the </w:t>
            </w:r>
            <w:r w:rsidR="00C949A8" w:rsidRPr="00C949A8">
              <w:t>requesting MCVideo user who is authorized to modify the ad hoc group call participants</w:t>
            </w:r>
          </w:p>
        </w:tc>
      </w:tr>
      <w:tr w:rsidR="00C76C52" w14:paraId="5845C57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6AD0C4"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7D5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22C755" w14:textId="6E568BDF" w:rsidR="00C76C52" w:rsidRDefault="00C76C52" w:rsidP="00A63F70">
            <w:pPr>
              <w:pStyle w:val="TAL"/>
            </w:pPr>
            <w:r>
              <w:t xml:space="preserve">The functional alias of the </w:t>
            </w:r>
            <w:r w:rsidR="00C949A8" w:rsidRPr="00C949A8">
              <w:t>requesting MCVideo user who is authorized to modify the ad hoc group call participants</w:t>
            </w:r>
          </w:p>
        </w:tc>
      </w:tr>
      <w:tr w:rsidR="00C76C52" w14:paraId="5F5573C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572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EDAD9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847BF" w14:textId="0940DADB" w:rsidR="00C76C52" w:rsidRDefault="00C76C52" w:rsidP="00A63F70">
            <w:pPr>
              <w:pStyle w:val="TAL"/>
              <w:rPr>
                <w:lang w:eastAsia="ja-JP"/>
              </w:rPr>
            </w:pPr>
            <w:r>
              <w:t xml:space="preserve">The </w:t>
            </w:r>
            <w:r>
              <w:rPr>
                <w:lang w:eastAsia="zh-CN"/>
              </w:rPr>
              <w:t>MCVideo group ID of ad hoc group call whose participants needs to be modified</w:t>
            </w:r>
          </w:p>
        </w:tc>
      </w:tr>
      <w:tr w:rsidR="00C76C52" w14:paraId="4F38EF8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884C5"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A58BA"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AA56C" w14:textId="77777777" w:rsidR="00C76C52" w:rsidRDefault="00C76C52" w:rsidP="00A63F70">
            <w:pPr>
              <w:pStyle w:val="TAL"/>
            </w:pPr>
            <w:r>
              <w:t>Result of the modify ad hoc group call participants request (success of failure)</w:t>
            </w:r>
          </w:p>
        </w:tc>
      </w:tr>
      <w:tr w:rsidR="00C76C52" w14:paraId="27BF7E2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492ECF" w14:textId="77777777" w:rsidR="00C76C52" w:rsidRDefault="00C76C52" w:rsidP="00A63F70">
            <w:pPr>
              <w:pStyle w:val="TAL"/>
              <w:rPr>
                <w:lang w:eastAsia="zh-CN"/>
              </w:rPr>
            </w:pPr>
            <w:r>
              <w:rPr>
                <w:lang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959A3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49C962" w14:textId="77777777" w:rsidR="00C76C52" w:rsidRDefault="00C76C52" w:rsidP="00A63F70">
            <w:pPr>
              <w:pStyle w:val="TAL"/>
            </w:pPr>
            <w:r>
              <w:t>List of MCVideo users who are not allowed to be added to the on-going ad hoc group call. This list is provided if the operation is partially success.</w:t>
            </w:r>
          </w:p>
        </w:tc>
      </w:tr>
    </w:tbl>
    <w:p w14:paraId="785892C9" w14:textId="77777777" w:rsidR="00C76C52" w:rsidRDefault="00C76C52" w:rsidP="00C76C52">
      <w:pPr>
        <w:rPr>
          <w:rFonts w:eastAsia="SimSun"/>
        </w:rPr>
      </w:pPr>
    </w:p>
    <w:p w14:paraId="79040E52" w14:textId="77777777" w:rsidR="00C76C52" w:rsidRDefault="00C76C52" w:rsidP="00C76C52">
      <w:pPr>
        <w:pStyle w:val="Heading4"/>
      </w:pPr>
      <w:bookmarkStart w:id="1162" w:name="_Toc122563396"/>
      <w:bookmarkStart w:id="1163" w:name="_Toc113304283"/>
      <w:bookmarkStart w:id="1164" w:name="_Toc154701754"/>
      <w:r>
        <w:t>7.19.2.13</w:t>
      </w:r>
      <w:r>
        <w:tab/>
        <w:t>Ad hoc group call leave request</w:t>
      </w:r>
      <w:r>
        <w:rPr>
          <w:lang w:eastAsia="zh-CN"/>
        </w:rPr>
        <w:t xml:space="preserve"> </w:t>
      </w:r>
      <w:r>
        <w:t>(MCVideo server – MCVideo client)</w:t>
      </w:r>
      <w:bookmarkEnd w:id="1162"/>
      <w:bookmarkEnd w:id="1163"/>
      <w:bookmarkEnd w:id="1164"/>
    </w:p>
    <w:p w14:paraId="2BA64FCF" w14:textId="77777777" w:rsidR="00C76C52" w:rsidRDefault="00C76C52" w:rsidP="00C76C52">
      <w:r>
        <w:t>Table 7.19.2.13-1 describes the information flow ad hoc group call leave request from the MCVideo server to the MCVideo client.</w:t>
      </w:r>
    </w:p>
    <w:p w14:paraId="265080F5" w14:textId="77777777" w:rsidR="00C76C52" w:rsidRDefault="00C76C52" w:rsidP="00C76C52">
      <w:pPr>
        <w:pStyle w:val="TH"/>
      </w:pPr>
      <w:r>
        <w:t>Table 7.19.2.13-1 Ad hoc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21E09E9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FF8CA"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849A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E77A3" w14:textId="77777777" w:rsidR="00C76C52" w:rsidRDefault="00C76C52" w:rsidP="00A63F70">
            <w:pPr>
              <w:pStyle w:val="TAH"/>
              <w:rPr>
                <w:lang w:eastAsia="ja-JP"/>
              </w:rPr>
            </w:pPr>
            <w:r>
              <w:t>Description</w:t>
            </w:r>
          </w:p>
        </w:tc>
      </w:tr>
      <w:tr w:rsidR="00C76C52" w14:paraId="1312A5B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1537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5C983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481321"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5518603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6C3752"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3167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18641" w14:textId="77777777" w:rsidR="00C76C52" w:rsidRDefault="00C76C52" w:rsidP="00A63F70">
            <w:pPr>
              <w:pStyle w:val="TAL"/>
              <w:rPr>
                <w:lang w:eastAsia="ja-JP"/>
              </w:rPr>
            </w:pPr>
            <w:r>
              <w:t xml:space="preserve">The </w:t>
            </w:r>
            <w:r>
              <w:rPr>
                <w:lang w:eastAsia="zh-CN"/>
              </w:rPr>
              <w:t>MCVideo group ID of ad hoc group call on which call is on-going</w:t>
            </w:r>
          </w:p>
        </w:tc>
      </w:tr>
      <w:tr w:rsidR="00C76C52" w14:paraId="63E3053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76A5" w14:textId="77777777" w:rsidR="00C76C52" w:rsidRDefault="00C76C52" w:rsidP="00A63F70">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63EB"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10F41" w14:textId="77777777" w:rsidR="00C76C52" w:rsidRDefault="00C76C52" w:rsidP="00A63F70">
            <w:pPr>
              <w:pStyle w:val="TAL"/>
            </w:pPr>
            <w:r>
              <w:t>Carries the reason of why the MCVideo client is being asked to leave the ongoing ad hoc group call</w:t>
            </w:r>
          </w:p>
        </w:tc>
      </w:tr>
    </w:tbl>
    <w:p w14:paraId="174B9EDE" w14:textId="77777777" w:rsidR="00C76C52" w:rsidRDefault="00C76C52" w:rsidP="00C76C52">
      <w:pPr>
        <w:rPr>
          <w:rFonts w:eastAsia="SimSun"/>
        </w:rPr>
      </w:pPr>
    </w:p>
    <w:p w14:paraId="4B1A719B" w14:textId="77777777" w:rsidR="00C76C52" w:rsidRDefault="00C76C52" w:rsidP="00C76C52">
      <w:pPr>
        <w:pStyle w:val="Heading4"/>
      </w:pPr>
      <w:bookmarkStart w:id="1165" w:name="_Toc122563397"/>
      <w:bookmarkStart w:id="1166" w:name="_Toc113304284"/>
      <w:bookmarkStart w:id="1167" w:name="_Toc154701755"/>
      <w:r>
        <w:t>7.19.2.14</w:t>
      </w:r>
      <w:r>
        <w:tab/>
        <w:t>Ad hoc group call leave response</w:t>
      </w:r>
      <w:r>
        <w:rPr>
          <w:lang w:eastAsia="zh-CN"/>
        </w:rPr>
        <w:t xml:space="preserve"> </w:t>
      </w:r>
      <w:r>
        <w:t>(MCVideo client – MCVideo server)</w:t>
      </w:r>
      <w:bookmarkEnd w:id="1165"/>
      <w:bookmarkEnd w:id="1166"/>
      <w:bookmarkEnd w:id="1167"/>
    </w:p>
    <w:p w14:paraId="508521AC" w14:textId="77777777" w:rsidR="00C76C52" w:rsidRDefault="00C76C52" w:rsidP="00C76C52">
      <w:r>
        <w:t>Table 7.19.2.14-1 describes the information flow Ad hoc group call leave response from the MCVideo client to the MCVideo server.</w:t>
      </w:r>
    </w:p>
    <w:p w14:paraId="1E699F93" w14:textId="77777777" w:rsidR="00C76C52" w:rsidRDefault="00C76C52" w:rsidP="00C76C52">
      <w:pPr>
        <w:pStyle w:val="TH"/>
      </w:pPr>
      <w:r>
        <w:t>Table 7.19.2.14-1 Ad hoc group call leave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593618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B86F2"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4C2C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08C4D" w14:textId="77777777" w:rsidR="00C76C52" w:rsidRDefault="00C76C52" w:rsidP="00A63F70">
            <w:pPr>
              <w:pStyle w:val="TAH"/>
              <w:rPr>
                <w:lang w:eastAsia="ja-JP"/>
              </w:rPr>
            </w:pPr>
            <w:r>
              <w:t>Description</w:t>
            </w:r>
          </w:p>
        </w:tc>
      </w:tr>
      <w:tr w:rsidR="00C76C52" w14:paraId="44F2AB8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1660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459FC"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CF5E9"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3019576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C6478"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7091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390DD" w14:textId="77777777" w:rsidR="00C76C52" w:rsidRDefault="00C76C52" w:rsidP="00A63F70">
            <w:pPr>
              <w:pStyle w:val="TAL"/>
              <w:rPr>
                <w:lang w:eastAsia="ja-JP"/>
              </w:rPr>
            </w:pPr>
            <w:r>
              <w:t xml:space="preserve">The </w:t>
            </w:r>
            <w:r>
              <w:rPr>
                <w:lang w:eastAsia="zh-CN"/>
              </w:rPr>
              <w:t>MCVideo group ID of ad hoc group call on which call is on-going</w:t>
            </w:r>
          </w:p>
        </w:tc>
      </w:tr>
    </w:tbl>
    <w:p w14:paraId="573B2AFD" w14:textId="77777777" w:rsidR="00C76C52" w:rsidRDefault="00C76C52" w:rsidP="00C76C52">
      <w:pPr>
        <w:rPr>
          <w:rFonts w:eastAsia="SimSun"/>
        </w:rPr>
      </w:pPr>
    </w:p>
    <w:p w14:paraId="13ED0F91" w14:textId="77777777" w:rsidR="00C76C52" w:rsidRPr="00AB5FED" w:rsidRDefault="00C76C52" w:rsidP="00C76C52">
      <w:pPr>
        <w:pStyle w:val="Heading4"/>
      </w:pPr>
      <w:bookmarkStart w:id="1168" w:name="_Toc460615892"/>
      <w:bookmarkStart w:id="1169" w:name="_Toc460616753"/>
      <w:bookmarkStart w:id="1170" w:name="_Toc114868498"/>
      <w:bookmarkStart w:id="1171" w:name="_Toc122563398"/>
      <w:bookmarkStart w:id="1172" w:name="_Toc154701756"/>
      <w:r>
        <w:lastRenderedPageBreak/>
        <w:t>7.19</w:t>
      </w:r>
      <w:r w:rsidRPr="00AB5FED">
        <w:t>.2.</w:t>
      </w:r>
      <w:r>
        <w:t>15</w:t>
      </w:r>
      <w:r w:rsidRPr="00AB5FED">
        <w:tab/>
      </w:r>
      <w:r w:rsidRPr="00F93046">
        <w:t>Ad hoc group call add 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2"/>
    </w:p>
    <w:p w14:paraId="087AF77C" w14:textId="77777777" w:rsidR="00C76C52" w:rsidRDefault="00C76C52" w:rsidP="00C76C52">
      <w:r w:rsidRPr="00AB5FED">
        <w:t>Table </w:t>
      </w:r>
      <w:r>
        <w:t>7.19</w:t>
      </w:r>
      <w:r w:rsidRPr="00762E4A">
        <w:t>.2.</w:t>
      </w:r>
      <w:r>
        <w:t>15</w:t>
      </w:r>
      <w:r w:rsidRPr="00762E4A">
        <w:t xml:space="preserve"> </w:t>
      </w:r>
      <w:r w:rsidRPr="00AB5FED">
        <w:t xml:space="preserve">-1 describes the information flow </w:t>
      </w:r>
      <w:r w:rsidRPr="00F93046">
        <w:t>Ad hoc group call add user notification from one MC</w:t>
      </w:r>
      <w:r>
        <w:t>Video</w:t>
      </w:r>
      <w:r w:rsidRPr="00F93046">
        <w:t xml:space="preserve"> server to another MC</w:t>
      </w:r>
      <w:r>
        <w:t>Video</w:t>
      </w:r>
      <w:r w:rsidRPr="00F93046">
        <w:t xml:space="preserve"> server</w:t>
      </w:r>
      <w:r>
        <w:t xml:space="preserve">. This </w:t>
      </w:r>
      <w:r w:rsidRPr="005D36F2">
        <w:t>notification</w:t>
      </w:r>
      <w:r w:rsidRPr="00AB5FED">
        <w:t xml:space="preserve"> </w:t>
      </w:r>
      <w:r>
        <w:t>is to provide the l</w:t>
      </w:r>
      <w:r w:rsidRPr="00813441">
        <w:t>ist of MC</w:t>
      </w:r>
      <w:r>
        <w:t>Video</w:t>
      </w:r>
      <w:r w:rsidRPr="00813441">
        <w:t xml:space="preserve"> IDs meeting the criteria specified in the ad hoc group communication get userlist </w:t>
      </w:r>
      <w:r>
        <w:t>request</w:t>
      </w:r>
      <w:r w:rsidRPr="00813441">
        <w:t xml:space="preserve"> from one MC</w:t>
      </w:r>
      <w:r>
        <w:t>Video</w:t>
      </w:r>
      <w:r w:rsidRPr="00813441">
        <w:t xml:space="preserve"> server to another MC</w:t>
      </w:r>
      <w:r>
        <w:t>Video</w:t>
      </w:r>
      <w:r w:rsidRPr="00813441">
        <w:t xml:space="preserve"> server</w:t>
      </w:r>
      <w:r>
        <w:t>.</w:t>
      </w:r>
    </w:p>
    <w:p w14:paraId="7075004C" w14:textId="77777777" w:rsidR="00C76C52" w:rsidRPr="00AB5FED" w:rsidRDefault="00C76C52" w:rsidP="00C76C52">
      <w:pPr>
        <w:pStyle w:val="TH"/>
      </w:pPr>
      <w:r>
        <w:t>Table 7.19</w:t>
      </w:r>
      <w:r w:rsidRPr="00762E4A">
        <w:t>.2.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949561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962E9"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7475DD"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A645F" w14:textId="77777777" w:rsidR="00C76C52" w:rsidRPr="00AB5FED" w:rsidRDefault="00C76C52" w:rsidP="00A63F70">
            <w:pPr>
              <w:pStyle w:val="TAH"/>
              <w:rPr>
                <w:lang w:eastAsia="ja-JP"/>
              </w:rPr>
            </w:pPr>
            <w:r w:rsidRPr="00AB5FED">
              <w:t>Description</w:t>
            </w:r>
          </w:p>
        </w:tc>
      </w:tr>
      <w:tr w:rsidR="00C76C52" w:rsidRPr="00AB5FED" w14:paraId="39AB328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9B349"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DFD10F"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4089D"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7445198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BEF195"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6E154"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F4BA1" w14:textId="77777777" w:rsidR="00C76C52" w:rsidRPr="00AB5FED" w:rsidRDefault="00C76C52" w:rsidP="00A63F70">
            <w:pPr>
              <w:pStyle w:val="TAL"/>
              <w:rPr>
                <w:lang w:eastAsia="ja-JP"/>
              </w:rPr>
            </w:pPr>
            <w:r>
              <w:t>List of MCVideo IDs meeting the criteria specified in the ad hoc group communication get userlist</w:t>
            </w:r>
          </w:p>
        </w:tc>
      </w:tr>
    </w:tbl>
    <w:p w14:paraId="19F25407" w14:textId="77777777" w:rsidR="00C76C52" w:rsidRDefault="00C76C52" w:rsidP="00C76C52"/>
    <w:p w14:paraId="008E3DBB" w14:textId="77777777" w:rsidR="00C76C52" w:rsidRPr="00AB5FED" w:rsidRDefault="00C76C52" w:rsidP="00C76C52">
      <w:pPr>
        <w:pStyle w:val="Heading4"/>
      </w:pPr>
      <w:bookmarkStart w:id="1173" w:name="_Toc154701757"/>
      <w:r>
        <w:t>7.19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3"/>
    </w:p>
    <w:p w14:paraId="6BE2D059" w14:textId="77777777" w:rsidR="00C76C52" w:rsidRDefault="00C76C52" w:rsidP="00C76C52">
      <w:r w:rsidRPr="00AB5FED">
        <w:t>Table </w:t>
      </w:r>
      <w:r>
        <w:t>7.19</w:t>
      </w:r>
      <w:r w:rsidRPr="00762E4A">
        <w:t>.2.</w:t>
      </w:r>
      <w:r>
        <w:t>16</w:t>
      </w:r>
      <w:r w:rsidRPr="00762E4A">
        <w:t xml:space="preserve"> </w:t>
      </w:r>
      <w:r w:rsidRPr="00AB5FED">
        <w:t xml:space="preserve">-1 describes the information flow </w:t>
      </w:r>
      <w:r w:rsidRPr="00F93046">
        <w:t xml:space="preserve">Ad hoc group call </w:t>
      </w:r>
      <w:r w:rsidRPr="00C5743F">
        <w:t xml:space="preserve">remove </w:t>
      </w:r>
      <w:r w:rsidRPr="00F93046">
        <w:t xml:space="preserve">user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is to provide the l</w:t>
      </w:r>
      <w:r w:rsidRPr="00813441">
        <w:t xml:space="preserve">ist of </w:t>
      </w:r>
      <w:r>
        <w:t>MCVideo</w:t>
      </w:r>
      <w:r w:rsidRPr="00813441">
        <w:t xml:space="preserve"> IDs </w:t>
      </w:r>
      <w:r w:rsidRPr="002B38D7">
        <w:t xml:space="preserve">no longer </w:t>
      </w:r>
      <w:r w:rsidRPr="00813441">
        <w:t xml:space="preserve">meeting the criteria specified in the ad hoc group communication get userlist </w:t>
      </w:r>
      <w:r>
        <w:t>request</w:t>
      </w:r>
      <w:r w:rsidRPr="00813441">
        <w:t xml:space="preserve"> from one </w:t>
      </w:r>
      <w:r>
        <w:t>MCVideo</w:t>
      </w:r>
      <w:r w:rsidRPr="00813441">
        <w:t xml:space="preserve"> server to another </w:t>
      </w:r>
      <w:r>
        <w:t>MCVideo</w:t>
      </w:r>
      <w:r w:rsidRPr="00813441">
        <w:t xml:space="preserve"> server</w:t>
      </w:r>
      <w:r>
        <w:t>.</w:t>
      </w:r>
    </w:p>
    <w:p w14:paraId="775FE6FB" w14:textId="77777777" w:rsidR="00C76C52" w:rsidRPr="00AB5FED" w:rsidRDefault="00C76C52" w:rsidP="00C76C52">
      <w:pPr>
        <w:pStyle w:val="TH"/>
      </w:pPr>
      <w:r>
        <w:t>Table 7.19</w:t>
      </w:r>
      <w:r w:rsidRPr="00762E4A">
        <w:t>.2.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E40A91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2D3248"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EEBAD1"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1A26A" w14:textId="77777777" w:rsidR="00C76C52" w:rsidRPr="00AB5FED" w:rsidRDefault="00C76C52" w:rsidP="00A63F70">
            <w:pPr>
              <w:pStyle w:val="TAH"/>
              <w:rPr>
                <w:lang w:eastAsia="ja-JP"/>
              </w:rPr>
            </w:pPr>
            <w:r w:rsidRPr="00AB5FED">
              <w:t>Description</w:t>
            </w:r>
          </w:p>
        </w:tc>
      </w:tr>
      <w:tr w:rsidR="00C76C52" w:rsidRPr="00AB5FED" w14:paraId="283F3A2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345AD"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4B66A"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7060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15605F1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A68419"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677B8"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B9001" w14:textId="77777777" w:rsidR="00C76C52" w:rsidRPr="00AB5FED" w:rsidRDefault="00C76C52" w:rsidP="00A63F70">
            <w:pPr>
              <w:pStyle w:val="TAL"/>
              <w:rPr>
                <w:lang w:eastAsia="ja-JP"/>
              </w:rPr>
            </w:pPr>
            <w:r>
              <w:t>List of MCVideo IDs no longer meeting the criteria specified in the ad hoc group communication get userlist</w:t>
            </w:r>
          </w:p>
        </w:tc>
      </w:tr>
    </w:tbl>
    <w:p w14:paraId="2D2DB2D4" w14:textId="77777777" w:rsidR="00C76C52" w:rsidRDefault="00C76C52" w:rsidP="00C76C52"/>
    <w:p w14:paraId="4D3239F2" w14:textId="77777777" w:rsidR="00C76C52" w:rsidRPr="00AB5FED" w:rsidRDefault="00C76C52" w:rsidP="00C76C52">
      <w:pPr>
        <w:pStyle w:val="Heading4"/>
      </w:pPr>
      <w:bookmarkStart w:id="1174" w:name="_Toc154701758"/>
      <w:r>
        <w:t>7.19</w:t>
      </w:r>
      <w:r w:rsidRPr="00AB5FED">
        <w:t>.2.</w:t>
      </w:r>
      <w:r>
        <w:t>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4"/>
    </w:p>
    <w:p w14:paraId="1AE5C4F8" w14:textId="77777777" w:rsidR="00C76C52" w:rsidRDefault="00C76C52" w:rsidP="00C76C52">
      <w:r w:rsidRPr="00AB5FED">
        <w:t>Table </w:t>
      </w:r>
      <w:r>
        <w:t>7.19</w:t>
      </w:r>
      <w:r w:rsidRPr="00762E4A">
        <w:t>.2.</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MCVideo</w:t>
      </w:r>
      <w:r w:rsidRPr="00A36B36">
        <w:t xml:space="preserve"> server is having the criteria specified in the ad hoc group communication get userlist</w:t>
      </w:r>
      <w:r>
        <w:t xml:space="preserve"> request.</w:t>
      </w:r>
    </w:p>
    <w:p w14:paraId="7BC21F94" w14:textId="77777777" w:rsidR="00C76C52" w:rsidRPr="00AB5FED" w:rsidRDefault="00C76C52" w:rsidP="00C76C52">
      <w:pPr>
        <w:pStyle w:val="TH"/>
      </w:pPr>
      <w:r>
        <w:t>Table 7.19</w:t>
      </w:r>
      <w:r w:rsidRPr="00762E4A">
        <w:t>.2.</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FDA20C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26786"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8A7C23"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9193E" w14:textId="77777777" w:rsidR="00C76C52" w:rsidRPr="00AB5FED" w:rsidRDefault="00C76C52" w:rsidP="00A63F70">
            <w:pPr>
              <w:pStyle w:val="TAH"/>
              <w:rPr>
                <w:lang w:eastAsia="ja-JP"/>
              </w:rPr>
            </w:pPr>
            <w:r w:rsidRPr="00AB5FED">
              <w:t>Description</w:t>
            </w:r>
          </w:p>
        </w:tc>
      </w:tr>
      <w:tr w:rsidR="00C76C52" w:rsidRPr="00AB5FED" w14:paraId="129D9D9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A0E0"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093C1"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13FE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bookmarkEnd w:id="1168"/>
      <w:bookmarkEnd w:id="1169"/>
      <w:bookmarkEnd w:id="1170"/>
    </w:tbl>
    <w:p w14:paraId="43B3A2CA" w14:textId="77777777" w:rsidR="00C76C52" w:rsidRPr="00AB5FED" w:rsidRDefault="00C76C52" w:rsidP="00C76C52"/>
    <w:p w14:paraId="38AFD8A0" w14:textId="7637FB24" w:rsidR="007D1C99" w:rsidRPr="00AB5FED" w:rsidRDefault="007D1C99" w:rsidP="00903079">
      <w:pPr>
        <w:pStyle w:val="Heading4"/>
      </w:pPr>
      <w:bookmarkStart w:id="1175" w:name="_Toc113304247"/>
      <w:bookmarkStart w:id="1176" w:name="_Toc154701759"/>
      <w:r>
        <w:t>7.19.2.18</w:t>
      </w:r>
      <w:r w:rsidRPr="00874DF3">
        <w:tab/>
        <w:t xml:space="preserve">Ad hoc group </w:t>
      </w:r>
      <w:r>
        <w:t>call</w:t>
      </w:r>
      <w:r w:rsidRPr="00874DF3">
        <w:t xml:space="preserve"> </w:t>
      </w:r>
      <w:r>
        <w:t>get userlist</w:t>
      </w:r>
      <w:r w:rsidRPr="00874DF3">
        <w:t xml:space="preserve"> (</w:t>
      </w:r>
      <w:r>
        <w:t>MCVideo server</w:t>
      </w:r>
      <w:r w:rsidRPr="00E153AF">
        <w:t xml:space="preserve"> – </w:t>
      </w:r>
      <w:r>
        <w:t>MCVideo server</w:t>
      </w:r>
      <w:r w:rsidRPr="00CD5705">
        <w:t>)</w:t>
      </w:r>
      <w:bookmarkEnd w:id="1175"/>
      <w:bookmarkEnd w:id="1176"/>
    </w:p>
    <w:p w14:paraId="4D1651AD" w14:textId="7901E698" w:rsidR="007D1C99" w:rsidRDefault="007D1C99" w:rsidP="007D1C99">
      <w:pPr>
        <w:rPr>
          <w:lang w:eastAsia="zh-CN"/>
        </w:rPr>
      </w:pPr>
      <w:r w:rsidRPr="00526FC3">
        <w:t>Table </w:t>
      </w:r>
      <w:r>
        <w:t>7.19.2.18</w:t>
      </w:r>
      <w:r w:rsidRPr="00526FC3">
        <w:rPr>
          <w:lang w:eastAsia="zh-CN"/>
        </w:rPr>
        <w:t>-1</w:t>
      </w:r>
      <w:r w:rsidRPr="00526FC3">
        <w:t xml:space="preserve"> describes the information flow </w:t>
      </w:r>
      <w:r>
        <w:rPr>
          <w:lang w:eastAsia="zh-CN"/>
        </w:rPr>
        <w:t>ad hoc group call get userlist</w:t>
      </w:r>
      <w:r w:rsidRPr="00526FC3">
        <w:rPr>
          <w:lang w:eastAsia="zh-CN"/>
        </w:rPr>
        <w:t xml:space="preserve"> </w:t>
      </w:r>
      <w:r>
        <w:rPr>
          <w:lang w:eastAsia="zh-CN"/>
        </w:rPr>
        <w:t>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6C484285" w14:textId="3B038A44" w:rsidR="007D1C99" w:rsidRPr="00AB5FED" w:rsidRDefault="007D1C99" w:rsidP="007D1C99">
      <w:pPr>
        <w:pStyle w:val="TH"/>
        <w:rPr>
          <w:lang w:val="en-US"/>
        </w:rPr>
      </w:pPr>
      <w:r w:rsidRPr="00AB5FED">
        <w:lastRenderedPageBreak/>
        <w:t>Table </w:t>
      </w:r>
      <w:r>
        <w:t>7.19.2.18-1</w:t>
      </w:r>
      <w:r w:rsidRPr="00AB5FED">
        <w:t xml:space="preserve">: </w:t>
      </w:r>
      <w:r w:rsidRPr="00874DF3">
        <w:t xml:space="preserve">Ad hoc group </w:t>
      </w:r>
      <w:r>
        <w:t>call</w:t>
      </w:r>
      <w:r w:rsidRPr="00874DF3">
        <w:t xml:space="preserve"> </w:t>
      </w:r>
      <w:r>
        <w:t>get userlist</w:t>
      </w:r>
    </w:p>
    <w:tbl>
      <w:tblPr>
        <w:tblW w:w="8640" w:type="dxa"/>
        <w:jc w:val="center"/>
        <w:tblLayout w:type="fixed"/>
        <w:tblLook w:val="04A0" w:firstRow="1" w:lastRow="0" w:firstColumn="1" w:lastColumn="0" w:noHBand="0" w:noVBand="1"/>
      </w:tblPr>
      <w:tblGrid>
        <w:gridCol w:w="2880"/>
        <w:gridCol w:w="1440"/>
        <w:gridCol w:w="4320"/>
      </w:tblGrid>
      <w:tr w:rsidR="007D1C99" w:rsidRPr="00AB5FED" w14:paraId="0278E49A"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2B2CDF01"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73F869"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30DC62F" w14:textId="77777777" w:rsidR="007D1C99" w:rsidRPr="00AB5FED" w:rsidRDefault="007D1C99" w:rsidP="00BF368A">
            <w:pPr>
              <w:pStyle w:val="TAH"/>
            </w:pPr>
            <w:r w:rsidRPr="00AB5FED">
              <w:t>Description</w:t>
            </w:r>
          </w:p>
        </w:tc>
      </w:tr>
      <w:tr w:rsidR="007D1C99" w:rsidRPr="00AB5FED" w14:paraId="23CDA91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2E68E28"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1E886CD"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0883107"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5F9CEE27" w14:textId="77777777" w:rsidTr="00BF368A">
        <w:trPr>
          <w:jc w:val="center"/>
        </w:trPr>
        <w:tc>
          <w:tcPr>
            <w:tcW w:w="2880" w:type="dxa"/>
            <w:tcBorders>
              <w:top w:val="single" w:sz="4" w:space="0" w:color="000000"/>
              <w:left w:val="single" w:sz="4" w:space="0" w:color="000000"/>
              <w:bottom w:val="single" w:sz="4" w:space="0" w:color="000000"/>
              <w:right w:val="nil"/>
            </w:tcBorders>
          </w:tcPr>
          <w:p w14:paraId="23DDB9FE" w14:textId="77777777" w:rsidR="007D1C99" w:rsidRDefault="007D1C99" w:rsidP="00BF368A">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0C3513CD"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6B4560BC" w14:textId="77777777" w:rsidR="007D1C99" w:rsidRPr="00AB5FED" w:rsidRDefault="007D1C99" w:rsidP="00BF368A">
            <w:pPr>
              <w:pStyle w:val="TAL"/>
            </w:pPr>
            <w:r>
              <w:t xml:space="preserve">Carries the details of criteria or meaningful label identifying the criteria or the combination of both which will be used by the </w:t>
            </w:r>
            <w:r w:rsidRPr="004E26F0">
              <w:t xml:space="preserve">MCVideo </w:t>
            </w:r>
            <w:r>
              <w:t>server for determining the participants e.g., it can be a location based criteria to invite participants in a particular area</w:t>
            </w:r>
          </w:p>
        </w:tc>
      </w:tr>
    </w:tbl>
    <w:p w14:paraId="226930B3" w14:textId="77777777" w:rsidR="007D1C99" w:rsidRPr="00AB5FED" w:rsidRDefault="007D1C99" w:rsidP="007D1C99"/>
    <w:p w14:paraId="387E1766" w14:textId="0859447F" w:rsidR="007D1C99" w:rsidRPr="00AB5FED" w:rsidRDefault="007D1C99" w:rsidP="00903079">
      <w:pPr>
        <w:pStyle w:val="Heading4"/>
      </w:pPr>
      <w:bookmarkStart w:id="1177" w:name="_Toc154701760"/>
      <w:r>
        <w:t>7.19.2.19</w:t>
      </w:r>
      <w:r w:rsidRPr="00874DF3">
        <w:tab/>
        <w:t xml:space="preserve">Ad hoc group </w:t>
      </w:r>
      <w:r>
        <w:t>call</w:t>
      </w:r>
      <w:r w:rsidRPr="00874DF3">
        <w:t xml:space="preserve"> </w:t>
      </w:r>
      <w:r>
        <w:t>get userlist</w:t>
      </w:r>
      <w:r w:rsidRPr="00874DF3">
        <w:t xml:space="preserve"> </w:t>
      </w:r>
      <w:r>
        <w:t xml:space="preserve">response </w:t>
      </w:r>
      <w:r w:rsidRPr="00874DF3">
        <w:t>(</w:t>
      </w:r>
      <w:r w:rsidRPr="004E26F0">
        <w:t xml:space="preserve">MCVideo </w:t>
      </w:r>
      <w:r>
        <w:t>server</w:t>
      </w:r>
      <w:r w:rsidRPr="00E153AF">
        <w:t xml:space="preserve"> – </w:t>
      </w:r>
      <w:r w:rsidRPr="004E26F0">
        <w:t xml:space="preserve">MCVideo </w:t>
      </w:r>
      <w:r>
        <w:t>server</w:t>
      </w:r>
      <w:r w:rsidRPr="00CD5705">
        <w:t>)</w:t>
      </w:r>
      <w:bookmarkEnd w:id="1177"/>
    </w:p>
    <w:p w14:paraId="58546BC3" w14:textId="6B8E4CA9" w:rsidR="007D1C99" w:rsidRDefault="007D1C99" w:rsidP="007D1C99">
      <w:pPr>
        <w:rPr>
          <w:lang w:eastAsia="zh-CN"/>
        </w:rPr>
      </w:pPr>
      <w:r w:rsidRPr="00526FC3">
        <w:t>Table </w:t>
      </w:r>
      <w:r>
        <w:t>7.19.2.19</w:t>
      </w:r>
      <w:r w:rsidRPr="00526FC3">
        <w:rPr>
          <w:lang w:eastAsia="zh-CN"/>
        </w:rPr>
        <w:t>-1</w:t>
      </w:r>
      <w:r w:rsidRPr="00526FC3">
        <w:t xml:space="preserve"> describes the information flow </w:t>
      </w:r>
      <w:r>
        <w:rPr>
          <w:lang w:eastAsia="zh-CN"/>
        </w:rPr>
        <w:t>ad hoc group call get userlist</w:t>
      </w:r>
      <w:r w:rsidRPr="00526FC3">
        <w:rPr>
          <w:lang w:eastAsia="zh-CN"/>
        </w:rPr>
        <w:t xml:space="preserve"> </w:t>
      </w:r>
      <w:r>
        <w:rPr>
          <w:lang w:eastAsia="zh-CN"/>
        </w:rPr>
        <w:t>response 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39B6EB29" w14:textId="24CA3113" w:rsidR="007D1C99" w:rsidRPr="00AB5FED" w:rsidRDefault="007D1C99" w:rsidP="007D1C99">
      <w:pPr>
        <w:pStyle w:val="TH"/>
        <w:rPr>
          <w:lang w:val="en-US"/>
        </w:rPr>
      </w:pPr>
      <w:r w:rsidRPr="00AB5FED">
        <w:t>Table </w:t>
      </w:r>
      <w:r>
        <w:t>7.19.2.19-1</w:t>
      </w:r>
      <w:r w:rsidRPr="00AB5FED">
        <w:t xml:space="preserve">: </w:t>
      </w:r>
      <w:r w:rsidRPr="00874DF3">
        <w:t xml:space="preserve">Ad hoc group </w:t>
      </w:r>
      <w:r>
        <w:t>call</w:t>
      </w:r>
      <w:r w:rsidRPr="00874DF3">
        <w:t xml:space="preserve"> </w:t>
      </w:r>
      <w:r>
        <w:t>get userlist response</w:t>
      </w:r>
    </w:p>
    <w:tbl>
      <w:tblPr>
        <w:tblW w:w="8640" w:type="dxa"/>
        <w:jc w:val="center"/>
        <w:tblLayout w:type="fixed"/>
        <w:tblLook w:val="04A0" w:firstRow="1" w:lastRow="0" w:firstColumn="1" w:lastColumn="0" w:noHBand="0" w:noVBand="1"/>
      </w:tblPr>
      <w:tblGrid>
        <w:gridCol w:w="2880"/>
        <w:gridCol w:w="1440"/>
        <w:gridCol w:w="4320"/>
      </w:tblGrid>
      <w:tr w:rsidR="007D1C99" w:rsidRPr="00AB5FED" w14:paraId="76036EB9"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39685D23"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C9C800"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0AA25C" w14:textId="77777777" w:rsidR="007D1C99" w:rsidRPr="00AB5FED" w:rsidRDefault="007D1C99" w:rsidP="00BF368A">
            <w:pPr>
              <w:pStyle w:val="TAH"/>
            </w:pPr>
            <w:r w:rsidRPr="00AB5FED">
              <w:t>Description</w:t>
            </w:r>
          </w:p>
        </w:tc>
      </w:tr>
      <w:tr w:rsidR="007D1C99" w:rsidRPr="00AB5FED" w14:paraId="6C9331A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CBB9E19"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4AD1EB1"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07F3EA6"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017E9B95" w14:textId="77777777" w:rsidTr="00BF368A">
        <w:trPr>
          <w:jc w:val="center"/>
        </w:trPr>
        <w:tc>
          <w:tcPr>
            <w:tcW w:w="2880" w:type="dxa"/>
            <w:tcBorders>
              <w:top w:val="single" w:sz="4" w:space="0" w:color="000000"/>
              <w:left w:val="single" w:sz="4" w:space="0" w:color="000000"/>
              <w:bottom w:val="single" w:sz="4" w:space="0" w:color="000000"/>
              <w:right w:val="nil"/>
            </w:tcBorders>
          </w:tcPr>
          <w:p w14:paraId="65E5D612" w14:textId="77777777" w:rsidR="007D1C99" w:rsidRDefault="007D1C99" w:rsidP="00BF368A">
            <w:pPr>
              <w:pStyle w:val="TAL"/>
              <w:tabs>
                <w:tab w:val="center" w:pos="1332"/>
              </w:tabs>
              <w:rPr>
                <w:lang w:eastAsia="zh-CN"/>
              </w:rPr>
            </w:pPr>
            <w:r w:rsidRPr="004E26F0">
              <w:rPr>
                <w:lang w:val="en-US" w:eastAsia="zh-CN"/>
              </w:rPr>
              <w:t xml:space="preserve">MCVideo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3D52661A"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1D23CD10" w14:textId="77777777" w:rsidR="007D1C99" w:rsidRPr="00AB5FED" w:rsidRDefault="007D1C99" w:rsidP="00BF368A">
            <w:pPr>
              <w:pStyle w:val="TAL"/>
            </w:pPr>
            <w:r>
              <w:t xml:space="preserve">List of </w:t>
            </w:r>
            <w:r w:rsidRPr="004E26F0">
              <w:t xml:space="preserve">MCVideo </w:t>
            </w:r>
            <w:r>
              <w:t>IDs meeting the criteria specified in the ad hoc group call get userlist</w:t>
            </w:r>
          </w:p>
        </w:tc>
      </w:tr>
    </w:tbl>
    <w:p w14:paraId="6922587A" w14:textId="77777777" w:rsidR="007D1C99" w:rsidRDefault="007D1C99" w:rsidP="00326F46"/>
    <w:p w14:paraId="5D78FFAA" w14:textId="230A9C7E" w:rsidR="00C76C52" w:rsidRDefault="00C76C52" w:rsidP="00C76C52">
      <w:pPr>
        <w:pStyle w:val="Heading3"/>
      </w:pPr>
      <w:bookmarkStart w:id="1178" w:name="_Toc154701761"/>
      <w:r>
        <w:t>7.19</w:t>
      </w:r>
      <w:r w:rsidRPr="00287882">
        <w:t>.</w:t>
      </w:r>
      <w:r>
        <w:t>3</w:t>
      </w:r>
      <w:r w:rsidRPr="00287882">
        <w:tab/>
      </w:r>
      <w:r>
        <w:t>Procedures</w:t>
      </w:r>
      <w:bookmarkEnd w:id="1178"/>
    </w:p>
    <w:p w14:paraId="05F50643" w14:textId="77777777" w:rsidR="00C76C52" w:rsidRDefault="00C76C52" w:rsidP="00C76C52">
      <w:pPr>
        <w:pStyle w:val="Heading4"/>
        <w:rPr>
          <w:rFonts w:eastAsia="SimSun"/>
        </w:rPr>
      </w:pPr>
      <w:bookmarkStart w:id="1179" w:name="_Toc154701762"/>
      <w:r>
        <w:t>7.19.3.1</w:t>
      </w:r>
      <w:r>
        <w:tab/>
      </w:r>
      <w:r>
        <w:rPr>
          <w:rFonts w:eastAsia="SimSun"/>
        </w:rPr>
        <w:t>Ad hoc group call procedures in single MCVideo system</w:t>
      </w:r>
      <w:bookmarkEnd w:id="1171"/>
      <w:bookmarkEnd w:id="1179"/>
    </w:p>
    <w:p w14:paraId="23FDE23A" w14:textId="77777777" w:rsidR="00C76C52" w:rsidRPr="00AB5FED" w:rsidRDefault="00C76C52" w:rsidP="00C76C52">
      <w:pPr>
        <w:pStyle w:val="Heading5"/>
      </w:pPr>
      <w:bookmarkStart w:id="1180" w:name="_Toc122563399"/>
      <w:bookmarkStart w:id="1181" w:name="_Toc113304248"/>
      <w:bookmarkStart w:id="1182" w:name="_Toc122563400"/>
      <w:bookmarkStart w:id="1183" w:name="_Toc154701763"/>
      <w:r>
        <w:t>7.19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180"/>
      <w:bookmarkEnd w:id="1183"/>
    </w:p>
    <w:p w14:paraId="5DDC9326" w14:textId="77777777" w:rsidR="00C76C52" w:rsidRDefault="00C76C52" w:rsidP="00C76C52">
      <w:r>
        <w:t>Figure 7.19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72060EF7" w14:textId="77777777" w:rsidR="00C76C52" w:rsidRDefault="00C76C52" w:rsidP="00C76C52">
      <w:r>
        <w:t>Pre-conditions:</w:t>
      </w:r>
    </w:p>
    <w:p w14:paraId="6D7904BA" w14:textId="2BDAE042" w:rsidR="00C76C52" w:rsidRDefault="00C76C52" w:rsidP="00C76C52">
      <w:pPr>
        <w:pStyle w:val="B1"/>
        <w:rPr>
          <w:lang w:eastAsia="zh-CN"/>
        </w:rPr>
      </w:pPr>
      <w:r>
        <w:t>1.</w:t>
      </w:r>
      <w:r>
        <w:tab/>
      </w:r>
      <w:r w:rsidRPr="00432B7F">
        <w:t xml:space="preserve">The authorized user </w:t>
      </w:r>
      <w:r>
        <w:t>at MCVideo client </w:t>
      </w:r>
      <w:r w:rsidRPr="00CF522E">
        <w:t>1</w:t>
      </w:r>
      <w:r>
        <w:t xml:space="preserve"> wants to invite </w:t>
      </w:r>
      <w:r>
        <w:rPr>
          <w:rFonts w:hint="eastAsia"/>
          <w:lang w:eastAsia="zh-CN"/>
        </w:rPr>
        <w:t>MCVideo user</w:t>
      </w:r>
      <w:r w:rsidRPr="00432B7F">
        <w:t>s</w:t>
      </w:r>
      <w:r>
        <w:rPr>
          <w:rFonts w:hint="eastAsia"/>
          <w:lang w:eastAsia="zh-CN"/>
        </w:rPr>
        <w:t xml:space="preserve"> </w:t>
      </w:r>
      <w:r>
        <w:rPr>
          <w:lang w:eastAsia="zh-CN"/>
        </w:rPr>
        <w:t xml:space="preserve">at MCVideo client 2, MCVideo client 3 and MCVideo client 4 for </w:t>
      </w:r>
      <w:r>
        <w:rPr>
          <w:rFonts w:hint="eastAsia"/>
          <w:lang w:eastAsia="zh-CN"/>
        </w:rPr>
        <w:t xml:space="preserve">the </w:t>
      </w:r>
      <w:r>
        <w:rPr>
          <w:lang w:eastAsia="zh-CN"/>
        </w:rPr>
        <w:t>ad hoc group call and is aware of the MCVideo IDs of the participants</w:t>
      </w:r>
      <w:r w:rsidR="009B379F" w:rsidRPr="009B379F">
        <w:rPr>
          <w:lang w:eastAsia="zh-CN"/>
        </w:rPr>
        <w:t xml:space="preserve"> or to invite the ad hoc group member if the ad hoc group call follows an ad hoc group emergency alert, the MCVideo client 1 is aware of the ad hoc group ID</w:t>
      </w:r>
      <w:r>
        <w:t>.</w:t>
      </w:r>
    </w:p>
    <w:p w14:paraId="56B73C18" w14:textId="77777777" w:rsidR="00C76C52" w:rsidRPr="00356591" w:rsidRDefault="00C76C52" w:rsidP="00C76C52">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4E894D8B" w14:textId="77777777" w:rsidR="00C76C52" w:rsidRDefault="00C76C52" w:rsidP="00C76C52">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470ABC3" w14:textId="77777777" w:rsidR="00C76C52" w:rsidRDefault="00C76C52" w:rsidP="00C76C52">
      <w:pPr>
        <w:pStyle w:val="B1"/>
        <w:rPr>
          <w:noProof/>
        </w:rPr>
      </w:pPr>
      <w:r>
        <w:t>4.</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7179F848" w14:textId="77777777" w:rsidR="00C76C52" w:rsidRPr="00F2731B" w:rsidRDefault="00C76C52" w:rsidP="00C76C52">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MCVideo IDs of the participants can be manual or from the user profile configuration data or by any other means. This is left for the implementation</w:t>
      </w:r>
      <w:r w:rsidRPr="00F2731B">
        <w:rPr>
          <w:rFonts w:eastAsia="Malgun Gothic"/>
        </w:rPr>
        <w:t>.</w:t>
      </w:r>
    </w:p>
    <w:p w14:paraId="6F36D4F2" w14:textId="77777777" w:rsidR="00C76C52" w:rsidRDefault="00C76C52" w:rsidP="00C76C52">
      <w:pPr>
        <w:pStyle w:val="TH"/>
      </w:pPr>
      <w:r>
        <w:object w:dxaOrig="11292" w:dyaOrig="9396" w14:anchorId="4A4969D5">
          <v:shape id="_x0000_i1116" type="#_x0000_t75" style="width:480.3pt;height:399.65pt" o:ole="">
            <v:imagedata r:id="rId195" o:title=""/>
          </v:shape>
          <o:OLEObject Type="Embed" ProgID="Visio.Drawing.15" ShapeID="_x0000_i1116" DrawAspect="Content" ObjectID="_1765315027" r:id="rId196"/>
        </w:object>
      </w:r>
    </w:p>
    <w:p w14:paraId="25942C3F" w14:textId="77777777" w:rsidR="00C76C52" w:rsidRPr="00AB5FED" w:rsidRDefault="00C76C52" w:rsidP="00C76C52">
      <w:pPr>
        <w:pStyle w:val="TF"/>
      </w:pPr>
      <w:r w:rsidRPr="00AB5FED">
        <w:t>Figure </w:t>
      </w:r>
      <w:r>
        <w:t>7.19</w:t>
      </w:r>
      <w:r w:rsidRPr="00AB5FED">
        <w:t>.</w:t>
      </w:r>
      <w:r>
        <w:t>3.1.</w:t>
      </w:r>
      <w:r w:rsidRPr="00AB5FED">
        <w:t xml:space="preserve">1-1: </w:t>
      </w:r>
      <w:r>
        <w:t>Ad hoc group call</w:t>
      </w:r>
      <w:r w:rsidRPr="00AB5FED">
        <w:t xml:space="preserve"> setup</w:t>
      </w:r>
    </w:p>
    <w:p w14:paraId="407228C1" w14:textId="0488D2C2" w:rsidR="00C76C52" w:rsidRDefault="00C76C52" w:rsidP="00C76C52">
      <w:pPr>
        <w:pStyle w:val="B1"/>
      </w:pPr>
      <w:r>
        <w:t>1.</w:t>
      </w:r>
      <w:r>
        <w:tab/>
        <w:t>User at MCVideo client </w:t>
      </w:r>
      <w:r w:rsidRPr="00CF522E">
        <w:t>1</w:t>
      </w:r>
      <w:r>
        <w:t xml:space="preserve"> would like to initiate an ad hoc group call. The MCVideo client </w:t>
      </w:r>
      <w:r w:rsidRPr="00CF522E">
        <w:t>1</w:t>
      </w:r>
      <w:r>
        <w:t xml:space="preserve"> initiates the ad hoc group call by sending the ad hoc group call request containing the list of participants</w:t>
      </w:r>
      <w:r w:rsidR="009B379F" w:rsidRPr="009B379F">
        <w:t xml:space="preserve"> or an ad hoc group ID from an ad hoc group emergency alert</w:t>
      </w:r>
      <w:r>
        <w:t xml:space="preserve"> to the MCVideo server. Encryption supported information element shall be set to true since end-to-end encryption is supported. An SDP offer containing the MCVideo client media parameters is included. If there is a transmit media request to transmit media, then the ad hoc group call request contains an indication of an implicit transmit media request. If the MCVideo user of MCVideo client </w:t>
      </w:r>
      <w:r w:rsidRPr="00CF522E">
        <w:t>1</w:t>
      </w:r>
      <w:r>
        <w:t xml:space="preserve"> has selected a functional alias, then the ad hoc group call request contains that functional alias. If the ad hoc group call request contains an implicit transmit media request it may also include location information.</w:t>
      </w:r>
    </w:p>
    <w:p w14:paraId="769252F8" w14:textId="77777777" w:rsidR="00C76C52" w:rsidRPr="00EE50B9" w:rsidRDefault="00C76C52" w:rsidP="00C76C52">
      <w:pPr>
        <w:pStyle w:val="B1"/>
        <w:ind w:firstLine="0"/>
      </w:pPr>
      <w:r>
        <w:t>If the MCVideo user at MCVideo client </w:t>
      </w:r>
      <w:r w:rsidRPr="00CF522E">
        <w:t>1</w:t>
      </w:r>
      <w:r>
        <w:t xml:space="preserve"> initiates an MCVideo emergency ad hoc group call or the MCVideo emergency state is already set for the MCVideo client </w:t>
      </w:r>
      <w:r w:rsidRPr="00CF522E">
        <w:t>1</w:t>
      </w:r>
      <w:r>
        <w:t xml:space="preserve"> (due to a previously triggered MCVideo emergency alert):</w:t>
      </w:r>
    </w:p>
    <w:p w14:paraId="6685F2A5" w14:textId="77777777" w:rsidR="00C76C52" w:rsidRDefault="00C76C52" w:rsidP="00C76C52">
      <w:pPr>
        <w:pStyle w:val="B2"/>
      </w:pPr>
      <w:r>
        <w:t>i.</w:t>
      </w:r>
      <w:r>
        <w:tab/>
        <w:t>the MCVideo</w:t>
      </w:r>
      <w:r w:rsidRPr="00092ACA">
        <w:t xml:space="preserve"> </w:t>
      </w:r>
      <w:r>
        <w:t xml:space="preserve">ad hoc group call </w:t>
      </w:r>
      <w:r w:rsidRPr="00092ACA">
        <w:t>request</w:t>
      </w:r>
      <w:r>
        <w:t xml:space="preserve"> shall contain an emergency indicator;</w:t>
      </w:r>
    </w:p>
    <w:p w14:paraId="3BBA9C34" w14:textId="77777777" w:rsidR="00C76C52" w:rsidRDefault="00C76C52" w:rsidP="00C76C52">
      <w:pPr>
        <w:pStyle w:val="B2"/>
      </w:pPr>
      <w:r>
        <w:t>ii.</w:t>
      </w:r>
      <w:r>
        <w:tab/>
        <w:t>if the MCVideo emergency state is not set already, MCVideo client </w:t>
      </w:r>
      <w:r w:rsidRPr="00CF522E">
        <w:t>1</w:t>
      </w:r>
      <w:r>
        <w:t xml:space="preserve"> sets its MCVideo </w:t>
      </w:r>
      <w:r w:rsidRPr="00D64DE6">
        <w:t>emergency state.</w:t>
      </w:r>
      <w:r>
        <w:t xml:space="preserve"> </w:t>
      </w:r>
      <w:r w:rsidRPr="00EB6F76">
        <w:t xml:space="preserve">The </w:t>
      </w:r>
      <w:r>
        <w:t xml:space="preserve">MCVideo </w:t>
      </w:r>
      <w:r w:rsidRPr="00EB6F76">
        <w:t xml:space="preserve">emergency state </w:t>
      </w:r>
      <w:r>
        <w:t>of MCVideo client </w:t>
      </w:r>
      <w:r w:rsidRPr="00CF522E">
        <w:t>1</w:t>
      </w:r>
      <w:r>
        <w:t xml:space="preserve"> </w:t>
      </w:r>
      <w:r w:rsidRPr="00EB6F76">
        <w:t>is retained until explicitly cancelled</w:t>
      </w:r>
      <w:r>
        <w:t xml:space="preserve"> by the user of MCVideo client </w:t>
      </w:r>
      <w:r w:rsidRPr="00CF522E">
        <w:t>1</w:t>
      </w:r>
      <w:r>
        <w:t>.</w:t>
      </w:r>
    </w:p>
    <w:p w14:paraId="01073ED3" w14:textId="77777777" w:rsidR="00C76C52" w:rsidRDefault="00C76C52" w:rsidP="00C76C52">
      <w:pPr>
        <w:pStyle w:val="B1"/>
        <w:rPr>
          <w:lang w:eastAsia="zh-CN"/>
        </w:rPr>
      </w:pPr>
      <w:r w:rsidRPr="00356591">
        <w:rPr>
          <w:rFonts w:hint="eastAsia"/>
          <w:lang w:eastAsia="zh-CN"/>
        </w:rPr>
        <w:t>2.</w:t>
      </w:r>
      <w:r w:rsidRPr="00356591">
        <w:rPr>
          <w:rFonts w:hint="eastAsia"/>
          <w:lang w:eastAsia="zh-CN"/>
        </w:rPr>
        <w:tab/>
      </w:r>
      <w:r w:rsidRPr="00356591">
        <w:rPr>
          <w:lang w:eastAsia="zh-CN"/>
        </w:rPr>
        <w:t xml:space="preserve">The </w:t>
      </w:r>
      <w:r>
        <w:rPr>
          <w:lang w:eastAsia="zh-CN"/>
        </w:rPr>
        <w:t>MCVideo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Otherwise reject the </w:t>
      </w:r>
      <w:r>
        <w:rPr>
          <w:lang w:eastAsia="zh-CN"/>
        </w:rPr>
        <w:t>ad hoc group call</w:t>
      </w:r>
      <w:r w:rsidRPr="00356591">
        <w:rPr>
          <w:lang w:eastAsia="zh-CN"/>
        </w:rPr>
        <w:t xml:space="preserve"> request and do not continue with the rest of the steps. If authorised, it validates whether the number of invited participants is within the configured limit before proceeding with the </w:t>
      </w:r>
      <w:r>
        <w:rPr>
          <w:lang w:eastAsia="zh-CN"/>
        </w:rPr>
        <w:t>call</w:t>
      </w:r>
      <w:r w:rsidRPr="00356591">
        <w:rPr>
          <w:lang w:eastAsia="zh-CN"/>
        </w:rPr>
        <w:t xml:space="preserve"> setup. </w:t>
      </w:r>
    </w:p>
    <w:p w14:paraId="0E01E685" w14:textId="77777777" w:rsidR="00C76C52" w:rsidRDefault="00C76C52" w:rsidP="00C76C52">
      <w:pPr>
        <w:pStyle w:val="B1"/>
        <w:ind w:firstLine="0"/>
        <w:rPr>
          <w:lang w:eastAsia="zh-CN"/>
        </w:rPr>
      </w:pPr>
      <w:r>
        <w:rPr>
          <w:lang w:eastAsia="zh-CN"/>
        </w:rPr>
        <w:lastRenderedPageBreak/>
        <w:t>If functional alias is present, the MCVideo server checks whether the provided functional alias allowed to be used and has been activated for the user.</w:t>
      </w:r>
    </w:p>
    <w:p w14:paraId="79F522D4" w14:textId="77777777" w:rsidR="00C76C52" w:rsidRDefault="00C76C52" w:rsidP="00C76C52">
      <w:pPr>
        <w:pStyle w:val="B1"/>
        <w:ind w:firstLine="0"/>
        <w:rPr>
          <w:lang w:eastAsia="zh-CN"/>
        </w:rPr>
      </w:pPr>
      <w:r>
        <w:rPr>
          <w:lang w:eastAsia="zh-CN"/>
        </w:rPr>
        <w:t xml:space="preserve">If location information was included in the ad hoc group call request, the MCVideo server checks the privacy policy of the MCVideo user to decide if the location information of MCVideo </w:t>
      </w:r>
      <w:r>
        <w:t>client </w:t>
      </w:r>
      <w:r w:rsidRPr="00CF522E">
        <w:t>1</w:t>
      </w:r>
      <w:r>
        <w:rPr>
          <w:lang w:eastAsia="zh-CN"/>
        </w:rPr>
        <w:t xml:space="preserve"> can be provided to other users on the call (refer to Annex A.3 "Authorisation to provide location information to other MCVideo users on a call when talking").</w:t>
      </w:r>
    </w:p>
    <w:p w14:paraId="4C46124B" w14:textId="77777777" w:rsidR="00C76C52" w:rsidRDefault="00C76C52" w:rsidP="00C76C52">
      <w:pPr>
        <w:pStyle w:val="B1"/>
        <w:rPr>
          <w:lang w:eastAsia="zh-CN"/>
        </w:rPr>
      </w:pPr>
      <w:r>
        <w:rPr>
          <w:lang w:eastAsia="zh-CN"/>
        </w:rPr>
        <w:tab/>
        <w:t>If an emergency indicator is present in the received MCVideo ad hoc group call</w:t>
      </w:r>
      <w:r w:rsidRPr="00092ACA">
        <w:rPr>
          <w:lang w:eastAsia="zh-CN"/>
        </w:rPr>
        <w:t xml:space="preserve"> request</w:t>
      </w:r>
      <w:r>
        <w:rPr>
          <w:lang w:eastAsia="zh-CN"/>
        </w:rPr>
        <w:t>, the MCVideo ad hoc group is considered to be in the in-progress emergency state until this ad hoc group call is terminated;</w:t>
      </w:r>
      <w:r w:rsidRPr="00623F6A">
        <w:rPr>
          <w:lang w:eastAsia="zh-CN"/>
        </w:rPr>
        <w:t xml:space="preserve"> </w:t>
      </w:r>
      <w:r>
        <w:rPr>
          <w:lang w:eastAsia="zh-CN"/>
        </w:rPr>
        <w:t>and</w:t>
      </w:r>
    </w:p>
    <w:p w14:paraId="37389F70" w14:textId="77777777" w:rsidR="00C76C52" w:rsidRDefault="00C76C52" w:rsidP="00C76C52">
      <w:pPr>
        <w:pStyle w:val="B1"/>
        <w:rPr>
          <w:lang w:eastAsia="zh-CN"/>
        </w:rPr>
      </w:pPr>
      <w:r>
        <w:rPr>
          <w:lang w:eastAsia="zh-CN"/>
        </w:rPr>
        <w:tab/>
        <w:t>If an imminent peril indicator is present in the received MCVideo ad hoc group call</w:t>
      </w:r>
      <w:r w:rsidRPr="00092ACA">
        <w:rPr>
          <w:lang w:eastAsia="zh-CN"/>
        </w:rPr>
        <w:t xml:space="preserve"> request</w:t>
      </w:r>
      <w:r>
        <w:rPr>
          <w:lang w:eastAsia="zh-CN"/>
        </w:rPr>
        <w:t>, the MCVideo ad hoc group is considered to be in the in-progress imminent peril state until this ad hoc group call is terminated.</w:t>
      </w:r>
    </w:p>
    <w:p w14:paraId="12495D83" w14:textId="32F27B6F" w:rsidR="00C76C52" w:rsidRDefault="00C76C52" w:rsidP="00C76C52">
      <w:pPr>
        <w:pStyle w:val="B1"/>
        <w:rPr>
          <w:lang w:eastAsia="zh-CN"/>
        </w:rPr>
      </w:pPr>
      <w:r>
        <w:tab/>
      </w:r>
      <w:r w:rsidR="009B379F" w:rsidRPr="009B379F">
        <w:t xml:space="preserve">If the the MC service users' information received in step 1 does not contain an ad hoc group ID from an ad hoc group emergency alert, </w:t>
      </w:r>
      <w:r w:rsidR="009B379F">
        <w:t>t</w:t>
      </w:r>
      <w:r w:rsidRPr="00003948">
        <w:t xml:space="preserve">he </w:t>
      </w:r>
      <w:r>
        <w:t xml:space="preserve">MCVideo server </w:t>
      </w:r>
      <w:r w:rsidRPr="00003948">
        <w:t xml:space="preserve">forms the </w:t>
      </w:r>
      <w:r>
        <w:t>ad hoc</w:t>
      </w:r>
      <w:r w:rsidRPr="00FD08F4">
        <w:t xml:space="preserve"> group</w:t>
      </w:r>
      <w:r>
        <w:t xml:space="preserve"> </w:t>
      </w:r>
      <w:r w:rsidRPr="00FD08F4">
        <w:t xml:space="preserve">by using </w:t>
      </w:r>
      <w:r>
        <w:t>MCVideo users</w:t>
      </w:r>
      <w:r w:rsidRPr="00FD08F4">
        <w:t xml:space="preserve">' information </w:t>
      </w:r>
      <w:r>
        <w:t>received in step 1</w:t>
      </w:r>
      <w:r w:rsidR="009B379F">
        <w:t>,</w:t>
      </w:r>
      <w:r>
        <w:t xml:space="preserve"> determines the preconfigured group to be used for the configuration of the ad hoc group </w:t>
      </w:r>
      <w:r w:rsidR="009B379F">
        <w:t xml:space="preserve">and </w:t>
      </w:r>
      <w:r w:rsidR="009B379F" w:rsidRPr="009B379F">
        <w:t>assigns a MCVideo group ID for the newly formed ad hoc group</w:t>
      </w:r>
      <w:r>
        <w:t>.</w:t>
      </w:r>
    </w:p>
    <w:p w14:paraId="23952B8E" w14:textId="77777777" w:rsidR="00C76C52" w:rsidRDefault="00C76C52" w:rsidP="00C76C52">
      <w:pPr>
        <w:pStyle w:val="B1"/>
        <w:rPr>
          <w:lang w:eastAsia="zh-CN"/>
        </w:rPr>
      </w:pPr>
      <w:r>
        <w:rPr>
          <w:lang w:eastAsia="zh-CN"/>
        </w:rPr>
        <w:tab/>
        <w:t>The MCVideo server considers the ad hoc group call participants as implicitly affiliated to the ad hoc group.</w:t>
      </w:r>
    </w:p>
    <w:p w14:paraId="2CB4AC92" w14:textId="77777777" w:rsidR="00C76C52" w:rsidRDefault="00C76C52" w:rsidP="00C76C52">
      <w:pPr>
        <w:pStyle w:val="B1"/>
      </w:pPr>
      <w:r>
        <w:t>3.</w:t>
      </w:r>
      <w:r>
        <w:tab/>
        <w:t>The MCVideo server shall send the ad hoc group call request return message to MCVideo client </w:t>
      </w:r>
      <w:r w:rsidRPr="00CF522E">
        <w:t>1</w:t>
      </w:r>
      <w:r>
        <w:t xml:space="preserve"> containing the below:</w:t>
      </w:r>
    </w:p>
    <w:p w14:paraId="2A4D298B" w14:textId="41C10950" w:rsidR="00C76C52" w:rsidRDefault="00C76C52" w:rsidP="00C76C52">
      <w:pPr>
        <w:pStyle w:val="B2"/>
      </w:pPr>
      <w:r>
        <w:t>i.</w:t>
      </w:r>
      <w:r>
        <w:tab/>
        <w:t xml:space="preserve">The MCVideo ad hoc group ID </w:t>
      </w:r>
      <w:r w:rsidR="009B379F" w:rsidRPr="009B379F">
        <w:t xml:space="preserve">either </w:t>
      </w:r>
      <w:r>
        <w:t xml:space="preserve">generated by the MCVideo server </w:t>
      </w:r>
      <w:r w:rsidR="009B379F" w:rsidRPr="009B379F">
        <w:t xml:space="preserve">or provided by the MCVideo client 1 if the ad hoc group ID is from an ad hoc group emergency alert </w:t>
      </w:r>
      <w:r>
        <w:t>(only included when the ad hoc group call is authorized);</w:t>
      </w:r>
    </w:p>
    <w:p w14:paraId="6D3F7E6D" w14:textId="77777777" w:rsidR="00C76C52" w:rsidRDefault="00C76C52" w:rsidP="00C76C52">
      <w:pPr>
        <w:pStyle w:val="B2"/>
      </w:pPr>
      <w:r>
        <w:t>ii.</w:t>
      </w:r>
      <w:r>
        <w:tab/>
        <w:t>The group ID of the pre-configured group to be used for the ad hoc group call (only included when the ad hoc group call is authorized); and</w:t>
      </w:r>
    </w:p>
    <w:p w14:paraId="37E21FFF" w14:textId="77777777" w:rsidR="00C76C52" w:rsidRDefault="00C76C52" w:rsidP="00C76C52">
      <w:pPr>
        <w:pStyle w:val="B2"/>
      </w:pPr>
      <w:r>
        <w:t>iii.</w:t>
      </w:r>
      <w:r>
        <w:tab/>
        <w:t>Result of whether the ad hoc group call is authorized or not.</w:t>
      </w:r>
    </w:p>
    <w:p w14:paraId="78F251F9" w14:textId="77777777" w:rsidR="00C76C52" w:rsidRDefault="00C76C52" w:rsidP="00C76C52">
      <w:pPr>
        <w:pStyle w:val="B1"/>
      </w:pPr>
      <w:r>
        <w:tab/>
        <w:t>If the ad hoc group call request is not authorized, MCVideo client </w:t>
      </w:r>
      <w:r w:rsidRPr="00CF522E">
        <w:t>1</w:t>
      </w:r>
      <w:r>
        <w:t xml:space="preserve"> shall not proceed with the rest of the steps.</w:t>
      </w:r>
    </w:p>
    <w:p w14:paraId="033FC395" w14:textId="77777777" w:rsidR="00C76C52" w:rsidRDefault="00C76C52" w:rsidP="00C76C52">
      <w:pPr>
        <w:pStyle w:val="B1"/>
      </w:pPr>
      <w:r>
        <w:t>4a-4c</w:t>
      </w:r>
      <w:r w:rsidRPr="00356591">
        <w:t>.</w:t>
      </w:r>
      <w:r w:rsidRPr="00356591">
        <w:tab/>
        <w:t xml:space="preserve">The </w:t>
      </w:r>
      <w:r>
        <w:t>MCVideo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MCVideo client</w:t>
      </w:r>
      <w:r w:rsidRPr="00356591">
        <w:t>s of the invited users based on step</w:t>
      </w:r>
      <w:r>
        <w:t> </w:t>
      </w:r>
      <w:r w:rsidRPr="00356591">
        <w:t xml:space="preserve">1. While sending the </w:t>
      </w:r>
      <w:r>
        <w:t>ad hoc group call</w:t>
      </w:r>
      <w:r w:rsidRPr="00356591">
        <w:t xml:space="preserve"> requests, the </w:t>
      </w:r>
      <w:r>
        <w:t>MCVideo server</w:t>
      </w:r>
      <w:r w:rsidRPr="00356591">
        <w:t xml:space="preserve"> shall remove the information elements that are not required to be conveyed to the target </w:t>
      </w:r>
      <w:r>
        <w:t>MCVideo client</w:t>
      </w:r>
      <w:r w:rsidRPr="00356591">
        <w:t xml:space="preserve">s (e.g. </w:t>
      </w:r>
      <w:r>
        <w:rPr>
          <w:rFonts w:cs="Arial"/>
          <w:kern w:val="2"/>
          <w:szCs w:val="18"/>
        </w:rPr>
        <w:t>MCVideo ID</w:t>
      </w:r>
      <w:r w:rsidRPr="00356591">
        <w:rPr>
          <w:rFonts w:cs="Arial"/>
          <w:kern w:val="2"/>
          <w:szCs w:val="18"/>
        </w:rPr>
        <w:t xml:space="preserve"> list of the users who are required to acknowledge)</w:t>
      </w:r>
    </w:p>
    <w:p w14:paraId="403EE400" w14:textId="77777777" w:rsidR="00C76C52" w:rsidRDefault="00C76C52" w:rsidP="00C76C52">
      <w:pPr>
        <w:pStyle w:val="B1"/>
        <w:rPr>
          <w:lang w:eastAsia="zh-CN"/>
        </w:rPr>
      </w:pPr>
      <w:r>
        <w:t>5a-5c.</w:t>
      </w:r>
      <w:r>
        <w:tab/>
        <w:t>The receiving MCVideo clients are notified about the incoming ad hoc group call.</w:t>
      </w:r>
    </w:p>
    <w:p w14:paraId="47BDA8AC" w14:textId="77777777" w:rsidR="00C76C52" w:rsidRPr="003D76D3" w:rsidRDefault="00C76C52" w:rsidP="00C76C52">
      <w:pPr>
        <w:pStyle w:val="B1"/>
      </w:pPr>
      <w:r>
        <w:rPr>
          <w:lang w:eastAsia="zh-CN"/>
        </w:rPr>
        <w:t>6a-6c</w:t>
      </w:r>
      <w:r w:rsidRPr="00D83C77">
        <w:t>.</w:t>
      </w:r>
      <w:r w:rsidRPr="00D83C77">
        <w:tab/>
        <w:t xml:space="preserve">The receiving </w:t>
      </w:r>
      <w:r>
        <w:t>MCVideo client</w:t>
      </w:r>
      <w:r w:rsidRPr="00D83C77">
        <w:t xml:space="preserve">s accept 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MCVideo server</w:t>
      </w:r>
      <w:r w:rsidRPr="00D83C77">
        <w:t>.</w:t>
      </w:r>
      <w:r>
        <w:t xml:space="preserve"> </w:t>
      </w:r>
      <w:r w:rsidRPr="00086375">
        <w:t xml:space="preserve">The response may also contain a functional alias of the responding </w:t>
      </w:r>
      <w:r>
        <w:t>MCVideo user</w:t>
      </w:r>
      <w:r w:rsidRPr="00086375">
        <w:t xml:space="preserve">, which is verified (valid and activated for the user) by the </w:t>
      </w:r>
      <w:r>
        <w:t>MCVideo server</w:t>
      </w:r>
      <w:r w:rsidRPr="00086375">
        <w:t>.</w:t>
      </w:r>
    </w:p>
    <w:p w14:paraId="51FCA2B4" w14:textId="77777777" w:rsidR="00C76C52" w:rsidRDefault="00C76C52" w:rsidP="00C76C52">
      <w:pPr>
        <w:pStyle w:val="B1"/>
      </w:pPr>
      <w:r>
        <w:rPr>
          <w:lang w:eastAsia="zh-CN"/>
        </w:rPr>
        <w:t>7</w:t>
      </w:r>
      <w:r>
        <w:t>.</w:t>
      </w:r>
      <w:r>
        <w:tab/>
        <w:t>The MCVideo server</w:t>
      </w:r>
      <w:r w:rsidRPr="00CF522E">
        <w:t xml:space="preserve"> sends the </w:t>
      </w:r>
      <w:r>
        <w:t>ad hoc group call</w:t>
      </w:r>
      <w:r w:rsidRPr="00CF522E">
        <w:t xml:space="preserve"> response to </w:t>
      </w:r>
      <w:r>
        <w:t>MCVideo client </w:t>
      </w:r>
      <w:r w:rsidRPr="00CF522E">
        <w:t>1 through the signalling path to</w:t>
      </w:r>
      <w:r>
        <w:t xml:space="preserve"> inform about successful call establishment.</w:t>
      </w:r>
    </w:p>
    <w:p w14:paraId="63FAB386" w14:textId="77777777" w:rsidR="00C76C52" w:rsidRPr="002D2654"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MCVideo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23C5F73E" w14:textId="77777777" w:rsidR="00C76C52" w:rsidRPr="00356591" w:rsidRDefault="00C76C52" w:rsidP="00C76C52">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MCVideo user</w:t>
      </w:r>
      <w:r w:rsidRPr="00356591">
        <w:t xml:space="preserve"> requires the acknowledgement from the invited </w:t>
      </w:r>
      <w:r>
        <w:t>MCVideo user</w:t>
      </w:r>
      <w:r w:rsidRPr="00356591">
        <w:t xml:space="preserve">s, and the required </w:t>
      </w:r>
      <w:r>
        <w:t>MCVideo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MCVideo server</w:t>
      </w:r>
      <w:r w:rsidRPr="00356591">
        <w:t xml:space="preserve"> may proceed with or abandon the </w:t>
      </w:r>
      <w:r>
        <w:t>call</w:t>
      </w:r>
      <w:r w:rsidRPr="00356591">
        <w:t xml:space="preserve"> and then notify the initiating </w:t>
      </w:r>
      <w:r>
        <w:t>MCVideo user</w:t>
      </w:r>
      <w:r w:rsidRPr="00356591">
        <w:t xml:space="preserve"> that the acknowledgements did not include all required members according to </w:t>
      </w:r>
      <w:r>
        <w:t>ad hoc group call</w:t>
      </w:r>
      <w:r w:rsidRPr="00356591">
        <w:t xml:space="preserve"> policy from the user profile configuration. The </w:t>
      </w:r>
      <w:r>
        <w:t>MCVideo server</w:t>
      </w:r>
      <w:r w:rsidRPr="00356591">
        <w:t xml:space="preserve"> may notify the initiating </w:t>
      </w:r>
      <w:r>
        <w:t>MCVideo user</w:t>
      </w:r>
      <w:r w:rsidRPr="00356591">
        <w:t xml:space="preserve"> of all </w:t>
      </w:r>
      <w:r>
        <w:t>MCVideo user</w:t>
      </w:r>
      <w:r w:rsidRPr="00356591">
        <w:t xml:space="preserve">s who did not acknowledge the </w:t>
      </w:r>
      <w:r>
        <w:t>ad hoc group call</w:t>
      </w:r>
      <w:r w:rsidRPr="00356591">
        <w:t xml:space="preserve"> request within the configured time. This notification may be sent to the initiating </w:t>
      </w:r>
      <w:r>
        <w:t>MCVideo user</w:t>
      </w:r>
      <w:r w:rsidRPr="00356591">
        <w:t xml:space="preserve"> by the </w:t>
      </w:r>
      <w:r>
        <w:t>MCVideo server</w:t>
      </w:r>
      <w:r w:rsidRPr="00356591">
        <w:t xml:space="preserve"> more than once during the </w:t>
      </w:r>
      <w:r>
        <w:t>call</w:t>
      </w:r>
      <w:r w:rsidRPr="00356591">
        <w:t xml:space="preserve"> when </w:t>
      </w:r>
      <w:r>
        <w:t>MCVideo user</w:t>
      </w:r>
      <w:r w:rsidRPr="00356591">
        <w:t xml:space="preserve">s join or leave the </w:t>
      </w:r>
      <w:r>
        <w:t>MCVideo ad hoc group call</w:t>
      </w:r>
      <w:r w:rsidRPr="00356591">
        <w:t>.</w:t>
      </w:r>
    </w:p>
    <w:p w14:paraId="7CAADE03" w14:textId="77777777" w:rsidR="00C76C52" w:rsidRDefault="00C76C52" w:rsidP="00C76C52">
      <w:pPr>
        <w:pStyle w:val="B1"/>
        <w:rPr>
          <w:lang w:eastAsia="zh-CN"/>
        </w:rPr>
      </w:pPr>
      <w:r>
        <w:rPr>
          <w:lang w:eastAsia="zh-CN"/>
        </w:rPr>
        <w:t>9.</w:t>
      </w:r>
      <w:r>
        <w:rPr>
          <w:lang w:eastAsia="zh-CN"/>
        </w:rPr>
        <w:tab/>
        <w:t xml:space="preserve">MCVideo </w:t>
      </w:r>
      <w:r>
        <w:t>client </w:t>
      </w:r>
      <w:r w:rsidRPr="00CF522E">
        <w:t>1</w:t>
      </w:r>
      <w:r>
        <w:rPr>
          <w:lang w:eastAsia="zh-CN"/>
        </w:rPr>
        <w:t>, MCVideo client 2, MCVideo client 3 and MCVideo client 4 establish media plane and transmission control resources.</w:t>
      </w:r>
    </w:p>
    <w:p w14:paraId="421406C9" w14:textId="77777777" w:rsidR="00C76C52" w:rsidRPr="00356591"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155523DD" w14:textId="77777777" w:rsidR="00C76C52" w:rsidRDefault="00C76C52" w:rsidP="00C76C52">
      <w:pPr>
        <w:pStyle w:val="Heading5"/>
      </w:pPr>
      <w:bookmarkStart w:id="1184" w:name="_Toc154701764"/>
      <w:r>
        <w:lastRenderedPageBreak/>
        <w:t>7.19.3.1.2</w:t>
      </w:r>
      <w:r>
        <w:tab/>
      </w:r>
      <w:bookmarkEnd w:id="1181"/>
      <w:r>
        <w:rPr>
          <w:lang w:val="nl-NL"/>
        </w:rPr>
        <w:t>Release ad hoc group call</w:t>
      </w:r>
      <w:bookmarkEnd w:id="1182"/>
      <w:bookmarkEnd w:id="1184"/>
    </w:p>
    <w:p w14:paraId="7E4D9CC3" w14:textId="77777777" w:rsidR="00C76C52" w:rsidRDefault="00C76C52" w:rsidP="00C76C52">
      <w:r>
        <w:t xml:space="preserve">The procedure focuses on the case where </w:t>
      </w:r>
      <w:r>
        <w:rPr>
          <w:lang w:eastAsia="zh-CN"/>
        </w:rPr>
        <w:t xml:space="preserve">the </w:t>
      </w:r>
      <w:r>
        <w:t xml:space="preserve">MCVideo server </w:t>
      </w:r>
      <w:r>
        <w:rPr>
          <w:lang w:eastAsia="zh-CN"/>
        </w:rPr>
        <w:t>releases</w:t>
      </w:r>
      <w:r>
        <w:t xml:space="preserve"> an ongoing MCVideo ad hoc group call for all the participants of that ad hoc group call, since at least one of the </w:t>
      </w:r>
      <w:r>
        <w:rPr>
          <w:lang w:eastAsia="zh-CN"/>
        </w:rPr>
        <w:t>release</w:t>
      </w:r>
      <w:r>
        <w:t xml:space="preserve"> conditions are met e.g., due to hang time expiry, last participant leaving, second last participant leaving, initiator leaving.</w:t>
      </w:r>
    </w:p>
    <w:p w14:paraId="0283EFFC" w14:textId="77777777" w:rsidR="00C76C52" w:rsidRDefault="00C76C52" w:rsidP="00C76C52">
      <w:r>
        <w:t>Figure 7.19.3.1.2-1 below illustrates the signalling control plane procedure for the MCVideo server initiating termination an ongoing ad hoc group call.</w:t>
      </w:r>
    </w:p>
    <w:p w14:paraId="1A9A55DD" w14:textId="77777777" w:rsidR="00C76C52" w:rsidRDefault="00C76C52" w:rsidP="00C76C52">
      <w:pPr>
        <w:pStyle w:val="TH"/>
      </w:pPr>
      <w:r>
        <w:object w:dxaOrig="7932" w:dyaOrig="7776" w14:anchorId="7D6DEE7C">
          <v:shape id="_x0000_i1117" type="#_x0000_t75" style="width:396.9pt;height:389.6pt" o:ole="">
            <v:imagedata r:id="rId197" o:title=""/>
          </v:shape>
          <o:OLEObject Type="Embed" ProgID="Visio.Drawing.11" ShapeID="_x0000_i1117" DrawAspect="Content" ObjectID="_1765315028" r:id="rId198"/>
        </w:object>
      </w:r>
    </w:p>
    <w:p w14:paraId="2DDCC56C" w14:textId="77777777" w:rsidR="00C76C52" w:rsidRDefault="00C76C52" w:rsidP="00C76C52">
      <w:pPr>
        <w:pStyle w:val="TF"/>
      </w:pPr>
      <w:r>
        <w:t>Figure 7.19.3.1.2-1: Release ad hoc group call</w:t>
      </w:r>
    </w:p>
    <w:p w14:paraId="098E8B51" w14:textId="77777777" w:rsidR="00C76C52" w:rsidRDefault="00C76C52" w:rsidP="00C76C52">
      <w:pPr>
        <w:pStyle w:val="B1"/>
      </w:pPr>
      <w:r>
        <w:t>1.</w:t>
      </w:r>
      <w:r>
        <w:tab/>
        <w:t xml:space="preserve">It is assumed that MCVideo users on MCVideo client 1, </w:t>
      </w:r>
      <w:r>
        <w:rPr>
          <w:lang w:eastAsia="zh-CN"/>
        </w:rPr>
        <w:t>client 2</w:t>
      </w:r>
      <w:r>
        <w:t xml:space="preserve"> and </w:t>
      </w:r>
      <w:r>
        <w:rPr>
          <w:lang w:eastAsia="zh-CN"/>
        </w:rPr>
        <w:t>client 3</w:t>
      </w:r>
      <w:r>
        <w:t xml:space="preserve"> are already part of the ongoing ad hoc group call.</w:t>
      </w:r>
    </w:p>
    <w:p w14:paraId="3C83560D" w14:textId="77777777" w:rsidR="00C76C52" w:rsidRDefault="00C76C52" w:rsidP="00C76C52">
      <w:pPr>
        <w:pStyle w:val="B1"/>
      </w:pPr>
      <w:r>
        <w:t>2.</w:t>
      </w:r>
      <w:r>
        <w:tab/>
        <w:t>MCVideo server would like to release the MCVideo ad hoc group call which is ongoing e.g., due to hang time expiry, last participant leaving, second last participant leaving, initiator leaving.</w:t>
      </w:r>
    </w:p>
    <w:p w14:paraId="15891056" w14:textId="77777777" w:rsidR="00C76C52" w:rsidRDefault="00C76C52" w:rsidP="00C76C52">
      <w:pPr>
        <w:pStyle w:val="B1"/>
      </w:pPr>
      <w:r>
        <w:t>3.</w:t>
      </w:r>
      <w:r>
        <w:tab/>
        <w:t>MCVideo server identifies the participants of the ongoing ad hoc group call and generates ad hoc group call</w:t>
      </w:r>
      <w:r>
        <w:rPr>
          <w:lang w:eastAsia="zh-CN"/>
        </w:rPr>
        <w:t xml:space="preserve"> release request</w:t>
      </w:r>
      <w:r>
        <w:t xml:space="preserve"> to </w:t>
      </w:r>
      <w:r>
        <w:rPr>
          <w:lang w:eastAsia="zh-CN"/>
        </w:rPr>
        <w:t>release</w:t>
      </w:r>
      <w:r>
        <w:t xml:space="preserve"> ongoing session. The MCVideo server cancels the in-progress emergency state or in-progress imminent peril state of the ad hoc group if the ad hoc group call is an emergency or imminent peril call respectively.</w:t>
      </w:r>
    </w:p>
    <w:p w14:paraId="46445E07" w14:textId="77777777" w:rsidR="00C76C52" w:rsidRDefault="00C76C52" w:rsidP="00C76C52">
      <w:pPr>
        <w:pStyle w:val="B1"/>
      </w:pPr>
      <w:r>
        <w:t>4.</w:t>
      </w:r>
      <w:r>
        <w:tab/>
        <w:t xml:space="preserve">MCVideo server sends ad hoc group call release request via SIP core towards each participant of the ongoing ad hoc group call. </w:t>
      </w:r>
    </w:p>
    <w:p w14:paraId="47D80184" w14:textId="77777777" w:rsidR="00C76C52" w:rsidRDefault="00C76C52" w:rsidP="00C76C52">
      <w:pPr>
        <w:pStyle w:val="B1"/>
      </w:pPr>
      <w:r>
        <w:t>5.</w:t>
      </w:r>
      <w:r>
        <w:tab/>
        <w:t xml:space="preserve">MCVideo users are notified about the </w:t>
      </w:r>
      <w:r>
        <w:rPr>
          <w:lang w:eastAsia="zh-CN"/>
        </w:rPr>
        <w:t>release</w:t>
      </w:r>
      <w:r>
        <w:t xml:space="preserve"> of the ad hoc group call.</w:t>
      </w:r>
    </w:p>
    <w:p w14:paraId="44BF1007" w14:textId="77777777" w:rsidR="00C76C52" w:rsidRDefault="00C76C52" w:rsidP="00C76C52">
      <w:pPr>
        <w:pStyle w:val="B1"/>
      </w:pPr>
      <w:r>
        <w:lastRenderedPageBreak/>
        <w:t>6.</w:t>
      </w:r>
      <w:r>
        <w:tab/>
        <w:t>MCVideo client(s) receiving ad hoc group call</w:t>
      </w:r>
      <w:r>
        <w:rPr>
          <w:lang w:eastAsia="zh-CN"/>
        </w:rPr>
        <w:t xml:space="preserve"> release request</w:t>
      </w:r>
      <w:r>
        <w:t>, acknowledge towards the MCVideo server</w:t>
      </w:r>
      <w:r>
        <w:rPr>
          <w:lang w:eastAsia="zh-CN"/>
        </w:rPr>
        <w:t xml:space="preserve"> by sending an ad hoc group call release response</w:t>
      </w:r>
      <w:r>
        <w:t>.</w:t>
      </w:r>
    </w:p>
    <w:p w14:paraId="70D6A5AC" w14:textId="77777777" w:rsidR="00C76C52" w:rsidRDefault="00C76C52" w:rsidP="00C76C52">
      <w:pPr>
        <w:pStyle w:val="NO"/>
        <w:rPr>
          <w:rFonts w:eastAsia="SimSun"/>
        </w:rPr>
      </w:pPr>
      <w:r>
        <w:rPr>
          <w:rFonts w:eastAsia="SimSun"/>
        </w:rPr>
        <w:t>NOTE:</w:t>
      </w:r>
      <w:r>
        <w:rPr>
          <w:rFonts w:eastAsia="SimSun"/>
        </w:rPr>
        <w:tab/>
        <w:t xml:space="preserve">If the initiator of the ad hoc group call does not supply the participants list, the MCVideo client(s) may choose to store the list of participants for easy re-initiation of another ad hoc group call with the same participants. </w:t>
      </w:r>
    </w:p>
    <w:p w14:paraId="759E9C1C" w14:textId="5CC9754E" w:rsidR="00C76C52" w:rsidRDefault="00C76C52" w:rsidP="00C76C52">
      <w:pPr>
        <w:pStyle w:val="B1"/>
      </w:pPr>
      <w:r>
        <w:t>7.</w:t>
      </w:r>
      <w:r>
        <w:tab/>
        <w:t xml:space="preserve">MCVideo client 1, </w:t>
      </w:r>
      <w:r>
        <w:rPr>
          <w:lang w:eastAsia="zh-CN"/>
        </w:rPr>
        <w:t>client 2</w:t>
      </w:r>
      <w:r>
        <w:t xml:space="preserve"> and </w:t>
      </w:r>
      <w:r>
        <w:rPr>
          <w:lang w:eastAsia="zh-CN"/>
        </w:rPr>
        <w:t>client 3</w:t>
      </w:r>
      <w:r>
        <w:t xml:space="preserve"> have successfully released the transmission control and media plane resources associated with the ad hoc group call that is terminated and the ad hoc group ceases to exist (i.e., further call is not possible over the same ad hoc group</w:t>
      </w:r>
      <w:r w:rsidR="009B379F" w:rsidRPr="009B379F">
        <w:t>, otherwise if the ad hoc group call follows an ad hoc group emergency alert the ad hoc group continues to exist (i.e., further calls over the same ad hoc group are possible)</w:t>
      </w:r>
      <w:r>
        <w:t>.</w:t>
      </w:r>
    </w:p>
    <w:p w14:paraId="60D7DC46" w14:textId="77777777" w:rsidR="00C76C52" w:rsidRDefault="00C76C52" w:rsidP="00C76C52">
      <w:pPr>
        <w:pStyle w:val="Heading5"/>
      </w:pPr>
      <w:bookmarkStart w:id="1185" w:name="_Toc122563401"/>
      <w:bookmarkStart w:id="1186" w:name="_Toc154701765"/>
      <w:r>
        <w:t>7.19.3.1.3</w:t>
      </w:r>
      <w:r>
        <w:tab/>
        <w:t>Ad hoc group call setup with MCVideo server determining the participants lists</w:t>
      </w:r>
      <w:bookmarkEnd w:id="1185"/>
      <w:bookmarkEnd w:id="1186"/>
    </w:p>
    <w:p w14:paraId="542A5E3E" w14:textId="77777777" w:rsidR="00C76C52" w:rsidRDefault="00C76C52" w:rsidP="00C76C52">
      <w:pPr>
        <w:rPr>
          <w:noProof/>
        </w:rPr>
      </w:pPr>
      <w:r>
        <w:rPr>
          <w:noProof/>
        </w:rPr>
        <w:t>Figure </w:t>
      </w:r>
      <w:r>
        <w:t>7.19.3.1.3</w:t>
      </w:r>
      <w:r>
        <w:rPr>
          <w:noProof/>
        </w:rPr>
        <w:t xml:space="preserve">-1 below illustrates the ad hoc group call setup procedure initiated by the MCVideo user and MCVideo </w:t>
      </w:r>
      <w:r>
        <w:t>client 1</w:t>
      </w:r>
      <w:r>
        <w:rPr>
          <w:noProof/>
        </w:rPr>
        <w:t xml:space="preserve"> wherein the list of participants is determined by the MCVideo server based on the citeria received from the MCVideo client.</w:t>
      </w:r>
    </w:p>
    <w:p w14:paraId="786E512E" w14:textId="77777777" w:rsidR="00C76C52" w:rsidRDefault="00C76C52" w:rsidP="00C76C52">
      <w:pPr>
        <w:rPr>
          <w:noProof/>
        </w:rPr>
      </w:pPr>
      <w:r>
        <w:rPr>
          <w:noProof/>
        </w:rPr>
        <w:t>Pre-conditions:</w:t>
      </w:r>
    </w:p>
    <w:p w14:paraId="3B2D37B0" w14:textId="77777777" w:rsidR="00C76C52" w:rsidRDefault="00C76C52" w:rsidP="00C76C52">
      <w:pPr>
        <w:pStyle w:val="B1"/>
        <w:rPr>
          <w:noProof/>
        </w:rPr>
      </w:pPr>
      <w:r>
        <w:rPr>
          <w:noProof/>
        </w:rPr>
        <w:t>1.</w:t>
      </w:r>
      <w:r>
        <w:rPr>
          <w:noProof/>
        </w:rPr>
        <w:tab/>
        <w:t xml:space="preserve">The MCVideo user at MCVideo </w:t>
      </w:r>
      <w:r>
        <w:t>client 1</w:t>
      </w:r>
      <w:r>
        <w:rPr>
          <w:noProof/>
        </w:rPr>
        <w:t xml:space="preserve"> is authorized to initate ad hoc group call.</w:t>
      </w:r>
    </w:p>
    <w:p w14:paraId="50BE3D05" w14:textId="77777777" w:rsidR="00C76C52" w:rsidRDefault="00C76C52" w:rsidP="00C76C52">
      <w:pPr>
        <w:pStyle w:val="B1"/>
        <w:rPr>
          <w:noProof/>
        </w:rPr>
      </w:pPr>
      <w:r>
        <w:rPr>
          <w:noProof/>
        </w:rPr>
        <w:t>2.</w:t>
      </w:r>
      <w:r>
        <w:rPr>
          <w:noProof/>
        </w:rPr>
        <w:tab/>
        <w:t xml:space="preserve">The MCVideo user at MCVideo </w:t>
      </w:r>
      <w:r>
        <w:t>client 1</w:t>
      </w:r>
      <w:r>
        <w:rPr>
          <w:noProof/>
        </w:rPr>
        <w:t xml:space="preserve"> wants to invite MCVideo users who are satisying certain criteria for the ad hoc group call.</w:t>
      </w:r>
    </w:p>
    <w:p w14:paraId="2D37B9BE" w14:textId="77777777" w:rsidR="00C76C52" w:rsidRDefault="00C76C52" w:rsidP="00C76C52">
      <w:pPr>
        <w:pStyle w:val="TH"/>
        <w:rPr>
          <w:sz w:val="14"/>
          <w:szCs w:val="14"/>
        </w:rPr>
      </w:pPr>
      <w:r>
        <w:object w:dxaOrig="10632" w:dyaOrig="9360" w14:anchorId="7D6310A4">
          <v:shape id="_x0000_i1118" type="#_x0000_t75" style="width:481.2pt;height:423.8pt" o:ole="">
            <v:imagedata r:id="rId199" o:title=""/>
          </v:shape>
          <o:OLEObject Type="Embed" ProgID="Visio.Drawing.15" ShapeID="_x0000_i1118" DrawAspect="Content" ObjectID="_1765315029" r:id="rId200"/>
        </w:object>
      </w:r>
    </w:p>
    <w:p w14:paraId="4DDD6818" w14:textId="77777777" w:rsidR="00C76C52" w:rsidRDefault="00C76C52" w:rsidP="00C76C52">
      <w:pPr>
        <w:pStyle w:val="TF"/>
      </w:pPr>
      <w:r>
        <w:t>Figure 7.19.3.1.3-1: Ad hoc group call participants determined by MCVideo server</w:t>
      </w:r>
    </w:p>
    <w:p w14:paraId="41EF31CB" w14:textId="77777777" w:rsidR="00C76C52" w:rsidRDefault="00C76C52" w:rsidP="00C76C52">
      <w:pPr>
        <w:pStyle w:val="B1"/>
      </w:pPr>
      <w:r>
        <w:t>1.</w:t>
      </w:r>
      <w:r>
        <w:tab/>
        <w:t>User at MCVideo client 1 would like to initiate an ad hoc group call in-order to invite the participants satisfying specific criteria. The MCVideo client 1 initiates the ad hoc group call by sending the ad hoc group call request containing the details of the criteria to be applied by the MCVideo server for determining the participants list. If end-to-end encryption is supported, the Encryption supported information element shall be set to true and pre-configured MCVideo group whose configuration is to be applied is included. An SDP offer containing the MCVideo client media parameters is included. If there is a transmission request to transmit, then the ad hoc group call request contains an indication of an implicit transmit media request. If the MCVideo user of MCVideo client 1 has selected a functional alias, then the ad hoc group call request contains that functional alias. If the ad hoc group call request contains an implicit transmit media request it may also include location information.</w:t>
      </w:r>
    </w:p>
    <w:p w14:paraId="105600C1" w14:textId="77777777" w:rsidR="00C76C52" w:rsidRDefault="00C76C52" w:rsidP="00C76C52">
      <w:pPr>
        <w:pStyle w:val="B1"/>
        <w:ind w:firstLine="0"/>
      </w:pPr>
      <w:r>
        <w:t>If the MCVideo user at MCVideo client 1 initiates an MCVideo emergency ad hoc group call or the MCVideo emergency state is already set for the MCVideo client 1 (due to a previously triggered MCVideo emergency alert):</w:t>
      </w:r>
    </w:p>
    <w:p w14:paraId="4E67B4F1" w14:textId="77777777" w:rsidR="00C76C52" w:rsidRDefault="00C76C52" w:rsidP="00C76C52">
      <w:pPr>
        <w:pStyle w:val="B2"/>
      </w:pPr>
      <w:r>
        <w:t>i.</w:t>
      </w:r>
      <w:r>
        <w:tab/>
        <w:t>the MCVideo ad hoc group call request shall contain an emergency indicator;</w:t>
      </w:r>
    </w:p>
    <w:p w14:paraId="7B9570AB" w14:textId="77777777" w:rsidR="00C76C52" w:rsidRDefault="00C76C52" w:rsidP="00C76C52">
      <w:pPr>
        <w:pStyle w:val="B2"/>
      </w:pPr>
      <w:r>
        <w:t>ii.</w:t>
      </w:r>
      <w:r>
        <w:tab/>
        <w:t>if the MCVideo emergency state is not set already, MCVideo client 1 sets its MCVideo emergency state. The MCVideo emergency state of MCVideo client 1 is retained until explicitly cancelled by the user of MCVideo client 1.</w:t>
      </w:r>
    </w:p>
    <w:p w14:paraId="2F103846" w14:textId="77777777" w:rsidR="00C76C52" w:rsidRDefault="00C76C52" w:rsidP="00C76C52">
      <w:pPr>
        <w:pStyle w:val="B1"/>
        <w:rPr>
          <w:lang w:eastAsia="zh-CN"/>
        </w:rPr>
      </w:pPr>
      <w:r>
        <w:rPr>
          <w:lang w:eastAsia="zh-CN"/>
        </w:rPr>
        <w:t>2.</w:t>
      </w:r>
      <w:r>
        <w:rPr>
          <w:lang w:eastAsia="zh-CN"/>
        </w:rPr>
        <w:tab/>
        <w:t xml:space="preserve">The MCVideo server accepts the </w:t>
      </w:r>
      <w:r>
        <w:t>ad hoc</w:t>
      </w:r>
      <w:r>
        <w:rPr>
          <w:lang w:eastAsia="zh-CN"/>
        </w:rPr>
        <w:t xml:space="preserve"> group call request if the </w:t>
      </w:r>
      <w:r>
        <w:t>ad hoc</w:t>
      </w:r>
      <w:r>
        <w:rPr>
          <w:lang w:eastAsia="zh-CN"/>
        </w:rPr>
        <w:t xml:space="preserve"> group call is supported and authorized. Otherwise reject the </w:t>
      </w:r>
      <w:r>
        <w:t>ad hoc</w:t>
      </w:r>
      <w:r>
        <w:rPr>
          <w:lang w:eastAsia="zh-CN"/>
        </w:rPr>
        <w:t xml:space="preserve"> group call request and do not continue with the rest of the steps. </w:t>
      </w:r>
    </w:p>
    <w:p w14:paraId="1C4B9B7D" w14:textId="77777777" w:rsidR="00C76C52" w:rsidRDefault="00C76C52" w:rsidP="00C76C52">
      <w:pPr>
        <w:pStyle w:val="B1"/>
        <w:rPr>
          <w:lang w:eastAsia="zh-CN"/>
        </w:rPr>
      </w:pPr>
      <w:r>
        <w:lastRenderedPageBreak/>
        <w:tab/>
      </w:r>
      <w:r>
        <w:rPr>
          <w:lang w:eastAsia="zh-CN"/>
        </w:rPr>
        <w:t>If functional alias is present, the MCVideo server checks whether the provided functional alias is allowed to be used and has been activated for the user.</w:t>
      </w:r>
    </w:p>
    <w:p w14:paraId="1B98DDE2" w14:textId="77777777" w:rsidR="00C76C52" w:rsidRDefault="00C76C52" w:rsidP="00C76C52">
      <w:pPr>
        <w:pStyle w:val="B1"/>
        <w:rPr>
          <w:lang w:eastAsia="zh-CN"/>
        </w:rPr>
      </w:pPr>
      <w:r>
        <w:tab/>
      </w:r>
      <w:r>
        <w:rPr>
          <w:lang w:eastAsia="zh-CN"/>
        </w:rPr>
        <w:t xml:space="preserve">If location information was included in the </w:t>
      </w:r>
      <w:r>
        <w:t>ad hoc</w:t>
      </w:r>
      <w:r>
        <w:rPr>
          <w:lang w:eastAsia="zh-CN"/>
        </w:rPr>
        <w:t xml:space="preserve"> group call request, the MCVideo server checks the privacy policy of the MCVideo user to decide if the location information of MCVideo </w:t>
      </w:r>
      <w:r>
        <w:t>client 1</w:t>
      </w:r>
      <w:r>
        <w:rPr>
          <w:lang w:eastAsia="zh-CN"/>
        </w:rPr>
        <w:t xml:space="preserve"> can be provided to other users on the call (refer to Annex A.3 "Authorisation to provide location information to other MCVideo users on a call when talking").</w:t>
      </w:r>
    </w:p>
    <w:p w14:paraId="5284E7EA" w14:textId="77777777" w:rsidR="00C76C52" w:rsidRDefault="00C76C52" w:rsidP="00C76C52">
      <w:pPr>
        <w:pStyle w:val="B1"/>
        <w:rPr>
          <w:lang w:eastAsia="zh-CN"/>
        </w:rPr>
      </w:pPr>
      <w:r>
        <w:tab/>
      </w:r>
      <w:r>
        <w:rPr>
          <w:lang w:eastAsia="zh-CN"/>
        </w:rPr>
        <w:t xml:space="preserve">If an emergency indicator is present in the received MCVideo </w:t>
      </w:r>
      <w:r>
        <w:t>ad hoc</w:t>
      </w:r>
      <w:r>
        <w:rPr>
          <w:lang w:eastAsia="zh-CN"/>
        </w:rPr>
        <w:t xml:space="preserve"> group call request, the MCVideo </w:t>
      </w:r>
      <w:r>
        <w:t>ad hoc</w:t>
      </w:r>
      <w:r>
        <w:rPr>
          <w:lang w:eastAsia="zh-CN"/>
        </w:rPr>
        <w:t xml:space="preserve"> group is considered to be in the in-progress emergency state until this </w:t>
      </w:r>
      <w:r>
        <w:t>ad hoc</w:t>
      </w:r>
      <w:r>
        <w:rPr>
          <w:lang w:eastAsia="zh-CN"/>
        </w:rPr>
        <w:t xml:space="preserve"> group call is terminated; and</w:t>
      </w:r>
    </w:p>
    <w:p w14:paraId="4FC1DA6B" w14:textId="77777777" w:rsidR="00C76C52" w:rsidRDefault="00C76C52" w:rsidP="00C76C52">
      <w:pPr>
        <w:pStyle w:val="B1"/>
        <w:rPr>
          <w:lang w:eastAsia="zh-CN"/>
        </w:rPr>
      </w:pPr>
      <w:r>
        <w:tab/>
      </w:r>
      <w:r>
        <w:rPr>
          <w:lang w:eastAsia="zh-CN"/>
        </w:rPr>
        <w:t xml:space="preserve">If an imminent peril indicator is present in the received MCVideo </w:t>
      </w:r>
      <w:r>
        <w:t>ad hoc</w:t>
      </w:r>
      <w:r>
        <w:rPr>
          <w:lang w:eastAsia="zh-CN"/>
        </w:rPr>
        <w:t xml:space="preserve"> group call request, the MCVideo </w:t>
      </w:r>
      <w:r>
        <w:t>ad hoc</w:t>
      </w:r>
      <w:r>
        <w:rPr>
          <w:lang w:eastAsia="zh-CN"/>
        </w:rPr>
        <w:t xml:space="preserve"> group is considered to be in the in-progress imminent peril state until this </w:t>
      </w:r>
      <w:r>
        <w:t>ad hoc</w:t>
      </w:r>
      <w:r>
        <w:rPr>
          <w:lang w:eastAsia="zh-CN"/>
        </w:rPr>
        <w:t xml:space="preserve"> group call is terminated.</w:t>
      </w:r>
    </w:p>
    <w:p w14:paraId="1A55DA4B" w14:textId="77777777" w:rsidR="00EE5305" w:rsidRDefault="00EE5305" w:rsidP="00EE5305">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rsidRPr="009B379F">
        <w:t>MC</w:t>
      </w:r>
      <w:r>
        <w:t xml:space="preserve">Video server </w:t>
      </w:r>
      <w:r w:rsidRPr="00003948">
        <w:t xml:space="preserve">forms the </w:t>
      </w:r>
      <w:r>
        <w:t>ad hoc</w:t>
      </w:r>
      <w:r w:rsidRPr="00FD08F4">
        <w:t xml:space="preserve"> group</w:t>
      </w:r>
      <w:r>
        <w:t xml:space="preserve"> </w:t>
      </w:r>
      <w:r w:rsidRPr="00FD08F4">
        <w:t xml:space="preserve">by using </w:t>
      </w:r>
      <w:r>
        <w:t>received</w:t>
      </w:r>
      <w:r w:rsidRPr="002367A0">
        <w:t xml:space="preserve"> </w:t>
      </w:r>
      <w:r w:rsidRPr="00FD08F4">
        <w:t>information</w:t>
      </w:r>
      <w:r>
        <w:t>, and determines the preconfigured group to be used for the configuration of the ad hoc group. T</w:t>
      </w:r>
      <w:r w:rsidRPr="00003948">
        <w:t xml:space="preserve">he </w:t>
      </w:r>
      <w:r w:rsidRPr="009B379F">
        <w:t>MC</w:t>
      </w:r>
      <w:r>
        <w:t>Video server</w:t>
      </w:r>
      <w:r w:rsidRPr="009B379F">
        <w:t xml:space="preserve"> assigns a MC</w:t>
      </w:r>
      <w:r>
        <w:t xml:space="preserve">Video </w:t>
      </w:r>
      <w:r w:rsidRPr="009B379F">
        <w:t>group ID for the newly formed ad hoc group</w:t>
      </w:r>
      <w:r>
        <w:t>. Further, the ad hoc group participants are included to ad hoc group once determined as specified in the step 4.</w:t>
      </w:r>
    </w:p>
    <w:p w14:paraId="5AE50F9D" w14:textId="77777777" w:rsidR="00C76C52" w:rsidRDefault="00C76C52" w:rsidP="00C76C52">
      <w:pPr>
        <w:pStyle w:val="B1"/>
      </w:pPr>
      <w:r>
        <w:t>3.</w:t>
      </w:r>
      <w:r>
        <w:tab/>
        <w:t>The MCVideo server shall send the ad hoc group call request return message to MCVideo client 1 containing the below:</w:t>
      </w:r>
    </w:p>
    <w:p w14:paraId="2094E496" w14:textId="30A89165" w:rsidR="00C76C52" w:rsidRDefault="00C76C52" w:rsidP="00C76C52">
      <w:pPr>
        <w:pStyle w:val="B1"/>
      </w:pPr>
      <w:r>
        <w:tab/>
        <w:t>i.</w:t>
      </w:r>
      <w:r>
        <w:tab/>
        <w:t>The MCVideo ad hoc group ID</w:t>
      </w:r>
      <w:r w:rsidR="00EE5305" w:rsidRPr="00EE5305">
        <w:t>, either</w:t>
      </w:r>
      <w:r>
        <w:t xml:space="preserve"> generated by the MCVideo server</w:t>
      </w:r>
      <w:r w:rsidR="00EE5305" w:rsidRPr="00EE5305">
        <w:t>, if not included in the ad hoc group call request of step 1, or if the provided MCVideo ad hoc group ID is not accepted by the MCVideo server, or provided by the MCVideo client 1 if the ad hoc group ID is from an ad hoc group emergency alert</w:t>
      </w:r>
      <w:r>
        <w:t>;</w:t>
      </w:r>
    </w:p>
    <w:p w14:paraId="379724BA" w14:textId="77777777" w:rsidR="00EE5305" w:rsidRDefault="00EE5305" w:rsidP="00EE5305">
      <w:pPr>
        <w:pStyle w:val="B1"/>
      </w:pPr>
      <w:r>
        <w:tab/>
        <w:t>ii.</w:t>
      </w:r>
      <w:r>
        <w:tab/>
        <w:t>The group ID of the pre-configured group to be used for the ad hoc group communication (only included when the ad hoc group data session is authorized); and</w:t>
      </w:r>
    </w:p>
    <w:p w14:paraId="0B120D36" w14:textId="33B2A6D8" w:rsidR="00C76C52" w:rsidRDefault="00C76C52" w:rsidP="00C76C52">
      <w:pPr>
        <w:pStyle w:val="B1"/>
      </w:pPr>
      <w:r>
        <w:tab/>
        <w:t>ii</w:t>
      </w:r>
      <w:r w:rsidR="00EE5305">
        <w:t>i</w:t>
      </w:r>
      <w:r>
        <w:t>.</w:t>
      </w:r>
      <w:r>
        <w:tab/>
        <w:t>Result of whether the ad hoc group call is authorized or not</w:t>
      </w:r>
    </w:p>
    <w:p w14:paraId="4E91855E" w14:textId="77777777" w:rsidR="00C76C52" w:rsidRDefault="00C76C52" w:rsidP="00C76C52">
      <w:pPr>
        <w:pStyle w:val="B1"/>
      </w:pPr>
      <w:r>
        <w:tab/>
        <w:t>If the ad hoc group call request is not authorized, MCVideo server and client 1 shall not proceed with the rest of the steps.</w:t>
      </w:r>
    </w:p>
    <w:p w14:paraId="3FB63C31" w14:textId="77777777" w:rsidR="00C76C52" w:rsidRDefault="00C76C52" w:rsidP="00C76C52">
      <w:pPr>
        <w:pStyle w:val="B1"/>
      </w:pPr>
      <w:r>
        <w:t>4.</w:t>
      </w:r>
      <w:r>
        <w:tab/>
        <w:t xml:space="preserve">The MCVideo server determines the list of participants to be invited for the ad hoc group call based on the information present in the information element Criteria for determining the participants. This information element could carry either criteria or indicator identifying </w:t>
      </w:r>
      <w:r>
        <w:rPr>
          <w:rFonts w:eastAsia="Calibri"/>
        </w:rPr>
        <w:t xml:space="preserve">pre-defined </w:t>
      </w:r>
      <w:r>
        <w:t xml:space="preserve">criteria or a combination of both. </w:t>
      </w:r>
    </w:p>
    <w:p w14:paraId="4D3003DC" w14:textId="77777777" w:rsidR="00C76C52" w:rsidRDefault="00C76C52" w:rsidP="00C76C52">
      <w:pPr>
        <w:pStyle w:val="NO"/>
      </w:pPr>
      <w:r>
        <w:t>NOTE 1:</w:t>
      </w:r>
      <w:r>
        <w:tab/>
        <w:t>The content of the Criteria information element, the details of the pre-defined criteria, and the way how their MCVideo server determines the list of participants are left to implementation.</w:t>
      </w:r>
    </w:p>
    <w:p w14:paraId="4610E384" w14:textId="77777777" w:rsidR="00C76C52" w:rsidRDefault="00C76C52" w:rsidP="00C76C52">
      <w:pPr>
        <w:pStyle w:val="B1"/>
      </w:pPr>
      <w:r>
        <w:t>5.</w:t>
      </w:r>
      <w:r>
        <w:tab/>
        <w:t>The MCVideo server sends the ad hoc group call request</w:t>
      </w:r>
      <w:r>
        <w:rPr>
          <w:lang w:eastAsia="zh-CN"/>
        </w:rPr>
        <w:t>s</w:t>
      </w:r>
      <w:r>
        <w:t xml:space="preserve"> towards the MCVideo clients 2 and 3. While sending the ad hoc group call requests, the MCVideo server shall remove the information elements that are not required to be conveyed to the target MCVideo clients. This request carries the pre-configured group ID whose configuration is to be applied for this ad hoc group call </w:t>
      </w:r>
      <w:r>
        <w:rPr>
          <w:lang w:val="en-US"/>
        </w:rPr>
        <w:t>if end-to-end encryption is requested</w:t>
      </w:r>
      <w:r>
        <w:t>. The MCVideo server considers the ad hoc group call participants as implicitly affiliated to the ad hoc group.</w:t>
      </w:r>
    </w:p>
    <w:p w14:paraId="10F51B91" w14:textId="77777777" w:rsidR="00C76C52" w:rsidRDefault="00C76C52" w:rsidP="00C76C52">
      <w:pPr>
        <w:pStyle w:val="B1"/>
        <w:rPr>
          <w:lang w:eastAsia="zh-CN"/>
        </w:rPr>
      </w:pPr>
      <w:r>
        <w:t>6.</w:t>
      </w:r>
      <w:r>
        <w:tab/>
        <w:t>The receiving MCVideo clients are notified about the incoming ad hoc group call.</w:t>
      </w:r>
    </w:p>
    <w:p w14:paraId="262F50A3" w14:textId="77777777" w:rsidR="00C76C52" w:rsidRDefault="00C76C52" w:rsidP="00C76C52">
      <w:pPr>
        <w:pStyle w:val="B1"/>
      </w:pPr>
      <w:r>
        <w:rPr>
          <w:lang w:eastAsia="zh-CN"/>
        </w:rPr>
        <w:t>7</w:t>
      </w:r>
      <w:r>
        <w:t>.</w:t>
      </w:r>
      <w:r>
        <w:tab/>
        <w:t>The receiving MCVideo clients accept the ad hoc group call requests and send ad hoc group call responses to the MCVideo server. The response may also contain a functional alias of the responding MCVideo user, which is verified (valid and activated for the user) by the MCVideo server.</w:t>
      </w:r>
    </w:p>
    <w:p w14:paraId="00353138" w14:textId="77777777" w:rsidR="00C76C52" w:rsidRDefault="00C76C52" w:rsidP="00C76C52">
      <w:pPr>
        <w:pStyle w:val="B1"/>
      </w:pPr>
      <w:r>
        <w:rPr>
          <w:lang w:eastAsia="zh-CN"/>
        </w:rPr>
        <w:t>8</w:t>
      </w:r>
      <w:r>
        <w:t>.</w:t>
      </w:r>
      <w:r>
        <w:tab/>
        <w:t xml:space="preserve">The MCVideo server sends the ad hoc group call response to MCVideo client 1 through the signalling path to inform about successful call establishment. </w:t>
      </w:r>
    </w:p>
    <w:p w14:paraId="13ADE712" w14:textId="77777777" w:rsidR="00C76C52" w:rsidRDefault="00C76C52" w:rsidP="00C76C52">
      <w:pPr>
        <w:pStyle w:val="B1"/>
        <w:rPr>
          <w:lang w:eastAsia="zh-CN"/>
        </w:rPr>
      </w:pPr>
      <w:r>
        <w:rPr>
          <w:lang w:eastAsia="zh-CN"/>
        </w:rPr>
        <w:t>9.</w:t>
      </w:r>
      <w:r>
        <w:rPr>
          <w:lang w:eastAsia="zh-CN"/>
        </w:rPr>
        <w:tab/>
        <w:t xml:space="preserve">The MCVideo server may notify the initiating MCVideo user of all MCVideo users who acknowledged the </w:t>
      </w:r>
      <w:r>
        <w:t>ad hoc</w:t>
      </w:r>
      <w:r>
        <w:rPr>
          <w:lang w:eastAsia="zh-CN"/>
        </w:rPr>
        <w:t xml:space="preserve"> group call request and joined the </w:t>
      </w:r>
      <w:r>
        <w:t>ad hoc</w:t>
      </w:r>
      <w:r>
        <w:rPr>
          <w:lang w:eastAsia="zh-CN"/>
        </w:rPr>
        <w:t xml:space="preserve"> group call. This notification may be sent to the initiating MCVideo user by the MCVideo server more than once during the call when MCVideo users join or leave the MCVideo </w:t>
      </w:r>
      <w:r>
        <w:t>ad hoc</w:t>
      </w:r>
      <w:r>
        <w:rPr>
          <w:lang w:eastAsia="zh-CN"/>
        </w:rPr>
        <w:t xml:space="preserve"> group call.</w:t>
      </w:r>
      <w:r w:rsidRPr="00CF7B81">
        <w:rPr>
          <w:lang w:eastAsia="zh-CN"/>
        </w:rPr>
        <w:t xml:space="preserve"> </w:t>
      </w:r>
      <w:r>
        <w:rPr>
          <w:lang w:eastAsia="zh-CN"/>
        </w:rPr>
        <w:t xml:space="preserve">If the </w:t>
      </w:r>
      <w:r>
        <w:t>authorized users (not shown in figure) are configured to receive the participants information of ad hoc group call</w:t>
      </w:r>
      <w:r>
        <w:rPr>
          <w:lang w:eastAsia="zh-CN"/>
        </w:rPr>
        <w:t>, the MCVideo server provides ad hoc group call notify</w:t>
      </w:r>
      <w:r w:rsidRPr="00356591">
        <w:rPr>
          <w:lang w:eastAsia="zh-CN"/>
        </w:rPr>
        <w:t xml:space="preserve"> </w:t>
      </w:r>
      <w:r>
        <w:rPr>
          <w:lang w:eastAsia="zh-CN"/>
        </w:rPr>
        <w:t xml:space="preserve">about </w:t>
      </w:r>
      <w:r w:rsidRPr="00356591">
        <w:rPr>
          <w:lang w:eastAsia="zh-CN"/>
        </w:rPr>
        <w:t xml:space="preserve">all </w:t>
      </w:r>
      <w:r>
        <w:rPr>
          <w:lang w:eastAsia="zh-CN"/>
        </w:rPr>
        <w:t>MCVideo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 and </w:t>
      </w:r>
      <w:r w:rsidRPr="00356591">
        <w:rPr>
          <w:lang w:eastAsia="zh-CN"/>
        </w:rPr>
        <w:t xml:space="preserve">when </w:t>
      </w:r>
      <w:r>
        <w:rPr>
          <w:lang w:eastAsia="zh-CN"/>
        </w:rPr>
        <w:t>MCVideo user</w:t>
      </w:r>
      <w:r w:rsidRPr="00356591">
        <w:rPr>
          <w:lang w:eastAsia="zh-CN"/>
        </w:rPr>
        <w:t xml:space="preserve">s join or leave the </w:t>
      </w:r>
      <w:r>
        <w:rPr>
          <w:lang w:eastAsia="zh-CN"/>
        </w:rPr>
        <w:t xml:space="preserve">MCVideo </w:t>
      </w:r>
      <w:r>
        <w:t>ad hoc</w:t>
      </w:r>
      <w:r>
        <w:rPr>
          <w:lang w:eastAsia="zh-CN"/>
        </w:rPr>
        <w:t xml:space="preserve"> group call</w:t>
      </w:r>
      <w:r>
        <w:t>.</w:t>
      </w:r>
    </w:p>
    <w:p w14:paraId="11865A16" w14:textId="77777777" w:rsidR="00C76C52" w:rsidRDefault="00C76C52" w:rsidP="00C76C52">
      <w:pPr>
        <w:pStyle w:val="NO"/>
        <w:rPr>
          <w:lang w:eastAsia="zh-CN"/>
        </w:rPr>
      </w:pPr>
      <w:r>
        <w:rPr>
          <w:noProof/>
        </w:rPr>
        <w:lastRenderedPageBreak/>
        <w:t>NOTE 2</w:t>
      </w:r>
      <w:r>
        <w:rPr>
          <w:lang w:eastAsia="zh-CN"/>
        </w:rPr>
        <w:t>:</w:t>
      </w:r>
      <w:r>
        <w:rPr>
          <w:lang w:eastAsia="zh-CN"/>
        </w:rPr>
        <w:tab/>
        <w:t>The authorized user can learn who is currently affiliated to the current adhoc group call.</w:t>
      </w:r>
    </w:p>
    <w:p w14:paraId="6A3AB6D7" w14:textId="77777777" w:rsidR="00C76C52" w:rsidRDefault="00C76C52" w:rsidP="00C76C52">
      <w:pPr>
        <w:pStyle w:val="EditorsNote"/>
        <w:rPr>
          <w:lang w:eastAsia="zh-CN"/>
        </w:rPr>
      </w:pPr>
      <w:r>
        <w:rPr>
          <w:lang w:eastAsia="zh-CN"/>
        </w:rPr>
        <w:t>Editor's note: How an authroized user determine the currently affiliated status of adhoc group is FFS.</w:t>
      </w:r>
    </w:p>
    <w:p w14:paraId="698558FC" w14:textId="77777777" w:rsidR="00C76C52" w:rsidRDefault="00C76C52" w:rsidP="00C76C52">
      <w:pPr>
        <w:pStyle w:val="B1"/>
        <w:rPr>
          <w:lang w:eastAsia="zh-CN"/>
        </w:rPr>
      </w:pPr>
      <w:r>
        <w:rPr>
          <w:lang w:eastAsia="zh-CN"/>
        </w:rPr>
        <w:t>10.</w:t>
      </w:r>
      <w:r>
        <w:rPr>
          <w:lang w:eastAsia="zh-CN"/>
        </w:rPr>
        <w:tab/>
        <w:t xml:space="preserve">MCVideo </w:t>
      </w:r>
      <w:r>
        <w:t>client 1</w:t>
      </w:r>
      <w:r>
        <w:rPr>
          <w:lang w:eastAsia="zh-CN"/>
        </w:rPr>
        <w:t>, MCVideo client 2 and MCVideo client 3 establish media plane and transmission control resources.</w:t>
      </w:r>
    </w:p>
    <w:p w14:paraId="3BB3A9C4" w14:textId="1818CC51" w:rsidR="00C76C52" w:rsidRDefault="00C76C52" w:rsidP="00C76C52">
      <w:pPr>
        <w:pStyle w:val="Heading5"/>
      </w:pPr>
      <w:bookmarkStart w:id="1187" w:name="_Toc122563402"/>
      <w:bookmarkStart w:id="1188" w:name="_Toc154701766"/>
      <w:r>
        <w:t>7.19.3.1.4</w:t>
      </w:r>
      <w:r>
        <w:tab/>
      </w:r>
      <w:r>
        <w:rPr>
          <w:lang w:val="nl-NL"/>
        </w:rPr>
        <w:t xml:space="preserve">Modification of ad hoc group call participants by </w:t>
      </w:r>
      <w:r w:rsidR="00C949A8" w:rsidRPr="00C949A8">
        <w:rPr>
          <w:lang w:val="nl-NL"/>
        </w:rPr>
        <w:t>an authorized user</w:t>
      </w:r>
      <w:bookmarkEnd w:id="1187"/>
      <w:bookmarkEnd w:id="1188"/>
    </w:p>
    <w:p w14:paraId="7684A575" w14:textId="0A630137" w:rsidR="00C76C52" w:rsidRDefault="00C76C52" w:rsidP="00C76C52">
      <w:r>
        <w:t xml:space="preserve">Figure 7.19.3.1.4-1 below illustrates the modification of ad hoc </w:t>
      </w:r>
      <w:r>
        <w:rPr>
          <w:lang w:eastAsia="zh-CN"/>
        </w:rPr>
        <w:t xml:space="preserve">group call participants procedure by </w:t>
      </w:r>
      <w:r w:rsidR="00A10673" w:rsidRPr="00A10673">
        <w:rPr>
          <w:lang w:eastAsia="zh-CN"/>
        </w:rPr>
        <w:t>an authorized user</w:t>
      </w:r>
      <w:r>
        <w:t>.</w:t>
      </w:r>
    </w:p>
    <w:p w14:paraId="59CC70DD" w14:textId="77777777" w:rsidR="00C76C52" w:rsidRDefault="00C76C52" w:rsidP="00C76C52">
      <w:r>
        <w:t>Pre-conditions:</w:t>
      </w:r>
    </w:p>
    <w:p w14:paraId="0275AD62" w14:textId="0EBBD05D" w:rsidR="00A10673" w:rsidRDefault="00C76C52" w:rsidP="00A10673">
      <w:pPr>
        <w:pStyle w:val="B1"/>
      </w:pPr>
      <w:r>
        <w:t>1.</w:t>
      </w:r>
      <w:r>
        <w:tab/>
      </w:r>
      <w:r w:rsidR="00A10673" w:rsidRPr="00A10673">
        <w:t>An ad hoc group call is already in progress and the participants list is provided by the originating MCVideo user while initiating the MCVideo ad hoc group call</w:t>
      </w:r>
      <w:r>
        <w:t>.</w:t>
      </w:r>
    </w:p>
    <w:p w14:paraId="1312B5C4" w14:textId="0C70AB5F" w:rsidR="00C76C52" w:rsidRDefault="00A10673" w:rsidP="00A10673">
      <w:pPr>
        <w:pStyle w:val="B1"/>
      </w:pPr>
      <w:r>
        <w:t>2.</w:t>
      </w:r>
      <w:r>
        <w:tab/>
        <w:t xml:space="preserve">The participants of the MCVideo ad hoc </w:t>
      </w:r>
      <w:r>
        <w:rPr>
          <w:rFonts w:hint="eastAsia"/>
          <w:lang w:eastAsia="zh-CN"/>
        </w:rPr>
        <w:t>group call</w:t>
      </w:r>
      <w:r w:rsidRPr="00AB5FED">
        <w:t xml:space="preserve"> belong to the </w:t>
      </w:r>
      <w:r>
        <w:t>single</w:t>
      </w:r>
      <w:r w:rsidRPr="00AB5FED">
        <w:t xml:space="preserve"> </w:t>
      </w:r>
      <w:r>
        <w:t xml:space="preserve">MCVideo </w:t>
      </w:r>
      <w:r w:rsidRPr="00AB5FED">
        <w:t>system.</w:t>
      </w:r>
    </w:p>
    <w:p w14:paraId="4FD3CDC2" w14:textId="563548D7" w:rsidR="00C76C52" w:rsidRDefault="00A10673" w:rsidP="00C76C52">
      <w:pPr>
        <w:pStyle w:val="B1"/>
      </w:pPr>
      <w:r>
        <w:t>3</w:t>
      </w:r>
      <w:r w:rsidR="00C76C52">
        <w:t>.</w:t>
      </w:r>
      <w:r w:rsidR="00C76C52">
        <w:tab/>
        <w:t>The MCVideo users on MCVideo client 1, MCVideo client 3 to MCVideo client n are on an ongoing ad hoc group call.</w:t>
      </w:r>
    </w:p>
    <w:p w14:paraId="0B89761A" w14:textId="69A663FD" w:rsidR="00C76C52" w:rsidRDefault="00A10673" w:rsidP="00C76C52">
      <w:pPr>
        <w:pStyle w:val="B1"/>
      </w:pPr>
      <w:r>
        <w:t>4</w:t>
      </w:r>
      <w:r w:rsidR="00C76C52">
        <w:t>.</w:t>
      </w:r>
      <w:r w:rsidR="00C76C52">
        <w:tab/>
        <w:t>The MCVideo user</w:t>
      </w:r>
      <w:r w:rsidRPr="00A10673">
        <w:t xml:space="preserve"> at MCVideo client</w:t>
      </w:r>
      <w:r w:rsidR="00C76C52">
        <w:t xml:space="preserve"> 1 </w:t>
      </w:r>
      <w:r>
        <w:t xml:space="preserve">determines </w:t>
      </w:r>
      <w:r w:rsidR="00C76C52">
        <w:t>to remove the user of MCVideo client 3 from the ad hoc group call and add user of MCVideo client 2 into the on-going ad hoc group call.</w:t>
      </w:r>
    </w:p>
    <w:p w14:paraId="33848921" w14:textId="77777777" w:rsidR="00C76C52" w:rsidRDefault="00C76C52" w:rsidP="00C76C52">
      <w:pPr>
        <w:rPr>
          <w:rFonts w:eastAsia="SimSun"/>
        </w:rPr>
      </w:pPr>
    </w:p>
    <w:p w14:paraId="7E8D8DFA" w14:textId="2F56CE4F" w:rsidR="00C76C52" w:rsidRDefault="00A10673" w:rsidP="00C76C52">
      <w:pPr>
        <w:pStyle w:val="TH"/>
      </w:pPr>
      <w:r>
        <w:object w:dxaOrig="11652" w:dyaOrig="11087" w14:anchorId="7F07005F">
          <v:shape id="_x0000_i1138" type="#_x0000_t75" style="width:468.45pt;height:445.65pt" o:ole="">
            <v:imagedata r:id="rId201" o:title=""/>
          </v:shape>
          <o:OLEObject Type="Embed" ProgID="Visio.Drawing.15" ShapeID="_x0000_i1138" DrawAspect="Content" ObjectID="_1765315030" r:id="rId202"/>
        </w:object>
      </w:r>
    </w:p>
    <w:p w14:paraId="178CAB9B" w14:textId="303567AB" w:rsidR="00C76C52" w:rsidRDefault="00C76C52" w:rsidP="00C76C52">
      <w:pPr>
        <w:pStyle w:val="TF"/>
      </w:pPr>
      <w:r>
        <w:t xml:space="preserve">Figure 7.19.3.1.4-1: Modification of ad hoc group call participants by </w:t>
      </w:r>
      <w:r w:rsidR="00A10673" w:rsidRPr="00A10673">
        <w:t>an authorized user</w:t>
      </w:r>
    </w:p>
    <w:p w14:paraId="0AA00F7C" w14:textId="25D833D9" w:rsidR="00C76C52" w:rsidRDefault="00C76C52" w:rsidP="00C76C52">
      <w:pPr>
        <w:pStyle w:val="B1"/>
        <w:rPr>
          <w:lang w:eastAsia="zh-CN"/>
        </w:rPr>
      </w:pPr>
      <w:r>
        <w:t>1.</w:t>
      </w:r>
      <w:r>
        <w:tab/>
      </w:r>
      <w:r w:rsidR="00A10673" w:rsidRPr="00A10673">
        <w:t xml:space="preserve">The MCVideo user at the MCVideo client 1 is authorized and requests to modify ad hoc group call participants. </w:t>
      </w:r>
      <w:r>
        <w:t>The MCVideo client 1 sends the modify ad hoc group call participants request to the MCVideo server in order to remove MCVideo client 3 from the ongoing ad hoc group call and add MCVideo client 2 into it.</w:t>
      </w:r>
    </w:p>
    <w:p w14:paraId="397EC809" w14:textId="77777777" w:rsidR="00C76C52" w:rsidRDefault="00C76C52" w:rsidP="00C76C52">
      <w:pPr>
        <w:pStyle w:val="B1"/>
      </w:pPr>
      <w:r>
        <w:t>2.</w:t>
      </w:r>
      <w:r>
        <w:tab/>
        <w:t>The MCVideo server verifies whether the MCVideo client 1 is authorized to add or remove (modify) the participants of the on-going ad hoc group call.</w:t>
      </w:r>
    </w:p>
    <w:p w14:paraId="4FCCDFC1" w14:textId="77777777" w:rsidR="00C76C52" w:rsidRDefault="00C76C52" w:rsidP="00C76C52">
      <w:pPr>
        <w:pStyle w:val="B1"/>
        <w:rPr>
          <w:lang w:eastAsia="zh-CN"/>
        </w:rPr>
      </w:pPr>
      <w:r>
        <w:t>3.</w:t>
      </w:r>
      <w:r>
        <w:tab/>
        <w:t>The MCVideo server sends modify ad hoc group call participants response to the MCVideo client 1.</w:t>
      </w:r>
    </w:p>
    <w:p w14:paraId="01B0CAD4" w14:textId="77777777" w:rsidR="00C76C52" w:rsidRDefault="00C76C52" w:rsidP="00C76C52">
      <w:pPr>
        <w:pStyle w:val="B1"/>
        <w:rPr>
          <w:lang w:eastAsia="zh-CN"/>
        </w:rPr>
      </w:pPr>
      <w:r>
        <w:t>4.</w:t>
      </w:r>
      <w:r>
        <w:tab/>
        <w:t>The MCVideo server sends the ad hoc group call leave request to the MCVideo client 3 in order to remove it from the on-going ad hoc group call.</w:t>
      </w:r>
    </w:p>
    <w:p w14:paraId="7661E714" w14:textId="77777777" w:rsidR="00C76C52" w:rsidRDefault="00C76C52" w:rsidP="00C76C52">
      <w:pPr>
        <w:pStyle w:val="B1"/>
        <w:rPr>
          <w:lang w:eastAsia="zh-CN"/>
        </w:rPr>
      </w:pPr>
      <w:r>
        <w:t>5.</w:t>
      </w:r>
      <w:r>
        <w:tab/>
        <w:t>The MCVideo client 3 notifies the user of the ad hoc group call leave request.</w:t>
      </w:r>
    </w:p>
    <w:p w14:paraId="24EACFB9" w14:textId="77777777" w:rsidR="00C76C52" w:rsidRDefault="00C76C52" w:rsidP="00C76C52">
      <w:pPr>
        <w:pStyle w:val="B1"/>
      </w:pPr>
      <w:r>
        <w:t>6.</w:t>
      </w:r>
      <w:r>
        <w:tab/>
        <w:t>The MCVideo client 3 sends the ad hoc group call leave response to the MCVideo server.</w:t>
      </w:r>
    </w:p>
    <w:p w14:paraId="442CEA4B" w14:textId="4DD2A646" w:rsidR="00C76C52" w:rsidRDefault="00A10673" w:rsidP="00C76C52">
      <w:pPr>
        <w:pStyle w:val="B1"/>
        <w:rPr>
          <w:lang w:eastAsia="zh-CN"/>
        </w:rPr>
      </w:pPr>
      <w:r>
        <w:t>7</w:t>
      </w:r>
      <w:r w:rsidR="00C76C52">
        <w:t>.</w:t>
      </w:r>
      <w:r w:rsidR="00C76C52">
        <w:tab/>
        <w:t>The MCVideo server sends the ad hoc group call request towards MCVideo client 2.</w:t>
      </w:r>
    </w:p>
    <w:p w14:paraId="0A251DE2" w14:textId="608E0F56" w:rsidR="00C76C52" w:rsidRDefault="00C76C52" w:rsidP="00C76C52">
      <w:pPr>
        <w:pStyle w:val="NO"/>
      </w:pPr>
      <w:r>
        <w:t>NOTE:</w:t>
      </w:r>
      <w:r>
        <w:tab/>
        <w:t>Steps </w:t>
      </w:r>
      <w:r w:rsidR="00A10673">
        <w:t>7</w:t>
      </w:r>
      <w:r>
        <w:t xml:space="preserve"> to </w:t>
      </w:r>
      <w:r w:rsidR="00A10673">
        <w:t>9</w:t>
      </w:r>
      <w:r>
        <w:t xml:space="preserve"> can occur at any time following step 3.</w:t>
      </w:r>
    </w:p>
    <w:p w14:paraId="4CF82A63" w14:textId="44EF2D4F" w:rsidR="00C76C52" w:rsidRDefault="00A10673" w:rsidP="00C76C52">
      <w:pPr>
        <w:pStyle w:val="B1"/>
        <w:rPr>
          <w:lang w:eastAsia="zh-CN"/>
        </w:rPr>
      </w:pPr>
      <w:r>
        <w:t>8</w:t>
      </w:r>
      <w:r w:rsidR="00C76C52">
        <w:t>.</w:t>
      </w:r>
      <w:r w:rsidR="00C76C52">
        <w:tab/>
        <w:t>The receiving MCVideo client 2 notifies the user about the incoming ad hoc group call.</w:t>
      </w:r>
    </w:p>
    <w:p w14:paraId="677EF626" w14:textId="26AA0C16" w:rsidR="00C76C52" w:rsidRDefault="00A10673" w:rsidP="00C76C52">
      <w:pPr>
        <w:pStyle w:val="B1"/>
      </w:pPr>
      <w:r>
        <w:lastRenderedPageBreak/>
        <w:t>9</w:t>
      </w:r>
      <w:r w:rsidR="00C76C52">
        <w:t>.</w:t>
      </w:r>
      <w:r w:rsidR="00C76C52">
        <w:tab/>
        <w:t>The MCVideo client 2 accepts the ad hoc group call request and send ad hoc group call responses to the MCVideo server. The response may also contain a functional alias of the responding MCVideo user, which is verified (valid and activated for the user) by the MCVideo server.</w:t>
      </w:r>
      <w:r w:rsidRPr="00A10673">
        <w:t xml:space="preserve"> The MCVideo server considers the MCVideo user as implicitly affiliated to the ad hoc group.</w:t>
      </w:r>
    </w:p>
    <w:p w14:paraId="0CB5F603" w14:textId="649E8068" w:rsidR="00C76C52" w:rsidRDefault="00C76C52" w:rsidP="00C76C52">
      <w:pPr>
        <w:pStyle w:val="B1"/>
      </w:pPr>
      <w:r>
        <w:t>1</w:t>
      </w:r>
      <w:r w:rsidR="00A10673">
        <w:t>0</w:t>
      </w:r>
      <w:r>
        <w:t>.</w:t>
      </w:r>
      <w:r>
        <w:tab/>
        <w:t>The MCVideo server may notify the initiating MCVideo user of all the users who are added to the on-going ad hoc group call. This notification may be sent to the initiating MCVideo user by the MCVideo server more than once during the call when MCVideo users join or leave the ad hoc group call.</w:t>
      </w:r>
    </w:p>
    <w:p w14:paraId="3BAB7B46" w14:textId="33D3E231" w:rsidR="00C76C52" w:rsidRDefault="00C76C52" w:rsidP="00C76C52">
      <w:pPr>
        <w:pStyle w:val="B1"/>
      </w:pPr>
      <w:r>
        <w:t>1</w:t>
      </w:r>
      <w:r w:rsidR="00A10673">
        <w:t>1</w:t>
      </w:r>
      <w:r>
        <w:t>.</w:t>
      </w:r>
      <w:r>
        <w:tab/>
        <w:t>The MCVideo server may notify the participants about the change in the participants of on-going ad hoc group call.</w:t>
      </w:r>
    </w:p>
    <w:p w14:paraId="3CA51062" w14:textId="77777777" w:rsidR="00C76C52" w:rsidRDefault="00C76C52" w:rsidP="00C76C52">
      <w:pPr>
        <w:pStyle w:val="Heading5"/>
        <w:rPr>
          <w:lang w:val="nl-NL"/>
        </w:rPr>
      </w:pPr>
      <w:bookmarkStart w:id="1189" w:name="_Toc122563403"/>
      <w:bookmarkStart w:id="1190" w:name="_Toc113304287"/>
      <w:bookmarkStart w:id="1191" w:name="_Toc154701767"/>
      <w:r>
        <w:t>7.19.3.1.5</w:t>
      </w:r>
      <w:r>
        <w:rPr>
          <w:lang w:val="nl-NL"/>
        </w:rPr>
        <w:tab/>
        <w:t>Modification of ad hoc group call participants by the MCVideo server</w:t>
      </w:r>
      <w:bookmarkEnd w:id="1189"/>
      <w:bookmarkEnd w:id="1190"/>
      <w:bookmarkEnd w:id="1191"/>
    </w:p>
    <w:p w14:paraId="23726548" w14:textId="77777777" w:rsidR="00C76C52" w:rsidRDefault="00C76C52" w:rsidP="00C76C52">
      <w:r>
        <w:t xml:space="preserve">Figure 7.19.3.1.5-1 below illustrates the modification of ad hoc </w:t>
      </w:r>
      <w:r>
        <w:rPr>
          <w:lang w:eastAsia="zh-CN"/>
        </w:rPr>
        <w:t>group call participants procedure by the MCVideo server</w:t>
      </w:r>
      <w:r>
        <w:t>.</w:t>
      </w:r>
    </w:p>
    <w:p w14:paraId="76A44149" w14:textId="77777777" w:rsidR="00C76C52" w:rsidRDefault="00C76C52" w:rsidP="00C76C52">
      <w:r>
        <w:t>Pre-conditions:</w:t>
      </w:r>
    </w:p>
    <w:p w14:paraId="16698E53" w14:textId="77777777" w:rsidR="00C76C52" w:rsidRDefault="00C76C52" w:rsidP="00C76C52">
      <w:pPr>
        <w:pStyle w:val="B1"/>
      </w:pPr>
      <w:r>
        <w:t>1.</w:t>
      </w:r>
      <w:r>
        <w:tab/>
        <w:t>The MCVideo client 1 is the initiator of the ad hoc group call.</w:t>
      </w:r>
    </w:p>
    <w:p w14:paraId="6A85C2EB" w14:textId="77777777" w:rsidR="00C76C52" w:rsidRDefault="00C76C52" w:rsidP="00C76C52">
      <w:pPr>
        <w:pStyle w:val="B1"/>
      </w:pPr>
      <w:r>
        <w:t>2.</w:t>
      </w:r>
      <w:r>
        <w:tab/>
        <w:t>MCVideo server determined the participants for the ad hoc group call based on the criteria specified by the MCVideo client 1 while initiating the ad hoc group call.</w:t>
      </w:r>
    </w:p>
    <w:p w14:paraId="28939720" w14:textId="77777777" w:rsidR="00C76C52" w:rsidRDefault="00C76C52" w:rsidP="00C76C52">
      <w:pPr>
        <w:pStyle w:val="B1"/>
      </w:pPr>
      <w:r>
        <w:t>3.</w:t>
      </w:r>
      <w:r>
        <w:tab/>
        <w:t>MCVideo server continuously evaluates the criteria to monitor the list of users who meets or not meets the criteria for participating in the on-going ad hoc group call.</w:t>
      </w:r>
    </w:p>
    <w:p w14:paraId="411973BA" w14:textId="77777777" w:rsidR="00C76C52" w:rsidRDefault="00C76C52" w:rsidP="00C76C52">
      <w:pPr>
        <w:pStyle w:val="B1"/>
      </w:pPr>
      <w:r>
        <w:t>4.</w:t>
      </w:r>
      <w:r>
        <w:tab/>
        <w:t>The MCVideo server detects that the MCVideo client 5 satisfies the criteria and MCVideo client 4 stops to meet the criteria specified by the MCVideo client 1.</w:t>
      </w:r>
    </w:p>
    <w:p w14:paraId="08797CE4" w14:textId="77777777" w:rsidR="00C76C52" w:rsidRDefault="00C76C52" w:rsidP="00C76C52">
      <w:pPr>
        <w:pStyle w:val="B1"/>
      </w:pPr>
    </w:p>
    <w:p w14:paraId="37B8F3E5" w14:textId="77777777" w:rsidR="00C76C52" w:rsidRDefault="00C76C52" w:rsidP="00C76C52">
      <w:pPr>
        <w:pStyle w:val="TH"/>
      </w:pPr>
      <w:r>
        <w:object w:dxaOrig="11352" w:dyaOrig="10176" w14:anchorId="10774A33">
          <v:shape id="_x0000_i1120" type="#_x0000_t75" style="width:459.8pt;height:412.85pt" o:ole="">
            <v:imagedata r:id="rId203" o:title=""/>
          </v:shape>
          <o:OLEObject Type="Embed" ProgID="Visio.Drawing.15" ShapeID="_x0000_i1120" DrawAspect="Content" ObjectID="_1765315031" r:id="rId204"/>
        </w:object>
      </w:r>
    </w:p>
    <w:p w14:paraId="4D717374" w14:textId="77777777" w:rsidR="00C76C52" w:rsidRDefault="00C76C52" w:rsidP="00C76C52">
      <w:pPr>
        <w:pStyle w:val="TF"/>
      </w:pPr>
      <w:r>
        <w:t>Figure 7.19.3.1.5-1: Modification of ad hoc group call participants by the MCVideo server</w:t>
      </w:r>
    </w:p>
    <w:p w14:paraId="14670C20"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the MCVideo server based on the criteria specified by the MCVideo client 1 while initiating the call </w:t>
      </w:r>
    </w:p>
    <w:p w14:paraId="5048D914" w14:textId="77777777" w:rsidR="00C76C52" w:rsidRDefault="00C76C52" w:rsidP="00C76C52">
      <w:pPr>
        <w:pStyle w:val="B1"/>
      </w:pPr>
      <w:r>
        <w:t>2.</w:t>
      </w:r>
      <w:r>
        <w:tab/>
        <w:t>The MCVideo server detects that the MCVideo client 5 satisfies the criteria specified by the MCVideo client.</w:t>
      </w:r>
    </w:p>
    <w:p w14:paraId="15BCA99D" w14:textId="77777777" w:rsidR="00C76C52" w:rsidRDefault="00C76C52" w:rsidP="00C76C52">
      <w:pPr>
        <w:pStyle w:val="B1"/>
      </w:pPr>
      <w:r>
        <w:t>3.</w:t>
      </w:r>
      <w:r>
        <w:tab/>
        <w:t>The MCVideo server sends the ad hoc group call request to the MCVideo client 5.</w:t>
      </w:r>
    </w:p>
    <w:p w14:paraId="01C39B3E" w14:textId="77777777" w:rsidR="00C76C52" w:rsidRDefault="00C76C52" w:rsidP="00C76C52">
      <w:pPr>
        <w:pStyle w:val="B1"/>
        <w:rPr>
          <w:lang w:eastAsia="zh-CN"/>
        </w:rPr>
      </w:pPr>
      <w:r>
        <w:t>4.</w:t>
      </w:r>
      <w:r>
        <w:tab/>
        <w:t>The MCVideo client 5 notifies the user about the incoming ad hoc group call.</w:t>
      </w:r>
    </w:p>
    <w:p w14:paraId="48275DA2" w14:textId="77777777" w:rsidR="00C76C52" w:rsidRDefault="00C76C52" w:rsidP="00C76C52">
      <w:pPr>
        <w:pStyle w:val="B1"/>
        <w:rPr>
          <w:lang w:eastAsia="zh-CN"/>
        </w:rPr>
      </w:pPr>
      <w:r>
        <w:t>5.</w:t>
      </w:r>
      <w:r>
        <w:tab/>
        <w:t>The MCVideo client 5 accepts the ad hoc group call request and sends the ad hoc group call response to the MCVideo server.</w:t>
      </w:r>
    </w:p>
    <w:p w14:paraId="293FEDF7" w14:textId="77777777" w:rsidR="00C76C52" w:rsidRDefault="00C76C52" w:rsidP="00C76C52">
      <w:pPr>
        <w:pStyle w:val="B1"/>
      </w:pPr>
      <w:r>
        <w:t>6.</w:t>
      </w:r>
      <w:r>
        <w:tab/>
        <w:t>The on-going ad hoc group call is updated by adding MCVideo client 5 which satisfies the criteria specified by the MCVideo client 1.</w:t>
      </w:r>
    </w:p>
    <w:p w14:paraId="1498EC9B" w14:textId="77777777" w:rsidR="00C76C52" w:rsidRDefault="00C76C52" w:rsidP="00C76C52">
      <w:pPr>
        <w:pStyle w:val="B1"/>
      </w:pPr>
      <w:r>
        <w:t>7.</w:t>
      </w:r>
      <w:r>
        <w:tab/>
        <w:t>The MCVideo server detects that the MCVideo client 4 is no more satisfying the criteria to be the participant of the ad hoc group call.</w:t>
      </w:r>
    </w:p>
    <w:p w14:paraId="49B9C1E9" w14:textId="77777777" w:rsidR="00C76C52" w:rsidRDefault="00C76C52" w:rsidP="00C76C52">
      <w:pPr>
        <w:pStyle w:val="B1"/>
      </w:pPr>
      <w:r>
        <w:t>8.</w:t>
      </w:r>
      <w:r>
        <w:tab/>
        <w:t>The MCVideo server sends the ad hoc group call leave request to the MCVideo client 4 and removes it from the on-going ad hoc group call.</w:t>
      </w:r>
    </w:p>
    <w:p w14:paraId="7650EC0C" w14:textId="77777777" w:rsidR="00C76C52" w:rsidRDefault="00C76C52" w:rsidP="00C76C52">
      <w:pPr>
        <w:pStyle w:val="B1"/>
        <w:rPr>
          <w:lang w:eastAsia="zh-CN"/>
        </w:rPr>
      </w:pPr>
      <w:r>
        <w:t>9.</w:t>
      </w:r>
      <w:r>
        <w:tab/>
        <w:t>The MCVideo client 4 notifies the user of the ad hoc group call leave request.</w:t>
      </w:r>
    </w:p>
    <w:p w14:paraId="197C717D" w14:textId="77777777" w:rsidR="00C76C52" w:rsidRDefault="00C76C52" w:rsidP="00C76C52">
      <w:pPr>
        <w:pStyle w:val="B1"/>
      </w:pPr>
      <w:r>
        <w:t>10.</w:t>
      </w:r>
      <w:r>
        <w:tab/>
        <w:t>The MCVideo client 4 sends the ad hoc group call leave response to the MCVideo server.</w:t>
      </w:r>
    </w:p>
    <w:p w14:paraId="561A75E4" w14:textId="77777777" w:rsidR="00C76C52" w:rsidRDefault="00C76C52" w:rsidP="00C76C52">
      <w:pPr>
        <w:pStyle w:val="B1"/>
      </w:pPr>
      <w:r>
        <w:lastRenderedPageBreak/>
        <w:t>11.</w:t>
      </w:r>
      <w:r>
        <w:tab/>
        <w:t>The on-going ad hoc group call is updated by removing MCVideo client 4, which no more satisfies the criteria specified by the MCVideo client 1.</w:t>
      </w:r>
    </w:p>
    <w:p w14:paraId="50298F7B" w14:textId="77777777" w:rsidR="00C76C52" w:rsidRDefault="00C76C52" w:rsidP="00C76C52"/>
    <w:p w14:paraId="657251D9" w14:textId="77777777" w:rsidR="00C76C52" w:rsidRDefault="00C76C52" w:rsidP="00C76C52">
      <w:pPr>
        <w:pStyle w:val="Heading4"/>
      </w:pPr>
      <w:bookmarkStart w:id="1192" w:name="_Toc154701768"/>
      <w:r>
        <w:t>7.19.3.2</w:t>
      </w:r>
      <w:r w:rsidRPr="00287882">
        <w:tab/>
      </w:r>
      <w:r>
        <w:t>Ad hoc group call involving multiple MC systems</w:t>
      </w:r>
      <w:bookmarkEnd w:id="1192"/>
    </w:p>
    <w:p w14:paraId="6DBAEECF" w14:textId="77777777" w:rsidR="00C76C52" w:rsidRPr="00AB5FED" w:rsidRDefault="00C76C52" w:rsidP="00C76C52">
      <w:pPr>
        <w:pStyle w:val="Heading5"/>
        <w:rPr>
          <w:lang w:val="nl-NL"/>
        </w:rPr>
      </w:pPr>
      <w:bookmarkStart w:id="1193" w:name="_Toc113304257"/>
      <w:bookmarkStart w:id="1194" w:name="_Toc96531277"/>
      <w:bookmarkStart w:id="1195" w:name="_Toc96606987"/>
      <w:bookmarkStart w:id="1196" w:name="_Toc113304263"/>
      <w:bookmarkStart w:id="1197" w:name="_Toc154701769"/>
      <w:r>
        <w:t>7.19</w:t>
      </w:r>
      <w:r w:rsidRPr="00AB5FED">
        <w:t>.</w:t>
      </w:r>
      <w:r>
        <w:t>3.2.1</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MCVideo server</w:t>
      </w:r>
      <w:bookmarkEnd w:id="1193"/>
      <w:bookmarkEnd w:id="1197"/>
    </w:p>
    <w:p w14:paraId="37687A81" w14:textId="2FB1EDFE" w:rsidR="00C76C52" w:rsidRDefault="00C76C52" w:rsidP="00C76C52">
      <w:r>
        <w:t>Figure 7.19</w:t>
      </w:r>
      <w:r w:rsidRPr="00AB5FED">
        <w:t>.</w:t>
      </w:r>
      <w:r>
        <w:t>3.2.1</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MCVideo server based on the c</w:t>
      </w:r>
      <w:r w:rsidR="002E6DCF">
        <w:rPr>
          <w:noProof/>
        </w:rPr>
        <w:t>r</w:t>
      </w:r>
      <w:r>
        <w:rPr>
          <w:noProof/>
        </w:rPr>
        <w:t>iteria received from the MCVideo client</w:t>
      </w:r>
      <w:r w:rsidRPr="00682B94">
        <w:t xml:space="preserve"> </w:t>
      </w:r>
      <w:r>
        <w:t>and determined</w:t>
      </w:r>
      <w:r w:rsidRPr="00682B94">
        <w:t xml:space="preserve"> </w:t>
      </w:r>
      <w:r>
        <w:t>MCVideo</w:t>
      </w:r>
      <w:r w:rsidRPr="00682B94">
        <w:t xml:space="preserve"> users </w:t>
      </w:r>
      <w:r>
        <w:t xml:space="preserve">are </w:t>
      </w:r>
      <w:r w:rsidRPr="00682B94">
        <w:t xml:space="preserve">from multiple </w:t>
      </w:r>
      <w:r>
        <w:t>MCVideo systems</w:t>
      </w:r>
      <w:r w:rsidRPr="00682B94">
        <w:t>.</w:t>
      </w:r>
    </w:p>
    <w:p w14:paraId="3E3071B8" w14:textId="77777777" w:rsidR="00C76C52" w:rsidRDefault="00C76C52" w:rsidP="00C76C52">
      <w:pPr>
        <w:rPr>
          <w:noProof/>
        </w:rPr>
      </w:pPr>
      <w:r>
        <w:rPr>
          <w:noProof/>
        </w:rPr>
        <w:t>Pre-conditions:</w:t>
      </w:r>
    </w:p>
    <w:p w14:paraId="638764ED"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5C37C411"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6269B690" w14:textId="77777777" w:rsidR="00C76C52" w:rsidRPr="0045613B" w:rsidRDefault="00C76C52" w:rsidP="00C76C52">
      <w:pPr>
        <w:pStyle w:val="B1"/>
      </w:pPr>
      <w:r w:rsidRPr="00755168">
        <w:t>3.</w:t>
      </w:r>
      <w:r w:rsidRPr="00755168">
        <w:tab/>
        <w:t xml:space="preserve">The </w:t>
      </w:r>
      <w:r>
        <w:t xml:space="preserve">MCVideo </w:t>
      </w:r>
      <w:r w:rsidRPr="00755168">
        <w:t>server</w:t>
      </w:r>
      <w:r>
        <w:t> 1</w:t>
      </w:r>
      <w:r w:rsidRPr="00755168">
        <w:t xml:space="preserve"> of the primary MC</w:t>
      </w:r>
      <w:r>
        <w:t xml:space="preserve"> </w:t>
      </w:r>
      <w:r w:rsidRPr="00755168">
        <w:t xml:space="preserve">system is where the authorized </w:t>
      </w:r>
      <w:r>
        <w:t>MCVideo</w:t>
      </w:r>
      <w:r w:rsidRPr="00755168">
        <w:t xml:space="preserve"> user/dispatcher </w:t>
      </w:r>
      <w:r w:rsidRPr="0047159E">
        <w:t>creates</w:t>
      </w:r>
      <w:r w:rsidRPr="0045613B">
        <w:t xml:space="preserve"> the </w:t>
      </w:r>
      <w:r>
        <w:t>ad hoc</w:t>
      </w:r>
      <w:r w:rsidRPr="0045613B">
        <w:t xml:space="preserve"> group.</w:t>
      </w:r>
    </w:p>
    <w:p w14:paraId="0C8D8BDB" w14:textId="1B762459" w:rsidR="00C76C52" w:rsidRDefault="00C76C52" w:rsidP="00C76C52">
      <w:pPr>
        <w:pStyle w:val="B1"/>
      </w:pPr>
      <w:r w:rsidRPr="0045613B">
        <w:t>4.</w:t>
      </w:r>
      <w:r w:rsidRPr="0045613B">
        <w:tab/>
      </w:r>
      <w:r w:rsidRPr="0047159E">
        <w:t xml:space="preserve">Some </w:t>
      </w:r>
      <w:r>
        <w:t>users of the ad hoc group</w:t>
      </w:r>
      <w:r w:rsidRPr="0045613B">
        <w:t xml:space="preserve"> belong to </w:t>
      </w:r>
      <w:r>
        <w:t xml:space="preserve">MCVideo </w:t>
      </w:r>
      <w:r w:rsidRPr="00755168">
        <w:t>server</w:t>
      </w:r>
      <w:r>
        <w:t> 2</w:t>
      </w:r>
      <w:r w:rsidRPr="00755168">
        <w:t xml:space="preserve"> of the </w:t>
      </w:r>
      <w:r w:rsidRPr="0045613B">
        <w:t>partner MC</w:t>
      </w:r>
      <w:r>
        <w:t xml:space="preserve"> </w:t>
      </w:r>
      <w:r w:rsidRPr="0045613B">
        <w:t>systems.</w:t>
      </w:r>
    </w:p>
    <w:p w14:paraId="2D3B065C" w14:textId="77777777"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C6FBAEF" w14:textId="1E5D27B3" w:rsidR="00C76C52" w:rsidRPr="00AF6EAA" w:rsidRDefault="002E6DCF" w:rsidP="00C76C52">
      <w:pPr>
        <w:pStyle w:val="TH"/>
        <w:rPr>
          <w:sz w:val="10"/>
          <w:szCs w:val="10"/>
        </w:rPr>
      </w:pPr>
      <w:r>
        <w:object w:dxaOrig="12564" w:dyaOrig="10356" w14:anchorId="394EB72F">
          <v:shape id="_x0000_i1121" type="#_x0000_t75" style="width:464.35pt;height:382.8pt" o:ole="">
            <v:imagedata r:id="rId205" o:title=""/>
          </v:shape>
          <o:OLEObject Type="Embed" ProgID="Visio.Drawing.15" ShapeID="_x0000_i1121" DrawAspect="Content" ObjectID="_1765315032" r:id="rId206"/>
        </w:object>
      </w:r>
    </w:p>
    <w:p w14:paraId="75632F8C" w14:textId="77777777" w:rsidR="00C76C52" w:rsidRPr="00903079" w:rsidRDefault="00C76C52" w:rsidP="00903079">
      <w:pPr>
        <w:pStyle w:val="TF"/>
      </w:pPr>
      <w:r w:rsidRPr="00903079">
        <w:t>Figure 7.19.3.2.1-1: Ad hoc group call setup involving multiple MCVideo systems</w:t>
      </w:r>
    </w:p>
    <w:p w14:paraId="79240E0F" w14:textId="77777777" w:rsidR="00C76C52" w:rsidRDefault="00C76C52" w:rsidP="00C76C52">
      <w:pPr>
        <w:pStyle w:val="B1"/>
      </w:pPr>
      <w:r>
        <w:t>1-3.</w:t>
      </w:r>
      <w:r>
        <w:tab/>
        <w:t>Same as described in subclause 7.19</w:t>
      </w:r>
      <w:r w:rsidRPr="00574B53">
        <w:t>.3.1.3</w:t>
      </w:r>
      <w:r>
        <w:t>.</w:t>
      </w:r>
    </w:p>
    <w:p w14:paraId="773C4D8E" w14:textId="70277B2E" w:rsidR="00C76C52" w:rsidRPr="00666098" w:rsidRDefault="00C76C52" w:rsidP="00C76C52">
      <w:pPr>
        <w:pStyle w:val="B1"/>
      </w:pPr>
      <w:r>
        <w:t>4</w:t>
      </w:r>
      <w:r w:rsidRPr="003A6FC0">
        <w:t>.</w:t>
      </w:r>
      <w:r w:rsidRPr="003A6FC0">
        <w:tab/>
        <w:t xml:space="preserve">The </w:t>
      </w:r>
      <w:r>
        <w:t>MCVideo server 1</w:t>
      </w:r>
      <w:r w:rsidRPr="003A6FC0">
        <w:t xml:space="preserve"> determines the list of participants </w:t>
      </w:r>
      <w:r>
        <w:t xml:space="preserve">from </w:t>
      </w:r>
      <w:r w:rsidR="004331EA">
        <w:t xml:space="preserve">the </w:t>
      </w:r>
      <w:r>
        <w:t xml:space="preserve">primary </w:t>
      </w:r>
      <w:r w:rsidR="004331EA">
        <w:t xml:space="preserve">MC system </w:t>
      </w:r>
      <w:r>
        <w:t xml:space="preserve">and </w:t>
      </w:r>
      <w:r w:rsidR="004331EA" w:rsidRPr="004331EA">
        <w:t xml:space="preserve">determines the partner MC system to be involved in </w:t>
      </w:r>
      <w:r w:rsidRPr="00666098">
        <w:t xml:space="preserve">the </w:t>
      </w:r>
      <w:r>
        <w:t>ad hoc group call</w:t>
      </w:r>
      <w:r w:rsidRPr="003A6FC0">
        <w:t xml:space="preserve"> based on the </w:t>
      </w:r>
      <w:r>
        <w:t>information present in the information element Criteria for determining the participants. This information element carr</w:t>
      </w:r>
      <w:r w:rsidR="004331EA">
        <w:t>ies</w:t>
      </w:r>
      <w:r>
        <w:t xml:space="preserve"> the criteria, indicator identifying pre-defined criteria, or a combination of both.</w:t>
      </w:r>
      <w:r w:rsidRPr="00253B2B" w:rsidDel="00253B2B">
        <w:t xml:space="preserve"> </w:t>
      </w:r>
    </w:p>
    <w:p w14:paraId="5F784761" w14:textId="77777777" w:rsidR="00C76C52" w:rsidRPr="00666098" w:rsidRDefault="00C76C52" w:rsidP="00C76C52">
      <w:pPr>
        <w:pStyle w:val="NO"/>
      </w:pPr>
      <w:r w:rsidRPr="000C3FCA">
        <w:t>NOTE</w:t>
      </w:r>
      <w:r>
        <w:t> 1</w:t>
      </w:r>
      <w:r w:rsidRPr="000C3FCA">
        <w:t>:</w:t>
      </w:r>
      <w:r w:rsidRPr="000C3FCA">
        <w:tab/>
      </w:r>
      <w:r>
        <w:t>The content of the Criteria information element, the details of the pre-defined criteria, and the way how their MCVideo</w:t>
      </w:r>
      <w:r w:rsidRPr="0014119E">
        <w:t xml:space="preserve"> server determines the list of participants</w:t>
      </w:r>
      <w:r>
        <w:t xml:space="preserve"> are left to implementation.</w:t>
      </w:r>
    </w:p>
    <w:p w14:paraId="24574BC0" w14:textId="35AD860D" w:rsidR="00C76C52" w:rsidRDefault="00C76C52" w:rsidP="00C76C52">
      <w:pPr>
        <w:pStyle w:val="B1"/>
      </w:pPr>
      <w:r>
        <w:t>5.</w:t>
      </w:r>
      <w:r>
        <w:tab/>
      </w:r>
      <w:r w:rsidR="004331EA">
        <w:t xml:space="preserve">If the </w:t>
      </w:r>
      <w:r>
        <w:t xml:space="preserve">MCVideo server 1 needs to involve the partner system based on the agreement and based on the criteria for determining the participants list, </w:t>
      </w:r>
      <w:r w:rsidR="004331EA">
        <w:t xml:space="preserve">it </w:t>
      </w:r>
      <w:r>
        <w:t>sends the ad hoc group call get userlist request to the MCVideo server 2. This request carries the criteria specified in the step 1.</w:t>
      </w:r>
    </w:p>
    <w:p w14:paraId="4401D3B9" w14:textId="25FDFC93" w:rsidR="00C76C52" w:rsidRDefault="00C76C52" w:rsidP="00C76C52">
      <w:pPr>
        <w:pStyle w:val="B1"/>
      </w:pPr>
      <w:r>
        <w:t>6.</w:t>
      </w:r>
      <w:r>
        <w:tab/>
        <w:t>MCVideo server 2 evaluates the criteria and determines the partic</w:t>
      </w:r>
      <w:r w:rsidR="004331EA">
        <w:t>i</w:t>
      </w:r>
      <w:r>
        <w:t xml:space="preserve">pants satisfying the criteria </w:t>
      </w:r>
      <w:r w:rsidRPr="00FD1BAA">
        <w:t xml:space="preserve">(i.e. </w:t>
      </w:r>
      <w:r>
        <w:t>MCVideo</w:t>
      </w:r>
      <w:r w:rsidRPr="00FD1BAA">
        <w:t xml:space="preserve"> client 3 and </w:t>
      </w:r>
      <w:r>
        <w:t>MCVideo</w:t>
      </w:r>
      <w:r w:rsidRPr="00FD1BAA">
        <w:t xml:space="preserve"> client 4)</w:t>
      </w:r>
      <w:r>
        <w:rPr>
          <w:lang w:val="en-US"/>
        </w:rPr>
        <w:t xml:space="preserve"> </w:t>
      </w:r>
      <w:r>
        <w:t>and sends the response containing the list of MCVideo users satisfying the criteria.</w:t>
      </w:r>
      <w:r w:rsidR="004331EA" w:rsidRPr="004331EA">
        <w:t xml:space="preserve"> The partner MCVideo server may apply local policies if any while determining the participants satisfying the criteria.</w:t>
      </w:r>
    </w:p>
    <w:p w14:paraId="15244B48" w14:textId="77777777" w:rsidR="00C76C52" w:rsidRDefault="00C76C52" w:rsidP="00C76C52">
      <w:pPr>
        <w:pStyle w:val="B1"/>
      </w:pPr>
      <w:r>
        <w:t>7</w:t>
      </w:r>
      <w:r w:rsidRPr="00356591">
        <w:t>.</w:t>
      </w:r>
      <w:r w:rsidRPr="00356591">
        <w:tab/>
      </w:r>
      <w:r>
        <w:rPr>
          <w:lang w:val="en-US"/>
        </w:rPr>
        <w:t xml:space="preserve">The </w:t>
      </w:r>
      <w:r>
        <w:t xml:space="preserve">MCVideo server 1 </w:t>
      </w:r>
      <w:r>
        <w:rPr>
          <w:lang w:val="en-US"/>
        </w:rPr>
        <w:t>compiles the list of participants to be invited for the ad hoc group call including the participants from both primary and partner MC system</w:t>
      </w:r>
      <w:r>
        <w:t>.</w:t>
      </w:r>
    </w:p>
    <w:p w14:paraId="2C68D24A" w14:textId="77777777" w:rsidR="00C76C52" w:rsidRDefault="00C76C52" w:rsidP="00C76C52">
      <w:pPr>
        <w:pStyle w:val="B1"/>
      </w:pPr>
      <w:r>
        <w:t>8a-8b</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 towards the </w:t>
      </w:r>
      <w:r>
        <w:t>MCVideo</w:t>
      </w:r>
      <w:r w:rsidRPr="00356591">
        <w:t xml:space="preserve"> </w:t>
      </w:r>
      <w:r>
        <w:t xml:space="preserve">client 3 and MCVideo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4C581F26" w14:textId="77777777" w:rsidR="00C76C52" w:rsidRDefault="00C76C52" w:rsidP="00C76C52">
      <w:pPr>
        <w:pStyle w:val="B1"/>
      </w:pPr>
      <w:r>
        <w:lastRenderedPageBreak/>
        <w:t>9</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MCVideo</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6BAFCC78" w14:textId="77777777" w:rsidR="00C76C52" w:rsidRDefault="00C76C52" w:rsidP="00C76C52">
      <w:pPr>
        <w:pStyle w:val="B1"/>
        <w:rPr>
          <w:lang w:eastAsia="zh-CN"/>
        </w:rPr>
      </w:pPr>
      <w:r>
        <w:t>10a-10c.</w:t>
      </w:r>
      <w:r>
        <w:tab/>
        <w:t>The receiving MCVideo clients are notified about the incoming ad hoc group call.</w:t>
      </w:r>
    </w:p>
    <w:p w14:paraId="5244055D" w14:textId="77777777" w:rsidR="00C76C52" w:rsidRDefault="00C76C52" w:rsidP="00C76C52">
      <w:pPr>
        <w:pStyle w:val="B1"/>
        <w:rPr>
          <w:lang w:eastAsia="zh-CN"/>
        </w:rPr>
      </w:pPr>
      <w:r>
        <w:t>11.</w:t>
      </w:r>
      <w:r>
        <w:tab/>
      </w:r>
      <w:r w:rsidRPr="00D83C77">
        <w:t xml:space="preserve">The </w:t>
      </w:r>
      <w:r>
        <w:t xml:space="preserve">MCVideo </w:t>
      </w:r>
      <w:r>
        <w:rPr>
          <w:lang w:eastAsia="zh-CN"/>
        </w:rPr>
        <w:t>client 2</w:t>
      </w:r>
      <w:r w:rsidRPr="00D83C77">
        <w:t xml:space="preserve"> accept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r w:rsidRPr="00D83C77">
        <w:t>.</w:t>
      </w:r>
    </w:p>
    <w:p w14:paraId="168E9EAC" w14:textId="77777777" w:rsidR="00C76C52" w:rsidRDefault="00C76C52" w:rsidP="00C76C52">
      <w:pPr>
        <w:pStyle w:val="B1"/>
        <w:rPr>
          <w:lang w:eastAsia="zh-CN"/>
        </w:rPr>
      </w:pPr>
      <w:r>
        <w:t>12.</w:t>
      </w:r>
      <w:r>
        <w:tab/>
        <w:t xml:space="preserve">The MCVideo client 3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7869F6CF" w14:textId="77777777" w:rsidR="00C76C52" w:rsidRDefault="00C76C52" w:rsidP="00C76C52">
      <w:pPr>
        <w:pStyle w:val="B1"/>
        <w:rPr>
          <w:lang w:eastAsia="zh-CN"/>
        </w:rPr>
      </w:pPr>
      <w:r>
        <w:t>13.</w:t>
      </w:r>
      <w:r>
        <w:tab/>
        <w:t xml:space="preserve">The MCVideo </w:t>
      </w:r>
      <w:r>
        <w:rPr>
          <w:lang w:eastAsia="zh-CN"/>
        </w:rPr>
        <w:t>client 4</w:t>
      </w:r>
      <w:r>
        <w:t xml:space="preserve">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142E6A99" w14:textId="77777777" w:rsidR="00C76C52" w:rsidRDefault="00C76C52" w:rsidP="00C76C52">
      <w:pPr>
        <w:pStyle w:val="B1"/>
      </w:pPr>
      <w:r>
        <w:t>14.</w:t>
      </w:r>
      <w:r>
        <w:tab/>
        <w:t>The MCVideo</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MCVideo</w:t>
      </w:r>
      <w:r w:rsidRPr="00CF522E">
        <w:t xml:space="preserve"> </w:t>
      </w:r>
      <w:r>
        <w:t>client 1</w:t>
      </w:r>
      <w:r w:rsidRPr="00CF522E">
        <w:t xml:space="preserve"> through the signalling path to</w:t>
      </w:r>
      <w:r>
        <w:t xml:space="preserve"> inform about successful call establishment.</w:t>
      </w:r>
    </w:p>
    <w:p w14:paraId="53BC2BC0" w14:textId="5CFC81C1" w:rsidR="00C76C52" w:rsidRDefault="00C76C52" w:rsidP="00C76C5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MCVideo server 1 may </w:t>
      </w:r>
      <w:r w:rsidRPr="00356591">
        <w:rPr>
          <w:lang w:eastAsia="zh-CN"/>
        </w:rPr>
        <w:t xml:space="preserve">notify the initiating </w:t>
      </w:r>
      <w:r>
        <w:rPr>
          <w:lang w:eastAsia="zh-CN"/>
        </w:rPr>
        <w:t>MCVideo</w:t>
      </w:r>
      <w:r w:rsidRPr="00356591">
        <w:rPr>
          <w:lang w:eastAsia="zh-CN"/>
        </w:rPr>
        <w:t xml:space="preserve"> user of all </w:t>
      </w:r>
      <w:r>
        <w:rPr>
          <w:lang w:eastAsia="zh-CN"/>
        </w:rPr>
        <w:t>MCVideo</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xml:space="preserve">. The </w:t>
      </w:r>
      <w:r>
        <w:rPr>
          <w:lang w:eastAsia="zh-CN"/>
        </w:rPr>
        <w:t>MCVideo</w:t>
      </w:r>
      <w:r w:rsidRPr="00356591">
        <w:rPr>
          <w:lang w:eastAsia="zh-CN"/>
        </w:rPr>
        <w:t xml:space="preserve"> server</w:t>
      </w:r>
      <w:r>
        <w:rPr>
          <w:lang w:eastAsia="zh-CN"/>
        </w:rPr>
        <w:t> </w:t>
      </w:r>
      <w:r w:rsidRPr="00356591">
        <w:rPr>
          <w:lang w:eastAsia="zh-CN"/>
        </w:rPr>
        <w:t xml:space="preserve">1 more than once during the call may send this notification to the initiating </w:t>
      </w:r>
      <w:r>
        <w:rPr>
          <w:lang w:eastAsia="zh-CN"/>
        </w:rPr>
        <w:t>MCVideo</w:t>
      </w:r>
      <w:r w:rsidRPr="00356591">
        <w:rPr>
          <w:lang w:eastAsia="zh-CN"/>
        </w:rPr>
        <w:t xml:space="preserve"> user when</w:t>
      </w:r>
      <w:r>
        <w:rPr>
          <w:lang w:eastAsia="zh-CN"/>
        </w:rPr>
        <w:t>ever an</w:t>
      </w:r>
      <w:r w:rsidRPr="00356591">
        <w:rPr>
          <w:lang w:eastAsia="zh-CN"/>
        </w:rPr>
        <w:t xml:space="preserve"> </w:t>
      </w:r>
      <w:r>
        <w:rPr>
          <w:lang w:eastAsia="zh-CN"/>
        </w:rPr>
        <w:t>MCVideo</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MCVideo</w:t>
      </w:r>
      <w:r w:rsidRPr="00356591">
        <w:rPr>
          <w:lang w:eastAsia="zh-CN"/>
        </w:rPr>
        <w:t xml:space="preserve"> ad hoc group </w:t>
      </w:r>
      <w:r>
        <w:rPr>
          <w:lang w:eastAsia="zh-CN"/>
        </w:rPr>
        <w:t>call</w:t>
      </w:r>
      <w:r w:rsidRPr="00356591">
        <w:rPr>
          <w:lang w:eastAsia="zh-CN"/>
        </w:rPr>
        <w:t>.</w:t>
      </w:r>
      <w:r w:rsidR="00E90D49" w:rsidRPr="00E90D49">
        <w:rPr>
          <w:lang w:eastAsia="zh-CN"/>
        </w:rPr>
        <w:t xml:space="preserve"> If the authorized users (not shown in figure) are configured to receive the participants information of ad hoc group call, the MCVideo server provides ad hoc group call notify about all MCVideo users who acknowledged the ad hoc group call request and joined the ad hoc group call, and when MCVideo users join or leave the MCVideo ad hoc group call.</w:t>
      </w:r>
    </w:p>
    <w:p w14:paraId="74E7391E" w14:textId="77777777" w:rsidR="00C76C52" w:rsidRDefault="00C76C52" w:rsidP="00C76C52">
      <w:pPr>
        <w:pStyle w:val="B1"/>
        <w:rPr>
          <w:lang w:eastAsia="zh-CN"/>
        </w:rPr>
      </w:pPr>
      <w:r>
        <w:rPr>
          <w:lang w:eastAsia="zh-CN"/>
        </w:rPr>
        <w:t>16.</w:t>
      </w:r>
      <w:r w:rsidRPr="00356591">
        <w:rPr>
          <w:lang w:eastAsia="zh-CN"/>
        </w:rPr>
        <w:tab/>
      </w:r>
      <w:r>
        <w:rPr>
          <w:lang w:eastAsia="zh-CN"/>
        </w:rPr>
        <w:t xml:space="preserve">The MCVideo </w:t>
      </w:r>
      <w:r>
        <w:t>client 1</w:t>
      </w:r>
      <w:r>
        <w:rPr>
          <w:lang w:eastAsia="zh-CN"/>
        </w:rPr>
        <w:t>, MCVideo client 2, MCVideo client 3 and MCVideo client 4 establish media plane and transmission control resources.</w:t>
      </w:r>
      <w:r w:rsidRPr="009A28AA">
        <w:rPr>
          <w:lang w:eastAsia="zh-CN"/>
        </w:rPr>
        <w:t xml:space="preserve"> </w:t>
      </w:r>
    </w:p>
    <w:p w14:paraId="658721F7" w14:textId="77777777" w:rsidR="00C76C52" w:rsidRDefault="00C76C52" w:rsidP="00C76C52">
      <w:pPr>
        <w:pStyle w:val="NO"/>
      </w:pPr>
      <w:r>
        <w:t>NOTE 2</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0C2EFA7E" w14:textId="25914D1C" w:rsidR="00C76C52" w:rsidRPr="00AB5FED" w:rsidRDefault="00C76C52" w:rsidP="00C76C52">
      <w:pPr>
        <w:pStyle w:val="Heading5"/>
        <w:rPr>
          <w:lang w:val="nl-NL"/>
        </w:rPr>
      </w:pPr>
      <w:bookmarkStart w:id="1198" w:name="_Toc154701770"/>
      <w:r>
        <w:t>7.19.3.2.2</w:t>
      </w:r>
      <w:r w:rsidRPr="00AB5FED">
        <w:rPr>
          <w:lang w:val="nl-NL"/>
        </w:rPr>
        <w:tab/>
      </w:r>
      <w:r w:rsidR="0080118B" w:rsidRPr="0080118B">
        <w:rPr>
          <w:lang w:val="nl-NL"/>
        </w:rPr>
        <w:t>Modification of ad hoc group call participants by the MCVideo server</w:t>
      </w:r>
      <w:bookmarkEnd w:id="1198"/>
    </w:p>
    <w:p w14:paraId="014C6D9F" w14:textId="77777777" w:rsidR="00C76C52" w:rsidRDefault="00C76C52" w:rsidP="00C76C52">
      <w:r>
        <w:t>Figure 7.19.3.2.2</w:t>
      </w:r>
      <w:r w:rsidRPr="00A92C50">
        <w:t>-1</w:t>
      </w:r>
      <w:r w:rsidRPr="008F46AD">
        <w:t xml:space="preserve"> below illustrates the </w:t>
      </w:r>
      <w:r>
        <w:rPr>
          <w:lang w:eastAsia="zh-CN"/>
        </w:rPr>
        <w:t>MCVideo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w:t>
      </w:r>
    </w:p>
    <w:p w14:paraId="6C1628ED" w14:textId="77777777" w:rsidR="00C76C52" w:rsidRDefault="00C76C52" w:rsidP="00C76C52">
      <w:r>
        <w:t>Pre-conditions:</w:t>
      </w:r>
    </w:p>
    <w:p w14:paraId="292D06D5"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1 is authorized to initate ad</w:t>
      </w:r>
      <w:r>
        <w:t> </w:t>
      </w:r>
      <w:r w:rsidRPr="008A2354">
        <w:t>hoc group call.</w:t>
      </w:r>
    </w:p>
    <w:p w14:paraId="3F6BECA0"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2A618866"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7ABA7576" w14:textId="77777777" w:rsidR="00C76C52" w:rsidRDefault="00C76C52" w:rsidP="00C76C52">
      <w:pPr>
        <w:pStyle w:val="B1"/>
      </w:pPr>
      <w:r>
        <w:t>4.</w:t>
      </w:r>
      <w:r>
        <w:tab/>
        <w:t>The</w:t>
      </w:r>
      <w:r w:rsidRPr="00811FD6">
        <w:t xml:space="preserve"> </w:t>
      </w:r>
      <w:r>
        <w:t>MCVideo server 1 of the primary MCVideo system detects that the MCVideo client 3 meets the criteria and MCVideo client 2 stops to meet the criteria specified by the MCVideo client 1.</w:t>
      </w:r>
    </w:p>
    <w:p w14:paraId="5E3929D9" w14:textId="77777777" w:rsidR="00C76C52" w:rsidRDefault="00C76C52" w:rsidP="00C76C52">
      <w:pPr>
        <w:pStyle w:val="B1"/>
      </w:pPr>
      <w:r>
        <w:t>5.</w:t>
      </w:r>
      <w:r>
        <w:tab/>
        <w:t>The</w:t>
      </w:r>
      <w:r w:rsidRPr="00811FD6">
        <w:t xml:space="preserve"> </w:t>
      </w:r>
      <w:r>
        <w:t>MCVideo server 2 of the partner MCVideo system detects that the MCVideo client 5 meets the criteria and MCVideo client 4 stops to meet the criteria specified by the MCVideo client 1.</w:t>
      </w:r>
    </w:p>
    <w:p w14:paraId="52075EF2" w14:textId="77777777" w:rsidR="00C76C52" w:rsidRDefault="00C76C52" w:rsidP="00C76C52">
      <w:pPr>
        <w:pStyle w:val="B1"/>
      </w:pPr>
    </w:p>
    <w:p w14:paraId="7FD24014" w14:textId="77777777" w:rsidR="00C76C52" w:rsidRDefault="00C76C52" w:rsidP="00C76C52">
      <w:pPr>
        <w:pStyle w:val="TH"/>
      </w:pPr>
      <w:r>
        <w:object w:dxaOrig="11520" w:dyaOrig="10524" w14:anchorId="2E868A9C">
          <v:shape id="_x0000_i1122" type="#_x0000_t75" style="width:432.45pt;height:394.65pt" o:ole="">
            <v:imagedata r:id="rId207" o:title=""/>
          </v:shape>
          <o:OLEObject Type="Embed" ProgID="Visio.Drawing.15" ShapeID="_x0000_i1122" DrawAspect="Content" ObjectID="_1765315033" r:id="rId208"/>
        </w:object>
      </w:r>
    </w:p>
    <w:p w14:paraId="3FF13B1F" w14:textId="169674C8" w:rsidR="00C76C52" w:rsidRPr="00AB5FED" w:rsidRDefault="00C76C52" w:rsidP="00C76C52">
      <w:pPr>
        <w:pStyle w:val="TF"/>
      </w:pPr>
      <w:r w:rsidRPr="00AB5FED">
        <w:t>Figure </w:t>
      </w:r>
      <w:r>
        <w:t>7.19.3.2.2</w:t>
      </w:r>
      <w:r w:rsidRPr="00AB5FED">
        <w:t xml:space="preserve">-1: </w:t>
      </w:r>
      <w:r w:rsidR="0080118B" w:rsidRPr="0080118B">
        <w:t>Modification of ad hoc group call participants by the MCVideo server</w:t>
      </w:r>
    </w:p>
    <w:p w14:paraId="2475F7D8" w14:textId="77777777" w:rsidR="00C76C52" w:rsidRDefault="00C76C52" w:rsidP="00C76C52">
      <w:pPr>
        <w:pStyle w:val="B1"/>
      </w:pPr>
      <w:r>
        <w:t>1.</w:t>
      </w:r>
      <w:r>
        <w:tab/>
        <w:t xml:space="preserve">The ad hoc group call is established and on-going with the participants MCVideo client 1, MCVideo client 2, and MCVideo client 4. The participants list is determined by both primary and partner systems MCVideo server based on the criteria specified by the MCVideo client 1 while initiating the call. </w:t>
      </w:r>
    </w:p>
    <w:p w14:paraId="5CB1DC4E" w14:textId="77777777" w:rsidR="00C76C52" w:rsidRDefault="00C76C52" w:rsidP="00C76C52">
      <w:pPr>
        <w:pStyle w:val="B1"/>
      </w:pPr>
      <w:r>
        <w:t>2.</w:t>
      </w:r>
      <w:r>
        <w:tab/>
        <w:t>The MCVideo</w:t>
      </w:r>
      <w:r w:rsidRPr="0043676C">
        <w:t xml:space="preserve"> server</w:t>
      </w:r>
      <w:r>
        <w:t> 1</w:t>
      </w:r>
      <w:r w:rsidRPr="0043676C">
        <w:t xml:space="preserve"> detects that </w:t>
      </w:r>
      <w:r>
        <w:t>MCVideo</w:t>
      </w:r>
      <w:r w:rsidRPr="0043676C">
        <w:t xml:space="preserve"> client</w:t>
      </w:r>
      <w:r>
        <w:t> </w:t>
      </w:r>
      <w:r w:rsidRPr="0043676C">
        <w:t>3 now meets criteria and successfully added to call</w:t>
      </w:r>
      <w:r>
        <w:t>.</w:t>
      </w:r>
    </w:p>
    <w:p w14:paraId="2E5D7713" w14:textId="77777777" w:rsidR="00C76C52" w:rsidRDefault="00C76C52" w:rsidP="00C76C52">
      <w:pPr>
        <w:pStyle w:val="B1"/>
      </w:pPr>
      <w:r>
        <w:t>3.</w:t>
      </w:r>
      <w:r>
        <w:tab/>
        <w:t>The MCVideo</w:t>
      </w:r>
      <w:r w:rsidRPr="0043676C">
        <w:t xml:space="preserve"> server</w:t>
      </w:r>
      <w:r>
        <w:t> 1</w:t>
      </w:r>
      <w:r w:rsidRPr="0043676C">
        <w:t xml:space="preserve"> detects that </w:t>
      </w:r>
      <w:r>
        <w:t>MCVideo</w:t>
      </w:r>
      <w:r w:rsidRPr="0043676C">
        <w:t xml:space="preserve"> client</w:t>
      </w:r>
      <w:r>
        <w:t> </w:t>
      </w:r>
      <w:r w:rsidRPr="0043676C">
        <w:t xml:space="preserve">2 does not meet criteria any more and successfully removed from </w:t>
      </w:r>
      <w:r>
        <w:t xml:space="preserve">a </w:t>
      </w:r>
      <w:r w:rsidRPr="0043676C">
        <w:t>call</w:t>
      </w:r>
      <w:r>
        <w:t>.</w:t>
      </w:r>
    </w:p>
    <w:p w14:paraId="52ADEC77" w14:textId="77777777" w:rsidR="00C76C52" w:rsidRDefault="00C76C52" w:rsidP="00C76C52">
      <w:pPr>
        <w:pStyle w:val="B1"/>
      </w:pPr>
      <w:r>
        <w:t>4.</w:t>
      </w:r>
      <w:r>
        <w:tab/>
        <w:t>The MCVideo server 2 detects that the MCVideo client 5 meets the criteria specified by the MCVideo client 1.</w:t>
      </w:r>
    </w:p>
    <w:p w14:paraId="755585E4" w14:textId="77777777" w:rsidR="00C76C52" w:rsidRDefault="00C76C52" w:rsidP="00C76C52">
      <w:pPr>
        <w:pStyle w:val="B1"/>
      </w:pPr>
      <w:r>
        <w:t>5.</w:t>
      </w:r>
      <w:r>
        <w:tab/>
        <w:t>The MCVideo server 2 sends the notification to MCVideo server 1 of the primary MCVideo system to add the MCVideo user at MCVideo client 5 to on-going ad hoc group call.</w:t>
      </w:r>
    </w:p>
    <w:p w14:paraId="6CFE74E9" w14:textId="77777777" w:rsidR="00C76C52" w:rsidRDefault="00C76C52" w:rsidP="00C76C52">
      <w:pPr>
        <w:pStyle w:val="B1"/>
      </w:pPr>
      <w:r>
        <w:t>6.</w:t>
      </w:r>
      <w:r>
        <w:tab/>
        <w:t>The MCVideo server 1 sends the ad hoc group call request to the MCVideo client 5.</w:t>
      </w:r>
    </w:p>
    <w:p w14:paraId="78D7FCDC" w14:textId="77777777" w:rsidR="00C76C52" w:rsidRDefault="00C76C52" w:rsidP="00C76C52">
      <w:pPr>
        <w:pStyle w:val="B1"/>
        <w:rPr>
          <w:lang w:eastAsia="zh-CN"/>
        </w:rPr>
      </w:pPr>
      <w:r>
        <w:t>7.</w:t>
      </w:r>
      <w:r>
        <w:tab/>
        <w:t>The MCVideo client 5 notifies the user about the incoming ad hoc group call.</w:t>
      </w:r>
    </w:p>
    <w:p w14:paraId="110C8B9F" w14:textId="77777777" w:rsidR="00C76C52" w:rsidRDefault="00C76C52" w:rsidP="00C76C52">
      <w:pPr>
        <w:pStyle w:val="B1"/>
        <w:rPr>
          <w:lang w:eastAsia="zh-CN"/>
        </w:rPr>
      </w:pPr>
      <w:r>
        <w:t>8.</w:t>
      </w:r>
      <w:r>
        <w:tab/>
        <w:t>The MCVideo client 5 accepts the ad hoc group call request and sends the ad hoc group call response to the MCVideo server 1.</w:t>
      </w:r>
    </w:p>
    <w:p w14:paraId="29550471" w14:textId="77777777" w:rsidR="00C76C52" w:rsidRDefault="00C76C52" w:rsidP="00C76C52">
      <w:pPr>
        <w:pStyle w:val="B1"/>
      </w:pPr>
      <w:r>
        <w:t>9.</w:t>
      </w:r>
      <w:r>
        <w:tab/>
        <w:t>The on-going ad hoc group call is updated by adding MCVideo client 5 which meets the criteria specified by the MCVideo client 1.</w:t>
      </w:r>
    </w:p>
    <w:p w14:paraId="3D9826F0" w14:textId="77777777" w:rsidR="00C76C52" w:rsidRDefault="00C76C52" w:rsidP="00C76C52">
      <w:pPr>
        <w:pStyle w:val="B1"/>
      </w:pPr>
      <w:r>
        <w:t>10.</w:t>
      </w:r>
      <w:r>
        <w:tab/>
        <w:t>The MCVideo server 2 detects that the MCVideo client 4 is no more satisfying the criteria to be the participant of the ad hoc group call.</w:t>
      </w:r>
    </w:p>
    <w:p w14:paraId="111A8E65" w14:textId="77777777" w:rsidR="00C76C52" w:rsidRDefault="00C76C52" w:rsidP="00C76C52">
      <w:pPr>
        <w:pStyle w:val="B1"/>
      </w:pPr>
      <w:r>
        <w:lastRenderedPageBreak/>
        <w:t>11.</w:t>
      </w:r>
      <w:r>
        <w:tab/>
        <w:t>The MCVideo server 2 sends the notification to MCVideo server 1 of the primary MCVideo system to remove the MCVideo user at MCVideo client 4 from on-going ad hoc group call.</w:t>
      </w:r>
    </w:p>
    <w:p w14:paraId="42D57DED" w14:textId="77777777" w:rsidR="00C76C52" w:rsidRDefault="00C76C52" w:rsidP="00C76C52">
      <w:pPr>
        <w:pStyle w:val="B1"/>
      </w:pPr>
      <w:r>
        <w:t>12.</w:t>
      </w:r>
      <w:r>
        <w:tab/>
        <w:t>The MCVideo server 1 sends the ad hoc group call leave request to the MCVideo client 4 and removes it from the on-going ad hoc group call.</w:t>
      </w:r>
    </w:p>
    <w:p w14:paraId="134CC0A5" w14:textId="77777777" w:rsidR="00C76C52" w:rsidRDefault="00C76C52" w:rsidP="00C76C52">
      <w:pPr>
        <w:pStyle w:val="B1"/>
        <w:rPr>
          <w:lang w:eastAsia="zh-CN"/>
        </w:rPr>
      </w:pPr>
      <w:r>
        <w:t>13.</w:t>
      </w:r>
      <w:r>
        <w:tab/>
        <w:t>The MCVideo client 4 notifies the user of the ad hoc group call leave request.</w:t>
      </w:r>
    </w:p>
    <w:p w14:paraId="028741BA" w14:textId="77777777" w:rsidR="00C76C52" w:rsidRDefault="00C76C52" w:rsidP="00C76C52">
      <w:pPr>
        <w:pStyle w:val="B1"/>
      </w:pPr>
      <w:r>
        <w:t>14.</w:t>
      </w:r>
      <w:r>
        <w:tab/>
        <w:t>The MCVideo client 4 sends the ad hoc group call leave response to the MCVideo server 1.</w:t>
      </w:r>
    </w:p>
    <w:p w14:paraId="19F13080" w14:textId="77777777" w:rsidR="00C76C52" w:rsidRDefault="00C76C52" w:rsidP="00C76C52">
      <w:pPr>
        <w:pStyle w:val="B1"/>
      </w:pPr>
      <w:r>
        <w:t>15.</w:t>
      </w:r>
      <w:r>
        <w:tab/>
        <w:t>The on-going ad hoc group call is updated by removing MCVideo client 4, which no more meets the criteria specified by the MCVideo client 1.</w:t>
      </w:r>
      <w:r w:rsidRPr="00FE74E7">
        <w:t xml:space="preserve"> </w:t>
      </w:r>
    </w:p>
    <w:p w14:paraId="54DE4D42"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4/MCVideo client 5 will always traversal through the MCVideo server 2</w:t>
      </w:r>
      <w:r w:rsidRPr="00526FC3">
        <w:t>.</w:t>
      </w:r>
    </w:p>
    <w:p w14:paraId="6F46B4A4" w14:textId="77777777" w:rsidR="00C76C52" w:rsidRPr="00AB5FED" w:rsidRDefault="00C76C52" w:rsidP="00C76C52">
      <w:pPr>
        <w:pStyle w:val="Heading5"/>
        <w:rPr>
          <w:lang w:val="nl-NL"/>
        </w:rPr>
      </w:pPr>
      <w:bookmarkStart w:id="1199" w:name="_Toc154701771"/>
      <w:r>
        <w:t>7.19.3.2.3</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w:t>
      </w:r>
      <w:r>
        <w:rPr>
          <w:lang w:val="nl-NL"/>
        </w:rPr>
        <w:t>MCVideo</w:t>
      </w:r>
      <w:r w:rsidRPr="00C004A6">
        <w:rPr>
          <w:lang w:val="nl-NL"/>
        </w:rPr>
        <w:t xml:space="preserve"> system</w:t>
      </w:r>
      <w:r>
        <w:rPr>
          <w:lang w:val="nl-NL"/>
        </w:rPr>
        <w:t xml:space="preserve"> – Participants list determined by the MCVideo server</w:t>
      </w:r>
      <w:bookmarkEnd w:id="1199"/>
    </w:p>
    <w:p w14:paraId="068CE55A" w14:textId="77777777" w:rsidR="00C76C52" w:rsidRDefault="00C76C52" w:rsidP="00C76C52">
      <w:r>
        <w:t>Figure 7.19.3.2.3</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MCVideo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This procedure, in particular describes about how the partner MC system is notified about ad hoc group call release to cease the determining of the participants by the partner MC system. </w:t>
      </w:r>
    </w:p>
    <w:p w14:paraId="66476537" w14:textId="77777777" w:rsidR="00C76C52" w:rsidRDefault="00C76C52" w:rsidP="00C76C52">
      <w:r>
        <w:t>Pre-conditions:</w:t>
      </w:r>
    </w:p>
    <w:p w14:paraId="5C02DFAC"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1 is authorized to initate ad hoc group call.</w:t>
      </w:r>
    </w:p>
    <w:p w14:paraId="754BAA83"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72D96C68"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1A20C5B3" w14:textId="4DDE99DF" w:rsidR="00C76C52" w:rsidRDefault="008C1340" w:rsidP="00C76C52">
      <w:pPr>
        <w:pStyle w:val="TH"/>
      </w:pPr>
      <w:r>
        <w:object w:dxaOrig="10032" w:dyaOrig="8664" w14:anchorId="55453A5B">
          <v:shape id="_x0000_i1123" type="#_x0000_t75" style="width:481.65pt;height:415.6pt" o:ole="">
            <v:imagedata r:id="rId209" o:title=""/>
          </v:shape>
          <o:OLEObject Type="Embed" ProgID="Visio.Drawing.15" ShapeID="_x0000_i1123" DrawAspect="Content" ObjectID="_1765315034" r:id="rId210"/>
        </w:object>
      </w:r>
    </w:p>
    <w:p w14:paraId="764D1780" w14:textId="77777777" w:rsidR="00C76C52" w:rsidRPr="00AB5FED" w:rsidRDefault="00C76C52" w:rsidP="00C76C52">
      <w:pPr>
        <w:pStyle w:val="TF"/>
      </w:pPr>
      <w:r w:rsidRPr="00AB5FED">
        <w:t>Figure </w:t>
      </w:r>
      <w:r>
        <w:t>7.19.3.2.3</w:t>
      </w:r>
      <w:r w:rsidRPr="00AB5FED">
        <w:t xml:space="preserve">-1: </w:t>
      </w:r>
      <w:r>
        <w:rPr>
          <w:lang w:val="nl-NL"/>
        </w:rPr>
        <w:t>MCVideo server releases an ad </w:t>
      </w:r>
      <w:r w:rsidRPr="00BC624A">
        <w:rPr>
          <w:lang w:val="nl-NL"/>
        </w:rPr>
        <w:t xml:space="preserve">hoc group call and </w:t>
      </w:r>
      <w:r>
        <w:rPr>
          <w:lang w:val="nl-NL"/>
        </w:rPr>
        <w:t>stops the determination of ad hoc g</w:t>
      </w:r>
      <w:r w:rsidRPr="00AB5FED">
        <w:rPr>
          <w:lang w:val="nl-NL"/>
        </w:rPr>
        <w:t xml:space="preserve">roup </w:t>
      </w:r>
      <w:r>
        <w:rPr>
          <w:lang w:val="nl-NL"/>
        </w:rPr>
        <w:t>call</w:t>
      </w:r>
      <w:r w:rsidRPr="00AB5FED">
        <w:rPr>
          <w:lang w:val="nl-NL"/>
        </w:rPr>
        <w:t xml:space="preserve"> </w:t>
      </w:r>
      <w:r>
        <w:rPr>
          <w:lang w:val="nl-NL"/>
        </w:rPr>
        <w:t xml:space="preserve">participants </w:t>
      </w:r>
      <w:r w:rsidRPr="00C004A6">
        <w:rPr>
          <w:lang w:val="nl-NL"/>
        </w:rPr>
        <w:t xml:space="preserve">involving multiple </w:t>
      </w:r>
      <w:r>
        <w:rPr>
          <w:lang w:val="nl-NL"/>
        </w:rPr>
        <w:t>MCVideo</w:t>
      </w:r>
      <w:r w:rsidRPr="00C004A6">
        <w:rPr>
          <w:lang w:val="nl-NL"/>
        </w:rPr>
        <w:t xml:space="preserve"> systems</w:t>
      </w:r>
    </w:p>
    <w:p w14:paraId="068B818A"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both primary and partner systems MCVideo server based on the criteria specified by the MCVideo client 1 while initiating the call. </w:t>
      </w:r>
    </w:p>
    <w:p w14:paraId="30F53E4F" w14:textId="77777777" w:rsidR="00C76C52" w:rsidRDefault="00C76C52" w:rsidP="00C76C52">
      <w:pPr>
        <w:pStyle w:val="B1"/>
      </w:pPr>
      <w:r>
        <w:t>2.</w:t>
      </w:r>
      <w:r>
        <w:tab/>
        <w:t>The MCVideo</w:t>
      </w:r>
      <w:r w:rsidRPr="0043676C">
        <w:t xml:space="preserve">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 xml:space="preserve">e.g., due to hang time expiry, last participant leaving, second last participant leaving, initiator leaving, or minimum number of affiliated </w:t>
      </w:r>
      <w:r>
        <w:t>MCVideo</w:t>
      </w:r>
      <w:r w:rsidRPr="00E65F14">
        <w:t xml:space="preserve"> group members are not present.</w:t>
      </w:r>
    </w:p>
    <w:p w14:paraId="14F1C32D" w14:textId="77777777" w:rsidR="008C1340" w:rsidRDefault="008C1340" w:rsidP="008C1340">
      <w:pPr>
        <w:pStyle w:val="B1"/>
      </w:pPr>
      <w:r>
        <w:t>3.</w:t>
      </w:r>
      <w:r>
        <w:tab/>
        <w:t>The MCVideo server 1 sends the notification to MCVideo server 2 of the partner MCVideo system about the ad hoc group call release to stop determining the participants list by MCVideo server 2 of the partner MCVideo system.</w:t>
      </w:r>
    </w:p>
    <w:p w14:paraId="4B6438DC" w14:textId="79CC9D81" w:rsidR="00C76C52" w:rsidRDefault="008C1340" w:rsidP="00C76C52">
      <w:pPr>
        <w:pStyle w:val="B1"/>
      </w:pPr>
      <w:r>
        <w:t>4</w:t>
      </w:r>
      <w:r w:rsidR="00C76C52">
        <w:t>a-</w:t>
      </w:r>
      <w:r>
        <w:t>4</w:t>
      </w:r>
      <w:r w:rsidR="00C76C52">
        <w:t>d.</w:t>
      </w:r>
      <w:r w:rsidR="00C76C52">
        <w:tab/>
        <w:t>The MCVideo</w:t>
      </w:r>
      <w:r w:rsidR="00C76C52" w:rsidRPr="0043676C">
        <w:t xml:space="preserve"> server</w:t>
      </w:r>
      <w:r w:rsidR="00C76C52">
        <w:t> 1</w:t>
      </w:r>
      <w:r w:rsidR="00C76C52" w:rsidRPr="0043676C">
        <w:t xml:space="preserve"> </w:t>
      </w:r>
      <w:r w:rsidR="00C76C52">
        <w:t>sends ad </w:t>
      </w:r>
      <w:r w:rsidR="00C76C52" w:rsidRPr="008B77F5">
        <w:t>hoc group call release reques</w:t>
      </w:r>
      <w:r w:rsidR="00C76C52">
        <w:t xml:space="preserve">t to all the participants of the </w:t>
      </w:r>
      <w:r w:rsidR="00C76C52" w:rsidRPr="004E02DE">
        <w:t>ad</w:t>
      </w:r>
      <w:r w:rsidR="00C76C52">
        <w:t xml:space="preserve"> hoc group </w:t>
      </w:r>
      <w:r w:rsidR="00C76C52" w:rsidRPr="004E02DE">
        <w:t>call</w:t>
      </w:r>
      <w:r w:rsidR="00C76C52">
        <w:t>.</w:t>
      </w:r>
    </w:p>
    <w:p w14:paraId="5EE639CB" w14:textId="15029AB0" w:rsidR="00C76C52" w:rsidRDefault="008C1340" w:rsidP="00C76C52">
      <w:pPr>
        <w:pStyle w:val="B1"/>
      </w:pPr>
      <w:r>
        <w:t>5</w:t>
      </w:r>
      <w:r w:rsidR="00C76C52">
        <w:t>a-</w:t>
      </w:r>
      <w:r>
        <w:t>5</w:t>
      </w:r>
      <w:r w:rsidR="00C76C52">
        <w:t>d.</w:t>
      </w:r>
      <w:r w:rsidR="00C76C52">
        <w:tab/>
        <w:t xml:space="preserve">The MCVideo clients notifies the user about the </w:t>
      </w:r>
      <w:r w:rsidR="00C76C52" w:rsidRPr="00CD1BB8">
        <w:t xml:space="preserve">release of the </w:t>
      </w:r>
      <w:r w:rsidR="00C76C52">
        <w:t>ad hoc group call.</w:t>
      </w:r>
    </w:p>
    <w:p w14:paraId="6BB9D294" w14:textId="3B0530D6" w:rsidR="00C76C52" w:rsidRDefault="00C76C52" w:rsidP="00C76C52">
      <w:pPr>
        <w:pStyle w:val="B1"/>
      </w:pPr>
      <w:r>
        <w:t>6a-6d.</w:t>
      </w:r>
      <w:r>
        <w:tab/>
        <w:t>All the participants of the ad hoc group call rece</w:t>
      </w:r>
      <w:r w:rsidR="008C1340">
        <w:t>i</w:t>
      </w:r>
      <w:r>
        <w:t>ves the ad hoc group call release request and sends the ad hoc group call release response to the MCVideo server 1 of the primary MCVideo server.</w:t>
      </w:r>
    </w:p>
    <w:p w14:paraId="52D06FCD"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215DE504" w14:textId="77777777" w:rsidR="00C76C52" w:rsidRPr="0045613B" w:rsidRDefault="00C76C52" w:rsidP="00C76C52">
      <w:pPr>
        <w:pStyle w:val="Heading5"/>
      </w:pPr>
      <w:bookmarkStart w:id="1200" w:name="_Toc154701772"/>
      <w:r>
        <w:lastRenderedPageBreak/>
        <w:t>7.19.3.2.4</w:t>
      </w:r>
      <w:r w:rsidRPr="0045613B">
        <w:tab/>
      </w:r>
      <w:r>
        <w:t>Procedure for a</w:t>
      </w:r>
      <w:r w:rsidRPr="0045613B">
        <w:t>d</w:t>
      </w:r>
      <w:r>
        <w:t> </w:t>
      </w:r>
      <w:r w:rsidRPr="0045613B">
        <w:t>hoc group call</w:t>
      </w:r>
      <w:r>
        <w:t xml:space="preserve"> setup</w:t>
      </w:r>
      <w:bookmarkEnd w:id="1194"/>
      <w:bookmarkEnd w:id="1195"/>
      <w:bookmarkEnd w:id="1196"/>
      <w:r>
        <w:t xml:space="preserve"> – Participants list provided by the Initiator</w:t>
      </w:r>
      <w:bookmarkEnd w:id="1200"/>
    </w:p>
    <w:p w14:paraId="2A278041" w14:textId="50C0A744" w:rsidR="00C76C52" w:rsidRPr="00FD08F4" w:rsidRDefault="00C76C52" w:rsidP="00C76C52">
      <w:r w:rsidRPr="00FD08F4">
        <w:t>Figure </w:t>
      </w:r>
      <w:r>
        <w:t>7.19.3.2.4</w:t>
      </w:r>
      <w:r w:rsidRPr="00FD08F4">
        <w:t>-1 illustrates the procedure for ad</w:t>
      </w:r>
      <w:r>
        <w:t> </w:t>
      </w:r>
      <w:r w:rsidRPr="00FD08F4">
        <w:t>hoc group call</w:t>
      </w:r>
      <w:r>
        <w:t xml:space="preserve"> setup </w:t>
      </w:r>
      <w:r w:rsidRPr="00FD08F4">
        <w:t>procedure</w:t>
      </w:r>
      <w:r w:rsidR="009B379F" w:rsidRPr="009B379F">
        <w:t xml:space="preserve"> initiated by an authorized user wherein either a list of participants or an ad hoc group ID from an ad hoc group emergency alert is provided by the authorised user and the determined MCVideo users are from multiple MCVideo systems</w:t>
      </w:r>
      <w:r w:rsidRPr="00FD08F4">
        <w:t xml:space="preserve">. </w:t>
      </w:r>
    </w:p>
    <w:p w14:paraId="48700120" w14:textId="77777777" w:rsidR="00C76C52" w:rsidRPr="005A0216" w:rsidRDefault="00C76C52" w:rsidP="00C76C52">
      <w:r w:rsidRPr="005A0216">
        <w:t>Pre-conditions:</w:t>
      </w:r>
    </w:p>
    <w:p w14:paraId="0BE7F55B"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5CBC5788"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4076F471" w14:textId="5A64CD70" w:rsidR="00C76C52" w:rsidRPr="0045613B" w:rsidRDefault="00C76C52" w:rsidP="00C76C52">
      <w:pPr>
        <w:pStyle w:val="B1"/>
      </w:pPr>
      <w:r w:rsidRPr="00755168">
        <w:t>3.</w:t>
      </w:r>
      <w:r w:rsidRPr="00755168">
        <w:tab/>
        <w:t xml:space="preserve">The </w:t>
      </w:r>
      <w:r>
        <w:t>MCVideo</w:t>
      </w:r>
      <w:r w:rsidRPr="00755168">
        <w:t xml:space="preserve"> server of the primary MC</w:t>
      </w:r>
      <w:r>
        <w:t xml:space="preserve"> </w:t>
      </w:r>
      <w:r w:rsidRPr="00755168">
        <w:t xml:space="preserve">system is where the authorized </w:t>
      </w:r>
      <w:r>
        <w:t>MCVideo</w:t>
      </w:r>
      <w:r w:rsidRPr="00755168">
        <w:t xml:space="preserve"> user/dispatcher </w:t>
      </w:r>
      <w:r w:rsidR="009B379F" w:rsidRPr="009B379F">
        <w:t>controls</w:t>
      </w:r>
      <w:r w:rsidR="009B379F">
        <w:t xml:space="preserve"> </w:t>
      </w:r>
      <w:r w:rsidRPr="0045613B">
        <w:t xml:space="preserve">the </w:t>
      </w:r>
      <w:r>
        <w:t>ad hoc</w:t>
      </w:r>
      <w:r w:rsidRPr="0045613B">
        <w:t xml:space="preserve"> group.</w:t>
      </w:r>
    </w:p>
    <w:p w14:paraId="2E8C6C71" w14:textId="682A33E0" w:rsidR="00C76C52" w:rsidRDefault="00C76C52" w:rsidP="00C76C52">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5C28F946" w14:textId="7E2466C1"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the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5586E7F5" w14:textId="7472BBBF" w:rsidR="009B379F" w:rsidRDefault="009B379F" w:rsidP="00C76C52">
      <w:pPr>
        <w:pStyle w:val="B1"/>
        <w:rPr>
          <w:noProof/>
        </w:rPr>
      </w:pPr>
      <w:r w:rsidRPr="009B379F">
        <w:rPr>
          <w:noProof/>
        </w:rPr>
        <w:t>6.</w:t>
      </w:r>
      <w:r w:rsidRPr="009B379F">
        <w:rPr>
          <w:noProof/>
        </w:rPr>
        <w:tab/>
        <w:t>If an ad hoc group ID from an ad hoc group emergency alert is used to invite the ad hoc group members, MCVideo client is aware of the ad hoc group ID.</w:t>
      </w:r>
    </w:p>
    <w:p w14:paraId="2AEFE48C" w14:textId="77777777" w:rsidR="00C76C52" w:rsidRPr="002935AD" w:rsidRDefault="00C76C52" w:rsidP="00C76C52">
      <w:pPr>
        <w:pStyle w:val="TH"/>
        <w:rPr>
          <w:rFonts w:eastAsia="SimSun"/>
        </w:rPr>
      </w:pPr>
      <w:r w:rsidRPr="002935AD">
        <w:object w:dxaOrig="12108" w:dyaOrig="5616" w14:anchorId="28C046E5">
          <v:shape id="_x0000_i1124" type="#_x0000_t75" style="width:466.65pt;height:216.45pt" o:ole="">
            <v:imagedata r:id="rId211" o:title=""/>
          </v:shape>
          <o:OLEObject Type="Embed" ProgID="Visio.Drawing.15" ShapeID="_x0000_i1124" DrawAspect="Content" ObjectID="_1765315035" r:id="rId212"/>
        </w:object>
      </w:r>
    </w:p>
    <w:p w14:paraId="501F9AD6" w14:textId="77777777" w:rsidR="00C76C52" w:rsidRPr="0045613B" w:rsidRDefault="00C76C52" w:rsidP="00C76C52">
      <w:pPr>
        <w:pStyle w:val="TF"/>
      </w:pPr>
      <w:r w:rsidRPr="002935AD">
        <w:t>Figure </w:t>
      </w:r>
      <w:r>
        <w:t>7.19.3.2.4</w:t>
      </w:r>
      <w:r w:rsidRPr="0045613B">
        <w:t xml:space="preserve">-1: </w:t>
      </w:r>
      <w:r>
        <w:t>Ad hoc</w:t>
      </w:r>
      <w:r w:rsidRPr="0045613B">
        <w:t xml:space="preserve"> group call</w:t>
      </w:r>
      <w:r>
        <w:t xml:space="preserve"> setup</w:t>
      </w:r>
    </w:p>
    <w:p w14:paraId="6783E49F" w14:textId="6A102E5E" w:rsidR="00C76C52" w:rsidRPr="005A0216" w:rsidRDefault="00C76C52" w:rsidP="00C76C52">
      <w:pPr>
        <w:pStyle w:val="B1"/>
      </w:pPr>
      <w:r w:rsidRPr="0045613B">
        <w:t>1.</w:t>
      </w:r>
      <w:r w:rsidRPr="0045613B">
        <w:tab/>
        <w:t xml:space="preserve">The </w:t>
      </w:r>
      <w:r>
        <w:t>MCVideo</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MCVideo</w:t>
      </w:r>
      <w:r w:rsidRPr="0045613B">
        <w:rPr>
          <w:lang w:eastAsia="zh-CN"/>
        </w:rPr>
        <w:t xml:space="preserve"> IDs</w:t>
      </w:r>
      <w:r>
        <w:rPr>
          <w:lang w:eastAsia="zh-CN"/>
        </w:rPr>
        <w:t xml:space="preserve"> </w:t>
      </w:r>
      <w:r w:rsidR="009B379F" w:rsidRPr="009B379F">
        <w:rPr>
          <w:lang w:eastAsia="zh-CN"/>
        </w:rPr>
        <w:t>or an ad</w:t>
      </w:r>
      <w:r w:rsidR="009B379F">
        <w:rPr>
          <w:lang w:eastAsia="zh-CN"/>
        </w:rPr>
        <w:t> </w:t>
      </w:r>
      <w:r w:rsidR="009B379F" w:rsidRPr="009B379F">
        <w:rPr>
          <w:lang w:eastAsia="zh-CN"/>
        </w:rPr>
        <w:t>hoc group ID if the ad</w:t>
      </w:r>
      <w:r w:rsidR="000A168D">
        <w:rPr>
          <w:lang w:eastAsia="zh-CN"/>
        </w:rPr>
        <w:t> </w:t>
      </w:r>
      <w:r w:rsidR="009B379F" w:rsidRPr="009B379F">
        <w:rPr>
          <w:lang w:eastAsia="zh-CN"/>
        </w:rPr>
        <w:t>hoc group call follows an ad</w:t>
      </w:r>
      <w:r w:rsidR="000A168D">
        <w:rPr>
          <w:lang w:eastAsia="zh-CN"/>
        </w:rPr>
        <w:t> </w:t>
      </w:r>
      <w:r w:rsidR="009B379F" w:rsidRPr="009B379F">
        <w:rPr>
          <w:lang w:eastAsia="zh-CN"/>
        </w:rPr>
        <w:t xml:space="preserve">hoc group emergency alert </w:t>
      </w:r>
      <w:r w:rsidRPr="0045613B">
        <w:t xml:space="preserve">is routed to the </w:t>
      </w:r>
      <w:r>
        <w:t>MCVideo</w:t>
      </w:r>
      <w:r w:rsidRPr="0045613B">
        <w:t xml:space="preserve"> server of the primary </w:t>
      </w:r>
      <w:r>
        <w:t xml:space="preserve">MC </w:t>
      </w:r>
      <w:r w:rsidRPr="0045613B">
        <w:t>system</w:t>
      </w:r>
      <w:r w:rsidRPr="005A0216">
        <w:t>.</w:t>
      </w:r>
    </w:p>
    <w:p w14:paraId="704628FA" w14:textId="77777777" w:rsidR="00EE5305" w:rsidRDefault="00C76C52" w:rsidP="00EE5305">
      <w:pPr>
        <w:pStyle w:val="B1"/>
      </w:pPr>
      <w:r w:rsidRPr="00003948">
        <w:t>2.</w:t>
      </w:r>
      <w:r w:rsidRPr="00003948">
        <w:tab/>
      </w:r>
      <w:r w:rsidR="00EE5305" w:rsidRPr="004B3DEC">
        <w:t xml:space="preserve">If the ad hoc group call is supported, the </w:t>
      </w:r>
      <w:r w:rsidR="00EE5305">
        <w:t>MCVideo</w:t>
      </w:r>
      <w:r w:rsidR="00EE5305" w:rsidRPr="00003948">
        <w:t xml:space="preserve"> </w:t>
      </w:r>
      <w:r w:rsidR="00EE5305" w:rsidRPr="004B3DEC">
        <w:t xml:space="preserve">server of the primary MC system verifies whether the user at </w:t>
      </w:r>
      <w:r w:rsidR="00EE5305">
        <w:t>MCVideo</w:t>
      </w:r>
      <w:r w:rsidR="00EE5305" w:rsidRPr="00003948">
        <w:t xml:space="preserve"> </w:t>
      </w:r>
      <w:r w:rsidR="00EE5305" w:rsidRPr="004B3DEC">
        <w:t xml:space="preserve">client is authorized to initiate an ad hoc group call. If not authorized, the </w:t>
      </w:r>
      <w:r w:rsidR="00EE5305">
        <w:t>MCVideo</w:t>
      </w:r>
      <w:r w:rsidR="00EE5305" w:rsidRPr="00003948">
        <w:t xml:space="preserve"> </w:t>
      </w:r>
      <w:r w:rsidR="00EE5305" w:rsidRPr="004B3DEC">
        <w:t xml:space="preserve">server of the primary MC system rejects the ad hoc group call request as specified in the step 3. </w:t>
      </w:r>
    </w:p>
    <w:p w14:paraId="0BAF8007" w14:textId="77777777" w:rsidR="00EE5305" w:rsidRDefault="00EE5305" w:rsidP="00EE5305">
      <w:pPr>
        <w:pStyle w:val="B1"/>
        <w:ind w:hanging="1"/>
      </w:pPr>
      <w:r w:rsidRPr="00722979">
        <w:t xml:space="preserve">If the information received </w:t>
      </w:r>
      <w:r>
        <w:t xml:space="preserve">in the request </w:t>
      </w:r>
      <w:r w:rsidRPr="00722979">
        <w:t xml:space="preserve">in step 1 does not contain an ad hoc group ID from an ad hoc group emergency alert, </w:t>
      </w:r>
      <w:r>
        <w:t>t</w:t>
      </w:r>
      <w:r w:rsidRPr="00003948">
        <w:t xml:space="preserve">he </w:t>
      </w:r>
      <w:r>
        <w:t>MCVideo</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 xml:space="preserve">received </w:t>
      </w:r>
      <w:r w:rsidRPr="00FD08F4">
        <w:t>information</w:t>
      </w:r>
      <w:r>
        <w:t xml:space="preserve">. The </w:t>
      </w:r>
      <w:r w:rsidRPr="00894C7F">
        <w:t xml:space="preserve">MCData </w:t>
      </w:r>
      <w:r>
        <w:t>server</w:t>
      </w:r>
      <w:r w:rsidRPr="00003948">
        <w:t xml:space="preserve"> </w:t>
      </w:r>
      <w:r>
        <w:t xml:space="preserve">further determines the preconfigured group to be used for the configuration </w:t>
      </w:r>
      <w:r w:rsidRPr="00722979">
        <w:t>and assigns a</w:t>
      </w:r>
      <w:r>
        <w:t>n</w:t>
      </w:r>
      <w:r w:rsidRPr="00722979">
        <w:t xml:space="preserve"> </w:t>
      </w:r>
      <w:r>
        <w:t>MCVideo</w:t>
      </w:r>
      <w:r w:rsidRPr="00003948">
        <w:t xml:space="preserve"> </w:t>
      </w:r>
      <w:r w:rsidRPr="00722979">
        <w:t>group ID for the newly formed ad hoc group</w:t>
      </w:r>
      <w:r>
        <w:t>.</w:t>
      </w:r>
    </w:p>
    <w:p w14:paraId="6D4350C0" w14:textId="77777777" w:rsidR="00EE5305" w:rsidRDefault="00EE5305" w:rsidP="00EE5305">
      <w:pPr>
        <w:pStyle w:val="B1"/>
        <w:ind w:hanging="1"/>
      </w:pPr>
      <w:r w:rsidRPr="004B3DEC">
        <w:lastRenderedPageBreak/>
        <w:t xml:space="preserve">If no </w:t>
      </w:r>
      <w:r>
        <w:t>MCVideo</w:t>
      </w:r>
      <w:r w:rsidRPr="004B3DEC">
        <w:t xml:space="preserve"> ad hoc group ID was included in the ad hoc group call request of step 1, or if the provided </w:t>
      </w:r>
      <w:r>
        <w:t>MCVideo</w:t>
      </w:r>
      <w:r w:rsidRPr="004B3DEC">
        <w:t xml:space="preserve"> ad hoc group ID is not accepted by the </w:t>
      </w:r>
      <w:r>
        <w:t>MCVideo</w:t>
      </w:r>
      <w:r w:rsidRPr="004B3DEC">
        <w:t xml:space="preserve"> server, </w:t>
      </w:r>
      <w:r>
        <w:t>the MCVideo</w:t>
      </w:r>
      <w:r w:rsidRPr="00003948">
        <w:t xml:space="preserve"> </w:t>
      </w:r>
      <w:r>
        <w:t>server assigns a MCVideo</w:t>
      </w:r>
      <w:r w:rsidRPr="00003948">
        <w:t xml:space="preserve"> </w:t>
      </w:r>
      <w:r>
        <w:t>group ID for the newly formed ad hoc group</w:t>
      </w:r>
    </w:p>
    <w:p w14:paraId="4C5B3D09" w14:textId="7CABFE2F" w:rsidR="000A168D" w:rsidRDefault="000A168D" w:rsidP="002E214B">
      <w:pPr>
        <w:pStyle w:val="B1"/>
        <w:ind w:hanging="1"/>
      </w:pPr>
      <w:r w:rsidRPr="000A168D">
        <w:t xml:space="preserve">If the the MC service users' information received in step 1 does not contain an MCVideo ad hoc group ID from an ad hoc group emergency alert, </w:t>
      </w:r>
      <w:r>
        <w:t>t</w:t>
      </w:r>
      <w:r w:rsidR="00C76C52" w:rsidRPr="00003948">
        <w:t xml:space="preserve">he </w:t>
      </w:r>
      <w:r w:rsidR="00C76C52">
        <w:t>MCVideo</w:t>
      </w:r>
      <w:r w:rsidR="00C76C52" w:rsidRPr="00003948">
        <w:t xml:space="preserve"> server of the primary </w:t>
      </w:r>
      <w:r w:rsidR="00C76C52">
        <w:t xml:space="preserve">MC </w:t>
      </w:r>
      <w:r w:rsidR="00C76C52" w:rsidRPr="00003948">
        <w:t xml:space="preserve">system forms the </w:t>
      </w:r>
      <w:r w:rsidR="00C76C52">
        <w:t>ad hoc</w:t>
      </w:r>
      <w:r w:rsidR="00C76C52" w:rsidRPr="00FD08F4">
        <w:t xml:space="preserve"> group</w:t>
      </w:r>
      <w:r w:rsidR="00C76C52">
        <w:t xml:space="preserve"> </w:t>
      </w:r>
      <w:r w:rsidR="00C76C52" w:rsidRPr="00FD08F4">
        <w:t xml:space="preserve">by using </w:t>
      </w:r>
      <w:r w:rsidR="00C76C52">
        <w:t>MCVideo users</w:t>
      </w:r>
      <w:r w:rsidR="00C76C52" w:rsidRPr="00FD08F4">
        <w:t xml:space="preserve">' information </w:t>
      </w:r>
      <w:r w:rsidR="00C76C52">
        <w:t>received in step 1</w:t>
      </w:r>
      <w:r>
        <w:t>,</w:t>
      </w:r>
      <w:r w:rsidR="00C76C52">
        <w:t xml:space="preserve"> determines the preconfigured group to be used for the configuration of the ad hoc </w:t>
      </w:r>
      <w:r>
        <w:t>and assigns a MCVideo group ID for the newly formed ad hoc group</w:t>
      </w:r>
      <w:r w:rsidR="00C76C52" w:rsidRPr="00FD08F4">
        <w:t xml:space="preserve">. </w:t>
      </w:r>
    </w:p>
    <w:p w14:paraId="49E6A2A5" w14:textId="6761F59E" w:rsidR="00C76C52" w:rsidRPr="00FD08F4" w:rsidRDefault="000A168D" w:rsidP="000A168D">
      <w:pPr>
        <w:pStyle w:val="B1"/>
        <w:ind w:hanging="1"/>
      </w:pPr>
      <w:r>
        <w:t xml:space="preserve">The MCVideo server </w:t>
      </w:r>
      <w:r w:rsidR="00C76C52" w:rsidRPr="00FD08F4">
        <w:t xml:space="preserve">identifies the appropriate </w:t>
      </w:r>
      <w:r w:rsidR="00C76C52">
        <w:t>MCVideo</w:t>
      </w:r>
      <w:r w:rsidR="00C76C52" w:rsidRPr="00FD08F4">
        <w:t xml:space="preserve"> server responsible for the </w:t>
      </w:r>
      <w:r w:rsidR="00C76C52">
        <w:t>MCVideo users of the ad hoc group</w:t>
      </w:r>
      <w:r w:rsidR="00C76C52" w:rsidRPr="00FD08F4">
        <w:t xml:space="preserve">. The </w:t>
      </w:r>
      <w:r w:rsidR="00C76C52">
        <w:t xml:space="preserve">MCVideo </w:t>
      </w:r>
      <w:r w:rsidR="00EE5305" w:rsidRPr="00EE5305">
        <w:t xml:space="preserve">server considers the ad hoc group call participants as implicitly </w:t>
      </w:r>
      <w:r w:rsidR="00C76C52" w:rsidRPr="00FD08F4">
        <w:t xml:space="preserve">affiliated to the </w:t>
      </w:r>
      <w:r w:rsidR="00C76C52">
        <w:t>ad hoc</w:t>
      </w:r>
      <w:r w:rsidR="00C76C52" w:rsidRPr="00FD08F4">
        <w:t xml:space="preserve"> group.</w:t>
      </w:r>
    </w:p>
    <w:p w14:paraId="2FFA6996" w14:textId="509EB89F" w:rsidR="00C76C52" w:rsidRDefault="00C76C52" w:rsidP="00C76C52">
      <w:pPr>
        <w:pStyle w:val="NO"/>
        <w:rPr>
          <w:noProof/>
        </w:rPr>
      </w:pPr>
      <w:r>
        <w:rPr>
          <w:noProof/>
        </w:rPr>
        <w:t>NOTE 1:</w:t>
      </w:r>
      <w:r>
        <w:rPr>
          <w:noProof/>
        </w:rPr>
        <w:tab/>
        <w:t xml:space="preserve">The ad hoc group information including the MCVideo group ID and the list of users is held in dynamic data in the MCVideo server. </w:t>
      </w:r>
    </w:p>
    <w:p w14:paraId="34B16A92" w14:textId="77777777" w:rsidR="00C76C52" w:rsidRDefault="00C76C52" w:rsidP="00C76C52">
      <w:pPr>
        <w:pStyle w:val="B1"/>
      </w:pPr>
      <w:r>
        <w:t>3.</w:t>
      </w:r>
      <w:r>
        <w:tab/>
        <w:t>The MCVideo server shall send the ad hoc group call request return message to the MCVideo client containing the below:</w:t>
      </w:r>
    </w:p>
    <w:p w14:paraId="15523D08" w14:textId="3D1A0A8D" w:rsidR="00C76C52" w:rsidRDefault="00C76C52" w:rsidP="00C76C52">
      <w:pPr>
        <w:pStyle w:val="B2"/>
      </w:pPr>
      <w:r>
        <w:t>i.</w:t>
      </w:r>
      <w:r>
        <w:tab/>
        <w:t xml:space="preserve">The MCVideo ad hoc group ID </w:t>
      </w:r>
      <w:r w:rsidR="000A168D">
        <w:t xml:space="preserve">either </w:t>
      </w:r>
      <w:r>
        <w:t xml:space="preserve">generated by the MCVideo server </w:t>
      </w:r>
      <w:r w:rsidR="000A168D" w:rsidRPr="000A168D">
        <w:t xml:space="preserve">or provided by the MCVideo client if the ad hoc group ID is from an ad hoc group emergency alert </w:t>
      </w:r>
      <w:r>
        <w:t>(only included when the ad hoc group call is authorized);</w:t>
      </w:r>
    </w:p>
    <w:p w14:paraId="0EFC1528" w14:textId="77777777" w:rsidR="00C76C52" w:rsidRDefault="00C76C52" w:rsidP="00C76C52">
      <w:pPr>
        <w:pStyle w:val="B2"/>
      </w:pPr>
      <w:r>
        <w:t>ii.</w:t>
      </w:r>
      <w:r>
        <w:tab/>
        <w:t>The group ID of the pre-configured group to be used for the ad hoc group call (only included when the ad hoc group call is authorized); and</w:t>
      </w:r>
    </w:p>
    <w:p w14:paraId="77C44A50" w14:textId="77777777" w:rsidR="00C76C52" w:rsidRDefault="00C76C52" w:rsidP="00C76C52">
      <w:pPr>
        <w:pStyle w:val="B2"/>
      </w:pPr>
      <w:r>
        <w:t>iii.</w:t>
      </w:r>
      <w:r>
        <w:tab/>
        <w:t>Result of whether the ad hoc group call is authorized or not.</w:t>
      </w:r>
    </w:p>
    <w:p w14:paraId="4063D467" w14:textId="77777777" w:rsidR="00C76C52" w:rsidRDefault="00C76C52" w:rsidP="00C76C52">
      <w:pPr>
        <w:pStyle w:val="B1"/>
      </w:pPr>
      <w:r>
        <w:tab/>
        <w:t>If the ad hoc group call request is not authorized, the MCVideo client shall not proceed with the rest of the steps.</w:t>
      </w:r>
    </w:p>
    <w:p w14:paraId="50D83847" w14:textId="77777777" w:rsidR="00C76C52" w:rsidRPr="00FD08F4" w:rsidRDefault="00C76C52" w:rsidP="00C76C52">
      <w:pPr>
        <w:pStyle w:val="B1"/>
      </w:pPr>
      <w:r>
        <w:rPr>
          <w:noProof/>
        </w:rPr>
        <w:t>4</w:t>
      </w:r>
      <w:r w:rsidRPr="00FD08F4">
        <w:rPr>
          <w:noProof/>
        </w:rPr>
        <w:t>.</w:t>
      </w:r>
      <w:r w:rsidRPr="00FD08F4">
        <w:rPr>
          <w:noProof/>
        </w:rPr>
        <w:tab/>
        <w:t xml:space="preserve">The </w:t>
      </w:r>
      <w:r>
        <w:t>MCVideo</w:t>
      </w:r>
      <w:r w:rsidRPr="00FD08F4">
        <w:t xml:space="preserve"> server of the primary </w:t>
      </w:r>
      <w:r>
        <w:t xml:space="preserve">MC </w:t>
      </w:r>
      <w:r w:rsidRPr="00FD08F4">
        <w:t xml:space="preserve">system sends the </w:t>
      </w:r>
      <w:r>
        <w:t xml:space="preserve">ad hoc </w:t>
      </w:r>
      <w:r w:rsidRPr="00FD08F4">
        <w:t>group call request to the affili</w:t>
      </w:r>
      <w:r>
        <w:t>ated group members of the ad hoc group belonging to the primary MC system</w:t>
      </w:r>
      <w:r w:rsidRPr="00FD08F4">
        <w:t>.</w:t>
      </w:r>
    </w:p>
    <w:p w14:paraId="11F3D2DD" w14:textId="77777777" w:rsidR="00C76C52" w:rsidRPr="00FD08F4" w:rsidRDefault="00C76C52" w:rsidP="00C76C52">
      <w:pPr>
        <w:pStyle w:val="B1"/>
        <w:rPr>
          <w:noProof/>
        </w:rPr>
      </w:pPr>
      <w:r>
        <w:t>5</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affiliated group members </w:t>
      </w:r>
      <w:r>
        <w:t xml:space="preserve">of the ad hoc group </w:t>
      </w:r>
      <w:r w:rsidRPr="00FD08F4">
        <w:t xml:space="preserve">of the </w:t>
      </w:r>
      <w:r>
        <w:t>primary MC system</w:t>
      </w:r>
      <w:r w:rsidRPr="00FD08F4">
        <w:t xml:space="preserve"> </w:t>
      </w:r>
      <w:r>
        <w:t xml:space="preserve">may accept or reject the call and </w:t>
      </w:r>
      <w:r w:rsidRPr="00FD08F4">
        <w:t>respond with the group call response.</w:t>
      </w:r>
    </w:p>
    <w:p w14:paraId="51ED1E4F" w14:textId="77777777" w:rsidR="00C76C52" w:rsidRPr="00FD08F4" w:rsidRDefault="00C76C52" w:rsidP="00C76C52">
      <w:pPr>
        <w:pStyle w:val="B1"/>
      </w:pPr>
      <w:r>
        <w:t>6</w:t>
      </w:r>
      <w:r w:rsidRPr="00FD08F4">
        <w:t>.</w:t>
      </w:r>
      <w:r w:rsidRPr="00FD08F4">
        <w:tab/>
      </w:r>
      <w:r>
        <w:t>The primary MCVideo server further initiates an ad hoc</w:t>
      </w:r>
      <w:r w:rsidRPr="00FD08F4">
        <w:t xml:space="preserve"> group call request message </w:t>
      </w:r>
      <w:r>
        <w:t>to</w:t>
      </w:r>
      <w:r w:rsidRPr="00FD08F4">
        <w:t xml:space="preserve"> the </w:t>
      </w:r>
      <w:r>
        <w:t>MCVideo</w:t>
      </w:r>
      <w:r w:rsidRPr="00FD08F4">
        <w:t xml:space="preserve"> </w:t>
      </w:r>
      <w:r>
        <w:t>users</w:t>
      </w:r>
      <w:r w:rsidRPr="00FD08F4">
        <w:t xml:space="preserve"> of the partner </w:t>
      </w:r>
      <w:r>
        <w:t>MC system.</w:t>
      </w:r>
      <w:r w:rsidRPr="00FD08F4">
        <w:t xml:space="preserve"> </w:t>
      </w:r>
      <w:r>
        <w:t>The ad hoc group call request message is routed to the MCVideo users via the MCVideo server of the partner MC system.</w:t>
      </w:r>
    </w:p>
    <w:p w14:paraId="10B0951E" w14:textId="77777777" w:rsidR="00C76C52" w:rsidRPr="00FD08F4" w:rsidRDefault="00C76C52" w:rsidP="00C76C52">
      <w:pPr>
        <w:pStyle w:val="B1"/>
      </w:pPr>
      <w:r>
        <w:t>7</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w:t>
      </w:r>
      <w:r>
        <w:t>MCVideo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MCVideo server of the primary MC system via the MCVideo server of the partner MC system.</w:t>
      </w:r>
    </w:p>
    <w:p w14:paraId="61556043" w14:textId="77777777" w:rsidR="00C76C52" w:rsidRPr="005A0216" w:rsidRDefault="00C76C52" w:rsidP="00C76C52">
      <w:pPr>
        <w:pStyle w:val="B1"/>
      </w:pPr>
      <w:r>
        <w:t>8</w:t>
      </w:r>
      <w:r w:rsidRPr="00FD08F4">
        <w:t>.</w:t>
      </w:r>
      <w:r w:rsidRPr="00FD08F4">
        <w:tab/>
        <w:t xml:space="preserve">The </w:t>
      </w:r>
      <w:r>
        <w:t>MCVideo</w:t>
      </w:r>
      <w:r w:rsidRPr="00FD08F4">
        <w:t xml:space="preserve"> server of the primary </w:t>
      </w:r>
      <w:r>
        <w:t xml:space="preserve">MC system provides an ad hoc </w:t>
      </w:r>
      <w:r w:rsidRPr="00FD08F4">
        <w:t xml:space="preserve">group call response message to the </w:t>
      </w:r>
      <w:r>
        <w:t>MCVideo</w:t>
      </w:r>
      <w:r w:rsidRPr="00FD08F4">
        <w:t xml:space="preserve"> client of the authorized </w:t>
      </w:r>
      <w:r>
        <w:t>MCVideo</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235AC54E" w14:textId="77777777" w:rsidR="00C76C52" w:rsidRPr="00FD08F4" w:rsidRDefault="00C76C52" w:rsidP="00C76C52">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6C500871" w14:textId="77777777" w:rsidR="00C76C52" w:rsidRPr="00003948" w:rsidRDefault="00C76C52" w:rsidP="00C76C52">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transmission control resources are established.</w:t>
      </w:r>
    </w:p>
    <w:p w14:paraId="5560BF5A" w14:textId="77777777" w:rsidR="00C76C52" w:rsidRPr="0045613B" w:rsidRDefault="00C76C52" w:rsidP="00C76C52">
      <w:pPr>
        <w:pStyle w:val="Heading5"/>
      </w:pPr>
      <w:bookmarkStart w:id="1201" w:name="_Toc96531278"/>
      <w:bookmarkStart w:id="1202" w:name="_Toc96606988"/>
      <w:bookmarkStart w:id="1203" w:name="_Toc113304264"/>
      <w:bookmarkStart w:id="1204" w:name="_Toc154701773"/>
      <w:r>
        <w:t>7.19.3.2.5</w:t>
      </w:r>
      <w:r w:rsidRPr="0045613B">
        <w:tab/>
      </w:r>
      <w:r>
        <w:t>Procedure for a</w:t>
      </w:r>
      <w:r w:rsidRPr="0045613B">
        <w:t>d</w:t>
      </w:r>
      <w:r>
        <w:t> </w:t>
      </w:r>
      <w:r w:rsidRPr="0045613B">
        <w:t>hoc group call</w:t>
      </w:r>
      <w:r>
        <w:t xml:space="preserve"> release</w:t>
      </w:r>
      <w:bookmarkEnd w:id="1201"/>
      <w:bookmarkEnd w:id="1202"/>
      <w:bookmarkEnd w:id="1203"/>
      <w:r>
        <w:t xml:space="preserve"> by MCVideo server – Participants list provided by the Initiator</w:t>
      </w:r>
      <w:bookmarkEnd w:id="1204"/>
    </w:p>
    <w:p w14:paraId="7B99B389" w14:textId="77777777" w:rsidR="00C76C52" w:rsidRPr="00AB5FED" w:rsidRDefault="00C76C52" w:rsidP="00C76C52">
      <w:r w:rsidRPr="00AB5FED">
        <w:t>Th</w:t>
      </w:r>
      <w:r>
        <w:t>is</w:t>
      </w:r>
      <w:r w:rsidRPr="00AB5FED">
        <w:t xml:space="preserve"> procedure focuses on the case where an </w:t>
      </w:r>
      <w:r>
        <w:t>MCVideo</w:t>
      </w:r>
      <w:r w:rsidRPr="00AB5FED">
        <w:t xml:space="preserve"> server initiates the termination of an ongoing </w:t>
      </w:r>
      <w:r>
        <w:t>MCVideo</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MCVideo</w:t>
      </w:r>
      <w:r w:rsidRPr="00AB5FED">
        <w:t xml:space="preserve"> group members are not present.</w:t>
      </w:r>
    </w:p>
    <w:p w14:paraId="528998C9" w14:textId="77777777" w:rsidR="00C76C52" w:rsidRDefault="00C76C52" w:rsidP="00C76C52">
      <w:r w:rsidRPr="00AB5FED">
        <w:lastRenderedPageBreak/>
        <w:t>Procedures in figure </w:t>
      </w:r>
      <w:r>
        <w:t>7.19.3.2.5</w:t>
      </w:r>
      <w:r w:rsidRPr="00AB5FED">
        <w:t xml:space="preserve">-1 are the signalling control plane procedures for the </w:t>
      </w:r>
      <w:r>
        <w:t>MCVideo</w:t>
      </w:r>
      <w:r w:rsidRPr="00AB5FED">
        <w:t xml:space="preserve"> server initiating termination of an ongoing </w:t>
      </w:r>
      <w:r>
        <w:t>MCVideo</w:t>
      </w:r>
      <w:r w:rsidRPr="00AB5FED">
        <w:t xml:space="preserve"> </w:t>
      </w:r>
      <w:r>
        <w:t xml:space="preserve">ad hoc </w:t>
      </w:r>
      <w:r w:rsidRPr="00AB5FED">
        <w:t>group call.</w:t>
      </w:r>
    </w:p>
    <w:p w14:paraId="03B74757" w14:textId="77777777" w:rsidR="00C76C52" w:rsidRDefault="00C76C52" w:rsidP="00C76C52">
      <w:r>
        <w:t>Pre-condition:</w:t>
      </w:r>
    </w:p>
    <w:p w14:paraId="293892CC" w14:textId="77777777" w:rsidR="00C76C52" w:rsidRPr="00AB5FED" w:rsidRDefault="00C76C52" w:rsidP="00C76C52">
      <w:pPr>
        <w:pStyle w:val="B1"/>
      </w:pPr>
      <w:r>
        <w:t>-</w:t>
      </w:r>
      <w:r>
        <w:tab/>
        <w:t>The MCVideo</w:t>
      </w:r>
      <w:r w:rsidRPr="00AB5FED">
        <w:t xml:space="preserve"> client 1</w:t>
      </w:r>
      <w:r>
        <w:t xml:space="preserve"> and</w:t>
      </w:r>
      <w:r w:rsidRPr="00AB5FED">
        <w:t xml:space="preserve"> </w:t>
      </w:r>
      <w:r>
        <w:t xml:space="preserve">MCVideo </w:t>
      </w:r>
      <w:r w:rsidRPr="00AB5FED">
        <w:t>client 2</w:t>
      </w:r>
      <w:r>
        <w:t xml:space="preserve"> belong to primary MC system.</w:t>
      </w:r>
      <w:r w:rsidRPr="00AB5FED">
        <w:t xml:space="preserve"> </w:t>
      </w:r>
      <w:r>
        <w:t>The</w:t>
      </w:r>
      <w:r w:rsidRPr="00AB5FED">
        <w:t xml:space="preserve"> </w:t>
      </w:r>
      <w:r>
        <w:t xml:space="preserve">MCVideo </w:t>
      </w:r>
      <w:r w:rsidRPr="00AB5FED">
        <w:t xml:space="preserve">client 3 </w:t>
      </w:r>
      <w:r>
        <w:t>belongs to partner MC system.</w:t>
      </w:r>
    </w:p>
    <w:p w14:paraId="7A646CCE" w14:textId="77777777" w:rsidR="00C76C52" w:rsidRPr="00AB5FED" w:rsidRDefault="00C76C52" w:rsidP="00C76C52">
      <w:pPr>
        <w:pStyle w:val="TH"/>
      </w:pPr>
      <w:r w:rsidRPr="00AB5FED">
        <w:object w:dxaOrig="7932" w:dyaOrig="6876" w14:anchorId="736C7F41">
          <v:shape id="_x0000_i1125" type="#_x0000_t75" style="width:398.75pt;height:341.75pt" o:ole="">
            <v:imagedata r:id="rId213" o:title=""/>
          </v:shape>
          <o:OLEObject Type="Embed" ProgID="Visio.Drawing.11" ShapeID="_x0000_i1125" DrawAspect="Content" ObjectID="_1765315036" r:id="rId214"/>
        </w:object>
      </w:r>
    </w:p>
    <w:p w14:paraId="79AF0CB9" w14:textId="77777777" w:rsidR="00C76C52" w:rsidRPr="00AB5FED" w:rsidRDefault="00C76C52" w:rsidP="00C76C52">
      <w:pPr>
        <w:pStyle w:val="TF"/>
      </w:pPr>
      <w:r w:rsidRPr="00AB5FED">
        <w:t>Figure </w:t>
      </w:r>
      <w:r>
        <w:t>7.19.3.2.5</w:t>
      </w:r>
      <w:r w:rsidRPr="00AB5FED">
        <w:t xml:space="preserve">-1: </w:t>
      </w:r>
      <w:r>
        <w:t>Ad hoc</w:t>
      </w:r>
      <w:r w:rsidRPr="00AB5FED">
        <w:t xml:space="preserve"> group call</w:t>
      </w:r>
      <w:r>
        <w:t xml:space="preserve"> release</w:t>
      </w:r>
    </w:p>
    <w:p w14:paraId="4B881901" w14:textId="39EE471B" w:rsidR="00C76C52" w:rsidRPr="00AB5FED" w:rsidRDefault="00C76C52" w:rsidP="00C76C52">
      <w:pPr>
        <w:pStyle w:val="B1"/>
      </w:pPr>
      <w:r w:rsidRPr="00AB5FED">
        <w:t>1.</w:t>
      </w:r>
      <w:r w:rsidRPr="00AB5FED">
        <w:tab/>
      </w:r>
      <w:r>
        <w:t>The</w:t>
      </w:r>
      <w:r w:rsidRPr="00AB5FED">
        <w:t xml:space="preserve"> </w:t>
      </w:r>
      <w:r>
        <w:t>MCVideo</w:t>
      </w:r>
      <w:r w:rsidRPr="00AB5FED">
        <w:t xml:space="preserve"> users on </w:t>
      </w:r>
      <w:r>
        <w:t>MCVideo</w:t>
      </w:r>
      <w:r w:rsidRPr="00AB5FED">
        <w:t xml:space="preserve"> client</w:t>
      </w:r>
      <w:r>
        <w:t> </w:t>
      </w:r>
      <w:r w:rsidRPr="00AB5FED">
        <w:t>1, client</w:t>
      </w:r>
      <w:r>
        <w:t> </w:t>
      </w:r>
      <w:r w:rsidRPr="00AB5FED">
        <w:t>2</w:t>
      </w:r>
      <w:r>
        <w:t xml:space="preserve"> </w:t>
      </w:r>
      <w:r w:rsidRPr="00AB5FED">
        <w:t>and client</w:t>
      </w:r>
      <w:r>
        <w:t> </w:t>
      </w:r>
      <w:r w:rsidRPr="00AB5FED">
        <w:t xml:space="preserve">3 are already part of the ongoing </w:t>
      </w:r>
      <w:r>
        <w:t xml:space="preserve">ad hoc </w:t>
      </w:r>
      <w:r w:rsidRPr="00AB5FED">
        <w:t xml:space="preserve">group call (e.g. as a result of </w:t>
      </w:r>
      <w:r>
        <w:t>ad hoc</w:t>
      </w:r>
      <w:r w:rsidRPr="00AB5FED">
        <w:t xml:space="preserve"> group call setup</w:t>
      </w:r>
      <w:r>
        <w:t xml:space="preserve"> as specified in clause 7.19.3.2.4</w:t>
      </w:r>
      <w:r w:rsidRPr="00AB5FED">
        <w:t>).</w:t>
      </w:r>
    </w:p>
    <w:p w14:paraId="3F3428AF" w14:textId="77777777" w:rsidR="00C76C52" w:rsidRPr="00AB5FED" w:rsidRDefault="00C76C52" w:rsidP="00C76C52">
      <w:pPr>
        <w:pStyle w:val="B1"/>
      </w:pPr>
      <w:r w:rsidRPr="00AB5FED">
        <w:t>2.</w:t>
      </w:r>
      <w:r w:rsidRPr="00AB5FED">
        <w:tab/>
      </w:r>
      <w:r>
        <w:t>The MCVideo</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MCVideo</w:t>
      </w:r>
      <w:r w:rsidRPr="00AB5FED">
        <w:t xml:space="preserve"> group members are not present.</w:t>
      </w:r>
    </w:p>
    <w:p w14:paraId="4F099BF0" w14:textId="77777777" w:rsidR="00C76C52" w:rsidRPr="00AB5FED" w:rsidRDefault="00C76C52" w:rsidP="00C76C52">
      <w:pPr>
        <w:pStyle w:val="B1"/>
      </w:pPr>
      <w:r w:rsidRPr="00AB5FED">
        <w:t>3.</w:t>
      </w:r>
      <w:r w:rsidRPr="00AB5FED">
        <w:tab/>
      </w:r>
      <w:r>
        <w:t>The MCVideo</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3EB02246" w14:textId="741D8419" w:rsidR="00C76C52" w:rsidRPr="00AB5FED" w:rsidRDefault="00C76C52" w:rsidP="00C76C52">
      <w:pPr>
        <w:pStyle w:val="B1"/>
      </w:pPr>
      <w:r w:rsidRPr="00AB5FED">
        <w:t>4.</w:t>
      </w:r>
      <w:r w:rsidRPr="00AB5FED">
        <w:tab/>
      </w:r>
      <w:r>
        <w:t>The MCVideo</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MCVideo clients of the </w:t>
      </w:r>
      <w:r w:rsidR="000A168D">
        <w:t>partner</w:t>
      </w:r>
      <w:r>
        <w:t xml:space="preserve"> MC system via the partner MCVideo server.</w:t>
      </w:r>
    </w:p>
    <w:p w14:paraId="061FBA57" w14:textId="77777777" w:rsidR="00C76C52" w:rsidRPr="00AB5FED" w:rsidRDefault="00C76C52" w:rsidP="00C76C52">
      <w:pPr>
        <w:pStyle w:val="B1"/>
      </w:pPr>
      <w:r w:rsidRPr="00AB5FED">
        <w:t>5.</w:t>
      </w:r>
      <w:r w:rsidRPr="00AB5FED">
        <w:tab/>
      </w:r>
      <w:r>
        <w:t>The MCVideo</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0A3C4618" w14:textId="77777777" w:rsidR="00C76C52" w:rsidRPr="00AB5FED" w:rsidRDefault="00C76C52" w:rsidP="00C76C52">
      <w:pPr>
        <w:pStyle w:val="B1"/>
      </w:pPr>
      <w:r w:rsidRPr="00AB5FED">
        <w:t>6.</w:t>
      </w:r>
      <w:r w:rsidRPr="00AB5FED">
        <w:tab/>
      </w:r>
      <w:r>
        <w:t>The MCVideo</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MCVideo</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E3A827C" w14:textId="2B61B935" w:rsidR="00C76C52" w:rsidRPr="00460FCF" w:rsidRDefault="00C76C52" w:rsidP="00FC00A8">
      <w:pPr>
        <w:pStyle w:val="B1"/>
      </w:pPr>
      <w:r w:rsidRPr="00AB5FED">
        <w:t>7.</w:t>
      </w:r>
      <w:r>
        <w:tab/>
        <w:t>The MCVideo</w:t>
      </w:r>
      <w:r w:rsidRPr="00AB5FED">
        <w:t xml:space="preserve"> client</w:t>
      </w:r>
      <w:r>
        <w:t> </w:t>
      </w:r>
      <w:r w:rsidRPr="00AB5FED">
        <w:t>1, client</w:t>
      </w:r>
      <w:r>
        <w:t> </w:t>
      </w:r>
      <w:r w:rsidRPr="00AB5FED">
        <w:t>2 and client</w:t>
      </w:r>
      <w:r>
        <w:t> </w:t>
      </w:r>
      <w:r w:rsidRPr="00AB5FED">
        <w:t xml:space="preserve">3 have successfully released the </w:t>
      </w:r>
      <w:r>
        <w:t>transmission</w:t>
      </w:r>
      <w:r w:rsidRPr="00AB5FED">
        <w:t xml:space="preserve"> control and media plane resources associated with the </w:t>
      </w:r>
      <w:r>
        <w:t xml:space="preserve">ad hoc </w:t>
      </w:r>
      <w:r w:rsidRPr="00AB5FED">
        <w:t>group call that is terminated.</w:t>
      </w:r>
      <w:r>
        <w:t xml:space="preserve"> The MCVideo servers remove the ad hoc group information from the dynamic data held in the MCVideo servers and the ad hoc group ceases to exist</w:t>
      </w:r>
      <w:r w:rsidR="000A168D" w:rsidRPr="000A168D">
        <w:t xml:space="preserve">, </w:t>
      </w:r>
      <w:r w:rsidR="000A168D" w:rsidRPr="000A168D">
        <w:lastRenderedPageBreak/>
        <w:t>otherwise if the ad hoc group call follows an ad hoc group emergency alert the MCVideo servers keep the dynamic data and the ad hoc group continues to exist</w:t>
      </w:r>
      <w:r>
        <w:t>.</w:t>
      </w:r>
    </w:p>
    <w:p w14:paraId="193FE1F2" w14:textId="77777777" w:rsidR="0080118B" w:rsidRPr="00AB5FED" w:rsidRDefault="0080118B" w:rsidP="0080118B">
      <w:pPr>
        <w:pStyle w:val="Heading5"/>
        <w:rPr>
          <w:lang w:val="nl-NL"/>
        </w:rPr>
      </w:pPr>
      <w:bookmarkStart w:id="1205" w:name="_Toc154701774"/>
      <w:r>
        <w:t>7.19.3.2.6</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bookmarkEnd w:id="1205"/>
    </w:p>
    <w:p w14:paraId="42CBB943" w14:textId="77777777" w:rsidR="0080118B" w:rsidRDefault="0080118B" w:rsidP="0080118B">
      <w:r>
        <w:t>Figure 7.19.3.2.6</w:t>
      </w:r>
      <w:r w:rsidRPr="00A92C50">
        <w:t>-1</w:t>
      </w:r>
      <w:r w:rsidRPr="008F46AD">
        <w:t xml:space="preserve"> below illustrates the </w:t>
      </w:r>
      <w:r>
        <w:rPr>
          <w:lang w:eastAsia="zh-CN"/>
        </w:rPr>
        <w:t>MCVideo user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 xml:space="preserve">involving multiple </w:t>
      </w:r>
      <w:r>
        <w:rPr>
          <w:lang w:eastAsia="zh-CN"/>
        </w:rPr>
        <w:t>MCVideo systems</w:t>
      </w:r>
      <w:r w:rsidRPr="008F46AD">
        <w:t>.</w:t>
      </w:r>
      <w:r>
        <w:t xml:space="preserve"> </w:t>
      </w:r>
    </w:p>
    <w:p w14:paraId="1C8F0999" w14:textId="77777777" w:rsidR="0080118B" w:rsidRDefault="0080118B" w:rsidP="0080118B">
      <w:r>
        <w:t>Pre-conditions:</w:t>
      </w:r>
    </w:p>
    <w:p w14:paraId="366FE649" w14:textId="77777777" w:rsidR="0080118B" w:rsidRDefault="0080118B" w:rsidP="0080118B">
      <w:pPr>
        <w:pStyle w:val="B1"/>
      </w:pPr>
      <w:r>
        <w:t>1.</w:t>
      </w:r>
      <w:r>
        <w:tab/>
      </w:r>
      <w:r w:rsidRPr="00AB5FED">
        <w:t xml:space="preserve">An </w:t>
      </w:r>
      <w:r>
        <w:t xml:space="preserve">MCVideo ad hoc </w:t>
      </w:r>
      <w:r>
        <w:rPr>
          <w:rFonts w:hint="eastAsia"/>
          <w:lang w:eastAsia="zh-CN"/>
        </w:rPr>
        <w:t>group call</w:t>
      </w:r>
      <w:r w:rsidRPr="00AB5FED">
        <w:t xml:space="preserve"> is already in progress</w:t>
      </w:r>
      <w:r>
        <w:t xml:space="preserve"> and</w:t>
      </w:r>
      <w:r w:rsidRPr="008A2354">
        <w:t xml:space="preserve"> </w:t>
      </w:r>
      <w:r>
        <w:t>the participants list provided by the originating MCVideo user</w:t>
      </w:r>
      <w:r w:rsidRPr="00F911F6">
        <w:t xml:space="preserve"> </w:t>
      </w:r>
      <w:r>
        <w:t xml:space="preserve">while initiating the MCVideo ad hoc </w:t>
      </w:r>
      <w:r>
        <w:rPr>
          <w:rFonts w:hint="eastAsia"/>
          <w:lang w:eastAsia="zh-CN"/>
        </w:rPr>
        <w:t>group call</w:t>
      </w:r>
      <w:r w:rsidRPr="008A2354">
        <w:t>.</w:t>
      </w:r>
    </w:p>
    <w:p w14:paraId="7DE23EBB" w14:textId="77777777" w:rsidR="0080118B" w:rsidRPr="00AB5FED" w:rsidRDefault="0080118B" w:rsidP="0080118B">
      <w:pPr>
        <w:pStyle w:val="B1"/>
      </w:pPr>
      <w:r>
        <w:t>2.</w:t>
      </w:r>
      <w:r>
        <w:tab/>
        <w:t xml:space="preserve">The participants of the MCVideo ad hoc </w:t>
      </w:r>
      <w:r>
        <w:rPr>
          <w:rFonts w:hint="eastAsia"/>
          <w:lang w:eastAsia="zh-CN"/>
        </w:rPr>
        <w:t>group call</w:t>
      </w:r>
      <w:r w:rsidRPr="00AB5FED">
        <w:t xml:space="preserve"> belong</w:t>
      </w:r>
      <w:r>
        <w:t>s</w:t>
      </w:r>
      <w:r w:rsidRPr="00AB5FED">
        <w:t xml:space="preserve"> to the </w:t>
      </w:r>
      <w:r>
        <w:t>multiple</w:t>
      </w:r>
      <w:r w:rsidRPr="00AB5FED">
        <w:t xml:space="preserve"> </w:t>
      </w:r>
      <w:r>
        <w:t>MCVideo system</w:t>
      </w:r>
      <w:r w:rsidRPr="00AB5FED">
        <w:t>.</w:t>
      </w:r>
    </w:p>
    <w:p w14:paraId="6B8D7F52" w14:textId="77777777" w:rsidR="0080118B" w:rsidRDefault="0080118B" w:rsidP="0080118B">
      <w:pPr>
        <w:pStyle w:val="B1"/>
      </w:pPr>
      <w:r>
        <w:t>3.</w:t>
      </w:r>
      <w:r>
        <w:tab/>
        <w:t>The</w:t>
      </w:r>
      <w:r w:rsidRPr="00811FD6">
        <w:t xml:space="preserve"> </w:t>
      </w:r>
      <w:r>
        <w:t>MCVideo user</w:t>
      </w:r>
      <w:r w:rsidRPr="008A2354">
        <w:t xml:space="preserve"> at </w:t>
      </w:r>
      <w:r>
        <w:t>MCVideo client </w:t>
      </w:r>
      <w:r w:rsidRPr="008A2354">
        <w:t>1</w:t>
      </w:r>
      <w:r>
        <w:t xml:space="preserve"> determines that the MCVideo client 3 needs to be invited to on-going ad hoc group call and MCVideo client 2 needs to be removed from the on-going ad hoc group call from the primary MCVideo system.</w:t>
      </w:r>
    </w:p>
    <w:p w14:paraId="2E5A6281" w14:textId="77777777" w:rsidR="0080118B" w:rsidRDefault="0080118B" w:rsidP="0080118B">
      <w:pPr>
        <w:pStyle w:val="B1"/>
      </w:pPr>
      <w:r>
        <w:t>4.</w:t>
      </w:r>
      <w:r>
        <w:tab/>
        <w:t>The</w:t>
      </w:r>
      <w:r w:rsidRPr="00811FD6">
        <w:t xml:space="preserve"> </w:t>
      </w:r>
      <w:r>
        <w:t>MCVideo user</w:t>
      </w:r>
      <w:r w:rsidRPr="008A2354">
        <w:t xml:space="preserve"> at </w:t>
      </w:r>
      <w:r>
        <w:t>MCVideo client </w:t>
      </w:r>
      <w:r w:rsidRPr="008A2354">
        <w:t>1</w:t>
      </w:r>
      <w:r>
        <w:t xml:space="preserve"> determines that the MCVideo client 5 needs to be invited to on-going ad hoc group call and MCVideo client 4 needs to be removed from the on-going ad hoc group call from the partner MCVideo system.</w:t>
      </w:r>
    </w:p>
    <w:p w14:paraId="5C81B020" w14:textId="77777777" w:rsidR="0080118B" w:rsidRDefault="0080118B" w:rsidP="0080118B">
      <w:pPr>
        <w:pStyle w:val="B1"/>
      </w:pPr>
    </w:p>
    <w:p w14:paraId="764E9D7A" w14:textId="77777777" w:rsidR="0080118B" w:rsidRDefault="0080118B" w:rsidP="0080118B">
      <w:pPr>
        <w:pStyle w:val="TH"/>
      </w:pPr>
    </w:p>
    <w:p w14:paraId="0B1A163E" w14:textId="77777777" w:rsidR="0080118B" w:rsidRDefault="0080118B" w:rsidP="0080118B">
      <w:pPr>
        <w:pStyle w:val="TH"/>
      </w:pPr>
      <w:r>
        <w:object w:dxaOrig="11531" w:dyaOrig="9864" w14:anchorId="4830F550">
          <v:shape id="_x0000_i1134" type="#_x0000_t75" style="width:481.2pt;height:411.95pt" o:ole="">
            <v:imagedata r:id="rId215" o:title=""/>
          </v:shape>
          <o:OLEObject Type="Embed" ProgID="Visio.Drawing.15" ShapeID="_x0000_i1134" DrawAspect="Content" ObjectID="_1765315037" r:id="rId216"/>
        </w:object>
      </w:r>
    </w:p>
    <w:p w14:paraId="40FC5A11" w14:textId="190C620C" w:rsidR="0080118B" w:rsidRPr="00AB5FED" w:rsidRDefault="0080118B" w:rsidP="0080118B">
      <w:pPr>
        <w:pStyle w:val="TF"/>
      </w:pPr>
      <w:r w:rsidRPr="00AB5FED">
        <w:t>Figure </w:t>
      </w:r>
      <w:r>
        <w:t>7.19.3.2.6</w:t>
      </w:r>
      <w:r w:rsidRPr="00AB5FED">
        <w:t xml:space="preserve">-1: </w:t>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p>
    <w:p w14:paraId="2C1804AF" w14:textId="77777777" w:rsidR="0080118B" w:rsidRDefault="0080118B" w:rsidP="0080118B">
      <w:pPr>
        <w:pStyle w:val="B1"/>
        <w:rPr>
          <w:lang w:eastAsia="zh-CN"/>
        </w:rPr>
      </w:pPr>
      <w:r>
        <w:t>1.</w:t>
      </w:r>
      <w:r>
        <w:tab/>
        <w:t xml:space="preserve">The MCVideo client 1 sends the </w:t>
      </w:r>
      <w:r w:rsidRPr="00DA3980">
        <w:t>modify</w:t>
      </w:r>
      <w:r>
        <w:t xml:space="preserve"> ad hoc group call participants request to the MCVideo server 1 to remove both MCVideo client </w:t>
      </w:r>
      <w:r w:rsidRPr="00DA3980">
        <w:t xml:space="preserve">2 and </w:t>
      </w:r>
      <w:r>
        <w:t>MCVideo client </w:t>
      </w:r>
      <w:r w:rsidRPr="00DA3980">
        <w:t>4 from the on</w:t>
      </w:r>
      <w:r>
        <w:t>-</w:t>
      </w:r>
      <w:r w:rsidRPr="00DA3980">
        <w:t xml:space="preserve">going </w:t>
      </w:r>
      <w:r>
        <w:t>ad hoc</w:t>
      </w:r>
      <w:r w:rsidRPr="00DA3980">
        <w:t xml:space="preserve"> group call and to add both </w:t>
      </w:r>
      <w:r>
        <w:t>MCVideo client </w:t>
      </w:r>
      <w:r w:rsidRPr="00DA3980">
        <w:t xml:space="preserve">3 and </w:t>
      </w:r>
      <w:r>
        <w:t>MCVideo client </w:t>
      </w:r>
      <w:r w:rsidRPr="00DA3980">
        <w:t>5 into on</w:t>
      </w:r>
      <w:r>
        <w:t>-</w:t>
      </w:r>
      <w:r w:rsidRPr="00DA3980">
        <w:t xml:space="preserve">going </w:t>
      </w:r>
      <w:r>
        <w:t>ad hoc</w:t>
      </w:r>
      <w:r w:rsidRPr="00DA3980">
        <w:t xml:space="preserve"> group call.</w:t>
      </w:r>
    </w:p>
    <w:p w14:paraId="3078847E" w14:textId="77777777" w:rsidR="0080118B" w:rsidRDefault="0080118B" w:rsidP="0080118B">
      <w:pPr>
        <w:pStyle w:val="B1"/>
      </w:pPr>
      <w:r>
        <w:t>2.</w:t>
      </w:r>
      <w:r>
        <w:tab/>
        <w:t>The MCVideo server 1 verifies whether the MCVideo client 1 is authorized to add or remove (modify) the participants of the on-going ad hoc group call.</w:t>
      </w:r>
    </w:p>
    <w:p w14:paraId="1A7FA43A" w14:textId="77777777" w:rsidR="0080118B" w:rsidRDefault="0080118B" w:rsidP="0080118B">
      <w:pPr>
        <w:pStyle w:val="B1"/>
        <w:rPr>
          <w:lang w:eastAsia="zh-CN"/>
        </w:rPr>
      </w:pPr>
      <w:r>
        <w:t>3.</w:t>
      </w:r>
      <w:r>
        <w:tab/>
        <w:t>The MCVideo server 1 sends modify ad hoc group call participants response to the MCVideo client 1.</w:t>
      </w:r>
    </w:p>
    <w:p w14:paraId="2DCBFF5E" w14:textId="77777777" w:rsidR="0080118B" w:rsidRDefault="0080118B" w:rsidP="0080118B">
      <w:pPr>
        <w:pStyle w:val="B1"/>
      </w:pPr>
      <w:r>
        <w:t>4.</w:t>
      </w:r>
      <w:r>
        <w:tab/>
      </w:r>
      <w:r w:rsidRPr="002D2A10">
        <w:t xml:space="preserve">The </w:t>
      </w:r>
      <w:r>
        <w:t>MCVideo server 1</w:t>
      </w:r>
      <w:r w:rsidRPr="002D2A10">
        <w:t xml:space="preserve"> determines that </w:t>
      </w:r>
      <w:r>
        <w:t>MCVideo client 1</w:t>
      </w:r>
      <w:r w:rsidRPr="002D2A10">
        <w:t xml:space="preserve"> has requested that </w:t>
      </w:r>
      <w:r>
        <w:t>MCVideo client </w:t>
      </w:r>
      <w:r w:rsidRPr="002D2A10">
        <w:t>3 from the primary MC system be invited to an on</w:t>
      </w:r>
      <w:r>
        <w:t>-</w:t>
      </w:r>
      <w:r w:rsidRPr="002D2A10">
        <w:t xml:space="preserve">going </w:t>
      </w:r>
      <w:r>
        <w:t>ad hoc</w:t>
      </w:r>
      <w:r w:rsidRPr="002D2A10">
        <w:t xml:space="preserve"> group call and successfully added to the call according to the procedure defined in clause</w:t>
      </w:r>
      <w:r>
        <w:t> 7</w:t>
      </w:r>
      <w:r w:rsidRPr="002D2A10">
        <w:t>.1</w:t>
      </w:r>
      <w:r>
        <w:t>9</w:t>
      </w:r>
      <w:r w:rsidRPr="002D2A10">
        <w:t>.3.1.4.</w:t>
      </w:r>
    </w:p>
    <w:p w14:paraId="061078C4" w14:textId="77777777" w:rsidR="0080118B" w:rsidRDefault="0080118B" w:rsidP="0080118B">
      <w:pPr>
        <w:pStyle w:val="B1"/>
      </w:pPr>
      <w:r>
        <w:t>5.</w:t>
      </w:r>
      <w:r>
        <w:tab/>
        <w:t>The MCVideo server 1</w:t>
      </w:r>
      <w:r w:rsidRPr="0043676C">
        <w:t xml:space="preserve"> </w:t>
      </w:r>
      <w:r>
        <w:t>determines that</w:t>
      </w:r>
      <w:r w:rsidRPr="0043676C">
        <w:t xml:space="preserve"> </w:t>
      </w:r>
      <w:r>
        <w:t>MCVideo client </w:t>
      </w:r>
      <w:r w:rsidRPr="00B67132">
        <w:t xml:space="preserve">1 </w:t>
      </w:r>
      <w:r>
        <w:t>has requested that MCVideo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 xml:space="preserve">ad hoc group </w:t>
      </w:r>
      <w:r w:rsidRPr="00B67132">
        <w:t xml:space="preserve">call and successfully </w:t>
      </w:r>
      <w:r>
        <w:t>removed from</w:t>
      </w:r>
      <w:r w:rsidRPr="00B67132">
        <w:t xml:space="preserve"> call</w:t>
      </w:r>
      <w:r>
        <w:t xml:space="preserve"> according to the procedure defined in clause 7.19</w:t>
      </w:r>
      <w:r w:rsidRPr="00AB5FED">
        <w:t>.</w:t>
      </w:r>
      <w:r>
        <w:t>3.1.4.</w:t>
      </w:r>
    </w:p>
    <w:p w14:paraId="40F5B2D9" w14:textId="77777777" w:rsidR="0080118B" w:rsidRDefault="0080118B" w:rsidP="0080118B">
      <w:pPr>
        <w:pStyle w:val="B1"/>
      </w:pPr>
      <w:r>
        <w:t>6.</w:t>
      </w:r>
      <w:r>
        <w:tab/>
      </w:r>
      <w:r w:rsidRPr="002D2A10">
        <w:t xml:space="preserve">The </w:t>
      </w:r>
      <w:r>
        <w:t>MCVideo server 1</w:t>
      </w:r>
      <w:r w:rsidRPr="002D2A10">
        <w:t xml:space="preserve"> determines that </w:t>
      </w:r>
      <w:r>
        <w:t>MCVideo client 1</w:t>
      </w:r>
      <w:r w:rsidRPr="002D2A10">
        <w:t xml:space="preserve"> has requested that </w:t>
      </w:r>
      <w:r>
        <w:t>MCVideo client 5</w:t>
      </w:r>
      <w:r w:rsidRPr="002D2A10">
        <w:t xml:space="preserve"> from the </w:t>
      </w:r>
      <w:r>
        <w:t>partner</w:t>
      </w:r>
      <w:r w:rsidRPr="002D2A10">
        <w:t xml:space="preserve"> MC system be invited to an on</w:t>
      </w:r>
      <w:r>
        <w:t>-</w:t>
      </w:r>
      <w:r w:rsidRPr="002D2A10">
        <w:t xml:space="preserve">going </w:t>
      </w:r>
      <w:r>
        <w:t>ad hoc</w:t>
      </w:r>
      <w:r w:rsidRPr="002D2A10">
        <w:t xml:space="preserve"> group call</w:t>
      </w:r>
      <w:r>
        <w:t>. The MCVideo server 1 sends the ad hoc group call request to the MCVideo client 5.</w:t>
      </w:r>
    </w:p>
    <w:p w14:paraId="2CDAF8CA" w14:textId="77777777" w:rsidR="0080118B" w:rsidRDefault="0080118B" w:rsidP="0080118B">
      <w:pPr>
        <w:pStyle w:val="B1"/>
        <w:rPr>
          <w:lang w:eastAsia="zh-CN"/>
        </w:rPr>
      </w:pPr>
      <w:r>
        <w:t>7.</w:t>
      </w:r>
      <w:r>
        <w:tab/>
        <w:t>The MCVideo client 5 notifies the user about the incoming ad hoc group call.</w:t>
      </w:r>
    </w:p>
    <w:p w14:paraId="67871B92" w14:textId="77777777" w:rsidR="0080118B" w:rsidRDefault="0080118B" w:rsidP="0080118B">
      <w:pPr>
        <w:pStyle w:val="B1"/>
        <w:rPr>
          <w:lang w:eastAsia="zh-CN"/>
        </w:rPr>
      </w:pPr>
      <w:r>
        <w:lastRenderedPageBreak/>
        <w:t>8.</w:t>
      </w:r>
      <w:r>
        <w:tab/>
        <w:t>The MCVideo client 5 accepts the ad hoc group call request and sends the ad hoc group call response to the MCVideo server 1.</w:t>
      </w:r>
    </w:p>
    <w:p w14:paraId="4539A71A" w14:textId="77777777" w:rsidR="0080118B" w:rsidRDefault="0080118B" w:rsidP="0080118B">
      <w:pPr>
        <w:pStyle w:val="B1"/>
      </w:pPr>
      <w:r>
        <w:t>9.</w:t>
      </w:r>
      <w:r>
        <w:tab/>
        <w:t>The on-going ad hoc group call is updated by adding MCVideo client 5 which is based on the modify participant list provided by the MCVideo client 1.</w:t>
      </w:r>
    </w:p>
    <w:p w14:paraId="4FCC5BF9" w14:textId="77777777" w:rsidR="0080118B" w:rsidRDefault="0080118B" w:rsidP="0080118B">
      <w:pPr>
        <w:pStyle w:val="B1"/>
      </w:pPr>
      <w:r>
        <w:t>10.</w:t>
      </w:r>
      <w:r>
        <w:tab/>
        <w:t>The MCVideo server 1</w:t>
      </w:r>
      <w:r w:rsidRPr="0043676C">
        <w:t xml:space="preserve"> </w:t>
      </w:r>
      <w:r>
        <w:t>determines that</w:t>
      </w:r>
      <w:r w:rsidRPr="0043676C">
        <w:t xml:space="preserve"> </w:t>
      </w:r>
      <w:r>
        <w:t>MCVideo client </w:t>
      </w:r>
      <w:r w:rsidRPr="00B67132">
        <w:t xml:space="preserve">1 </w:t>
      </w:r>
      <w:r>
        <w:t>has requested that MCVideo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 xml:space="preserve">ad hoc group </w:t>
      </w:r>
      <w:r w:rsidRPr="00B67132">
        <w:t>call</w:t>
      </w:r>
      <w:r>
        <w:t>. The MCVideo server 1 sends the ad hoc group call leave request to the MCVideo client 4.</w:t>
      </w:r>
    </w:p>
    <w:p w14:paraId="6DF13CE4" w14:textId="77777777" w:rsidR="0080118B" w:rsidRDefault="0080118B" w:rsidP="0080118B">
      <w:pPr>
        <w:pStyle w:val="B1"/>
        <w:rPr>
          <w:lang w:eastAsia="zh-CN"/>
        </w:rPr>
      </w:pPr>
      <w:r>
        <w:t>11.</w:t>
      </w:r>
      <w:r>
        <w:tab/>
        <w:t>The MCVideo client 4 notifies the user of the ad hoc group call leave request.</w:t>
      </w:r>
    </w:p>
    <w:p w14:paraId="5AB9E413" w14:textId="77777777" w:rsidR="0080118B" w:rsidRDefault="0080118B" w:rsidP="0080118B">
      <w:pPr>
        <w:pStyle w:val="B1"/>
      </w:pPr>
      <w:r>
        <w:t>12.</w:t>
      </w:r>
      <w:r>
        <w:tab/>
        <w:t>The MCVideo client 4 sends the ad hoc group call leave response to the MCVideo server 1.</w:t>
      </w:r>
    </w:p>
    <w:p w14:paraId="286F8073" w14:textId="77777777" w:rsidR="0080118B" w:rsidRDefault="0080118B" w:rsidP="0080118B">
      <w:pPr>
        <w:pStyle w:val="B1"/>
      </w:pPr>
      <w:r>
        <w:t>13.</w:t>
      </w:r>
      <w:r>
        <w:tab/>
        <w:t>The on-going ad hoc group call is updated by removing MCVideo client 4, which is based on the modify participant list provided by the MCVideo client 1.</w:t>
      </w:r>
      <w:r w:rsidRPr="00FE74E7">
        <w:t xml:space="preserve"> </w:t>
      </w:r>
    </w:p>
    <w:p w14:paraId="589F838F" w14:textId="77777777" w:rsidR="0080118B" w:rsidRDefault="0080118B" w:rsidP="0080118B">
      <w:pPr>
        <w:pStyle w:val="NO"/>
      </w:pPr>
      <w:r>
        <w:t>NOTE</w:t>
      </w:r>
      <w:r w:rsidRPr="00526FC3">
        <w:t>:</w:t>
      </w:r>
      <w:r w:rsidRPr="00526FC3">
        <w:tab/>
      </w:r>
      <w:r>
        <w:t>The ad hoc group call request and response exchanged between MCVideo server 1 of primary MC system and MCVideo client 4/MCVideo client 5 will always traversal through the MCVideo server 2</w:t>
      </w:r>
      <w:r w:rsidRPr="00526FC3">
        <w:t>.</w:t>
      </w:r>
    </w:p>
    <w:p w14:paraId="7A86DF3C" w14:textId="77777777" w:rsidR="0080118B" w:rsidRDefault="0080118B" w:rsidP="0080118B">
      <w:pPr>
        <w:pStyle w:val="B1"/>
      </w:pPr>
      <w:r>
        <w:t>14.</w:t>
      </w:r>
      <w:r>
        <w:tab/>
        <w:t xml:space="preserve">The MCVideo server 1 may notify the initiating MCVideo user of all the users who are added to the on-going ad hoc group call. </w:t>
      </w:r>
      <w:r w:rsidRPr="00AB5FED">
        <w:t xml:space="preserve">This notification may be sent to the initiating </w:t>
      </w:r>
      <w:r>
        <w:t>MCVideo user</w:t>
      </w:r>
      <w:r w:rsidRPr="00AB5FED">
        <w:t xml:space="preserve"> by the </w:t>
      </w:r>
      <w:r>
        <w:t>MCVideo server</w:t>
      </w:r>
      <w:r w:rsidRPr="00AB5FED">
        <w:t xml:space="preserve"> more than once during the call when </w:t>
      </w:r>
      <w:r>
        <w:t>MCVideo user</w:t>
      </w:r>
      <w:r w:rsidRPr="00AB5FED">
        <w:t xml:space="preserve">s join or leave the </w:t>
      </w:r>
      <w:r>
        <w:t>ad hoc group call</w:t>
      </w:r>
      <w:r w:rsidRPr="00AB5FED">
        <w:t>.</w:t>
      </w:r>
    </w:p>
    <w:p w14:paraId="0B62A046" w14:textId="11B4C4AA" w:rsidR="00C76C52" w:rsidRDefault="0080118B" w:rsidP="000A2B97">
      <w:pPr>
        <w:pStyle w:val="B1"/>
      </w:pPr>
      <w:r>
        <w:t>15.</w:t>
      </w:r>
      <w:r>
        <w:tab/>
        <w:t>The MCVideo server 1 may notify the authorized participants about the change in the participants list of on-going ad hoc group call.</w:t>
      </w:r>
    </w:p>
    <w:p w14:paraId="29D6A5A2" w14:textId="77777777" w:rsidR="00A90238" w:rsidRDefault="00A90238" w:rsidP="00A90238">
      <w:pPr>
        <w:pStyle w:val="Heading8"/>
      </w:pPr>
      <w:r>
        <w:br w:type="page"/>
      </w:r>
      <w:bookmarkStart w:id="1206" w:name="_Toc154701775"/>
      <w:r>
        <w:lastRenderedPageBreak/>
        <w:t>Annex A (normative):</w:t>
      </w:r>
      <w:r>
        <w:br/>
        <w:t>MCVideo related configuration data</w:t>
      </w:r>
      <w:bookmarkEnd w:id="1206"/>
    </w:p>
    <w:p w14:paraId="2A9D13CA" w14:textId="77777777" w:rsidR="00A90238" w:rsidRDefault="00A90238" w:rsidP="00A90238">
      <w:pPr>
        <w:pStyle w:val="Heading1"/>
      </w:pPr>
      <w:bookmarkStart w:id="1207" w:name="_Toc154701776"/>
      <w:r>
        <w:t>A.1</w:t>
      </w:r>
      <w:r>
        <w:tab/>
        <w:t>General</w:t>
      </w:r>
      <w:bookmarkEnd w:id="1207"/>
    </w:p>
    <w:p w14:paraId="670D0159" w14:textId="77777777" w:rsidR="00A90238" w:rsidRDefault="00A90238" w:rsidP="00A90238">
      <w:r>
        <w:t>This Annex provides information about the static data needed for configuration for the MCVideo service, which belongs to one of the following categories:</w:t>
      </w:r>
    </w:p>
    <w:p w14:paraId="78F9B2C8" w14:textId="77777777" w:rsidR="00A90238" w:rsidRDefault="00A90238" w:rsidP="00A90238">
      <w:pPr>
        <w:pStyle w:val="B1"/>
      </w:pPr>
      <w:r>
        <w:t>-</w:t>
      </w:r>
      <w:r>
        <w:tab/>
        <w:t>MCVideo UE configuration data (see subclause A.2);</w:t>
      </w:r>
    </w:p>
    <w:p w14:paraId="1E4CA1BD" w14:textId="77777777" w:rsidR="00A90238" w:rsidRDefault="00A90238" w:rsidP="00A90238">
      <w:pPr>
        <w:pStyle w:val="B1"/>
      </w:pPr>
      <w:r>
        <w:t>-</w:t>
      </w:r>
      <w:r>
        <w:tab/>
        <w:t>MCVideo user profile configuration data (see subclause A.3);</w:t>
      </w:r>
    </w:p>
    <w:p w14:paraId="7CE58588" w14:textId="77777777" w:rsidR="00A90238" w:rsidRDefault="00A90238" w:rsidP="00A90238">
      <w:pPr>
        <w:pStyle w:val="B1"/>
      </w:pPr>
      <w:r>
        <w:t>-</w:t>
      </w:r>
      <w:r>
        <w:tab/>
        <w:t>MCVideo related group configuration data (see subclause A.4); and</w:t>
      </w:r>
    </w:p>
    <w:p w14:paraId="0C40A340" w14:textId="77777777" w:rsidR="00A90238" w:rsidRDefault="00A90238" w:rsidP="00A90238">
      <w:pPr>
        <w:pStyle w:val="B1"/>
      </w:pPr>
      <w:r>
        <w:t>-</w:t>
      </w:r>
      <w:r>
        <w:tab/>
        <w:t>MCVideo service configuration data (see subclause A.5).</w:t>
      </w:r>
    </w:p>
    <w:p w14:paraId="26C39702" w14:textId="77777777" w:rsidR="00A90238" w:rsidRDefault="00A90238" w:rsidP="00A90238">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MCVideo UE, MCVideo group, MCVideo user and MCVideo service configuration data refers to the information that will be stored against each MCVideo UE, MCVideo group, MCVideo user and MCVideo service. This means that the three separate tables (on-network and off-network, on-network only, off-network only) for each configuration category represent the complete set of data for each configuration data category element.</w:t>
      </w:r>
    </w:p>
    <w:p w14:paraId="3884E984" w14:textId="77777777" w:rsidR="00A90238" w:rsidRDefault="00A90238" w:rsidP="00A90238">
      <w:r>
        <w:t>The columns in the tables have the following meanings:</w:t>
      </w:r>
    </w:p>
    <w:p w14:paraId="5DFF32DC" w14:textId="77777777" w:rsidR="00A90238" w:rsidRDefault="00A90238" w:rsidP="00A90238">
      <w:pPr>
        <w:pStyle w:val="B1"/>
      </w:pPr>
      <w:r>
        <w:t>-</w:t>
      </w:r>
      <w:r>
        <w:tab/>
        <w:t>Reference: the reference of the corresponding requirement in 3GPP TS 22.281 [3] or 3GPP TS 22.280 [2] or the corresponding subclause from either the present document or the referenced document.</w:t>
      </w:r>
    </w:p>
    <w:p w14:paraId="224F0DD2" w14:textId="77777777" w:rsidR="00A90238" w:rsidRDefault="00A90238" w:rsidP="00A90238">
      <w:pPr>
        <w:pStyle w:val="B1"/>
      </w:pPr>
      <w:r>
        <w:t>-</w:t>
      </w:r>
      <w:r>
        <w:tab/>
        <w:t>Parameter description: A short definition of the semantics of the corresponding item of data, including denotation of the level of the parameter in the configuration hierarchy.</w:t>
      </w:r>
    </w:p>
    <w:p w14:paraId="4DD1FA58" w14:textId="77777777" w:rsidR="00A90238" w:rsidRDefault="00A90238" w:rsidP="00A90238">
      <w:pPr>
        <w:pStyle w:val="B1"/>
      </w:pPr>
      <w:r>
        <w:t>-</w:t>
      </w:r>
      <w:r>
        <w:tab/>
        <w:t>When it is not clear to which functional entities the parameter is configured, then one or more columns indicating this are provided where the following nomenclature is used:</w:t>
      </w:r>
    </w:p>
    <w:p w14:paraId="0B7DDFA2" w14:textId="77777777" w:rsidR="00A90238" w:rsidRDefault="00A90238" w:rsidP="00A90238">
      <w:pPr>
        <w:pStyle w:val="B2"/>
      </w:pPr>
      <w:r>
        <w:t>-</w:t>
      </w:r>
      <w:r>
        <w:tab/>
        <w:t>"Y" to denote "Yes" i.e. the parameter denoted for the row needs to be configured to the functional entity denoted for the column.</w:t>
      </w:r>
    </w:p>
    <w:p w14:paraId="76F8FF46" w14:textId="77777777" w:rsidR="00A90238" w:rsidRDefault="00A90238" w:rsidP="00A90238">
      <w:pPr>
        <w:pStyle w:val="B2"/>
      </w:pPr>
      <w:r>
        <w:t>-</w:t>
      </w:r>
      <w:r>
        <w:tab/>
        <w:t>"N" to denote "No" i.e. the parameter denoted for the row does not need to be configured to the functional entity denoted for the column.</w:t>
      </w:r>
    </w:p>
    <w:p w14:paraId="49660DD3" w14:textId="77777777" w:rsidR="00A90238" w:rsidRDefault="00A90238" w:rsidP="00A90238">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B2D38FB" w14:textId="77777777" w:rsidR="00A90238" w:rsidRDefault="00A90238" w:rsidP="00A90238">
      <w:r>
        <w:t>Each parameter that can be configured online shall only be configured through one online reference point. Each parameter that can be configured offline shall only be configured through one offline reference point. The most recent configuration data made available to the MCVideo UE shall always overwrite previous configuration data, irrespective of whether the configuration data was provided via the online or offline mechanism.</w:t>
      </w:r>
    </w:p>
    <w:p w14:paraId="40EFF383" w14:textId="77777777" w:rsidR="00A90238" w:rsidRDefault="00A90238" w:rsidP="00A90238">
      <w:pPr>
        <w:pStyle w:val="Heading1"/>
      </w:pPr>
      <w:bookmarkStart w:id="1208" w:name="_Toc154701777"/>
      <w:r>
        <w:t>A.2</w:t>
      </w:r>
      <w:r>
        <w:tab/>
        <w:t>MCVideo UE configuration data</w:t>
      </w:r>
      <w:bookmarkEnd w:id="1208"/>
    </w:p>
    <w:p w14:paraId="505DCC05"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w:t>
      </w:r>
      <w:r>
        <w:rPr>
          <w:rFonts w:eastAsia="GulimChe"/>
          <w:color w:val="222222"/>
          <w:sz w:val="20"/>
          <w:szCs w:val="20"/>
        </w:rPr>
        <w:t>Video</w:t>
      </w:r>
      <w:r w:rsidRPr="00AB5FED">
        <w:rPr>
          <w:rFonts w:eastAsia="GulimChe"/>
          <w:color w:val="222222"/>
          <w:sz w:val="20"/>
          <w:szCs w:val="20"/>
        </w:rPr>
        <w:t xml:space="preserve"> UE after MC</w:t>
      </w:r>
      <w:r>
        <w:rPr>
          <w:rFonts w:eastAsia="GulimChe"/>
          <w:color w:val="222222"/>
          <w:sz w:val="20"/>
          <w:szCs w:val="20"/>
        </w:rPr>
        <w:t>Video</w:t>
      </w:r>
      <w:r w:rsidRPr="00AB5FED">
        <w:rPr>
          <w:rFonts w:eastAsia="GulimChe"/>
          <w:color w:val="222222"/>
          <w:sz w:val="20"/>
          <w:szCs w:val="20"/>
        </w:rPr>
        <w:t xml:space="preserve"> authorization.</w:t>
      </w:r>
    </w:p>
    <w:p w14:paraId="3968B714"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lastRenderedPageBreak/>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.2-1 contains the UE configuration required to support the use of off-network MC</w:t>
      </w:r>
      <w:r>
        <w:rPr>
          <w:rFonts w:eastAsia="GulimChe"/>
          <w:color w:val="222222"/>
          <w:sz w:val="20"/>
          <w:szCs w:val="20"/>
        </w:rPr>
        <w:t>Video</w:t>
      </w:r>
      <w:r w:rsidRPr="00AB5FED">
        <w:rPr>
          <w:rFonts w:eastAsia="GulimChe"/>
          <w:color w:val="222222"/>
          <w:sz w:val="20"/>
          <w:szCs w:val="20"/>
        </w:rPr>
        <w:t xml:space="preserve"> service.</w:t>
      </w:r>
    </w:p>
    <w:p w14:paraId="01445D40" w14:textId="77777777" w:rsidR="00A90238" w:rsidRPr="00AB5FED" w:rsidRDefault="00A90238" w:rsidP="00A90238">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66D73C54"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36BA11B4"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B45FBBD"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265BB0C0"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A3244F8" w14:textId="77777777" w:rsidR="00A90238" w:rsidRPr="00AB5FED" w:rsidRDefault="00A90238" w:rsidP="004260A6">
            <w:pPr>
              <w:pStyle w:val="TAL"/>
            </w:pPr>
            <w:r w:rsidRPr="00AB5FED">
              <w:t>[</w:t>
            </w:r>
            <w:r w:rsidRPr="006D7CE7">
              <w:t>R-5.4.2-002</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258CD1DC" w14:textId="77777777" w:rsidR="00A90238" w:rsidRPr="00AB5FED" w:rsidRDefault="00A90238" w:rsidP="004260A6">
            <w:pPr>
              <w:pStyle w:val="TAL"/>
            </w:pPr>
            <w:r w:rsidRPr="00AB5FED">
              <w:t xml:space="preserve">Maximum number of simultaneous </w:t>
            </w:r>
            <w:r>
              <w:t xml:space="preserve">MCVideo </w:t>
            </w:r>
            <w:r w:rsidRPr="00AB5FED">
              <w:t>group calls (N</w:t>
            </w:r>
            <w:r>
              <w:t>c</w:t>
            </w:r>
            <w:r w:rsidRPr="00AB5FED">
              <w:t>4)</w:t>
            </w:r>
          </w:p>
        </w:tc>
      </w:tr>
      <w:tr w:rsidR="00A90238" w:rsidRPr="00AB5FED" w14:paraId="38FAB77E"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269888B3" w14:textId="77777777" w:rsidR="00A90238" w:rsidRPr="00AB5FED" w:rsidRDefault="00A90238" w:rsidP="004260A6">
            <w:pPr>
              <w:pStyle w:val="TAL"/>
            </w:pPr>
            <w:r w:rsidRPr="00AB5FED">
              <w:t>[</w:t>
            </w:r>
            <w:r w:rsidRPr="006D7CE7">
              <w:t>R-5.4.2-003</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44C0F16D" w14:textId="77777777" w:rsidR="00A90238" w:rsidRPr="00AB5FED" w:rsidRDefault="00A90238" w:rsidP="004260A6">
            <w:pPr>
              <w:pStyle w:val="TAL"/>
            </w:pPr>
            <w:r w:rsidRPr="00AB5FED">
              <w:t>Maximum number of</w:t>
            </w:r>
            <w:r>
              <w:t xml:space="preserve"> video</w:t>
            </w:r>
            <w:r w:rsidRPr="00AB5FED">
              <w:t xml:space="preserve"> transmissions (N</w:t>
            </w:r>
            <w:r>
              <w:t>c</w:t>
            </w:r>
            <w:r w:rsidRPr="00AB5FED">
              <w:t>5) in a group</w:t>
            </w:r>
          </w:p>
        </w:tc>
      </w:tr>
    </w:tbl>
    <w:p w14:paraId="055E2EE6" w14:textId="77777777" w:rsidR="00A90238" w:rsidRPr="00AB5FED" w:rsidRDefault="00A90238" w:rsidP="00A90238"/>
    <w:p w14:paraId="0939E408" w14:textId="77777777" w:rsidR="00A90238" w:rsidRPr="00AB5FED" w:rsidRDefault="00A90238" w:rsidP="00A90238">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19A168DF"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CEDBC69"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761AFC9"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1DB68835"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040E4FD"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349D9DAB" w14:textId="77777777" w:rsidR="00A90238" w:rsidRPr="00AB5FED" w:rsidRDefault="00A90238" w:rsidP="004260A6">
            <w:pPr>
              <w:pStyle w:val="TAL"/>
            </w:pPr>
            <w:r w:rsidRPr="00AB5FED">
              <w:t>R</w:t>
            </w:r>
            <w:r w:rsidRPr="00AB5FED">
              <w:rPr>
                <w:rFonts w:hint="eastAsia"/>
              </w:rPr>
              <w:t>elay service (Y/N)</w:t>
            </w:r>
          </w:p>
        </w:tc>
      </w:tr>
      <w:tr w:rsidR="00A90238" w:rsidRPr="00AB5FED" w14:paraId="60ADE8AC"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941FFC"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139BF25F" w14:textId="5BAD01EF" w:rsidR="00A90238" w:rsidRPr="00AB5FED" w:rsidRDefault="00A90238" w:rsidP="004260A6">
            <w:pPr>
              <w:pStyle w:val="TAL"/>
            </w:pPr>
            <w:r>
              <w:t>List of a</w:t>
            </w:r>
            <w:r w:rsidRPr="00AB5FED">
              <w:rPr>
                <w:rFonts w:hint="eastAsia"/>
              </w:rPr>
              <w:t>llowed relayed MC</w:t>
            </w:r>
            <w:r>
              <w:t>Video</w:t>
            </w:r>
            <w:r w:rsidRPr="00AB5FED">
              <w:rPr>
                <w:rFonts w:hint="eastAsia"/>
              </w:rPr>
              <w:t xml:space="preserve"> groups</w:t>
            </w:r>
            <w:r w:rsidRPr="00AB5FED">
              <w:t xml:space="preserve"> </w:t>
            </w:r>
            <w:r>
              <w:t xml:space="preserve">and their relay service code (as specified in 3GPP TS 23.303 [7]) </w:t>
            </w:r>
            <w:r w:rsidRPr="00AB5FED">
              <w:t>(optional) (see</w:t>
            </w:r>
            <w:r w:rsidR="008C5C90">
              <w:t> </w:t>
            </w:r>
            <w:r w:rsidRPr="00AB5FED">
              <w:t>NOTE)</w:t>
            </w:r>
          </w:p>
        </w:tc>
      </w:tr>
      <w:tr w:rsidR="00A90238" w:rsidRPr="00AB5FED" w14:paraId="19D48D4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C3F73D"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1AF09017" w14:textId="77777777" w:rsidR="00A90238" w:rsidRDefault="00A90238" w:rsidP="004260A6">
            <w:pPr>
              <w:pStyle w:val="TAL"/>
            </w:pPr>
            <w:r>
              <w:t>&gt; MCVideo group ID</w:t>
            </w:r>
          </w:p>
        </w:tc>
      </w:tr>
      <w:tr w:rsidR="00A90238" w:rsidRPr="00AB5FED" w14:paraId="763F003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3CF593"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FA5C9E3" w14:textId="77777777" w:rsidR="00A90238" w:rsidRPr="00AB5FED" w:rsidRDefault="00A90238" w:rsidP="004260A6">
            <w:pPr>
              <w:pStyle w:val="TAL"/>
            </w:pPr>
            <w:r>
              <w:t xml:space="preserve">&gt; </w:t>
            </w:r>
            <w:r w:rsidRPr="00AB5FED">
              <w:t>R</w:t>
            </w:r>
            <w:r w:rsidRPr="00AB5FED">
              <w:rPr>
                <w:rFonts w:hint="eastAsia"/>
              </w:rPr>
              <w:t>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A90238" w:rsidRPr="00AB5FED" w14:paraId="7E6344E9" w14:textId="77777777" w:rsidTr="004260A6">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69F88716" w14:textId="77777777" w:rsidR="00A90238" w:rsidRPr="00AB5FED" w:rsidRDefault="00A90238" w:rsidP="004260A6">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parameter Relay service is N, this parameter</w:t>
            </w:r>
            <w:r>
              <w:rPr>
                <w:lang w:val="nl-NL" w:eastAsia="zh-CN"/>
              </w:rPr>
              <w:t xml:space="preserve"> 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41578A64" w14:textId="77777777" w:rsidR="00A90238" w:rsidRDefault="00A90238" w:rsidP="00A90238"/>
    <w:p w14:paraId="5664FFF5" w14:textId="77777777" w:rsidR="00A90238" w:rsidRDefault="00A90238" w:rsidP="00A90238">
      <w:pPr>
        <w:pStyle w:val="Heading1"/>
      </w:pPr>
      <w:bookmarkStart w:id="1209" w:name="_Toc154701778"/>
      <w:r>
        <w:t>A.3</w:t>
      </w:r>
      <w:r>
        <w:tab/>
        <w:t>MCVideo user profile configuration data</w:t>
      </w:r>
      <w:bookmarkEnd w:id="1209"/>
    </w:p>
    <w:p w14:paraId="7BBC4DD7" w14:textId="77777777" w:rsidR="00A90238" w:rsidRDefault="00A90238" w:rsidP="00A90238">
      <w:r>
        <w:t>The general aspects of MC service user profile configuration data are specified in 3GPP TS 23.280 [6]. The MCVideo user profile configuration data is stored in the MCVideo user database. The MCVideo server obtains the MCVideo user profile configuration data from the MCVideo user database (MCVideo-2).</w:t>
      </w:r>
    </w:p>
    <w:p w14:paraId="02032A45" w14:textId="77777777" w:rsidR="00A90238" w:rsidRDefault="00A90238" w:rsidP="00A90238">
      <w:r w:rsidRPr="003117F3">
        <w:t>Tables A.3-</w:t>
      </w:r>
      <w:r>
        <w:t>1 and A.3-2 contain the MCVideo</w:t>
      </w:r>
      <w:r w:rsidRPr="003117F3">
        <w:t xml:space="preserve"> user profile configuration required to support the use of on-network MC</w:t>
      </w:r>
      <w:r>
        <w:t>Video</w:t>
      </w:r>
      <w:r w:rsidRPr="003117F3">
        <w:t xml:space="preserve"> service.</w:t>
      </w:r>
      <w:r>
        <w:t xml:space="preserve"> Tables A.3-1 and A.3-3 contain the MCVideo user profile configuration required to support the use of off-network MCVideo service. Data in table A.3-1 and table A.3-3 can be configured offline using the CSC-11 reference point.</w:t>
      </w:r>
    </w:p>
    <w:p w14:paraId="4E79419A" w14:textId="77777777" w:rsidR="00A90238" w:rsidRDefault="00A90238" w:rsidP="00A90238">
      <w:pPr>
        <w:pStyle w:val="TH"/>
      </w:pPr>
      <w:r>
        <w:lastRenderedPageBreak/>
        <w:t>Table A.3-1: MCVideo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800478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CD6950E"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F20F7F9" w14:textId="77777777" w:rsidR="00A90238" w:rsidRDefault="00A90238" w:rsidP="004260A6">
            <w:pPr>
              <w:pStyle w:val="TAH"/>
              <w:rPr>
                <w:lang w:eastAsia="en-GB"/>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ED60D02"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54BDE1D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38CCB79" w14:textId="77777777" w:rsidR="00A90238" w:rsidRDefault="00A90238" w:rsidP="004260A6">
            <w:pPr>
              <w:pStyle w:val="TAH"/>
              <w:rPr>
                <w:lang w:eastAsia="zh-CN"/>
              </w:rPr>
            </w:pPr>
            <w:r>
              <w:rPr>
                <w:rFonts w:hint="eastAsia"/>
                <w:lang w:eastAsia="zh-CN"/>
              </w:rPr>
              <w:t>C</w:t>
            </w:r>
            <w:r>
              <w:rPr>
                <w:lang w:eastAsia="zh-CN"/>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1B668B72" w14:textId="77777777" w:rsidR="00A90238" w:rsidRDefault="00A90238" w:rsidP="004260A6">
            <w:pPr>
              <w:pStyle w:val="TAH"/>
              <w:rPr>
                <w:lang w:eastAsia="en-GB"/>
              </w:rPr>
            </w:pPr>
            <w:r>
              <w:rPr>
                <w:lang w:eastAsia="en-GB"/>
              </w:rPr>
              <w:t>MCVideo user database</w:t>
            </w:r>
          </w:p>
        </w:tc>
      </w:tr>
      <w:tr w:rsidR="00A90238" w14:paraId="15480AE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C468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2DC4171" w14:textId="77777777" w:rsidR="00A90238" w:rsidRDefault="00A90238" w:rsidP="004260A6">
            <w:pPr>
              <w:pStyle w:val="TAL"/>
              <w:rPr>
                <w:lang w:eastAsia="en-GB"/>
              </w:rPr>
            </w:pPr>
            <w:r>
              <w:rPr>
                <w:lang w:eastAsia="en-GB"/>
              </w:rPr>
              <w:t>MCVideo identity (MCVideo ID)</w:t>
            </w:r>
          </w:p>
        </w:tc>
        <w:tc>
          <w:tcPr>
            <w:tcW w:w="1017" w:type="dxa"/>
            <w:tcBorders>
              <w:top w:val="single" w:sz="4" w:space="0" w:color="auto"/>
              <w:left w:val="single" w:sz="4" w:space="0" w:color="auto"/>
              <w:bottom w:val="single" w:sz="4" w:space="0" w:color="auto"/>
              <w:right w:val="single" w:sz="4" w:space="0" w:color="auto"/>
            </w:tcBorders>
          </w:tcPr>
          <w:p w14:paraId="56C7320A"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2D786FF"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162BB8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3C2050A" w14:textId="77777777" w:rsidR="00A90238" w:rsidRDefault="00A90238" w:rsidP="004260A6">
            <w:pPr>
              <w:pStyle w:val="TAC"/>
              <w:rPr>
                <w:lang w:eastAsia="en-GB"/>
              </w:rPr>
            </w:pPr>
            <w:r>
              <w:rPr>
                <w:rFonts w:hint="eastAsia"/>
                <w:lang w:eastAsia="en-GB"/>
              </w:rPr>
              <w:t>Y</w:t>
            </w:r>
          </w:p>
        </w:tc>
      </w:tr>
      <w:tr w:rsidR="00A90238" w14:paraId="0AAF9FB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D80C14" w14:textId="77777777" w:rsidR="00A90238" w:rsidRDefault="00A90238" w:rsidP="004260A6">
            <w:pPr>
              <w:pStyle w:val="TAL"/>
              <w:rPr>
                <w:szCs w:val="18"/>
              </w:rPr>
            </w:pPr>
            <w:r>
              <w:t>3GPP TS </w:t>
            </w:r>
            <w:r w:rsidRPr="006F1700">
              <w:t>33.180</w:t>
            </w:r>
            <w:r>
              <w:t> [14]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65416EA" w14:textId="2A123CD9" w:rsidR="00A90238" w:rsidRDefault="00A90238" w:rsidP="004260A6">
            <w:pPr>
              <w:pStyle w:val="TAL"/>
              <w:rPr>
                <w:lang w:eastAsia="en-GB"/>
              </w:rPr>
            </w:pPr>
            <w:r>
              <w:t>KMSUri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62FFB299" w14:textId="77777777" w:rsidR="00A90238" w:rsidRDefault="00A90238" w:rsidP="004260A6">
            <w:pPr>
              <w:pStyle w:val="TAC"/>
              <w:rPr>
                <w:lang w:eastAsia="en-GB"/>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6737C24" w14:textId="77777777" w:rsidR="00A90238" w:rsidRDefault="00A90238" w:rsidP="004260A6">
            <w:pPr>
              <w:pStyle w:val="TAC"/>
              <w:rPr>
                <w:lang w:eastAsia="en-GB"/>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1B6A" w14:textId="77777777" w:rsidR="00A90238" w:rsidRDefault="00A90238" w:rsidP="004260A6">
            <w:pPr>
              <w:pStyle w:val="TAC"/>
              <w:rPr>
                <w:lang w:eastAsia="zh-CN"/>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761E7D08" w14:textId="77777777" w:rsidR="00A90238" w:rsidRDefault="00A90238" w:rsidP="004260A6">
            <w:pPr>
              <w:pStyle w:val="TAC"/>
              <w:rPr>
                <w:lang w:eastAsia="en-GB"/>
              </w:rPr>
            </w:pPr>
            <w:r w:rsidRPr="00A55182">
              <w:rPr>
                <w:lang w:eastAsia="zh-CN"/>
              </w:rPr>
              <w:t>Y</w:t>
            </w:r>
          </w:p>
        </w:tc>
      </w:tr>
      <w:tr w:rsidR="00A90238" w14:paraId="038CAC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8EA9B7"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tcPr>
          <w:p w14:paraId="1211857C" w14:textId="687EAE36" w:rsidR="00A90238" w:rsidRDefault="00A90238" w:rsidP="004260A6">
            <w:pPr>
              <w:pStyle w:val="TAL"/>
              <w:rPr>
                <w:lang w:eastAsia="en-GB"/>
              </w:rPr>
            </w:pPr>
            <w:r>
              <w:t>Pre</w:t>
            </w:r>
            <w:r>
              <w:noBreakHyphen/>
              <w:t>selected MCVideo user profile indication (see</w:t>
            </w:r>
            <w:r w:rsidR="008C5C90">
              <w:t> </w:t>
            </w:r>
            <w:r>
              <w:t>NOTE 2)</w:t>
            </w:r>
          </w:p>
        </w:tc>
        <w:tc>
          <w:tcPr>
            <w:tcW w:w="1017" w:type="dxa"/>
            <w:tcBorders>
              <w:top w:val="single" w:sz="4" w:space="0" w:color="auto"/>
              <w:left w:val="single" w:sz="4" w:space="0" w:color="auto"/>
              <w:bottom w:val="single" w:sz="4" w:space="0" w:color="auto"/>
              <w:right w:val="single" w:sz="4" w:space="0" w:color="auto"/>
            </w:tcBorders>
          </w:tcPr>
          <w:p w14:paraId="453A9BC5" w14:textId="77777777" w:rsidR="00A90238" w:rsidRDefault="00A90238" w:rsidP="004260A6">
            <w:pPr>
              <w:pStyle w:val="TAC"/>
              <w:rPr>
                <w:lang w:eastAsia="en-GB"/>
              </w:rPr>
            </w:pPr>
            <w:r>
              <w:t>Y</w:t>
            </w:r>
          </w:p>
        </w:tc>
        <w:tc>
          <w:tcPr>
            <w:tcW w:w="990" w:type="dxa"/>
            <w:tcBorders>
              <w:top w:val="single" w:sz="4" w:space="0" w:color="auto"/>
              <w:left w:val="single" w:sz="4" w:space="0" w:color="auto"/>
              <w:bottom w:val="single" w:sz="4" w:space="0" w:color="auto"/>
              <w:right w:val="single" w:sz="4" w:space="0" w:color="auto"/>
            </w:tcBorders>
          </w:tcPr>
          <w:p w14:paraId="7476B778" w14:textId="77777777" w:rsidR="00A90238" w:rsidRDefault="00A90238" w:rsidP="004260A6">
            <w:pPr>
              <w:pStyle w:val="TAC"/>
              <w:rPr>
                <w:lang w:eastAsia="en-GB"/>
              </w:rPr>
            </w:pPr>
            <w:r>
              <w:t>Y</w:t>
            </w:r>
          </w:p>
        </w:tc>
        <w:tc>
          <w:tcPr>
            <w:tcW w:w="1440" w:type="dxa"/>
            <w:tcBorders>
              <w:top w:val="single" w:sz="4" w:space="0" w:color="auto"/>
              <w:left w:val="single" w:sz="4" w:space="0" w:color="auto"/>
              <w:bottom w:val="single" w:sz="4" w:space="0" w:color="auto"/>
              <w:right w:val="single" w:sz="4" w:space="0" w:color="auto"/>
            </w:tcBorders>
          </w:tcPr>
          <w:p w14:paraId="09696DCF" w14:textId="77777777" w:rsidR="00A90238"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2CA65160" w14:textId="77777777" w:rsidR="00A90238" w:rsidRDefault="00A90238" w:rsidP="004260A6">
            <w:pPr>
              <w:pStyle w:val="TAC"/>
              <w:rPr>
                <w:lang w:eastAsia="en-GB"/>
              </w:rPr>
            </w:pPr>
            <w:r>
              <w:t>Y</w:t>
            </w:r>
          </w:p>
        </w:tc>
      </w:tr>
      <w:tr w:rsidR="00A90238" w14:paraId="4E3F830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B0BF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5A1BB2C" w14:textId="77777777" w:rsidR="00A90238" w:rsidRDefault="00A90238" w:rsidP="004260A6">
            <w:pPr>
              <w:pStyle w:val="TAL"/>
              <w:rPr>
                <w:lang w:eastAsia="en-GB"/>
              </w:rPr>
            </w:pPr>
            <w:r>
              <w:rPr>
                <w:lang w:eastAsia="en-GB"/>
              </w:rPr>
              <w:t>MCVideo user profile index</w:t>
            </w:r>
          </w:p>
        </w:tc>
        <w:tc>
          <w:tcPr>
            <w:tcW w:w="1017" w:type="dxa"/>
            <w:tcBorders>
              <w:top w:val="single" w:sz="4" w:space="0" w:color="auto"/>
              <w:left w:val="single" w:sz="4" w:space="0" w:color="auto"/>
              <w:bottom w:val="single" w:sz="4" w:space="0" w:color="auto"/>
              <w:right w:val="single" w:sz="4" w:space="0" w:color="auto"/>
            </w:tcBorders>
          </w:tcPr>
          <w:p w14:paraId="28963A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64D928A"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8FB918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60A8FE8" w14:textId="77777777" w:rsidR="00A90238" w:rsidRDefault="00A90238" w:rsidP="004260A6">
            <w:pPr>
              <w:pStyle w:val="TAC"/>
              <w:rPr>
                <w:lang w:eastAsia="en-GB"/>
              </w:rPr>
            </w:pPr>
            <w:r>
              <w:rPr>
                <w:lang w:eastAsia="en-GB"/>
              </w:rPr>
              <w:t>Y</w:t>
            </w:r>
          </w:p>
        </w:tc>
      </w:tr>
      <w:tr w:rsidR="00A90238" w14:paraId="508D7FC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592BC3E"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94C9DC6" w14:textId="77777777" w:rsidR="00A90238" w:rsidRDefault="00A90238" w:rsidP="004260A6">
            <w:pPr>
              <w:pStyle w:val="TAL"/>
              <w:rPr>
                <w:lang w:eastAsia="en-GB"/>
              </w:rPr>
            </w:pPr>
            <w:r>
              <w:rPr>
                <w:lang w:eastAsia="en-GB"/>
              </w:rPr>
              <w:t>MCVideo user profile name</w:t>
            </w:r>
          </w:p>
        </w:tc>
        <w:tc>
          <w:tcPr>
            <w:tcW w:w="1017" w:type="dxa"/>
            <w:tcBorders>
              <w:top w:val="single" w:sz="4" w:space="0" w:color="auto"/>
              <w:left w:val="single" w:sz="4" w:space="0" w:color="auto"/>
              <w:bottom w:val="single" w:sz="4" w:space="0" w:color="auto"/>
              <w:right w:val="single" w:sz="4" w:space="0" w:color="auto"/>
            </w:tcBorders>
          </w:tcPr>
          <w:p w14:paraId="2B4D632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2E1F881"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2075A2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1B9770" w14:textId="77777777" w:rsidR="00A90238" w:rsidRDefault="00A90238" w:rsidP="004260A6">
            <w:pPr>
              <w:pStyle w:val="TAC"/>
              <w:rPr>
                <w:lang w:eastAsia="en-GB"/>
              </w:rPr>
            </w:pPr>
            <w:r>
              <w:rPr>
                <w:lang w:eastAsia="en-GB"/>
              </w:rPr>
              <w:t>Y</w:t>
            </w:r>
          </w:p>
        </w:tc>
      </w:tr>
      <w:tr w:rsidR="00A90238" w14:paraId="50C56C2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F6BB1D5" w14:textId="77777777" w:rsidR="00A90238" w:rsidRDefault="00A90238" w:rsidP="004260A6">
            <w:pPr>
              <w:pStyle w:val="TAL"/>
              <w:rPr>
                <w:lang w:eastAsia="en-GB"/>
              </w:rPr>
            </w:pPr>
            <w:r>
              <w:rPr>
                <w:lang w:eastAsia="en-GB"/>
              </w:rPr>
              <w:t xml:space="preserve">[R-5.17-007], </w:t>
            </w:r>
          </w:p>
          <w:p w14:paraId="41922F97" w14:textId="77777777" w:rsidR="00A90238" w:rsidRDefault="00A90238" w:rsidP="004260A6">
            <w:pPr>
              <w:pStyle w:val="TAL"/>
              <w:rPr>
                <w:lang w:eastAsia="en-GB"/>
              </w:rPr>
            </w:pPr>
            <w:r>
              <w:rPr>
                <w:lang w:eastAsia="en-GB"/>
              </w:rPr>
              <w:t xml:space="preserve">[R-6.13.4-002]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388D52" w14:textId="77777777" w:rsidR="00A90238" w:rsidRDefault="00A90238" w:rsidP="004260A6">
            <w:pPr>
              <w:pStyle w:val="TAL"/>
              <w:rPr>
                <w:lang w:eastAsia="en-GB"/>
              </w:rPr>
            </w:pPr>
            <w:r>
              <w:rPr>
                <w:lang w:eastAsia="en-GB"/>
              </w:rPr>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349257F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6D46262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337F1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D9E663F" w14:textId="77777777" w:rsidR="00A90238" w:rsidRDefault="00A90238" w:rsidP="004260A6">
            <w:pPr>
              <w:pStyle w:val="TAC"/>
              <w:rPr>
                <w:lang w:eastAsia="en-GB"/>
              </w:rPr>
            </w:pPr>
            <w:r>
              <w:rPr>
                <w:rFonts w:hint="eastAsia"/>
                <w:lang w:eastAsia="en-GB"/>
              </w:rPr>
              <w:t>Y</w:t>
            </w:r>
          </w:p>
        </w:tc>
      </w:tr>
      <w:tr w:rsidR="00A90238" w14:paraId="41AAFF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0D227BF" w14:textId="77777777" w:rsidR="00A90238" w:rsidRDefault="00A90238" w:rsidP="004260A6">
            <w:pPr>
              <w:pStyle w:val="TAL"/>
              <w:rPr>
                <w:lang w:eastAsia="en-GB"/>
              </w:rPr>
            </w:pPr>
            <w:r>
              <w:rPr>
                <w:lang w:eastAsia="en-GB"/>
              </w:rPr>
              <w:t>[R-5.7-001]</w:t>
            </w:r>
          </w:p>
          <w:p w14:paraId="594BAA98"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DC6BC0" w14:textId="77777777" w:rsidR="00A90238" w:rsidRDefault="00A90238" w:rsidP="004260A6">
            <w:pPr>
              <w:pStyle w:val="TAL"/>
              <w:rPr>
                <w:lang w:eastAsia="en-GB"/>
              </w:rPr>
            </w:pPr>
            <w:r>
              <w:rPr>
                <w:lang w:eastAsia="en-GB"/>
              </w:rPr>
              <w:t xml:space="preserve">Authorised to create and delete aliases of an MCVideo </w:t>
            </w:r>
            <w:r>
              <w:rPr>
                <w:rFonts w:hint="eastAsia"/>
                <w:lang w:eastAsia="en-GB"/>
              </w:rPr>
              <w:t>u</w:t>
            </w:r>
            <w:r>
              <w:rPr>
                <w:lang w:eastAsia="en-GB"/>
              </w:rPr>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111E79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91961F8"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DD03A6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5DCDBF" w14:textId="77777777" w:rsidR="00A90238" w:rsidRDefault="00A90238" w:rsidP="004260A6">
            <w:pPr>
              <w:pStyle w:val="TAC"/>
              <w:rPr>
                <w:lang w:eastAsia="en-GB"/>
              </w:rPr>
            </w:pPr>
            <w:r>
              <w:rPr>
                <w:rFonts w:hint="eastAsia"/>
                <w:lang w:eastAsia="en-GB"/>
              </w:rPr>
              <w:t>Y</w:t>
            </w:r>
          </w:p>
        </w:tc>
      </w:tr>
      <w:tr w:rsidR="00A90238" w14:paraId="0F4AA3E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806F6C7" w14:textId="77777777" w:rsidR="00A90238" w:rsidRDefault="00A90238" w:rsidP="004260A6">
            <w:pPr>
              <w:pStyle w:val="TAL"/>
              <w:rPr>
                <w:lang w:eastAsia="en-GB"/>
              </w:rPr>
            </w:pPr>
            <w:r>
              <w:rPr>
                <w:lang w:eastAsia="en-GB"/>
              </w:rPr>
              <w:t xml:space="preserve">[R-5.7-002], </w:t>
            </w:r>
          </w:p>
          <w:p w14:paraId="1E360976"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15AD31" w14:textId="77777777" w:rsidR="00A90238" w:rsidRDefault="00A90238" w:rsidP="004260A6">
            <w:pPr>
              <w:pStyle w:val="TAL"/>
              <w:rPr>
                <w:lang w:eastAsia="en-GB"/>
              </w:rPr>
            </w:pPr>
            <w:r>
              <w:rPr>
                <w:lang w:eastAsia="en-GB"/>
              </w:rPr>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4CA1E28D"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97D2C70"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1EB022"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57F478" w14:textId="77777777" w:rsidR="00A90238" w:rsidRDefault="00A90238" w:rsidP="004260A6">
            <w:pPr>
              <w:pStyle w:val="TAC"/>
              <w:rPr>
                <w:lang w:eastAsia="en-GB"/>
              </w:rPr>
            </w:pPr>
            <w:r>
              <w:rPr>
                <w:rFonts w:hint="eastAsia"/>
                <w:lang w:eastAsia="en-GB"/>
              </w:rPr>
              <w:t>Y</w:t>
            </w:r>
          </w:p>
        </w:tc>
      </w:tr>
      <w:tr w:rsidR="00A90238" w14:paraId="16CE1C73"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D7F3FD2" w14:textId="77777777" w:rsidR="00A90238" w:rsidRDefault="00A90238" w:rsidP="004260A6">
            <w:pPr>
              <w:pStyle w:val="TAL"/>
              <w:rPr>
                <w:lang w:eastAsia="en-GB"/>
              </w:rPr>
            </w:pPr>
            <w:r>
              <w:rPr>
                <w:lang w:eastAsia="en-GB"/>
              </w:rPr>
              <w:t xml:space="preserve">[R-5.1.1-005], </w:t>
            </w:r>
          </w:p>
          <w:p w14:paraId="55C01FC6" w14:textId="77777777" w:rsidR="00A90238" w:rsidRDefault="00A90238" w:rsidP="004260A6">
            <w:pPr>
              <w:pStyle w:val="TAL"/>
              <w:rPr>
                <w:lang w:eastAsia="en-GB"/>
              </w:rPr>
            </w:pPr>
            <w:r>
              <w:rPr>
                <w:lang w:eastAsia="en-GB"/>
              </w:rPr>
              <w:t xml:space="preserve">[R-5.9-001]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8FC985" w14:textId="77777777" w:rsidR="00A90238" w:rsidRDefault="00A90238" w:rsidP="004260A6">
            <w:pPr>
              <w:pStyle w:val="TAL"/>
              <w:rPr>
                <w:lang w:eastAsia="en-GB"/>
              </w:rPr>
            </w:pPr>
            <w:r>
              <w:rPr>
                <w:lang w:eastAsia="en-GB"/>
              </w:rPr>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1532BDF3"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6ADC37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330317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E6E438" w14:textId="77777777" w:rsidR="00A90238" w:rsidRDefault="00A90238" w:rsidP="004260A6">
            <w:pPr>
              <w:pStyle w:val="TAC"/>
              <w:rPr>
                <w:lang w:eastAsia="en-GB"/>
              </w:rPr>
            </w:pPr>
            <w:r>
              <w:rPr>
                <w:rFonts w:hint="eastAsia"/>
                <w:lang w:eastAsia="en-GB"/>
              </w:rPr>
              <w:t>Y</w:t>
            </w:r>
          </w:p>
        </w:tc>
      </w:tr>
      <w:tr w:rsidR="00A90238" w14:paraId="3FDAD4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263506" w14:textId="77777777" w:rsidR="00A90238" w:rsidRDefault="00A90238" w:rsidP="004260A6">
            <w:pPr>
              <w:pStyle w:val="TAL"/>
              <w:rPr>
                <w:lang w:eastAsia="en-GB"/>
              </w:rPr>
            </w:pPr>
            <w:r>
              <w:rPr>
                <w:lang w:eastAsia="en-GB"/>
              </w:rPr>
              <w:t xml:space="preserve">[R-5.1.8-006], </w:t>
            </w:r>
          </w:p>
          <w:p w14:paraId="60CD31CC" w14:textId="77777777" w:rsidR="00A90238" w:rsidRDefault="00A90238" w:rsidP="004260A6">
            <w:pPr>
              <w:pStyle w:val="TAL"/>
              <w:rPr>
                <w:lang w:eastAsia="en-GB"/>
              </w:rPr>
            </w:pPr>
            <w:r>
              <w:rPr>
                <w:lang w:eastAsia="en-GB"/>
              </w:rPr>
              <w:t xml:space="preserve">[R-5.3-002], </w:t>
            </w:r>
          </w:p>
          <w:p w14:paraId="3AFC3A73" w14:textId="77777777" w:rsidR="00A90238" w:rsidRDefault="00A90238" w:rsidP="004260A6">
            <w:pPr>
              <w:pStyle w:val="TAL"/>
              <w:rPr>
                <w:lang w:eastAsia="en-GB"/>
              </w:rPr>
            </w:pPr>
            <w:r>
              <w:rPr>
                <w:lang w:eastAsia="en-GB"/>
              </w:rPr>
              <w:t xml:space="preserve">[R-5.9-001], </w:t>
            </w:r>
          </w:p>
          <w:p w14:paraId="795B115C" w14:textId="77777777" w:rsidR="00A90238" w:rsidRDefault="00A90238" w:rsidP="004260A6">
            <w:pPr>
              <w:pStyle w:val="TAL"/>
              <w:rPr>
                <w:lang w:eastAsia="en-GB"/>
              </w:rPr>
            </w:pPr>
            <w:r>
              <w:rPr>
                <w:lang w:eastAsia="en-GB"/>
              </w:rPr>
              <w:t xml:space="preserve">[R-5.16.2-001], </w:t>
            </w:r>
          </w:p>
          <w:p w14:paraId="35B5F07B" w14:textId="77777777" w:rsidR="00A90238" w:rsidRDefault="00A90238" w:rsidP="004260A6">
            <w:pPr>
              <w:pStyle w:val="TAL"/>
              <w:rPr>
                <w:lang w:eastAsia="en-GB"/>
              </w:rPr>
            </w:pPr>
            <w:r>
              <w:rPr>
                <w:lang w:eastAsia="en-GB"/>
              </w:rPr>
              <w:t xml:space="preserve">[R-5.16.2-002]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FD7747B" w14:textId="77777777" w:rsidR="00A90238" w:rsidRDefault="00A90238" w:rsidP="004260A6">
            <w:pPr>
              <w:pStyle w:val="TAL"/>
              <w:rPr>
                <w:lang w:eastAsia="en-GB"/>
              </w:rPr>
            </w:pPr>
            <w:r>
              <w:rPr>
                <w:lang w:eastAsia="en-GB"/>
              </w:rPr>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79C455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1CC5F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E45B4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E8E302C" w14:textId="77777777" w:rsidR="00A90238" w:rsidRDefault="00A90238" w:rsidP="004260A6">
            <w:pPr>
              <w:pStyle w:val="TAC"/>
              <w:rPr>
                <w:lang w:eastAsia="en-GB"/>
              </w:rPr>
            </w:pPr>
            <w:r>
              <w:rPr>
                <w:rFonts w:hint="eastAsia"/>
                <w:lang w:eastAsia="en-GB"/>
              </w:rPr>
              <w:t>Y</w:t>
            </w:r>
          </w:p>
        </w:tc>
      </w:tr>
      <w:tr w:rsidR="00A90238" w14:paraId="2EE04A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0824FE"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7FF08D" w14:textId="77777777" w:rsidR="00A90238" w:rsidRDefault="00A90238" w:rsidP="004260A6">
            <w:pPr>
              <w:pStyle w:val="TAL"/>
              <w:rPr>
                <w:lang w:eastAsia="en-GB"/>
              </w:rPr>
            </w:pPr>
            <w:r>
              <w:rPr>
                <w:lang w:eastAsia="en-GB"/>
              </w:rPr>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3F3C279E"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01C89C70"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8262578"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A782997" w14:textId="77777777" w:rsidR="00A90238" w:rsidRDefault="00A90238" w:rsidP="004260A6">
            <w:pPr>
              <w:pStyle w:val="TAC"/>
              <w:rPr>
                <w:lang w:eastAsia="en-GB"/>
              </w:rPr>
            </w:pPr>
            <w:r>
              <w:rPr>
                <w:rFonts w:hint="eastAsia"/>
                <w:lang w:eastAsia="en-GB"/>
              </w:rPr>
              <w:t>Y</w:t>
            </w:r>
          </w:p>
        </w:tc>
      </w:tr>
      <w:tr w:rsidR="00A90238" w14:paraId="25CEC0C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A1A967"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ECD0F2" w14:textId="77777777" w:rsidR="00A90238" w:rsidRDefault="00A90238" w:rsidP="004260A6">
            <w:pPr>
              <w:pStyle w:val="TAL"/>
              <w:rPr>
                <w:lang w:eastAsia="en-GB"/>
              </w:rPr>
            </w:pPr>
            <w:r>
              <w:rPr>
                <w:lang w:eastAsia="en-GB"/>
              </w:rPr>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3118CFE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1FED5BE4"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6FEAF46B"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3AFAEB9" w14:textId="77777777" w:rsidR="00A90238" w:rsidRDefault="00A90238" w:rsidP="004260A6">
            <w:pPr>
              <w:pStyle w:val="TAC"/>
              <w:rPr>
                <w:lang w:eastAsia="en-GB"/>
              </w:rPr>
            </w:pPr>
            <w:r>
              <w:rPr>
                <w:rFonts w:hint="eastAsia"/>
                <w:lang w:eastAsia="en-GB"/>
              </w:rPr>
              <w:t>Y</w:t>
            </w:r>
          </w:p>
        </w:tc>
      </w:tr>
      <w:tr w:rsidR="00A90238" w14:paraId="637B7BB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C77143" w14:textId="77777777" w:rsidR="00A90238" w:rsidRDefault="00A90238" w:rsidP="004260A6">
            <w:pPr>
              <w:pStyle w:val="TAL"/>
              <w:rPr>
                <w:lang w:eastAsia="en-GB"/>
              </w:rPr>
            </w:pPr>
            <w:r>
              <w:t>[</w:t>
            </w:r>
            <w:r w:rsidRPr="0073460C">
              <w:t>R-5.6.2.4.1-002</w:t>
            </w:r>
            <w:r>
              <w:t>]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50C354" w14:textId="77777777" w:rsidR="00A90238" w:rsidRDefault="00A90238" w:rsidP="004260A6">
            <w:pPr>
              <w:pStyle w:val="TAL"/>
              <w:rPr>
                <w:lang w:eastAsia="en-GB"/>
              </w:rPr>
            </w:pPr>
            <w:r w:rsidRPr="00D15969">
              <w:t xml:space="preserve">Authorised to activate </w:t>
            </w:r>
            <w:r>
              <w:t xml:space="preserve">MCVideo </w:t>
            </w:r>
            <w:r w:rsidRPr="00D15969">
              <w:t>emergency alert</w:t>
            </w:r>
          </w:p>
        </w:tc>
        <w:tc>
          <w:tcPr>
            <w:tcW w:w="1017" w:type="dxa"/>
            <w:tcBorders>
              <w:top w:val="single" w:sz="4" w:space="0" w:color="auto"/>
              <w:left w:val="single" w:sz="4" w:space="0" w:color="auto"/>
              <w:bottom w:val="single" w:sz="4" w:space="0" w:color="auto"/>
              <w:right w:val="single" w:sz="4" w:space="0" w:color="auto"/>
            </w:tcBorders>
          </w:tcPr>
          <w:p w14:paraId="7A621287"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6DBAE8"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FA8257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0B2B94D" w14:textId="77777777" w:rsidR="00A90238" w:rsidRDefault="00A90238" w:rsidP="004260A6">
            <w:pPr>
              <w:pStyle w:val="TAC"/>
              <w:rPr>
                <w:lang w:eastAsia="en-GB"/>
              </w:rPr>
            </w:pPr>
            <w:r w:rsidRPr="00AB5FED">
              <w:rPr>
                <w:rFonts w:hint="eastAsia"/>
                <w:lang w:eastAsia="zh-CN"/>
              </w:rPr>
              <w:t>Y</w:t>
            </w:r>
          </w:p>
        </w:tc>
      </w:tr>
      <w:tr w:rsidR="00A90238" w14:paraId="609AACD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46E76B" w14:textId="77777777" w:rsidR="00A90238" w:rsidRDefault="00A90238" w:rsidP="004260A6">
            <w:pPr>
              <w:pStyle w:val="TAL"/>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2228A613" w14:textId="77777777" w:rsidR="00A90238" w:rsidRPr="00D15969" w:rsidRDefault="00A90238" w:rsidP="004260A6">
            <w:pPr>
              <w:pStyle w:val="TAL"/>
            </w:pPr>
            <w:r>
              <w:t>Automatically trigger a MCVideo emergency communication after initiating the MCVideo emergency alert</w:t>
            </w:r>
          </w:p>
        </w:tc>
        <w:tc>
          <w:tcPr>
            <w:tcW w:w="1017" w:type="dxa"/>
            <w:tcBorders>
              <w:top w:val="single" w:sz="4" w:space="0" w:color="auto"/>
              <w:left w:val="single" w:sz="4" w:space="0" w:color="auto"/>
              <w:bottom w:val="single" w:sz="4" w:space="0" w:color="auto"/>
              <w:right w:val="single" w:sz="4" w:space="0" w:color="auto"/>
            </w:tcBorders>
          </w:tcPr>
          <w:p w14:paraId="0C77F535" w14:textId="77777777" w:rsidR="00A90238" w:rsidRPr="00AB5FED" w:rsidRDefault="00A90238" w:rsidP="004260A6">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69E9C" w14:textId="77777777" w:rsidR="00A90238" w:rsidRPr="00AB5FED" w:rsidRDefault="00A90238" w:rsidP="004260A6">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FFB4E5" w14:textId="77777777" w:rsidR="00A90238" w:rsidRPr="00AB5FED" w:rsidRDefault="00A90238" w:rsidP="004260A6">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DCB7029" w14:textId="77777777" w:rsidR="00A90238" w:rsidRPr="00AB5FED" w:rsidRDefault="00A90238" w:rsidP="004260A6">
            <w:pPr>
              <w:pStyle w:val="TAC"/>
              <w:rPr>
                <w:lang w:eastAsia="zh-CN"/>
              </w:rPr>
            </w:pPr>
            <w:r w:rsidRPr="00AB5FED">
              <w:rPr>
                <w:rFonts w:hint="eastAsia"/>
                <w:lang w:eastAsia="zh-CN"/>
              </w:rPr>
              <w:t>Y</w:t>
            </w:r>
          </w:p>
        </w:tc>
      </w:tr>
      <w:tr w:rsidR="00A90238" w14:paraId="1C024E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E65734" w14:textId="77777777" w:rsidR="00A90238" w:rsidRPr="00AB5FED" w:rsidRDefault="00A90238" w:rsidP="004260A6">
            <w:pPr>
              <w:pStyle w:val="TAL"/>
            </w:pPr>
            <w:r w:rsidRPr="00AB5FED">
              <w:t>[</w:t>
            </w:r>
            <w:r w:rsidRPr="0073460C">
              <w:t>R-5.6.2.4.1-004</w:t>
            </w:r>
            <w:r w:rsidRPr="00AB5FED">
              <w:t>]</w:t>
            </w:r>
          </w:p>
          <w:p w14:paraId="27AC3338" w14:textId="77777777" w:rsidR="00A90238" w:rsidRPr="00AB5FED" w:rsidRDefault="00A90238" w:rsidP="004260A6">
            <w:pPr>
              <w:pStyle w:val="TAL"/>
            </w:pPr>
            <w:r w:rsidRPr="00AB5FED">
              <w:t>[</w:t>
            </w:r>
            <w:r w:rsidRPr="0073460C">
              <w:t>R-5.6.2.4.1-008</w:t>
            </w:r>
            <w:r w:rsidRPr="00AB5FED">
              <w:t>]</w:t>
            </w:r>
          </w:p>
          <w:p w14:paraId="1435B035" w14:textId="77777777" w:rsidR="00A90238" w:rsidRDefault="00A90238" w:rsidP="004260A6">
            <w:pPr>
              <w:pStyle w:val="TAL"/>
              <w:rPr>
                <w:lang w:eastAsia="en-GB"/>
              </w:rPr>
            </w:pPr>
            <w:r w:rsidRPr="00AB5FED">
              <w:t>[</w:t>
            </w:r>
            <w:r w:rsidRPr="0073460C">
              <w:t>R-5.6.2.4.1-012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AB591F4" w14:textId="68B6F96A" w:rsidR="00A90238" w:rsidRDefault="00A90238" w:rsidP="004260A6">
            <w:pPr>
              <w:pStyle w:val="TAL"/>
              <w:rPr>
                <w:lang w:eastAsia="en-GB"/>
              </w:rPr>
            </w:pPr>
            <w:r w:rsidRPr="00AB5FED">
              <w:t xml:space="preserve">Group </w:t>
            </w:r>
            <w:r>
              <w:t xml:space="preserve">used on initiation of </w:t>
            </w:r>
            <w:r w:rsidRPr="00AB5FED">
              <w:t xml:space="preserve">an </w:t>
            </w:r>
            <w:r>
              <w:t xml:space="preserve">MCVideo </w:t>
            </w:r>
            <w:r w:rsidRPr="00AB5FED">
              <w:t xml:space="preserve">emergency </w:t>
            </w:r>
            <w:r>
              <w:t xml:space="preserve"> group call (see</w:t>
            </w:r>
            <w:r w:rsidR="008C5C90">
              <w:t> </w:t>
            </w:r>
            <w:r>
              <w:t>NOTE</w:t>
            </w:r>
            <w:r w:rsidR="008C5C90">
              <w:t> </w:t>
            </w:r>
            <w:r>
              <w:t>5)</w:t>
            </w:r>
          </w:p>
        </w:tc>
        <w:tc>
          <w:tcPr>
            <w:tcW w:w="1017" w:type="dxa"/>
            <w:tcBorders>
              <w:top w:val="single" w:sz="4" w:space="0" w:color="auto"/>
              <w:left w:val="single" w:sz="4" w:space="0" w:color="auto"/>
              <w:bottom w:val="single" w:sz="4" w:space="0" w:color="auto"/>
              <w:right w:val="single" w:sz="4" w:space="0" w:color="auto"/>
            </w:tcBorders>
          </w:tcPr>
          <w:p w14:paraId="52AD4064"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B8C14BE"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804A3C0"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50AD7B6" w14:textId="77777777" w:rsidR="00A90238" w:rsidRDefault="00A90238" w:rsidP="004260A6">
            <w:pPr>
              <w:pStyle w:val="TAC"/>
              <w:rPr>
                <w:lang w:eastAsia="en-GB"/>
              </w:rPr>
            </w:pPr>
            <w:r w:rsidRPr="00AB5FED">
              <w:rPr>
                <w:rFonts w:hint="eastAsia"/>
                <w:lang w:eastAsia="zh-CN"/>
              </w:rPr>
              <w:t>Y</w:t>
            </w:r>
          </w:p>
        </w:tc>
      </w:tr>
      <w:tr w:rsidR="00A90238" w14:paraId="3A891FE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8DB8CB" w14:textId="77777777" w:rsidR="00A90238" w:rsidRPr="00AB5FED" w:rsidRDefault="00A90238" w:rsidP="004260A6">
            <w:pPr>
              <w:pStyle w:val="TAL"/>
            </w:pPr>
            <w:r w:rsidRPr="00AB5FED">
              <w:t>[R-5.</w:t>
            </w:r>
            <w:r>
              <w:t>6</w:t>
            </w:r>
            <w:r w:rsidRPr="00AB5FED">
              <w:t>.2.4.1-004]</w:t>
            </w:r>
            <w:r>
              <w:t>,</w:t>
            </w:r>
          </w:p>
          <w:p w14:paraId="1AF71798" w14:textId="77777777" w:rsidR="00A90238" w:rsidRPr="00AB5FED" w:rsidRDefault="00A90238" w:rsidP="004260A6">
            <w:pPr>
              <w:pStyle w:val="TAL"/>
            </w:pPr>
            <w:r w:rsidRPr="00AB5FED">
              <w:t>[R-5.</w:t>
            </w:r>
            <w:r>
              <w:t>6</w:t>
            </w:r>
            <w:r w:rsidRPr="00AB5FED">
              <w:t>.2.4.1-008]</w:t>
            </w:r>
            <w:r>
              <w:t>,</w:t>
            </w:r>
          </w:p>
          <w:p w14:paraId="1450DF83" w14:textId="77777777" w:rsidR="00A90238" w:rsidRPr="00AB5FED" w:rsidRDefault="00A90238" w:rsidP="004260A6">
            <w:pPr>
              <w:pStyle w:val="TAL"/>
            </w:pPr>
            <w:r w:rsidRPr="00AB5FED">
              <w:t>[R-5.</w:t>
            </w:r>
            <w:r>
              <w:t>6</w:t>
            </w:r>
            <w:r w:rsidRPr="00AB5FED">
              <w:t>.2.4.1-012]</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7D9B6E64" w14:textId="1E247EDB" w:rsidR="00A90238" w:rsidRPr="007F5930" w:rsidRDefault="00A90238" w:rsidP="004260A6">
            <w:pPr>
              <w:pStyle w:val="TAL"/>
            </w:pPr>
            <w:r w:rsidRPr="00B41B35">
              <w:t>Recipient for an emergency private</w:t>
            </w:r>
            <w:r>
              <w:t xml:space="preserve"> MCVideo</w:t>
            </w:r>
            <w:r w:rsidRPr="00B41B35">
              <w:t xml:space="preserve"> call</w:t>
            </w:r>
            <w:r>
              <w:t xml:space="preserve"> (see</w:t>
            </w:r>
            <w:r w:rsidR="008C5C90">
              <w:t> </w:t>
            </w:r>
            <w:r>
              <w:t>NOTE</w:t>
            </w:r>
            <w:r w:rsidR="008C5C90">
              <w:t> </w:t>
            </w:r>
            <w:r>
              <w:t>5)</w:t>
            </w:r>
          </w:p>
          <w:p w14:paraId="4EE6EF4F" w14:textId="77777777" w:rsidR="00A90238" w:rsidRPr="00AB5FED" w:rsidRDefault="00A90238" w:rsidP="004260A6">
            <w:pPr>
              <w:pStyle w:val="TAL"/>
            </w:pPr>
          </w:p>
        </w:tc>
        <w:tc>
          <w:tcPr>
            <w:tcW w:w="1017" w:type="dxa"/>
            <w:tcBorders>
              <w:top w:val="single" w:sz="4" w:space="0" w:color="auto"/>
              <w:left w:val="single" w:sz="4" w:space="0" w:color="auto"/>
              <w:bottom w:val="single" w:sz="4" w:space="0" w:color="auto"/>
              <w:right w:val="single" w:sz="4" w:space="0" w:color="auto"/>
            </w:tcBorders>
          </w:tcPr>
          <w:p w14:paraId="0C7782A4" w14:textId="77777777" w:rsidR="00A90238" w:rsidRPr="00AB5FE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FDB985B" w14:textId="77777777" w:rsidR="00A90238" w:rsidRPr="00AB5FE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670BF8B" w14:textId="77777777" w:rsidR="00A90238" w:rsidRPr="00AB5FE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70DADD" w14:textId="77777777" w:rsidR="00A90238" w:rsidRPr="00AB5FED" w:rsidRDefault="00A90238" w:rsidP="004260A6">
            <w:pPr>
              <w:pStyle w:val="TAC"/>
              <w:rPr>
                <w:lang w:eastAsia="zh-CN"/>
              </w:rPr>
            </w:pPr>
          </w:p>
        </w:tc>
      </w:tr>
      <w:tr w:rsidR="00A90238" w14:paraId="4ADCA47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9AF0E3" w14:textId="77777777" w:rsidR="00A90238" w:rsidRPr="00AB5FED"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17FEDF" w14:textId="77777777" w:rsidR="00A90238" w:rsidRPr="00AB5FED" w:rsidRDefault="00A90238" w:rsidP="004260A6">
            <w:pPr>
              <w:pStyle w:val="TAL"/>
            </w:pPr>
            <w:r>
              <w:t>&gt; MCVideo ID</w:t>
            </w:r>
          </w:p>
        </w:tc>
        <w:tc>
          <w:tcPr>
            <w:tcW w:w="1017" w:type="dxa"/>
            <w:tcBorders>
              <w:top w:val="single" w:sz="4" w:space="0" w:color="auto"/>
              <w:left w:val="single" w:sz="4" w:space="0" w:color="auto"/>
              <w:bottom w:val="single" w:sz="4" w:space="0" w:color="auto"/>
              <w:right w:val="single" w:sz="4" w:space="0" w:color="auto"/>
            </w:tcBorders>
          </w:tcPr>
          <w:p w14:paraId="1B9972A7"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8D028A3"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B3E95B"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50C105D" w14:textId="77777777" w:rsidR="00A90238" w:rsidRPr="00AB5FED" w:rsidRDefault="00A90238" w:rsidP="004260A6">
            <w:pPr>
              <w:pStyle w:val="TAC"/>
              <w:rPr>
                <w:lang w:eastAsia="zh-CN"/>
              </w:rPr>
            </w:pPr>
            <w:r>
              <w:rPr>
                <w:lang w:eastAsia="zh-CN"/>
              </w:rPr>
              <w:t>Y</w:t>
            </w:r>
          </w:p>
        </w:tc>
      </w:tr>
      <w:tr w:rsidR="00A90238" w14:paraId="0552196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9F2E0C" w14:textId="77777777" w:rsidR="00A90238" w:rsidRPr="00AB5FED" w:rsidRDefault="00A90238" w:rsidP="004260A6">
            <w:pPr>
              <w:pStyle w:val="TAL"/>
            </w:pPr>
            <w:r>
              <w:t>3GPP TS 33.180 [19]</w:t>
            </w:r>
          </w:p>
        </w:tc>
        <w:tc>
          <w:tcPr>
            <w:tcW w:w="3118" w:type="dxa"/>
            <w:tcBorders>
              <w:top w:val="single" w:sz="4" w:space="0" w:color="auto"/>
              <w:left w:val="single" w:sz="4" w:space="0" w:color="auto"/>
              <w:bottom w:val="single" w:sz="4" w:space="0" w:color="auto"/>
              <w:right w:val="single" w:sz="4" w:space="0" w:color="auto"/>
            </w:tcBorders>
            <w:vAlign w:val="center"/>
          </w:tcPr>
          <w:p w14:paraId="2EB645A5" w14:textId="4B03F394" w:rsidR="00A90238" w:rsidRPr="00AB5FED" w:rsidRDefault="00A90238" w:rsidP="004260A6">
            <w:pPr>
              <w:pStyle w:val="TAL"/>
            </w:pPr>
            <w:r>
              <w:t>&gt; KMSUri for security domain of MCVideo ID (see NOTE</w:t>
            </w:r>
            <w:r w:rsidR="008C5C90">
              <w:t> </w:t>
            </w:r>
            <w:r>
              <w:t>1)</w:t>
            </w:r>
          </w:p>
        </w:tc>
        <w:tc>
          <w:tcPr>
            <w:tcW w:w="1017" w:type="dxa"/>
            <w:tcBorders>
              <w:top w:val="single" w:sz="4" w:space="0" w:color="auto"/>
              <w:left w:val="single" w:sz="4" w:space="0" w:color="auto"/>
              <w:bottom w:val="single" w:sz="4" w:space="0" w:color="auto"/>
              <w:right w:val="single" w:sz="4" w:space="0" w:color="auto"/>
            </w:tcBorders>
          </w:tcPr>
          <w:p w14:paraId="219AA921"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55716D4"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9139390"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F10DF44" w14:textId="77777777" w:rsidR="00A90238" w:rsidRPr="00AB5FED" w:rsidRDefault="00A90238" w:rsidP="004260A6">
            <w:pPr>
              <w:pStyle w:val="TAC"/>
              <w:rPr>
                <w:lang w:eastAsia="zh-CN"/>
              </w:rPr>
            </w:pPr>
            <w:r>
              <w:rPr>
                <w:lang w:eastAsia="zh-CN"/>
              </w:rPr>
              <w:t>Y</w:t>
            </w:r>
          </w:p>
        </w:tc>
      </w:tr>
      <w:tr w:rsidR="00A90238" w14:paraId="7E9E890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A48ABC" w14:textId="77777777" w:rsidR="00A90238" w:rsidRDefault="00A90238" w:rsidP="004260A6">
            <w:pPr>
              <w:pStyle w:val="TAL"/>
              <w:rPr>
                <w:lang w:eastAsia="en-GB"/>
              </w:rPr>
            </w:pPr>
            <w:r w:rsidRPr="00AB5FED">
              <w:t>[</w:t>
            </w:r>
            <w:r w:rsidRPr="0073460C">
              <w:t>R-5.6.2.4.2-002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6B28BB" w14:textId="77777777" w:rsidR="00A90238" w:rsidRDefault="00A90238" w:rsidP="004260A6">
            <w:pPr>
              <w:pStyle w:val="TAL"/>
              <w:rPr>
                <w:lang w:eastAsia="en-GB"/>
              </w:rPr>
            </w:pPr>
            <w:r w:rsidRPr="00AB5FED">
              <w:t>Authorisation to cancel a</w:t>
            </w:r>
            <w:r>
              <w:t>n MCVideo</w:t>
            </w:r>
            <w:r w:rsidRPr="00AB5FED">
              <w:t xml:space="preserve"> emergency alert</w:t>
            </w:r>
          </w:p>
        </w:tc>
        <w:tc>
          <w:tcPr>
            <w:tcW w:w="1017" w:type="dxa"/>
            <w:tcBorders>
              <w:top w:val="single" w:sz="4" w:space="0" w:color="auto"/>
              <w:left w:val="single" w:sz="4" w:space="0" w:color="auto"/>
              <w:bottom w:val="single" w:sz="4" w:space="0" w:color="auto"/>
              <w:right w:val="single" w:sz="4" w:space="0" w:color="auto"/>
            </w:tcBorders>
          </w:tcPr>
          <w:p w14:paraId="4206975A"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1E936A2"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E19DA6"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69B701" w14:textId="77777777" w:rsidR="00A90238" w:rsidRDefault="00A90238" w:rsidP="004260A6">
            <w:pPr>
              <w:pStyle w:val="TAC"/>
              <w:rPr>
                <w:lang w:eastAsia="en-GB"/>
              </w:rPr>
            </w:pPr>
            <w:r w:rsidRPr="00AB5FED">
              <w:rPr>
                <w:rFonts w:hint="eastAsia"/>
                <w:lang w:eastAsia="zh-CN"/>
              </w:rPr>
              <w:t>Y</w:t>
            </w:r>
          </w:p>
        </w:tc>
      </w:tr>
      <w:tr w:rsidR="00860186" w14:paraId="782C206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1E6EF0" w14:textId="249075E3" w:rsidR="00860186" w:rsidRPr="00AB5FED" w:rsidRDefault="00860186" w:rsidP="00860186">
            <w:pPr>
              <w:pStyle w:val="TAL"/>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0F92C588" w14:textId="55073F62" w:rsidR="00860186" w:rsidRPr="00AB5FED" w:rsidRDefault="00860186" w:rsidP="00860186">
            <w:pPr>
              <w:pStyle w:val="TAL"/>
            </w:pPr>
            <w:r w:rsidRPr="004B4401">
              <w:t xml:space="preserve">Authorised to activate </w:t>
            </w:r>
            <w:r>
              <w:t xml:space="preserve">an MCVideo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0CB0ABCE" w14:textId="12177C1B"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70BBB68E" w14:textId="2A00C1B2"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6C5752AE" w14:textId="7A1391BE"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6D0BC908" w14:textId="5BCB1C2F" w:rsidR="00860186" w:rsidRPr="00AB5FED" w:rsidRDefault="00860186" w:rsidP="00860186">
            <w:pPr>
              <w:pStyle w:val="TAC"/>
              <w:rPr>
                <w:lang w:eastAsia="zh-CN"/>
              </w:rPr>
            </w:pPr>
            <w:r w:rsidRPr="004B4401">
              <w:rPr>
                <w:rFonts w:hint="eastAsia"/>
                <w:lang w:eastAsia="zh-CN"/>
              </w:rPr>
              <w:t>Y</w:t>
            </w:r>
          </w:p>
        </w:tc>
      </w:tr>
      <w:tr w:rsidR="00860186" w14:paraId="6BAE31F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FF5F031" w14:textId="1A052226" w:rsidR="00860186" w:rsidRPr="00AB5FED" w:rsidRDefault="00860186" w:rsidP="00860186">
            <w:pPr>
              <w:pStyle w:val="TAL"/>
            </w:pPr>
            <w:r w:rsidRPr="006B452A">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290C7187" w14:textId="51FBD4EF" w:rsidR="00860186" w:rsidRPr="00AB5FED" w:rsidRDefault="00860186" w:rsidP="00860186">
            <w:pPr>
              <w:pStyle w:val="TAL"/>
            </w:pPr>
            <w:r w:rsidRPr="004B4401">
              <w:t>Authorisation to cancel an M</w:t>
            </w:r>
            <w:r>
              <w:t>CVideo</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5D6C06D5" w14:textId="4524B974"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144EFB77" w14:textId="2CEB6ECF"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3511AECA" w14:textId="5F06C29B"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26B5BD2" w14:textId="2164921F" w:rsidR="00860186" w:rsidRPr="00AB5FED" w:rsidRDefault="00860186" w:rsidP="00860186">
            <w:pPr>
              <w:pStyle w:val="TAC"/>
              <w:rPr>
                <w:lang w:eastAsia="zh-CN"/>
              </w:rPr>
            </w:pPr>
            <w:r w:rsidRPr="004B4401">
              <w:rPr>
                <w:rFonts w:hint="eastAsia"/>
                <w:lang w:eastAsia="zh-CN"/>
              </w:rPr>
              <w:t>Y</w:t>
            </w:r>
          </w:p>
        </w:tc>
      </w:tr>
      <w:tr w:rsidR="009E25A5" w14:paraId="487FE909" w14:textId="77777777" w:rsidTr="00326F46">
        <w:trPr>
          <w:trHeight w:val="539"/>
        </w:trPr>
        <w:tc>
          <w:tcPr>
            <w:tcW w:w="1985" w:type="dxa"/>
            <w:tcBorders>
              <w:top w:val="single" w:sz="4" w:space="0" w:color="auto"/>
              <w:left w:val="single" w:sz="4" w:space="0" w:color="auto"/>
              <w:bottom w:val="single" w:sz="4" w:space="0" w:color="auto"/>
              <w:right w:val="single" w:sz="4" w:space="0" w:color="auto"/>
            </w:tcBorders>
          </w:tcPr>
          <w:p w14:paraId="721FCA5F" w14:textId="40282638" w:rsidR="009E25A5" w:rsidRPr="006B452A" w:rsidRDefault="009E25A5" w:rsidP="009E25A5">
            <w:pPr>
              <w:pStyle w:val="TAL"/>
            </w:pPr>
            <w:r w:rsidRPr="00773AF8">
              <w:lastRenderedPageBreak/>
              <w:t>[R-6.15.6.2-007] of 3GPP</w:t>
            </w:r>
            <w:r>
              <w:t> </w:t>
            </w:r>
            <w:r w:rsidRPr="00773AF8">
              <w:t>TS</w:t>
            </w:r>
            <w:r>
              <w:t> </w:t>
            </w:r>
            <w:r w:rsidRPr="00773AF8">
              <w:t>22.280</w:t>
            </w:r>
            <w:r>
              <w:t> </w:t>
            </w:r>
            <w:r w:rsidRPr="00773AF8">
              <w:t>[2]</w:t>
            </w:r>
          </w:p>
        </w:tc>
        <w:tc>
          <w:tcPr>
            <w:tcW w:w="3118" w:type="dxa"/>
            <w:tcBorders>
              <w:top w:val="single" w:sz="4" w:space="0" w:color="auto"/>
              <w:left w:val="single" w:sz="4" w:space="0" w:color="auto"/>
              <w:bottom w:val="single" w:sz="4" w:space="0" w:color="auto"/>
              <w:right w:val="single" w:sz="4" w:space="0" w:color="auto"/>
            </w:tcBorders>
          </w:tcPr>
          <w:p w14:paraId="48A38D68" w14:textId="035F82BA" w:rsidR="009E25A5" w:rsidRPr="004B4401" w:rsidRDefault="009E25A5" w:rsidP="009E25A5">
            <w:pPr>
              <w:pStyle w:val="TAL"/>
            </w:pPr>
            <w:r w:rsidRPr="00773AF8">
              <w:t>Authorised to set up an MCVideo group call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574A207" w14:textId="0226CF99" w:rsidR="009E25A5" w:rsidRPr="004B4401" w:rsidRDefault="009E25A5" w:rsidP="009E25A5">
            <w:pPr>
              <w:pStyle w:val="TAC"/>
            </w:pPr>
            <w:r w:rsidRPr="00773AF8">
              <w:t>Y</w:t>
            </w:r>
          </w:p>
        </w:tc>
        <w:tc>
          <w:tcPr>
            <w:tcW w:w="990" w:type="dxa"/>
            <w:tcBorders>
              <w:top w:val="single" w:sz="4" w:space="0" w:color="auto"/>
              <w:left w:val="single" w:sz="4" w:space="0" w:color="auto"/>
              <w:bottom w:val="single" w:sz="4" w:space="0" w:color="auto"/>
              <w:right w:val="single" w:sz="4" w:space="0" w:color="auto"/>
            </w:tcBorders>
          </w:tcPr>
          <w:p w14:paraId="2678B8D1" w14:textId="25F6D2A3" w:rsidR="009E25A5" w:rsidRPr="004B4401" w:rsidRDefault="009E25A5" w:rsidP="009E25A5">
            <w:pPr>
              <w:pStyle w:val="TAC"/>
            </w:pPr>
            <w:r w:rsidRPr="00773AF8">
              <w:t>Y</w:t>
            </w:r>
          </w:p>
        </w:tc>
        <w:tc>
          <w:tcPr>
            <w:tcW w:w="1440" w:type="dxa"/>
            <w:tcBorders>
              <w:top w:val="single" w:sz="4" w:space="0" w:color="auto"/>
              <w:left w:val="single" w:sz="4" w:space="0" w:color="auto"/>
              <w:bottom w:val="single" w:sz="4" w:space="0" w:color="auto"/>
              <w:right w:val="single" w:sz="4" w:space="0" w:color="auto"/>
            </w:tcBorders>
          </w:tcPr>
          <w:p w14:paraId="0056EE57" w14:textId="08FB7796" w:rsidR="009E25A5" w:rsidRPr="004B4401" w:rsidRDefault="009E25A5" w:rsidP="009E25A5">
            <w:pPr>
              <w:pStyle w:val="TAC"/>
            </w:pPr>
            <w:r w:rsidRPr="00773AF8">
              <w:t>Y</w:t>
            </w:r>
          </w:p>
        </w:tc>
        <w:tc>
          <w:tcPr>
            <w:tcW w:w="1080" w:type="dxa"/>
            <w:tcBorders>
              <w:top w:val="single" w:sz="4" w:space="0" w:color="auto"/>
              <w:left w:val="single" w:sz="4" w:space="0" w:color="auto"/>
              <w:bottom w:val="single" w:sz="4" w:space="0" w:color="auto"/>
              <w:right w:val="single" w:sz="4" w:space="0" w:color="auto"/>
            </w:tcBorders>
          </w:tcPr>
          <w:p w14:paraId="22022CDD" w14:textId="32275ABC" w:rsidR="009E25A5" w:rsidRPr="004B4401" w:rsidRDefault="009E25A5" w:rsidP="009E25A5">
            <w:pPr>
              <w:pStyle w:val="TAC"/>
              <w:rPr>
                <w:lang w:eastAsia="zh-CN"/>
              </w:rPr>
            </w:pPr>
            <w:r w:rsidRPr="00773AF8">
              <w:t>Y</w:t>
            </w:r>
          </w:p>
        </w:tc>
      </w:tr>
      <w:tr w:rsidR="00774974" w14:paraId="221106EB" w14:textId="77777777" w:rsidTr="00EB49DB">
        <w:trPr>
          <w:trHeight w:val="539"/>
        </w:trPr>
        <w:tc>
          <w:tcPr>
            <w:tcW w:w="1985" w:type="dxa"/>
            <w:tcBorders>
              <w:top w:val="single" w:sz="4" w:space="0" w:color="auto"/>
              <w:left w:val="single" w:sz="4" w:space="0" w:color="auto"/>
              <w:bottom w:val="single" w:sz="4" w:space="0" w:color="auto"/>
              <w:right w:val="single" w:sz="4" w:space="0" w:color="auto"/>
            </w:tcBorders>
          </w:tcPr>
          <w:p w14:paraId="7FF6A1DC" w14:textId="77777777" w:rsidR="00774974" w:rsidRPr="00773AF8" w:rsidRDefault="00774974" w:rsidP="00774974">
            <w:pPr>
              <w:pStyle w:val="TAL"/>
            </w:pPr>
          </w:p>
        </w:tc>
        <w:tc>
          <w:tcPr>
            <w:tcW w:w="3118" w:type="dxa"/>
            <w:tcBorders>
              <w:top w:val="single" w:sz="4" w:space="0" w:color="auto"/>
              <w:left w:val="single" w:sz="4" w:space="0" w:color="auto"/>
              <w:bottom w:val="single" w:sz="4" w:space="0" w:color="auto"/>
              <w:right w:val="single" w:sz="4" w:space="0" w:color="auto"/>
            </w:tcBorders>
          </w:tcPr>
          <w:p w14:paraId="33AC6D2F" w14:textId="50F844F1" w:rsidR="00774974" w:rsidRPr="00773AF8" w:rsidRDefault="00774974" w:rsidP="00774974">
            <w:pPr>
              <w:pStyle w:val="TAL"/>
            </w:pPr>
            <w:r w:rsidRPr="006169AB">
              <w:t>Authorised to receive the participants information of an MCVideo ad hoc group emergency alert</w:t>
            </w:r>
          </w:p>
        </w:tc>
        <w:tc>
          <w:tcPr>
            <w:tcW w:w="1017" w:type="dxa"/>
            <w:tcBorders>
              <w:top w:val="single" w:sz="4" w:space="0" w:color="auto"/>
              <w:left w:val="single" w:sz="4" w:space="0" w:color="auto"/>
              <w:bottom w:val="single" w:sz="4" w:space="0" w:color="auto"/>
              <w:right w:val="single" w:sz="4" w:space="0" w:color="auto"/>
            </w:tcBorders>
          </w:tcPr>
          <w:p w14:paraId="78E56C14" w14:textId="6BF38A92" w:rsidR="00774974" w:rsidRPr="00773AF8" w:rsidRDefault="00DF0927" w:rsidP="00774974">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14702A76" w14:textId="5D7101CE" w:rsidR="00774974" w:rsidRPr="00773AF8" w:rsidRDefault="00774974" w:rsidP="00774974">
            <w:pPr>
              <w:pStyle w:val="TAC"/>
            </w:pPr>
            <w:r w:rsidRPr="006169AB">
              <w:t>Y</w:t>
            </w:r>
          </w:p>
        </w:tc>
        <w:tc>
          <w:tcPr>
            <w:tcW w:w="1440" w:type="dxa"/>
            <w:tcBorders>
              <w:top w:val="single" w:sz="4" w:space="0" w:color="auto"/>
              <w:left w:val="single" w:sz="4" w:space="0" w:color="auto"/>
              <w:bottom w:val="single" w:sz="4" w:space="0" w:color="auto"/>
              <w:right w:val="single" w:sz="4" w:space="0" w:color="auto"/>
            </w:tcBorders>
          </w:tcPr>
          <w:p w14:paraId="2E19B9A0" w14:textId="535F19DF" w:rsidR="00774974" w:rsidRPr="00773AF8" w:rsidRDefault="00774974" w:rsidP="00774974">
            <w:pPr>
              <w:pStyle w:val="TAC"/>
            </w:pPr>
            <w:r w:rsidRPr="006169AB">
              <w:t>Y</w:t>
            </w:r>
          </w:p>
        </w:tc>
        <w:tc>
          <w:tcPr>
            <w:tcW w:w="1080" w:type="dxa"/>
            <w:tcBorders>
              <w:top w:val="single" w:sz="4" w:space="0" w:color="auto"/>
              <w:left w:val="single" w:sz="4" w:space="0" w:color="auto"/>
              <w:bottom w:val="single" w:sz="4" w:space="0" w:color="auto"/>
              <w:right w:val="single" w:sz="4" w:space="0" w:color="auto"/>
            </w:tcBorders>
          </w:tcPr>
          <w:p w14:paraId="2BF2F0EA" w14:textId="02705848" w:rsidR="00774974" w:rsidRPr="00773AF8" w:rsidRDefault="00774974" w:rsidP="00774974">
            <w:pPr>
              <w:pStyle w:val="TAC"/>
            </w:pPr>
            <w:r w:rsidRPr="006169AB">
              <w:t>Y</w:t>
            </w:r>
          </w:p>
        </w:tc>
      </w:tr>
      <w:tr w:rsidR="00A90238" w14:paraId="07F5F83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FD13A4" w14:textId="77777777" w:rsidR="00A90238" w:rsidRDefault="00A90238" w:rsidP="004260A6">
            <w:pPr>
              <w:pStyle w:val="TAL"/>
              <w:rPr>
                <w:lang w:eastAsia="en-GB"/>
              </w:rPr>
            </w:pPr>
            <w:r w:rsidRPr="00577B15">
              <w:t>[R-5.1.2.1.2-004]</w:t>
            </w:r>
            <w:r>
              <w:t xml:space="preserve"> of 3GPP TS 22.281 [3] </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E7328C" w14:textId="77777777" w:rsidR="00A90238" w:rsidRDefault="00A90238" w:rsidP="004260A6">
            <w:pPr>
              <w:pStyle w:val="TAL"/>
              <w:rPr>
                <w:lang w:eastAsia="en-GB"/>
              </w:rPr>
            </w:pPr>
            <w:r>
              <w:rPr>
                <w:lang w:eastAsia="en-GB"/>
              </w:rPr>
              <w:t>A</w:t>
            </w:r>
            <w:r w:rsidRPr="00355191">
              <w:rPr>
                <w:lang w:eastAsia="en-GB"/>
              </w:rPr>
              <w:t>uthori</w:t>
            </w:r>
            <w:r>
              <w:rPr>
                <w:lang w:eastAsia="en-GB"/>
              </w:rPr>
              <w:t>sation</w:t>
            </w:r>
            <w:r w:rsidRPr="00355191">
              <w:rPr>
                <w:lang w:eastAsia="en-GB"/>
              </w:rPr>
              <w:t xml:space="preserve"> to modify the video settings of the transmitted video stream of another MCVideo User</w:t>
            </w:r>
          </w:p>
        </w:tc>
        <w:tc>
          <w:tcPr>
            <w:tcW w:w="1017" w:type="dxa"/>
            <w:tcBorders>
              <w:top w:val="single" w:sz="4" w:space="0" w:color="auto"/>
              <w:left w:val="single" w:sz="4" w:space="0" w:color="auto"/>
              <w:bottom w:val="single" w:sz="4" w:space="0" w:color="auto"/>
              <w:right w:val="single" w:sz="4" w:space="0" w:color="auto"/>
            </w:tcBorders>
          </w:tcPr>
          <w:p w14:paraId="7D8B18FF"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C4ADD4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F18DE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0DE424" w14:textId="77777777" w:rsidR="00A90238" w:rsidRDefault="00A90238" w:rsidP="004260A6">
            <w:pPr>
              <w:pStyle w:val="TAC"/>
              <w:rPr>
                <w:lang w:eastAsia="en-GB"/>
              </w:rPr>
            </w:pPr>
            <w:r>
              <w:rPr>
                <w:lang w:eastAsia="en-GB"/>
              </w:rPr>
              <w:t>Y</w:t>
            </w:r>
          </w:p>
        </w:tc>
      </w:tr>
      <w:tr w:rsidR="00A90238" w14:paraId="1C2DF54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2414116" w14:textId="77777777" w:rsidR="00A90238" w:rsidRDefault="00A90238" w:rsidP="004260A6">
            <w:pPr>
              <w:pStyle w:val="TAL"/>
              <w:rPr>
                <w:lang w:eastAsia="en-GB"/>
              </w:rPr>
            </w:pPr>
            <w:r w:rsidRPr="00577B15">
              <w:t>[R-5.1.2.1.2-006]</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C6AA550" w14:textId="77777777" w:rsidR="00A90238" w:rsidRDefault="00A90238" w:rsidP="004260A6">
            <w:pPr>
              <w:pStyle w:val="TAL"/>
              <w:rPr>
                <w:lang w:eastAsia="en-GB"/>
              </w:rPr>
            </w:pPr>
            <w:r>
              <w:rPr>
                <w:lang w:eastAsia="en-GB"/>
              </w:rPr>
              <w:t>Authorisation</w:t>
            </w:r>
            <w:r w:rsidRPr="00287F73">
              <w:rPr>
                <w:lang w:eastAsia="en-GB"/>
              </w:rPr>
              <w:t xml:space="preserve"> to renegotiate a codec during a video transmission.</w:t>
            </w:r>
          </w:p>
        </w:tc>
        <w:tc>
          <w:tcPr>
            <w:tcW w:w="1017" w:type="dxa"/>
            <w:tcBorders>
              <w:top w:val="single" w:sz="4" w:space="0" w:color="auto"/>
              <w:left w:val="single" w:sz="4" w:space="0" w:color="auto"/>
              <w:bottom w:val="single" w:sz="4" w:space="0" w:color="auto"/>
              <w:right w:val="single" w:sz="4" w:space="0" w:color="auto"/>
            </w:tcBorders>
          </w:tcPr>
          <w:p w14:paraId="4254AA02"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50AE53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E077A2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FE696A5" w14:textId="77777777" w:rsidR="00A90238" w:rsidRDefault="00A90238" w:rsidP="004260A6">
            <w:pPr>
              <w:pStyle w:val="TAC"/>
              <w:rPr>
                <w:lang w:eastAsia="en-GB"/>
              </w:rPr>
            </w:pPr>
            <w:r>
              <w:rPr>
                <w:lang w:eastAsia="en-GB"/>
              </w:rPr>
              <w:t>Y</w:t>
            </w:r>
          </w:p>
        </w:tc>
      </w:tr>
      <w:tr w:rsidR="00A90238" w14:paraId="61EFAC0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28A879" w14:textId="77777777" w:rsidR="00A90238" w:rsidRDefault="00A90238" w:rsidP="004260A6">
            <w:pPr>
              <w:pStyle w:val="TAL"/>
              <w:rPr>
                <w:lang w:eastAsia="en-GB"/>
              </w:rPr>
            </w:pPr>
            <w:r>
              <w:t>[</w:t>
            </w:r>
            <w:r w:rsidRPr="00577B15">
              <w:t>R-5.1.2.1.2-00</w:t>
            </w:r>
            <w:r>
              <w:t>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4D3FC73"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 for a camera on an MCVideo UE</w:t>
            </w:r>
          </w:p>
        </w:tc>
        <w:tc>
          <w:tcPr>
            <w:tcW w:w="1017" w:type="dxa"/>
            <w:tcBorders>
              <w:top w:val="single" w:sz="4" w:space="0" w:color="auto"/>
              <w:left w:val="single" w:sz="4" w:space="0" w:color="auto"/>
              <w:bottom w:val="single" w:sz="4" w:space="0" w:color="auto"/>
              <w:right w:val="single" w:sz="4" w:space="0" w:color="auto"/>
            </w:tcBorders>
          </w:tcPr>
          <w:p w14:paraId="0388C7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589AC3"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F35FAB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4E00A15" w14:textId="77777777" w:rsidR="00A90238" w:rsidRDefault="00A90238" w:rsidP="004260A6">
            <w:pPr>
              <w:pStyle w:val="TAC"/>
              <w:rPr>
                <w:lang w:eastAsia="en-GB"/>
              </w:rPr>
            </w:pPr>
            <w:r>
              <w:rPr>
                <w:lang w:eastAsia="en-GB"/>
              </w:rPr>
              <w:t>Y</w:t>
            </w:r>
          </w:p>
        </w:tc>
      </w:tr>
      <w:tr w:rsidR="00A90238" w14:paraId="210EB26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A79808" w14:textId="77777777" w:rsidR="00A90238" w:rsidRDefault="00A90238" w:rsidP="004260A6">
            <w:pPr>
              <w:pStyle w:val="TAL"/>
              <w:rPr>
                <w:lang w:eastAsia="en-GB"/>
              </w:rPr>
            </w:pPr>
            <w:r>
              <w:t>[</w:t>
            </w:r>
            <w:r w:rsidRPr="00577B15">
              <w:t>R-5.1.2.2.2-001]</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2803EAD"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w:t>
            </w:r>
            <w:r>
              <w:rPr>
                <w:lang w:eastAsia="en-GB"/>
              </w:rPr>
              <w:t xml:space="preserve"> of a remote</w:t>
            </w:r>
            <w:r w:rsidRPr="00287F73">
              <w:rPr>
                <w:lang w:eastAsia="en-GB"/>
              </w:rPr>
              <w:t xml:space="preserve"> MCVideo UE</w:t>
            </w:r>
          </w:p>
        </w:tc>
        <w:tc>
          <w:tcPr>
            <w:tcW w:w="1017" w:type="dxa"/>
            <w:tcBorders>
              <w:top w:val="single" w:sz="4" w:space="0" w:color="auto"/>
              <w:left w:val="single" w:sz="4" w:space="0" w:color="auto"/>
              <w:bottom w:val="single" w:sz="4" w:space="0" w:color="auto"/>
              <w:right w:val="single" w:sz="4" w:space="0" w:color="auto"/>
            </w:tcBorders>
          </w:tcPr>
          <w:p w14:paraId="7CF14F88"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08508B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AAB6AE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D3122BE" w14:textId="77777777" w:rsidR="00A90238" w:rsidRDefault="00A90238" w:rsidP="004260A6">
            <w:pPr>
              <w:pStyle w:val="TAC"/>
              <w:rPr>
                <w:lang w:eastAsia="en-GB"/>
              </w:rPr>
            </w:pPr>
            <w:r>
              <w:rPr>
                <w:lang w:eastAsia="en-GB"/>
              </w:rPr>
              <w:t>Y</w:t>
            </w:r>
          </w:p>
        </w:tc>
      </w:tr>
      <w:tr w:rsidR="00A90238" w14:paraId="1D848AD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BDF2263" w14:textId="77777777" w:rsidR="00A90238" w:rsidRDefault="00A90238" w:rsidP="004260A6">
            <w:pPr>
              <w:pStyle w:val="TAL"/>
              <w:rPr>
                <w:lang w:eastAsia="en-GB"/>
              </w:rPr>
            </w:pPr>
            <w:r>
              <w:t>[</w:t>
            </w:r>
            <w:r w:rsidRPr="00577B15">
              <w:t>R-5.1.2.2.2-004]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A370B4D" w14:textId="77777777" w:rsidR="00A90238" w:rsidRDefault="00A90238" w:rsidP="004260A6">
            <w:pPr>
              <w:pStyle w:val="TAL"/>
              <w:rPr>
                <w:lang w:eastAsia="en-GB"/>
              </w:rPr>
            </w:pPr>
            <w:r>
              <w:t>A</w:t>
            </w:r>
            <w:r w:rsidRPr="00577B15">
              <w:t>uthori</w:t>
            </w:r>
            <w:r>
              <w:t>sation</w:t>
            </w:r>
            <w:r w:rsidRPr="00577B15">
              <w:t xml:space="preserve"> to receive and display the capabilities of a remote MCVideo UE</w:t>
            </w:r>
          </w:p>
        </w:tc>
        <w:tc>
          <w:tcPr>
            <w:tcW w:w="1017" w:type="dxa"/>
            <w:tcBorders>
              <w:top w:val="single" w:sz="4" w:space="0" w:color="auto"/>
              <w:left w:val="single" w:sz="4" w:space="0" w:color="auto"/>
              <w:bottom w:val="single" w:sz="4" w:space="0" w:color="auto"/>
              <w:right w:val="single" w:sz="4" w:space="0" w:color="auto"/>
            </w:tcBorders>
          </w:tcPr>
          <w:p w14:paraId="3CB972EC"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7A9B6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7A9A0A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1860542" w14:textId="77777777" w:rsidR="00A90238" w:rsidRDefault="00A90238" w:rsidP="004260A6">
            <w:pPr>
              <w:pStyle w:val="TAC"/>
              <w:rPr>
                <w:lang w:eastAsia="en-GB"/>
              </w:rPr>
            </w:pPr>
            <w:r>
              <w:rPr>
                <w:lang w:eastAsia="en-GB"/>
              </w:rPr>
              <w:t>Y</w:t>
            </w:r>
          </w:p>
        </w:tc>
      </w:tr>
      <w:tr w:rsidR="00A90238" w14:paraId="084278C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0CF6075" w14:textId="77777777" w:rsidR="00A90238" w:rsidRDefault="00A90238" w:rsidP="004260A6">
            <w:pPr>
              <w:pStyle w:val="TAL"/>
              <w:rPr>
                <w:lang w:eastAsia="en-GB"/>
              </w:rPr>
            </w:pPr>
            <w:r>
              <w:t>[</w:t>
            </w:r>
            <w:r w:rsidRPr="00577B15">
              <w:t>R-5.1.3.1.2-004]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EB40FC5" w14:textId="77777777" w:rsidR="00A90238" w:rsidRDefault="00A90238" w:rsidP="004260A6">
            <w:pPr>
              <w:pStyle w:val="TAL"/>
              <w:rPr>
                <w:lang w:eastAsia="en-GB"/>
              </w:rPr>
            </w:pPr>
            <w:r>
              <w:t>A</w:t>
            </w:r>
            <w:r w:rsidRPr="00577B15">
              <w:t>uthori</w:t>
            </w:r>
            <w:r>
              <w:t>sation</w:t>
            </w:r>
            <w:r w:rsidRPr="00577B15">
              <w:t xml:space="preserve"> to remotely activate another MCVideo User</w:t>
            </w:r>
            <w:r>
              <w:t>'</w:t>
            </w:r>
            <w:r w:rsidRPr="00577B15">
              <w:t>s camera</w:t>
            </w:r>
          </w:p>
        </w:tc>
        <w:tc>
          <w:tcPr>
            <w:tcW w:w="1017" w:type="dxa"/>
            <w:tcBorders>
              <w:top w:val="single" w:sz="4" w:space="0" w:color="auto"/>
              <w:left w:val="single" w:sz="4" w:space="0" w:color="auto"/>
              <w:bottom w:val="single" w:sz="4" w:space="0" w:color="auto"/>
              <w:right w:val="single" w:sz="4" w:space="0" w:color="auto"/>
            </w:tcBorders>
          </w:tcPr>
          <w:p w14:paraId="4CCDB2F0"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A567346"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1910A9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44F10C1" w14:textId="77777777" w:rsidR="00A90238" w:rsidRDefault="00A90238" w:rsidP="004260A6">
            <w:pPr>
              <w:pStyle w:val="TAC"/>
              <w:rPr>
                <w:lang w:eastAsia="en-GB"/>
              </w:rPr>
            </w:pPr>
            <w:r>
              <w:rPr>
                <w:lang w:eastAsia="en-GB"/>
              </w:rPr>
              <w:t>Y</w:t>
            </w:r>
          </w:p>
        </w:tc>
      </w:tr>
      <w:tr w:rsidR="00A90238" w14:paraId="12DB035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921559E" w14:textId="77777777" w:rsidR="00A90238" w:rsidRDefault="00A90238" w:rsidP="004260A6">
            <w:pPr>
              <w:pStyle w:val="TAL"/>
              <w:rPr>
                <w:lang w:eastAsia="en-GB"/>
              </w:rPr>
            </w:pPr>
            <w:r>
              <w:t>[</w:t>
            </w:r>
            <w:r w:rsidRPr="00577B15">
              <w:t>R-5.1.9.2.2-002]</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EDE85FD" w14:textId="77777777" w:rsidR="00A90238" w:rsidRDefault="00A90238" w:rsidP="004260A6">
            <w:pPr>
              <w:pStyle w:val="TAL"/>
              <w:rPr>
                <w:lang w:eastAsia="en-GB"/>
              </w:rPr>
            </w:pPr>
            <w:r>
              <w:t>A</w:t>
            </w:r>
            <w:r w:rsidRPr="00287F73">
              <w:t>uthori</w:t>
            </w:r>
            <w:r>
              <w:t>sation</w:t>
            </w:r>
            <w:r w:rsidRPr="00287F73">
              <w:t xml:space="preserve"> to push a video to another MCVideo user .</w:t>
            </w:r>
          </w:p>
        </w:tc>
        <w:tc>
          <w:tcPr>
            <w:tcW w:w="1017" w:type="dxa"/>
            <w:tcBorders>
              <w:top w:val="single" w:sz="4" w:space="0" w:color="auto"/>
              <w:left w:val="single" w:sz="4" w:space="0" w:color="auto"/>
              <w:bottom w:val="single" w:sz="4" w:space="0" w:color="auto"/>
              <w:right w:val="single" w:sz="4" w:space="0" w:color="auto"/>
            </w:tcBorders>
          </w:tcPr>
          <w:p w14:paraId="09C6EA7E"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F1EA45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5944D4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565F0FD" w14:textId="77777777" w:rsidR="00A90238" w:rsidRDefault="00A90238" w:rsidP="004260A6">
            <w:pPr>
              <w:pStyle w:val="TAC"/>
              <w:rPr>
                <w:lang w:eastAsia="en-GB"/>
              </w:rPr>
            </w:pPr>
            <w:r>
              <w:rPr>
                <w:lang w:eastAsia="en-GB"/>
              </w:rPr>
              <w:t>Y</w:t>
            </w:r>
          </w:p>
        </w:tc>
      </w:tr>
      <w:tr w:rsidR="00A90238" w14:paraId="1DC813B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71BC385" w14:textId="77777777" w:rsidR="00A90238" w:rsidRDefault="00A90238" w:rsidP="004260A6">
            <w:pPr>
              <w:pStyle w:val="TAL"/>
              <w:rPr>
                <w:lang w:eastAsia="en-GB"/>
              </w:rPr>
            </w:pPr>
            <w:r>
              <w:t>[</w:t>
            </w:r>
            <w:r w:rsidRPr="00577B15">
              <w:t>R-5.1.9.2.2-003]</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28B7E1" w14:textId="77777777" w:rsidR="00A90238" w:rsidRDefault="00A90238" w:rsidP="004260A6">
            <w:pPr>
              <w:pStyle w:val="TAL"/>
              <w:rPr>
                <w:lang w:eastAsia="en-GB"/>
              </w:rPr>
            </w:pPr>
            <w:r>
              <w:t>A</w:t>
            </w:r>
            <w:r w:rsidRPr="00287F73">
              <w:t>uthori</w:t>
            </w:r>
            <w:r>
              <w:t>sation</w:t>
            </w:r>
            <w:r w:rsidRPr="00287F73">
              <w:t xml:space="preserve"> to enable and to disable the automatic sending of notification to a second MCVideo User that a video is being pushed to a third MCVideo User</w:t>
            </w:r>
          </w:p>
        </w:tc>
        <w:tc>
          <w:tcPr>
            <w:tcW w:w="1017" w:type="dxa"/>
            <w:tcBorders>
              <w:top w:val="single" w:sz="4" w:space="0" w:color="auto"/>
              <w:left w:val="single" w:sz="4" w:space="0" w:color="auto"/>
              <w:bottom w:val="single" w:sz="4" w:space="0" w:color="auto"/>
              <w:right w:val="single" w:sz="4" w:space="0" w:color="auto"/>
            </w:tcBorders>
          </w:tcPr>
          <w:p w14:paraId="582328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7D96B2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AF0440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6FB036" w14:textId="77777777" w:rsidR="00A90238" w:rsidRDefault="00A90238" w:rsidP="004260A6">
            <w:pPr>
              <w:pStyle w:val="TAC"/>
              <w:rPr>
                <w:lang w:eastAsia="en-GB"/>
              </w:rPr>
            </w:pPr>
            <w:r>
              <w:rPr>
                <w:lang w:eastAsia="en-GB"/>
              </w:rPr>
              <w:t>Y</w:t>
            </w:r>
          </w:p>
        </w:tc>
      </w:tr>
      <w:tr w:rsidR="00A90238" w14:paraId="25A886D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A9E08D" w14:textId="77777777" w:rsidR="00A90238" w:rsidRDefault="00A90238" w:rsidP="004260A6">
            <w:pPr>
              <w:pStyle w:val="TAL"/>
              <w:rPr>
                <w:lang w:eastAsia="en-GB"/>
              </w:rPr>
            </w:pPr>
            <w:r>
              <w:t>[</w:t>
            </w:r>
            <w:r w:rsidRPr="00577B15">
              <w:t>R-5.1.9.2.2-004]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3183F1D" w14:textId="77777777" w:rsidR="00A90238" w:rsidRDefault="00A90238" w:rsidP="004260A6">
            <w:pPr>
              <w:pStyle w:val="TAL"/>
              <w:rPr>
                <w:lang w:eastAsia="en-GB"/>
              </w:rPr>
            </w:pPr>
            <w:r>
              <w:t>List of MCVideo users for whom to receive notifications about video being pushed to them</w:t>
            </w:r>
          </w:p>
        </w:tc>
        <w:tc>
          <w:tcPr>
            <w:tcW w:w="1017" w:type="dxa"/>
            <w:tcBorders>
              <w:top w:val="single" w:sz="4" w:space="0" w:color="auto"/>
              <w:left w:val="single" w:sz="4" w:space="0" w:color="auto"/>
              <w:bottom w:val="single" w:sz="4" w:space="0" w:color="auto"/>
              <w:right w:val="single" w:sz="4" w:space="0" w:color="auto"/>
            </w:tcBorders>
          </w:tcPr>
          <w:p w14:paraId="643A16B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3869339"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CCAA74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5804A21" w14:textId="77777777" w:rsidR="00A90238" w:rsidRDefault="00A90238" w:rsidP="004260A6">
            <w:pPr>
              <w:pStyle w:val="TAC"/>
              <w:rPr>
                <w:lang w:eastAsia="en-GB"/>
              </w:rPr>
            </w:pPr>
            <w:r>
              <w:rPr>
                <w:lang w:eastAsia="en-GB"/>
              </w:rPr>
              <w:t>Y</w:t>
            </w:r>
          </w:p>
        </w:tc>
      </w:tr>
      <w:tr w:rsidR="00A90238" w14:paraId="64939B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4AB2F0"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5BF752F" w14:textId="77777777" w:rsidR="00A90238" w:rsidRDefault="00A90238" w:rsidP="004260A6">
            <w:pPr>
              <w:pStyle w:val="TAL"/>
              <w:rPr>
                <w:lang w:eastAsia="en-GB"/>
              </w:rPr>
            </w:pPr>
            <w:r>
              <w:t>&gt; MCVideo IDs</w:t>
            </w:r>
          </w:p>
        </w:tc>
        <w:tc>
          <w:tcPr>
            <w:tcW w:w="1017" w:type="dxa"/>
            <w:tcBorders>
              <w:top w:val="single" w:sz="4" w:space="0" w:color="auto"/>
              <w:left w:val="single" w:sz="4" w:space="0" w:color="auto"/>
              <w:bottom w:val="single" w:sz="4" w:space="0" w:color="auto"/>
              <w:right w:val="single" w:sz="4" w:space="0" w:color="auto"/>
            </w:tcBorders>
          </w:tcPr>
          <w:p w14:paraId="5CFF574D"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AC50CE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48CAAED"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2385F1A2" w14:textId="77777777" w:rsidR="00A90238" w:rsidRDefault="00A90238" w:rsidP="004260A6">
            <w:pPr>
              <w:pStyle w:val="TAC"/>
              <w:rPr>
                <w:lang w:eastAsia="en-GB"/>
              </w:rPr>
            </w:pPr>
          </w:p>
        </w:tc>
      </w:tr>
      <w:tr w:rsidR="00A90238" w14:paraId="4DD0EB8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CC2FE3" w14:textId="77777777" w:rsidR="00A90238" w:rsidRDefault="00A90238" w:rsidP="004260A6">
            <w:pPr>
              <w:pStyle w:val="TAL"/>
              <w:rPr>
                <w:lang w:eastAsia="en-GB"/>
              </w:rPr>
            </w:pPr>
            <w:r>
              <w:t>[</w:t>
            </w:r>
            <w:r w:rsidRPr="00577B15">
              <w:t>R-5.1.9.2.2-00</w:t>
            </w:r>
            <w:r>
              <w:t>5</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55BDFA" w14:textId="5E4841BC" w:rsidR="00A90238" w:rsidRDefault="00A90238" w:rsidP="004260A6">
            <w:pPr>
              <w:pStyle w:val="TAL"/>
              <w:rPr>
                <w:lang w:eastAsia="en-GB"/>
              </w:rPr>
            </w:pPr>
            <w:r>
              <w:t>List of specific video categories to receive (see</w:t>
            </w:r>
            <w:r w:rsidR="008C5C90">
              <w:t> </w:t>
            </w:r>
            <w:r>
              <w:t>NOTE 3)</w:t>
            </w:r>
          </w:p>
        </w:tc>
        <w:tc>
          <w:tcPr>
            <w:tcW w:w="1017" w:type="dxa"/>
            <w:tcBorders>
              <w:top w:val="single" w:sz="4" w:space="0" w:color="auto"/>
              <w:left w:val="single" w:sz="4" w:space="0" w:color="auto"/>
              <w:bottom w:val="single" w:sz="4" w:space="0" w:color="auto"/>
              <w:right w:val="single" w:sz="4" w:space="0" w:color="auto"/>
            </w:tcBorders>
          </w:tcPr>
          <w:p w14:paraId="0D6607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1E3E4217"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57A271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3AD381" w14:textId="77777777" w:rsidR="00A90238" w:rsidRDefault="00A90238" w:rsidP="004260A6">
            <w:pPr>
              <w:pStyle w:val="TAC"/>
              <w:rPr>
                <w:lang w:eastAsia="en-GB"/>
              </w:rPr>
            </w:pPr>
            <w:r>
              <w:rPr>
                <w:lang w:eastAsia="en-GB"/>
              </w:rPr>
              <w:t>Y</w:t>
            </w:r>
          </w:p>
        </w:tc>
      </w:tr>
      <w:tr w:rsidR="00A90238" w14:paraId="32222200"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E7A66D"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E89962" w14:textId="77777777" w:rsidR="00A90238" w:rsidRDefault="00A90238" w:rsidP="004260A6">
            <w:pPr>
              <w:pStyle w:val="TAL"/>
              <w:rPr>
                <w:lang w:eastAsia="en-GB"/>
              </w:rPr>
            </w:pPr>
            <w:r>
              <w:t>&gt; Video categories</w:t>
            </w:r>
          </w:p>
        </w:tc>
        <w:tc>
          <w:tcPr>
            <w:tcW w:w="1017" w:type="dxa"/>
            <w:tcBorders>
              <w:top w:val="single" w:sz="4" w:space="0" w:color="auto"/>
              <w:left w:val="single" w:sz="4" w:space="0" w:color="auto"/>
              <w:bottom w:val="single" w:sz="4" w:space="0" w:color="auto"/>
              <w:right w:val="single" w:sz="4" w:space="0" w:color="auto"/>
            </w:tcBorders>
          </w:tcPr>
          <w:p w14:paraId="555133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2723031B"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53AEA4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03AFDA9" w14:textId="77777777" w:rsidR="00A90238" w:rsidRDefault="00A90238" w:rsidP="004260A6">
            <w:pPr>
              <w:pStyle w:val="TAC"/>
              <w:rPr>
                <w:lang w:eastAsia="en-GB"/>
              </w:rPr>
            </w:pPr>
          </w:p>
        </w:tc>
      </w:tr>
      <w:tr w:rsidR="00A90238" w14:paraId="3E35914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7F192A" w14:textId="77777777" w:rsidR="00A90238" w:rsidRDefault="00A90238" w:rsidP="004260A6">
            <w:pPr>
              <w:pStyle w:val="TAL"/>
              <w:rPr>
                <w:lang w:eastAsia="en-GB"/>
              </w:rPr>
            </w:pPr>
            <w:r w:rsidRPr="007B47FD">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0F53ED1" w14:textId="77777777" w:rsidR="00A90238" w:rsidRDefault="00A90238" w:rsidP="004260A6">
            <w:pPr>
              <w:pStyle w:val="TAL"/>
            </w:pPr>
            <w:r w:rsidRPr="007B47FD">
              <w:t>List of user(s) who can be called in MCVideo private call</w:t>
            </w:r>
          </w:p>
        </w:tc>
        <w:tc>
          <w:tcPr>
            <w:tcW w:w="1017" w:type="dxa"/>
            <w:tcBorders>
              <w:top w:val="single" w:sz="4" w:space="0" w:color="auto"/>
              <w:left w:val="single" w:sz="4" w:space="0" w:color="auto"/>
              <w:bottom w:val="single" w:sz="4" w:space="0" w:color="auto"/>
              <w:right w:val="single" w:sz="4" w:space="0" w:color="auto"/>
            </w:tcBorders>
          </w:tcPr>
          <w:p w14:paraId="1B77BA9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B3EAE9D"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EBDA2DE"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C1DCC5B" w14:textId="77777777" w:rsidR="00A90238" w:rsidRDefault="00A90238" w:rsidP="004260A6">
            <w:pPr>
              <w:pStyle w:val="TAC"/>
              <w:rPr>
                <w:lang w:eastAsia="en-GB"/>
              </w:rPr>
            </w:pPr>
          </w:p>
        </w:tc>
      </w:tr>
      <w:tr w:rsidR="00A90238" w14:paraId="5F45CC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124E6B"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157369C" w14:textId="77777777" w:rsidR="00A90238" w:rsidRDefault="00A90238" w:rsidP="004260A6">
            <w:pPr>
              <w:pStyle w:val="TAL"/>
            </w:pPr>
            <w:r w:rsidRPr="007B47FD">
              <w:t>&gt; MCVideo ID</w:t>
            </w:r>
          </w:p>
        </w:tc>
        <w:tc>
          <w:tcPr>
            <w:tcW w:w="1017" w:type="dxa"/>
            <w:tcBorders>
              <w:top w:val="single" w:sz="4" w:space="0" w:color="auto"/>
              <w:left w:val="single" w:sz="4" w:space="0" w:color="auto"/>
              <w:bottom w:val="single" w:sz="4" w:space="0" w:color="auto"/>
              <w:right w:val="single" w:sz="4" w:space="0" w:color="auto"/>
            </w:tcBorders>
          </w:tcPr>
          <w:p w14:paraId="69D6F368"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7644DCD5"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4AD8C17A"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788346F3" w14:textId="77777777" w:rsidR="00A90238" w:rsidRDefault="00A90238" w:rsidP="004260A6">
            <w:pPr>
              <w:pStyle w:val="TAC"/>
              <w:rPr>
                <w:lang w:eastAsia="en-GB"/>
              </w:rPr>
            </w:pPr>
            <w:r w:rsidRPr="007B47FD">
              <w:rPr>
                <w:lang w:eastAsia="zh-CN"/>
              </w:rPr>
              <w:t>Y</w:t>
            </w:r>
          </w:p>
        </w:tc>
      </w:tr>
      <w:tr w:rsidR="00A90238" w14:paraId="3E07F07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B46DD9"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0BE6D43C" w14:textId="77777777" w:rsidR="00A90238" w:rsidRPr="007B47FD" w:rsidRDefault="00A90238" w:rsidP="004260A6">
            <w:pPr>
              <w:pStyle w:val="TAL"/>
            </w:pPr>
            <w:r>
              <w:t>&gt; User info ID</w:t>
            </w:r>
          </w:p>
        </w:tc>
        <w:tc>
          <w:tcPr>
            <w:tcW w:w="1017" w:type="dxa"/>
            <w:tcBorders>
              <w:top w:val="single" w:sz="4" w:space="0" w:color="auto"/>
              <w:left w:val="single" w:sz="4" w:space="0" w:color="auto"/>
              <w:bottom w:val="single" w:sz="4" w:space="0" w:color="auto"/>
              <w:right w:val="single" w:sz="4" w:space="0" w:color="auto"/>
            </w:tcBorders>
          </w:tcPr>
          <w:p w14:paraId="3168B054"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84158A4"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DF2420E"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1DCC895" w14:textId="77777777" w:rsidR="00A90238" w:rsidRPr="007B47FD" w:rsidRDefault="00A90238" w:rsidP="004260A6">
            <w:pPr>
              <w:pStyle w:val="TAC"/>
              <w:rPr>
                <w:lang w:eastAsia="zh-CN"/>
              </w:rPr>
            </w:pPr>
            <w:r>
              <w:rPr>
                <w:lang w:eastAsia="zh-CN"/>
              </w:rPr>
              <w:t>Y</w:t>
            </w:r>
          </w:p>
        </w:tc>
      </w:tr>
      <w:tr w:rsidR="00A90238" w14:paraId="565E21A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A1EF0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4C5CF1C2" w14:textId="77777777" w:rsidR="00A90238" w:rsidRPr="007B47FD" w:rsidRDefault="00A90238" w:rsidP="004260A6">
            <w:pPr>
              <w:pStyle w:val="TAL"/>
            </w:pPr>
            <w:r>
              <w:t>&gt; ProSe discovery group ID</w:t>
            </w:r>
          </w:p>
        </w:tc>
        <w:tc>
          <w:tcPr>
            <w:tcW w:w="1017" w:type="dxa"/>
            <w:tcBorders>
              <w:top w:val="single" w:sz="4" w:space="0" w:color="auto"/>
              <w:left w:val="single" w:sz="4" w:space="0" w:color="auto"/>
              <w:bottom w:val="single" w:sz="4" w:space="0" w:color="auto"/>
              <w:right w:val="single" w:sz="4" w:space="0" w:color="auto"/>
            </w:tcBorders>
          </w:tcPr>
          <w:p w14:paraId="24B37B1E"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486E6FF"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5887DA"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D60670C" w14:textId="77777777" w:rsidR="00A90238" w:rsidRPr="007B47FD" w:rsidRDefault="00A90238" w:rsidP="004260A6">
            <w:pPr>
              <w:pStyle w:val="TAC"/>
              <w:rPr>
                <w:lang w:eastAsia="zh-CN"/>
              </w:rPr>
            </w:pPr>
            <w:r>
              <w:rPr>
                <w:lang w:eastAsia="zh-CN"/>
              </w:rPr>
              <w:t>Y</w:t>
            </w:r>
          </w:p>
        </w:tc>
      </w:tr>
      <w:tr w:rsidR="00A90238" w14:paraId="438FC60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43F06B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F2B4DD" w14:textId="790A8B67" w:rsidR="00A90238" w:rsidRDefault="00A90238" w:rsidP="004260A6">
            <w:pPr>
              <w:pStyle w:val="TAL"/>
            </w:pPr>
            <w:r w:rsidRPr="007B47FD">
              <w:t>&gt; Presentation priority relative to other users and groups (see</w:t>
            </w:r>
            <w:r w:rsidR="008C5C90">
              <w:t> </w:t>
            </w:r>
            <w:r w:rsidRPr="007B47FD">
              <w:t>NOTE</w:t>
            </w:r>
            <w:r>
              <w:rPr>
                <w:lang w:val="nl-NL" w:eastAsia="zh-CN"/>
              </w:rPr>
              <w:t> 4</w:t>
            </w:r>
            <w:r w:rsidRPr="007B47FD">
              <w:t>)</w:t>
            </w:r>
          </w:p>
        </w:tc>
        <w:tc>
          <w:tcPr>
            <w:tcW w:w="1017" w:type="dxa"/>
            <w:tcBorders>
              <w:top w:val="single" w:sz="4" w:space="0" w:color="auto"/>
              <w:left w:val="single" w:sz="4" w:space="0" w:color="auto"/>
              <w:bottom w:val="single" w:sz="4" w:space="0" w:color="auto"/>
              <w:right w:val="single" w:sz="4" w:space="0" w:color="auto"/>
            </w:tcBorders>
          </w:tcPr>
          <w:p w14:paraId="6A115647"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3627D363"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30E53E87"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659C9868" w14:textId="77777777" w:rsidR="00A90238" w:rsidRDefault="00A90238" w:rsidP="004260A6">
            <w:pPr>
              <w:pStyle w:val="TAC"/>
              <w:rPr>
                <w:lang w:eastAsia="en-GB"/>
              </w:rPr>
            </w:pPr>
            <w:r w:rsidRPr="007B47FD">
              <w:rPr>
                <w:lang w:eastAsia="zh-CN"/>
              </w:rPr>
              <w:t>Y</w:t>
            </w:r>
          </w:p>
        </w:tc>
      </w:tr>
      <w:tr w:rsidR="00A90238" w14:paraId="14BC64E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DAD5BEC" w14:textId="77777777" w:rsidR="00A90238" w:rsidRDefault="00A90238" w:rsidP="004260A6">
            <w:pPr>
              <w:pStyle w:val="TAL"/>
              <w:rPr>
                <w:lang w:eastAsia="en-GB"/>
              </w:rPr>
            </w:pPr>
            <w:r>
              <w:t>3GPP TS </w:t>
            </w:r>
            <w:r w:rsidRPr="006F1700">
              <w:t>33.180</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EAC7B52" w14:textId="46913E82" w:rsidR="00A90238" w:rsidRDefault="00A90238" w:rsidP="004260A6">
            <w:pPr>
              <w:pStyle w:val="TAL"/>
            </w:pPr>
            <w:r>
              <w:t>&gt; KMSUri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3A03EC1B" w14:textId="77777777" w:rsidR="00A90238" w:rsidRDefault="00A90238" w:rsidP="004260A6">
            <w:pPr>
              <w:pStyle w:val="TAC"/>
              <w:rPr>
                <w:lang w:eastAsia="en-GB"/>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43859044" w14:textId="77777777" w:rsidR="00A90238" w:rsidRDefault="00A90238" w:rsidP="004260A6">
            <w:pPr>
              <w:pStyle w:val="TAC"/>
              <w:rPr>
                <w:lang w:eastAsia="en-GB"/>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75FC4CF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B220F93" w14:textId="77777777" w:rsidR="00A90238" w:rsidRDefault="00A90238" w:rsidP="004260A6">
            <w:pPr>
              <w:pStyle w:val="TAC"/>
              <w:rPr>
                <w:lang w:eastAsia="en-GB"/>
              </w:rPr>
            </w:pPr>
            <w:r>
              <w:rPr>
                <w:rFonts w:hint="eastAsia"/>
                <w:lang w:eastAsia="zh-CN"/>
              </w:rPr>
              <w:t>Y</w:t>
            </w:r>
          </w:p>
        </w:tc>
      </w:tr>
      <w:tr w:rsidR="00A90238" w14:paraId="4CC829B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A76C390" w14:textId="77777777" w:rsidR="00A90238" w:rsidRDefault="00A90238" w:rsidP="004260A6">
            <w:pPr>
              <w:pStyle w:val="TAL"/>
            </w:pPr>
            <w:r w:rsidRPr="002062F0">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9392B26" w14:textId="77777777" w:rsidR="00A90238" w:rsidRDefault="00A90238" w:rsidP="004260A6">
            <w:pPr>
              <w:pStyle w:val="TAL"/>
            </w:pPr>
            <w:r w:rsidRPr="00DE3BF4">
              <w:t xml:space="preserve">Authorised to </w:t>
            </w:r>
            <w:r>
              <w:t>make</w:t>
            </w:r>
            <w:r w:rsidRPr="00DE3BF4">
              <w:t xml:space="preserve"> a private video call </w:t>
            </w:r>
            <w:r>
              <w:t>towards</w:t>
            </w:r>
            <w:r w:rsidRPr="00DE3BF4">
              <w:t xml:space="preserve"> users not included in "list of user(s) </w:t>
            </w:r>
            <w:r>
              <w:t>who can be called in MCVideo private call</w:t>
            </w:r>
            <w:r w:rsidRPr="00DE3BF4">
              <w:t>"</w:t>
            </w:r>
          </w:p>
        </w:tc>
        <w:tc>
          <w:tcPr>
            <w:tcW w:w="1017" w:type="dxa"/>
            <w:tcBorders>
              <w:top w:val="single" w:sz="4" w:space="0" w:color="auto"/>
              <w:left w:val="single" w:sz="4" w:space="0" w:color="auto"/>
              <w:bottom w:val="single" w:sz="4" w:space="0" w:color="auto"/>
              <w:right w:val="single" w:sz="4" w:space="0" w:color="auto"/>
            </w:tcBorders>
          </w:tcPr>
          <w:p w14:paraId="013947B8" w14:textId="77777777" w:rsidR="00A90238" w:rsidRDefault="00A90238" w:rsidP="004260A6">
            <w:pPr>
              <w:pStyle w:val="TAC"/>
              <w:rPr>
                <w:lang w:eastAsia="zh-CN"/>
              </w:rPr>
            </w:pPr>
            <w:r>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0D811B70" w14:textId="77777777" w:rsidR="00A90238"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2D065701"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74492FF" w14:textId="77777777" w:rsidR="00A90238" w:rsidRDefault="00A90238" w:rsidP="004260A6">
            <w:pPr>
              <w:pStyle w:val="TAC"/>
              <w:rPr>
                <w:lang w:eastAsia="zh-CN"/>
              </w:rPr>
            </w:pPr>
            <w:r>
              <w:rPr>
                <w:lang w:eastAsia="zh-CN"/>
              </w:rPr>
              <w:t>Y</w:t>
            </w:r>
          </w:p>
        </w:tc>
      </w:tr>
      <w:tr w:rsidR="00A90238" w14:paraId="5606556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5F581B6" w14:textId="77777777" w:rsidR="00A90238" w:rsidRDefault="00A90238" w:rsidP="004260A6">
            <w:pPr>
              <w:pStyle w:val="TAL"/>
            </w:pPr>
            <w:bookmarkStart w:id="1210" w:name="OLE_LINK3"/>
            <w:r w:rsidRPr="00C4136A">
              <w:t xml:space="preserve">[R-5.1.10.2-002] </w:t>
            </w:r>
            <w:bookmarkStart w:id="1211" w:name="OLE_LINK25"/>
            <w:r w:rsidRPr="00C4136A">
              <w:t>of 3G</w:t>
            </w:r>
            <w:r>
              <w:t>PP TS 22.281 </w:t>
            </w:r>
            <w:r w:rsidRPr="00C4136A">
              <w:t>[3]</w:t>
            </w:r>
            <w:bookmarkEnd w:id="1210"/>
            <w:bookmarkEnd w:id="1211"/>
          </w:p>
        </w:tc>
        <w:tc>
          <w:tcPr>
            <w:tcW w:w="3118" w:type="dxa"/>
            <w:tcBorders>
              <w:top w:val="single" w:sz="4" w:space="0" w:color="auto"/>
              <w:left w:val="single" w:sz="4" w:space="0" w:color="auto"/>
              <w:bottom w:val="single" w:sz="4" w:space="0" w:color="auto"/>
              <w:right w:val="single" w:sz="4" w:space="0" w:color="auto"/>
            </w:tcBorders>
            <w:vAlign w:val="center"/>
            <w:hideMark/>
          </w:tcPr>
          <w:p w14:paraId="267E055A" w14:textId="77777777" w:rsidR="00A90238" w:rsidRDefault="00A90238" w:rsidP="004260A6">
            <w:pPr>
              <w:pStyle w:val="TAL"/>
            </w:pPr>
            <w:r>
              <w:rPr>
                <w:rFonts w:eastAsia="Malgun Gothic"/>
              </w:rPr>
              <w:t xml:space="preserve">List of </w:t>
            </w:r>
            <w:r w:rsidRPr="00577B15">
              <w:rPr>
                <w:rFonts w:eastAsia="Malgun Gothic"/>
              </w:rPr>
              <w:t>category tags</w:t>
            </w:r>
          </w:p>
        </w:tc>
        <w:tc>
          <w:tcPr>
            <w:tcW w:w="1017" w:type="dxa"/>
            <w:tcBorders>
              <w:top w:val="single" w:sz="4" w:space="0" w:color="auto"/>
              <w:left w:val="single" w:sz="4" w:space="0" w:color="auto"/>
              <w:bottom w:val="single" w:sz="4" w:space="0" w:color="auto"/>
              <w:right w:val="single" w:sz="4" w:space="0" w:color="auto"/>
            </w:tcBorders>
          </w:tcPr>
          <w:p w14:paraId="4BA00631"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551A5DF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6F94AB18"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35749F0C" w14:textId="77777777" w:rsidR="00A90238" w:rsidRDefault="00A90238" w:rsidP="004260A6">
            <w:pPr>
              <w:pStyle w:val="TAC"/>
              <w:rPr>
                <w:lang w:eastAsia="zh-CN"/>
              </w:rPr>
            </w:pPr>
          </w:p>
        </w:tc>
      </w:tr>
      <w:tr w:rsidR="00A90238" w14:paraId="3F4337E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C07BD57" w14:textId="77777777" w:rsidR="00A90238" w:rsidRPr="00C4136A"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5FF799C8" w14:textId="77777777" w:rsidR="00A90238" w:rsidRDefault="00A90238" w:rsidP="004260A6">
            <w:pPr>
              <w:pStyle w:val="TAL"/>
              <w:rPr>
                <w:rFonts w:eastAsia="Malgun Gothic"/>
              </w:rPr>
            </w:pPr>
            <w:r>
              <w:t>&gt; Video category tag</w:t>
            </w:r>
          </w:p>
        </w:tc>
        <w:tc>
          <w:tcPr>
            <w:tcW w:w="1017" w:type="dxa"/>
            <w:tcBorders>
              <w:top w:val="single" w:sz="4" w:space="0" w:color="auto"/>
              <w:left w:val="single" w:sz="4" w:space="0" w:color="auto"/>
              <w:bottom w:val="single" w:sz="4" w:space="0" w:color="auto"/>
              <w:right w:val="single" w:sz="4" w:space="0" w:color="auto"/>
            </w:tcBorders>
          </w:tcPr>
          <w:p w14:paraId="38D36C11" w14:textId="77777777" w:rsidR="00A90238" w:rsidRPr="00C4136A"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E59CEC" w14:textId="77777777" w:rsidR="00A90238" w:rsidRPr="00C4136A"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0C1CDEC" w14:textId="77777777" w:rsidR="00A90238" w:rsidRPr="00C4136A"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59574" w14:textId="77777777" w:rsidR="00A90238" w:rsidRPr="00C4136A" w:rsidDel="009B3481" w:rsidRDefault="00A90238" w:rsidP="004260A6">
            <w:pPr>
              <w:pStyle w:val="TAC"/>
              <w:rPr>
                <w:lang w:eastAsia="zh-CN"/>
              </w:rPr>
            </w:pPr>
            <w:r>
              <w:rPr>
                <w:lang w:eastAsia="en-GB"/>
              </w:rPr>
              <w:t>Y</w:t>
            </w:r>
          </w:p>
        </w:tc>
      </w:tr>
      <w:tr w:rsidR="00A90238" w14:paraId="527D3F3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0C40660" w14:textId="77777777" w:rsidR="00A90238" w:rsidRDefault="00A90238" w:rsidP="004260A6">
            <w:pPr>
              <w:pStyle w:val="TAL"/>
            </w:pPr>
            <w:r>
              <w:lastRenderedPageBreak/>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B355941" w14:textId="77777777" w:rsidR="00A90238" w:rsidRDefault="00A90238" w:rsidP="004260A6">
            <w:pPr>
              <w:pStyle w:val="TAL"/>
            </w:pPr>
            <w:r w:rsidRPr="009227FC">
              <w:rPr>
                <w:rFonts w:hint="eastAsia"/>
                <w:lang w:eastAsia="zh-CN"/>
              </w:rPr>
              <w:t>Authorization to query MCVideo client</w:t>
            </w:r>
          </w:p>
        </w:tc>
        <w:tc>
          <w:tcPr>
            <w:tcW w:w="1017" w:type="dxa"/>
            <w:tcBorders>
              <w:top w:val="single" w:sz="4" w:space="0" w:color="auto"/>
              <w:left w:val="single" w:sz="4" w:space="0" w:color="auto"/>
              <w:bottom w:val="single" w:sz="4" w:space="0" w:color="auto"/>
              <w:right w:val="single" w:sz="4" w:space="0" w:color="auto"/>
            </w:tcBorders>
          </w:tcPr>
          <w:p w14:paraId="58ADFE49" w14:textId="77777777" w:rsidR="00A90238" w:rsidRDefault="00A90238" w:rsidP="004260A6">
            <w:pPr>
              <w:pStyle w:val="TAC"/>
              <w:rPr>
                <w:lang w:eastAsia="zh-CN"/>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26011109" w14:textId="77777777" w:rsidR="00A90238" w:rsidRDefault="00A90238" w:rsidP="004260A6">
            <w:pPr>
              <w:pStyle w:val="TAC"/>
              <w:rPr>
                <w:lang w:eastAsia="zh-CN"/>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11F749EF"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DC0A20" w14:textId="77777777" w:rsidR="00A90238" w:rsidRDefault="00A90238" w:rsidP="004260A6">
            <w:pPr>
              <w:pStyle w:val="TAC"/>
              <w:rPr>
                <w:lang w:eastAsia="zh-CN"/>
              </w:rPr>
            </w:pPr>
            <w:r>
              <w:rPr>
                <w:rFonts w:hint="eastAsia"/>
                <w:lang w:eastAsia="zh-CN"/>
              </w:rPr>
              <w:t>Y</w:t>
            </w:r>
          </w:p>
        </w:tc>
      </w:tr>
      <w:tr w:rsidR="00A90238" w14:paraId="4C95608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EF4021" w14:textId="77777777" w:rsidR="00A90238" w:rsidRDefault="00A90238" w:rsidP="004260A6">
            <w:pPr>
              <w:pStyle w:val="TAL"/>
            </w:pPr>
            <w:bookmarkStart w:id="1212" w:name="OLE_LINK26"/>
            <w:r>
              <w:t xml:space="preserve">[R-5.1.3.2.2-004] </w:t>
            </w:r>
          </w:p>
          <w:p w14:paraId="5A7C0455" w14:textId="77777777" w:rsidR="00A90238" w:rsidRDefault="00A90238" w:rsidP="004260A6">
            <w:pPr>
              <w:pStyle w:val="TAL"/>
            </w:pPr>
            <w:r>
              <w:t>[R-5.1.10.2-002] of 3GPP TS 22.281 </w:t>
            </w:r>
            <w:r w:rsidRPr="00C4136A">
              <w:t>[3]</w:t>
            </w:r>
            <w:bookmarkEnd w:id="1212"/>
          </w:p>
        </w:tc>
        <w:tc>
          <w:tcPr>
            <w:tcW w:w="3118" w:type="dxa"/>
            <w:tcBorders>
              <w:top w:val="single" w:sz="4" w:space="0" w:color="auto"/>
              <w:left w:val="single" w:sz="4" w:space="0" w:color="auto"/>
              <w:bottom w:val="single" w:sz="4" w:space="0" w:color="auto"/>
              <w:right w:val="single" w:sz="4" w:space="0" w:color="auto"/>
            </w:tcBorders>
            <w:vAlign w:val="center"/>
            <w:hideMark/>
          </w:tcPr>
          <w:p w14:paraId="62BF229E" w14:textId="77777777" w:rsidR="00A90238" w:rsidRDefault="00A90238" w:rsidP="004260A6">
            <w:pPr>
              <w:pStyle w:val="TAL"/>
            </w:pPr>
            <w:r w:rsidRPr="00771EF5">
              <w:rPr>
                <w:lang w:eastAsia="zh-CN"/>
              </w:rPr>
              <w:t xml:space="preserve">List of category tags 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599FFD42"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9C3C276"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60821E1"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10875A0" w14:textId="77777777" w:rsidR="00A90238" w:rsidRDefault="00A90238" w:rsidP="004260A6">
            <w:pPr>
              <w:pStyle w:val="TAC"/>
              <w:rPr>
                <w:lang w:eastAsia="zh-CN"/>
              </w:rPr>
            </w:pPr>
          </w:p>
        </w:tc>
      </w:tr>
      <w:tr w:rsidR="00A90238" w14:paraId="695664E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9A405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447350F8" w14:textId="77777777" w:rsidR="00A90238" w:rsidRPr="00771EF5" w:rsidRDefault="00A90238" w:rsidP="004260A6">
            <w:pPr>
              <w:pStyle w:val="TAL"/>
              <w:rPr>
                <w:lang w:eastAsia="zh-CN"/>
              </w:rPr>
            </w:pPr>
            <w:r>
              <w:t>&gt; Video category tag for query</w:t>
            </w:r>
          </w:p>
        </w:tc>
        <w:tc>
          <w:tcPr>
            <w:tcW w:w="1017" w:type="dxa"/>
            <w:tcBorders>
              <w:top w:val="single" w:sz="4" w:space="0" w:color="auto"/>
              <w:left w:val="single" w:sz="4" w:space="0" w:color="auto"/>
              <w:bottom w:val="single" w:sz="4" w:space="0" w:color="auto"/>
              <w:right w:val="single" w:sz="4" w:space="0" w:color="auto"/>
            </w:tcBorders>
          </w:tcPr>
          <w:p w14:paraId="16F61BA7"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A8F9C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2674143"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3F9C26" w14:textId="77777777" w:rsidR="00A90238" w:rsidDel="009B3481" w:rsidRDefault="00A90238" w:rsidP="004260A6">
            <w:pPr>
              <w:pStyle w:val="TAC"/>
              <w:rPr>
                <w:lang w:eastAsia="zh-CN"/>
              </w:rPr>
            </w:pPr>
            <w:r>
              <w:rPr>
                <w:lang w:eastAsia="en-GB"/>
              </w:rPr>
              <w:t>Y</w:t>
            </w:r>
          </w:p>
        </w:tc>
      </w:tr>
      <w:tr w:rsidR="00A90238" w14:paraId="05D1D6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269B894" w14:textId="77777777" w:rsidR="00A90238" w:rsidRDefault="00A90238" w:rsidP="004260A6">
            <w:pPr>
              <w:pStyle w:val="TAL"/>
            </w:pPr>
            <w:r>
              <w:t xml:space="preserve">[R-5.1.3.2.2-004] </w:t>
            </w:r>
          </w:p>
          <w:p w14:paraId="1CDAC442" w14:textId="77777777" w:rsidR="00A90238" w:rsidRDefault="00A90238" w:rsidP="004260A6">
            <w:pPr>
              <w:pStyle w:val="TAL"/>
            </w:pPr>
            <w:r>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FA7DE30" w14:textId="77777777" w:rsidR="00A90238" w:rsidRDefault="00A90238" w:rsidP="004260A6">
            <w:pPr>
              <w:pStyle w:val="TAL"/>
            </w:pPr>
            <w:r w:rsidRPr="00771EF5">
              <w:rPr>
                <w:rFonts w:hint="eastAsia"/>
                <w:lang w:eastAsia="zh-CN"/>
              </w:rPr>
              <w:t xml:space="preserve">List of geography areas </w:t>
            </w:r>
            <w:r w:rsidRPr="00771EF5">
              <w:rPr>
                <w:lang w:eastAsia="zh-CN"/>
              </w:rPr>
              <w:t xml:space="preserve">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3603927B"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4217579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489278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6CBF66A6" w14:textId="77777777" w:rsidR="00A90238" w:rsidRDefault="00A90238" w:rsidP="004260A6">
            <w:pPr>
              <w:pStyle w:val="TAC"/>
              <w:rPr>
                <w:lang w:eastAsia="zh-CN"/>
              </w:rPr>
            </w:pPr>
          </w:p>
        </w:tc>
      </w:tr>
      <w:tr w:rsidR="00A90238" w14:paraId="4EBCFA3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E0BCD3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CB88B3" w14:textId="77777777" w:rsidR="00A90238" w:rsidRPr="00771EF5" w:rsidRDefault="00A90238" w:rsidP="004260A6">
            <w:pPr>
              <w:pStyle w:val="TAL"/>
              <w:rPr>
                <w:lang w:eastAsia="zh-CN"/>
              </w:rPr>
            </w:pPr>
            <w:r>
              <w:t>&gt; Geography area to query</w:t>
            </w:r>
          </w:p>
        </w:tc>
        <w:tc>
          <w:tcPr>
            <w:tcW w:w="1017" w:type="dxa"/>
            <w:tcBorders>
              <w:top w:val="single" w:sz="4" w:space="0" w:color="auto"/>
              <w:left w:val="single" w:sz="4" w:space="0" w:color="auto"/>
              <w:bottom w:val="single" w:sz="4" w:space="0" w:color="auto"/>
              <w:right w:val="single" w:sz="4" w:space="0" w:color="auto"/>
            </w:tcBorders>
          </w:tcPr>
          <w:p w14:paraId="6C4801D5"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7B3B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F99C4F4"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9258070" w14:textId="77777777" w:rsidR="00A90238" w:rsidDel="009B3481" w:rsidRDefault="00A90238" w:rsidP="004260A6">
            <w:pPr>
              <w:pStyle w:val="TAC"/>
              <w:rPr>
                <w:lang w:eastAsia="zh-CN"/>
              </w:rPr>
            </w:pPr>
            <w:r>
              <w:rPr>
                <w:lang w:eastAsia="en-GB"/>
              </w:rPr>
              <w:t>Y</w:t>
            </w:r>
          </w:p>
        </w:tc>
      </w:tr>
      <w:tr w:rsidR="00A90238" w14:paraId="45894D2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D7EC4B" w14:textId="77777777" w:rsidR="00A90238" w:rsidRDefault="00A90238" w:rsidP="004260A6">
            <w:pPr>
              <w:pStyle w:val="TAL"/>
            </w:pPr>
            <w:r>
              <w:t>[R-5.1.1.1-015] of 3GPP TS 22.281 </w:t>
            </w:r>
            <w:r w:rsidRPr="00CC0FB7">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090CAB1" w14:textId="77777777" w:rsidR="00A90238" w:rsidRPr="00771EF5" w:rsidRDefault="00A90238" w:rsidP="004260A6">
            <w:pPr>
              <w:pStyle w:val="TAL"/>
              <w:rPr>
                <w:lang w:eastAsia="zh-CN"/>
              </w:rPr>
            </w:pPr>
            <w:r w:rsidRPr="00CC0FB7">
              <w:rPr>
                <w:rFonts w:hint="eastAsia"/>
                <w:lang w:eastAsia="zh-CN"/>
              </w:rPr>
              <w:t>Authorization to</w:t>
            </w:r>
            <w:r w:rsidRPr="00CC0FB7">
              <w:rPr>
                <w:lang w:eastAsia="zh-CN"/>
              </w:rPr>
              <w:t xml:space="preserve"> </w:t>
            </w:r>
            <w:r>
              <w:rPr>
                <w:lang w:eastAsia="zh-CN"/>
              </w:rPr>
              <w:t>perform video adaptation</w:t>
            </w:r>
          </w:p>
        </w:tc>
        <w:tc>
          <w:tcPr>
            <w:tcW w:w="1017" w:type="dxa"/>
            <w:tcBorders>
              <w:top w:val="single" w:sz="4" w:space="0" w:color="auto"/>
              <w:left w:val="single" w:sz="4" w:space="0" w:color="auto"/>
              <w:bottom w:val="single" w:sz="4" w:space="0" w:color="auto"/>
              <w:right w:val="single" w:sz="4" w:space="0" w:color="auto"/>
            </w:tcBorders>
          </w:tcPr>
          <w:p w14:paraId="7DBCD325" w14:textId="77777777" w:rsidR="00A90238" w:rsidRDefault="00A90238" w:rsidP="004260A6">
            <w:pPr>
              <w:pStyle w:val="TAC"/>
              <w:rPr>
                <w:lang w:eastAsia="zh-CN"/>
              </w:rPr>
            </w:pPr>
            <w:r w:rsidRPr="00CC0FB7">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4FFD338B" w14:textId="77777777" w:rsidR="00A90238" w:rsidRDefault="00A90238" w:rsidP="004260A6">
            <w:pPr>
              <w:pStyle w:val="TAC"/>
              <w:rPr>
                <w:lang w:eastAsia="zh-CN"/>
              </w:rPr>
            </w:pPr>
            <w:r w:rsidRPr="00CC0FB7">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AF3423" w14:textId="77777777" w:rsidR="00A90238" w:rsidRDefault="00A90238" w:rsidP="004260A6">
            <w:pPr>
              <w:pStyle w:val="TAC"/>
              <w:rPr>
                <w:lang w:eastAsia="zh-CN"/>
              </w:rPr>
            </w:pPr>
            <w:r w:rsidRPr="00CC0FB7">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F6FF7FC" w14:textId="77777777" w:rsidR="00A90238" w:rsidRDefault="00A90238" w:rsidP="004260A6">
            <w:pPr>
              <w:pStyle w:val="TAC"/>
              <w:rPr>
                <w:lang w:eastAsia="zh-CN"/>
              </w:rPr>
            </w:pPr>
            <w:r w:rsidRPr="00CC0FB7">
              <w:rPr>
                <w:rFonts w:hint="eastAsia"/>
                <w:lang w:eastAsia="zh-CN"/>
              </w:rPr>
              <w:t>Y</w:t>
            </w:r>
          </w:p>
        </w:tc>
      </w:tr>
      <w:tr w:rsidR="00A90238" w14:paraId="7CFB3D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617309" w14:textId="77777777" w:rsidR="00A90238" w:rsidRDefault="00A90238" w:rsidP="004260A6">
            <w:pPr>
              <w:pStyle w:val="TAL"/>
            </w:pPr>
            <w:r w:rsidRPr="00AB5FED">
              <w:t>[R-5.1.7-002]</w:t>
            </w:r>
            <w:r>
              <w:t xml:space="preserve"> and</w:t>
            </w:r>
          </w:p>
          <w:p w14:paraId="1886FE02" w14:textId="77777777" w:rsidR="00A90238" w:rsidRDefault="00A90238" w:rsidP="004260A6">
            <w:pPr>
              <w:pStyle w:val="TAL"/>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0DCB4F1F" w14:textId="0D7E519F" w:rsidR="00A90238" w:rsidRPr="00CC0FB7" w:rsidRDefault="00A90238" w:rsidP="004260A6">
            <w:pPr>
              <w:pStyle w:val="TAL"/>
              <w:rPr>
                <w:lang w:eastAsia="zh-CN"/>
              </w:rPr>
            </w:pPr>
            <w:r w:rsidRPr="00AB5FED">
              <w:t>Priority of the user</w:t>
            </w:r>
            <w:r>
              <w:t xml:space="preserve"> (</w:t>
            </w:r>
            <w:r w:rsidR="008C5C90">
              <w:t>see </w:t>
            </w:r>
            <w:r>
              <w:t>NOTE 6)</w:t>
            </w:r>
          </w:p>
        </w:tc>
        <w:tc>
          <w:tcPr>
            <w:tcW w:w="1017" w:type="dxa"/>
            <w:tcBorders>
              <w:top w:val="single" w:sz="4" w:space="0" w:color="auto"/>
              <w:left w:val="single" w:sz="4" w:space="0" w:color="auto"/>
              <w:bottom w:val="single" w:sz="4" w:space="0" w:color="auto"/>
              <w:right w:val="single" w:sz="4" w:space="0" w:color="auto"/>
            </w:tcBorders>
          </w:tcPr>
          <w:p w14:paraId="4BA71B2C" w14:textId="77777777" w:rsidR="00A90238" w:rsidRPr="00CC0FB7"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4CA48B0" w14:textId="77777777" w:rsidR="00A90238" w:rsidRPr="00CC0FB7"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5382BF" w14:textId="77777777" w:rsidR="00A90238" w:rsidRPr="00CC0FB7"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1CBA811" w14:textId="77777777" w:rsidR="00A90238" w:rsidRPr="00CC0FB7" w:rsidRDefault="00A90238" w:rsidP="004260A6">
            <w:pPr>
              <w:pStyle w:val="TAC"/>
              <w:rPr>
                <w:lang w:eastAsia="zh-CN"/>
              </w:rPr>
            </w:pPr>
            <w:r>
              <w:rPr>
                <w:lang w:eastAsia="zh-CN"/>
              </w:rPr>
              <w:t>Y</w:t>
            </w:r>
          </w:p>
        </w:tc>
      </w:tr>
      <w:tr w:rsidR="00A90238" w14:paraId="30802B3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4D6075B5" w14:textId="77777777" w:rsidR="00A90238" w:rsidRPr="00AB5FED" w:rsidRDefault="00A90238" w:rsidP="004260A6">
            <w:pPr>
              <w:pStyle w:val="TAL"/>
            </w:pPr>
            <w:r w:rsidRPr="003255CA">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0890749A" w14:textId="77777777" w:rsidR="00A90238" w:rsidRPr="00AB5FED" w:rsidRDefault="00A90238" w:rsidP="004260A6">
            <w:pPr>
              <w:pStyle w:val="TAL"/>
            </w:pPr>
            <w:r w:rsidRPr="003255CA">
              <w:t>Authorised to restrict the dissemination of the location information</w:t>
            </w:r>
          </w:p>
        </w:tc>
        <w:tc>
          <w:tcPr>
            <w:tcW w:w="1017" w:type="dxa"/>
            <w:tcBorders>
              <w:top w:val="single" w:sz="4" w:space="0" w:color="auto"/>
              <w:left w:val="single" w:sz="4" w:space="0" w:color="auto"/>
              <w:bottom w:val="single" w:sz="4" w:space="0" w:color="auto"/>
              <w:right w:val="single" w:sz="4" w:space="0" w:color="auto"/>
            </w:tcBorders>
          </w:tcPr>
          <w:p w14:paraId="28D5F53D" w14:textId="77777777" w:rsidR="00A90238" w:rsidRPr="00CC0FB7" w:rsidRDefault="00A90238" w:rsidP="004260A6">
            <w:pPr>
              <w:pStyle w:val="TAC"/>
              <w:rPr>
                <w:lang w:eastAsia="zh-CN"/>
              </w:rPr>
            </w:pPr>
            <w:r w:rsidRPr="003255CA">
              <w:t>Y</w:t>
            </w:r>
          </w:p>
        </w:tc>
        <w:tc>
          <w:tcPr>
            <w:tcW w:w="990" w:type="dxa"/>
            <w:tcBorders>
              <w:top w:val="single" w:sz="4" w:space="0" w:color="auto"/>
              <w:left w:val="single" w:sz="4" w:space="0" w:color="auto"/>
              <w:bottom w:val="single" w:sz="4" w:space="0" w:color="auto"/>
              <w:right w:val="single" w:sz="4" w:space="0" w:color="auto"/>
            </w:tcBorders>
          </w:tcPr>
          <w:p w14:paraId="332DEEF7" w14:textId="77777777" w:rsidR="00A90238" w:rsidRDefault="00A90238" w:rsidP="004260A6">
            <w:pPr>
              <w:pStyle w:val="TAC"/>
              <w:rPr>
                <w:lang w:eastAsia="zh-CN"/>
              </w:rPr>
            </w:pPr>
            <w:r w:rsidRPr="003255CA">
              <w:t>Y</w:t>
            </w:r>
          </w:p>
        </w:tc>
        <w:tc>
          <w:tcPr>
            <w:tcW w:w="1440" w:type="dxa"/>
            <w:tcBorders>
              <w:top w:val="single" w:sz="4" w:space="0" w:color="auto"/>
              <w:left w:val="single" w:sz="4" w:space="0" w:color="auto"/>
              <w:bottom w:val="single" w:sz="4" w:space="0" w:color="auto"/>
              <w:right w:val="single" w:sz="4" w:space="0" w:color="auto"/>
            </w:tcBorders>
          </w:tcPr>
          <w:p w14:paraId="0435505A" w14:textId="77777777" w:rsidR="00A90238" w:rsidRDefault="00A90238" w:rsidP="004260A6">
            <w:pPr>
              <w:pStyle w:val="TAC"/>
              <w:rPr>
                <w:lang w:eastAsia="zh-CN"/>
              </w:rPr>
            </w:pPr>
            <w:r w:rsidRPr="003255CA">
              <w:t>Y</w:t>
            </w:r>
          </w:p>
        </w:tc>
        <w:tc>
          <w:tcPr>
            <w:tcW w:w="1080" w:type="dxa"/>
            <w:tcBorders>
              <w:top w:val="single" w:sz="4" w:space="0" w:color="auto"/>
              <w:left w:val="single" w:sz="4" w:space="0" w:color="auto"/>
              <w:bottom w:val="single" w:sz="4" w:space="0" w:color="auto"/>
              <w:right w:val="single" w:sz="4" w:space="0" w:color="auto"/>
            </w:tcBorders>
          </w:tcPr>
          <w:p w14:paraId="0C583F47" w14:textId="77777777" w:rsidR="00A90238" w:rsidRDefault="00A90238" w:rsidP="004260A6">
            <w:pPr>
              <w:pStyle w:val="TAC"/>
              <w:rPr>
                <w:lang w:eastAsia="zh-CN"/>
              </w:rPr>
            </w:pPr>
            <w:r w:rsidRPr="003255CA">
              <w:t>Y</w:t>
            </w:r>
          </w:p>
        </w:tc>
      </w:tr>
      <w:tr w:rsidR="00C962A0" w14:paraId="4F5B559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2AB2B03E" w14:textId="00D3C857"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241FFAF7" w14:textId="2CA72120" w:rsidR="00C962A0" w:rsidRPr="003255CA" w:rsidRDefault="00C962A0" w:rsidP="00C962A0">
            <w:pPr>
              <w:pStyle w:val="TAL"/>
            </w:pPr>
            <w:r>
              <w:t>Authorised to request location information of another user in the primary MCVideo system (see NOTE 7)</w:t>
            </w:r>
          </w:p>
        </w:tc>
        <w:tc>
          <w:tcPr>
            <w:tcW w:w="1017" w:type="dxa"/>
            <w:tcBorders>
              <w:top w:val="single" w:sz="4" w:space="0" w:color="auto"/>
              <w:left w:val="single" w:sz="4" w:space="0" w:color="auto"/>
              <w:bottom w:val="single" w:sz="4" w:space="0" w:color="auto"/>
              <w:right w:val="single" w:sz="4" w:space="0" w:color="auto"/>
            </w:tcBorders>
          </w:tcPr>
          <w:p w14:paraId="79EB914C" w14:textId="00505252"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D31F9F5" w14:textId="2472C83E"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14F14D4" w14:textId="6278ABB2"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1DEE747" w14:textId="4A5FA43B" w:rsidR="00C962A0" w:rsidRPr="003255CA" w:rsidRDefault="00C962A0" w:rsidP="00C962A0">
            <w:pPr>
              <w:pStyle w:val="TAC"/>
            </w:pPr>
            <w:r>
              <w:rPr>
                <w:lang w:eastAsia="zh-CN"/>
              </w:rPr>
              <w:t>Y</w:t>
            </w:r>
          </w:p>
        </w:tc>
      </w:tr>
      <w:tr w:rsidR="00C962A0" w14:paraId="29C0E13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7E4B042F" w14:textId="522C39BC"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1EEC8892" w14:textId="05AFB406" w:rsidR="00C962A0" w:rsidRPr="003255CA" w:rsidRDefault="00C962A0" w:rsidP="00C962A0">
            <w:pPr>
              <w:pStyle w:val="TAL"/>
            </w:pPr>
            <w:r>
              <w:t>List of partner MCVideo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3400880" w14:textId="77777777" w:rsidR="00C962A0" w:rsidRPr="003255CA" w:rsidRDefault="00C962A0" w:rsidP="00C962A0">
            <w:pPr>
              <w:pStyle w:val="TAC"/>
            </w:pPr>
          </w:p>
        </w:tc>
        <w:tc>
          <w:tcPr>
            <w:tcW w:w="990" w:type="dxa"/>
            <w:tcBorders>
              <w:top w:val="single" w:sz="4" w:space="0" w:color="auto"/>
              <w:left w:val="single" w:sz="4" w:space="0" w:color="auto"/>
              <w:bottom w:val="single" w:sz="4" w:space="0" w:color="auto"/>
              <w:right w:val="single" w:sz="4" w:space="0" w:color="auto"/>
            </w:tcBorders>
          </w:tcPr>
          <w:p w14:paraId="7A9310EE" w14:textId="77777777" w:rsidR="00C962A0" w:rsidRPr="003255CA" w:rsidRDefault="00C962A0" w:rsidP="00C962A0">
            <w:pPr>
              <w:pStyle w:val="TAC"/>
            </w:pPr>
          </w:p>
        </w:tc>
        <w:tc>
          <w:tcPr>
            <w:tcW w:w="1440" w:type="dxa"/>
            <w:tcBorders>
              <w:top w:val="single" w:sz="4" w:space="0" w:color="auto"/>
              <w:left w:val="single" w:sz="4" w:space="0" w:color="auto"/>
              <w:bottom w:val="single" w:sz="4" w:space="0" w:color="auto"/>
              <w:right w:val="single" w:sz="4" w:space="0" w:color="auto"/>
            </w:tcBorders>
          </w:tcPr>
          <w:p w14:paraId="76FD732B" w14:textId="77777777" w:rsidR="00C962A0" w:rsidRPr="003255CA" w:rsidRDefault="00C962A0" w:rsidP="00C962A0">
            <w:pPr>
              <w:pStyle w:val="TAC"/>
            </w:pPr>
          </w:p>
        </w:tc>
        <w:tc>
          <w:tcPr>
            <w:tcW w:w="1080" w:type="dxa"/>
            <w:tcBorders>
              <w:top w:val="single" w:sz="4" w:space="0" w:color="auto"/>
              <w:left w:val="single" w:sz="4" w:space="0" w:color="auto"/>
              <w:bottom w:val="single" w:sz="4" w:space="0" w:color="auto"/>
              <w:right w:val="single" w:sz="4" w:space="0" w:color="auto"/>
            </w:tcBorders>
          </w:tcPr>
          <w:p w14:paraId="74382A6F" w14:textId="77777777" w:rsidR="00C962A0" w:rsidRPr="003255CA" w:rsidRDefault="00C962A0" w:rsidP="00C962A0">
            <w:pPr>
              <w:pStyle w:val="TAC"/>
            </w:pPr>
          </w:p>
        </w:tc>
      </w:tr>
      <w:tr w:rsidR="00C962A0" w14:paraId="5870B31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5DF9F60F" w14:textId="77777777" w:rsidR="00C962A0" w:rsidRPr="003255CA" w:rsidRDefault="00C962A0" w:rsidP="00C962A0">
            <w:pPr>
              <w:pStyle w:val="TAL"/>
            </w:pPr>
          </w:p>
        </w:tc>
        <w:tc>
          <w:tcPr>
            <w:tcW w:w="3118" w:type="dxa"/>
            <w:tcBorders>
              <w:top w:val="single" w:sz="4" w:space="0" w:color="auto"/>
              <w:left w:val="single" w:sz="4" w:space="0" w:color="auto"/>
              <w:bottom w:val="single" w:sz="4" w:space="0" w:color="auto"/>
              <w:right w:val="single" w:sz="4" w:space="0" w:color="auto"/>
            </w:tcBorders>
          </w:tcPr>
          <w:p w14:paraId="59619004" w14:textId="4099EBAC" w:rsidR="00C962A0" w:rsidRPr="003255CA" w:rsidRDefault="00C962A0" w:rsidP="00C962A0">
            <w:pPr>
              <w:pStyle w:val="TAL"/>
            </w:pPr>
            <w:r>
              <w:rPr>
                <w:rFonts w:eastAsia="Calibri Light" w:cs="Arial"/>
                <w:szCs w:val="18"/>
                <w:lang w:eastAsia="zh-CN"/>
              </w:rP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0EDEC458" w14:textId="6BF306BD"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31F241C" w14:textId="65567805"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CB90C3B" w14:textId="41473F4B"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1706E7" w14:textId="6553F42A" w:rsidR="00C962A0" w:rsidRPr="003255CA" w:rsidRDefault="00C962A0" w:rsidP="00C962A0">
            <w:pPr>
              <w:pStyle w:val="TAC"/>
            </w:pPr>
            <w:r>
              <w:rPr>
                <w:lang w:eastAsia="zh-CN"/>
              </w:rPr>
              <w:t>Y</w:t>
            </w:r>
          </w:p>
        </w:tc>
      </w:tr>
      <w:tr w:rsidR="00A90238" w14:paraId="26A45A65"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400674BC" w14:textId="77777777" w:rsidR="00A90238" w:rsidRDefault="00A90238" w:rsidP="004260A6">
            <w:pPr>
              <w:pStyle w:val="TAN"/>
            </w:pPr>
            <w:r>
              <w:t>NOTE 1</w:t>
            </w:r>
            <w:r w:rsidRPr="009A26E0">
              <w:t>:</w:t>
            </w:r>
            <w:r w:rsidRPr="009A26E0">
              <w:tab/>
            </w:r>
            <w:r w:rsidRPr="009A26E0">
              <w:tab/>
              <w:t>If this parameter is</w:t>
            </w:r>
            <w:r>
              <w:t xml:space="preserve"> absent</w:t>
            </w:r>
            <w:r w:rsidRPr="009A26E0">
              <w:t xml:space="preserve">, the KMSUri shall be that identified in the initial MC service UE configuration data (on-network) configured in </w:t>
            </w:r>
            <w:r>
              <w:t>table A.6-1 of 3GPP TS 23.280 [</w:t>
            </w:r>
            <w:r w:rsidRPr="009A26E0">
              <w:t>6].</w:t>
            </w:r>
          </w:p>
          <w:p w14:paraId="52B91A07" w14:textId="77777777" w:rsidR="00A90238" w:rsidRDefault="00A90238" w:rsidP="004260A6">
            <w:pPr>
              <w:pStyle w:val="TAN"/>
            </w:pPr>
            <w:r>
              <w:t>NOTE 2:</w:t>
            </w:r>
            <w:r>
              <w:tab/>
              <w:t>As specified in 3GPP TS 23.280 [6], for each MCVideo user's set of MCVideo user profiles, only one MCVideo user profile shall be indicated as being the pre</w:t>
            </w:r>
            <w:r>
              <w:noBreakHyphen/>
              <w:t>selected MCVideo user profile.</w:t>
            </w:r>
          </w:p>
          <w:p w14:paraId="22284E32" w14:textId="77777777" w:rsidR="00A90238" w:rsidRDefault="00A90238" w:rsidP="004260A6">
            <w:pPr>
              <w:pStyle w:val="TAN"/>
            </w:pPr>
            <w:r>
              <w:t>NOTE 3:</w:t>
            </w:r>
            <w:r>
              <w:tab/>
              <w:t>If this list is blank then this implies that all video categories are acceptable for the MCVideo user.</w:t>
            </w:r>
          </w:p>
          <w:p w14:paraId="7F4C8ADC" w14:textId="77777777" w:rsidR="00A90238" w:rsidRDefault="00A90238" w:rsidP="004260A6">
            <w:pPr>
              <w:pStyle w:val="TAN"/>
              <w:rPr>
                <w:lang w:eastAsia="zh-CN"/>
              </w:rPr>
            </w:pPr>
            <w:r>
              <w:rPr>
                <w:lang w:eastAsia="zh-CN"/>
              </w:rPr>
              <w:t>NOTE 4</w:t>
            </w:r>
            <w:r w:rsidRPr="007B47FD">
              <w:rPr>
                <w:lang w:eastAsia="zh-CN"/>
              </w:rPr>
              <w:t>:</w:t>
            </w:r>
            <w:r w:rsidRPr="007B47FD">
              <w:rPr>
                <w:lang w:eastAsia="zh-CN"/>
              </w:rPr>
              <w:tab/>
              <w:t>The use of this parameter by the MCVideo UE is outside the scope of the present document.</w:t>
            </w:r>
          </w:p>
          <w:p w14:paraId="36780AB1" w14:textId="77777777" w:rsidR="00A90238" w:rsidRDefault="00A90238" w:rsidP="004260A6">
            <w:pPr>
              <w:pStyle w:val="TAN"/>
            </w:pPr>
            <w:r>
              <w:t>NOTE</w:t>
            </w:r>
            <w:r>
              <w:rPr>
                <w:rFonts w:eastAsia="Calibri Light" w:cs="Arial"/>
                <w:szCs w:val="18"/>
                <w:lang w:eastAsia="zh-CN"/>
              </w:rPr>
              <w:t> </w:t>
            </w:r>
            <w:r>
              <w:t>5:</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MCVideo user's currently selected group will be used.</w:t>
            </w:r>
          </w:p>
          <w:p w14:paraId="290AF559" w14:textId="77777777" w:rsidR="00A90238" w:rsidRDefault="00A90238" w:rsidP="004260A6">
            <w:pPr>
              <w:pStyle w:val="TAN"/>
            </w:pPr>
            <w:r>
              <w:t>NOTE</w:t>
            </w:r>
            <w:r>
              <w:rPr>
                <w:rFonts w:eastAsia="Calibri Light" w:cs="Arial"/>
                <w:szCs w:val="18"/>
                <w:lang w:eastAsia="zh-CN"/>
              </w:rPr>
              <w:t> </w:t>
            </w:r>
            <w:r>
              <w:t>6:</w:t>
            </w:r>
            <w:r w:rsidRPr="000807B3">
              <w:tab/>
            </w:r>
            <w:r>
              <w:t>The use of the parameter is left to implementation.</w:t>
            </w:r>
          </w:p>
          <w:p w14:paraId="363EEA04" w14:textId="6C02B97E" w:rsidR="00C962A0" w:rsidRDefault="00C962A0" w:rsidP="004260A6">
            <w:pPr>
              <w:pStyle w:val="TAN"/>
            </w:pPr>
            <w:r>
              <w:t>NOTE 7:</w:t>
            </w:r>
            <w:r>
              <w:tab/>
              <w:t>Further differentiation on authorisation for requesting location information based on detailed characterstics (e.g. MC organization, MC service ID, functional alias) is left to implementation.</w:t>
            </w:r>
          </w:p>
        </w:tc>
      </w:tr>
    </w:tbl>
    <w:p w14:paraId="0A2C9E59" w14:textId="77777777" w:rsidR="00A90238" w:rsidRDefault="00A90238" w:rsidP="00A90238"/>
    <w:p w14:paraId="6CC38503" w14:textId="77777777" w:rsidR="00A90238" w:rsidRDefault="00A90238" w:rsidP="00A90238">
      <w:pPr>
        <w:pStyle w:val="TH"/>
      </w:pPr>
      <w:r>
        <w:lastRenderedPageBreak/>
        <w:t>Table A.3-2: MCVideo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66B3A68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3D2A546"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31B388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2654ABE6"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19535F03"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2E70C25E"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36DD668B" w14:textId="77777777" w:rsidR="00A90238" w:rsidRDefault="00A90238" w:rsidP="004260A6">
            <w:pPr>
              <w:pStyle w:val="TAH"/>
              <w:rPr>
                <w:lang w:eastAsia="en-GB"/>
              </w:rPr>
            </w:pPr>
            <w:r>
              <w:rPr>
                <w:lang w:eastAsia="en-GB"/>
              </w:rPr>
              <w:t>MCVideo user database</w:t>
            </w:r>
          </w:p>
        </w:tc>
      </w:tr>
      <w:tr w:rsidR="00A90238" w14:paraId="682A995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08868D" w14:textId="77777777" w:rsidR="00A90238" w:rsidRDefault="00A90238" w:rsidP="004260A6">
            <w:pPr>
              <w:pStyle w:val="TAL"/>
            </w:pPr>
            <w:r>
              <w:t xml:space="preserve">[R-5.1.5-001], </w:t>
            </w:r>
          </w:p>
          <w:p w14:paraId="031E8C38" w14:textId="77777777" w:rsidR="00A90238" w:rsidRDefault="00A90238" w:rsidP="004260A6">
            <w:pPr>
              <w:pStyle w:val="TAL"/>
            </w:pPr>
            <w:r>
              <w:t xml:space="preserve">[R-5.1.5-002], </w:t>
            </w:r>
          </w:p>
          <w:p w14:paraId="45F5EE46" w14:textId="77777777" w:rsidR="00A90238" w:rsidRDefault="00A90238" w:rsidP="004260A6">
            <w:pPr>
              <w:pStyle w:val="TAL"/>
            </w:pPr>
            <w:r>
              <w:t xml:space="preserve">[R-5.10-001], </w:t>
            </w:r>
          </w:p>
          <w:p w14:paraId="06C2DA8A" w14:textId="77777777" w:rsidR="00A90238" w:rsidRDefault="00A90238" w:rsidP="004260A6">
            <w:pPr>
              <w:pStyle w:val="TAL"/>
            </w:pPr>
            <w:r>
              <w:t xml:space="preserve">[R-6.4.7-002], </w:t>
            </w:r>
          </w:p>
          <w:p w14:paraId="7C4681D9" w14:textId="77777777" w:rsidR="00A90238" w:rsidRDefault="00A90238" w:rsidP="004260A6">
            <w:pPr>
              <w:pStyle w:val="TAL"/>
            </w:pPr>
            <w:r>
              <w:t xml:space="preserve">[R-6.8.1-008], </w:t>
            </w:r>
          </w:p>
          <w:p w14:paraId="37F057FF" w14:textId="77777777" w:rsidR="00A90238" w:rsidRDefault="00A90238" w:rsidP="004260A6">
            <w:pPr>
              <w:pStyle w:val="TAL"/>
            </w:pPr>
            <w:r>
              <w:t>[R-6.7.4-002] of 3GPP TS 22.280 [2]</w:t>
            </w:r>
          </w:p>
        </w:tc>
        <w:tc>
          <w:tcPr>
            <w:tcW w:w="3118" w:type="dxa"/>
            <w:tcBorders>
              <w:top w:val="single" w:sz="4" w:space="0" w:color="auto"/>
              <w:left w:val="single" w:sz="4" w:space="0" w:color="auto"/>
              <w:bottom w:val="single" w:sz="4" w:space="0" w:color="auto"/>
              <w:right w:val="single" w:sz="4" w:space="0" w:color="auto"/>
            </w:tcBorders>
          </w:tcPr>
          <w:p w14:paraId="1A6C9659" w14:textId="77777777" w:rsidR="00A90238" w:rsidRDefault="00A90238" w:rsidP="004260A6">
            <w:pPr>
              <w:pStyle w:val="TAL"/>
            </w:pPr>
            <w:r>
              <w:t>List of on-network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52D09D7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8359C7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BC18BCE"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3B1D253E" w14:textId="77777777" w:rsidR="00A90238" w:rsidRDefault="00A90238" w:rsidP="004260A6">
            <w:pPr>
              <w:pStyle w:val="TAC"/>
            </w:pPr>
          </w:p>
        </w:tc>
      </w:tr>
      <w:tr w:rsidR="00A90238" w14:paraId="2744EDF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5493B9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580681A"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4A26692A"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E9D412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DA6225"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1F3F684" w14:textId="77777777" w:rsidR="00A90238" w:rsidRDefault="00A90238" w:rsidP="004260A6">
            <w:pPr>
              <w:pStyle w:val="TAC"/>
              <w:rPr>
                <w:lang w:eastAsia="zh-CN"/>
              </w:rPr>
            </w:pPr>
            <w:r>
              <w:rPr>
                <w:lang w:eastAsia="zh-CN"/>
              </w:rPr>
              <w:t>Y</w:t>
            </w:r>
          </w:p>
        </w:tc>
      </w:tr>
      <w:tr w:rsidR="00A90238" w14:paraId="7D760A6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69BF33"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65D8D048" w14:textId="77777777" w:rsidR="00A90238" w:rsidRDefault="00A90238" w:rsidP="004260A6">
            <w:pPr>
              <w:pStyle w:val="TAL"/>
            </w:pPr>
            <w: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49BB424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FEB969C"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BFDA434"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4C914E4F" w14:textId="77777777" w:rsidR="00A90238" w:rsidRDefault="00A90238" w:rsidP="004260A6">
            <w:pPr>
              <w:pStyle w:val="TAC"/>
              <w:rPr>
                <w:lang w:eastAsia="zh-CN"/>
              </w:rPr>
            </w:pPr>
          </w:p>
        </w:tc>
      </w:tr>
      <w:tr w:rsidR="00A90238" w14:paraId="463792F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47B2715"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39713B0"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5DB3696"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5C9BE7B"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679D520B"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9615647" w14:textId="77777777" w:rsidR="00A90238" w:rsidDel="00C32B2D" w:rsidRDefault="00A90238" w:rsidP="004260A6">
            <w:pPr>
              <w:pStyle w:val="TAC"/>
              <w:rPr>
                <w:lang w:eastAsia="zh-CN"/>
              </w:rPr>
            </w:pPr>
            <w:r>
              <w:rPr>
                <w:lang w:eastAsia="zh-CN"/>
              </w:rPr>
              <w:t>Y</w:t>
            </w:r>
          </w:p>
        </w:tc>
      </w:tr>
      <w:tr w:rsidR="00A90238" w14:paraId="5C29C67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D0D2DB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DA0DE70" w14:textId="1BF5D9A5" w:rsidR="00A90238" w:rsidRDefault="00A90238" w:rsidP="004260A6">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7F8257A9" w14:textId="77777777" w:rsidR="00A90238" w:rsidDel="00C32B2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669DA97" w14:textId="77777777" w:rsidR="00A90238" w:rsidDel="00C32B2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F3B7C8" w14:textId="77777777" w:rsidR="00A90238" w:rsidDel="00C32B2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1DE6732" w14:textId="77777777" w:rsidR="00A90238" w:rsidDel="00C32B2D" w:rsidRDefault="00A90238" w:rsidP="004260A6">
            <w:pPr>
              <w:pStyle w:val="TAC"/>
              <w:rPr>
                <w:lang w:eastAsia="zh-CN"/>
              </w:rPr>
            </w:pPr>
          </w:p>
        </w:tc>
      </w:tr>
      <w:tr w:rsidR="00A90238" w14:paraId="72DB8DF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9AF0916"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AFC6CA1"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0E03BF3"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5689C7D"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9483EA1"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3976A73" w14:textId="77777777" w:rsidR="00A90238" w:rsidDel="00C32B2D" w:rsidRDefault="00A90238" w:rsidP="004260A6">
            <w:pPr>
              <w:pStyle w:val="TAC"/>
              <w:rPr>
                <w:lang w:eastAsia="zh-CN"/>
              </w:rPr>
            </w:pPr>
            <w:r>
              <w:rPr>
                <w:lang w:eastAsia="zh-CN"/>
              </w:rPr>
              <w:t>Y</w:t>
            </w:r>
          </w:p>
        </w:tc>
      </w:tr>
      <w:tr w:rsidR="00A90238" w14:paraId="22DE569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E18AC0"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4694E21C" w14:textId="4546891F" w:rsidR="00A90238" w:rsidRDefault="00A90238" w:rsidP="004260A6">
            <w:pPr>
              <w:pStyle w:val="TAL"/>
              <w:rPr>
                <w:rFonts w:cs="Arial"/>
                <w:szCs w:val="18"/>
              </w:rPr>
            </w:pPr>
            <w:r>
              <w:t>&gt; KMSUri for security domain of group (see</w:t>
            </w:r>
            <w:r w:rsidR="001E1C79">
              <w:t> </w:t>
            </w:r>
            <w:r>
              <w:t>NOTE 4</w:t>
            </w:r>
            <w:r w:rsidRPr="00E37135">
              <w:t>)</w:t>
            </w:r>
          </w:p>
        </w:tc>
        <w:tc>
          <w:tcPr>
            <w:tcW w:w="1017" w:type="dxa"/>
            <w:tcBorders>
              <w:top w:val="single" w:sz="4" w:space="0" w:color="auto"/>
              <w:left w:val="single" w:sz="4" w:space="0" w:color="auto"/>
              <w:bottom w:val="single" w:sz="4" w:space="0" w:color="auto"/>
              <w:right w:val="single" w:sz="4" w:space="0" w:color="auto"/>
            </w:tcBorders>
          </w:tcPr>
          <w:p w14:paraId="58B31779"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69986BD9" w14:textId="77777777" w:rsidR="00A90238" w:rsidRDefault="00A90238" w:rsidP="004260A6">
            <w:pPr>
              <w:pStyle w:val="TAC"/>
              <w:rPr>
                <w:rFonts w:cs="Arial"/>
                <w:szCs w:val="18"/>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5D72"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00038A54" w14:textId="77777777" w:rsidR="00A90238" w:rsidRDefault="00A90238" w:rsidP="004260A6">
            <w:pPr>
              <w:pStyle w:val="TAC"/>
              <w:rPr>
                <w:lang w:eastAsia="zh-CN"/>
              </w:rPr>
            </w:pPr>
            <w:r w:rsidRPr="00A55182">
              <w:rPr>
                <w:lang w:eastAsia="zh-CN"/>
              </w:rPr>
              <w:t>Y</w:t>
            </w:r>
          </w:p>
        </w:tc>
      </w:tr>
      <w:tr w:rsidR="00A90238" w14:paraId="5567C78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6ABA5E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2099E66" w14:textId="6E6107CC" w:rsidR="00A90238" w:rsidRDefault="00A90238" w:rsidP="004260A6">
            <w:pPr>
              <w:pStyle w:val="TAL"/>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060E85A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62AF06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856506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565781" w14:textId="77777777" w:rsidR="00A90238" w:rsidRDefault="00A90238" w:rsidP="004260A6">
            <w:pPr>
              <w:pStyle w:val="TAC"/>
              <w:rPr>
                <w:lang w:eastAsia="zh-CN"/>
              </w:rPr>
            </w:pPr>
            <w:r>
              <w:rPr>
                <w:lang w:eastAsia="zh-CN"/>
              </w:rPr>
              <w:t>Y</w:t>
            </w:r>
          </w:p>
        </w:tc>
      </w:tr>
      <w:tr w:rsidR="00A90238" w14:paraId="0FEBAE6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95E73D1" w14:textId="77777777" w:rsidR="00A90238" w:rsidRDefault="00A90238" w:rsidP="004260A6">
            <w:pPr>
              <w:pStyle w:val="TAL"/>
            </w:pPr>
            <w:r>
              <w:t>Subclause 5.2.5 of 3GPP TS 23.280 [</w:t>
            </w:r>
            <w:r w:rsidRPr="00A61272">
              <w:t>6]</w:t>
            </w:r>
          </w:p>
        </w:tc>
        <w:tc>
          <w:tcPr>
            <w:tcW w:w="3118" w:type="dxa"/>
            <w:tcBorders>
              <w:top w:val="single" w:sz="4" w:space="0" w:color="auto"/>
              <w:left w:val="single" w:sz="4" w:space="0" w:color="auto"/>
              <w:bottom w:val="single" w:sz="4" w:space="0" w:color="auto"/>
              <w:right w:val="single" w:sz="4" w:space="0" w:color="auto"/>
            </w:tcBorders>
          </w:tcPr>
          <w:p w14:paraId="078DD060" w14:textId="77777777" w:rsidR="00A90238" w:rsidRDefault="00A90238" w:rsidP="004260A6">
            <w:pPr>
              <w:pStyle w:val="TAL"/>
            </w:pPr>
            <w:r>
              <w:t>List of groups user implicitly affiliates to after MCVideo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667FB63C"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7F00F3"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F544C5C"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0023659" w14:textId="77777777" w:rsidR="00A90238" w:rsidRDefault="00A90238" w:rsidP="004260A6">
            <w:pPr>
              <w:pStyle w:val="TAC"/>
            </w:pPr>
          </w:p>
        </w:tc>
      </w:tr>
      <w:tr w:rsidR="00A90238" w14:paraId="3CF14F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F8E76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76487C7"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66B9CC7C"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0E6A02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A9B536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3DBA90E" w14:textId="77777777" w:rsidR="00A90238" w:rsidRDefault="00A90238" w:rsidP="004260A6">
            <w:pPr>
              <w:pStyle w:val="TAC"/>
              <w:rPr>
                <w:lang w:eastAsia="zh-CN"/>
              </w:rPr>
            </w:pPr>
            <w:r>
              <w:rPr>
                <w:lang w:eastAsia="zh-CN"/>
              </w:rPr>
              <w:t>Y</w:t>
            </w:r>
          </w:p>
        </w:tc>
      </w:tr>
      <w:tr w:rsidR="00A90238" w14:paraId="332C1A1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0752FF8" w14:textId="77777777" w:rsidR="00A90238" w:rsidRDefault="00A90238" w:rsidP="004260A6">
            <w:pPr>
              <w:pStyle w:val="TAL"/>
            </w:pPr>
            <w:r>
              <w:t>[R-6.4.2-006] of 3GPP TS 22.280 [2]</w:t>
            </w:r>
          </w:p>
        </w:tc>
        <w:tc>
          <w:tcPr>
            <w:tcW w:w="3118" w:type="dxa"/>
            <w:tcBorders>
              <w:top w:val="single" w:sz="4" w:space="0" w:color="auto"/>
              <w:left w:val="single" w:sz="4" w:space="0" w:color="auto"/>
              <w:bottom w:val="single" w:sz="4" w:space="0" w:color="auto"/>
              <w:right w:val="single" w:sz="4" w:space="0" w:color="auto"/>
            </w:tcBorders>
          </w:tcPr>
          <w:p w14:paraId="7ABDF4D6" w14:textId="77777777" w:rsidR="00A90238" w:rsidRDefault="00A90238" w:rsidP="004260A6">
            <w:pPr>
              <w:pStyle w:val="TAL"/>
            </w:pPr>
            <w:r>
              <w:t>Authorisation of an MCVideo user to request a list of which MCVideo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6466BB5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42DCD5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C2BB9E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86D1D1" w14:textId="77777777" w:rsidR="00A90238" w:rsidRDefault="00A90238" w:rsidP="004260A6">
            <w:pPr>
              <w:pStyle w:val="TAC"/>
            </w:pPr>
            <w:r>
              <w:rPr>
                <w:rFonts w:hint="eastAsia"/>
                <w:lang w:eastAsia="zh-CN"/>
              </w:rPr>
              <w:t>Y</w:t>
            </w:r>
          </w:p>
        </w:tc>
      </w:tr>
      <w:tr w:rsidR="00A90238" w14:paraId="6057E00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DF2A68C" w14:textId="77777777" w:rsidR="00A90238" w:rsidRDefault="00A90238" w:rsidP="004260A6">
            <w:pPr>
              <w:pStyle w:val="TAL"/>
            </w:pPr>
            <w:r>
              <w:t xml:space="preserve">[R-6.4.6.1-002], </w:t>
            </w:r>
          </w:p>
          <w:p w14:paraId="20EC24CC" w14:textId="77777777" w:rsidR="00A90238" w:rsidRDefault="00A90238" w:rsidP="004260A6">
            <w:pPr>
              <w:pStyle w:val="TAL"/>
            </w:pPr>
            <w:r>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1E4C7B15" w14:textId="77777777" w:rsidR="00A90238" w:rsidRDefault="00A90238" w:rsidP="004260A6">
            <w:pPr>
              <w:pStyle w:val="TAL"/>
            </w:pPr>
            <w:r>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771A875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C786C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48A362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54CDA1A" w14:textId="77777777" w:rsidR="00A90238" w:rsidRDefault="00A90238" w:rsidP="004260A6">
            <w:pPr>
              <w:pStyle w:val="TAC"/>
            </w:pPr>
            <w:r>
              <w:rPr>
                <w:rFonts w:hint="eastAsia"/>
                <w:lang w:eastAsia="zh-CN"/>
              </w:rPr>
              <w:t>Y</w:t>
            </w:r>
          </w:p>
        </w:tc>
      </w:tr>
      <w:tr w:rsidR="00A90238" w14:paraId="0ED9A5F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63B2CF0" w14:textId="77777777" w:rsidR="00A90238" w:rsidRDefault="00A90238" w:rsidP="004260A6">
            <w:pPr>
              <w:pStyle w:val="TAL"/>
            </w:pPr>
            <w:r>
              <w:t xml:space="preserve">[R-6.4.6.2-001], </w:t>
            </w:r>
          </w:p>
          <w:p w14:paraId="4737C156" w14:textId="77777777" w:rsidR="00A90238" w:rsidRDefault="00A90238" w:rsidP="004260A6">
            <w:pPr>
              <w:pStyle w:val="TAL"/>
            </w:pPr>
            <w:r>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4100EB64" w14:textId="77777777" w:rsidR="00A90238" w:rsidRDefault="00A90238" w:rsidP="004260A6">
            <w:pPr>
              <w:pStyle w:val="TAL"/>
            </w:pPr>
            <w:r>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5B532B6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0B5D51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BD44D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A072314" w14:textId="77777777" w:rsidR="00A90238" w:rsidRDefault="00A90238" w:rsidP="004260A6">
            <w:pPr>
              <w:pStyle w:val="TAC"/>
            </w:pPr>
            <w:r>
              <w:rPr>
                <w:rFonts w:hint="eastAsia"/>
                <w:lang w:eastAsia="zh-CN"/>
              </w:rPr>
              <w:t>Y</w:t>
            </w:r>
          </w:p>
        </w:tc>
      </w:tr>
      <w:tr w:rsidR="00A90238" w14:paraId="33A851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187B7" w14:textId="77777777" w:rsidR="00A90238" w:rsidRDefault="00A90238" w:rsidP="004260A6">
            <w:pPr>
              <w:pStyle w:val="TAL"/>
            </w:pPr>
            <w:r>
              <w:t>[R-6.6.1-004] of 3GPP TS 22.280 [2]</w:t>
            </w:r>
          </w:p>
        </w:tc>
        <w:tc>
          <w:tcPr>
            <w:tcW w:w="3118" w:type="dxa"/>
            <w:tcBorders>
              <w:top w:val="single" w:sz="4" w:space="0" w:color="auto"/>
              <w:left w:val="single" w:sz="4" w:space="0" w:color="auto"/>
              <w:bottom w:val="single" w:sz="4" w:space="0" w:color="auto"/>
              <w:right w:val="single" w:sz="4" w:space="0" w:color="auto"/>
            </w:tcBorders>
          </w:tcPr>
          <w:p w14:paraId="71806925" w14:textId="77777777" w:rsidR="00A90238" w:rsidRDefault="00A90238" w:rsidP="004260A6">
            <w:pPr>
              <w:pStyle w:val="TAL"/>
            </w:pPr>
            <w:r>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64E9F55"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143797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49882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9DA3823" w14:textId="77777777" w:rsidR="00A90238" w:rsidRDefault="00A90238" w:rsidP="004260A6">
            <w:pPr>
              <w:pStyle w:val="TAC"/>
            </w:pPr>
            <w:r>
              <w:rPr>
                <w:rFonts w:hint="eastAsia"/>
                <w:lang w:eastAsia="zh-CN"/>
              </w:rPr>
              <w:t>Y</w:t>
            </w:r>
          </w:p>
        </w:tc>
      </w:tr>
      <w:tr w:rsidR="00A90238" w14:paraId="2A71F5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B5B1E27" w14:textId="77777777" w:rsidR="00A90238" w:rsidRDefault="00A90238" w:rsidP="004260A6">
            <w:pPr>
              <w:pStyle w:val="TAL"/>
            </w:pPr>
            <w:r>
              <w:t>[R-6.7.2-001] of 3GPP TS 22.280 [2]</w:t>
            </w:r>
          </w:p>
        </w:tc>
        <w:tc>
          <w:tcPr>
            <w:tcW w:w="3118" w:type="dxa"/>
            <w:tcBorders>
              <w:top w:val="single" w:sz="4" w:space="0" w:color="auto"/>
              <w:left w:val="single" w:sz="4" w:space="0" w:color="auto"/>
              <w:bottom w:val="single" w:sz="4" w:space="0" w:color="auto"/>
              <w:right w:val="single" w:sz="4" w:space="0" w:color="auto"/>
            </w:tcBorders>
          </w:tcPr>
          <w:p w14:paraId="51A09516" w14:textId="77777777" w:rsidR="00A90238" w:rsidRDefault="00A90238" w:rsidP="004260A6">
            <w:pPr>
              <w:pStyle w:val="TAL"/>
            </w:pPr>
            <w:r>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18843B72"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3E93EB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6178BB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05866F1" w14:textId="77777777" w:rsidR="00A90238" w:rsidRDefault="00A90238" w:rsidP="004260A6">
            <w:pPr>
              <w:pStyle w:val="TAC"/>
            </w:pPr>
            <w:r>
              <w:rPr>
                <w:rFonts w:hint="eastAsia"/>
                <w:lang w:eastAsia="zh-CN"/>
              </w:rPr>
              <w:t>Y</w:t>
            </w:r>
          </w:p>
        </w:tc>
      </w:tr>
      <w:tr w:rsidR="00A90238" w14:paraId="722C356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E43A6A" w14:textId="77777777" w:rsidR="00A90238" w:rsidRDefault="00A90238" w:rsidP="004260A6">
            <w:pPr>
              <w:pStyle w:val="TAL"/>
            </w:pPr>
            <w:r>
              <w:t xml:space="preserve">[R-6.7.1-002], </w:t>
            </w:r>
          </w:p>
          <w:p w14:paraId="7EA1EB91" w14:textId="77777777" w:rsidR="00A90238" w:rsidRDefault="00A90238" w:rsidP="004260A6">
            <w:pPr>
              <w:pStyle w:val="TAL"/>
            </w:pPr>
            <w:r>
              <w:t>[R-6.7.2-002] of 3GPP TS 22.280 [2]</w:t>
            </w:r>
          </w:p>
        </w:tc>
        <w:tc>
          <w:tcPr>
            <w:tcW w:w="3118" w:type="dxa"/>
            <w:tcBorders>
              <w:top w:val="single" w:sz="4" w:space="0" w:color="auto"/>
              <w:left w:val="single" w:sz="4" w:space="0" w:color="auto"/>
              <w:bottom w:val="single" w:sz="4" w:space="0" w:color="auto"/>
              <w:right w:val="single" w:sz="4" w:space="0" w:color="auto"/>
            </w:tcBorders>
          </w:tcPr>
          <w:p w14:paraId="24D70BA5" w14:textId="77777777" w:rsidR="00A90238" w:rsidRDefault="00A90238" w:rsidP="004260A6">
            <w:pPr>
              <w:pStyle w:val="TAL"/>
            </w:pPr>
            <w:r>
              <w:t>List of MCVideo users that MCVideo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68E6770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C72442D"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6AE685B"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BE66E8F" w14:textId="77777777" w:rsidR="00A90238" w:rsidRDefault="00A90238" w:rsidP="004260A6">
            <w:pPr>
              <w:pStyle w:val="TAC"/>
            </w:pPr>
          </w:p>
        </w:tc>
      </w:tr>
      <w:tr w:rsidR="00A90238" w14:paraId="5E2C13C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5094E8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116DEDE" w14:textId="77777777" w:rsidR="00A90238" w:rsidRDefault="00A90238" w:rsidP="004260A6">
            <w:pPr>
              <w:pStyle w:val="TAL"/>
            </w:pPr>
            <w:r>
              <w:t>&gt; MCVideo IDs</w:t>
            </w:r>
          </w:p>
        </w:tc>
        <w:tc>
          <w:tcPr>
            <w:tcW w:w="1017" w:type="dxa"/>
            <w:tcBorders>
              <w:top w:val="single" w:sz="4" w:space="0" w:color="auto"/>
              <w:left w:val="single" w:sz="4" w:space="0" w:color="auto"/>
              <w:bottom w:val="single" w:sz="4" w:space="0" w:color="auto"/>
              <w:right w:val="single" w:sz="4" w:space="0" w:color="auto"/>
            </w:tcBorders>
          </w:tcPr>
          <w:p w14:paraId="1570E994"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7BDA13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0DE9BA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705A231" w14:textId="77777777" w:rsidR="00A90238" w:rsidRDefault="00A90238" w:rsidP="004260A6">
            <w:pPr>
              <w:pStyle w:val="TAC"/>
              <w:rPr>
                <w:lang w:eastAsia="zh-CN"/>
              </w:rPr>
            </w:pPr>
            <w:r>
              <w:rPr>
                <w:lang w:eastAsia="zh-CN"/>
              </w:rPr>
              <w:t>Y</w:t>
            </w:r>
          </w:p>
        </w:tc>
      </w:tr>
      <w:tr w:rsidR="00A90238" w14:paraId="36D15E7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C00B627" w14:textId="77777777" w:rsidR="00A90238" w:rsidRDefault="00A90238" w:rsidP="004260A6">
            <w:pPr>
              <w:pStyle w:val="TAL"/>
            </w:pPr>
            <w:r>
              <w:t xml:space="preserve">[R-6.8.7.4.2-001], </w:t>
            </w:r>
            <w:r>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2258DAB9" w14:textId="77777777" w:rsidR="00A90238" w:rsidRDefault="00A90238" w:rsidP="004260A6">
            <w:pPr>
              <w:pStyle w:val="TAL"/>
            </w:pPr>
            <w:r>
              <w:t>Authorisation of a user to cancel an emergency alert on any MCVideo UE of any user</w:t>
            </w:r>
          </w:p>
        </w:tc>
        <w:tc>
          <w:tcPr>
            <w:tcW w:w="1017" w:type="dxa"/>
            <w:tcBorders>
              <w:top w:val="single" w:sz="4" w:space="0" w:color="auto"/>
              <w:left w:val="single" w:sz="4" w:space="0" w:color="auto"/>
              <w:bottom w:val="single" w:sz="4" w:space="0" w:color="auto"/>
              <w:right w:val="single" w:sz="4" w:space="0" w:color="auto"/>
            </w:tcBorders>
          </w:tcPr>
          <w:p w14:paraId="45CBBBE8"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3F47ECF"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5B1A8A3"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B9F3C19" w14:textId="77777777" w:rsidR="00A90238" w:rsidRDefault="00A90238" w:rsidP="004260A6">
            <w:pPr>
              <w:pStyle w:val="TAC"/>
            </w:pPr>
            <w:r>
              <w:rPr>
                <w:rFonts w:hint="eastAsia"/>
                <w:lang w:eastAsia="zh-CN"/>
              </w:rPr>
              <w:t>Y</w:t>
            </w:r>
          </w:p>
        </w:tc>
      </w:tr>
      <w:tr w:rsidR="00A90238" w14:paraId="01FE316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9224E88" w14:textId="77777777" w:rsidR="00A90238" w:rsidRDefault="00A90238" w:rsidP="004260A6">
            <w:pPr>
              <w:pStyle w:val="TAL"/>
            </w:pPr>
            <w:r>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542B7393" w14:textId="77777777" w:rsidR="00A90238" w:rsidRDefault="00A90238" w:rsidP="004260A6">
            <w:pPr>
              <w:pStyle w:val="TAL"/>
            </w:pPr>
            <w:r>
              <w:t>Authorisation for an MCVideo user to enable/disable an MCVideo user</w:t>
            </w:r>
          </w:p>
        </w:tc>
        <w:tc>
          <w:tcPr>
            <w:tcW w:w="1017" w:type="dxa"/>
            <w:tcBorders>
              <w:top w:val="single" w:sz="4" w:space="0" w:color="auto"/>
              <w:left w:val="single" w:sz="4" w:space="0" w:color="auto"/>
              <w:bottom w:val="single" w:sz="4" w:space="0" w:color="auto"/>
              <w:right w:val="single" w:sz="4" w:space="0" w:color="auto"/>
            </w:tcBorders>
          </w:tcPr>
          <w:p w14:paraId="21FDA2C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A5A4DA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561398A"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DE91602" w14:textId="77777777" w:rsidR="00A90238" w:rsidRDefault="00A90238" w:rsidP="004260A6">
            <w:pPr>
              <w:pStyle w:val="TAC"/>
            </w:pPr>
            <w:r>
              <w:rPr>
                <w:rFonts w:hint="eastAsia"/>
                <w:lang w:eastAsia="zh-CN"/>
              </w:rPr>
              <w:t>Y</w:t>
            </w:r>
          </w:p>
        </w:tc>
      </w:tr>
      <w:tr w:rsidR="00A90238" w14:paraId="08ECB47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FB92A3C" w14:textId="77777777" w:rsidR="00A90238" w:rsidRDefault="00A90238" w:rsidP="004260A6">
            <w:pPr>
              <w:pStyle w:val="TAL"/>
            </w:pPr>
            <w:r>
              <w:t xml:space="preserve">[R-6.13.4-003], </w:t>
            </w:r>
            <w:r>
              <w:br/>
              <w:t xml:space="preserve">[R-6.13.4-005], </w:t>
            </w:r>
            <w:r>
              <w:br/>
              <w:t xml:space="preserve">[R-6.13.4-006], </w:t>
            </w:r>
            <w:r>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4D960B07" w14:textId="77777777" w:rsidR="00A90238" w:rsidRDefault="00A90238" w:rsidP="004260A6">
            <w:pPr>
              <w:pStyle w:val="TAL"/>
            </w:pPr>
            <w:r>
              <w:t>Authorisation for an MCVideo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031E41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508D47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ECBF8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20FF312" w14:textId="77777777" w:rsidR="00A90238" w:rsidRDefault="00A90238" w:rsidP="004260A6">
            <w:pPr>
              <w:pStyle w:val="TAC"/>
            </w:pPr>
            <w:r>
              <w:rPr>
                <w:rFonts w:hint="eastAsia"/>
                <w:lang w:eastAsia="zh-CN"/>
              </w:rPr>
              <w:t>Y</w:t>
            </w:r>
          </w:p>
        </w:tc>
      </w:tr>
      <w:tr w:rsidR="00A90238" w14:paraId="51C8725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BD2D752" w14:textId="77777777" w:rsidR="00A90238" w:rsidRDefault="00A90238" w:rsidP="004260A6">
            <w:pPr>
              <w:pStyle w:val="TAL"/>
            </w:pPr>
            <w:r>
              <w:t xml:space="preserve">[R-7.14-002], </w:t>
            </w:r>
          </w:p>
          <w:p w14:paraId="629B4C30" w14:textId="77777777" w:rsidR="00A90238" w:rsidRDefault="00A90238" w:rsidP="004260A6">
            <w:pPr>
              <w:pStyle w:val="TAL"/>
            </w:pPr>
            <w:r>
              <w:t>[R-7.14-003] of 3GPP TS 22.280 [2]</w:t>
            </w:r>
          </w:p>
        </w:tc>
        <w:tc>
          <w:tcPr>
            <w:tcW w:w="3118" w:type="dxa"/>
            <w:tcBorders>
              <w:top w:val="single" w:sz="4" w:space="0" w:color="auto"/>
              <w:left w:val="single" w:sz="4" w:space="0" w:color="auto"/>
              <w:bottom w:val="single" w:sz="4" w:space="0" w:color="auto"/>
              <w:right w:val="single" w:sz="4" w:space="0" w:color="auto"/>
            </w:tcBorders>
          </w:tcPr>
          <w:p w14:paraId="7AC6C0C0" w14:textId="77777777" w:rsidR="00A90238" w:rsidRDefault="00A90238" w:rsidP="004260A6">
            <w:pPr>
              <w:pStyle w:val="TAL"/>
            </w:pPr>
            <w:r>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35DD747F"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BCAF19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3A33CAC"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85B4DE7" w14:textId="77777777" w:rsidR="00A90238" w:rsidRDefault="00A90238" w:rsidP="004260A6">
            <w:pPr>
              <w:pStyle w:val="TAC"/>
            </w:pPr>
            <w:r>
              <w:rPr>
                <w:rFonts w:hint="eastAsia"/>
                <w:lang w:eastAsia="zh-CN"/>
              </w:rPr>
              <w:t>Y</w:t>
            </w:r>
          </w:p>
        </w:tc>
      </w:tr>
      <w:tr w:rsidR="00A90238" w14:paraId="08C2CA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D6F170" w14:textId="77777777" w:rsidR="00A90238" w:rsidRDefault="00A90238" w:rsidP="004260A6">
            <w:pPr>
              <w:pStyle w:val="TAL"/>
            </w:pPr>
            <w:r>
              <w:t>[R-5.1.5-004] of 3GPP TS 22.280 [2]</w:t>
            </w:r>
          </w:p>
        </w:tc>
        <w:tc>
          <w:tcPr>
            <w:tcW w:w="3118" w:type="dxa"/>
            <w:tcBorders>
              <w:top w:val="single" w:sz="4" w:space="0" w:color="auto"/>
              <w:left w:val="single" w:sz="4" w:space="0" w:color="auto"/>
              <w:bottom w:val="single" w:sz="4" w:space="0" w:color="auto"/>
              <w:right w:val="single" w:sz="4" w:space="0" w:color="auto"/>
            </w:tcBorders>
          </w:tcPr>
          <w:p w14:paraId="7DF8FEE5" w14:textId="77777777" w:rsidR="00A90238" w:rsidRDefault="00A90238" w:rsidP="004260A6">
            <w:pPr>
              <w:pStyle w:val="TAL"/>
            </w:pPr>
            <w:r>
              <w:t>Limitation of number of affiliations per user (Nc2)</w:t>
            </w:r>
          </w:p>
        </w:tc>
        <w:tc>
          <w:tcPr>
            <w:tcW w:w="1017" w:type="dxa"/>
            <w:tcBorders>
              <w:top w:val="single" w:sz="4" w:space="0" w:color="auto"/>
              <w:left w:val="single" w:sz="4" w:space="0" w:color="auto"/>
              <w:bottom w:val="single" w:sz="4" w:space="0" w:color="auto"/>
              <w:right w:val="single" w:sz="4" w:space="0" w:color="auto"/>
            </w:tcBorders>
          </w:tcPr>
          <w:p w14:paraId="545793A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EC815E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CFD2D8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7C7D853" w14:textId="77777777" w:rsidR="00A90238" w:rsidRDefault="00A90238" w:rsidP="004260A6">
            <w:pPr>
              <w:pStyle w:val="TAC"/>
            </w:pPr>
            <w:r>
              <w:rPr>
                <w:rFonts w:hint="eastAsia"/>
                <w:lang w:eastAsia="zh-CN"/>
              </w:rPr>
              <w:t>Y</w:t>
            </w:r>
          </w:p>
        </w:tc>
      </w:tr>
      <w:tr w:rsidR="00A90238" w14:paraId="549F1D0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3EF0F8E" w14:textId="77777777" w:rsidR="00A90238" w:rsidRDefault="00A90238" w:rsidP="004260A6">
            <w:pPr>
              <w:pStyle w:val="TAL"/>
            </w:pPr>
            <w:r>
              <w:t xml:space="preserve">[R-6.4.6.1-001], </w:t>
            </w:r>
          </w:p>
          <w:p w14:paraId="75349C4A" w14:textId="77777777" w:rsidR="00A90238" w:rsidRDefault="00A90238" w:rsidP="004260A6">
            <w:pPr>
              <w:pStyle w:val="TAL"/>
            </w:pPr>
            <w:r>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7E5CBDB0" w14:textId="77777777" w:rsidR="00A90238" w:rsidRDefault="00A90238" w:rsidP="004260A6">
            <w:pPr>
              <w:pStyle w:val="TAL"/>
            </w:pPr>
            <w:r>
              <w:rPr>
                <w:rFonts w:cs="Arial"/>
              </w:rPr>
              <w:t>List of MCVideo</w:t>
            </w:r>
            <w:r>
              <w:rPr>
                <w:rFonts w:cs="Arial" w:hint="eastAsia"/>
                <w:lang w:eastAsia="zh-CN"/>
              </w:rPr>
              <w:t xml:space="preserve"> users </w:t>
            </w:r>
            <w:r>
              <w:rPr>
                <w:rFonts w:cs="Arial"/>
                <w:lang w:eastAsia="zh-CN"/>
              </w:rPr>
              <w:t xml:space="preserve">whose selected groups are </w:t>
            </w:r>
            <w:r>
              <w:rPr>
                <w:rFonts w:cs="Arial" w:hint="eastAsia"/>
                <w:lang w:eastAsia="zh-CN"/>
              </w:rPr>
              <w:t xml:space="preserve">authorized to </w:t>
            </w:r>
            <w:r>
              <w:rPr>
                <w:rFonts w:cs="Arial"/>
                <w:lang w:eastAsia="zh-CN"/>
              </w:rPr>
              <w:t>be remotely changed</w:t>
            </w:r>
          </w:p>
        </w:tc>
        <w:tc>
          <w:tcPr>
            <w:tcW w:w="1017" w:type="dxa"/>
            <w:tcBorders>
              <w:top w:val="single" w:sz="4" w:space="0" w:color="auto"/>
              <w:left w:val="single" w:sz="4" w:space="0" w:color="auto"/>
              <w:bottom w:val="single" w:sz="4" w:space="0" w:color="auto"/>
              <w:right w:val="single" w:sz="4" w:space="0" w:color="auto"/>
            </w:tcBorders>
          </w:tcPr>
          <w:p w14:paraId="46E5FE0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0500EF8"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1A5AF63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A39530" w14:textId="77777777" w:rsidR="00A90238" w:rsidRDefault="00A90238" w:rsidP="004260A6">
            <w:pPr>
              <w:pStyle w:val="TAC"/>
              <w:rPr>
                <w:lang w:eastAsia="zh-CN"/>
              </w:rPr>
            </w:pPr>
          </w:p>
        </w:tc>
      </w:tr>
      <w:tr w:rsidR="00A90238" w14:paraId="195CB50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72A33C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910E150" w14:textId="77777777" w:rsidR="00A90238" w:rsidRDefault="00A90238" w:rsidP="004260A6">
            <w:pPr>
              <w:pStyle w:val="TAL"/>
              <w:rPr>
                <w:rFonts w:cs="Arial"/>
              </w:rPr>
            </w:pPr>
            <w:r>
              <w:t>&gt; MCVideo ID</w:t>
            </w:r>
          </w:p>
        </w:tc>
        <w:tc>
          <w:tcPr>
            <w:tcW w:w="1017" w:type="dxa"/>
            <w:tcBorders>
              <w:top w:val="single" w:sz="4" w:space="0" w:color="auto"/>
              <w:left w:val="single" w:sz="4" w:space="0" w:color="auto"/>
              <w:bottom w:val="single" w:sz="4" w:space="0" w:color="auto"/>
              <w:right w:val="single" w:sz="4" w:space="0" w:color="auto"/>
            </w:tcBorders>
          </w:tcPr>
          <w:p w14:paraId="07A07E53" w14:textId="77777777" w:rsidR="00A90238" w:rsidDel="009B3481"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31AFBD6" w14:textId="77777777" w:rsidR="00A90238" w:rsidDel="009B3481"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D3C17BC" w14:textId="77777777" w:rsidR="00A90238" w:rsidDel="009B3481"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75675CB6" w14:textId="77777777" w:rsidR="00A90238" w:rsidDel="009B3481" w:rsidRDefault="00A90238" w:rsidP="004260A6">
            <w:pPr>
              <w:pStyle w:val="TAC"/>
              <w:rPr>
                <w:lang w:eastAsia="zh-CN"/>
              </w:rPr>
            </w:pPr>
            <w:r>
              <w:rPr>
                <w:lang w:eastAsia="zh-CN"/>
              </w:rPr>
              <w:t>Y</w:t>
            </w:r>
          </w:p>
        </w:tc>
      </w:tr>
      <w:tr w:rsidR="00A90238" w14:paraId="3C6E17A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49940E2" w14:textId="77777777" w:rsidR="00A90238" w:rsidRDefault="00A90238" w:rsidP="004260A6">
            <w:pPr>
              <w:pStyle w:val="TAL"/>
            </w:pPr>
            <w:r>
              <w:t>[</w:t>
            </w:r>
            <w:r w:rsidRPr="00577B15">
              <w:t>R-5.2.3.2-00</w:t>
            </w:r>
            <w:r>
              <w:t xml:space="preserve">2], </w:t>
            </w:r>
          </w:p>
          <w:p w14:paraId="565ADD31" w14:textId="77777777" w:rsidR="00A90238" w:rsidRDefault="00A90238" w:rsidP="004260A6">
            <w:pPr>
              <w:pStyle w:val="TAL"/>
            </w:pPr>
            <w:r>
              <w:t>[</w:t>
            </w:r>
            <w:r w:rsidRPr="00577B15">
              <w:t>R-5.2.3.2-003</w:t>
            </w:r>
            <w:r>
              <w:t>]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76E47864" w14:textId="77777777" w:rsidR="00A90238" w:rsidRDefault="00A90238" w:rsidP="004260A6">
            <w:pPr>
              <w:pStyle w:val="TAL"/>
              <w:rPr>
                <w:rFonts w:cs="Arial"/>
              </w:rPr>
            </w:pPr>
            <w:r>
              <w:t>Period after which MCVideo data on a MCVideo UE is to be deleted if no action is taken by an authorized MCVideo user</w:t>
            </w:r>
          </w:p>
        </w:tc>
        <w:tc>
          <w:tcPr>
            <w:tcW w:w="1017" w:type="dxa"/>
            <w:tcBorders>
              <w:top w:val="single" w:sz="4" w:space="0" w:color="auto"/>
              <w:left w:val="single" w:sz="4" w:space="0" w:color="auto"/>
              <w:bottom w:val="single" w:sz="4" w:space="0" w:color="auto"/>
              <w:right w:val="single" w:sz="4" w:space="0" w:color="auto"/>
            </w:tcBorders>
          </w:tcPr>
          <w:p w14:paraId="35EB7B2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5DF82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AAE5AB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DDB2D84" w14:textId="77777777" w:rsidR="00A90238" w:rsidRDefault="00A90238" w:rsidP="004260A6">
            <w:pPr>
              <w:pStyle w:val="TAC"/>
              <w:rPr>
                <w:lang w:eastAsia="zh-CN"/>
              </w:rPr>
            </w:pPr>
            <w:r>
              <w:rPr>
                <w:lang w:eastAsia="en-GB"/>
              </w:rPr>
              <w:t>Y</w:t>
            </w:r>
          </w:p>
        </w:tc>
      </w:tr>
      <w:tr w:rsidR="00A90238" w14:paraId="0A70546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8DBDA0" w14:textId="77777777" w:rsidR="00A90238" w:rsidRDefault="00A90238" w:rsidP="004260A6">
            <w:pPr>
              <w:pStyle w:val="TAL"/>
            </w:pPr>
            <w:r w:rsidRPr="00993613">
              <w:t>[R-5.2.6.2.2-004]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6B0952A" w14:textId="64BA75FC" w:rsidR="00A90238" w:rsidRDefault="00A90238" w:rsidP="004260A6">
            <w:pPr>
              <w:pStyle w:val="TAL"/>
              <w:rPr>
                <w:rFonts w:cs="Arial"/>
              </w:rPr>
            </w:pPr>
            <w:r>
              <w:t>M</w:t>
            </w:r>
            <w:r w:rsidRPr="00577B15">
              <w:t xml:space="preserve">aximum number of simultaneous </w:t>
            </w:r>
            <w:r>
              <w:t xml:space="preserve">video </w:t>
            </w:r>
            <w:r w:rsidRPr="00577B15">
              <w:t xml:space="preserve">streams </w:t>
            </w:r>
            <w:r>
              <w:t>that can be received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1F5757A2"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4C9A07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1ED5E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801719D" w14:textId="77777777" w:rsidR="00A90238" w:rsidRDefault="00A90238" w:rsidP="004260A6">
            <w:pPr>
              <w:pStyle w:val="TAC"/>
              <w:rPr>
                <w:lang w:eastAsia="zh-CN"/>
              </w:rPr>
            </w:pPr>
            <w:r>
              <w:rPr>
                <w:lang w:eastAsia="en-GB"/>
              </w:rPr>
              <w:t>Y</w:t>
            </w:r>
          </w:p>
        </w:tc>
      </w:tr>
      <w:tr w:rsidR="00A90238" w14:paraId="063FA70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262A805" w14:textId="77777777" w:rsidR="00A90238" w:rsidRDefault="00A90238" w:rsidP="004260A6">
            <w:pPr>
              <w:pStyle w:val="TAL"/>
            </w:pPr>
            <w:r w:rsidRPr="00577B15">
              <w:t>[R-5.2.6.2.2-005]</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DD48EEC" w14:textId="77777777" w:rsidR="00A90238" w:rsidRDefault="00A90238" w:rsidP="004260A6">
            <w:pPr>
              <w:pStyle w:val="TAL"/>
              <w:rPr>
                <w:rFonts w:cs="Arial"/>
              </w:rPr>
            </w:pPr>
            <w:r>
              <w:t>Authorisation to automatically receive video communications</w:t>
            </w:r>
          </w:p>
        </w:tc>
        <w:tc>
          <w:tcPr>
            <w:tcW w:w="1017" w:type="dxa"/>
            <w:tcBorders>
              <w:top w:val="single" w:sz="4" w:space="0" w:color="auto"/>
              <w:left w:val="single" w:sz="4" w:space="0" w:color="auto"/>
              <w:bottom w:val="single" w:sz="4" w:space="0" w:color="auto"/>
              <w:right w:val="single" w:sz="4" w:space="0" w:color="auto"/>
            </w:tcBorders>
          </w:tcPr>
          <w:p w14:paraId="0E7BDC0A"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0B5191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E91513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7E48E9B" w14:textId="77777777" w:rsidR="00A90238" w:rsidRDefault="00A90238" w:rsidP="004260A6">
            <w:pPr>
              <w:pStyle w:val="TAC"/>
              <w:rPr>
                <w:lang w:eastAsia="zh-CN"/>
              </w:rPr>
            </w:pPr>
            <w:r>
              <w:rPr>
                <w:lang w:eastAsia="en-GB"/>
              </w:rPr>
              <w:t>Y</w:t>
            </w:r>
          </w:p>
        </w:tc>
      </w:tr>
      <w:tr w:rsidR="00A90238" w14:paraId="5B187D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F68AE8" w14:textId="77777777" w:rsidR="00A90238" w:rsidRDefault="00A90238" w:rsidP="004260A6">
            <w:pPr>
              <w:pStyle w:val="TAL"/>
            </w:pPr>
            <w:r>
              <w:t>[R-5.2.6.2.2-006</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573BD34D" w14:textId="77777777" w:rsidR="00A90238" w:rsidRDefault="00A90238" w:rsidP="004260A6">
            <w:pPr>
              <w:pStyle w:val="TAL"/>
              <w:rPr>
                <w:rFonts w:cs="Arial"/>
              </w:rPr>
            </w:pPr>
            <w:r>
              <w:t>Authorisation to automatically receive emergency video streams</w:t>
            </w:r>
          </w:p>
        </w:tc>
        <w:tc>
          <w:tcPr>
            <w:tcW w:w="1017" w:type="dxa"/>
            <w:tcBorders>
              <w:top w:val="single" w:sz="4" w:space="0" w:color="auto"/>
              <w:left w:val="single" w:sz="4" w:space="0" w:color="auto"/>
              <w:bottom w:val="single" w:sz="4" w:space="0" w:color="auto"/>
              <w:right w:val="single" w:sz="4" w:space="0" w:color="auto"/>
            </w:tcBorders>
          </w:tcPr>
          <w:p w14:paraId="2D2615D4"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9202C3A"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4D68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9FFF77" w14:textId="77777777" w:rsidR="00A90238" w:rsidRDefault="00A90238" w:rsidP="004260A6">
            <w:pPr>
              <w:pStyle w:val="TAC"/>
              <w:rPr>
                <w:lang w:eastAsia="zh-CN"/>
              </w:rPr>
            </w:pPr>
            <w:r>
              <w:rPr>
                <w:lang w:eastAsia="en-GB"/>
              </w:rPr>
              <w:t>Y</w:t>
            </w:r>
          </w:p>
        </w:tc>
      </w:tr>
      <w:tr w:rsidR="00A90238" w14:paraId="261EC55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59D22F6" w14:textId="77777777" w:rsidR="00A90238" w:rsidRDefault="00A90238" w:rsidP="004260A6">
            <w:pPr>
              <w:pStyle w:val="TAL"/>
            </w:pPr>
            <w:r>
              <w:t>[R-5.2.6.2.2-007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8532D02" w14:textId="77777777" w:rsidR="00A90238" w:rsidRDefault="00A90238" w:rsidP="004260A6">
            <w:pPr>
              <w:pStyle w:val="TAL"/>
              <w:rPr>
                <w:rFonts w:cs="Arial"/>
              </w:rPr>
            </w:pPr>
            <w:r>
              <w:t>Authorisation to automatically receive imminent peril video streams</w:t>
            </w:r>
          </w:p>
        </w:tc>
        <w:tc>
          <w:tcPr>
            <w:tcW w:w="1017" w:type="dxa"/>
            <w:tcBorders>
              <w:top w:val="single" w:sz="4" w:space="0" w:color="auto"/>
              <w:left w:val="single" w:sz="4" w:space="0" w:color="auto"/>
              <w:bottom w:val="single" w:sz="4" w:space="0" w:color="auto"/>
              <w:right w:val="single" w:sz="4" w:space="0" w:color="auto"/>
            </w:tcBorders>
          </w:tcPr>
          <w:p w14:paraId="79F25FF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6257A5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78534DC"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49CBDE" w14:textId="77777777" w:rsidR="00A90238" w:rsidRDefault="00A90238" w:rsidP="004260A6">
            <w:pPr>
              <w:pStyle w:val="TAC"/>
              <w:rPr>
                <w:lang w:eastAsia="zh-CN"/>
              </w:rPr>
            </w:pPr>
            <w:r>
              <w:rPr>
                <w:lang w:eastAsia="en-GB"/>
              </w:rPr>
              <w:t>Y</w:t>
            </w:r>
          </w:p>
        </w:tc>
      </w:tr>
      <w:tr w:rsidR="00A90238" w14:paraId="48E3B4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05863FBB" w14:textId="77777777" w:rsidR="00A90238" w:rsidRDefault="00A90238" w:rsidP="004260A6">
            <w:pPr>
              <w:pStyle w:val="TAL"/>
            </w:pPr>
            <w:r>
              <w:t>[R-5.2.6.2.2-008</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A478C3A" w14:textId="77777777" w:rsidR="00A90238" w:rsidRDefault="00A90238" w:rsidP="004260A6">
            <w:pPr>
              <w:pStyle w:val="TAL"/>
              <w:rPr>
                <w:rFonts w:cs="Arial"/>
              </w:rPr>
            </w:pPr>
            <w:r>
              <w:t>List of MCVideo groups for which video can be automatically/mandatorily received</w:t>
            </w:r>
          </w:p>
        </w:tc>
        <w:tc>
          <w:tcPr>
            <w:tcW w:w="1017" w:type="dxa"/>
            <w:tcBorders>
              <w:top w:val="single" w:sz="4" w:space="0" w:color="auto"/>
              <w:left w:val="single" w:sz="4" w:space="0" w:color="auto"/>
              <w:bottom w:val="single" w:sz="4" w:space="0" w:color="auto"/>
              <w:right w:val="single" w:sz="4" w:space="0" w:color="auto"/>
            </w:tcBorders>
          </w:tcPr>
          <w:p w14:paraId="75DB55BF"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A7587EE"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9ECA5E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6A667A9" w14:textId="77777777" w:rsidR="00A90238" w:rsidRDefault="00A90238" w:rsidP="004260A6">
            <w:pPr>
              <w:pStyle w:val="TAC"/>
              <w:rPr>
                <w:lang w:eastAsia="zh-CN"/>
              </w:rPr>
            </w:pPr>
          </w:p>
        </w:tc>
      </w:tr>
      <w:tr w:rsidR="00A90238" w14:paraId="286D22A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284373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47A934" w14:textId="77777777" w:rsidR="00A90238" w:rsidRDefault="00A90238" w:rsidP="004260A6">
            <w:pPr>
              <w:pStyle w:val="TAL"/>
              <w:rPr>
                <w:rFonts w:cs="Arial"/>
              </w:rPr>
            </w:pPr>
            <w:r>
              <w:t>&gt; MCVideo group IDs</w:t>
            </w:r>
          </w:p>
        </w:tc>
        <w:tc>
          <w:tcPr>
            <w:tcW w:w="1017" w:type="dxa"/>
            <w:tcBorders>
              <w:top w:val="single" w:sz="4" w:space="0" w:color="auto"/>
              <w:left w:val="single" w:sz="4" w:space="0" w:color="auto"/>
              <w:bottom w:val="single" w:sz="4" w:space="0" w:color="auto"/>
              <w:right w:val="single" w:sz="4" w:space="0" w:color="auto"/>
            </w:tcBorders>
          </w:tcPr>
          <w:p w14:paraId="2932F06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23D8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DA370A8"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2259FB7" w14:textId="77777777" w:rsidR="00A90238" w:rsidRDefault="00A90238" w:rsidP="004260A6">
            <w:pPr>
              <w:pStyle w:val="TAC"/>
              <w:rPr>
                <w:lang w:eastAsia="zh-CN"/>
              </w:rPr>
            </w:pPr>
            <w:r>
              <w:rPr>
                <w:lang w:eastAsia="en-GB"/>
              </w:rPr>
              <w:t>Y</w:t>
            </w:r>
          </w:p>
        </w:tc>
      </w:tr>
      <w:tr w:rsidR="00A90238" w14:paraId="31894F4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DD6F4D2" w14:textId="77777777" w:rsidR="00A90238" w:rsidRDefault="00A90238" w:rsidP="004260A6">
            <w:pPr>
              <w:pStyle w:val="TAL"/>
            </w:pPr>
            <w:r>
              <w:t>[</w:t>
            </w:r>
            <w:r w:rsidRPr="00B815C0">
              <w:rPr>
                <w:lang w:eastAsia="zh-CN"/>
              </w:rPr>
              <w:t>R-5.2.7.2-001</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A7B172C" w14:textId="77777777" w:rsidR="00A90238" w:rsidRDefault="00A90238" w:rsidP="004260A6">
            <w:pPr>
              <w:pStyle w:val="TAL"/>
              <w:rPr>
                <w:rFonts w:cs="Arial"/>
              </w:rPr>
            </w:pPr>
            <w:r>
              <w:t>Authorisation to request to override an active MCVideo transmission</w:t>
            </w:r>
          </w:p>
        </w:tc>
        <w:tc>
          <w:tcPr>
            <w:tcW w:w="1017" w:type="dxa"/>
            <w:tcBorders>
              <w:top w:val="single" w:sz="4" w:space="0" w:color="auto"/>
              <w:left w:val="single" w:sz="4" w:space="0" w:color="auto"/>
              <w:bottom w:val="single" w:sz="4" w:space="0" w:color="auto"/>
              <w:right w:val="single" w:sz="4" w:space="0" w:color="auto"/>
            </w:tcBorders>
          </w:tcPr>
          <w:p w14:paraId="1F34C8A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7019391"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286FBA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71885E" w14:textId="77777777" w:rsidR="00A90238" w:rsidRDefault="00A90238" w:rsidP="004260A6">
            <w:pPr>
              <w:pStyle w:val="TAC"/>
              <w:rPr>
                <w:lang w:eastAsia="zh-CN"/>
              </w:rPr>
            </w:pPr>
            <w:r>
              <w:rPr>
                <w:lang w:eastAsia="en-GB"/>
              </w:rPr>
              <w:t>Y</w:t>
            </w:r>
          </w:p>
        </w:tc>
      </w:tr>
      <w:tr w:rsidR="00A90238" w14:paraId="5361F47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BB3E595" w14:textId="77777777" w:rsidR="00A90238" w:rsidRDefault="00A90238" w:rsidP="004260A6">
            <w:pPr>
              <w:pStyle w:val="TAL"/>
            </w:pPr>
            <w:r>
              <w:t>[</w:t>
            </w:r>
            <w:r w:rsidRPr="00B815C0">
              <w:rPr>
                <w:lang w:eastAsia="zh-CN"/>
              </w:rPr>
              <w:t>R-5.2.7.2-00</w:t>
            </w:r>
            <w:r>
              <w:rPr>
                <w:lang w:eastAsia="zh-CN"/>
              </w:rPr>
              <w:t>2</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F7B7034" w14:textId="77777777" w:rsidR="00A90238" w:rsidRDefault="00A90238" w:rsidP="004260A6">
            <w:pPr>
              <w:pStyle w:val="TAL"/>
              <w:rPr>
                <w:rFonts w:cs="Arial"/>
              </w:rPr>
            </w:pPr>
            <w:r>
              <w:t>Authorisation to select MCVideo transmissions that can be overridden</w:t>
            </w:r>
          </w:p>
        </w:tc>
        <w:tc>
          <w:tcPr>
            <w:tcW w:w="1017" w:type="dxa"/>
            <w:tcBorders>
              <w:top w:val="single" w:sz="4" w:space="0" w:color="auto"/>
              <w:left w:val="single" w:sz="4" w:space="0" w:color="auto"/>
              <w:bottom w:val="single" w:sz="4" w:space="0" w:color="auto"/>
              <w:right w:val="single" w:sz="4" w:space="0" w:color="auto"/>
            </w:tcBorders>
          </w:tcPr>
          <w:p w14:paraId="7D8C441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91D3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1064EF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A106E3D" w14:textId="77777777" w:rsidR="00A90238" w:rsidRDefault="00A90238" w:rsidP="004260A6">
            <w:pPr>
              <w:pStyle w:val="TAC"/>
              <w:rPr>
                <w:lang w:eastAsia="zh-CN"/>
              </w:rPr>
            </w:pPr>
            <w:r>
              <w:rPr>
                <w:lang w:eastAsia="en-GB"/>
              </w:rPr>
              <w:t>Y</w:t>
            </w:r>
          </w:p>
        </w:tc>
      </w:tr>
      <w:tr w:rsidR="00A90238" w14:paraId="3444165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FEBB4E5" w14:textId="77777777" w:rsidR="00A90238" w:rsidRDefault="00A90238" w:rsidP="004260A6">
            <w:pPr>
              <w:pStyle w:val="TAL"/>
            </w:pPr>
            <w:r>
              <w:t>[</w:t>
            </w:r>
            <w:r w:rsidRPr="00A801A4">
              <w:rPr>
                <w:lang w:eastAsia="zh-CN"/>
              </w:rPr>
              <w:t>R-5.2.7.2-004</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40879C38" w14:textId="77777777" w:rsidR="00A90238" w:rsidRDefault="00A90238" w:rsidP="004260A6">
            <w:pPr>
              <w:pStyle w:val="TAL"/>
              <w:rPr>
                <w:rFonts w:cs="Arial"/>
              </w:rPr>
            </w:pPr>
            <w:r>
              <w:t>Authorisation to allow MCVideo private communications to override or not to override active MCVideo group communications</w:t>
            </w:r>
          </w:p>
        </w:tc>
        <w:tc>
          <w:tcPr>
            <w:tcW w:w="1017" w:type="dxa"/>
            <w:tcBorders>
              <w:top w:val="single" w:sz="4" w:space="0" w:color="auto"/>
              <w:left w:val="single" w:sz="4" w:space="0" w:color="auto"/>
              <w:bottom w:val="single" w:sz="4" w:space="0" w:color="auto"/>
              <w:right w:val="single" w:sz="4" w:space="0" w:color="auto"/>
            </w:tcBorders>
          </w:tcPr>
          <w:p w14:paraId="2D80E0E5"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4406EC8"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E6D45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06CAD61" w14:textId="77777777" w:rsidR="00A90238" w:rsidRDefault="00A90238" w:rsidP="004260A6">
            <w:pPr>
              <w:pStyle w:val="TAC"/>
              <w:rPr>
                <w:lang w:eastAsia="zh-CN"/>
              </w:rPr>
            </w:pPr>
            <w:r>
              <w:rPr>
                <w:lang w:eastAsia="en-GB"/>
              </w:rPr>
              <w:t>Y</w:t>
            </w:r>
          </w:p>
        </w:tc>
      </w:tr>
      <w:tr w:rsidR="00A90238" w14:paraId="37B502E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318DE1E" w14:textId="77777777" w:rsidR="00A90238" w:rsidRDefault="00A90238" w:rsidP="004260A6">
            <w:pPr>
              <w:pStyle w:val="TAL"/>
            </w:pPr>
            <w:r>
              <w:t>[</w:t>
            </w:r>
            <w:r w:rsidRPr="00577B15">
              <w:t>R-5.2.8-005</w:t>
            </w:r>
            <w:r>
              <w:t xml:space="preserve">], </w:t>
            </w:r>
          </w:p>
          <w:p w14:paraId="5C0E03AE" w14:textId="77777777" w:rsidR="00A90238" w:rsidRDefault="00A90238" w:rsidP="004260A6">
            <w:pPr>
              <w:pStyle w:val="TAL"/>
            </w:pPr>
            <w:r>
              <w:t>[</w:t>
            </w:r>
            <w:r w:rsidRPr="00577B15">
              <w:t>R-5.2.8-00</w:t>
            </w:r>
            <w:r>
              <w:t>6]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20B021CC" w14:textId="77777777" w:rsidR="00A90238" w:rsidRDefault="00A90238" w:rsidP="004260A6">
            <w:pPr>
              <w:pStyle w:val="TAL"/>
              <w:rPr>
                <w:rFonts w:cs="Arial"/>
              </w:rPr>
            </w:pPr>
            <w:r>
              <w:t xml:space="preserve">Maximum length of time of a single video transmission </w:t>
            </w:r>
          </w:p>
        </w:tc>
        <w:tc>
          <w:tcPr>
            <w:tcW w:w="1017" w:type="dxa"/>
            <w:tcBorders>
              <w:top w:val="single" w:sz="4" w:space="0" w:color="auto"/>
              <w:left w:val="single" w:sz="4" w:space="0" w:color="auto"/>
              <w:bottom w:val="single" w:sz="4" w:space="0" w:color="auto"/>
              <w:right w:val="single" w:sz="4" w:space="0" w:color="auto"/>
            </w:tcBorders>
          </w:tcPr>
          <w:p w14:paraId="200D650E"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CEA8AA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D6D85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936D5CE" w14:textId="77777777" w:rsidR="00A90238" w:rsidRDefault="00A90238" w:rsidP="004260A6">
            <w:pPr>
              <w:pStyle w:val="TAC"/>
              <w:rPr>
                <w:lang w:eastAsia="zh-CN"/>
              </w:rPr>
            </w:pPr>
            <w:r>
              <w:rPr>
                <w:lang w:eastAsia="en-GB"/>
              </w:rPr>
              <w:t>Y</w:t>
            </w:r>
          </w:p>
        </w:tc>
      </w:tr>
      <w:tr w:rsidR="00A90238" w14:paraId="379A52F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3CFAD6" w14:textId="77777777" w:rsidR="00A90238" w:rsidRDefault="00A90238" w:rsidP="004260A6">
            <w:pPr>
              <w:pStyle w:val="TAL"/>
            </w:pPr>
            <w:r w:rsidRPr="00646285">
              <w:t>[R-6.7.3-007a]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C6FAFF1" w14:textId="77777777" w:rsidR="00A90238" w:rsidRDefault="00A90238" w:rsidP="004260A6">
            <w:pPr>
              <w:pStyle w:val="TAL"/>
            </w:pPr>
            <w:r w:rsidRPr="00646285">
              <w:t>List of user(s) from which MCVideo private calls can be received</w:t>
            </w:r>
          </w:p>
        </w:tc>
        <w:tc>
          <w:tcPr>
            <w:tcW w:w="1017" w:type="dxa"/>
            <w:tcBorders>
              <w:top w:val="single" w:sz="4" w:space="0" w:color="auto"/>
              <w:left w:val="single" w:sz="4" w:space="0" w:color="auto"/>
              <w:bottom w:val="single" w:sz="4" w:space="0" w:color="auto"/>
              <w:right w:val="single" w:sz="4" w:space="0" w:color="auto"/>
            </w:tcBorders>
          </w:tcPr>
          <w:p w14:paraId="43BDA657"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DA31FC3"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5606529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B9BEB2F" w14:textId="77777777" w:rsidR="00A90238" w:rsidRDefault="00A90238" w:rsidP="004260A6">
            <w:pPr>
              <w:pStyle w:val="TAC"/>
              <w:rPr>
                <w:lang w:eastAsia="en-GB"/>
              </w:rPr>
            </w:pPr>
          </w:p>
        </w:tc>
      </w:tr>
      <w:tr w:rsidR="00A90238" w14:paraId="62DBBB2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6DFFB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34F6C5A0" w14:textId="77777777" w:rsidR="00A90238" w:rsidRDefault="00A90238" w:rsidP="004260A6">
            <w:pPr>
              <w:pStyle w:val="TAL"/>
            </w:pPr>
            <w:r w:rsidRPr="00646285">
              <w:t>&gt; MCVideo ID</w:t>
            </w:r>
          </w:p>
        </w:tc>
        <w:tc>
          <w:tcPr>
            <w:tcW w:w="1017" w:type="dxa"/>
            <w:tcBorders>
              <w:top w:val="single" w:sz="4" w:space="0" w:color="auto"/>
              <w:left w:val="single" w:sz="4" w:space="0" w:color="auto"/>
              <w:bottom w:val="single" w:sz="4" w:space="0" w:color="auto"/>
              <w:right w:val="single" w:sz="4" w:space="0" w:color="auto"/>
            </w:tcBorders>
          </w:tcPr>
          <w:p w14:paraId="7A0857EC"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D21FFE8"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6334D6"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EEA924" w14:textId="77777777" w:rsidR="00A90238" w:rsidRDefault="00A90238" w:rsidP="004260A6">
            <w:pPr>
              <w:pStyle w:val="TAC"/>
              <w:rPr>
                <w:lang w:eastAsia="en-GB"/>
              </w:rPr>
            </w:pPr>
            <w:r w:rsidRPr="00646285">
              <w:rPr>
                <w:lang w:eastAsia="en-GB"/>
              </w:rPr>
              <w:t>Y</w:t>
            </w:r>
          </w:p>
        </w:tc>
      </w:tr>
      <w:tr w:rsidR="00A90238" w14:paraId="294BF4B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2A757F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E5F97F" w14:textId="77777777" w:rsidR="00A90238" w:rsidRDefault="00A90238" w:rsidP="004260A6">
            <w:pPr>
              <w:pStyle w:val="TAL"/>
            </w:pPr>
            <w:r w:rsidRPr="00646285">
              <w:t>&gt; Presentation priority relative to other users and groups</w:t>
            </w:r>
          </w:p>
        </w:tc>
        <w:tc>
          <w:tcPr>
            <w:tcW w:w="1017" w:type="dxa"/>
            <w:tcBorders>
              <w:top w:val="single" w:sz="4" w:space="0" w:color="auto"/>
              <w:left w:val="single" w:sz="4" w:space="0" w:color="auto"/>
              <w:bottom w:val="single" w:sz="4" w:space="0" w:color="auto"/>
              <w:right w:val="single" w:sz="4" w:space="0" w:color="auto"/>
            </w:tcBorders>
          </w:tcPr>
          <w:p w14:paraId="79A1260B"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63D7AF1"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FA24EA2"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0AF89F3" w14:textId="77777777" w:rsidR="00A90238" w:rsidRDefault="00A90238" w:rsidP="004260A6">
            <w:pPr>
              <w:pStyle w:val="TAC"/>
              <w:rPr>
                <w:lang w:eastAsia="en-GB"/>
              </w:rPr>
            </w:pPr>
            <w:r w:rsidRPr="00646285">
              <w:rPr>
                <w:lang w:eastAsia="en-GB"/>
              </w:rPr>
              <w:t>Y</w:t>
            </w:r>
          </w:p>
        </w:tc>
      </w:tr>
      <w:tr w:rsidR="00A90238" w14:paraId="3E9BDDA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1F8B8BF" w14:textId="77777777" w:rsidR="00A90238" w:rsidRDefault="00A90238" w:rsidP="004260A6">
            <w:pPr>
              <w:pStyle w:val="TAL"/>
            </w:pPr>
            <w:r w:rsidRPr="00646285">
              <w:t>3GPP TS 33.180 [18]</w:t>
            </w:r>
          </w:p>
        </w:tc>
        <w:tc>
          <w:tcPr>
            <w:tcW w:w="3118" w:type="dxa"/>
            <w:tcBorders>
              <w:top w:val="single" w:sz="4" w:space="0" w:color="auto"/>
              <w:left w:val="single" w:sz="4" w:space="0" w:color="auto"/>
              <w:bottom w:val="single" w:sz="4" w:space="0" w:color="auto"/>
              <w:right w:val="single" w:sz="4" w:space="0" w:color="auto"/>
            </w:tcBorders>
            <w:vAlign w:val="center"/>
          </w:tcPr>
          <w:p w14:paraId="1DD4592C" w14:textId="77777777" w:rsidR="00A90238" w:rsidRDefault="00A90238" w:rsidP="004260A6">
            <w:pPr>
              <w:pStyle w:val="TAL"/>
            </w:pPr>
            <w:r w:rsidRPr="00646285">
              <w:t>&gt; KMSUri for security domain of MCVideo ID</w:t>
            </w:r>
          </w:p>
        </w:tc>
        <w:tc>
          <w:tcPr>
            <w:tcW w:w="1017" w:type="dxa"/>
            <w:tcBorders>
              <w:top w:val="single" w:sz="4" w:space="0" w:color="auto"/>
              <w:left w:val="single" w:sz="4" w:space="0" w:color="auto"/>
              <w:bottom w:val="single" w:sz="4" w:space="0" w:color="auto"/>
              <w:right w:val="single" w:sz="4" w:space="0" w:color="auto"/>
            </w:tcBorders>
          </w:tcPr>
          <w:p w14:paraId="766DA208" w14:textId="77777777" w:rsidR="00A90238" w:rsidRDefault="00A90238" w:rsidP="004260A6">
            <w:pPr>
              <w:pStyle w:val="TAC"/>
              <w:rPr>
                <w:lang w:eastAsia="en-GB"/>
              </w:rPr>
            </w:pPr>
            <w:r w:rsidRPr="00646285">
              <w:rPr>
                <w:rFonts w:hint="eastAsia"/>
                <w:lang w:eastAsia="en-GB"/>
              </w:rPr>
              <w:t>Y</w:t>
            </w:r>
          </w:p>
        </w:tc>
        <w:tc>
          <w:tcPr>
            <w:tcW w:w="990" w:type="dxa"/>
            <w:tcBorders>
              <w:top w:val="single" w:sz="4" w:space="0" w:color="auto"/>
              <w:left w:val="single" w:sz="4" w:space="0" w:color="auto"/>
              <w:bottom w:val="single" w:sz="4" w:space="0" w:color="auto"/>
              <w:right w:val="single" w:sz="4" w:space="0" w:color="auto"/>
            </w:tcBorders>
          </w:tcPr>
          <w:p w14:paraId="66EDFDD2" w14:textId="77777777" w:rsidR="00A90238" w:rsidRDefault="00A90238" w:rsidP="004260A6">
            <w:pPr>
              <w:pStyle w:val="TAC"/>
              <w:rPr>
                <w:lang w:eastAsia="en-GB"/>
              </w:rPr>
            </w:pPr>
            <w:r w:rsidRPr="00646285">
              <w:rPr>
                <w:rFonts w:hint="eastAsia"/>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32F574D" w14:textId="77777777" w:rsidR="00A90238" w:rsidRDefault="00A90238" w:rsidP="004260A6">
            <w:pPr>
              <w:pStyle w:val="TAC"/>
              <w:rPr>
                <w:lang w:eastAsia="zh-CN"/>
              </w:rPr>
            </w:pPr>
            <w:r w:rsidRPr="00646285">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A350208" w14:textId="77777777" w:rsidR="00A90238" w:rsidRDefault="00A90238" w:rsidP="004260A6">
            <w:pPr>
              <w:pStyle w:val="TAC"/>
              <w:rPr>
                <w:lang w:eastAsia="en-GB"/>
              </w:rPr>
            </w:pPr>
            <w:r w:rsidRPr="00646285">
              <w:rPr>
                <w:rFonts w:hint="eastAsia"/>
                <w:lang w:eastAsia="en-GB"/>
              </w:rPr>
              <w:t>Y</w:t>
            </w:r>
          </w:p>
        </w:tc>
      </w:tr>
      <w:tr w:rsidR="00A90238" w14:paraId="536AE60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C93F77B" w14:textId="77777777" w:rsidR="00A90238" w:rsidRDefault="00A90238" w:rsidP="004260A6">
            <w:pPr>
              <w:pStyle w:val="TAL"/>
            </w:pPr>
            <w:r w:rsidRPr="006D27E3">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538A2E61" w14:textId="77777777" w:rsidR="00A90238" w:rsidRPr="00646285" w:rsidRDefault="00A90238" w:rsidP="004260A6">
            <w:pPr>
              <w:pStyle w:val="TAL"/>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7223373" w14:textId="77777777" w:rsidR="00A90238" w:rsidRPr="00646285" w:rsidRDefault="00A90238" w:rsidP="004260A6">
            <w:pPr>
              <w:pStyle w:val="TAL"/>
            </w:pPr>
            <w:r>
              <w:t>Authorised to request association between active functional alias(es) and MCVideo ID(s)</w:t>
            </w:r>
          </w:p>
        </w:tc>
        <w:tc>
          <w:tcPr>
            <w:tcW w:w="1017" w:type="dxa"/>
            <w:tcBorders>
              <w:top w:val="single" w:sz="4" w:space="0" w:color="auto"/>
              <w:left w:val="single" w:sz="4" w:space="0" w:color="auto"/>
              <w:bottom w:val="single" w:sz="4" w:space="0" w:color="auto"/>
              <w:right w:val="single" w:sz="4" w:space="0" w:color="auto"/>
            </w:tcBorders>
          </w:tcPr>
          <w:p w14:paraId="761CB869" w14:textId="77777777" w:rsidR="00A90238" w:rsidRPr="00646285"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6DB9B3D" w14:textId="77777777" w:rsidR="00A90238" w:rsidRPr="00646285" w:rsidRDefault="00A90238" w:rsidP="004260A6">
            <w:pPr>
              <w:pStyle w:val="TAC"/>
              <w:rPr>
                <w:lang w:eastAsia="en-GB"/>
              </w:rPr>
            </w:pPr>
            <w:r w:rsidRPr="006D27E3">
              <w:t>Y</w:t>
            </w:r>
          </w:p>
        </w:tc>
        <w:tc>
          <w:tcPr>
            <w:tcW w:w="1440" w:type="dxa"/>
            <w:tcBorders>
              <w:top w:val="single" w:sz="4" w:space="0" w:color="auto"/>
              <w:left w:val="single" w:sz="4" w:space="0" w:color="auto"/>
              <w:bottom w:val="single" w:sz="4" w:space="0" w:color="auto"/>
              <w:right w:val="single" w:sz="4" w:space="0" w:color="auto"/>
            </w:tcBorders>
          </w:tcPr>
          <w:p w14:paraId="71DF602E" w14:textId="77777777" w:rsidR="00A90238" w:rsidRPr="00646285" w:rsidRDefault="00A90238" w:rsidP="004260A6">
            <w:pPr>
              <w:pStyle w:val="TAC"/>
              <w:rPr>
                <w:lang w:eastAsia="zh-CN"/>
              </w:rPr>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179A991" w14:textId="77777777" w:rsidR="00A90238" w:rsidRPr="00646285" w:rsidRDefault="00A90238" w:rsidP="004260A6">
            <w:pPr>
              <w:pStyle w:val="TAC"/>
              <w:rPr>
                <w:lang w:eastAsia="en-GB"/>
              </w:rPr>
            </w:pPr>
            <w:r w:rsidRPr="006D27E3">
              <w:t>Y</w:t>
            </w:r>
          </w:p>
        </w:tc>
      </w:tr>
      <w:tr w:rsidR="00A90238" w14:paraId="5ECAC13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707B040"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0D015DF2" w14:textId="77777777" w:rsidR="00A90238" w:rsidRDefault="00A90238" w:rsidP="004260A6">
            <w:pPr>
              <w:pStyle w:val="TAL"/>
            </w:pPr>
            <w:r>
              <w:t>List of partner MCVideo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087DC676"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C33638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A7DF089"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0C817DFB" w14:textId="77777777" w:rsidR="00A90238" w:rsidRDefault="00A90238" w:rsidP="004260A6">
            <w:pPr>
              <w:pStyle w:val="TAC"/>
              <w:rPr>
                <w:lang w:eastAsia="en-GB"/>
              </w:rPr>
            </w:pPr>
          </w:p>
        </w:tc>
      </w:tr>
      <w:tr w:rsidR="00A90238" w14:paraId="328BC88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363AD02"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41F0DE86" w14:textId="77777777" w:rsidR="00A90238" w:rsidRDefault="00A90238" w:rsidP="004260A6">
            <w:pPr>
              <w:pStyle w:val="TAL"/>
            </w:pPr>
            <w: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50958861"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39DD8F1"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29985804"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4754959" w14:textId="77777777" w:rsidR="00A90238" w:rsidRDefault="00A90238" w:rsidP="004260A6">
            <w:pPr>
              <w:pStyle w:val="TAC"/>
              <w:rPr>
                <w:lang w:eastAsia="en-GB"/>
              </w:rPr>
            </w:pPr>
            <w:r w:rsidRPr="00AB5FED">
              <w:rPr>
                <w:rFonts w:hint="eastAsia"/>
                <w:lang w:eastAsia="zh-CN"/>
              </w:rPr>
              <w:t>Y</w:t>
            </w:r>
          </w:p>
        </w:tc>
      </w:tr>
      <w:tr w:rsidR="00A90238" w14:paraId="641AE42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797C94A" w14:textId="77777777" w:rsidR="00A90238" w:rsidRDefault="00A90238" w:rsidP="004260A6">
            <w:pPr>
              <w:pStyle w:val="TAL"/>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55120036" w14:textId="676AD961" w:rsidR="00A90238" w:rsidRDefault="00A90238" w:rsidP="004260A6">
            <w:pPr>
              <w:pStyle w:val="TAL"/>
            </w:pPr>
            <w:r>
              <w:t>&gt; Access information for partner MCVideo system (see</w:t>
            </w:r>
            <w:r w:rsidR="001E1C79">
              <w:t> </w:t>
            </w:r>
            <w:r>
              <w:t>NOTE 5)</w:t>
            </w:r>
          </w:p>
        </w:tc>
        <w:tc>
          <w:tcPr>
            <w:tcW w:w="1017" w:type="dxa"/>
            <w:tcBorders>
              <w:top w:val="single" w:sz="4" w:space="0" w:color="auto"/>
              <w:left w:val="single" w:sz="4" w:space="0" w:color="auto"/>
              <w:bottom w:val="single" w:sz="4" w:space="0" w:color="auto"/>
              <w:right w:val="single" w:sz="4" w:space="0" w:color="auto"/>
            </w:tcBorders>
          </w:tcPr>
          <w:p w14:paraId="2E9EF9C6"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3E0F8D3"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08B66C9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712164" w14:textId="77777777" w:rsidR="00A90238" w:rsidRDefault="00A90238" w:rsidP="004260A6">
            <w:pPr>
              <w:pStyle w:val="TAC"/>
              <w:rPr>
                <w:lang w:eastAsia="en-GB"/>
              </w:rPr>
            </w:pPr>
            <w:r w:rsidRPr="00AB5FED">
              <w:rPr>
                <w:rFonts w:hint="eastAsia"/>
                <w:lang w:eastAsia="zh-CN"/>
              </w:rPr>
              <w:t>Y</w:t>
            </w:r>
          </w:p>
        </w:tc>
      </w:tr>
      <w:tr w:rsidR="00A90238" w14:paraId="5EB41A7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6B06CEF" w14:textId="77777777" w:rsidR="00A90238" w:rsidRPr="008D533D" w:rsidRDefault="00A90238" w:rsidP="004260A6">
            <w:pPr>
              <w:pStyle w:val="TAL"/>
              <w:rPr>
                <w:szCs w:val="18"/>
              </w:rPr>
            </w:pPr>
            <w:r>
              <w:rPr>
                <w:szCs w:val="18"/>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694FFDD0" w14:textId="77777777" w:rsidR="00A90238" w:rsidRPr="008D533D" w:rsidRDefault="00A90238" w:rsidP="004260A6">
            <w:pPr>
              <w:pStyle w:val="TAL"/>
            </w:pPr>
            <w: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3CC91178"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8AFFA92"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22C5B93"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AC1FA81" w14:textId="77777777" w:rsidR="00A90238" w:rsidRPr="008C02BD" w:rsidRDefault="00A90238" w:rsidP="004260A6">
            <w:pPr>
              <w:pStyle w:val="TAC"/>
            </w:pPr>
          </w:p>
        </w:tc>
      </w:tr>
      <w:tr w:rsidR="00A90238" w14:paraId="35FC25B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E689E93"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E984897" w14:textId="77777777" w:rsidR="00A90238" w:rsidRPr="008D533D" w:rsidRDefault="00A90238" w:rsidP="004260A6">
            <w:pPr>
              <w:pStyle w:val="TAL"/>
            </w:pPr>
            <w:r>
              <w:rPr>
                <w:rFonts w:cs="Arial"/>
              </w:rPr>
              <w:t>&gt; MCVideo Group ID</w:t>
            </w:r>
          </w:p>
        </w:tc>
        <w:tc>
          <w:tcPr>
            <w:tcW w:w="1017" w:type="dxa"/>
            <w:tcBorders>
              <w:top w:val="single" w:sz="4" w:space="0" w:color="auto"/>
              <w:left w:val="single" w:sz="4" w:space="0" w:color="auto"/>
              <w:bottom w:val="single" w:sz="4" w:space="0" w:color="auto"/>
              <w:right w:val="single" w:sz="4" w:space="0" w:color="auto"/>
            </w:tcBorders>
          </w:tcPr>
          <w:p w14:paraId="4325A4DE" w14:textId="77777777" w:rsidR="00A90238" w:rsidRPr="008C02BD" w:rsidRDefault="00A90238" w:rsidP="004260A6">
            <w:pPr>
              <w:pStyle w:val="TAC"/>
            </w:pPr>
            <w:r>
              <w:rPr>
                <w:rFonts w:cs="Arial"/>
              </w:rPr>
              <w:t>Y</w:t>
            </w:r>
          </w:p>
        </w:tc>
        <w:tc>
          <w:tcPr>
            <w:tcW w:w="990" w:type="dxa"/>
            <w:tcBorders>
              <w:top w:val="single" w:sz="4" w:space="0" w:color="auto"/>
              <w:left w:val="single" w:sz="4" w:space="0" w:color="auto"/>
              <w:bottom w:val="single" w:sz="4" w:space="0" w:color="auto"/>
              <w:right w:val="single" w:sz="4" w:space="0" w:color="auto"/>
            </w:tcBorders>
          </w:tcPr>
          <w:p w14:paraId="1632B497" w14:textId="77777777" w:rsidR="00A90238" w:rsidRPr="008C02BD" w:rsidRDefault="00A90238" w:rsidP="004260A6">
            <w:pPr>
              <w:pStyle w:val="TAC"/>
            </w:pPr>
            <w:r>
              <w:rPr>
                <w:rFonts w:cs="Arial"/>
              </w:rPr>
              <w:t>Y</w:t>
            </w:r>
          </w:p>
        </w:tc>
        <w:tc>
          <w:tcPr>
            <w:tcW w:w="1440" w:type="dxa"/>
            <w:tcBorders>
              <w:top w:val="single" w:sz="4" w:space="0" w:color="auto"/>
              <w:left w:val="single" w:sz="4" w:space="0" w:color="auto"/>
              <w:bottom w:val="single" w:sz="4" w:space="0" w:color="auto"/>
              <w:right w:val="single" w:sz="4" w:space="0" w:color="auto"/>
            </w:tcBorders>
          </w:tcPr>
          <w:p w14:paraId="3246B376" w14:textId="77777777" w:rsidR="00A90238" w:rsidRPr="008C02BD" w:rsidRDefault="00A90238" w:rsidP="004260A6">
            <w:pPr>
              <w:pStyle w:val="TAC"/>
            </w:pPr>
            <w:r>
              <w:rPr>
                <w:rFonts w:cs="Arial"/>
              </w:rPr>
              <w:t>Y</w:t>
            </w:r>
          </w:p>
        </w:tc>
        <w:tc>
          <w:tcPr>
            <w:tcW w:w="1080" w:type="dxa"/>
            <w:tcBorders>
              <w:top w:val="single" w:sz="4" w:space="0" w:color="auto"/>
              <w:left w:val="single" w:sz="4" w:space="0" w:color="auto"/>
              <w:bottom w:val="single" w:sz="4" w:space="0" w:color="auto"/>
              <w:right w:val="single" w:sz="4" w:space="0" w:color="auto"/>
            </w:tcBorders>
          </w:tcPr>
          <w:p w14:paraId="5D5F8EF5" w14:textId="77777777" w:rsidR="00A90238" w:rsidRPr="008C02BD" w:rsidRDefault="00A90238" w:rsidP="004260A6">
            <w:pPr>
              <w:pStyle w:val="TAC"/>
            </w:pPr>
            <w:r>
              <w:rPr>
                <w:rFonts w:cs="Arial"/>
                <w:lang w:eastAsia="zh-CN"/>
              </w:rPr>
              <w:t>Y</w:t>
            </w:r>
          </w:p>
        </w:tc>
      </w:tr>
      <w:tr w:rsidR="00A90238" w14:paraId="35B0E34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53FE015"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E84501C" w14:textId="77777777" w:rsidR="00A90238" w:rsidRPr="008D533D" w:rsidRDefault="00A90238" w:rsidP="004260A6">
            <w:pPr>
              <w:pStyle w:val="TAL"/>
            </w:pPr>
            <w:r>
              <w:rPr>
                <w:rFonts w:cs="Arial"/>
                <w:szCs w:val="18"/>
              </w:rPr>
              <w:t>&gt;&gt; Criteria for affiliation (see NOTE 7)</w:t>
            </w:r>
          </w:p>
        </w:tc>
        <w:tc>
          <w:tcPr>
            <w:tcW w:w="1017" w:type="dxa"/>
            <w:tcBorders>
              <w:top w:val="single" w:sz="4" w:space="0" w:color="auto"/>
              <w:left w:val="single" w:sz="4" w:space="0" w:color="auto"/>
              <w:bottom w:val="single" w:sz="4" w:space="0" w:color="auto"/>
              <w:right w:val="single" w:sz="4" w:space="0" w:color="auto"/>
            </w:tcBorders>
          </w:tcPr>
          <w:p w14:paraId="55020AC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A644E82"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5249F6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9031105" w14:textId="77777777" w:rsidR="00A90238" w:rsidRPr="008C02BD" w:rsidRDefault="00A90238" w:rsidP="004260A6">
            <w:pPr>
              <w:pStyle w:val="TAC"/>
            </w:pPr>
            <w:r>
              <w:rPr>
                <w:rFonts w:cs="Arial"/>
                <w:szCs w:val="18"/>
                <w:lang w:eastAsia="zh-CN"/>
              </w:rPr>
              <w:t>Y</w:t>
            </w:r>
          </w:p>
        </w:tc>
      </w:tr>
      <w:tr w:rsidR="00A90238" w14:paraId="0C2259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E0BFB4D"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CB49104" w14:textId="77777777" w:rsidR="00A90238" w:rsidRPr="008D533D" w:rsidRDefault="00A90238" w:rsidP="004260A6">
            <w:pPr>
              <w:pStyle w:val="TAL"/>
            </w:pPr>
            <w:r>
              <w:rPr>
                <w:rFonts w:cs="Arial"/>
                <w:szCs w:val="18"/>
              </w:rPr>
              <w:t>&gt;&gt; Criteria for de-affiliation (see NOTE 7)</w:t>
            </w:r>
          </w:p>
        </w:tc>
        <w:tc>
          <w:tcPr>
            <w:tcW w:w="1017" w:type="dxa"/>
            <w:tcBorders>
              <w:top w:val="single" w:sz="4" w:space="0" w:color="auto"/>
              <w:left w:val="single" w:sz="4" w:space="0" w:color="auto"/>
              <w:bottom w:val="single" w:sz="4" w:space="0" w:color="auto"/>
              <w:right w:val="single" w:sz="4" w:space="0" w:color="auto"/>
            </w:tcBorders>
          </w:tcPr>
          <w:p w14:paraId="062C0A58"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29574CF"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AAF14CD"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9BDA9A7" w14:textId="77777777" w:rsidR="00A90238" w:rsidRPr="008C02BD" w:rsidRDefault="00A90238" w:rsidP="004260A6">
            <w:pPr>
              <w:pStyle w:val="TAC"/>
            </w:pPr>
            <w:r>
              <w:rPr>
                <w:rFonts w:cs="Arial"/>
                <w:szCs w:val="18"/>
                <w:lang w:eastAsia="zh-CN"/>
              </w:rPr>
              <w:t>Y</w:t>
            </w:r>
          </w:p>
        </w:tc>
      </w:tr>
      <w:tr w:rsidR="00A90238" w14:paraId="74CDED1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CDC5ADB"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C963250"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39150E1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7CA58D3"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8BE9A0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326DBE0" w14:textId="77777777" w:rsidR="00A90238" w:rsidRPr="008C02BD" w:rsidRDefault="00A90238" w:rsidP="004260A6">
            <w:pPr>
              <w:pStyle w:val="TAC"/>
            </w:pPr>
            <w:r>
              <w:rPr>
                <w:rFonts w:cs="Arial"/>
                <w:szCs w:val="18"/>
                <w:lang w:eastAsia="zh-CN"/>
              </w:rPr>
              <w:t>Y</w:t>
            </w:r>
          </w:p>
        </w:tc>
      </w:tr>
      <w:tr w:rsidR="00A90238" w14:paraId="68D45AA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B0DD849" w14:textId="77777777" w:rsidR="00A90238" w:rsidRPr="008D533D" w:rsidRDefault="00A90238" w:rsidP="004260A6">
            <w:pPr>
              <w:pStyle w:val="TAL"/>
              <w:rPr>
                <w:szCs w:val="18"/>
              </w:rPr>
            </w:pPr>
            <w:r>
              <w:rPr>
                <w:szCs w:val="18"/>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7D2F3A43" w14:textId="77777777" w:rsidR="00A90238" w:rsidRPr="008D533D" w:rsidRDefault="00A90238" w:rsidP="004260A6">
            <w:pPr>
              <w:pStyle w:val="TAL"/>
            </w:pPr>
            <w:r>
              <w:rPr>
                <w:rFonts w:cs="Arial"/>
                <w:szCs w:val="18"/>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17DB2310"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CE711"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199513D"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01CE77BE" w14:textId="77777777" w:rsidR="00A90238" w:rsidRPr="008C02BD" w:rsidRDefault="00A90238" w:rsidP="004260A6">
            <w:pPr>
              <w:pStyle w:val="TAC"/>
            </w:pPr>
          </w:p>
        </w:tc>
      </w:tr>
      <w:tr w:rsidR="00A90238" w14:paraId="5CBD4F3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5A7E1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47AAC14" w14:textId="77777777" w:rsidR="00A90238" w:rsidRPr="008D533D" w:rsidRDefault="00A90238" w:rsidP="004260A6">
            <w:pPr>
              <w:pStyle w:val="TAL"/>
            </w:pPr>
            <w:r>
              <w:rPr>
                <w:rFonts w:cs="Arial"/>
                <w:szCs w:val="18"/>
              </w:rPr>
              <w:t>&gt; MCVideo Group ID</w:t>
            </w:r>
          </w:p>
        </w:tc>
        <w:tc>
          <w:tcPr>
            <w:tcW w:w="1017" w:type="dxa"/>
            <w:tcBorders>
              <w:top w:val="single" w:sz="4" w:space="0" w:color="auto"/>
              <w:left w:val="single" w:sz="4" w:space="0" w:color="auto"/>
              <w:bottom w:val="single" w:sz="4" w:space="0" w:color="auto"/>
              <w:right w:val="single" w:sz="4" w:space="0" w:color="auto"/>
            </w:tcBorders>
          </w:tcPr>
          <w:p w14:paraId="712826B9"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C626E8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573743D4"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E31EF7B" w14:textId="77777777" w:rsidR="00A90238" w:rsidRPr="008C02BD" w:rsidRDefault="00A90238" w:rsidP="004260A6">
            <w:pPr>
              <w:pStyle w:val="TAC"/>
            </w:pPr>
            <w:r>
              <w:rPr>
                <w:rFonts w:cs="Arial"/>
                <w:szCs w:val="18"/>
                <w:lang w:eastAsia="zh-CN"/>
              </w:rPr>
              <w:t>Y</w:t>
            </w:r>
          </w:p>
        </w:tc>
      </w:tr>
      <w:tr w:rsidR="00A90238" w14:paraId="55469E7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5951C31"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4675F84"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2CC80B05"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5B7DE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7DFA04DE"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B99C5CF" w14:textId="77777777" w:rsidR="00A90238" w:rsidRPr="008C02BD" w:rsidRDefault="00A90238" w:rsidP="004260A6">
            <w:pPr>
              <w:pStyle w:val="TAC"/>
            </w:pPr>
            <w:r>
              <w:rPr>
                <w:rFonts w:cs="Arial"/>
                <w:szCs w:val="18"/>
                <w:lang w:eastAsia="zh-CN"/>
              </w:rPr>
              <w:t>Y</w:t>
            </w:r>
          </w:p>
        </w:tc>
      </w:tr>
      <w:tr w:rsidR="00A90238" w14:paraId="795600B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3B3133" w14:textId="77777777" w:rsidR="00A90238" w:rsidRPr="008D533D" w:rsidRDefault="00A90238" w:rsidP="004260A6">
            <w:pPr>
              <w:pStyle w:val="TAL"/>
              <w:rPr>
                <w:szCs w:val="18"/>
              </w:rPr>
            </w:pPr>
            <w:r w:rsidRPr="00F442A6">
              <w:t>[R-5.9a-012] of 3GPP TS 22.280 [2]</w:t>
            </w:r>
          </w:p>
        </w:tc>
        <w:tc>
          <w:tcPr>
            <w:tcW w:w="3118" w:type="dxa"/>
            <w:tcBorders>
              <w:top w:val="single" w:sz="4" w:space="0" w:color="auto"/>
              <w:left w:val="single" w:sz="4" w:space="0" w:color="auto"/>
              <w:bottom w:val="single" w:sz="4" w:space="0" w:color="auto"/>
              <w:right w:val="single" w:sz="4" w:space="0" w:color="auto"/>
            </w:tcBorders>
          </w:tcPr>
          <w:p w14:paraId="26DB3ACF" w14:textId="77777777" w:rsidR="00A90238" w:rsidRDefault="00A90238" w:rsidP="004260A6">
            <w:pPr>
              <w:pStyle w:val="TAL"/>
              <w:rPr>
                <w:rFonts w:cs="Arial"/>
                <w:szCs w:val="18"/>
              </w:rPr>
            </w:pPr>
            <w:r w:rsidRPr="00F442A6">
              <w:t>Authorised to take over a functional alias from another MCVideo user</w:t>
            </w:r>
          </w:p>
        </w:tc>
        <w:tc>
          <w:tcPr>
            <w:tcW w:w="1017" w:type="dxa"/>
            <w:tcBorders>
              <w:top w:val="single" w:sz="4" w:space="0" w:color="auto"/>
              <w:left w:val="single" w:sz="4" w:space="0" w:color="auto"/>
              <w:bottom w:val="single" w:sz="4" w:space="0" w:color="auto"/>
              <w:right w:val="single" w:sz="4" w:space="0" w:color="auto"/>
            </w:tcBorders>
          </w:tcPr>
          <w:p w14:paraId="436BE367" w14:textId="77777777" w:rsidR="00A90238" w:rsidRDefault="00A90238" w:rsidP="004260A6">
            <w:pPr>
              <w:pStyle w:val="TAC"/>
              <w:rPr>
                <w:rFonts w:cs="Arial"/>
                <w:szCs w:val="18"/>
              </w:rPr>
            </w:pPr>
            <w:r>
              <w:t>N</w:t>
            </w:r>
          </w:p>
        </w:tc>
        <w:tc>
          <w:tcPr>
            <w:tcW w:w="990" w:type="dxa"/>
            <w:tcBorders>
              <w:top w:val="single" w:sz="4" w:space="0" w:color="auto"/>
              <w:left w:val="single" w:sz="4" w:space="0" w:color="auto"/>
              <w:bottom w:val="single" w:sz="4" w:space="0" w:color="auto"/>
              <w:right w:val="single" w:sz="4" w:space="0" w:color="auto"/>
            </w:tcBorders>
          </w:tcPr>
          <w:p w14:paraId="1CFFB5D8"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18EFE7A1"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4695BBE4" w14:textId="77777777" w:rsidR="00A90238" w:rsidRDefault="00A90238" w:rsidP="004260A6">
            <w:pPr>
              <w:pStyle w:val="TAC"/>
              <w:rPr>
                <w:rFonts w:cs="Arial"/>
                <w:szCs w:val="18"/>
                <w:lang w:eastAsia="zh-CN"/>
              </w:rPr>
            </w:pPr>
            <w:r w:rsidRPr="00F442A6">
              <w:t>Y</w:t>
            </w:r>
          </w:p>
        </w:tc>
      </w:tr>
      <w:tr w:rsidR="00A90238" w14:paraId="7484235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365E2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6A7161D" w14:textId="77777777" w:rsidR="00A90238" w:rsidRDefault="00A90238" w:rsidP="004260A6">
            <w:pPr>
              <w:pStyle w:val="TAL"/>
              <w:rPr>
                <w:rFonts w:cs="Arial"/>
                <w:szCs w:val="18"/>
              </w:rPr>
            </w:pPr>
            <w:r w:rsidRPr="00F442A6">
              <w:t>List of functional alias(es) of the MCVideo user</w:t>
            </w:r>
          </w:p>
        </w:tc>
        <w:tc>
          <w:tcPr>
            <w:tcW w:w="1017" w:type="dxa"/>
            <w:tcBorders>
              <w:top w:val="single" w:sz="4" w:space="0" w:color="auto"/>
              <w:left w:val="single" w:sz="4" w:space="0" w:color="auto"/>
              <w:bottom w:val="single" w:sz="4" w:space="0" w:color="auto"/>
              <w:right w:val="single" w:sz="4" w:space="0" w:color="auto"/>
            </w:tcBorders>
          </w:tcPr>
          <w:p w14:paraId="7308194B" w14:textId="77777777" w:rsidR="00A90238" w:rsidRDefault="00A90238" w:rsidP="004260A6">
            <w:pPr>
              <w:pStyle w:val="TAC"/>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18BF4C62" w14:textId="77777777" w:rsidR="00A90238" w:rsidRDefault="00A90238" w:rsidP="004260A6">
            <w:pPr>
              <w:pStyle w:val="TAC"/>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DE20212" w14:textId="77777777" w:rsidR="00A90238" w:rsidRDefault="00A90238" w:rsidP="004260A6">
            <w:pPr>
              <w:pStyle w:val="TAC"/>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62766EC3" w14:textId="77777777" w:rsidR="00A90238" w:rsidRDefault="00A90238" w:rsidP="004260A6">
            <w:pPr>
              <w:pStyle w:val="TAC"/>
              <w:rPr>
                <w:rFonts w:cs="Arial"/>
                <w:szCs w:val="18"/>
                <w:lang w:eastAsia="zh-CN"/>
              </w:rPr>
            </w:pPr>
          </w:p>
        </w:tc>
      </w:tr>
      <w:tr w:rsidR="00A90238" w14:paraId="4F0B943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C4D1ED9" w14:textId="77777777" w:rsidR="00A90238" w:rsidRPr="008D533D" w:rsidRDefault="00A90238" w:rsidP="004260A6">
            <w:pPr>
              <w:pStyle w:val="TAL"/>
              <w:rPr>
                <w:szCs w:val="18"/>
              </w:rPr>
            </w:pPr>
            <w:r w:rsidRPr="00F442A6">
              <w:t>[R-5.9a-005] of 3GPP TS 22.280 [2]</w:t>
            </w:r>
          </w:p>
        </w:tc>
        <w:tc>
          <w:tcPr>
            <w:tcW w:w="3118" w:type="dxa"/>
            <w:tcBorders>
              <w:top w:val="single" w:sz="4" w:space="0" w:color="auto"/>
              <w:left w:val="single" w:sz="4" w:space="0" w:color="auto"/>
              <w:bottom w:val="single" w:sz="4" w:space="0" w:color="auto"/>
              <w:right w:val="single" w:sz="4" w:space="0" w:color="auto"/>
            </w:tcBorders>
          </w:tcPr>
          <w:p w14:paraId="05A514B9" w14:textId="77777777" w:rsidR="00A90238" w:rsidRDefault="00A90238" w:rsidP="004260A6">
            <w:pPr>
              <w:pStyle w:val="TAL"/>
              <w:rPr>
                <w:rFonts w:cs="Arial"/>
                <w:szCs w:val="18"/>
              </w:rPr>
            </w:pPr>
            <w:r w:rsidRPr="00F442A6">
              <w:t>&gt; Functional alias</w:t>
            </w:r>
          </w:p>
        </w:tc>
        <w:tc>
          <w:tcPr>
            <w:tcW w:w="1017" w:type="dxa"/>
            <w:tcBorders>
              <w:top w:val="single" w:sz="4" w:space="0" w:color="auto"/>
              <w:left w:val="single" w:sz="4" w:space="0" w:color="auto"/>
              <w:bottom w:val="single" w:sz="4" w:space="0" w:color="auto"/>
              <w:right w:val="single" w:sz="4" w:space="0" w:color="auto"/>
            </w:tcBorders>
          </w:tcPr>
          <w:p w14:paraId="29189EED" w14:textId="77777777" w:rsidR="00A90238" w:rsidRDefault="00A90238" w:rsidP="004260A6">
            <w:pPr>
              <w:pStyle w:val="TAC"/>
              <w:rPr>
                <w:rFonts w:cs="Arial"/>
                <w:szCs w:val="18"/>
              </w:rPr>
            </w:pPr>
            <w:r w:rsidRPr="00F442A6">
              <w:t>Y</w:t>
            </w:r>
          </w:p>
        </w:tc>
        <w:tc>
          <w:tcPr>
            <w:tcW w:w="990" w:type="dxa"/>
            <w:tcBorders>
              <w:top w:val="single" w:sz="4" w:space="0" w:color="auto"/>
              <w:left w:val="single" w:sz="4" w:space="0" w:color="auto"/>
              <w:bottom w:val="single" w:sz="4" w:space="0" w:color="auto"/>
              <w:right w:val="single" w:sz="4" w:space="0" w:color="auto"/>
            </w:tcBorders>
          </w:tcPr>
          <w:p w14:paraId="3095B9E6"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7B097130"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344826F7" w14:textId="77777777" w:rsidR="00A90238" w:rsidRDefault="00A90238" w:rsidP="004260A6">
            <w:pPr>
              <w:pStyle w:val="TAC"/>
              <w:rPr>
                <w:rFonts w:cs="Arial"/>
                <w:szCs w:val="18"/>
                <w:lang w:eastAsia="zh-CN"/>
              </w:rPr>
            </w:pPr>
            <w:r w:rsidRPr="00F442A6">
              <w:t>Y</w:t>
            </w:r>
          </w:p>
        </w:tc>
      </w:tr>
      <w:tr w:rsidR="00A90238" w14:paraId="1FBC8E6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A40FA10" w14:textId="77777777" w:rsidR="00A90238" w:rsidRPr="00F442A6" w:rsidRDefault="00A90238" w:rsidP="004260A6">
            <w:pPr>
              <w:pStyle w:val="TAL"/>
            </w:pPr>
            <w:r w:rsidRPr="002A68A0">
              <w:t>[R-5.9a-018] of 3GPP TS</w:t>
            </w:r>
            <w:r>
              <w:t> </w:t>
            </w:r>
            <w:r w:rsidRPr="002A68A0">
              <w:t>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79C5FE9E" w14:textId="77777777" w:rsidR="00A90238" w:rsidRPr="00F442A6" w:rsidRDefault="00A90238" w:rsidP="004260A6">
            <w:pPr>
              <w:pStyle w:val="TAL"/>
            </w:pPr>
            <w:r w:rsidRPr="002A68A0">
              <w:t xml:space="preserve">&gt;&gt; MCVideo server </w:t>
            </w:r>
            <w:r>
              <w:t xml:space="preserve">trigger </w:t>
            </w:r>
            <w:r w:rsidRPr="002A68A0">
              <w:t>criteria for activation (see NOTE 6)</w:t>
            </w:r>
          </w:p>
        </w:tc>
        <w:tc>
          <w:tcPr>
            <w:tcW w:w="1017" w:type="dxa"/>
            <w:tcBorders>
              <w:top w:val="single" w:sz="4" w:space="0" w:color="auto"/>
              <w:left w:val="single" w:sz="4" w:space="0" w:color="auto"/>
              <w:bottom w:val="single" w:sz="4" w:space="0" w:color="auto"/>
              <w:right w:val="single" w:sz="4" w:space="0" w:color="auto"/>
            </w:tcBorders>
          </w:tcPr>
          <w:p w14:paraId="3BC5E630"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321CA3C5"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0FC3785D"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58ED3950" w14:textId="77777777" w:rsidR="00A90238" w:rsidRPr="00F442A6" w:rsidRDefault="00A90238" w:rsidP="004260A6">
            <w:pPr>
              <w:pStyle w:val="TAC"/>
            </w:pPr>
            <w:r w:rsidRPr="002A68A0">
              <w:t>Y</w:t>
            </w:r>
          </w:p>
        </w:tc>
      </w:tr>
      <w:tr w:rsidR="00A90238" w14:paraId="43193A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FAECA53" w14:textId="77777777" w:rsidR="00A90238" w:rsidRPr="00F442A6" w:rsidRDefault="00A90238" w:rsidP="004260A6">
            <w:pPr>
              <w:pStyle w:val="TAL"/>
            </w:pPr>
            <w:r w:rsidRPr="002A68A0">
              <w:t>[R-5.9a-017], [R-5.9a-018] of 3GPP</w:t>
            </w:r>
            <w:r>
              <w:t> </w:t>
            </w:r>
            <w:r w:rsidRPr="002A68A0">
              <w:t>TS 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0F9496A4" w14:textId="77777777" w:rsidR="00A90238" w:rsidRPr="00F442A6" w:rsidRDefault="00A90238" w:rsidP="004260A6">
            <w:pPr>
              <w:pStyle w:val="TAL"/>
            </w:pPr>
            <w:r w:rsidRPr="002A68A0">
              <w:t xml:space="preserve">&gt;&gt; MCVideo server </w:t>
            </w:r>
            <w:r>
              <w:t xml:space="preserve">trigger </w:t>
            </w:r>
            <w:r w:rsidRPr="002A68A0">
              <w:t>criteria for de-activation (see NOTE 6)</w:t>
            </w:r>
          </w:p>
        </w:tc>
        <w:tc>
          <w:tcPr>
            <w:tcW w:w="1017" w:type="dxa"/>
            <w:tcBorders>
              <w:top w:val="single" w:sz="4" w:space="0" w:color="auto"/>
              <w:left w:val="single" w:sz="4" w:space="0" w:color="auto"/>
              <w:bottom w:val="single" w:sz="4" w:space="0" w:color="auto"/>
              <w:right w:val="single" w:sz="4" w:space="0" w:color="auto"/>
            </w:tcBorders>
          </w:tcPr>
          <w:p w14:paraId="5263C5CD"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58A83A77"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48D7BDC6"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179826E7" w14:textId="77777777" w:rsidR="00A90238" w:rsidRPr="00F442A6" w:rsidRDefault="00A90238" w:rsidP="004260A6">
            <w:pPr>
              <w:pStyle w:val="TAC"/>
            </w:pPr>
            <w:r w:rsidRPr="002A68A0">
              <w:t>Y</w:t>
            </w:r>
          </w:p>
        </w:tc>
      </w:tr>
      <w:tr w:rsidR="00A90238" w14:paraId="4B99259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F24808" w14:textId="77777777" w:rsidR="00A90238" w:rsidRPr="00F442A6" w:rsidRDefault="00A90238" w:rsidP="004260A6">
            <w:pPr>
              <w:pStyle w:val="TAL"/>
            </w:pPr>
            <w:r w:rsidRPr="006C46A6">
              <w:rPr>
                <w:szCs w:val="18"/>
              </w:rPr>
              <w:t>[R-5.9a-019] of 3GPP TS 22.280 [</w:t>
            </w:r>
            <w:r>
              <w:rPr>
                <w:szCs w:val="18"/>
              </w:rPr>
              <w:t>16</w:t>
            </w:r>
            <w:r w:rsidRPr="006C46A6">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1EC22829" w14:textId="7EB30947"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198B6ACA"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148C7C36"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C85D943"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65ECE1A3" w14:textId="77777777" w:rsidR="00A90238" w:rsidRPr="00F442A6" w:rsidRDefault="00A90238" w:rsidP="004260A6">
            <w:pPr>
              <w:pStyle w:val="TAC"/>
            </w:pPr>
            <w:r w:rsidRPr="00A71100">
              <w:rPr>
                <w:lang w:eastAsia="zh-CN"/>
              </w:rPr>
              <w:t>Y</w:t>
            </w:r>
          </w:p>
        </w:tc>
      </w:tr>
      <w:tr w:rsidR="00A90238" w14:paraId="662C721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D4524D2" w14:textId="77777777" w:rsidR="00A90238" w:rsidRPr="00F442A6" w:rsidRDefault="00A90238" w:rsidP="004260A6">
            <w:pPr>
              <w:pStyle w:val="TAL"/>
            </w:pPr>
            <w:r w:rsidRPr="00FD0D20">
              <w:rPr>
                <w:szCs w:val="18"/>
              </w:rPr>
              <w:t>[R-5.9a-019] of 3GPP TS 22.280 [</w:t>
            </w:r>
            <w:r>
              <w:rPr>
                <w:szCs w:val="18"/>
              </w:rPr>
              <w:t>16</w:t>
            </w:r>
            <w:r w:rsidRPr="00FD0D20">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70A260E1" w14:textId="129E40FD"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de-activation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206B9AB7"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5B1B2570"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B78140D"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08A612D0" w14:textId="77777777" w:rsidR="00A90238" w:rsidRPr="00F442A6" w:rsidRDefault="00A90238" w:rsidP="004260A6">
            <w:pPr>
              <w:pStyle w:val="TAC"/>
            </w:pPr>
            <w:r w:rsidRPr="00A71100">
              <w:rPr>
                <w:lang w:eastAsia="zh-CN"/>
              </w:rPr>
              <w:t>Y</w:t>
            </w:r>
          </w:p>
        </w:tc>
      </w:tr>
      <w:tr w:rsidR="00A90238" w14:paraId="09679CE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2246A8" w14:textId="77777777" w:rsidR="00A90238" w:rsidRPr="00F442A6"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7FD7480" w14:textId="77777777" w:rsidR="00A90238" w:rsidRPr="00F442A6" w:rsidRDefault="00A90238" w:rsidP="004260A6">
            <w:pPr>
              <w:pStyle w:val="TAL"/>
            </w:pPr>
            <w:r w:rsidRPr="00A71100">
              <w:t>&gt;&gt; Manual de-activation is not allowed if the criteria are met</w:t>
            </w:r>
            <w:r>
              <w:t xml:space="preserve"> (see NOTE 6)</w:t>
            </w:r>
          </w:p>
        </w:tc>
        <w:tc>
          <w:tcPr>
            <w:tcW w:w="1017" w:type="dxa"/>
            <w:tcBorders>
              <w:top w:val="single" w:sz="4" w:space="0" w:color="auto"/>
              <w:left w:val="single" w:sz="4" w:space="0" w:color="auto"/>
              <w:bottom w:val="single" w:sz="4" w:space="0" w:color="auto"/>
              <w:right w:val="single" w:sz="4" w:space="0" w:color="auto"/>
            </w:tcBorders>
          </w:tcPr>
          <w:p w14:paraId="216B0155"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211EE183"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8BE2AF1"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72823CE9" w14:textId="77777777" w:rsidR="00A90238" w:rsidRPr="00F442A6" w:rsidRDefault="00A90238" w:rsidP="004260A6">
            <w:pPr>
              <w:pStyle w:val="TAC"/>
            </w:pPr>
            <w:r w:rsidRPr="00A71100">
              <w:rPr>
                <w:lang w:eastAsia="zh-CN"/>
              </w:rPr>
              <w:t>Y</w:t>
            </w:r>
          </w:p>
        </w:tc>
      </w:tr>
      <w:tr w:rsidR="00A90238" w14:paraId="56442C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FBE153" w14:textId="77777777" w:rsidR="00A90238" w:rsidRPr="00F442A6" w:rsidRDefault="00A90238" w:rsidP="004260A6">
            <w:pPr>
              <w:pStyle w:val="TAL"/>
            </w:pPr>
            <w:r w:rsidRPr="008D7661">
              <w:rPr>
                <w:szCs w:val="18"/>
              </w:rPr>
              <w:t>[R-5.10-001b] of 3GPP TS 22.280 [1</w:t>
            </w:r>
            <w:r w:rsidRPr="00852D1B">
              <w:rPr>
                <w:szCs w:val="18"/>
              </w:rPr>
              <w:t>6]</w:t>
            </w:r>
          </w:p>
        </w:tc>
        <w:tc>
          <w:tcPr>
            <w:tcW w:w="3118" w:type="dxa"/>
            <w:tcBorders>
              <w:top w:val="single" w:sz="4" w:space="0" w:color="auto"/>
              <w:left w:val="single" w:sz="4" w:space="0" w:color="auto"/>
              <w:bottom w:val="single" w:sz="4" w:space="0" w:color="auto"/>
              <w:right w:val="single" w:sz="4" w:space="0" w:color="auto"/>
            </w:tcBorders>
            <w:vAlign w:val="center"/>
          </w:tcPr>
          <w:p w14:paraId="680013F4" w14:textId="77777777" w:rsidR="00A90238" w:rsidRPr="00A71100" w:rsidRDefault="00A90238" w:rsidP="004260A6">
            <w:pPr>
              <w:pStyle w:val="TAL"/>
            </w:pPr>
            <w:r w:rsidRPr="0093752F">
              <w:t>Max</w:t>
            </w:r>
            <w:r>
              <w:t>imum</w:t>
            </w:r>
            <w:r w:rsidRPr="0093752F">
              <w:t xml:space="preserve"> number of successful simultaneous MC</w:t>
            </w:r>
            <w:r>
              <w:t>Video</w:t>
            </w:r>
            <w:r w:rsidRPr="0093752F">
              <w:t xml:space="preserve"> service authorizations for this user</w:t>
            </w:r>
            <w:r>
              <w:t xml:space="preserve"> (see NOTE 8)</w:t>
            </w:r>
          </w:p>
        </w:tc>
        <w:tc>
          <w:tcPr>
            <w:tcW w:w="1017" w:type="dxa"/>
            <w:tcBorders>
              <w:top w:val="single" w:sz="4" w:space="0" w:color="auto"/>
              <w:left w:val="single" w:sz="4" w:space="0" w:color="auto"/>
              <w:bottom w:val="single" w:sz="4" w:space="0" w:color="auto"/>
              <w:right w:val="single" w:sz="4" w:space="0" w:color="auto"/>
            </w:tcBorders>
          </w:tcPr>
          <w:p w14:paraId="660A5992" w14:textId="77777777" w:rsidR="00A90238" w:rsidRPr="00A71100"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61B1F6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99001A4" w14:textId="77777777" w:rsidR="00A90238" w:rsidRPr="00A71100"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9BC0E7" w14:textId="77777777" w:rsidR="00A90238" w:rsidRPr="00A71100" w:rsidRDefault="00A90238" w:rsidP="004260A6">
            <w:pPr>
              <w:pStyle w:val="TAC"/>
              <w:rPr>
                <w:lang w:eastAsia="zh-CN"/>
              </w:rPr>
            </w:pPr>
            <w:r>
              <w:rPr>
                <w:lang w:eastAsia="zh-CN"/>
              </w:rPr>
              <w:t>Y</w:t>
            </w:r>
          </w:p>
        </w:tc>
      </w:tr>
      <w:tr w:rsidR="00A90238" w14:paraId="385ED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07DF1C6" w14:textId="77777777" w:rsidR="00A90238" w:rsidRPr="008D7661" w:rsidRDefault="00A90238" w:rsidP="004260A6">
            <w:pPr>
              <w:pStyle w:val="TAL"/>
              <w:rPr>
                <w:szCs w:val="18"/>
              </w:rPr>
            </w:pPr>
            <w:r>
              <w:t>[R-5.9a-020] of 3GPP TS 22.280 [17]</w:t>
            </w:r>
          </w:p>
        </w:tc>
        <w:tc>
          <w:tcPr>
            <w:tcW w:w="3118" w:type="dxa"/>
            <w:tcBorders>
              <w:top w:val="single" w:sz="4" w:space="0" w:color="auto"/>
              <w:left w:val="single" w:sz="4" w:space="0" w:color="auto"/>
              <w:bottom w:val="single" w:sz="4" w:space="0" w:color="auto"/>
              <w:right w:val="single" w:sz="4" w:space="0" w:color="auto"/>
            </w:tcBorders>
          </w:tcPr>
          <w:p w14:paraId="4AB0FDF0" w14:textId="77777777" w:rsidR="00A90238" w:rsidRPr="0093752F" w:rsidRDefault="00A90238" w:rsidP="004260A6">
            <w:pPr>
              <w:pStyle w:val="TAL"/>
            </w:pPr>
            <w:r>
              <w:t>List of functional aliases to which private calls are allowed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030AC532"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3BBCF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41CC691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9E81AF3" w14:textId="77777777" w:rsidR="00A90238" w:rsidRDefault="00A90238" w:rsidP="004260A6">
            <w:pPr>
              <w:pStyle w:val="TAC"/>
              <w:rPr>
                <w:lang w:eastAsia="zh-CN"/>
              </w:rPr>
            </w:pPr>
          </w:p>
        </w:tc>
      </w:tr>
      <w:tr w:rsidR="00A90238" w14:paraId="2C461E5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289F3EFB"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03FE832"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2EBB84CE"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AE2A6F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2CD2B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9D5156" w14:textId="77777777" w:rsidR="00A90238" w:rsidRDefault="00A90238" w:rsidP="004260A6">
            <w:pPr>
              <w:pStyle w:val="TAC"/>
              <w:rPr>
                <w:lang w:eastAsia="zh-CN"/>
              </w:rPr>
            </w:pPr>
            <w:r>
              <w:t>Y</w:t>
            </w:r>
          </w:p>
        </w:tc>
      </w:tr>
      <w:tr w:rsidR="00A90238" w14:paraId="01910F3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905ED9C"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3792788" w14:textId="77777777" w:rsidR="00A90238" w:rsidRPr="0093752F" w:rsidRDefault="00A90238" w:rsidP="004260A6">
            <w:pPr>
              <w:pStyle w:val="TAL"/>
            </w:pPr>
            <w:r>
              <w:t>&gt;&gt; List of functional aliases which can be called</w:t>
            </w:r>
          </w:p>
        </w:tc>
        <w:tc>
          <w:tcPr>
            <w:tcW w:w="1017" w:type="dxa"/>
            <w:tcBorders>
              <w:top w:val="single" w:sz="4" w:space="0" w:color="auto"/>
              <w:left w:val="single" w:sz="4" w:space="0" w:color="auto"/>
              <w:bottom w:val="single" w:sz="4" w:space="0" w:color="auto"/>
              <w:right w:val="single" w:sz="4" w:space="0" w:color="auto"/>
            </w:tcBorders>
          </w:tcPr>
          <w:p w14:paraId="29EE462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50707E9"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9C74E2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E0D5C0D" w14:textId="77777777" w:rsidR="00A90238" w:rsidRDefault="00A90238" w:rsidP="004260A6">
            <w:pPr>
              <w:pStyle w:val="TAC"/>
              <w:rPr>
                <w:lang w:eastAsia="zh-CN"/>
              </w:rPr>
            </w:pPr>
          </w:p>
        </w:tc>
      </w:tr>
      <w:tr w:rsidR="00A90238" w14:paraId="0164F3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5010560"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337F24C"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1456F1F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68E44B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EF632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BCC882" w14:textId="77777777" w:rsidR="00A90238" w:rsidRDefault="00A90238" w:rsidP="004260A6">
            <w:pPr>
              <w:pStyle w:val="TAC"/>
              <w:rPr>
                <w:lang w:eastAsia="zh-CN"/>
              </w:rPr>
            </w:pPr>
            <w:r>
              <w:t>Y</w:t>
            </w:r>
          </w:p>
        </w:tc>
      </w:tr>
      <w:tr w:rsidR="00A90238" w14:paraId="4313D3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8D1D7EC" w14:textId="77777777" w:rsidR="00A90238" w:rsidRPr="008D7661" w:rsidRDefault="00A90238" w:rsidP="004260A6">
            <w:pPr>
              <w:pStyle w:val="TAL"/>
              <w:rPr>
                <w:szCs w:val="18"/>
              </w:rPr>
            </w:pPr>
            <w:r>
              <w:t>[R-5.9a-021] of 3GPP TS 22.280 [17]</w:t>
            </w:r>
          </w:p>
        </w:tc>
        <w:tc>
          <w:tcPr>
            <w:tcW w:w="3118" w:type="dxa"/>
            <w:tcBorders>
              <w:top w:val="single" w:sz="4" w:space="0" w:color="auto"/>
              <w:left w:val="single" w:sz="4" w:space="0" w:color="auto"/>
              <w:bottom w:val="single" w:sz="4" w:space="0" w:color="auto"/>
              <w:right w:val="single" w:sz="4" w:space="0" w:color="auto"/>
            </w:tcBorders>
          </w:tcPr>
          <w:p w14:paraId="455532A8" w14:textId="77777777" w:rsidR="00A90238" w:rsidRPr="0093752F" w:rsidRDefault="00A90238" w:rsidP="004260A6">
            <w:pPr>
              <w:pStyle w:val="TAL"/>
            </w:pPr>
            <w:r>
              <w:t>List of functional aliases from which private calls can be received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708525A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F02EFFB"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EBD4886"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E941C6F" w14:textId="77777777" w:rsidR="00A90238" w:rsidRDefault="00A90238" w:rsidP="004260A6">
            <w:pPr>
              <w:pStyle w:val="TAC"/>
              <w:rPr>
                <w:lang w:eastAsia="zh-CN"/>
              </w:rPr>
            </w:pPr>
          </w:p>
        </w:tc>
      </w:tr>
      <w:tr w:rsidR="00A90238" w14:paraId="714C09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6AB5D97A"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5D6507DE"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07EBB4BB"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78811EA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C82F49F"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EF3189" w14:textId="77777777" w:rsidR="00A90238" w:rsidRDefault="00A90238" w:rsidP="004260A6">
            <w:pPr>
              <w:pStyle w:val="TAC"/>
              <w:rPr>
                <w:lang w:eastAsia="zh-CN"/>
              </w:rPr>
            </w:pPr>
            <w:r>
              <w:t>Y</w:t>
            </w:r>
          </w:p>
        </w:tc>
      </w:tr>
      <w:tr w:rsidR="00A90238" w14:paraId="474D819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D274796"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36F20CE6" w14:textId="77777777" w:rsidR="00A90238" w:rsidRPr="0093752F" w:rsidRDefault="00A90238" w:rsidP="004260A6">
            <w:pPr>
              <w:pStyle w:val="TAL"/>
            </w:pPr>
            <w:r>
              <w:t>&gt;&gt; List of functional aliases from which calls can be received</w:t>
            </w:r>
          </w:p>
        </w:tc>
        <w:tc>
          <w:tcPr>
            <w:tcW w:w="1017" w:type="dxa"/>
            <w:tcBorders>
              <w:top w:val="single" w:sz="4" w:space="0" w:color="auto"/>
              <w:left w:val="single" w:sz="4" w:space="0" w:color="auto"/>
              <w:bottom w:val="single" w:sz="4" w:space="0" w:color="auto"/>
              <w:right w:val="single" w:sz="4" w:space="0" w:color="auto"/>
            </w:tcBorders>
          </w:tcPr>
          <w:p w14:paraId="7EE5B15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2268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51C2E7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52F0131" w14:textId="77777777" w:rsidR="00A90238" w:rsidRDefault="00A90238" w:rsidP="004260A6">
            <w:pPr>
              <w:pStyle w:val="TAC"/>
              <w:rPr>
                <w:lang w:eastAsia="zh-CN"/>
              </w:rPr>
            </w:pPr>
          </w:p>
        </w:tc>
      </w:tr>
      <w:tr w:rsidR="00A90238" w14:paraId="33A9F43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371D1C2"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088A6AA"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556EA18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10375C63"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6DFF91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9649B63" w14:textId="77777777" w:rsidR="00A90238" w:rsidRDefault="00A90238" w:rsidP="004260A6">
            <w:pPr>
              <w:pStyle w:val="TAC"/>
              <w:rPr>
                <w:lang w:eastAsia="zh-CN"/>
              </w:rPr>
            </w:pPr>
            <w:r>
              <w:t>Y</w:t>
            </w:r>
          </w:p>
        </w:tc>
      </w:tr>
      <w:tr w:rsidR="00C76C52" w14:paraId="0F32D66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DB306A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68134820" w14:textId="0A699391" w:rsidR="00C76C52" w:rsidRDefault="00C76C52" w:rsidP="00C76C52">
            <w:pPr>
              <w:pStyle w:val="TAL"/>
            </w:pPr>
            <w:r>
              <w:t>Ad hoc group call authorizations</w:t>
            </w:r>
          </w:p>
        </w:tc>
        <w:tc>
          <w:tcPr>
            <w:tcW w:w="1017" w:type="dxa"/>
            <w:tcBorders>
              <w:top w:val="single" w:sz="4" w:space="0" w:color="auto"/>
              <w:left w:val="single" w:sz="4" w:space="0" w:color="auto"/>
              <w:bottom w:val="single" w:sz="4" w:space="0" w:color="auto"/>
              <w:right w:val="single" w:sz="4" w:space="0" w:color="auto"/>
            </w:tcBorders>
          </w:tcPr>
          <w:p w14:paraId="46C2DF72" w14:textId="77777777" w:rsidR="00C76C52" w:rsidRDefault="00C76C52" w:rsidP="00C76C52">
            <w:pPr>
              <w:pStyle w:val="TAC"/>
            </w:pPr>
          </w:p>
        </w:tc>
        <w:tc>
          <w:tcPr>
            <w:tcW w:w="990" w:type="dxa"/>
            <w:tcBorders>
              <w:top w:val="single" w:sz="4" w:space="0" w:color="auto"/>
              <w:left w:val="single" w:sz="4" w:space="0" w:color="auto"/>
              <w:bottom w:val="single" w:sz="4" w:space="0" w:color="auto"/>
              <w:right w:val="single" w:sz="4" w:space="0" w:color="auto"/>
            </w:tcBorders>
          </w:tcPr>
          <w:p w14:paraId="3D0300DD" w14:textId="77777777" w:rsidR="00C76C52" w:rsidRDefault="00C76C52" w:rsidP="00C76C52">
            <w:pPr>
              <w:pStyle w:val="TAC"/>
            </w:pPr>
          </w:p>
        </w:tc>
        <w:tc>
          <w:tcPr>
            <w:tcW w:w="1440" w:type="dxa"/>
            <w:tcBorders>
              <w:top w:val="single" w:sz="4" w:space="0" w:color="auto"/>
              <w:left w:val="single" w:sz="4" w:space="0" w:color="auto"/>
              <w:bottom w:val="single" w:sz="4" w:space="0" w:color="auto"/>
              <w:right w:val="single" w:sz="4" w:space="0" w:color="auto"/>
            </w:tcBorders>
          </w:tcPr>
          <w:p w14:paraId="37450011" w14:textId="77777777" w:rsidR="00C76C52" w:rsidRDefault="00C76C52" w:rsidP="00C76C52">
            <w:pPr>
              <w:pStyle w:val="TAC"/>
            </w:pPr>
          </w:p>
        </w:tc>
        <w:tc>
          <w:tcPr>
            <w:tcW w:w="1080" w:type="dxa"/>
            <w:tcBorders>
              <w:top w:val="single" w:sz="4" w:space="0" w:color="auto"/>
              <w:left w:val="single" w:sz="4" w:space="0" w:color="auto"/>
              <w:bottom w:val="single" w:sz="4" w:space="0" w:color="auto"/>
              <w:right w:val="single" w:sz="4" w:space="0" w:color="auto"/>
            </w:tcBorders>
          </w:tcPr>
          <w:p w14:paraId="6D206796" w14:textId="77777777" w:rsidR="00C76C52" w:rsidRDefault="00C76C52" w:rsidP="00C76C52">
            <w:pPr>
              <w:pStyle w:val="TAC"/>
            </w:pPr>
          </w:p>
        </w:tc>
      </w:tr>
      <w:tr w:rsidR="00C76C52" w14:paraId="7BD8852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CC46E37" w14:textId="0F4EE1D1" w:rsidR="00C76C52" w:rsidRPr="008D7661" w:rsidRDefault="00C76C52" w:rsidP="00C76C52">
            <w:pPr>
              <w:pStyle w:val="TAL"/>
              <w:rPr>
                <w:szCs w:val="18"/>
              </w:rPr>
            </w:pPr>
            <w:r w:rsidRPr="00D5765E">
              <w:t>[R-</w:t>
            </w:r>
            <w:r>
              <w:t>6.15.5.3</w:t>
            </w:r>
            <w:r w:rsidRPr="00D5765E">
              <w:t>-001]</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76C51768" w14:textId="6039D4FB" w:rsidR="00C76C52" w:rsidRDefault="00C76C52" w:rsidP="00C76C52">
            <w:pPr>
              <w:pStyle w:val="TAL"/>
            </w:pPr>
            <w:r>
              <w:t>&gt; Authorised to initiate ad hoc group call</w:t>
            </w:r>
          </w:p>
        </w:tc>
        <w:tc>
          <w:tcPr>
            <w:tcW w:w="1017" w:type="dxa"/>
            <w:tcBorders>
              <w:top w:val="single" w:sz="4" w:space="0" w:color="auto"/>
              <w:left w:val="single" w:sz="4" w:space="0" w:color="auto"/>
              <w:bottom w:val="single" w:sz="4" w:space="0" w:color="auto"/>
              <w:right w:val="single" w:sz="4" w:space="0" w:color="auto"/>
            </w:tcBorders>
          </w:tcPr>
          <w:p w14:paraId="021FF269" w14:textId="25AC9B05"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EA362EA" w14:textId="69C3CFA1"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D166A65" w14:textId="180131E7"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FFCAF28" w14:textId="00E4194E" w:rsidR="00C76C52" w:rsidRDefault="00C76C52" w:rsidP="00C76C52">
            <w:pPr>
              <w:pStyle w:val="TAC"/>
            </w:pPr>
            <w:r>
              <w:t>Y</w:t>
            </w:r>
          </w:p>
        </w:tc>
      </w:tr>
      <w:tr w:rsidR="00C76C52" w14:paraId="04C4F0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BD4D00E" w14:textId="49AB6328" w:rsidR="00C76C52" w:rsidRPr="008D7661" w:rsidRDefault="00C76C52" w:rsidP="00C76C52">
            <w:pPr>
              <w:pStyle w:val="TAL"/>
              <w:rPr>
                <w:szCs w:val="18"/>
              </w:rPr>
            </w:pPr>
            <w:r w:rsidRPr="007A7526">
              <w:t>R-</w:t>
            </w:r>
            <w:r>
              <w:t>6.15.5.3</w:t>
            </w:r>
            <w:r w:rsidRPr="00D5765E">
              <w:t>-</w:t>
            </w:r>
            <w:r>
              <w:t>003] of 3GPP TS 22.280 [17]</w:t>
            </w:r>
          </w:p>
        </w:tc>
        <w:tc>
          <w:tcPr>
            <w:tcW w:w="3118" w:type="dxa"/>
            <w:tcBorders>
              <w:top w:val="single" w:sz="4" w:space="0" w:color="auto"/>
              <w:left w:val="single" w:sz="4" w:space="0" w:color="auto"/>
              <w:bottom w:val="single" w:sz="4" w:space="0" w:color="auto"/>
              <w:right w:val="single" w:sz="4" w:space="0" w:color="auto"/>
            </w:tcBorders>
          </w:tcPr>
          <w:p w14:paraId="3E3E96C8" w14:textId="4F07DA9C" w:rsidR="00C76C52" w:rsidRDefault="00C76C52" w:rsidP="00C76C52">
            <w:pPr>
              <w:pStyle w:val="TAL"/>
            </w:pPr>
            <w:r>
              <w:t>&gt; Authorised to participate in ad hoc group call</w:t>
            </w:r>
          </w:p>
        </w:tc>
        <w:tc>
          <w:tcPr>
            <w:tcW w:w="1017" w:type="dxa"/>
            <w:tcBorders>
              <w:top w:val="single" w:sz="4" w:space="0" w:color="auto"/>
              <w:left w:val="single" w:sz="4" w:space="0" w:color="auto"/>
              <w:bottom w:val="single" w:sz="4" w:space="0" w:color="auto"/>
              <w:right w:val="single" w:sz="4" w:space="0" w:color="auto"/>
            </w:tcBorders>
          </w:tcPr>
          <w:p w14:paraId="022B4D81" w14:textId="7B5A793F"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248EEFB" w14:textId="58EA5946"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5304F7F7" w14:textId="316FC825"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0A994FA" w14:textId="285DF4A1" w:rsidR="00C76C52" w:rsidRDefault="00C76C52" w:rsidP="00C76C52">
            <w:pPr>
              <w:pStyle w:val="TAC"/>
            </w:pPr>
            <w:r>
              <w:t>Y</w:t>
            </w:r>
          </w:p>
        </w:tc>
      </w:tr>
      <w:tr w:rsidR="00C76C52" w14:paraId="044EFBD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6E05527"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772FACB4" w14:textId="377E9F61" w:rsidR="00C76C52" w:rsidRDefault="00C76C52" w:rsidP="00C76C52">
            <w:pPr>
              <w:pStyle w:val="TAL"/>
            </w:pPr>
            <w:r>
              <w:t xml:space="preserve">&gt; Authorised to initiate </w:t>
            </w:r>
            <w:r w:rsidRPr="00D94A9A">
              <w:t>emergency</w:t>
            </w:r>
            <w:r>
              <w:t xml:space="preserve"> ad hoc group call</w:t>
            </w:r>
          </w:p>
        </w:tc>
        <w:tc>
          <w:tcPr>
            <w:tcW w:w="1017" w:type="dxa"/>
            <w:tcBorders>
              <w:top w:val="single" w:sz="4" w:space="0" w:color="auto"/>
              <w:left w:val="single" w:sz="4" w:space="0" w:color="auto"/>
              <w:bottom w:val="single" w:sz="4" w:space="0" w:color="auto"/>
              <w:right w:val="single" w:sz="4" w:space="0" w:color="auto"/>
            </w:tcBorders>
          </w:tcPr>
          <w:p w14:paraId="7B017909" w14:textId="0FB50C61"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28D5405" w14:textId="2FA8AB4C"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2DD0023" w14:textId="74C05614"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35AFAA8" w14:textId="11B32472" w:rsidR="00C76C52" w:rsidRDefault="00C76C52" w:rsidP="00C76C52">
            <w:pPr>
              <w:pStyle w:val="TAC"/>
            </w:pPr>
            <w:r>
              <w:t>Y</w:t>
            </w:r>
          </w:p>
        </w:tc>
      </w:tr>
      <w:tr w:rsidR="00C76C52" w14:paraId="32448A2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A1FA7F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B7BA5EE" w14:textId="2089E18A" w:rsidR="00C76C52" w:rsidRDefault="00C76C52" w:rsidP="00C76C52">
            <w:pPr>
              <w:pStyle w:val="TAL"/>
            </w:pPr>
            <w:r>
              <w:t>&gt; Authorised to initiate imminent peril ad hoc group call</w:t>
            </w:r>
          </w:p>
        </w:tc>
        <w:tc>
          <w:tcPr>
            <w:tcW w:w="1017" w:type="dxa"/>
            <w:tcBorders>
              <w:top w:val="single" w:sz="4" w:space="0" w:color="auto"/>
              <w:left w:val="single" w:sz="4" w:space="0" w:color="auto"/>
              <w:bottom w:val="single" w:sz="4" w:space="0" w:color="auto"/>
              <w:right w:val="single" w:sz="4" w:space="0" w:color="auto"/>
            </w:tcBorders>
          </w:tcPr>
          <w:p w14:paraId="61998C0A" w14:textId="649E207B"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A9E456E" w14:textId="2150F51D"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4DA7916" w14:textId="39D818A0"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63F897" w14:textId="323589B8" w:rsidR="00C76C52" w:rsidRDefault="00C76C52" w:rsidP="00C76C52">
            <w:pPr>
              <w:pStyle w:val="TAC"/>
            </w:pPr>
            <w:r>
              <w:t>Y</w:t>
            </w:r>
          </w:p>
        </w:tc>
      </w:tr>
      <w:tr w:rsidR="00C76C52" w14:paraId="740C3E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4E56D30"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09ABD61" w14:textId="61207418" w:rsidR="00C76C52" w:rsidRDefault="00BB191C" w:rsidP="00C76C52">
            <w:pPr>
              <w:pStyle w:val="TAL"/>
            </w:pPr>
            <w:r>
              <w:t xml:space="preserve">&gt; </w:t>
            </w:r>
            <w:r w:rsidR="00C76C52">
              <w:t>Authorised to receive the participants information of ad hoc group call</w:t>
            </w:r>
          </w:p>
        </w:tc>
        <w:tc>
          <w:tcPr>
            <w:tcW w:w="1017" w:type="dxa"/>
            <w:tcBorders>
              <w:top w:val="single" w:sz="4" w:space="0" w:color="auto"/>
              <w:left w:val="single" w:sz="4" w:space="0" w:color="auto"/>
              <w:bottom w:val="single" w:sz="4" w:space="0" w:color="auto"/>
              <w:right w:val="single" w:sz="4" w:space="0" w:color="auto"/>
            </w:tcBorders>
          </w:tcPr>
          <w:p w14:paraId="6B5FFE4A" w14:textId="3418AD1B" w:rsidR="00C76C52" w:rsidRDefault="00BB191C" w:rsidP="00C76C52">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5CAB44BB" w14:textId="34358958"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78B0D9" w14:textId="04E2B749"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E25326B" w14:textId="089E157C" w:rsidR="00C76C52" w:rsidRDefault="00C76C52" w:rsidP="00C76C52">
            <w:pPr>
              <w:pStyle w:val="TAC"/>
            </w:pPr>
            <w:r>
              <w:t>Y</w:t>
            </w:r>
          </w:p>
        </w:tc>
      </w:tr>
      <w:tr w:rsidR="00DF0927" w14:paraId="1A0B272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AF5B7D1" w14:textId="77777777" w:rsidR="00DF0927" w:rsidRPr="008D7661" w:rsidRDefault="00DF0927" w:rsidP="00DF0927">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3F99D140" w14:textId="5D6F14CC" w:rsidR="00DF0927" w:rsidRDefault="00DF0927" w:rsidP="00DF0927">
            <w:pPr>
              <w:pStyle w:val="TAL"/>
            </w:pPr>
            <w:r>
              <w:t>&gt; Authorised to modify the list of participants for an ad hoc group call</w:t>
            </w:r>
          </w:p>
        </w:tc>
        <w:tc>
          <w:tcPr>
            <w:tcW w:w="1017" w:type="dxa"/>
            <w:tcBorders>
              <w:top w:val="single" w:sz="4" w:space="0" w:color="auto"/>
              <w:left w:val="single" w:sz="4" w:space="0" w:color="auto"/>
              <w:bottom w:val="single" w:sz="4" w:space="0" w:color="auto"/>
              <w:right w:val="single" w:sz="4" w:space="0" w:color="auto"/>
            </w:tcBorders>
          </w:tcPr>
          <w:p w14:paraId="0AFD55B3" w14:textId="097DB712" w:rsidR="00DF0927" w:rsidRDefault="00DF0927" w:rsidP="00DF0927">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3CD7883" w14:textId="36E4E2AA" w:rsidR="00DF0927" w:rsidRDefault="00DF0927" w:rsidP="00DF0927">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C95142D" w14:textId="05D86549" w:rsidR="00DF0927" w:rsidRDefault="00DF0927" w:rsidP="00DF0927">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E33F357" w14:textId="59B2469C" w:rsidR="00DF0927" w:rsidRDefault="00DF0927" w:rsidP="00DF0927">
            <w:pPr>
              <w:pStyle w:val="TAC"/>
            </w:pPr>
            <w:r>
              <w:t>Y</w:t>
            </w:r>
          </w:p>
        </w:tc>
      </w:tr>
      <w:tr w:rsidR="00A90238" w14:paraId="77389E7A"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A0BA8BF" w14:textId="77777777" w:rsidR="00A90238" w:rsidRPr="00A054DD" w:rsidRDefault="00A90238" w:rsidP="004260A6">
            <w:pPr>
              <w:pStyle w:val="TAN"/>
              <w:rPr>
                <w:lang w:eastAsia="zh-CN"/>
              </w:rPr>
            </w:pPr>
            <w:r w:rsidRPr="00A054DD">
              <w:rPr>
                <w:lang w:eastAsia="zh-CN"/>
              </w:rPr>
              <w:lastRenderedPageBreak/>
              <w:t>NOTE 1:</w:t>
            </w:r>
            <w:r w:rsidRPr="00A054DD">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A054DD">
              <w:rPr>
                <w:lang w:eastAsia="zh-CN"/>
              </w:rPr>
              <w:t>TS</w:t>
            </w:r>
            <w:r>
              <w:rPr>
                <w:lang w:eastAsia="zh-CN"/>
              </w:rPr>
              <w:t> </w:t>
            </w:r>
            <w:r w:rsidRPr="00A054DD">
              <w:rPr>
                <w:lang w:eastAsia="zh-CN"/>
              </w:rPr>
              <w:t>23.280</w:t>
            </w:r>
            <w:r>
              <w:rPr>
                <w:lang w:eastAsia="zh-CN"/>
              </w:rPr>
              <w:t> </w:t>
            </w:r>
            <w:r w:rsidRPr="00A054DD">
              <w:rPr>
                <w:lang w:eastAsia="zh-CN"/>
              </w:rPr>
              <w:t>[6].</w:t>
            </w:r>
          </w:p>
          <w:p w14:paraId="4C556008" w14:textId="77777777" w:rsidR="00A90238" w:rsidRPr="00A054DD" w:rsidRDefault="00A90238" w:rsidP="004260A6">
            <w:pPr>
              <w:pStyle w:val="TAN"/>
              <w:rPr>
                <w:lang w:eastAsia="zh-CN"/>
              </w:rPr>
            </w:pPr>
            <w:r w:rsidRPr="00A054DD">
              <w:rPr>
                <w:lang w:eastAsia="zh-CN"/>
              </w:rPr>
              <w:t>NOTE 2:</w:t>
            </w:r>
            <w:r w:rsidRPr="00A054DD">
              <w:rPr>
                <w:lang w:eastAsia="zh-CN"/>
              </w:rPr>
              <w:tab/>
              <w:t>The use of this parameter by the MCVideo UE is outside the scope of the present document.</w:t>
            </w:r>
          </w:p>
          <w:p w14:paraId="0251F90A" w14:textId="77777777" w:rsidR="00A90238" w:rsidRPr="0084229B" w:rsidRDefault="00A90238" w:rsidP="004260A6">
            <w:pPr>
              <w:pStyle w:val="TAN"/>
              <w:rPr>
                <w:lang w:eastAsia="zh-CN"/>
              </w:rPr>
            </w:pPr>
            <w:r w:rsidRPr="00A054DD">
              <w:rPr>
                <w:lang w:eastAsia="zh-CN"/>
              </w:rPr>
              <w:t>NOTE 3:</w:t>
            </w:r>
            <w:r w:rsidRPr="00A054DD">
              <w:rPr>
                <w:lang w:eastAsia="zh-CN"/>
              </w:rPr>
              <w:tab/>
              <w:t>The parameter can be set to an unlimited number of simultaneous streams received that can be received</w:t>
            </w:r>
            <w:r w:rsidRPr="0084229B">
              <w:rPr>
                <w:lang w:eastAsia="zh-CN"/>
              </w:rPr>
              <w:t>.</w:t>
            </w:r>
          </w:p>
          <w:p w14:paraId="1DCB97DA" w14:textId="77777777" w:rsidR="00A90238" w:rsidRDefault="00A90238" w:rsidP="004260A6">
            <w:pPr>
              <w:pStyle w:val="TAN"/>
              <w:rPr>
                <w:lang w:eastAsia="zh-CN"/>
              </w:rPr>
            </w:pPr>
            <w:r w:rsidRPr="0084229B">
              <w:rPr>
                <w:lang w:eastAsia="zh-CN"/>
              </w:rPr>
              <w:t>NOTE 4:</w:t>
            </w:r>
            <w:r w:rsidRPr="0084229B">
              <w:rPr>
                <w:lang w:eastAsia="zh-CN"/>
              </w:rPr>
              <w:tab/>
            </w:r>
            <w:r w:rsidRPr="0084229B">
              <w:rPr>
                <w:lang w:eastAsia="zh-CN"/>
              </w:rPr>
              <w:tab/>
              <w:t>If this parameter is absent, the KMSUri shall be that identified in the initial MC service UE configuration data (on-network) co</w:t>
            </w:r>
            <w:r>
              <w:rPr>
                <w:lang w:eastAsia="zh-CN"/>
              </w:rPr>
              <w:t>nfigured in table A.6-1 of 3GPP TS </w:t>
            </w:r>
            <w:r w:rsidRPr="0084229B">
              <w:rPr>
                <w:lang w:eastAsia="zh-CN"/>
              </w:rPr>
              <w:t>23.2</w:t>
            </w:r>
            <w:r>
              <w:rPr>
                <w:lang w:eastAsia="zh-CN"/>
              </w:rPr>
              <w:t>80 </w:t>
            </w:r>
            <w:r w:rsidRPr="0084229B">
              <w:rPr>
                <w:lang w:eastAsia="zh-CN"/>
              </w:rPr>
              <w:t>[6].</w:t>
            </w:r>
          </w:p>
          <w:p w14:paraId="268D47E9" w14:textId="77777777" w:rsidR="00A90238" w:rsidRDefault="00A90238" w:rsidP="004260A6">
            <w:pPr>
              <w:pStyle w:val="TAN"/>
              <w:rPr>
                <w:rFonts w:eastAsia="Malgun Gothic"/>
                <w:bCs/>
              </w:rPr>
            </w:pPr>
            <w:r>
              <w:rPr>
                <w:lang w:eastAsia="zh-CN"/>
              </w:rPr>
              <w:t>NOTE 5:</w:t>
            </w:r>
            <w:r>
              <w:rPr>
                <w:lang w:eastAsia="zh-CN"/>
              </w:rPr>
              <w:tab/>
              <w:t xml:space="preserve">Access information for each partner MCVideo system comprises the list of information required for initial UE configuration to access an MCVideo system, as defined in table A.6-1 of </w:t>
            </w:r>
            <w:r>
              <w:rPr>
                <w:rFonts w:eastAsia="Malgun Gothic"/>
                <w:bCs/>
              </w:rPr>
              <w:t>3GPP TS 23.280 [16]</w:t>
            </w:r>
          </w:p>
          <w:p w14:paraId="150C8B97" w14:textId="77777777" w:rsidR="00A90238" w:rsidRDefault="00A90238" w:rsidP="004260A6">
            <w:pPr>
              <w:pStyle w:val="TAN"/>
              <w:rPr>
                <w:lang w:eastAsia="zh-CN"/>
              </w:rPr>
            </w:pPr>
            <w:r w:rsidRPr="008D533D">
              <w:rPr>
                <w:lang w:eastAsia="zh-CN"/>
              </w:rPr>
              <w:t>NOTE</w:t>
            </w:r>
            <w:r>
              <w:rPr>
                <w:lang w:eastAsia="zh-CN"/>
              </w:rPr>
              <w:t> 6</w:t>
            </w:r>
            <w:r w:rsidRPr="008D533D">
              <w:rPr>
                <w:lang w:eastAsia="zh-CN"/>
              </w:rPr>
              <w:t>:</w:t>
            </w:r>
            <w:r w:rsidRPr="008D533D">
              <w:rPr>
                <w:lang w:eastAsia="zh-CN"/>
              </w:rPr>
              <w:tab/>
              <w:t>The criteria may consist of condition</w:t>
            </w:r>
            <w:r>
              <w:rPr>
                <w:lang w:eastAsia="zh-CN"/>
              </w:rPr>
              <w:t>s</w:t>
            </w:r>
            <w:r w:rsidRPr="008D533D">
              <w:rPr>
                <w:lang w:eastAsia="zh-CN"/>
              </w:rPr>
              <w:t xml:space="preserve"> </w:t>
            </w:r>
            <w:r>
              <w:rPr>
                <w:lang w:eastAsia="zh-CN"/>
              </w:rPr>
              <w:t xml:space="preserve">like the location of the </w:t>
            </w:r>
            <w:r w:rsidRPr="008D533D">
              <w:rPr>
                <w:lang w:eastAsia="zh-CN"/>
              </w:rPr>
              <w:t>MC</w:t>
            </w:r>
            <w:r>
              <w:rPr>
                <w:lang w:eastAsia="zh-CN"/>
              </w:rPr>
              <w:t>Video</w:t>
            </w:r>
            <w:r w:rsidRPr="008D533D">
              <w:rPr>
                <w:lang w:eastAsia="zh-CN"/>
              </w:rPr>
              <w:t xml:space="preserve"> user, local time</w:t>
            </w:r>
            <w:r>
              <w:rPr>
                <w:lang w:eastAsia="zh-CN"/>
              </w:rPr>
              <w:t xml:space="preserve"> etc.</w:t>
            </w:r>
          </w:p>
          <w:p w14:paraId="1D53E072" w14:textId="77777777" w:rsidR="00A90238" w:rsidRDefault="00A90238" w:rsidP="004260A6">
            <w:pPr>
              <w:pStyle w:val="TAN"/>
            </w:pPr>
            <w:r>
              <w:rPr>
                <w:lang w:eastAsia="zh-CN"/>
              </w:rPr>
              <w:t>NOTE 7:</w:t>
            </w:r>
            <w:r>
              <w:rPr>
                <w:lang w:eastAsia="zh-CN"/>
              </w:rPr>
              <w:tab/>
              <w:t>The criteria may consist of conditions such as the location of the MCVideo user or the active functional alias of the MCVideo user.</w:t>
            </w:r>
            <w:r>
              <w:t xml:space="preserve"> </w:t>
            </w:r>
          </w:p>
          <w:p w14:paraId="35D63EEB" w14:textId="77777777" w:rsidR="00A90238" w:rsidRDefault="00A90238" w:rsidP="004260A6">
            <w:pPr>
              <w:pStyle w:val="TAN"/>
              <w:rPr>
                <w:lang w:eastAsia="zh-CN"/>
              </w:rPr>
            </w:pPr>
            <w:r>
              <w:t>NOTE 8:</w:t>
            </w:r>
            <w:r w:rsidRPr="00FA6225">
              <w:t xml:space="preserve"> </w:t>
            </w:r>
            <w:r w:rsidRPr="00FA6225">
              <w:tab/>
            </w:r>
            <w:r w:rsidRPr="001E7298">
              <w:t xml:space="preserve">If configured, this value has precedence over the system level parameter </w:t>
            </w:r>
            <w:r w:rsidRPr="000D2A00">
              <w:t>"</w:t>
            </w:r>
            <w:r w:rsidRPr="001E7298">
              <w:t>maximum number of successful simultaneous service authorisations</w:t>
            </w:r>
            <w:r w:rsidRPr="000D2A00">
              <w:t>"</w:t>
            </w:r>
            <w:r w:rsidRPr="001E7298">
              <w:t xml:space="preserve"> in table A.5-2. If not configured, the corresponding parameter from table A.5-2 shall be used.</w:t>
            </w:r>
          </w:p>
        </w:tc>
      </w:tr>
    </w:tbl>
    <w:p w14:paraId="522497BE" w14:textId="77777777" w:rsidR="00A90238" w:rsidRDefault="00A90238" w:rsidP="00A90238"/>
    <w:p w14:paraId="60DE43BD" w14:textId="77777777" w:rsidR="00A90238" w:rsidRDefault="00A90238" w:rsidP="00A90238">
      <w:pPr>
        <w:pStyle w:val="TH"/>
      </w:pPr>
      <w:r>
        <w:t>Table A.3-3: MCVideo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DB2611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D9A332" w14:textId="77777777" w:rsidR="00A90238" w:rsidRDefault="00A90238" w:rsidP="004260A6">
            <w:pPr>
              <w:pStyle w:val="TAH"/>
              <w:rPr>
                <w:lang w:eastAsia="en-GB"/>
              </w:rPr>
            </w:pPr>
            <w:r>
              <w:rPr>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D56807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3A8B4420"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0BC152E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2950749"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7A453FED" w14:textId="77777777" w:rsidR="00A90238" w:rsidRDefault="00A90238" w:rsidP="004260A6">
            <w:pPr>
              <w:pStyle w:val="TAH"/>
              <w:rPr>
                <w:lang w:eastAsia="en-GB"/>
              </w:rPr>
            </w:pPr>
            <w:r>
              <w:rPr>
                <w:lang w:eastAsia="en-GB"/>
              </w:rPr>
              <w:t>MCVideo user database</w:t>
            </w:r>
          </w:p>
        </w:tc>
      </w:tr>
      <w:tr w:rsidR="00A90238" w14:paraId="17539C8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F433161" w14:textId="77777777" w:rsidR="00A90238" w:rsidRDefault="00A90238" w:rsidP="004260A6">
            <w:pPr>
              <w:pStyle w:val="TAL"/>
            </w:pPr>
            <w:r>
              <w:t xml:space="preserve">[R-7.2-003], </w:t>
            </w:r>
          </w:p>
          <w:p w14:paraId="5FCA2C67" w14:textId="77777777" w:rsidR="00A90238" w:rsidRDefault="00A90238" w:rsidP="004260A6">
            <w:pPr>
              <w:pStyle w:val="TAL"/>
              <w:rPr>
                <w:lang w:val="nl-NL" w:eastAsia="zh-CN"/>
              </w:rPr>
            </w:pPr>
            <w:r>
              <w:t>[R-7.6-004] of 3GPP TS 22.280 [2]</w:t>
            </w:r>
          </w:p>
        </w:tc>
        <w:tc>
          <w:tcPr>
            <w:tcW w:w="3118" w:type="dxa"/>
            <w:tcBorders>
              <w:top w:val="single" w:sz="4" w:space="0" w:color="auto"/>
              <w:left w:val="single" w:sz="4" w:space="0" w:color="auto"/>
              <w:bottom w:val="single" w:sz="4" w:space="0" w:color="auto"/>
              <w:right w:val="single" w:sz="4" w:space="0" w:color="auto"/>
            </w:tcBorders>
          </w:tcPr>
          <w:p w14:paraId="6A166746" w14:textId="77777777" w:rsidR="00A90238" w:rsidRDefault="00A90238" w:rsidP="004260A6">
            <w:pPr>
              <w:pStyle w:val="TAL"/>
              <w:rPr>
                <w:lang w:val="nl-NL" w:eastAsia="zh-CN"/>
              </w:rPr>
            </w:pPr>
            <w:r>
              <w:rPr>
                <w:rFonts w:cs="Arial"/>
                <w:szCs w:val="18"/>
              </w:rPr>
              <w:t>List of off-network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7884CBE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990720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574620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CE138F9" w14:textId="77777777" w:rsidR="00A90238" w:rsidRDefault="00A90238" w:rsidP="004260A6">
            <w:pPr>
              <w:pStyle w:val="TAC"/>
            </w:pPr>
          </w:p>
        </w:tc>
      </w:tr>
      <w:tr w:rsidR="00A90238" w14:paraId="520F50A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DA88217"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4939C26" w14:textId="77777777" w:rsidR="00A90238" w:rsidRDefault="00A90238" w:rsidP="004260A6">
            <w:pPr>
              <w:pStyle w:val="TAL"/>
              <w:rPr>
                <w:rFonts w:cs="Arial"/>
                <w:szCs w:val="18"/>
              </w:rPr>
            </w:pPr>
            <w:r>
              <w:rPr>
                <w:rFonts w:cs="Arial"/>
                <w:szCs w:val="18"/>
              </w:rPr>
              <w:t>&gt; MCVideo Group IDs</w:t>
            </w:r>
          </w:p>
        </w:tc>
        <w:tc>
          <w:tcPr>
            <w:tcW w:w="1017" w:type="dxa"/>
            <w:tcBorders>
              <w:top w:val="single" w:sz="4" w:space="0" w:color="auto"/>
              <w:left w:val="single" w:sz="4" w:space="0" w:color="auto"/>
              <w:bottom w:val="single" w:sz="4" w:space="0" w:color="auto"/>
              <w:right w:val="single" w:sz="4" w:space="0" w:color="auto"/>
            </w:tcBorders>
          </w:tcPr>
          <w:p w14:paraId="6DDA37F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7A10618"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2773B62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D1F3A61" w14:textId="77777777" w:rsidR="00A90238" w:rsidRDefault="00A90238" w:rsidP="004260A6">
            <w:pPr>
              <w:pStyle w:val="TAC"/>
              <w:rPr>
                <w:lang w:eastAsia="zh-CN"/>
              </w:rPr>
            </w:pPr>
            <w:r>
              <w:rPr>
                <w:lang w:eastAsia="zh-CN"/>
              </w:rPr>
              <w:t>Y</w:t>
            </w:r>
          </w:p>
        </w:tc>
      </w:tr>
      <w:tr w:rsidR="00A90238" w14:paraId="1893AB6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9650C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1A636B8" w14:textId="77777777" w:rsidR="00A90238" w:rsidRDefault="00A90238" w:rsidP="004260A6">
            <w:pPr>
              <w:pStyle w:val="TAL"/>
              <w:rPr>
                <w:rFonts w:cs="Arial"/>
                <w:szCs w:val="18"/>
              </w:rPr>
            </w:pPr>
            <w:r>
              <w:rPr>
                <w:rFonts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308DE273"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E3512B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1B03FD"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874EC22" w14:textId="77777777" w:rsidR="00A90238" w:rsidRDefault="00A90238" w:rsidP="004260A6">
            <w:pPr>
              <w:pStyle w:val="TAC"/>
              <w:rPr>
                <w:lang w:eastAsia="zh-CN"/>
              </w:rPr>
            </w:pPr>
          </w:p>
        </w:tc>
      </w:tr>
      <w:tr w:rsidR="00A90238" w14:paraId="090A984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4240441"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4C43065"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581530F"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D5C1B0D"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8688D4"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13C1551" w14:textId="77777777" w:rsidR="00A90238" w:rsidDel="00A054DD" w:rsidRDefault="00A90238" w:rsidP="004260A6">
            <w:pPr>
              <w:pStyle w:val="TAC"/>
              <w:rPr>
                <w:lang w:eastAsia="zh-CN"/>
              </w:rPr>
            </w:pPr>
            <w:r>
              <w:rPr>
                <w:lang w:eastAsia="zh-CN"/>
              </w:rPr>
              <w:t>Y</w:t>
            </w:r>
          </w:p>
        </w:tc>
      </w:tr>
      <w:tr w:rsidR="00A90238" w14:paraId="7663D25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68072B8"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38BDED03" w14:textId="67568D6F" w:rsidR="00A90238" w:rsidRDefault="00A90238" w:rsidP="004260A6">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693A62C8" w14:textId="77777777" w:rsidR="00A90238" w:rsidDel="00A054D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FEC7290" w14:textId="77777777" w:rsidR="00A90238" w:rsidDel="00A054D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CF3EB56" w14:textId="77777777" w:rsidR="00A90238" w:rsidDel="00A054D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49800CF" w14:textId="77777777" w:rsidR="00A90238" w:rsidDel="00A054DD" w:rsidRDefault="00A90238" w:rsidP="004260A6">
            <w:pPr>
              <w:pStyle w:val="TAC"/>
              <w:rPr>
                <w:lang w:eastAsia="zh-CN"/>
              </w:rPr>
            </w:pPr>
          </w:p>
        </w:tc>
      </w:tr>
      <w:tr w:rsidR="00A90238" w14:paraId="42A3817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E8A8A2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3E32647"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C405479"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AF58843"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879582C"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2383DB2" w14:textId="77777777" w:rsidR="00A90238" w:rsidDel="00A054DD" w:rsidRDefault="00A90238" w:rsidP="004260A6">
            <w:pPr>
              <w:pStyle w:val="TAC"/>
              <w:rPr>
                <w:lang w:eastAsia="zh-CN"/>
              </w:rPr>
            </w:pPr>
            <w:r>
              <w:rPr>
                <w:lang w:eastAsia="zh-CN"/>
              </w:rPr>
              <w:t>Y</w:t>
            </w:r>
          </w:p>
        </w:tc>
      </w:tr>
      <w:tr w:rsidR="00A90238" w14:paraId="0C5C2FB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ABC8F2"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7A48B44B" w14:textId="7550D9D0" w:rsidR="00A90238" w:rsidRDefault="00A90238" w:rsidP="004260A6">
            <w:pPr>
              <w:pStyle w:val="TAL"/>
              <w:rPr>
                <w:rFonts w:cs="Arial"/>
                <w:szCs w:val="18"/>
              </w:rPr>
            </w:pPr>
            <w:r>
              <w:t>&gt; KMSUri for security domain of group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52398CEB"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4DFEDF7" w14:textId="77777777" w:rsidR="00A90238" w:rsidRDefault="00A90238" w:rsidP="004260A6">
            <w:pPr>
              <w:pStyle w:val="TAC"/>
              <w:rPr>
                <w:rFonts w:cs="Arial"/>
                <w:szCs w:val="18"/>
              </w:rPr>
            </w:pPr>
            <w:r w:rsidRPr="00A55182">
              <w:t>N</w:t>
            </w:r>
          </w:p>
        </w:tc>
        <w:tc>
          <w:tcPr>
            <w:tcW w:w="1440" w:type="dxa"/>
            <w:tcBorders>
              <w:top w:val="single" w:sz="4" w:space="0" w:color="auto"/>
              <w:left w:val="single" w:sz="4" w:space="0" w:color="auto"/>
              <w:bottom w:val="single" w:sz="4" w:space="0" w:color="auto"/>
              <w:right w:val="single" w:sz="4" w:space="0" w:color="auto"/>
            </w:tcBorders>
          </w:tcPr>
          <w:p w14:paraId="1DB8C100"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53D0CD2E" w14:textId="77777777" w:rsidR="00A90238" w:rsidRDefault="00A90238" w:rsidP="004260A6">
            <w:pPr>
              <w:pStyle w:val="TAC"/>
              <w:rPr>
                <w:lang w:eastAsia="zh-CN"/>
              </w:rPr>
            </w:pPr>
            <w:r w:rsidRPr="00A55182">
              <w:rPr>
                <w:lang w:eastAsia="zh-CN"/>
              </w:rPr>
              <w:t>Y</w:t>
            </w:r>
          </w:p>
        </w:tc>
      </w:tr>
      <w:tr w:rsidR="00A90238" w14:paraId="64B7520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79E1B7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790D510" w14:textId="25A3F81A" w:rsidR="00A90238" w:rsidRDefault="00A90238" w:rsidP="004260A6">
            <w:pPr>
              <w:pStyle w:val="TAL"/>
              <w:rPr>
                <w:rFonts w:cs="Arial"/>
                <w:szCs w:val="18"/>
              </w:rPr>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2A4A941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A1F0E12"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646B7D5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AB534CD" w14:textId="77777777" w:rsidR="00A90238" w:rsidRDefault="00A90238" w:rsidP="004260A6">
            <w:pPr>
              <w:pStyle w:val="TAC"/>
              <w:rPr>
                <w:lang w:eastAsia="zh-CN"/>
              </w:rPr>
            </w:pPr>
            <w:r>
              <w:rPr>
                <w:lang w:eastAsia="zh-CN"/>
              </w:rPr>
              <w:t>Y</w:t>
            </w:r>
          </w:p>
        </w:tc>
      </w:tr>
      <w:tr w:rsidR="00A90238" w14:paraId="536D369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36B53" w14:textId="77777777" w:rsidR="00A90238" w:rsidRDefault="00A90238" w:rsidP="004260A6">
            <w:pPr>
              <w:pStyle w:val="TAL"/>
            </w:pPr>
            <w:r>
              <w:t xml:space="preserve">[R-7.12-002], </w:t>
            </w:r>
          </w:p>
          <w:p w14:paraId="34C94E9B" w14:textId="77777777" w:rsidR="00A90238" w:rsidRDefault="00A90238" w:rsidP="004260A6">
            <w:pPr>
              <w:pStyle w:val="TAL"/>
            </w:pPr>
            <w:r>
              <w:t>[R-7.12-003] of 3GPP TS 22.280 [2]</w:t>
            </w:r>
          </w:p>
        </w:tc>
        <w:tc>
          <w:tcPr>
            <w:tcW w:w="3118" w:type="dxa"/>
            <w:tcBorders>
              <w:top w:val="single" w:sz="4" w:space="0" w:color="auto"/>
              <w:left w:val="single" w:sz="4" w:space="0" w:color="auto"/>
              <w:bottom w:val="single" w:sz="4" w:space="0" w:color="auto"/>
              <w:right w:val="single" w:sz="4" w:space="0" w:color="auto"/>
            </w:tcBorders>
          </w:tcPr>
          <w:p w14:paraId="29D96906" w14:textId="77777777" w:rsidR="00A90238" w:rsidRDefault="00A90238" w:rsidP="004260A6">
            <w:pPr>
              <w:pStyle w:val="TAL"/>
              <w:rPr>
                <w:lang w:val="nl-NL" w:eastAsia="zh-CN"/>
              </w:rPr>
            </w:pPr>
            <w: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149EE76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F20BE5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334B4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8DCA330" w14:textId="77777777" w:rsidR="00A90238" w:rsidRDefault="00A90238" w:rsidP="004260A6">
            <w:pPr>
              <w:pStyle w:val="TAC"/>
            </w:pPr>
            <w:r>
              <w:rPr>
                <w:rFonts w:hint="eastAsia"/>
                <w:lang w:eastAsia="zh-CN"/>
              </w:rPr>
              <w:t>Y</w:t>
            </w:r>
          </w:p>
        </w:tc>
      </w:tr>
      <w:tr w:rsidR="00A90238" w14:paraId="2E4D263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D403A4" w14:textId="77777777" w:rsidR="00A90238" w:rsidRDefault="00A90238" w:rsidP="004260A6">
            <w:pPr>
              <w:pStyle w:val="TAL"/>
            </w:pPr>
            <w:r>
              <w:rPr>
                <w:szCs w:val="18"/>
              </w:rPr>
              <w:t>Subclause 7.18.1</w:t>
            </w:r>
          </w:p>
        </w:tc>
        <w:tc>
          <w:tcPr>
            <w:tcW w:w="3118" w:type="dxa"/>
            <w:tcBorders>
              <w:top w:val="single" w:sz="4" w:space="0" w:color="auto"/>
              <w:left w:val="single" w:sz="4" w:space="0" w:color="auto"/>
              <w:bottom w:val="single" w:sz="4" w:space="0" w:color="auto"/>
              <w:right w:val="single" w:sz="4" w:space="0" w:color="auto"/>
            </w:tcBorders>
          </w:tcPr>
          <w:p w14:paraId="239C7AAE" w14:textId="77777777" w:rsidR="00A90238" w:rsidRDefault="00A90238" w:rsidP="004260A6">
            <w:pPr>
              <w:pStyle w:val="TAL"/>
            </w:pPr>
            <w:r>
              <w:rPr>
                <w:lang w:val="nl-NL" w:eastAsia="zh-CN"/>
              </w:rPr>
              <w:t>U</w:t>
            </w:r>
            <w:r>
              <w:rPr>
                <w:rFonts w:hint="eastAsia"/>
                <w:lang w:val="nl-NL" w:eastAsia="zh-CN"/>
              </w:rPr>
              <w:t xml:space="preserve">ser </w:t>
            </w:r>
            <w:r>
              <w:rPr>
                <w:lang w:val="nl-NL" w:eastAsia="zh-CN"/>
              </w:rPr>
              <w:t>i</w:t>
            </w:r>
            <w:r>
              <w:rPr>
                <w:rFonts w:hint="eastAsia"/>
                <w:lang w:val="nl-NL" w:eastAsia="zh-CN"/>
              </w:rPr>
              <w:t xml:space="preserve">nfo </w:t>
            </w:r>
            <w:r>
              <w:rPr>
                <w:lang w:val="nl-NL" w:eastAsia="zh-CN"/>
              </w:rPr>
              <w:t>i</w:t>
            </w:r>
            <w:r>
              <w:rPr>
                <w:rFonts w:hint="eastAsia"/>
                <w:lang w:val="nl-NL" w:eastAsia="zh-CN"/>
              </w:rPr>
              <w:t xml:space="preserve">d </w:t>
            </w:r>
            <w:r>
              <w:rPr>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451B1F5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C8EBE1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4B1FAF5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9961916" w14:textId="77777777" w:rsidR="00A90238" w:rsidRDefault="00A90238" w:rsidP="004260A6">
            <w:pPr>
              <w:pStyle w:val="TAC"/>
            </w:pPr>
            <w:r>
              <w:rPr>
                <w:rFonts w:hint="eastAsia"/>
                <w:lang w:eastAsia="zh-CN"/>
              </w:rPr>
              <w:t>Y</w:t>
            </w:r>
          </w:p>
        </w:tc>
      </w:tr>
      <w:tr w:rsidR="00A90238" w14:paraId="1E65AF1F" w14:textId="77777777" w:rsidTr="004260A6">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60C0529D" w14:textId="77777777" w:rsidR="00A90238" w:rsidRDefault="00A90238" w:rsidP="004260A6">
            <w:pPr>
              <w:pStyle w:val="TAN"/>
              <w:rPr>
                <w:lang w:val="nl-NL" w:eastAsia="zh-CN"/>
              </w:rPr>
            </w:pPr>
            <w:r>
              <w:rPr>
                <w:lang w:val="nl-NL" w:eastAsia="zh-CN"/>
              </w:rPr>
              <w:t>NOTE 1:</w:t>
            </w:r>
            <w:r>
              <w:rPr>
                <w:lang w:val="nl-NL" w:eastAsia="zh-CN"/>
              </w:rPr>
              <w:tab/>
            </w:r>
            <w:r w:rsidRPr="00E4673F">
              <w:rPr>
                <w:lang w:val="nl-NL" w:eastAsia="zh-CN"/>
              </w:rPr>
              <w:t xml:space="preserve">If this parameter is not configured, authorization to use the group shall be obtained from the identity management server identified in the initial MC service UE configuration data (on-network) configured in table A.6-1 of </w:t>
            </w:r>
            <w:r>
              <w:rPr>
                <w:lang w:val="nl-NL" w:eastAsia="zh-CN"/>
              </w:rPr>
              <w:t>3GPP </w:t>
            </w:r>
            <w:r w:rsidRPr="00E4673F">
              <w:rPr>
                <w:lang w:val="nl-NL" w:eastAsia="zh-CN"/>
              </w:rPr>
              <w:t>TS</w:t>
            </w:r>
            <w:r>
              <w:rPr>
                <w:lang w:val="nl-NL" w:eastAsia="zh-CN"/>
              </w:rPr>
              <w:t> </w:t>
            </w:r>
            <w:r w:rsidRPr="00E4673F">
              <w:rPr>
                <w:lang w:val="nl-NL" w:eastAsia="zh-CN"/>
              </w:rPr>
              <w:t>23.280</w:t>
            </w:r>
            <w:r>
              <w:rPr>
                <w:lang w:val="nl-NL" w:eastAsia="zh-CN"/>
              </w:rPr>
              <w:t> </w:t>
            </w:r>
            <w:r w:rsidRPr="00E4673F">
              <w:rPr>
                <w:lang w:val="nl-NL" w:eastAsia="zh-CN"/>
              </w:rPr>
              <w:t>[</w:t>
            </w:r>
            <w:r>
              <w:rPr>
                <w:lang w:val="nl-NL" w:eastAsia="zh-CN"/>
              </w:rPr>
              <w:t>6</w:t>
            </w:r>
            <w:r w:rsidRPr="00E4673F">
              <w:rPr>
                <w:lang w:val="nl-NL" w:eastAsia="zh-CN"/>
              </w:rPr>
              <w:t>].</w:t>
            </w:r>
          </w:p>
          <w:p w14:paraId="4D2E3F2E" w14:textId="77777777" w:rsidR="00A90238" w:rsidRPr="0084229B" w:rsidRDefault="00A90238" w:rsidP="004260A6">
            <w:pPr>
              <w:pStyle w:val="TAN"/>
              <w:rPr>
                <w:lang w:eastAsia="zh-CN"/>
              </w:rPr>
            </w:pPr>
            <w:r>
              <w:rPr>
                <w:lang w:val="nl-NL" w:eastAsia="zh-CN"/>
              </w:rPr>
              <w:t>NOTE 2:</w:t>
            </w:r>
            <w:r>
              <w:rPr>
                <w:lang w:val="nl-NL" w:eastAsia="zh-CN"/>
              </w:rPr>
              <w:tab/>
              <w:t>The use of this parameter by the MCVideo UE is outside the scope of the present document.</w:t>
            </w:r>
            <w:r w:rsidRPr="0084229B">
              <w:rPr>
                <w:lang w:eastAsia="zh-CN"/>
              </w:rPr>
              <w:t xml:space="preserve"> </w:t>
            </w:r>
          </w:p>
          <w:p w14:paraId="023AA201" w14:textId="77777777" w:rsidR="00A90238" w:rsidRDefault="00A90238" w:rsidP="004260A6">
            <w:pPr>
              <w:pStyle w:val="TAN"/>
              <w:rPr>
                <w:lang w:eastAsia="zh-CN"/>
              </w:rPr>
            </w:pPr>
            <w:r w:rsidRPr="0084229B">
              <w:rPr>
                <w:lang w:eastAsia="zh-CN"/>
              </w:rPr>
              <w:t>NOTE</w:t>
            </w:r>
            <w:r>
              <w:rPr>
                <w:lang w:eastAsia="zh-CN"/>
              </w:rPr>
              <w:t> 3</w:t>
            </w:r>
            <w:r w:rsidRPr="0084229B">
              <w:rPr>
                <w:lang w:eastAsia="zh-CN"/>
              </w:rPr>
              <w:t>:</w:t>
            </w:r>
            <w:r w:rsidRPr="0084229B">
              <w:rPr>
                <w:lang w:eastAsia="zh-CN"/>
              </w:rPr>
              <w:tab/>
              <w:t>If this parameter is absent, the KMSUri shall be that identified in the initial MC service UE configuration data (on-network) configured in table A.6-1 of 3GPP</w:t>
            </w:r>
            <w:r>
              <w:rPr>
                <w:lang w:eastAsia="zh-CN"/>
              </w:rPr>
              <w:t> </w:t>
            </w:r>
            <w:r w:rsidRPr="0084229B">
              <w:rPr>
                <w:lang w:eastAsia="zh-CN"/>
              </w:rPr>
              <w:t>TS</w:t>
            </w:r>
            <w:r>
              <w:rPr>
                <w:lang w:eastAsia="zh-CN"/>
              </w:rPr>
              <w:t> </w:t>
            </w:r>
            <w:r w:rsidRPr="0084229B">
              <w:rPr>
                <w:lang w:eastAsia="zh-CN"/>
              </w:rPr>
              <w:t>23.280</w:t>
            </w:r>
            <w:r>
              <w:rPr>
                <w:lang w:eastAsia="zh-CN"/>
              </w:rPr>
              <w:t> </w:t>
            </w:r>
            <w:r w:rsidRPr="0084229B">
              <w:rPr>
                <w:lang w:eastAsia="zh-CN"/>
              </w:rPr>
              <w:t>[6].</w:t>
            </w:r>
          </w:p>
        </w:tc>
      </w:tr>
    </w:tbl>
    <w:p w14:paraId="3DFBF8ED" w14:textId="77777777" w:rsidR="00A90238" w:rsidRDefault="00A90238" w:rsidP="00A90238"/>
    <w:p w14:paraId="06898394" w14:textId="77777777" w:rsidR="00A90238" w:rsidRDefault="00A90238" w:rsidP="00A90238">
      <w:pPr>
        <w:pStyle w:val="Heading1"/>
      </w:pPr>
      <w:bookmarkStart w:id="1213" w:name="_Toc154701779"/>
      <w:r>
        <w:t>A.4</w:t>
      </w:r>
      <w:r>
        <w:tab/>
        <w:t>MCVideo related Group configuration data</w:t>
      </w:r>
      <w:bookmarkEnd w:id="1213"/>
    </w:p>
    <w:p w14:paraId="64897252" w14:textId="77777777" w:rsidR="00A90238" w:rsidRDefault="00A90238" w:rsidP="00A90238">
      <w:r>
        <w:t>The general aspects of group configuration are specified in 3GPP TS 23.280 [6].</w:t>
      </w:r>
    </w:p>
    <w:p w14:paraId="07F39E6A" w14:textId="77777777" w:rsidR="00A90238" w:rsidRDefault="00A90238" w:rsidP="00A90238">
      <w:r>
        <w:t>Parameters specified in table A.4-1 are child parameters of the MCVideo configuration parameter specified in table A.4-1 in 3GPP TS 23.280 [6]. Parameters specified in table A.4-2 are child parameters of the MCVideo configuration parameter specified in table A.4-2 in 3GPP TS 23.280 [6]. Parameters specified in table A.4-3 are child parameters of the MCVideo configuration parameter specified in table A.4-3 in 3GPP TS 23.280 [6].</w:t>
      </w:r>
    </w:p>
    <w:p w14:paraId="28110E31" w14:textId="77777777" w:rsidR="00A90238" w:rsidRDefault="00A90238" w:rsidP="00A90238"/>
    <w:p w14:paraId="315A44CB" w14:textId="77777777" w:rsidR="00A90238" w:rsidRDefault="00A90238" w:rsidP="00A90238">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E4511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DF529"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58328CC"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3C0DA2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687EAF6F"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F1D3347" w14:textId="77777777" w:rsidR="00A90238" w:rsidRDefault="00A90238" w:rsidP="004260A6">
            <w:pPr>
              <w:pStyle w:val="TAH"/>
              <w:rPr>
                <w:lang w:eastAsia="en-GB"/>
              </w:rPr>
            </w:pPr>
            <w:r>
              <w:rPr>
                <w:lang w:eastAsia="en-GB"/>
              </w:rPr>
              <w:t>Group management server</w:t>
            </w:r>
          </w:p>
        </w:tc>
      </w:tr>
      <w:tr w:rsidR="00A90238" w14:paraId="4824CE2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AC0D627"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2E4593B" w14:textId="1209F764" w:rsidR="00A90238" w:rsidRDefault="00A90238" w:rsidP="004260A6">
            <w:pPr>
              <w:pStyle w:val="TAL"/>
              <w:rPr>
                <w:lang w:val="nl-NL" w:eastAsia="zh-CN"/>
              </w:rPr>
            </w:pPr>
            <w:r>
              <w:rPr>
                <w:lang w:val="nl-NL" w:eastAsia="zh-CN"/>
              </w:rPr>
              <w:t>&gt;&gt; Media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5D3FF5B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9C239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2BBE00" w14:textId="77777777" w:rsidR="00A90238" w:rsidRDefault="00A90238" w:rsidP="004260A6">
            <w:pPr>
              <w:pStyle w:val="TAC"/>
              <w:rPr>
                <w:lang w:val="nl-NL" w:eastAsia="zh-CN"/>
              </w:rPr>
            </w:pPr>
            <w:r>
              <w:rPr>
                <w:lang w:val="nl-NL" w:eastAsia="zh-CN"/>
              </w:rPr>
              <w:t>Y</w:t>
            </w:r>
          </w:p>
        </w:tc>
      </w:tr>
      <w:tr w:rsidR="00A90238" w14:paraId="54DD6FC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05AB4C"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F89697C" w14:textId="35C16B67" w:rsidR="00A90238" w:rsidRDefault="00A90238" w:rsidP="004260A6">
            <w:pPr>
              <w:pStyle w:val="TAL"/>
              <w:rPr>
                <w:lang w:val="nl-NL" w:eastAsia="zh-CN"/>
              </w:rPr>
            </w:pPr>
            <w:r>
              <w:rPr>
                <w:lang w:val="nl-NL" w:eastAsia="zh-CN"/>
              </w:rPr>
              <w:t>&gt;&gt; Transmission control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5A0A2F3"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E98032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8BD6521" w14:textId="77777777" w:rsidR="00A90238" w:rsidRDefault="00A90238" w:rsidP="004260A6">
            <w:pPr>
              <w:pStyle w:val="TAC"/>
              <w:rPr>
                <w:lang w:val="nl-NL" w:eastAsia="zh-CN"/>
              </w:rPr>
            </w:pPr>
            <w:r>
              <w:rPr>
                <w:lang w:val="nl-NL" w:eastAsia="zh-CN"/>
              </w:rPr>
              <w:t>Y</w:t>
            </w:r>
          </w:p>
        </w:tc>
      </w:tr>
      <w:tr w:rsidR="00A90238" w14:paraId="0CE9DE1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167931"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341A5A" w14:textId="695EA78B" w:rsidR="00A90238" w:rsidRDefault="00A90238" w:rsidP="004260A6">
            <w:pPr>
              <w:pStyle w:val="TAL"/>
              <w:rPr>
                <w:lang w:val="nl-NL" w:eastAsia="zh-CN"/>
              </w:rPr>
            </w:pPr>
            <w:r>
              <w:rPr>
                <w:lang w:val="nl-NL" w:eastAsia="zh-CN"/>
              </w:rPr>
              <w:t>&gt;&gt; Group media protection security material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CE3C87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98E2192"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CAABB8E" w14:textId="77777777" w:rsidR="00A90238" w:rsidRDefault="00A90238" w:rsidP="004260A6">
            <w:pPr>
              <w:pStyle w:val="TAC"/>
              <w:rPr>
                <w:lang w:val="nl-NL" w:eastAsia="zh-CN"/>
              </w:rPr>
            </w:pPr>
            <w:r>
              <w:rPr>
                <w:lang w:val="nl-NL" w:eastAsia="zh-CN"/>
              </w:rPr>
              <w:t>Y</w:t>
            </w:r>
          </w:p>
        </w:tc>
      </w:tr>
      <w:tr w:rsidR="00A90238" w14:paraId="28A6875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2F94E2E"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38F4EE" w14:textId="77777777" w:rsidR="00A90238" w:rsidRDefault="00A90238" w:rsidP="004260A6">
            <w:pPr>
              <w:pStyle w:val="TAL"/>
              <w:rPr>
                <w:lang w:val="nl-NL" w:eastAsia="zh-CN"/>
              </w:rPr>
            </w:pPr>
            <w:r>
              <w:rPr>
                <w:lang w:val="nl-NL" w:eastAsia="zh-CN"/>
              </w:rPr>
              <w:t>&gt;&gt; List of allowed sets of video codecs and related information in order of preference</w:t>
            </w:r>
          </w:p>
        </w:tc>
        <w:tc>
          <w:tcPr>
            <w:tcW w:w="1275" w:type="dxa"/>
            <w:tcBorders>
              <w:top w:val="single" w:sz="4" w:space="0" w:color="auto"/>
              <w:left w:val="single" w:sz="4" w:space="0" w:color="auto"/>
              <w:bottom w:val="single" w:sz="4" w:space="0" w:color="auto"/>
              <w:right w:val="single" w:sz="4" w:space="0" w:color="auto"/>
            </w:tcBorders>
          </w:tcPr>
          <w:p w14:paraId="71192D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DF251B9"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04360D3D" w14:textId="77777777" w:rsidR="00A90238" w:rsidRDefault="00A90238" w:rsidP="004260A6">
            <w:pPr>
              <w:pStyle w:val="TAC"/>
              <w:rPr>
                <w:lang w:val="nl-NL" w:eastAsia="zh-CN"/>
              </w:rPr>
            </w:pPr>
          </w:p>
        </w:tc>
      </w:tr>
      <w:tr w:rsidR="00A90238" w14:paraId="643D850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7A31EED"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7E62969" w14:textId="77777777" w:rsidR="00A90238" w:rsidRDefault="00A90238" w:rsidP="004260A6">
            <w:pPr>
              <w:pStyle w:val="TAL"/>
              <w:rPr>
                <w:lang w:val="nl-NL" w:eastAsia="zh-CN"/>
              </w:rPr>
            </w:pPr>
            <w:r>
              <w:rPr>
                <w:lang w:val="nl-NL" w:eastAsia="zh-CN"/>
              </w:rPr>
              <w:t>&gt;&gt;&gt; Video codecs</w:t>
            </w:r>
          </w:p>
        </w:tc>
        <w:tc>
          <w:tcPr>
            <w:tcW w:w="1275" w:type="dxa"/>
            <w:tcBorders>
              <w:top w:val="single" w:sz="4" w:space="0" w:color="auto"/>
              <w:left w:val="single" w:sz="4" w:space="0" w:color="auto"/>
              <w:bottom w:val="single" w:sz="4" w:space="0" w:color="auto"/>
              <w:right w:val="single" w:sz="4" w:space="0" w:color="auto"/>
            </w:tcBorders>
          </w:tcPr>
          <w:p w14:paraId="03CF8DA5"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C79A70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092781" w14:textId="77777777" w:rsidR="00A90238" w:rsidRDefault="00A90238" w:rsidP="004260A6">
            <w:pPr>
              <w:pStyle w:val="TAC"/>
              <w:rPr>
                <w:lang w:val="nl-NL" w:eastAsia="zh-CN"/>
              </w:rPr>
            </w:pPr>
            <w:r>
              <w:rPr>
                <w:lang w:val="nl-NL" w:eastAsia="zh-CN"/>
              </w:rPr>
              <w:t>Y</w:t>
            </w:r>
          </w:p>
        </w:tc>
      </w:tr>
      <w:tr w:rsidR="00A90238" w14:paraId="067CE6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7249564"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183D3E0" w14:textId="77777777" w:rsidR="00A90238" w:rsidRDefault="00A90238" w:rsidP="004260A6">
            <w:pPr>
              <w:pStyle w:val="TAL"/>
              <w:rPr>
                <w:lang w:val="nl-NL" w:eastAsia="zh-CN"/>
              </w:rPr>
            </w:pPr>
            <w:r>
              <w:rPr>
                <w:lang w:val="nl-NL" w:eastAsia="zh-CN"/>
              </w:rPr>
              <w:t>&gt;&gt;&gt; List of allowed v</w:t>
            </w:r>
            <w:r w:rsidRPr="00577B15">
              <w:t>ideo resolution</w:t>
            </w:r>
          </w:p>
        </w:tc>
        <w:tc>
          <w:tcPr>
            <w:tcW w:w="1275" w:type="dxa"/>
            <w:tcBorders>
              <w:top w:val="single" w:sz="4" w:space="0" w:color="auto"/>
              <w:left w:val="single" w:sz="4" w:space="0" w:color="auto"/>
              <w:bottom w:val="single" w:sz="4" w:space="0" w:color="auto"/>
              <w:right w:val="single" w:sz="4" w:space="0" w:color="auto"/>
            </w:tcBorders>
          </w:tcPr>
          <w:p w14:paraId="79641B34"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0748A23"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1E41816" w14:textId="77777777" w:rsidR="00A90238" w:rsidRDefault="00A90238" w:rsidP="004260A6">
            <w:pPr>
              <w:pStyle w:val="TAC"/>
              <w:rPr>
                <w:lang w:val="nl-NL" w:eastAsia="zh-CN"/>
              </w:rPr>
            </w:pPr>
          </w:p>
        </w:tc>
      </w:tr>
      <w:tr w:rsidR="00A90238" w14:paraId="13C722B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0AD16A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B4B331B" w14:textId="77777777" w:rsidR="00A90238" w:rsidRDefault="00A90238" w:rsidP="004260A6">
            <w:pPr>
              <w:pStyle w:val="TAL"/>
              <w:rPr>
                <w:lang w:val="nl-NL" w:eastAsia="zh-CN"/>
              </w:rPr>
            </w:pPr>
            <w:r>
              <w:rPr>
                <w:lang w:val="nl-NL" w:eastAsia="zh-CN"/>
              </w:rPr>
              <w:t>&gt;&gt;&gt;&gt; Video resolutions</w:t>
            </w:r>
          </w:p>
        </w:tc>
        <w:tc>
          <w:tcPr>
            <w:tcW w:w="1275" w:type="dxa"/>
            <w:tcBorders>
              <w:top w:val="single" w:sz="4" w:space="0" w:color="auto"/>
              <w:left w:val="single" w:sz="4" w:space="0" w:color="auto"/>
              <w:bottom w:val="single" w:sz="4" w:space="0" w:color="auto"/>
              <w:right w:val="single" w:sz="4" w:space="0" w:color="auto"/>
            </w:tcBorders>
          </w:tcPr>
          <w:p w14:paraId="5EF440E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B6A4501"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6E6152D" w14:textId="77777777" w:rsidR="00A90238" w:rsidRDefault="00A90238" w:rsidP="004260A6">
            <w:pPr>
              <w:pStyle w:val="TAC"/>
              <w:rPr>
                <w:lang w:val="nl-NL" w:eastAsia="zh-CN"/>
              </w:rPr>
            </w:pPr>
            <w:r>
              <w:rPr>
                <w:lang w:val="nl-NL" w:eastAsia="zh-CN"/>
              </w:rPr>
              <w:t>Y</w:t>
            </w:r>
          </w:p>
        </w:tc>
      </w:tr>
      <w:tr w:rsidR="00A90238" w14:paraId="325D6F9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8B5EE8"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2C4CC5D" w14:textId="77777777" w:rsidR="00A90238" w:rsidRDefault="00A90238" w:rsidP="004260A6">
            <w:pPr>
              <w:pStyle w:val="TAL"/>
              <w:rPr>
                <w:lang w:val="nl-NL" w:eastAsia="zh-CN"/>
              </w:rPr>
            </w:pPr>
            <w:r>
              <w:rPr>
                <w:lang w:val="nl-NL" w:eastAsia="zh-CN"/>
              </w:rPr>
              <w:t>&gt;&gt;&gt; List of allowed video frame rates</w:t>
            </w:r>
          </w:p>
        </w:tc>
        <w:tc>
          <w:tcPr>
            <w:tcW w:w="1275" w:type="dxa"/>
            <w:tcBorders>
              <w:top w:val="single" w:sz="4" w:space="0" w:color="auto"/>
              <w:left w:val="single" w:sz="4" w:space="0" w:color="auto"/>
              <w:bottom w:val="single" w:sz="4" w:space="0" w:color="auto"/>
              <w:right w:val="single" w:sz="4" w:space="0" w:color="auto"/>
            </w:tcBorders>
          </w:tcPr>
          <w:p w14:paraId="62E0DCB5"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77FEC2F"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3194BE83" w14:textId="77777777" w:rsidR="00A90238" w:rsidRDefault="00A90238" w:rsidP="004260A6">
            <w:pPr>
              <w:pStyle w:val="TAC"/>
              <w:rPr>
                <w:lang w:val="nl-NL" w:eastAsia="zh-CN"/>
              </w:rPr>
            </w:pPr>
          </w:p>
        </w:tc>
      </w:tr>
      <w:tr w:rsidR="00A90238" w14:paraId="08F9673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8F096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B68F044" w14:textId="77777777" w:rsidR="00A90238" w:rsidRDefault="00A90238" w:rsidP="004260A6">
            <w:pPr>
              <w:pStyle w:val="TAL"/>
              <w:rPr>
                <w:lang w:val="nl-NL" w:eastAsia="zh-CN"/>
              </w:rPr>
            </w:pPr>
            <w:r>
              <w:rPr>
                <w:lang w:val="nl-NL" w:eastAsia="zh-CN"/>
              </w:rPr>
              <w:t>&gt;&gt;&gt;&gt; Video frame rates</w:t>
            </w:r>
          </w:p>
        </w:tc>
        <w:tc>
          <w:tcPr>
            <w:tcW w:w="1275" w:type="dxa"/>
            <w:tcBorders>
              <w:top w:val="single" w:sz="4" w:space="0" w:color="auto"/>
              <w:left w:val="single" w:sz="4" w:space="0" w:color="auto"/>
              <w:bottom w:val="single" w:sz="4" w:space="0" w:color="auto"/>
              <w:right w:val="single" w:sz="4" w:space="0" w:color="auto"/>
            </w:tcBorders>
          </w:tcPr>
          <w:p w14:paraId="23D6227E"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8F601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0AB5C1C" w14:textId="77777777" w:rsidR="00A90238" w:rsidRDefault="00A90238" w:rsidP="004260A6">
            <w:pPr>
              <w:pStyle w:val="TAC"/>
              <w:rPr>
                <w:lang w:val="nl-NL" w:eastAsia="zh-CN"/>
              </w:rPr>
            </w:pPr>
            <w:r>
              <w:rPr>
                <w:lang w:val="nl-NL" w:eastAsia="zh-CN"/>
              </w:rPr>
              <w:t>Y</w:t>
            </w:r>
          </w:p>
        </w:tc>
      </w:tr>
      <w:tr w:rsidR="00A90238" w14:paraId="49190DF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2F9F9BB" w14:textId="77777777" w:rsidR="00A90238" w:rsidRDefault="00A90238" w:rsidP="004260A6">
            <w:pPr>
              <w:pStyle w:val="TAL"/>
              <w:rPr>
                <w:lang w:val="nl-NL" w:eastAsia="zh-CN"/>
              </w:rPr>
            </w:pPr>
            <w:r w:rsidRPr="00577B15">
              <w:t>[R-5.1.1.3.2-002]</w:t>
            </w:r>
            <w:r>
              <w:t xml:space="preserve"> of 3GPP TS 22.281 [3]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EE56B9" w14:textId="77777777" w:rsidR="00A90238" w:rsidRDefault="00A90238" w:rsidP="004260A6">
            <w:pPr>
              <w:pStyle w:val="TAL"/>
              <w:rPr>
                <w:lang w:val="nl-NL" w:eastAsia="zh-CN"/>
              </w:rPr>
            </w:pPr>
            <w:r>
              <w:rPr>
                <w:lang w:val="nl-NL" w:eastAsia="zh-CN"/>
              </w:rPr>
              <w:t>&gt;&gt; Allowed video modes</w:t>
            </w:r>
          </w:p>
        </w:tc>
        <w:tc>
          <w:tcPr>
            <w:tcW w:w="1275" w:type="dxa"/>
            <w:tcBorders>
              <w:top w:val="single" w:sz="4" w:space="0" w:color="auto"/>
              <w:left w:val="single" w:sz="4" w:space="0" w:color="auto"/>
              <w:bottom w:val="single" w:sz="4" w:space="0" w:color="auto"/>
              <w:right w:val="single" w:sz="4" w:space="0" w:color="auto"/>
            </w:tcBorders>
          </w:tcPr>
          <w:p w14:paraId="1481BE3E"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06C0B7E"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C01B8BD" w14:textId="77777777" w:rsidR="00A90238" w:rsidRDefault="00A90238" w:rsidP="004260A6">
            <w:pPr>
              <w:pStyle w:val="TAC"/>
              <w:rPr>
                <w:lang w:val="nl-NL" w:eastAsia="zh-CN"/>
              </w:rPr>
            </w:pPr>
          </w:p>
        </w:tc>
      </w:tr>
      <w:tr w:rsidR="00A90238" w14:paraId="0DA30C3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138A3E0"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4F3B399" w14:textId="77777777" w:rsidR="00A90238" w:rsidRDefault="00A90238" w:rsidP="004260A6">
            <w:pPr>
              <w:pStyle w:val="TAL"/>
              <w:rPr>
                <w:lang w:val="nl-NL" w:eastAsia="zh-CN"/>
              </w:rPr>
            </w:pPr>
            <w:r>
              <w:rPr>
                <w:lang w:val="nl-NL" w:eastAsia="zh-CN"/>
              </w:rPr>
              <w:t>&gt;&gt;&gt; Urgent real time mode allowed</w:t>
            </w:r>
          </w:p>
        </w:tc>
        <w:tc>
          <w:tcPr>
            <w:tcW w:w="1275" w:type="dxa"/>
            <w:tcBorders>
              <w:top w:val="single" w:sz="4" w:space="0" w:color="auto"/>
              <w:left w:val="single" w:sz="4" w:space="0" w:color="auto"/>
              <w:bottom w:val="single" w:sz="4" w:space="0" w:color="auto"/>
              <w:right w:val="single" w:sz="4" w:space="0" w:color="auto"/>
            </w:tcBorders>
          </w:tcPr>
          <w:p w14:paraId="243DCBA7"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1BA7BB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A280DB8" w14:textId="77777777" w:rsidR="00A90238" w:rsidRDefault="00A90238" w:rsidP="004260A6">
            <w:pPr>
              <w:pStyle w:val="TAC"/>
              <w:rPr>
                <w:lang w:val="nl-NL" w:eastAsia="zh-CN"/>
              </w:rPr>
            </w:pPr>
            <w:r>
              <w:rPr>
                <w:lang w:val="nl-NL" w:eastAsia="zh-CN"/>
              </w:rPr>
              <w:t>Y</w:t>
            </w:r>
          </w:p>
        </w:tc>
      </w:tr>
      <w:tr w:rsidR="00A90238" w14:paraId="1FBE9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3182838"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0CBB374" w14:textId="77777777" w:rsidR="00A90238" w:rsidRDefault="00A90238" w:rsidP="004260A6">
            <w:pPr>
              <w:pStyle w:val="TAL"/>
              <w:rPr>
                <w:lang w:val="nl-NL" w:eastAsia="zh-CN"/>
              </w:rPr>
            </w:pPr>
            <w:r>
              <w:rPr>
                <w:lang w:val="nl-NL" w:eastAsia="zh-CN"/>
              </w:rPr>
              <w:t>&gt;&gt;&gt; Non-urgent real time mode allowed</w:t>
            </w:r>
          </w:p>
        </w:tc>
        <w:tc>
          <w:tcPr>
            <w:tcW w:w="1275" w:type="dxa"/>
            <w:tcBorders>
              <w:top w:val="single" w:sz="4" w:space="0" w:color="auto"/>
              <w:left w:val="single" w:sz="4" w:space="0" w:color="auto"/>
              <w:bottom w:val="single" w:sz="4" w:space="0" w:color="auto"/>
              <w:right w:val="single" w:sz="4" w:space="0" w:color="auto"/>
            </w:tcBorders>
          </w:tcPr>
          <w:p w14:paraId="71B02B13"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E71721D"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37FE7" w14:textId="77777777" w:rsidR="00A90238" w:rsidRDefault="00A90238" w:rsidP="004260A6">
            <w:pPr>
              <w:pStyle w:val="TAC"/>
              <w:rPr>
                <w:lang w:val="nl-NL" w:eastAsia="zh-CN"/>
              </w:rPr>
            </w:pPr>
            <w:r>
              <w:rPr>
                <w:lang w:val="nl-NL" w:eastAsia="zh-CN"/>
              </w:rPr>
              <w:t>Y</w:t>
            </w:r>
          </w:p>
        </w:tc>
      </w:tr>
      <w:tr w:rsidR="00A90238" w14:paraId="752EB23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CE805CB"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333C6D" w14:textId="77777777" w:rsidR="00A90238" w:rsidRDefault="00A90238" w:rsidP="004260A6">
            <w:pPr>
              <w:pStyle w:val="TAL"/>
              <w:rPr>
                <w:lang w:val="nl-NL" w:eastAsia="zh-CN"/>
              </w:rPr>
            </w:pPr>
            <w:r>
              <w:rPr>
                <w:lang w:val="nl-NL" w:eastAsia="zh-CN"/>
              </w:rPr>
              <w:t>&gt;&gt;&gt; Non real time mode allowed</w:t>
            </w:r>
          </w:p>
        </w:tc>
        <w:tc>
          <w:tcPr>
            <w:tcW w:w="1275" w:type="dxa"/>
            <w:tcBorders>
              <w:top w:val="single" w:sz="4" w:space="0" w:color="auto"/>
              <w:left w:val="single" w:sz="4" w:space="0" w:color="auto"/>
              <w:bottom w:val="single" w:sz="4" w:space="0" w:color="auto"/>
              <w:right w:val="single" w:sz="4" w:space="0" w:color="auto"/>
            </w:tcBorders>
          </w:tcPr>
          <w:p w14:paraId="74A1E8DA"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26EE97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3FE1313" w14:textId="77777777" w:rsidR="00A90238" w:rsidRDefault="00A90238" w:rsidP="004260A6">
            <w:pPr>
              <w:pStyle w:val="TAC"/>
              <w:rPr>
                <w:lang w:val="nl-NL" w:eastAsia="zh-CN"/>
              </w:rPr>
            </w:pPr>
            <w:r>
              <w:rPr>
                <w:lang w:val="nl-NL" w:eastAsia="zh-CN"/>
              </w:rPr>
              <w:t>Y</w:t>
            </w:r>
          </w:p>
        </w:tc>
      </w:tr>
      <w:tr w:rsidR="00A90238" w14:paraId="1B2B34D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B78EC7C" w14:textId="77777777" w:rsidR="00A90238" w:rsidRDefault="00A90238" w:rsidP="004260A6">
            <w:pPr>
              <w:pStyle w:val="TAL"/>
              <w:rPr>
                <w:lang w:val="nl-NL" w:eastAsia="zh-CN"/>
              </w:rPr>
            </w:pPr>
            <w:r w:rsidRPr="00577B15">
              <w:t>[R-5.1.1.3.2-002]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915238C" w14:textId="77777777" w:rsidR="00A90238" w:rsidRDefault="00A90238" w:rsidP="004260A6">
            <w:pPr>
              <w:pStyle w:val="TAL"/>
              <w:rPr>
                <w:lang w:val="nl-NL" w:eastAsia="zh-CN"/>
              </w:rPr>
            </w:pPr>
            <w:r>
              <w:rPr>
                <w:lang w:val="nl-NL" w:eastAsia="zh-CN"/>
              </w:rPr>
              <w:t>&gt;&gt; Active video mode (urgent real time mode, non urgent real time mode, non real time mode)</w:t>
            </w:r>
          </w:p>
        </w:tc>
        <w:tc>
          <w:tcPr>
            <w:tcW w:w="1275" w:type="dxa"/>
            <w:tcBorders>
              <w:top w:val="single" w:sz="4" w:space="0" w:color="auto"/>
              <w:left w:val="single" w:sz="4" w:space="0" w:color="auto"/>
              <w:bottom w:val="single" w:sz="4" w:space="0" w:color="auto"/>
              <w:right w:val="single" w:sz="4" w:space="0" w:color="auto"/>
            </w:tcBorders>
          </w:tcPr>
          <w:p w14:paraId="0B0164D0"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F8546D2"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6FAB62A" w14:textId="77777777" w:rsidR="00A90238" w:rsidRDefault="00A90238" w:rsidP="004260A6">
            <w:pPr>
              <w:pStyle w:val="TAC"/>
              <w:rPr>
                <w:lang w:val="nl-NL" w:eastAsia="zh-CN"/>
              </w:rPr>
            </w:pPr>
            <w:r>
              <w:rPr>
                <w:lang w:val="nl-NL" w:eastAsia="zh-CN"/>
              </w:rPr>
              <w:t>Y</w:t>
            </w:r>
          </w:p>
        </w:tc>
      </w:tr>
      <w:tr w:rsidR="00A90238" w14:paraId="6827485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397C053" w14:textId="77777777" w:rsidR="00A90238" w:rsidRDefault="00A90238" w:rsidP="004260A6">
            <w:pPr>
              <w:pStyle w:val="TAL"/>
              <w:rPr>
                <w:lang w:val="nl-NL" w:eastAsia="zh-CN"/>
              </w:rPr>
            </w:pPr>
            <w:r w:rsidRPr="00577B15">
              <w:t>[R-5.3.2.2-002]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BA1947" w14:textId="77777777" w:rsidR="00A90238" w:rsidRDefault="00A90238" w:rsidP="004260A6">
            <w:pPr>
              <w:pStyle w:val="TAL"/>
              <w:rPr>
                <w:lang w:val="nl-NL" w:eastAsia="zh-CN"/>
              </w:rPr>
            </w:pPr>
            <w:r>
              <w:rPr>
                <w:lang w:val="nl-NL" w:eastAsia="zh-CN"/>
              </w:rPr>
              <w:t>&gt;&gt; Allowed maximum simultaneous MCVideo transmitting group members</w:t>
            </w:r>
          </w:p>
        </w:tc>
        <w:tc>
          <w:tcPr>
            <w:tcW w:w="1275" w:type="dxa"/>
            <w:tcBorders>
              <w:top w:val="single" w:sz="4" w:space="0" w:color="auto"/>
              <w:left w:val="single" w:sz="4" w:space="0" w:color="auto"/>
              <w:bottom w:val="single" w:sz="4" w:space="0" w:color="auto"/>
              <w:right w:val="single" w:sz="4" w:space="0" w:color="auto"/>
            </w:tcBorders>
          </w:tcPr>
          <w:p w14:paraId="31688C90"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12E54D0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C7C6EE" w14:textId="77777777" w:rsidR="00A90238" w:rsidRDefault="00A90238" w:rsidP="004260A6">
            <w:pPr>
              <w:pStyle w:val="TAC"/>
              <w:rPr>
                <w:lang w:val="nl-NL" w:eastAsia="zh-CN"/>
              </w:rPr>
            </w:pPr>
            <w:r>
              <w:rPr>
                <w:lang w:val="nl-NL" w:eastAsia="zh-CN"/>
              </w:rPr>
              <w:t>Y</w:t>
            </w:r>
          </w:p>
        </w:tc>
      </w:tr>
      <w:tr w:rsidR="00A90238" w14:paraId="4A9B9890" w14:textId="77777777" w:rsidTr="004260A6">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60F0E12" w14:textId="77777777" w:rsidR="00A90238" w:rsidRDefault="00A90238" w:rsidP="004260A6">
            <w:pPr>
              <w:pStyle w:val="TAN"/>
              <w:rPr>
                <w:lang w:eastAsia="en-GB"/>
              </w:rPr>
            </w:pPr>
            <w:r>
              <w:rPr>
                <w:lang w:eastAsia="en-GB"/>
              </w:rPr>
              <w:t>NOTE:</w:t>
            </w:r>
            <w:r>
              <w:rPr>
                <w:lang w:eastAsia="en-GB"/>
              </w:rPr>
              <w:tab/>
              <w:t>Security mechanisms are specified in 3GPP TS </w:t>
            </w:r>
            <w:r>
              <w:t>33.180 [14]</w:t>
            </w:r>
            <w:r>
              <w:rPr>
                <w:lang w:eastAsia="en-GB"/>
              </w:rPr>
              <w:t>.</w:t>
            </w:r>
          </w:p>
        </w:tc>
      </w:tr>
    </w:tbl>
    <w:p w14:paraId="4E38A5DA" w14:textId="77777777" w:rsidR="00A90238" w:rsidRDefault="00A90238" w:rsidP="00A90238"/>
    <w:p w14:paraId="6E3F785B" w14:textId="77777777" w:rsidR="00A90238" w:rsidRDefault="00A90238" w:rsidP="00A90238">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6CBDFB4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F924EF"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80AB1A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D4D27E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0401C961"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39741A3" w14:textId="77777777" w:rsidR="00A90238" w:rsidRDefault="00A90238" w:rsidP="004260A6">
            <w:pPr>
              <w:pStyle w:val="TAH"/>
              <w:rPr>
                <w:lang w:eastAsia="en-GB"/>
              </w:rPr>
            </w:pPr>
            <w:r>
              <w:rPr>
                <w:lang w:eastAsia="en-GB"/>
              </w:rPr>
              <w:t>Group management server</w:t>
            </w:r>
          </w:p>
        </w:tc>
      </w:tr>
      <w:tr w:rsidR="00A90238" w14:paraId="7726049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F5DD6AB" w14:textId="77777777" w:rsidR="00A90238" w:rsidRDefault="00A90238" w:rsidP="004260A6">
            <w:pPr>
              <w:pStyle w:val="TAL"/>
              <w:rPr>
                <w:lang w:eastAsia="en-GB"/>
              </w:rPr>
            </w:pPr>
            <w:r>
              <w:rPr>
                <w:lang w:eastAsia="en-GB"/>
              </w:rPr>
              <w:t xml:space="preserve">[R-6.4.5-001], </w:t>
            </w:r>
          </w:p>
          <w:p w14:paraId="5E012BF8" w14:textId="77777777" w:rsidR="00A90238" w:rsidRDefault="00A90238" w:rsidP="004260A6">
            <w:pPr>
              <w:pStyle w:val="TAL"/>
              <w:rPr>
                <w:lang w:eastAsia="en-GB"/>
              </w:rPr>
            </w:pPr>
            <w:r>
              <w:rPr>
                <w:lang w:eastAsia="en-GB"/>
              </w:rPr>
              <w:t>[R-6.4.5-003]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E00BEBB" w14:textId="77777777" w:rsidR="00A90238" w:rsidRDefault="00A90238" w:rsidP="004260A6">
            <w:pPr>
              <w:pStyle w:val="TAL"/>
              <w:rPr>
                <w:szCs w:val="18"/>
                <w:lang w:eastAsia="en-GB"/>
              </w:rPr>
            </w:pPr>
            <w:r>
              <w:rPr>
                <w:lang w:eastAsia="en-GB"/>
              </w:rPr>
              <w:t xml:space="preserve">&gt;&gt; </w:t>
            </w:r>
            <w:r>
              <w:rPr>
                <w:szCs w:val="18"/>
                <w:lang w:eastAsia="en-GB"/>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2DA1EC85" w14:textId="77777777" w:rsidR="00A90238" w:rsidRDefault="00A90238" w:rsidP="004260A6">
            <w:pPr>
              <w:pStyle w:val="TAC"/>
              <w:rPr>
                <w:szCs w:val="18"/>
                <w:lang w:eastAsia="en-GB"/>
              </w:rPr>
            </w:pPr>
            <w:r>
              <w:rPr>
                <w:szCs w:val="18"/>
                <w:lang w:eastAsia="en-GB"/>
              </w:rPr>
              <w:t>Y</w:t>
            </w:r>
          </w:p>
        </w:tc>
        <w:tc>
          <w:tcPr>
            <w:tcW w:w="1276" w:type="dxa"/>
            <w:tcBorders>
              <w:top w:val="single" w:sz="4" w:space="0" w:color="auto"/>
              <w:left w:val="single" w:sz="4" w:space="0" w:color="auto"/>
              <w:bottom w:val="single" w:sz="4" w:space="0" w:color="auto"/>
              <w:right w:val="single" w:sz="4" w:space="0" w:color="auto"/>
            </w:tcBorders>
          </w:tcPr>
          <w:p w14:paraId="37FB630A" w14:textId="77777777" w:rsidR="00A90238" w:rsidRDefault="00A90238" w:rsidP="004260A6">
            <w:pPr>
              <w:pStyle w:val="TAC"/>
              <w:rPr>
                <w:szCs w:val="18"/>
                <w:lang w:eastAsia="en-GB"/>
              </w:rPr>
            </w:pPr>
            <w:r>
              <w:rPr>
                <w:szCs w:val="18"/>
                <w:lang w:eastAsia="en-GB"/>
              </w:rPr>
              <w:t>Y</w:t>
            </w:r>
          </w:p>
        </w:tc>
        <w:tc>
          <w:tcPr>
            <w:tcW w:w="1559" w:type="dxa"/>
            <w:tcBorders>
              <w:top w:val="single" w:sz="4" w:space="0" w:color="auto"/>
              <w:left w:val="single" w:sz="4" w:space="0" w:color="auto"/>
              <w:bottom w:val="single" w:sz="4" w:space="0" w:color="auto"/>
              <w:right w:val="single" w:sz="4" w:space="0" w:color="auto"/>
            </w:tcBorders>
          </w:tcPr>
          <w:p w14:paraId="42133D5E" w14:textId="77777777" w:rsidR="00A90238" w:rsidRDefault="00A90238" w:rsidP="004260A6">
            <w:pPr>
              <w:pStyle w:val="TAC"/>
              <w:rPr>
                <w:szCs w:val="18"/>
                <w:lang w:eastAsia="en-GB"/>
              </w:rPr>
            </w:pPr>
            <w:r>
              <w:rPr>
                <w:szCs w:val="18"/>
                <w:lang w:eastAsia="en-GB"/>
              </w:rPr>
              <w:t>Y</w:t>
            </w:r>
          </w:p>
        </w:tc>
      </w:tr>
      <w:tr w:rsidR="00A90238" w14:paraId="1BD9A85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88B96C3" w14:textId="77777777" w:rsidR="00A90238" w:rsidRDefault="00A90238" w:rsidP="004260A6">
            <w:pPr>
              <w:pStyle w:val="TAL"/>
              <w:rPr>
                <w:lang w:eastAsia="en-GB"/>
              </w:rPr>
            </w:pPr>
            <w:r>
              <w:rPr>
                <w:lang w:eastAsia="en-GB"/>
              </w:rPr>
              <w:t xml:space="preserve">[R-5.1.7-002], </w:t>
            </w:r>
          </w:p>
          <w:p w14:paraId="6E237268" w14:textId="77777777" w:rsidR="00A90238" w:rsidRDefault="00A90238" w:rsidP="004260A6">
            <w:pPr>
              <w:pStyle w:val="TAL"/>
              <w:rPr>
                <w:lang w:eastAsia="zh-CN"/>
              </w:rPr>
            </w:pPr>
            <w:r>
              <w:rPr>
                <w:lang w:eastAsia="en-GB"/>
              </w:rPr>
              <w:t xml:space="preserve">[R-6.2.2-001], </w:t>
            </w:r>
          </w:p>
          <w:p w14:paraId="60E8E921" w14:textId="77777777" w:rsidR="00A90238" w:rsidRDefault="00A90238" w:rsidP="004260A6">
            <w:pPr>
              <w:pStyle w:val="TAL"/>
              <w:rPr>
                <w:lang w:eastAsia="en-GB"/>
              </w:rPr>
            </w:pPr>
            <w:r>
              <w:rPr>
                <w:lang w:eastAsia="en-GB"/>
              </w:rPr>
              <w:t xml:space="preserve">[R-6.6.2.2-006], </w:t>
            </w:r>
          </w:p>
          <w:p w14:paraId="62447FD0" w14:textId="77777777" w:rsidR="00A90238" w:rsidRDefault="00A90238" w:rsidP="004260A6">
            <w:pPr>
              <w:pStyle w:val="TAL"/>
              <w:rPr>
                <w:lang w:eastAsia="en-GB"/>
              </w:rPr>
            </w:pPr>
            <w:r>
              <w:rPr>
                <w:lang w:eastAsia="en-GB"/>
              </w:rPr>
              <w:t>[R-6.8.7.2-003]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8E82CD2" w14:textId="77777777" w:rsidR="00A90238" w:rsidRDefault="00A90238" w:rsidP="004260A6">
            <w:pPr>
              <w:pStyle w:val="TAL"/>
              <w:rPr>
                <w:szCs w:val="18"/>
                <w:lang w:eastAsia="en-GB"/>
              </w:rPr>
            </w:pPr>
            <w:r>
              <w:rPr>
                <w:lang w:eastAsia="en-GB"/>
              </w:rPr>
              <w:t>&gt;&gt; Priority of the group</w:t>
            </w:r>
          </w:p>
        </w:tc>
        <w:tc>
          <w:tcPr>
            <w:tcW w:w="1275" w:type="dxa"/>
            <w:tcBorders>
              <w:top w:val="single" w:sz="4" w:space="0" w:color="auto"/>
              <w:left w:val="single" w:sz="4" w:space="0" w:color="auto"/>
              <w:bottom w:val="single" w:sz="4" w:space="0" w:color="auto"/>
              <w:right w:val="single" w:sz="4" w:space="0" w:color="auto"/>
            </w:tcBorders>
          </w:tcPr>
          <w:p w14:paraId="7E0C6175" w14:textId="77777777" w:rsidR="00A90238" w:rsidRDefault="00A90238" w:rsidP="004260A6">
            <w:pPr>
              <w:pStyle w:val="TAC"/>
              <w:rPr>
                <w:szCs w:val="18"/>
                <w:lang w:eastAsia="en-GB"/>
              </w:rPr>
            </w:pPr>
            <w:r>
              <w:rPr>
                <w:lang w:val="nl-NL" w:eastAsia="en-GB"/>
              </w:rPr>
              <w:t>N</w:t>
            </w:r>
          </w:p>
        </w:tc>
        <w:tc>
          <w:tcPr>
            <w:tcW w:w="1276" w:type="dxa"/>
            <w:tcBorders>
              <w:top w:val="single" w:sz="4" w:space="0" w:color="auto"/>
              <w:left w:val="single" w:sz="4" w:space="0" w:color="auto"/>
              <w:bottom w:val="single" w:sz="4" w:space="0" w:color="auto"/>
              <w:right w:val="single" w:sz="4" w:space="0" w:color="auto"/>
            </w:tcBorders>
          </w:tcPr>
          <w:p w14:paraId="3C03B85F" w14:textId="77777777" w:rsidR="00A90238" w:rsidRDefault="00A90238" w:rsidP="004260A6">
            <w:pPr>
              <w:pStyle w:val="TAC"/>
              <w:rPr>
                <w:szCs w:val="18"/>
                <w:lang w:eastAsia="en-GB"/>
              </w:rPr>
            </w:pPr>
            <w:r>
              <w:rPr>
                <w:lang w:val="nl-NL" w:eastAsia="en-GB"/>
              </w:rPr>
              <w:t>Y</w:t>
            </w:r>
          </w:p>
        </w:tc>
        <w:tc>
          <w:tcPr>
            <w:tcW w:w="1559" w:type="dxa"/>
            <w:tcBorders>
              <w:top w:val="single" w:sz="4" w:space="0" w:color="auto"/>
              <w:left w:val="single" w:sz="4" w:space="0" w:color="auto"/>
              <w:bottom w:val="single" w:sz="4" w:space="0" w:color="auto"/>
              <w:right w:val="single" w:sz="4" w:space="0" w:color="auto"/>
            </w:tcBorders>
          </w:tcPr>
          <w:p w14:paraId="75C4D985" w14:textId="77777777" w:rsidR="00A90238" w:rsidRDefault="00A90238" w:rsidP="004260A6">
            <w:pPr>
              <w:pStyle w:val="TAC"/>
              <w:rPr>
                <w:szCs w:val="18"/>
                <w:lang w:eastAsia="en-GB"/>
              </w:rPr>
            </w:pPr>
            <w:r>
              <w:rPr>
                <w:lang w:val="nl-NL" w:eastAsia="en-GB"/>
              </w:rPr>
              <w:t>Y</w:t>
            </w:r>
          </w:p>
        </w:tc>
      </w:tr>
    </w:tbl>
    <w:p w14:paraId="081B25F0" w14:textId="77777777" w:rsidR="00A90238" w:rsidRDefault="00A90238" w:rsidP="00A90238"/>
    <w:p w14:paraId="148B1AFE" w14:textId="77777777" w:rsidR="00A90238" w:rsidRDefault="00A90238" w:rsidP="00A90238">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377A1A7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973B98"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FD60E56"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1F0C419"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5C9FB82A"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6690F3A" w14:textId="77777777" w:rsidR="00A90238" w:rsidRDefault="00A90238" w:rsidP="004260A6">
            <w:pPr>
              <w:pStyle w:val="TAH"/>
              <w:rPr>
                <w:lang w:eastAsia="en-GB"/>
              </w:rPr>
            </w:pPr>
            <w:r>
              <w:rPr>
                <w:lang w:eastAsia="en-GB"/>
              </w:rPr>
              <w:t>Group management server</w:t>
            </w:r>
          </w:p>
        </w:tc>
      </w:tr>
      <w:tr w:rsidR="00A90238" w14:paraId="78F91ED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255D40B" w14:textId="77777777" w:rsidR="00A90238" w:rsidRDefault="00A90238" w:rsidP="004260A6">
            <w:pPr>
              <w:pStyle w:val="TAL"/>
              <w:rPr>
                <w:szCs w:val="18"/>
                <w:lang w:eastAsia="en-GB"/>
              </w:rPr>
            </w:pPr>
            <w:r>
              <w:rPr>
                <w:szCs w:val="18"/>
                <w:lang w:eastAsia="en-GB"/>
              </w:rPr>
              <w:t>Subclause 7.7.2.1</w:t>
            </w:r>
          </w:p>
        </w:tc>
        <w:tc>
          <w:tcPr>
            <w:tcW w:w="3544" w:type="dxa"/>
            <w:tcBorders>
              <w:top w:val="single" w:sz="4" w:space="0" w:color="auto"/>
              <w:left w:val="single" w:sz="4" w:space="0" w:color="auto"/>
              <w:bottom w:val="single" w:sz="4" w:space="0" w:color="auto"/>
              <w:right w:val="single" w:sz="4" w:space="0" w:color="auto"/>
            </w:tcBorders>
          </w:tcPr>
          <w:p w14:paraId="11B48629" w14:textId="77777777" w:rsidR="00A90238" w:rsidRDefault="00A90238" w:rsidP="004260A6">
            <w:pPr>
              <w:pStyle w:val="TAL"/>
              <w:rPr>
                <w:lang w:eastAsia="en-GB"/>
              </w:rPr>
            </w:pPr>
            <w:r>
              <w:rPr>
                <w:lang w:eastAsia="en-GB"/>
              </w:rPr>
              <w:t xml:space="preserve">&gt;&gt; </w:t>
            </w:r>
            <w:r>
              <w:rPr>
                <w:lang w:val="nl-NL" w:eastAsia="zh-CN"/>
              </w:rPr>
              <w:t>I</w:t>
            </w:r>
            <w:r>
              <w:rPr>
                <w:lang w:val="nl-NL" w:eastAsia="en-GB"/>
              </w:rPr>
              <w:t xml:space="preserve">ndication of whether the UE shall use </w:t>
            </w:r>
            <w:r>
              <w:t>s</w:t>
            </w:r>
            <w:r w:rsidRPr="00E010FD">
              <w:t>ingle arbitrator</w:t>
            </w:r>
            <w:r>
              <w:rPr>
                <w:lang w:val="nl-NL" w:eastAsia="en-GB"/>
              </w:rPr>
              <w:t xml:space="preserve"> approach or </w:t>
            </w:r>
            <w:r>
              <w:t>s</w:t>
            </w:r>
            <w:r w:rsidRPr="00E010FD">
              <w:t>elf arbitration</w:t>
            </w:r>
            <w:r>
              <w:rPr>
                <w:lang w:val="nl-NL" w:eastAsia="en-GB"/>
              </w:rPr>
              <w:t xml:space="preserve"> approach.</w:t>
            </w:r>
          </w:p>
        </w:tc>
        <w:tc>
          <w:tcPr>
            <w:tcW w:w="1275" w:type="dxa"/>
            <w:tcBorders>
              <w:top w:val="single" w:sz="4" w:space="0" w:color="auto"/>
              <w:left w:val="single" w:sz="4" w:space="0" w:color="auto"/>
              <w:bottom w:val="single" w:sz="4" w:space="0" w:color="auto"/>
              <w:right w:val="single" w:sz="4" w:space="0" w:color="auto"/>
            </w:tcBorders>
          </w:tcPr>
          <w:p w14:paraId="558B966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715E081"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D52B511" w14:textId="77777777" w:rsidR="00A90238" w:rsidRDefault="00A90238" w:rsidP="004260A6">
            <w:pPr>
              <w:pStyle w:val="TAC"/>
              <w:rPr>
                <w:lang w:val="nl-NL" w:eastAsia="zh-CN"/>
              </w:rPr>
            </w:pPr>
            <w:r>
              <w:rPr>
                <w:lang w:val="nl-NL" w:eastAsia="zh-CN"/>
              </w:rPr>
              <w:t>Y</w:t>
            </w:r>
          </w:p>
        </w:tc>
      </w:tr>
      <w:tr w:rsidR="00A90238" w14:paraId="7FBA1E2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821443A" w14:textId="77777777" w:rsidR="00A90238" w:rsidRDefault="00A90238" w:rsidP="004260A6">
            <w:pPr>
              <w:pStyle w:val="TAL"/>
              <w:rPr>
                <w:szCs w:val="18"/>
                <w:lang w:eastAsia="en-GB"/>
              </w:rPr>
            </w:pPr>
            <w:r w:rsidRPr="00577B15">
              <w:t>[R-5.3.2.2-00</w:t>
            </w:r>
            <w:r>
              <w:t>3</w:t>
            </w:r>
            <w:r w:rsidRPr="00577B15">
              <w:t>]</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tcPr>
          <w:p w14:paraId="7F430D01" w14:textId="77777777" w:rsidR="00A90238" w:rsidRDefault="00A90238" w:rsidP="004260A6">
            <w:pPr>
              <w:pStyle w:val="TAL"/>
              <w:rPr>
                <w:lang w:eastAsia="en-GB"/>
              </w:rPr>
            </w:pPr>
            <w:r>
              <w:rPr>
                <w:lang w:val="nl-NL" w:eastAsia="zh-CN"/>
              </w:rPr>
              <w:t>&gt;&gt; Allowed maximum number of simultaneous transmissions (N9)</w:t>
            </w:r>
          </w:p>
        </w:tc>
        <w:tc>
          <w:tcPr>
            <w:tcW w:w="1275" w:type="dxa"/>
            <w:tcBorders>
              <w:top w:val="single" w:sz="4" w:space="0" w:color="auto"/>
              <w:left w:val="single" w:sz="4" w:space="0" w:color="auto"/>
              <w:bottom w:val="single" w:sz="4" w:space="0" w:color="auto"/>
              <w:right w:val="single" w:sz="4" w:space="0" w:color="auto"/>
            </w:tcBorders>
          </w:tcPr>
          <w:p w14:paraId="4A56D87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0BA7BA3"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D25D71D" w14:textId="77777777" w:rsidR="00A90238" w:rsidRDefault="00A90238" w:rsidP="004260A6">
            <w:pPr>
              <w:pStyle w:val="TAC"/>
              <w:rPr>
                <w:lang w:val="nl-NL" w:eastAsia="zh-CN"/>
              </w:rPr>
            </w:pPr>
            <w:r>
              <w:rPr>
                <w:lang w:val="nl-NL" w:eastAsia="zh-CN"/>
              </w:rPr>
              <w:t>Y</w:t>
            </w:r>
          </w:p>
        </w:tc>
      </w:tr>
      <w:tr w:rsidR="00A90238" w14:paraId="3E533F2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244A87" w14:textId="77777777" w:rsidR="00A90238" w:rsidRPr="00577B15" w:rsidRDefault="00A90238" w:rsidP="004260A6">
            <w:pPr>
              <w:pStyle w:val="TAL"/>
            </w:pPr>
            <w:r w:rsidRPr="00AB5FED">
              <w:rPr>
                <w:szCs w:val="18"/>
              </w:rPr>
              <w:t>Subclause </w:t>
            </w:r>
            <w:r>
              <w:rPr>
                <w:szCs w:val="18"/>
              </w:rPr>
              <w:t>7.1.3</w:t>
            </w:r>
          </w:p>
        </w:tc>
        <w:tc>
          <w:tcPr>
            <w:tcW w:w="3544" w:type="dxa"/>
            <w:tcBorders>
              <w:top w:val="single" w:sz="4" w:space="0" w:color="auto"/>
              <w:left w:val="single" w:sz="4" w:space="0" w:color="auto"/>
              <w:bottom w:val="single" w:sz="4" w:space="0" w:color="auto"/>
              <w:right w:val="single" w:sz="4" w:space="0" w:color="auto"/>
            </w:tcBorders>
          </w:tcPr>
          <w:p w14:paraId="654BD251" w14:textId="77777777" w:rsidR="00A90238" w:rsidRDefault="00A90238" w:rsidP="004260A6">
            <w:pPr>
              <w:pStyle w:val="TAL"/>
              <w:rPr>
                <w:lang w:val="nl-NL" w:eastAsia="zh-CN"/>
              </w:rPr>
            </w:pPr>
            <w:r>
              <w:t xml:space="preserve">&gt;&gt; </w:t>
            </w:r>
            <w:r w:rsidRPr="00AB5FED">
              <w:rPr>
                <w:lang w:val="nl-NL" w:eastAsia="zh-CN"/>
              </w:rPr>
              <w:t xml:space="preserve">Default </w:t>
            </w:r>
            <w:r w:rsidRPr="00404B03">
              <w:rPr>
                <w:lang w:eastAsia="ko-KR"/>
              </w:rPr>
              <w:t>Pro</w:t>
            </w:r>
            <w:r>
              <w:rPr>
                <w:lang w:eastAsia="ko-KR"/>
              </w:rPr>
              <w:t>S</w:t>
            </w:r>
            <w:r w:rsidRPr="00404B03">
              <w:rPr>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p>
        </w:tc>
        <w:tc>
          <w:tcPr>
            <w:tcW w:w="1275" w:type="dxa"/>
            <w:tcBorders>
              <w:top w:val="single" w:sz="4" w:space="0" w:color="auto"/>
              <w:left w:val="single" w:sz="4" w:space="0" w:color="auto"/>
              <w:bottom w:val="single" w:sz="4" w:space="0" w:color="auto"/>
              <w:right w:val="single" w:sz="4" w:space="0" w:color="auto"/>
            </w:tcBorders>
          </w:tcPr>
          <w:p w14:paraId="28D04CE3"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A2263A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456BB10" w14:textId="77777777" w:rsidR="00A90238" w:rsidRDefault="00A90238" w:rsidP="004260A6">
            <w:pPr>
              <w:pStyle w:val="TAC"/>
              <w:rPr>
                <w:lang w:val="nl-NL" w:eastAsia="zh-CN"/>
              </w:rPr>
            </w:pPr>
          </w:p>
        </w:tc>
      </w:tr>
      <w:tr w:rsidR="00A90238" w14:paraId="36D8AB8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A9F1F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04B458D1" w14:textId="77777777" w:rsidR="00A90238" w:rsidRDefault="00A90238" w:rsidP="004260A6">
            <w:pPr>
              <w:pStyle w:val="TAL"/>
              <w:rPr>
                <w:lang w:val="nl-NL" w:eastAsia="zh-CN"/>
              </w:rPr>
            </w:pPr>
            <w:r>
              <w:rPr>
                <w:lang w:val="nl-NL" w:eastAsia="zh-CN"/>
              </w:rPr>
              <w:t>&gt;&gt;&gt; MCVideo group call signalling</w:t>
            </w:r>
          </w:p>
        </w:tc>
        <w:tc>
          <w:tcPr>
            <w:tcW w:w="1275" w:type="dxa"/>
            <w:tcBorders>
              <w:top w:val="single" w:sz="4" w:space="0" w:color="auto"/>
              <w:left w:val="single" w:sz="4" w:space="0" w:color="auto"/>
              <w:bottom w:val="single" w:sz="4" w:space="0" w:color="auto"/>
              <w:right w:val="single" w:sz="4" w:space="0" w:color="auto"/>
            </w:tcBorders>
          </w:tcPr>
          <w:p w14:paraId="15BFF35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FE7FB6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1A52066" w14:textId="77777777" w:rsidR="00A90238" w:rsidRDefault="00A90238" w:rsidP="004260A6">
            <w:pPr>
              <w:pStyle w:val="TAC"/>
              <w:rPr>
                <w:lang w:val="nl-NL" w:eastAsia="zh-CN"/>
              </w:rPr>
            </w:pPr>
            <w:r>
              <w:rPr>
                <w:lang w:val="nl-NL" w:eastAsia="zh-CN"/>
              </w:rPr>
              <w:t>Y</w:t>
            </w:r>
          </w:p>
        </w:tc>
      </w:tr>
      <w:tr w:rsidR="00A90238" w14:paraId="276011D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138C53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9F2A140" w14:textId="77777777" w:rsidR="00A90238" w:rsidRDefault="00A90238" w:rsidP="004260A6">
            <w:pPr>
              <w:pStyle w:val="TAL"/>
              <w:rPr>
                <w:lang w:val="nl-NL" w:eastAsia="zh-CN"/>
              </w:rPr>
            </w:pPr>
            <w:r>
              <w:rPr>
                <w:lang w:val="nl-NL" w:eastAsia="zh-CN"/>
              </w:rPr>
              <w:t>&gt;&gt;&gt; MCVideo group call media</w:t>
            </w:r>
          </w:p>
          <w:p w14:paraId="1C20FF06"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38E45CC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BC8F33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27A7E0" w14:textId="77777777" w:rsidR="00A90238" w:rsidRDefault="00A90238" w:rsidP="004260A6">
            <w:pPr>
              <w:pStyle w:val="TAC"/>
              <w:rPr>
                <w:lang w:val="nl-NL" w:eastAsia="zh-CN"/>
              </w:rPr>
            </w:pPr>
            <w:r>
              <w:rPr>
                <w:lang w:val="nl-NL" w:eastAsia="zh-CN"/>
              </w:rPr>
              <w:t>Y</w:t>
            </w:r>
          </w:p>
        </w:tc>
      </w:tr>
      <w:tr w:rsidR="00A90238" w14:paraId="249FCB6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B9A5528"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AC19B66" w14:textId="77777777" w:rsidR="00A90238" w:rsidRDefault="00A90238" w:rsidP="004260A6">
            <w:pPr>
              <w:pStyle w:val="TAL"/>
              <w:rPr>
                <w:lang w:val="nl-NL" w:eastAsia="zh-CN"/>
              </w:rPr>
            </w:pPr>
            <w:r>
              <w:rPr>
                <w:lang w:val="nl-NL" w:eastAsia="zh-CN"/>
              </w:rPr>
              <w:t>&gt;&gt;&gt; MCVideo emergency group call signalling</w:t>
            </w:r>
          </w:p>
          <w:p w14:paraId="507376E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78A5C73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AD7C15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2215AA9" w14:textId="77777777" w:rsidR="00A90238" w:rsidRDefault="00A90238" w:rsidP="004260A6">
            <w:pPr>
              <w:pStyle w:val="TAC"/>
              <w:rPr>
                <w:lang w:val="nl-NL" w:eastAsia="zh-CN"/>
              </w:rPr>
            </w:pPr>
            <w:r>
              <w:rPr>
                <w:lang w:val="nl-NL" w:eastAsia="zh-CN"/>
              </w:rPr>
              <w:t>Y</w:t>
            </w:r>
          </w:p>
        </w:tc>
      </w:tr>
      <w:tr w:rsidR="00A90238" w14:paraId="37B700B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14A14B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20A81F5" w14:textId="77777777" w:rsidR="00A90238" w:rsidRDefault="00A90238" w:rsidP="004260A6">
            <w:pPr>
              <w:pStyle w:val="TAL"/>
              <w:rPr>
                <w:lang w:val="nl-NL" w:eastAsia="zh-CN"/>
              </w:rPr>
            </w:pPr>
            <w:r>
              <w:rPr>
                <w:lang w:val="nl-NL" w:eastAsia="zh-CN"/>
              </w:rPr>
              <w:t>&gt;&gt;&gt; MCVideo emergency group call media</w:t>
            </w:r>
          </w:p>
          <w:p w14:paraId="5828720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2ABC1E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23A6D5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681AC2D" w14:textId="77777777" w:rsidR="00A90238" w:rsidRDefault="00A90238" w:rsidP="004260A6">
            <w:pPr>
              <w:pStyle w:val="TAC"/>
              <w:rPr>
                <w:lang w:val="nl-NL" w:eastAsia="zh-CN"/>
              </w:rPr>
            </w:pPr>
            <w:r>
              <w:rPr>
                <w:lang w:val="nl-NL" w:eastAsia="zh-CN"/>
              </w:rPr>
              <w:t>Y</w:t>
            </w:r>
          </w:p>
        </w:tc>
      </w:tr>
      <w:tr w:rsidR="00A90238" w14:paraId="4855075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2A2E8BD"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EC74AFD" w14:textId="77777777" w:rsidR="00A90238" w:rsidRDefault="00A90238" w:rsidP="004260A6">
            <w:pPr>
              <w:pStyle w:val="TAL"/>
              <w:rPr>
                <w:lang w:val="nl-NL" w:eastAsia="zh-CN"/>
              </w:rPr>
            </w:pPr>
            <w:r>
              <w:rPr>
                <w:lang w:val="nl-NL" w:eastAsia="zh-CN"/>
              </w:rPr>
              <w:t>&gt;&gt;&gt; MCVideo imminent peril group call signalling</w:t>
            </w:r>
          </w:p>
          <w:p w14:paraId="7E94ABD1"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89074F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8E36A37"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6E94F3" w14:textId="77777777" w:rsidR="00A90238" w:rsidRDefault="00A90238" w:rsidP="004260A6">
            <w:pPr>
              <w:pStyle w:val="TAC"/>
              <w:rPr>
                <w:lang w:val="nl-NL" w:eastAsia="zh-CN"/>
              </w:rPr>
            </w:pPr>
            <w:r>
              <w:rPr>
                <w:lang w:val="nl-NL" w:eastAsia="zh-CN"/>
              </w:rPr>
              <w:t>Y</w:t>
            </w:r>
          </w:p>
        </w:tc>
      </w:tr>
      <w:tr w:rsidR="00A90238" w14:paraId="0B94FAE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10879D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D37EF86" w14:textId="77777777" w:rsidR="00A90238" w:rsidRDefault="00A90238" w:rsidP="004260A6">
            <w:pPr>
              <w:pStyle w:val="TAL"/>
              <w:rPr>
                <w:lang w:val="nl-NL" w:eastAsia="zh-CN"/>
              </w:rPr>
            </w:pPr>
            <w:r>
              <w:rPr>
                <w:lang w:val="nl-NL" w:eastAsia="zh-CN"/>
              </w:rPr>
              <w:t>&gt;&gt;&gt; MCVideo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25ECB229"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47BA2F8"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627AFEE" w14:textId="77777777" w:rsidR="00A90238" w:rsidRDefault="00A90238" w:rsidP="004260A6">
            <w:pPr>
              <w:pStyle w:val="TAC"/>
              <w:rPr>
                <w:lang w:val="nl-NL" w:eastAsia="zh-CN"/>
              </w:rPr>
            </w:pPr>
            <w:r>
              <w:rPr>
                <w:lang w:val="nl-NL" w:eastAsia="zh-CN"/>
              </w:rPr>
              <w:t>Y</w:t>
            </w:r>
          </w:p>
        </w:tc>
      </w:tr>
    </w:tbl>
    <w:p w14:paraId="6D6A47A8" w14:textId="77777777" w:rsidR="00A90238" w:rsidRDefault="00A90238" w:rsidP="00A90238"/>
    <w:p w14:paraId="214BECC6" w14:textId="77777777" w:rsidR="00A90238" w:rsidRDefault="00A90238" w:rsidP="00A90238">
      <w:pPr>
        <w:pStyle w:val="Heading1"/>
      </w:pPr>
      <w:bookmarkStart w:id="1214" w:name="_Toc154701780"/>
      <w:r>
        <w:t>A.5</w:t>
      </w:r>
      <w:r>
        <w:tab/>
        <w:t>MCVideo service configuration data</w:t>
      </w:r>
      <w:bookmarkEnd w:id="1214"/>
    </w:p>
    <w:p w14:paraId="78C71B67" w14:textId="77777777" w:rsidR="00A90238" w:rsidRDefault="00A90238" w:rsidP="00A90238">
      <w:r>
        <w:t>The general aspects of MC service configuration are specified in 3GPP TS 23.280 [6]. The MCVideo service configuration data is stored in the MCVideo server.</w:t>
      </w:r>
    </w:p>
    <w:p w14:paraId="09733675" w14:textId="77777777" w:rsidR="00A90238" w:rsidRDefault="00A90238" w:rsidP="00A90238">
      <w:r w:rsidRPr="005E1B53">
        <w:t>Tables A.5-1 and A.5-2 describe the configuration data required to sup</w:t>
      </w:r>
      <w:r>
        <w:t>port the use of on-network MCVideo</w:t>
      </w:r>
      <w:r w:rsidRPr="005E1B53">
        <w:t xml:space="preserve"> service.</w:t>
      </w:r>
      <w:r>
        <w:t xml:space="preserve"> Tables A.5-1 and A.5-3 describe the configuration data required to support the use of off-network MCVideo service. Data in table A.5-1 and table A.5-3 can be configured offline using the CSC-11 reference point.</w:t>
      </w:r>
    </w:p>
    <w:p w14:paraId="23FCD9AF" w14:textId="77777777" w:rsidR="00A90238" w:rsidRDefault="00A90238" w:rsidP="00A90238"/>
    <w:p w14:paraId="3637C460" w14:textId="77777777" w:rsidR="00A90238" w:rsidRDefault="00A90238" w:rsidP="00A90238">
      <w:pPr>
        <w:pStyle w:val="TH"/>
      </w:pPr>
      <w:r>
        <w:t>Table A.5-1: MCVideo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477A3A3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4755A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51954B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7D2E423"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20870AD4"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7B72102"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64DC42F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7175C5E" w14:textId="77777777" w:rsidR="00A90238" w:rsidRDefault="00A90238" w:rsidP="004260A6">
            <w:pPr>
              <w:pStyle w:val="TAL"/>
            </w:pPr>
            <w:r w:rsidRPr="00AB5FED">
              <w:t>[R-5.2.2-001]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163F5193" w14:textId="77777777" w:rsidR="00A90238" w:rsidRDefault="00A90238" w:rsidP="004260A6">
            <w:pPr>
              <w:pStyle w:val="TAL"/>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16293C90"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70510B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5F235C" w14:textId="77777777" w:rsidR="00A90238" w:rsidRDefault="00A90238" w:rsidP="004260A6">
            <w:pPr>
              <w:pStyle w:val="TAC"/>
            </w:pPr>
            <w:r w:rsidRPr="00AB5FED">
              <w:t>Y</w:t>
            </w:r>
          </w:p>
        </w:tc>
      </w:tr>
      <w:tr w:rsidR="00A90238" w14:paraId="57E638E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101963B" w14:textId="77777777" w:rsidR="00A90238" w:rsidRDefault="00A90238" w:rsidP="004260A6">
            <w:pPr>
              <w:pStyle w:val="TAL"/>
            </w:pPr>
            <w:r w:rsidRPr="00AB5FED">
              <w:t>[R-5.2.3-001]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4ED3E7B" w14:textId="77777777" w:rsidR="00A90238" w:rsidRDefault="00A90238" w:rsidP="004260A6">
            <w:pPr>
              <w:pStyle w:val="TAL"/>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7C82E7FF"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50B1061"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480450F" w14:textId="77777777" w:rsidR="00A90238" w:rsidRDefault="00A90238" w:rsidP="004260A6">
            <w:pPr>
              <w:pStyle w:val="TAC"/>
            </w:pPr>
            <w:r w:rsidRPr="00AB5FED">
              <w:t>Y</w:t>
            </w:r>
          </w:p>
        </w:tc>
      </w:tr>
      <w:tr w:rsidR="00A90238" w14:paraId="74E9A79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621B156" w14:textId="77777777" w:rsidR="00A90238" w:rsidRDefault="00A90238" w:rsidP="004260A6">
            <w:pPr>
              <w:pStyle w:val="TAL"/>
            </w:pPr>
            <w:r>
              <w:t>[R-5.7</w:t>
            </w:r>
            <w:r w:rsidRPr="00AB5FED">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59D0BA8" w14:textId="77777777" w:rsidR="00A90238" w:rsidRDefault="00A90238" w:rsidP="004260A6">
            <w:pPr>
              <w:pStyle w:val="TAL"/>
            </w:pPr>
            <w:r w:rsidRPr="00AB5FED">
              <w:t>Minimum length (N</w:t>
            </w:r>
            <w:r>
              <w:t>c</w:t>
            </w:r>
            <w:r w:rsidRPr="00AB5FED">
              <w:t xml:space="preserve">3) of an alphanumeric identifier (i.e. alias) assigned by an </w:t>
            </w:r>
            <w:r>
              <w:t>MCVideo</w:t>
            </w:r>
            <w:r w:rsidRPr="00AB5FED">
              <w:t xml:space="preserve"> administrator.</w:t>
            </w:r>
          </w:p>
        </w:tc>
        <w:tc>
          <w:tcPr>
            <w:tcW w:w="1275" w:type="dxa"/>
            <w:tcBorders>
              <w:top w:val="single" w:sz="4" w:space="0" w:color="auto"/>
              <w:left w:val="single" w:sz="4" w:space="0" w:color="auto"/>
              <w:bottom w:val="single" w:sz="4" w:space="0" w:color="auto"/>
              <w:right w:val="single" w:sz="4" w:space="0" w:color="auto"/>
            </w:tcBorders>
          </w:tcPr>
          <w:p w14:paraId="34D4F696"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904A810" w14:textId="77777777" w:rsidR="00A90238" w:rsidRDefault="00A90238" w:rsidP="004260A6">
            <w:pPr>
              <w:pStyle w:val="TAC"/>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2B06A44" w14:textId="77777777" w:rsidR="00A90238" w:rsidRDefault="00A90238" w:rsidP="004260A6">
            <w:pPr>
              <w:pStyle w:val="TAC"/>
            </w:pPr>
            <w:r w:rsidRPr="00AB5FED">
              <w:t>Y</w:t>
            </w:r>
          </w:p>
        </w:tc>
      </w:tr>
    </w:tbl>
    <w:p w14:paraId="42CF337B" w14:textId="77777777" w:rsidR="00A90238" w:rsidRDefault="00A90238" w:rsidP="00A90238"/>
    <w:p w14:paraId="21F6D79E" w14:textId="77777777" w:rsidR="00A90238" w:rsidRDefault="00A90238" w:rsidP="00A90238">
      <w:pPr>
        <w:pStyle w:val="TH"/>
      </w:pPr>
      <w:r>
        <w:lastRenderedPageBreak/>
        <w:t>Table A.5-2: MCVideo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0AE93D0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5BA8B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0821747"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9C3CF1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37ED80F3"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2D78B5F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4BCADB6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D68118"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02349DD" w14:textId="77777777" w:rsidR="00A90238" w:rsidRDefault="00A90238" w:rsidP="004260A6">
            <w:pPr>
              <w:pStyle w:val="TAL"/>
            </w:pPr>
            <w:r w:rsidRPr="00AB5FED">
              <w:t>Protect confidentiality of signalling (see</w:t>
            </w:r>
            <w:r>
              <w:t> </w:t>
            </w:r>
            <w:r w:rsidRPr="00AB5FED">
              <w:t>NOTE</w:t>
            </w:r>
            <w:r>
              <w:t xml:space="preserve">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54D57C73"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14277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93AB1FC" w14:textId="77777777" w:rsidR="00A90238" w:rsidRDefault="00A90238" w:rsidP="004260A6">
            <w:pPr>
              <w:pStyle w:val="TAC"/>
            </w:pPr>
            <w:r w:rsidRPr="00AB5FED">
              <w:t>Y</w:t>
            </w:r>
          </w:p>
        </w:tc>
      </w:tr>
      <w:tr w:rsidR="00A90238" w14:paraId="724D3D0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04FC381"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F0BF179" w14:textId="77777777" w:rsidR="00A90238" w:rsidRDefault="00A90238" w:rsidP="004260A6">
            <w:pPr>
              <w:pStyle w:val="TAL"/>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183B7EFC"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D833CB9"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BD615E" w14:textId="77777777" w:rsidR="00A90238" w:rsidRDefault="00A90238" w:rsidP="004260A6">
            <w:pPr>
              <w:pStyle w:val="TAC"/>
            </w:pPr>
            <w:r w:rsidRPr="00AB5FED">
              <w:t>Y</w:t>
            </w:r>
          </w:p>
        </w:tc>
      </w:tr>
      <w:tr w:rsidR="00A90238" w14:paraId="37BD982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82ADBFC"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F460D11" w14:textId="76B4EF41" w:rsidR="00A90238" w:rsidRDefault="00A90238" w:rsidP="004260A6">
            <w:pPr>
              <w:pStyle w:val="TAL"/>
            </w:pPr>
            <w:r>
              <w:rPr>
                <w:lang w:val="nl-NL" w:eastAsia="zh-CN"/>
              </w:rPr>
              <w:t>Use signalling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7D7019B1"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096974E"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C377CDA" w14:textId="77777777" w:rsidR="00A90238" w:rsidRDefault="00A90238" w:rsidP="004260A6">
            <w:pPr>
              <w:pStyle w:val="TAC"/>
            </w:pPr>
            <w:r>
              <w:rPr>
                <w:lang w:val="nl-NL" w:eastAsia="zh-CN"/>
              </w:rPr>
              <w:t>Y</w:t>
            </w:r>
          </w:p>
        </w:tc>
      </w:tr>
      <w:tr w:rsidR="00A90238" w14:paraId="558DD0C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F82EBA7"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C975D8D" w14:textId="749A887A" w:rsidR="00A90238" w:rsidRDefault="00A90238" w:rsidP="004260A6">
            <w:pPr>
              <w:pStyle w:val="TAL"/>
            </w:pPr>
            <w:r>
              <w:rPr>
                <w:lang w:val="nl-NL" w:eastAsia="zh-CN"/>
              </w:rPr>
              <w:t>Use transmission control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35ECDC0A"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AC24219"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96EAA72" w14:textId="77777777" w:rsidR="00A90238" w:rsidRDefault="00A90238" w:rsidP="004260A6">
            <w:pPr>
              <w:pStyle w:val="TAC"/>
            </w:pPr>
            <w:r>
              <w:rPr>
                <w:lang w:val="nl-NL" w:eastAsia="zh-CN"/>
              </w:rPr>
              <w:t>Y</w:t>
            </w:r>
          </w:p>
        </w:tc>
      </w:tr>
      <w:tr w:rsidR="00A90238" w14:paraId="60D992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9005D7" w14:textId="77777777" w:rsidR="00A90238" w:rsidRPr="00AB5FED" w:rsidRDefault="00A90238" w:rsidP="004260A6">
            <w:pPr>
              <w:pStyle w:val="TAL"/>
            </w:pPr>
            <w:r w:rsidRPr="00CB3909">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7C3CD9E0" w14:textId="77777777" w:rsidR="00A90238" w:rsidRDefault="00A90238" w:rsidP="004260A6">
            <w:pPr>
              <w:pStyle w:val="TAL"/>
              <w:rPr>
                <w:lang w:val="nl-NL" w:eastAsia="zh-CN"/>
              </w:rPr>
            </w:pPr>
            <w:r w:rsidRPr="00CB3909">
              <w:rPr>
                <w:lang w:val="nl-NL" w:eastAsia="zh-CN"/>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457F5F3C" w14:textId="77777777" w:rsidR="00A90238" w:rsidRDefault="00A90238" w:rsidP="004260A6">
            <w:pPr>
              <w:pStyle w:val="TAC"/>
              <w:rPr>
                <w:lang w:val="nl-NL" w:eastAsia="zh-CN"/>
              </w:rPr>
            </w:pPr>
            <w:r w:rsidRPr="00CB3909">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2755A30" w14:textId="77777777" w:rsidR="00A90238" w:rsidRDefault="00A90238" w:rsidP="004260A6">
            <w:pPr>
              <w:pStyle w:val="TAC"/>
              <w:rPr>
                <w:lang w:val="nl-NL" w:eastAsia="zh-CN"/>
              </w:rPr>
            </w:pPr>
            <w:r w:rsidRPr="00CB3909">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11B1AA" w14:textId="77777777" w:rsidR="00A90238" w:rsidRDefault="00A90238" w:rsidP="004260A6">
            <w:pPr>
              <w:pStyle w:val="TAC"/>
              <w:rPr>
                <w:lang w:val="nl-NL" w:eastAsia="zh-CN"/>
              </w:rPr>
            </w:pPr>
            <w:r w:rsidRPr="00CB3909">
              <w:rPr>
                <w:lang w:val="nl-NL" w:eastAsia="zh-CN"/>
              </w:rPr>
              <w:t>Y</w:t>
            </w:r>
          </w:p>
        </w:tc>
      </w:tr>
      <w:tr w:rsidR="00A90238" w14:paraId="6BCFEA2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D67792"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FB5D68E" w14:textId="77777777" w:rsidR="00A90238" w:rsidRDefault="00A90238" w:rsidP="004260A6">
            <w:pPr>
              <w:pStyle w:val="TAL"/>
              <w:rPr>
                <w:lang w:val="nl-NL" w:eastAsia="zh-CN"/>
              </w:rPr>
            </w:pPr>
            <w:r w:rsidRPr="002F044B">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5DF500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B1FD13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EAADC3D" w14:textId="77777777" w:rsidR="00A90238" w:rsidRDefault="00A90238" w:rsidP="004260A6">
            <w:pPr>
              <w:pStyle w:val="TAC"/>
              <w:rPr>
                <w:lang w:val="nl-NL" w:eastAsia="zh-CN"/>
              </w:rPr>
            </w:pPr>
          </w:p>
        </w:tc>
      </w:tr>
      <w:tr w:rsidR="00A90238" w14:paraId="05F7365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56936A"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6E621AA7" w14:textId="77777777" w:rsidR="00A90238" w:rsidRDefault="00A90238" w:rsidP="004260A6">
            <w:pPr>
              <w:pStyle w:val="TAL"/>
              <w:rPr>
                <w:lang w:val="nl-NL" w:eastAsia="zh-CN"/>
              </w:rPr>
            </w:pPr>
            <w:r w:rsidRPr="002F044B">
              <w:t>&gt; Functional alias</w:t>
            </w:r>
          </w:p>
        </w:tc>
        <w:tc>
          <w:tcPr>
            <w:tcW w:w="1275" w:type="dxa"/>
            <w:tcBorders>
              <w:top w:val="single" w:sz="4" w:space="0" w:color="auto"/>
              <w:left w:val="single" w:sz="4" w:space="0" w:color="auto"/>
              <w:bottom w:val="single" w:sz="4" w:space="0" w:color="auto"/>
              <w:right w:val="single" w:sz="4" w:space="0" w:color="auto"/>
            </w:tcBorders>
          </w:tcPr>
          <w:p w14:paraId="44A56E01"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197A0797"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7981DC8E" w14:textId="77777777" w:rsidR="00A90238" w:rsidRDefault="00A90238" w:rsidP="004260A6">
            <w:pPr>
              <w:pStyle w:val="TAC"/>
              <w:rPr>
                <w:lang w:val="nl-NL" w:eastAsia="zh-CN"/>
              </w:rPr>
            </w:pPr>
            <w:r w:rsidRPr="002F044B">
              <w:t>Y</w:t>
            </w:r>
          </w:p>
        </w:tc>
      </w:tr>
      <w:tr w:rsidR="00A90238" w14:paraId="1C24FF2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7EC59BB" w14:textId="77777777" w:rsidR="00A90238" w:rsidRPr="00AB5FED" w:rsidRDefault="00A90238" w:rsidP="004260A6">
            <w:pPr>
              <w:pStyle w:val="TAL"/>
            </w:pPr>
            <w:r w:rsidRPr="002F044B">
              <w:t xml:space="preserve">[R-5.9a-005] of 3GPP TS 22.280 [2] </w:t>
            </w:r>
          </w:p>
        </w:tc>
        <w:tc>
          <w:tcPr>
            <w:tcW w:w="3544" w:type="dxa"/>
            <w:tcBorders>
              <w:top w:val="single" w:sz="4" w:space="0" w:color="auto"/>
              <w:left w:val="single" w:sz="4" w:space="0" w:color="auto"/>
              <w:bottom w:val="single" w:sz="4" w:space="0" w:color="auto"/>
              <w:right w:val="single" w:sz="4" w:space="0" w:color="auto"/>
            </w:tcBorders>
          </w:tcPr>
          <w:p w14:paraId="413B48A1" w14:textId="77777777" w:rsidR="00A90238" w:rsidRDefault="00A90238" w:rsidP="004260A6">
            <w:pPr>
              <w:pStyle w:val="TAL"/>
              <w:rPr>
                <w:lang w:val="nl-NL" w:eastAsia="zh-CN"/>
              </w:rPr>
            </w:pPr>
            <w:r w:rsidRPr="002F044B">
              <w:t>&gt;</w:t>
            </w:r>
            <w:r>
              <w:t>&gt;</w:t>
            </w:r>
            <w:r w:rsidRPr="002F044B">
              <w:t xml:space="preserve">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1A5E1F5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7E4C75D"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0EC0F934" w14:textId="77777777" w:rsidR="00A90238" w:rsidRDefault="00A90238" w:rsidP="004260A6">
            <w:pPr>
              <w:pStyle w:val="TAC"/>
              <w:rPr>
                <w:lang w:val="nl-NL" w:eastAsia="zh-CN"/>
              </w:rPr>
            </w:pPr>
            <w:r w:rsidRPr="002F044B">
              <w:t>Y</w:t>
            </w:r>
          </w:p>
        </w:tc>
      </w:tr>
      <w:tr w:rsidR="00A90238" w14:paraId="44BB04C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25C7A84"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40D4F883" w14:textId="77777777" w:rsidR="00A90238" w:rsidRDefault="00A90238" w:rsidP="004260A6">
            <w:pPr>
              <w:pStyle w:val="TAL"/>
              <w:rPr>
                <w:lang w:val="nl-NL" w:eastAsia="zh-CN"/>
              </w:rPr>
            </w:pPr>
            <w:r w:rsidRPr="002F044B">
              <w:t>&gt;</w:t>
            </w:r>
            <w:r>
              <w:t>&gt;</w:t>
            </w:r>
            <w:r w:rsidRPr="002F044B">
              <w:t xml:space="preserve">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54E9C45"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73CDE55F"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CE55357" w14:textId="77777777" w:rsidR="00A90238" w:rsidRDefault="00A90238" w:rsidP="004260A6">
            <w:pPr>
              <w:pStyle w:val="TAC"/>
              <w:rPr>
                <w:lang w:val="nl-NL" w:eastAsia="zh-CN"/>
              </w:rPr>
            </w:pPr>
            <w:r w:rsidRPr="002F044B">
              <w:t>Y</w:t>
            </w:r>
          </w:p>
        </w:tc>
      </w:tr>
      <w:tr w:rsidR="00A90238" w14:paraId="15A4A1A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5B212EA"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B8C7AB1" w14:textId="77777777" w:rsidR="00A90238" w:rsidRDefault="00A90238" w:rsidP="004260A6">
            <w:pPr>
              <w:pStyle w:val="TAL"/>
              <w:rPr>
                <w:lang w:val="nl-NL" w:eastAsia="zh-CN"/>
              </w:rPr>
            </w:pPr>
            <w:r w:rsidRPr="002F044B">
              <w:t>&gt;</w:t>
            </w:r>
            <w:r>
              <w:t>&gt;</w:t>
            </w:r>
            <w:r w:rsidRPr="002F044B">
              <w:t xml:space="preserve"> List of user</w:t>
            </w:r>
            <w:r>
              <w:t>s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474BB06B"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3DBBC3BA"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7507BA7" w14:textId="77777777" w:rsidR="00A90238" w:rsidRDefault="00A90238" w:rsidP="004260A6">
            <w:pPr>
              <w:pStyle w:val="TAC"/>
              <w:rPr>
                <w:lang w:val="nl-NL" w:eastAsia="zh-CN"/>
              </w:rPr>
            </w:pPr>
          </w:p>
        </w:tc>
      </w:tr>
      <w:tr w:rsidR="00A90238" w14:paraId="7DA6515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9E099"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2C8A4D7C" w14:textId="77777777" w:rsidR="00A90238" w:rsidRDefault="00A90238" w:rsidP="004260A6">
            <w:pPr>
              <w:pStyle w:val="TAL"/>
              <w:rPr>
                <w:lang w:val="nl-NL" w:eastAsia="zh-CN"/>
              </w:rPr>
            </w:pPr>
            <w:r w:rsidRPr="002F044B">
              <w:t>&gt;&gt;</w:t>
            </w:r>
            <w:r>
              <w:t>&gt;</w:t>
            </w:r>
            <w:r w:rsidRPr="002F044B">
              <w:t xml:space="preserve"> MCVideo ID</w:t>
            </w:r>
          </w:p>
        </w:tc>
        <w:tc>
          <w:tcPr>
            <w:tcW w:w="1275" w:type="dxa"/>
            <w:tcBorders>
              <w:top w:val="single" w:sz="4" w:space="0" w:color="auto"/>
              <w:left w:val="single" w:sz="4" w:space="0" w:color="auto"/>
              <w:bottom w:val="single" w:sz="4" w:space="0" w:color="auto"/>
              <w:right w:val="single" w:sz="4" w:space="0" w:color="auto"/>
            </w:tcBorders>
          </w:tcPr>
          <w:p w14:paraId="50CB6A3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6B65D21"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D1F87B7" w14:textId="77777777" w:rsidR="00A90238" w:rsidRDefault="00A90238" w:rsidP="004260A6">
            <w:pPr>
              <w:pStyle w:val="TAC"/>
              <w:rPr>
                <w:lang w:val="nl-NL" w:eastAsia="zh-CN"/>
              </w:rPr>
            </w:pPr>
            <w:r w:rsidRPr="002F044B">
              <w:t>Y</w:t>
            </w:r>
          </w:p>
        </w:tc>
      </w:tr>
      <w:tr w:rsidR="00A90238" w14:paraId="3B4B984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8A8875" w14:textId="77777777" w:rsidR="00A90238" w:rsidRPr="002F044B" w:rsidRDefault="00A90238" w:rsidP="004260A6">
            <w:pPr>
              <w:pStyle w:val="TAL"/>
            </w:pPr>
            <w:r w:rsidRPr="00B60E7C">
              <w:t>[R-5.9a-016] of 3GPP TS 22.280 [</w:t>
            </w:r>
            <w:r>
              <w:t>2</w:t>
            </w:r>
            <w:r w:rsidRPr="00B60E7C">
              <w:t>]</w:t>
            </w:r>
          </w:p>
        </w:tc>
        <w:tc>
          <w:tcPr>
            <w:tcW w:w="3544" w:type="dxa"/>
            <w:tcBorders>
              <w:top w:val="single" w:sz="4" w:space="0" w:color="auto"/>
              <w:left w:val="single" w:sz="4" w:space="0" w:color="auto"/>
              <w:bottom w:val="single" w:sz="4" w:space="0" w:color="auto"/>
              <w:right w:val="single" w:sz="4" w:space="0" w:color="auto"/>
            </w:tcBorders>
          </w:tcPr>
          <w:p w14:paraId="0DA1F069" w14:textId="77777777" w:rsidR="00A90238" w:rsidRPr="002F044B" w:rsidRDefault="00A90238" w:rsidP="004260A6">
            <w:pPr>
              <w:pStyle w:val="TAL"/>
            </w:pPr>
            <w:r w:rsidRPr="00DE14B3">
              <w:t>&gt;</w:t>
            </w:r>
            <w:r>
              <w:t>&gt;</w:t>
            </w:r>
            <w:r w:rsidRPr="00DE14B3">
              <w:t xml:space="preserve"> Communication priority (see</w:t>
            </w:r>
            <w:r>
              <w:t> </w:t>
            </w:r>
            <w:r w:rsidRPr="00DE14B3">
              <w:t>NOTE</w:t>
            </w:r>
            <w:r>
              <w:t> </w:t>
            </w:r>
            <w:r w:rsidRPr="00DE14B3">
              <w:t>2)</w:t>
            </w:r>
          </w:p>
        </w:tc>
        <w:tc>
          <w:tcPr>
            <w:tcW w:w="1275" w:type="dxa"/>
            <w:tcBorders>
              <w:top w:val="single" w:sz="4" w:space="0" w:color="auto"/>
              <w:left w:val="single" w:sz="4" w:space="0" w:color="auto"/>
              <w:bottom w:val="single" w:sz="4" w:space="0" w:color="auto"/>
              <w:right w:val="single" w:sz="4" w:space="0" w:color="auto"/>
            </w:tcBorders>
          </w:tcPr>
          <w:p w14:paraId="1890A205" w14:textId="77777777" w:rsidR="00A90238" w:rsidRDefault="00A90238" w:rsidP="004260A6">
            <w:pPr>
              <w:pStyle w:val="TAC"/>
              <w:rPr>
                <w:lang w:val="nl-NL" w:eastAsia="zh-CN"/>
              </w:rPr>
            </w:pPr>
            <w:r w:rsidRPr="002E69D9">
              <w:t>N</w:t>
            </w:r>
          </w:p>
        </w:tc>
        <w:tc>
          <w:tcPr>
            <w:tcW w:w="1276" w:type="dxa"/>
            <w:tcBorders>
              <w:top w:val="single" w:sz="4" w:space="0" w:color="auto"/>
              <w:left w:val="single" w:sz="4" w:space="0" w:color="auto"/>
              <w:bottom w:val="single" w:sz="4" w:space="0" w:color="auto"/>
              <w:right w:val="single" w:sz="4" w:space="0" w:color="auto"/>
            </w:tcBorders>
          </w:tcPr>
          <w:p w14:paraId="7FA4644B" w14:textId="77777777" w:rsidR="00A90238" w:rsidRPr="002F044B" w:rsidRDefault="00A90238" w:rsidP="004260A6">
            <w:pPr>
              <w:pStyle w:val="TAC"/>
            </w:pPr>
            <w:r w:rsidRPr="002E69D9">
              <w:t>Y</w:t>
            </w:r>
          </w:p>
        </w:tc>
        <w:tc>
          <w:tcPr>
            <w:tcW w:w="1559" w:type="dxa"/>
            <w:tcBorders>
              <w:top w:val="single" w:sz="4" w:space="0" w:color="auto"/>
              <w:left w:val="single" w:sz="4" w:space="0" w:color="auto"/>
              <w:bottom w:val="single" w:sz="4" w:space="0" w:color="auto"/>
              <w:right w:val="single" w:sz="4" w:space="0" w:color="auto"/>
            </w:tcBorders>
          </w:tcPr>
          <w:p w14:paraId="60A88037" w14:textId="77777777" w:rsidR="00A90238" w:rsidRPr="002F044B" w:rsidRDefault="00A90238" w:rsidP="004260A6">
            <w:pPr>
              <w:pStyle w:val="TAC"/>
            </w:pPr>
            <w:r w:rsidRPr="002E69D9">
              <w:t>Y</w:t>
            </w:r>
          </w:p>
        </w:tc>
      </w:tr>
      <w:tr w:rsidR="00A90238" w14:paraId="7C25FCA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E1D642F" w14:textId="77777777" w:rsidR="00A90238" w:rsidRPr="00B60E7C" w:rsidRDefault="00A90238" w:rsidP="004260A6">
            <w:pPr>
              <w:pStyle w:val="TAL"/>
            </w:pPr>
            <w:r w:rsidRPr="00B019D4">
              <w:t xml:space="preserve">Subclause 5.15 of </w:t>
            </w:r>
            <w:r w:rsidRPr="00142F06">
              <w:t>3GPP TS 22.280 [</w:t>
            </w:r>
            <w:r>
              <w:t>2</w:t>
            </w:r>
            <w:r w:rsidRPr="00142F06">
              <w:t>]</w:t>
            </w:r>
          </w:p>
        </w:tc>
        <w:tc>
          <w:tcPr>
            <w:tcW w:w="3544" w:type="dxa"/>
            <w:tcBorders>
              <w:top w:val="single" w:sz="4" w:space="0" w:color="auto"/>
              <w:left w:val="single" w:sz="4" w:space="0" w:color="auto"/>
              <w:bottom w:val="single" w:sz="4" w:space="0" w:color="auto"/>
              <w:right w:val="single" w:sz="4" w:space="0" w:color="auto"/>
            </w:tcBorders>
          </w:tcPr>
          <w:p w14:paraId="2899461A" w14:textId="77777777" w:rsidR="00A90238" w:rsidRPr="00DE14B3" w:rsidRDefault="00A90238" w:rsidP="004260A6">
            <w:pPr>
              <w:pStyle w:val="TAL"/>
            </w:pPr>
            <w:r w:rsidRPr="00142F06">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1B2323EC" w14:textId="77777777" w:rsidR="00A90238" w:rsidRPr="002E69D9" w:rsidRDefault="00A90238" w:rsidP="004260A6">
            <w:pPr>
              <w:pStyle w:val="TAC"/>
            </w:pPr>
          </w:p>
        </w:tc>
        <w:tc>
          <w:tcPr>
            <w:tcW w:w="1276" w:type="dxa"/>
            <w:tcBorders>
              <w:top w:val="single" w:sz="4" w:space="0" w:color="auto"/>
              <w:left w:val="single" w:sz="4" w:space="0" w:color="auto"/>
              <w:bottom w:val="single" w:sz="4" w:space="0" w:color="auto"/>
              <w:right w:val="single" w:sz="4" w:space="0" w:color="auto"/>
            </w:tcBorders>
          </w:tcPr>
          <w:p w14:paraId="2E25CB5C" w14:textId="77777777" w:rsidR="00A90238" w:rsidRPr="002E69D9" w:rsidRDefault="00A90238" w:rsidP="004260A6">
            <w:pPr>
              <w:pStyle w:val="TAC"/>
            </w:pPr>
          </w:p>
        </w:tc>
        <w:tc>
          <w:tcPr>
            <w:tcW w:w="1559" w:type="dxa"/>
            <w:tcBorders>
              <w:top w:val="single" w:sz="4" w:space="0" w:color="auto"/>
              <w:left w:val="single" w:sz="4" w:space="0" w:color="auto"/>
              <w:bottom w:val="single" w:sz="4" w:space="0" w:color="auto"/>
              <w:right w:val="single" w:sz="4" w:space="0" w:color="auto"/>
            </w:tcBorders>
          </w:tcPr>
          <w:p w14:paraId="7AF74BDB" w14:textId="77777777" w:rsidR="00A90238" w:rsidRPr="002E69D9" w:rsidRDefault="00A90238" w:rsidP="004260A6">
            <w:pPr>
              <w:pStyle w:val="TAC"/>
            </w:pPr>
          </w:p>
        </w:tc>
      </w:tr>
      <w:tr w:rsidR="00A90238" w14:paraId="47C8EC0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85B7D3F" w14:textId="77777777" w:rsidR="00A90238" w:rsidRPr="00B60E7C"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48E0B23A" w14:textId="77777777" w:rsidR="00A90238" w:rsidRPr="00DE14B3" w:rsidRDefault="00A90238" w:rsidP="004260A6">
            <w:pPr>
              <w:pStyle w:val="TAL"/>
            </w:pPr>
            <w:r w:rsidRPr="00142F06">
              <w:t>&gt; GW MC service ID</w:t>
            </w:r>
          </w:p>
        </w:tc>
        <w:tc>
          <w:tcPr>
            <w:tcW w:w="1275" w:type="dxa"/>
            <w:tcBorders>
              <w:top w:val="single" w:sz="4" w:space="0" w:color="auto"/>
              <w:left w:val="single" w:sz="4" w:space="0" w:color="auto"/>
              <w:bottom w:val="single" w:sz="4" w:space="0" w:color="auto"/>
              <w:right w:val="single" w:sz="4" w:space="0" w:color="auto"/>
            </w:tcBorders>
          </w:tcPr>
          <w:p w14:paraId="6F223AD3" w14:textId="77777777" w:rsidR="00A90238" w:rsidRPr="002E69D9"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0F37B61A" w14:textId="77777777" w:rsidR="00A90238" w:rsidRPr="002E69D9" w:rsidRDefault="00A90238" w:rsidP="004260A6">
            <w:pPr>
              <w:pStyle w:val="TAC"/>
            </w:pPr>
            <w:r w:rsidRPr="00142F06">
              <w:t>Y</w:t>
            </w:r>
          </w:p>
        </w:tc>
        <w:tc>
          <w:tcPr>
            <w:tcW w:w="1559" w:type="dxa"/>
            <w:tcBorders>
              <w:top w:val="single" w:sz="4" w:space="0" w:color="auto"/>
              <w:left w:val="single" w:sz="4" w:space="0" w:color="auto"/>
              <w:bottom w:val="single" w:sz="4" w:space="0" w:color="auto"/>
              <w:right w:val="single" w:sz="4" w:space="0" w:color="auto"/>
            </w:tcBorders>
          </w:tcPr>
          <w:p w14:paraId="6751CA40" w14:textId="77777777" w:rsidR="00A90238" w:rsidRPr="002E69D9" w:rsidRDefault="00A90238" w:rsidP="004260A6">
            <w:pPr>
              <w:pStyle w:val="TAC"/>
            </w:pPr>
            <w:r w:rsidRPr="00142F06">
              <w:t>Y</w:t>
            </w:r>
          </w:p>
        </w:tc>
      </w:tr>
      <w:tr w:rsidR="00C76C52" w14:paraId="532F50F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B5AE2B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28B9460D" w14:textId="17633C3D" w:rsidR="00C76C52" w:rsidRPr="00142F06" w:rsidRDefault="00C76C52" w:rsidP="00C76C52">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66C12EF2" w14:textId="77777777" w:rsidR="00C76C52" w:rsidRDefault="00C76C52" w:rsidP="00C76C52">
            <w:pPr>
              <w:pStyle w:val="TAC"/>
            </w:pPr>
          </w:p>
        </w:tc>
        <w:tc>
          <w:tcPr>
            <w:tcW w:w="1276" w:type="dxa"/>
            <w:tcBorders>
              <w:top w:val="single" w:sz="4" w:space="0" w:color="auto"/>
              <w:left w:val="single" w:sz="4" w:space="0" w:color="auto"/>
              <w:bottom w:val="single" w:sz="4" w:space="0" w:color="auto"/>
              <w:right w:val="single" w:sz="4" w:space="0" w:color="auto"/>
            </w:tcBorders>
          </w:tcPr>
          <w:p w14:paraId="1C32EC08" w14:textId="77777777" w:rsidR="00C76C52" w:rsidRPr="00142F06" w:rsidRDefault="00C76C52" w:rsidP="00C76C52">
            <w:pPr>
              <w:pStyle w:val="TAC"/>
            </w:pPr>
          </w:p>
        </w:tc>
        <w:tc>
          <w:tcPr>
            <w:tcW w:w="1559" w:type="dxa"/>
            <w:tcBorders>
              <w:top w:val="single" w:sz="4" w:space="0" w:color="auto"/>
              <w:left w:val="single" w:sz="4" w:space="0" w:color="auto"/>
              <w:bottom w:val="single" w:sz="4" w:space="0" w:color="auto"/>
              <w:right w:val="single" w:sz="4" w:space="0" w:color="auto"/>
            </w:tcBorders>
          </w:tcPr>
          <w:p w14:paraId="6895BAE2" w14:textId="77777777" w:rsidR="00C76C52" w:rsidRPr="00142F06" w:rsidRDefault="00C76C52" w:rsidP="00C76C52">
            <w:pPr>
              <w:pStyle w:val="TAC"/>
            </w:pPr>
          </w:p>
        </w:tc>
      </w:tr>
      <w:tr w:rsidR="00C76C52" w14:paraId="5401140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4EE7CB5" w14:textId="550AAD9A" w:rsidR="00C76C52" w:rsidRPr="00B60E7C" w:rsidRDefault="00C76C52" w:rsidP="00C76C52">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C33060B" w14:textId="13F9FD32" w:rsidR="00C76C52" w:rsidRPr="00142F06" w:rsidRDefault="00C76C52" w:rsidP="00C76C52">
            <w:pPr>
              <w:pStyle w:val="TAL"/>
            </w:pPr>
            <w:r>
              <w:t>&gt; Support of ad hoc group call</w:t>
            </w:r>
            <w:r w:rsidR="00AC659C" w:rsidRPr="00AC659C">
              <w:t xml:space="preserve"> (enabled/disabled) (see</w:t>
            </w:r>
            <w:r w:rsidR="00AC659C">
              <w:t> </w:t>
            </w:r>
            <w:r w:rsidR="00AC659C" w:rsidRPr="00AC659C">
              <w:t>NOTE</w:t>
            </w:r>
            <w:r w:rsidR="00AC659C">
              <w:t> </w:t>
            </w:r>
            <w:r w:rsidR="00AC659C" w:rsidRPr="00AC659C">
              <w:t>3)</w:t>
            </w:r>
          </w:p>
        </w:tc>
        <w:tc>
          <w:tcPr>
            <w:tcW w:w="1275" w:type="dxa"/>
            <w:tcBorders>
              <w:top w:val="single" w:sz="4" w:space="0" w:color="auto"/>
              <w:left w:val="single" w:sz="4" w:space="0" w:color="auto"/>
              <w:bottom w:val="single" w:sz="4" w:space="0" w:color="auto"/>
              <w:right w:val="single" w:sz="4" w:space="0" w:color="auto"/>
            </w:tcBorders>
          </w:tcPr>
          <w:p w14:paraId="2C7BA91E" w14:textId="06306251"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F13A490" w14:textId="093870C1"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4F9CF8C9" w14:textId="554A5FD9" w:rsidR="00C76C52" w:rsidRPr="00142F06" w:rsidRDefault="00C76C52" w:rsidP="00C76C52">
            <w:pPr>
              <w:pStyle w:val="TAC"/>
            </w:pPr>
            <w:r>
              <w:t>Y</w:t>
            </w:r>
          </w:p>
        </w:tc>
      </w:tr>
      <w:tr w:rsidR="00C76C52" w14:paraId="5E22A4D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9DE33" w14:textId="214BE977" w:rsidR="00C76C52" w:rsidRPr="00B60E7C" w:rsidRDefault="00C76C52" w:rsidP="00C76C52">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5E25DE" w14:textId="776776DE" w:rsidR="00C76C52" w:rsidRPr="00142F06" w:rsidRDefault="00C76C52" w:rsidP="00C76C52">
            <w:pPr>
              <w:pStyle w:val="TAL"/>
            </w:pPr>
            <w:r>
              <w:t>&gt; Maximum number of partic</w:t>
            </w:r>
            <w:r w:rsidR="00AC659C">
              <w:t>i</w:t>
            </w:r>
            <w:r>
              <w:t>pants allowed to participate in an ad hoc group call</w:t>
            </w:r>
          </w:p>
        </w:tc>
        <w:tc>
          <w:tcPr>
            <w:tcW w:w="1275" w:type="dxa"/>
            <w:tcBorders>
              <w:top w:val="single" w:sz="4" w:space="0" w:color="auto"/>
              <w:left w:val="single" w:sz="4" w:space="0" w:color="auto"/>
              <w:bottom w:val="single" w:sz="4" w:space="0" w:color="auto"/>
              <w:right w:val="single" w:sz="4" w:space="0" w:color="auto"/>
            </w:tcBorders>
          </w:tcPr>
          <w:p w14:paraId="03DF793D" w14:textId="07F3BD8E"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F3AC67E" w14:textId="2CBB992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7CDDA57D" w14:textId="33EE1E5E" w:rsidR="00C76C52" w:rsidRPr="00142F06" w:rsidRDefault="00C76C52" w:rsidP="00C76C52">
            <w:pPr>
              <w:pStyle w:val="TAC"/>
            </w:pPr>
            <w:r>
              <w:t>Y</w:t>
            </w:r>
          </w:p>
        </w:tc>
      </w:tr>
      <w:tr w:rsidR="00AC659C" w14:paraId="25F551B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1F8F456" w14:textId="2A911BF4" w:rsidR="00AC659C" w:rsidRPr="00D5765E" w:rsidRDefault="00AC659C" w:rsidP="00AC659C">
            <w:pPr>
              <w:pStyle w:val="TAL"/>
            </w:pPr>
            <w:r>
              <w:t>[R-6.15.5.3</w:t>
            </w:r>
            <w:r w:rsidRPr="00D5765E">
              <w:t>-</w:t>
            </w:r>
            <w:r>
              <w:t>004</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6C2422B" w14:textId="1BEA210E" w:rsidR="00AC659C" w:rsidRDefault="00AC659C" w:rsidP="00AC659C">
            <w:pPr>
              <w:pStyle w:val="TAL"/>
            </w:pPr>
            <w:r>
              <w:t xml:space="preserve">&gt; </w:t>
            </w:r>
            <w:r w:rsidRPr="006C0883">
              <w:t>Hang timer for ad hoc group call</w:t>
            </w:r>
          </w:p>
        </w:tc>
        <w:tc>
          <w:tcPr>
            <w:tcW w:w="1275" w:type="dxa"/>
            <w:tcBorders>
              <w:top w:val="single" w:sz="4" w:space="0" w:color="auto"/>
              <w:left w:val="single" w:sz="4" w:space="0" w:color="auto"/>
              <w:bottom w:val="single" w:sz="4" w:space="0" w:color="auto"/>
              <w:right w:val="single" w:sz="4" w:space="0" w:color="auto"/>
            </w:tcBorders>
          </w:tcPr>
          <w:p w14:paraId="25714BA9" w14:textId="0002DF85" w:rsidR="00AC659C" w:rsidRDefault="00AC659C" w:rsidP="00AC659C">
            <w:pPr>
              <w:pStyle w:val="TAC"/>
            </w:pPr>
            <w:r w:rsidRPr="006C0883">
              <w:t>N</w:t>
            </w:r>
          </w:p>
        </w:tc>
        <w:tc>
          <w:tcPr>
            <w:tcW w:w="1276" w:type="dxa"/>
            <w:tcBorders>
              <w:top w:val="single" w:sz="4" w:space="0" w:color="auto"/>
              <w:left w:val="single" w:sz="4" w:space="0" w:color="auto"/>
              <w:bottom w:val="single" w:sz="4" w:space="0" w:color="auto"/>
              <w:right w:val="single" w:sz="4" w:space="0" w:color="auto"/>
            </w:tcBorders>
          </w:tcPr>
          <w:p w14:paraId="067057DB" w14:textId="0945A518" w:rsidR="00AC659C" w:rsidRDefault="00AC659C" w:rsidP="00AC659C">
            <w:pPr>
              <w:pStyle w:val="TAC"/>
            </w:pPr>
            <w:r w:rsidRPr="006C0883">
              <w:t>Y</w:t>
            </w:r>
          </w:p>
        </w:tc>
        <w:tc>
          <w:tcPr>
            <w:tcW w:w="1559" w:type="dxa"/>
            <w:tcBorders>
              <w:top w:val="single" w:sz="4" w:space="0" w:color="auto"/>
              <w:left w:val="single" w:sz="4" w:space="0" w:color="auto"/>
              <w:bottom w:val="single" w:sz="4" w:space="0" w:color="auto"/>
              <w:right w:val="single" w:sz="4" w:space="0" w:color="auto"/>
            </w:tcBorders>
          </w:tcPr>
          <w:p w14:paraId="1EE72EA6" w14:textId="4FDB50E7" w:rsidR="00AC659C" w:rsidRDefault="00AC659C" w:rsidP="00AC659C">
            <w:pPr>
              <w:pStyle w:val="TAC"/>
            </w:pPr>
            <w:r w:rsidRPr="006C0883">
              <w:t>Y</w:t>
            </w:r>
          </w:p>
        </w:tc>
      </w:tr>
      <w:tr w:rsidR="00C76C52" w14:paraId="3B6269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B46BB1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33850C05" w14:textId="510FC966" w:rsidR="00C76C52" w:rsidRPr="00142F06" w:rsidRDefault="00C76C52" w:rsidP="00C76C52">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122AF668" w14:textId="65AE324F" w:rsidR="00C76C52" w:rsidRDefault="00C76C52" w:rsidP="00C76C52">
            <w:pPr>
              <w:pStyle w:val="TAC"/>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53BBE6A" w14:textId="66CCDBE3" w:rsidR="00C76C52" w:rsidRPr="00142F06" w:rsidRDefault="00C76C52" w:rsidP="00C76C52">
            <w:pPr>
              <w:pStyle w:val="TAC"/>
            </w:pPr>
            <w:r w:rsidRPr="006C0883">
              <w:t>Y</w:t>
            </w:r>
          </w:p>
        </w:tc>
        <w:tc>
          <w:tcPr>
            <w:tcW w:w="1559" w:type="dxa"/>
            <w:tcBorders>
              <w:top w:val="single" w:sz="4" w:space="0" w:color="auto"/>
              <w:left w:val="single" w:sz="4" w:space="0" w:color="auto"/>
              <w:bottom w:val="single" w:sz="4" w:space="0" w:color="auto"/>
              <w:right w:val="single" w:sz="4" w:space="0" w:color="auto"/>
            </w:tcBorders>
          </w:tcPr>
          <w:p w14:paraId="300498B0" w14:textId="5C1C6F7A" w:rsidR="00C76C52" w:rsidRPr="00142F06" w:rsidRDefault="00C76C52" w:rsidP="00C76C52">
            <w:pPr>
              <w:pStyle w:val="TAC"/>
            </w:pPr>
            <w:r w:rsidRPr="006C0883">
              <w:t>Y</w:t>
            </w:r>
          </w:p>
        </w:tc>
      </w:tr>
      <w:tr w:rsidR="00C76C52" w14:paraId="14DD480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60034B"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5D6B4E74" w14:textId="49ED7742" w:rsidR="00C76C52" w:rsidRPr="00142F06" w:rsidRDefault="00C76C52" w:rsidP="00C76C52">
            <w:pPr>
              <w:pStyle w:val="TAL"/>
            </w:pPr>
            <w:r>
              <w:t>&gt; List of p</w:t>
            </w:r>
            <w:r w:rsidRPr="00D94A9A">
              <w:t xml:space="preserve">referred </w:t>
            </w:r>
            <w:r>
              <w:t>video</w:t>
            </w:r>
            <w:r w:rsidRPr="00D94A9A">
              <w:t xml:space="preserv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78AD9BDE" w14:textId="3604F3F2"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7418AC9" w14:textId="770F640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87613AA" w14:textId="247C5315" w:rsidR="00C76C52" w:rsidRPr="00142F06" w:rsidRDefault="00C76C52" w:rsidP="00C76C52">
            <w:pPr>
              <w:pStyle w:val="TAC"/>
            </w:pPr>
            <w:r>
              <w:t>Y</w:t>
            </w:r>
          </w:p>
        </w:tc>
      </w:tr>
      <w:tr w:rsidR="00A90238" w14:paraId="7C3CA692"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02141FF7" w14:textId="77777777" w:rsidR="00A90238" w:rsidRDefault="00A90238" w:rsidP="004260A6">
            <w:pPr>
              <w:pStyle w:val="TAN"/>
            </w:pPr>
            <w:r w:rsidRPr="00AB5FED">
              <w:t>NOTE</w:t>
            </w:r>
            <w:r>
              <w:t> 1</w:t>
            </w:r>
            <w:r w:rsidRPr="00AB5FED">
              <w:t>:</w:t>
            </w:r>
            <w:r w:rsidRPr="00AB5FED">
              <w:tab/>
              <w:t>Security mechanisms are specified in 3GPP</w:t>
            </w:r>
            <w:r>
              <w:t> </w:t>
            </w:r>
            <w:r w:rsidRPr="00AB5FED">
              <w:t>TS</w:t>
            </w:r>
            <w:r>
              <w:t> 33.180 [14]</w:t>
            </w:r>
            <w:r w:rsidRPr="00AB5FED">
              <w:t>.</w:t>
            </w:r>
            <w:r>
              <w:t xml:space="preserve"> </w:t>
            </w:r>
          </w:p>
          <w:p w14:paraId="24BB436C" w14:textId="77777777" w:rsidR="00AC659C" w:rsidRDefault="00A90238" w:rsidP="00AC659C">
            <w:pPr>
              <w:pStyle w:val="TAN"/>
            </w:pPr>
            <w:r w:rsidRPr="002B552D">
              <w:t>NOTE</w:t>
            </w:r>
            <w:r>
              <w:t> 2</w:t>
            </w:r>
            <w:r w:rsidRPr="002B552D">
              <w:t>:</w:t>
            </w:r>
            <w:r w:rsidRPr="002B552D">
              <w:tab/>
            </w:r>
            <w:r>
              <w:t xml:space="preserve">The </w:t>
            </w:r>
            <w:r w:rsidRPr="004A5D8F">
              <w:t>usag</w:t>
            </w:r>
            <w:r>
              <w:t>e of this parameter by the MCVideo server</w:t>
            </w:r>
            <w:r w:rsidRPr="004A5D8F">
              <w:t xml:space="preserve"> is </w:t>
            </w:r>
            <w:r>
              <w:t xml:space="preserve">up to </w:t>
            </w:r>
            <w:r w:rsidRPr="004A5D8F">
              <w:t>implementation</w:t>
            </w:r>
            <w:r w:rsidRPr="002B552D">
              <w:t>.</w:t>
            </w:r>
          </w:p>
          <w:p w14:paraId="591B0286" w14:textId="3F163F08" w:rsidR="00A90238" w:rsidRDefault="00AC659C" w:rsidP="00AC659C">
            <w:pPr>
              <w:pStyle w:val="TAN"/>
              <w:rPr>
                <w:lang w:val="nl-NL" w:eastAsia="zh-CN"/>
              </w:rPr>
            </w:pPr>
            <w:r>
              <w:t>NOTE 3:</w:t>
            </w:r>
            <w:r>
              <w:tab/>
            </w:r>
            <w:r>
              <w:rPr>
                <w:rFonts w:eastAsia="SimSun"/>
              </w:rPr>
              <w:t xml:space="preserve">If </w:t>
            </w:r>
            <w:r>
              <w:t xml:space="preserve">the support for ad hoc group call is disabled by the MC system then all other configurations related to </w:t>
            </w:r>
            <w:r>
              <w:rPr>
                <w:lang w:val="nl-NL" w:eastAsia="zh-CN"/>
              </w:rPr>
              <w:t xml:space="preserve">ad hoc group </w:t>
            </w:r>
            <w:r>
              <w:t>call are not applicable.</w:t>
            </w:r>
          </w:p>
        </w:tc>
      </w:tr>
    </w:tbl>
    <w:p w14:paraId="3DCF225B" w14:textId="77777777" w:rsidR="00A90238" w:rsidRDefault="00A90238" w:rsidP="00A90238"/>
    <w:p w14:paraId="4E65C584" w14:textId="77777777" w:rsidR="00A90238" w:rsidRDefault="00A90238" w:rsidP="00A90238">
      <w:pPr>
        <w:pStyle w:val="TH"/>
      </w:pPr>
      <w:r>
        <w:lastRenderedPageBreak/>
        <w:t>Table A.5-3: MCVideo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50FC10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157253B"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73C1ED3"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58776F0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78EC1CDC"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151C2DA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3B55C4D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86CD1DA" w14:textId="77777777" w:rsidR="00A90238" w:rsidRDefault="00A90238" w:rsidP="004260A6">
            <w:pPr>
              <w:pStyle w:val="TAL"/>
            </w:pPr>
            <w:r w:rsidRPr="00AB5FED">
              <w:t>[R-7.</w:t>
            </w:r>
            <w:r>
              <w:t>6</w:t>
            </w:r>
            <w:r w:rsidRPr="00AB5FED">
              <w:t>-001]</w:t>
            </w:r>
            <w:r>
              <w:t xml:space="preserve">, </w:t>
            </w:r>
            <w:r w:rsidRPr="00AB5FED">
              <w:t>[R-7.</w:t>
            </w:r>
            <w:r>
              <w:t>6</w:t>
            </w:r>
            <w:r w:rsidRPr="00AB5FED">
              <w:t>-002]</w:t>
            </w:r>
            <w:r>
              <w:t xml:space="preserve">, </w:t>
            </w:r>
            <w:r w:rsidRPr="00AB5FED">
              <w:t>[R-7.</w:t>
            </w:r>
            <w:r>
              <w:t>6</w:t>
            </w:r>
            <w:r w:rsidRPr="00AB5FED">
              <w:t>-003]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01BB8DE9" w14:textId="77777777" w:rsidR="00A90238" w:rsidRDefault="00A90238" w:rsidP="004260A6">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133FE4E9" w14:textId="77777777" w:rsidR="00A90238" w:rsidRDefault="00A90238" w:rsidP="004260A6">
            <w:pPr>
              <w:pStyle w:val="TAC"/>
            </w:pPr>
          </w:p>
        </w:tc>
        <w:tc>
          <w:tcPr>
            <w:tcW w:w="1276" w:type="dxa"/>
            <w:tcBorders>
              <w:top w:val="single" w:sz="4" w:space="0" w:color="auto"/>
              <w:left w:val="single" w:sz="4" w:space="0" w:color="auto"/>
              <w:bottom w:val="single" w:sz="4" w:space="0" w:color="auto"/>
              <w:right w:val="single" w:sz="4" w:space="0" w:color="auto"/>
            </w:tcBorders>
          </w:tcPr>
          <w:p w14:paraId="153D7A25" w14:textId="77777777" w:rsidR="00A90238" w:rsidRDefault="00A90238" w:rsidP="004260A6">
            <w:pPr>
              <w:pStyle w:val="TAC"/>
            </w:pPr>
          </w:p>
        </w:tc>
        <w:tc>
          <w:tcPr>
            <w:tcW w:w="1559" w:type="dxa"/>
            <w:tcBorders>
              <w:top w:val="single" w:sz="4" w:space="0" w:color="auto"/>
              <w:left w:val="single" w:sz="4" w:space="0" w:color="auto"/>
              <w:bottom w:val="single" w:sz="4" w:space="0" w:color="auto"/>
              <w:right w:val="single" w:sz="4" w:space="0" w:color="auto"/>
            </w:tcBorders>
          </w:tcPr>
          <w:p w14:paraId="72838A19" w14:textId="77777777" w:rsidR="00A90238" w:rsidRDefault="00A90238" w:rsidP="004260A6">
            <w:pPr>
              <w:pStyle w:val="TAC"/>
            </w:pPr>
          </w:p>
        </w:tc>
      </w:tr>
      <w:tr w:rsidR="00A90238" w14:paraId="0AC760A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46C3069"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58A059C" w14:textId="77777777" w:rsidR="00A90238" w:rsidRDefault="00A90238" w:rsidP="004260A6">
            <w:pPr>
              <w:pStyle w:val="TAL"/>
            </w:pPr>
            <w:r>
              <w:rPr>
                <w:lang w:val="nl-NL" w:eastAsia="zh-CN"/>
              </w:rPr>
              <w:t>&gt; MCVideo private call signalling</w:t>
            </w:r>
          </w:p>
        </w:tc>
        <w:tc>
          <w:tcPr>
            <w:tcW w:w="1275" w:type="dxa"/>
            <w:tcBorders>
              <w:top w:val="single" w:sz="4" w:space="0" w:color="auto"/>
              <w:left w:val="single" w:sz="4" w:space="0" w:color="auto"/>
              <w:bottom w:val="single" w:sz="4" w:space="0" w:color="auto"/>
              <w:right w:val="single" w:sz="4" w:space="0" w:color="auto"/>
            </w:tcBorders>
          </w:tcPr>
          <w:p w14:paraId="3B0606DE"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1423A47"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4C2A883" w14:textId="77777777" w:rsidR="00A90238" w:rsidRDefault="00A90238" w:rsidP="004260A6">
            <w:pPr>
              <w:pStyle w:val="TAC"/>
            </w:pPr>
            <w:r>
              <w:t>Y</w:t>
            </w:r>
          </w:p>
        </w:tc>
      </w:tr>
      <w:tr w:rsidR="00A90238" w14:paraId="2EA4D63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DD420A4"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DF506F9" w14:textId="77777777" w:rsidR="00A90238" w:rsidRDefault="00A90238" w:rsidP="004260A6">
            <w:pPr>
              <w:pStyle w:val="TAL"/>
            </w:pPr>
            <w:r>
              <w:rPr>
                <w:lang w:val="nl-NL" w:eastAsia="zh-CN"/>
              </w:rPr>
              <w:t>&gt; MCVideo private call media</w:t>
            </w:r>
          </w:p>
        </w:tc>
        <w:tc>
          <w:tcPr>
            <w:tcW w:w="1275" w:type="dxa"/>
            <w:tcBorders>
              <w:top w:val="single" w:sz="4" w:space="0" w:color="auto"/>
              <w:left w:val="single" w:sz="4" w:space="0" w:color="auto"/>
              <w:bottom w:val="single" w:sz="4" w:space="0" w:color="auto"/>
              <w:right w:val="single" w:sz="4" w:space="0" w:color="auto"/>
            </w:tcBorders>
          </w:tcPr>
          <w:p w14:paraId="6C195EAA"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451824A"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66002553" w14:textId="77777777" w:rsidR="00A90238" w:rsidRDefault="00A90238" w:rsidP="004260A6">
            <w:pPr>
              <w:pStyle w:val="TAC"/>
            </w:pPr>
            <w:r>
              <w:t>Y</w:t>
            </w:r>
          </w:p>
        </w:tc>
      </w:tr>
      <w:tr w:rsidR="00A90238" w14:paraId="263A23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4B9E501"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A930A9D" w14:textId="77777777" w:rsidR="00A90238" w:rsidRDefault="00A90238" w:rsidP="004260A6">
            <w:pPr>
              <w:pStyle w:val="TAL"/>
            </w:pPr>
            <w:r>
              <w:rPr>
                <w:lang w:val="nl-NL" w:eastAsia="zh-CN"/>
              </w:rPr>
              <w:t>&gt; MCVideo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260B0C2B"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0DE8D03"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44D47931" w14:textId="77777777" w:rsidR="00A90238" w:rsidRDefault="00A90238" w:rsidP="004260A6">
            <w:pPr>
              <w:pStyle w:val="TAC"/>
            </w:pPr>
            <w:r>
              <w:t>Y</w:t>
            </w:r>
          </w:p>
        </w:tc>
      </w:tr>
      <w:tr w:rsidR="00A90238" w14:paraId="514AC70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621955"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117286C8" w14:textId="77777777" w:rsidR="00A90238" w:rsidRDefault="00A90238" w:rsidP="004260A6">
            <w:pPr>
              <w:pStyle w:val="TAL"/>
            </w:pPr>
            <w:r>
              <w:rPr>
                <w:lang w:val="nl-NL" w:eastAsia="zh-CN"/>
              </w:rPr>
              <w:t>&gt; MCVideo Emergency private call media</w:t>
            </w:r>
          </w:p>
        </w:tc>
        <w:tc>
          <w:tcPr>
            <w:tcW w:w="1275" w:type="dxa"/>
            <w:tcBorders>
              <w:top w:val="single" w:sz="4" w:space="0" w:color="auto"/>
              <w:left w:val="single" w:sz="4" w:space="0" w:color="auto"/>
              <w:bottom w:val="single" w:sz="4" w:space="0" w:color="auto"/>
              <w:right w:val="single" w:sz="4" w:space="0" w:color="auto"/>
            </w:tcBorders>
          </w:tcPr>
          <w:p w14:paraId="71A96345"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0A524C4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243E23C" w14:textId="77777777" w:rsidR="00A90238" w:rsidRDefault="00A90238" w:rsidP="004260A6">
            <w:pPr>
              <w:pStyle w:val="TAC"/>
            </w:pPr>
            <w:r>
              <w:t>Y</w:t>
            </w:r>
          </w:p>
        </w:tc>
      </w:tr>
      <w:tr w:rsidR="00A90238" w14:paraId="5D0EB90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C13579" w14:textId="77777777" w:rsidR="00A90238" w:rsidRDefault="00A90238" w:rsidP="004260A6">
            <w:pPr>
              <w:pStyle w:val="TAL"/>
            </w:pPr>
            <w:r>
              <w:rPr>
                <w:lang w:eastAsia="zh-CN"/>
              </w:rPr>
              <w:t>Subclause </w:t>
            </w:r>
            <w:r w:rsidRPr="00D5454C">
              <w:rPr>
                <w:lang w:eastAsia="zh-CN"/>
              </w:rPr>
              <w:t>7</w:t>
            </w:r>
            <w:r w:rsidRPr="00D5454C">
              <w:t>.</w:t>
            </w:r>
            <w:r>
              <w:rPr>
                <w:lang w:eastAsia="zh-CN"/>
              </w:rPr>
              <w:t>5.3</w:t>
            </w:r>
            <w:r w:rsidRPr="00D5454C">
              <w:t>.3</w:t>
            </w:r>
          </w:p>
        </w:tc>
        <w:tc>
          <w:tcPr>
            <w:tcW w:w="3544" w:type="dxa"/>
            <w:tcBorders>
              <w:top w:val="single" w:sz="4" w:space="0" w:color="auto"/>
              <w:left w:val="single" w:sz="4" w:space="0" w:color="auto"/>
              <w:bottom w:val="single" w:sz="4" w:space="0" w:color="auto"/>
              <w:right w:val="single" w:sz="4" w:space="0" w:color="auto"/>
            </w:tcBorders>
          </w:tcPr>
          <w:p w14:paraId="5B2D4111" w14:textId="6737D993" w:rsidR="00A90238" w:rsidRDefault="00A90238" w:rsidP="004260A6">
            <w:pPr>
              <w:pStyle w:val="TAL"/>
              <w:rPr>
                <w:lang w:val="nl-NL" w:eastAsia="zh-CN"/>
              </w:rPr>
            </w:pPr>
            <w:r>
              <w:rPr>
                <w:lang w:val="nl-NL" w:eastAsia="zh-CN"/>
              </w:rPr>
              <w:t>Periodicity interval (in seconds) of Capability announcement (see</w:t>
            </w:r>
            <w:r w:rsidR="00DE7127">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2260868"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81D78D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5DB0A74A" w14:textId="77777777" w:rsidR="00A90238" w:rsidRDefault="00A90238" w:rsidP="004260A6">
            <w:pPr>
              <w:pStyle w:val="TAC"/>
            </w:pPr>
            <w:r>
              <w:t>Y</w:t>
            </w:r>
          </w:p>
        </w:tc>
      </w:tr>
      <w:tr w:rsidR="00A90238" w14:paraId="68D72160"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18DCC751" w14:textId="77777777" w:rsidR="00A90238" w:rsidRDefault="00A90238" w:rsidP="004260A6">
            <w:pPr>
              <w:pStyle w:val="TAN"/>
            </w:pPr>
            <w:r>
              <w:t>NOTE:</w:t>
            </w:r>
            <w:r>
              <w:tab/>
              <w:t>If the value of the periodicity interval is set to zero, the capability announcement is not sent.</w:t>
            </w:r>
          </w:p>
        </w:tc>
      </w:tr>
    </w:tbl>
    <w:p w14:paraId="20284D7F" w14:textId="77777777" w:rsidR="00A90238" w:rsidRDefault="00A90238" w:rsidP="00A90238"/>
    <w:p w14:paraId="4531D103" w14:textId="77777777" w:rsidR="00A90238" w:rsidRPr="004D3578" w:rsidRDefault="00A90238" w:rsidP="00A90238">
      <w:pPr>
        <w:pStyle w:val="Heading8"/>
      </w:pPr>
      <w:r>
        <w:br w:type="page"/>
      </w:r>
      <w:bookmarkStart w:id="1215" w:name="_Toc154701781"/>
      <w:r>
        <w:lastRenderedPageBreak/>
        <w:t xml:space="preserve">Annex </w:t>
      </w:r>
      <w:r>
        <w:rPr>
          <w:lang w:eastAsia="zh-CN"/>
        </w:rPr>
        <w:t>B</w:t>
      </w:r>
      <w:r w:rsidRPr="004D3578">
        <w:t xml:space="preserve"> (informative):</w:t>
      </w:r>
      <w:r w:rsidRPr="004D3578">
        <w:br/>
        <w:t>Change history</w:t>
      </w:r>
      <w:bookmarkEnd w:id="825"/>
      <w:bookmarkEnd w:id="826"/>
      <w:bookmarkEnd w:id="827"/>
      <w:bookmarkEnd w:id="828"/>
      <w:bookmarkEnd w:id="829"/>
      <w:bookmarkEnd w:id="830"/>
      <w:bookmarkEnd w:id="831"/>
      <w:bookmarkEnd w:id="832"/>
      <w:bookmarkEnd w:id="833"/>
      <w:bookmarkEnd w:id="121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820"/>
        <w:gridCol w:w="708"/>
      </w:tblGrid>
      <w:tr w:rsidR="00A90238" w:rsidRPr="00FF42F5" w14:paraId="68CBCB95" w14:textId="77777777" w:rsidTr="004260A6">
        <w:tc>
          <w:tcPr>
            <w:tcW w:w="800" w:type="dxa"/>
            <w:shd w:val="pct10" w:color="auto" w:fill="FFFFFF"/>
          </w:tcPr>
          <w:bookmarkEnd w:id="271"/>
          <w:p w14:paraId="232C2BB2" w14:textId="77777777" w:rsidR="00A90238" w:rsidRPr="00FF42F5" w:rsidRDefault="00A90238" w:rsidP="004260A6">
            <w:pPr>
              <w:pStyle w:val="TAL"/>
              <w:rPr>
                <w:b/>
                <w:sz w:val="16"/>
              </w:rPr>
            </w:pPr>
            <w:r w:rsidRPr="00FF42F5">
              <w:rPr>
                <w:b/>
                <w:sz w:val="16"/>
              </w:rPr>
              <w:lastRenderedPageBreak/>
              <w:t>Date</w:t>
            </w:r>
          </w:p>
        </w:tc>
        <w:tc>
          <w:tcPr>
            <w:tcW w:w="901" w:type="dxa"/>
            <w:shd w:val="pct10" w:color="auto" w:fill="FFFFFF"/>
          </w:tcPr>
          <w:p w14:paraId="709509B4" w14:textId="77777777" w:rsidR="00A90238" w:rsidRPr="00FF42F5" w:rsidRDefault="00A90238" w:rsidP="004260A6">
            <w:pPr>
              <w:pStyle w:val="TAL"/>
              <w:rPr>
                <w:b/>
                <w:sz w:val="16"/>
              </w:rPr>
            </w:pPr>
            <w:r>
              <w:rPr>
                <w:b/>
                <w:sz w:val="16"/>
              </w:rPr>
              <w:t>Meeting</w:t>
            </w:r>
          </w:p>
        </w:tc>
        <w:tc>
          <w:tcPr>
            <w:tcW w:w="1134" w:type="dxa"/>
            <w:shd w:val="pct10" w:color="auto" w:fill="FFFFFF"/>
          </w:tcPr>
          <w:p w14:paraId="20A22784" w14:textId="77777777" w:rsidR="00A90238" w:rsidRPr="00FF42F5" w:rsidRDefault="00A90238" w:rsidP="004260A6">
            <w:pPr>
              <w:pStyle w:val="TAL"/>
              <w:rPr>
                <w:b/>
                <w:sz w:val="16"/>
              </w:rPr>
            </w:pPr>
            <w:r w:rsidRPr="00FF42F5">
              <w:rPr>
                <w:b/>
                <w:sz w:val="16"/>
              </w:rPr>
              <w:t>T</w:t>
            </w:r>
            <w:r>
              <w:rPr>
                <w:b/>
                <w:sz w:val="16"/>
              </w:rPr>
              <w:t>D</w:t>
            </w:r>
            <w:r w:rsidRPr="00FF42F5">
              <w:rPr>
                <w:b/>
                <w:sz w:val="16"/>
              </w:rPr>
              <w:t>oc</w:t>
            </w:r>
          </w:p>
        </w:tc>
        <w:tc>
          <w:tcPr>
            <w:tcW w:w="567" w:type="dxa"/>
            <w:shd w:val="pct10" w:color="auto" w:fill="FFFFFF"/>
          </w:tcPr>
          <w:p w14:paraId="07D2C6CD" w14:textId="77777777" w:rsidR="00A90238" w:rsidRPr="00FF42F5" w:rsidRDefault="00A90238" w:rsidP="004260A6">
            <w:pPr>
              <w:pStyle w:val="TAL"/>
              <w:rPr>
                <w:b/>
                <w:sz w:val="16"/>
              </w:rPr>
            </w:pPr>
            <w:r w:rsidRPr="00FF42F5">
              <w:rPr>
                <w:b/>
                <w:sz w:val="16"/>
              </w:rPr>
              <w:t>CR</w:t>
            </w:r>
          </w:p>
        </w:tc>
        <w:tc>
          <w:tcPr>
            <w:tcW w:w="284" w:type="dxa"/>
            <w:shd w:val="pct10" w:color="auto" w:fill="FFFFFF"/>
          </w:tcPr>
          <w:p w14:paraId="3C2163C4" w14:textId="77777777" w:rsidR="00A90238" w:rsidRPr="00FF42F5" w:rsidRDefault="00A90238" w:rsidP="004260A6">
            <w:pPr>
              <w:pStyle w:val="TAL"/>
              <w:rPr>
                <w:b/>
                <w:sz w:val="16"/>
              </w:rPr>
            </w:pPr>
            <w:r w:rsidRPr="00FF42F5">
              <w:rPr>
                <w:b/>
                <w:sz w:val="16"/>
              </w:rPr>
              <w:t>Rev</w:t>
            </w:r>
          </w:p>
        </w:tc>
        <w:tc>
          <w:tcPr>
            <w:tcW w:w="425" w:type="dxa"/>
            <w:shd w:val="pct10" w:color="auto" w:fill="FFFFFF"/>
          </w:tcPr>
          <w:p w14:paraId="67FD2001" w14:textId="77777777" w:rsidR="00A90238" w:rsidRPr="00FF42F5" w:rsidRDefault="00A90238" w:rsidP="004260A6">
            <w:pPr>
              <w:pStyle w:val="TAL"/>
              <w:rPr>
                <w:b/>
                <w:sz w:val="16"/>
              </w:rPr>
            </w:pPr>
            <w:r w:rsidRPr="00FF42F5">
              <w:rPr>
                <w:b/>
                <w:sz w:val="16"/>
              </w:rPr>
              <w:t>Cat</w:t>
            </w:r>
          </w:p>
        </w:tc>
        <w:tc>
          <w:tcPr>
            <w:tcW w:w="4820" w:type="dxa"/>
            <w:shd w:val="pct10" w:color="auto" w:fill="FFFFFF"/>
          </w:tcPr>
          <w:p w14:paraId="74C1C357" w14:textId="77777777" w:rsidR="00A90238" w:rsidRPr="00FF42F5" w:rsidRDefault="00A90238" w:rsidP="004260A6">
            <w:pPr>
              <w:pStyle w:val="TAL"/>
              <w:rPr>
                <w:b/>
                <w:sz w:val="16"/>
              </w:rPr>
            </w:pPr>
            <w:r w:rsidRPr="00FF42F5">
              <w:rPr>
                <w:b/>
                <w:sz w:val="16"/>
              </w:rPr>
              <w:t>Subject/Comment</w:t>
            </w:r>
          </w:p>
        </w:tc>
        <w:tc>
          <w:tcPr>
            <w:tcW w:w="708" w:type="dxa"/>
            <w:shd w:val="pct10" w:color="auto" w:fill="FFFFFF"/>
          </w:tcPr>
          <w:p w14:paraId="486FDFE9" w14:textId="77777777" w:rsidR="00A90238" w:rsidRDefault="00A90238" w:rsidP="004260A6">
            <w:pPr>
              <w:pStyle w:val="TAL"/>
              <w:rPr>
                <w:b/>
                <w:sz w:val="16"/>
              </w:rPr>
            </w:pPr>
            <w:r w:rsidRPr="00FF42F5">
              <w:rPr>
                <w:b/>
                <w:sz w:val="16"/>
              </w:rPr>
              <w:t>New</w:t>
            </w:r>
          </w:p>
          <w:p w14:paraId="06EDB880" w14:textId="77777777" w:rsidR="00A90238" w:rsidRPr="00FF42F5" w:rsidRDefault="00A90238" w:rsidP="004260A6">
            <w:pPr>
              <w:pStyle w:val="TAL"/>
              <w:rPr>
                <w:b/>
                <w:sz w:val="16"/>
              </w:rPr>
            </w:pPr>
            <w:r>
              <w:rPr>
                <w:b/>
                <w:sz w:val="16"/>
              </w:rPr>
              <w:t>version</w:t>
            </w:r>
          </w:p>
        </w:tc>
      </w:tr>
      <w:tr w:rsidR="00A90238" w:rsidRPr="00FF42F5" w14:paraId="5E074777" w14:textId="77777777" w:rsidTr="004260A6">
        <w:tc>
          <w:tcPr>
            <w:tcW w:w="800" w:type="dxa"/>
            <w:shd w:val="solid" w:color="FFFFFF" w:fill="auto"/>
          </w:tcPr>
          <w:p w14:paraId="6D4DFF19" w14:textId="77777777" w:rsidR="00A90238" w:rsidRPr="00FF42F5" w:rsidRDefault="00A90238" w:rsidP="004260A6">
            <w:pPr>
              <w:pStyle w:val="TAL"/>
              <w:rPr>
                <w:lang w:eastAsia="zh-CN"/>
              </w:rPr>
            </w:pPr>
            <w:r w:rsidRPr="00FF42F5">
              <w:t>201</w:t>
            </w:r>
            <w:r>
              <w:rPr>
                <w:rFonts w:hint="eastAsia"/>
                <w:lang w:eastAsia="zh-CN"/>
              </w:rPr>
              <w:t>6</w:t>
            </w:r>
            <w:r w:rsidRPr="00FF42F5">
              <w:t>-0</w:t>
            </w:r>
            <w:r>
              <w:rPr>
                <w:rFonts w:hint="eastAsia"/>
                <w:lang w:eastAsia="zh-CN"/>
              </w:rPr>
              <w:t>4</w:t>
            </w:r>
          </w:p>
        </w:tc>
        <w:tc>
          <w:tcPr>
            <w:tcW w:w="901" w:type="dxa"/>
            <w:shd w:val="solid" w:color="FFFFFF" w:fill="auto"/>
          </w:tcPr>
          <w:p w14:paraId="64405878" w14:textId="77777777" w:rsidR="00A90238" w:rsidRPr="00FF42F5" w:rsidRDefault="00A90238" w:rsidP="004260A6">
            <w:pPr>
              <w:pStyle w:val="TAL"/>
            </w:pPr>
          </w:p>
        </w:tc>
        <w:tc>
          <w:tcPr>
            <w:tcW w:w="1134" w:type="dxa"/>
            <w:shd w:val="solid" w:color="FFFFFF" w:fill="auto"/>
          </w:tcPr>
          <w:p w14:paraId="138ECD23" w14:textId="77777777" w:rsidR="00A90238" w:rsidRPr="00FF42F5" w:rsidRDefault="00A90238" w:rsidP="004260A6">
            <w:pPr>
              <w:pStyle w:val="TAL"/>
            </w:pPr>
          </w:p>
        </w:tc>
        <w:tc>
          <w:tcPr>
            <w:tcW w:w="567" w:type="dxa"/>
            <w:shd w:val="solid" w:color="FFFFFF" w:fill="auto"/>
          </w:tcPr>
          <w:p w14:paraId="68606D83" w14:textId="77777777" w:rsidR="00A90238" w:rsidRPr="00FF42F5" w:rsidRDefault="00A90238" w:rsidP="004260A6">
            <w:pPr>
              <w:pStyle w:val="TAL"/>
              <w:jc w:val="center"/>
            </w:pPr>
          </w:p>
        </w:tc>
        <w:tc>
          <w:tcPr>
            <w:tcW w:w="284" w:type="dxa"/>
            <w:shd w:val="solid" w:color="FFFFFF" w:fill="auto"/>
          </w:tcPr>
          <w:p w14:paraId="56562476" w14:textId="77777777" w:rsidR="00A90238" w:rsidRPr="00FF42F5" w:rsidRDefault="00A90238" w:rsidP="004260A6">
            <w:pPr>
              <w:pStyle w:val="TAL"/>
              <w:jc w:val="center"/>
            </w:pPr>
          </w:p>
        </w:tc>
        <w:tc>
          <w:tcPr>
            <w:tcW w:w="425" w:type="dxa"/>
            <w:shd w:val="solid" w:color="FFFFFF" w:fill="auto"/>
          </w:tcPr>
          <w:p w14:paraId="41C1B5F5" w14:textId="77777777" w:rsidR="00A90238" w:rsidRPr="00FF42F5" w:rsidRDefault="00A90238" w:rsidP="004260A6">
            <w:pPr>
              <w:pStyle w:val="TAL"/>
              <w:jc w:val="center"/>
            </w:pPr>
          </w:p>
        </w:tc>
        <w:tc>
          <w:tcPr>
            <w:tcW w:w="4820" w:type="dxa"/>
            <w:shd w:val="solid" w:color="FFFFFF" w:fill="auto"/>
          </w:tcPr>
          <w:p w14:paraId="3F6E51D8" w14:textId="77777777" w:rsidR="00A90238" w:rsidRPr="00FF42F5" w:rsidRDefault="00A90238" w:rsidP="004260A6">
            <w:pPr>
              <w:pStyle w:val="TAL"/>
            </w:pPr>
            <w:r w:rsidRPr="00FF42F5">
              <w:t>Initial version.</w:t>
            </w:r>
          </w:p>
        </w:tc>
        <w:tc>
          <w:tcPr>
            <w:tcW w:w="708" w:type="dxa"/>
            <w:shd w:val="solid" w:color="FFFFFF" w:fill="auto"/>
          </w:tcPr>
          <w:p w14:paraId="06469D25" w14:textId="77777777" w:rsidR="00A90238" w:rsidRPr="00FF42F5" w:rsidRDefault="00A90238" w:rsidP="004260A6">
            <w:pPr>
              <w:pStyle w:val="TAL"/>
            </w:pPr>
            <w:r w:rsidRPr="00FF42F5">
              <w:t>0.0.0</w:t>
            </w:r>
          </w:p>
        </w:tc>
      </w:tr>
      <w:tr w:rsidR="00A90238" w:rsidRPr="00FF42F5" w14:paraId="2294917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84D94D1" w14:textId="77777777" w:rsidR="00A90238" w:rsidRPr="00FF42F5" w:rsidRDefault="00A90238" w:rsidP="004260A6">
            <w:pPr>
              <w:pStyle w:val="TAL"/>
              <w:rPr>
                <w:snapToGrid w:val="0"/>
                <w:lang w:eastAsia="zh-CN"/>
              </w:rPr>
            </w:pPr>
            <w:r>
              <w:rPr>
                <w:rFonts w:hint="eastAsia"/>
                <w:snapToGrid w:val="0"/>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3080B"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859F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0865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1D3E8C21"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927D4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C8B25" w14:textId="77777777" w:rsidR="00A90238" w:rsidRDefault="00A90238" w:rsidP="004260A6">
            <w:pPr>
              <w:pStyle w:val="TAL"/>
              <w:rPr>
                <w:snapToGrid w:val="0"/>
                <w:lang w:eastAsia="zh-CN"/>
              </w:rPr>
            </w:pPr>
            <w:r>
              <w:rPr>
                <w:rFonts w:hint="eastAsia"/>
                <w:snapToGrid w:val="0"/>
                <w:lang w:eastAsia="zh-CN"/>
              </w:rPr>
              <w:t>Implemented the following pCRs approved in SA6#11:</w:t>
            </w:r>
          </w:p>
          <w:p w14:paraId="18D2E46F" w14:textId="77777777" w:rsidR="00A90238" w:rsidRDefault="00A90238" w:rsidP="004260A6">
            <w:pPr>
              <w:pStyle w:val="TAL"/>
              <w:rPr>
                <w:snapToGrid w:val="0"/>
                <w:lang w:eastAsia="zh-CN"/>
              </w:rPr>
            </w:pPr>
            <w:r>
              <w:rPr>
                <w:rFonts w:hint="eastAsia"/>
                <w:snapToGrid w:val="0"/>
                <w:lang w:eastAsia="zh-CN"/>
              </w:rPr>
              <w:t>S6-160535, S6-160536, S6-160589</w:t>
            </w:r>
          </w:p>
          <w:p w14:paraId="6D922F91" w14:textId="77777777" w:rsidR="00A90238" w:rsidRPr="00FF42F5" w:rsidRDefault="00A90238" w:rsidP="004260A6">
            <w:pPr>
              <w:pStyle w:val="TAL"/>
              <w:rPr>
                <w:snapToGrid w:val="0"/>
                <w:lang w:eastAsia="zh-CN"/>
              </w:rPr>
            </w:pPr>
            <w:r w:rsidRPr="00AC7544">
              <w:rPr>
                <w:snapToGrid w:val="0"/>
                <w:lang w:eastAsia="zh-CN"/>
              </w:rPr>
              <w:t>Title align</w:t>
            </w:r>
            <w:r>
              <w:rPr>
                <w:rFonts w:hint="eastAsia"/>
                <w:snapToGrid w:val="0"/>
                <w:lang w:eastAsia="zh-CN"/>
              </w:rPr>
              <w:t>ed</w:t>
            </w:r>
            <w:r w:rsidRPr="00AC7544">
              <w:rPr>
                <w:snapToGrid w:val="0"/>
                <w:lang w:eastAsia="zh-CN"/>
              </w:rPr>
              <w:t xml:space="preserve"> with </w:t>
            </w:r>
            <w:r>
              <w:rPr>
                <w:rFonts w:hint="eastAsia"/>
                <w:snapToGrid w:val="0"/>
                <w:lang w:eastAsia="zh-CN"/>
              </w:rPr>
              <w:t xml:space="preserve">the title in </w:t>
            </w:r>
            <w:r w:rsidRPr="00AC7544">
              <w:rPr>
                <w:snapToGrid w:val="0"/>
                <w:lang w:eastAsia="zh-CN"/>
              </w:rPr>
              <w:t>MCVideo WID.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7C530" w14:textId="77777777" w:rsidR="00A90238" w:rsidRPr="00FF42F5" w:rsidRDefault="00A90238" w:rsidP="004260A6">
            <w:pPr>
              <w:pStyle w:val="TAL"/>
              <w:rPr>
                <w:snapToGrid w:val="0"/>
                <w:lang w:eastAsia="zh-CN"/>
              </w:rPr>
            </w:pPr>
            <w:r>
              <w:rPr>
                <w:rFonts w:hint="eastAsia"/>
                <w:snapToGrid w:val="0"/>
                <w:lang w:eastAsia="zh-CN"/>
              </w:rPr>
              <w:t>0.1.0</w:t>
            </w:r>
          </w:p>
        </w:tc>
      </w:tr>
      <w:tr w:rsidR="00A90238" w:rsidRPr="00FF42F5" w14:paraId="1A34B81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9E3417" w14:textId="77777777" w:rsidR="00A90238" w:rsidRPr="00FF42F5" w:rsidRDefault="00A90238" w:rsidP="004260A6">
            <w:pPr>
              <w:pStyle w:val="TAL"/>
              <w:rPr>
                <w:snapToGrid w:val="0"/>
                <w:lang w:eastAsia="zh-CN"/>
              </w:rPr>
            </w:pPr>
            <w:r>
              <w:rPr>
                <w:rFonts w:hint="eastAsia"/>
                <w:snapToGrid w:val="0"/>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11B5E"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C3A3C9"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6F508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0971243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86E4F0"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609A34D" w14:textId="77777777" w:rsidR="00A90238" w:rsidRPr="00D97FAD" w:rsidRDefault="00A90238" w:rsidP="004260A6">
            <w:pPr>
              <w:pStyle w:val="TAL"/>
              <w:rPr>
                <w:snapToGrid w:val="0"/>
              </w:rPr>
            </w:pPr>
            <w:r w:rsidRPr="00D97FAD">
              <w:rPr>
                <w:snapToGrid w:val="0"/>
              </w:rPr>
              <w:t>Implemented the following pCRs approved in SA6#12:</w:t>
            </w:r>
          </w:p>
          <w:p w14:paraId="4ACAB230" w14:textId="77777777" w:rsidR="00A90238" w:rsidRPr="00FF42F5" w:rsidRDefault="00A90238" w:rsidP="004260A6">
            <w:pPr>
              <w:pStyle w:val="TAL"/>
              <w:rPr>
                <w:snapToGrid w:val="0"/>
              </w:rPr>
            </w:pPr>
            <w:r w:rsidRPr="00D97FAD">
              <w:rPr>
                <w:snapToGrid w:val="0"/>
              </w:rPr>
              <w:t>S6-160800, S6-160805,S6-160881, S6-160882, S6-160931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22C6E2" w14:textId="77777777" w:rsidR="00A90238" w:rsidRPr="00FF42F5" w:rsidRDefault="00A90238" w:rsidP="004260A6">
            <w:pPr>
              <w:pStyle w:val="TAL"/>
              <w:rPr>
                <w:snapToGrid w:val="0"/>
                <w:lang w:eastAsia="zh-CN"/>
              </w:rPr>
            </w:pPr>
            <w:r>
              <w:rPr>
                <w:rFonts w:hint="eastAsia"/>
                <w:snapToGrid w:val="0"/>
                <w:lang w:eastAsia="zh-CN"/>
              </w:rPr>
              <w:t>0.2.0</w:t>
            </w:r>
          </w:p>
        </w:tc>
      </w:tr>
      <w:tr w:rsidR="00A90238" w:rsidRPr="00FF42F5" w14:paraId="5C517E8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38680EC" w14:textId="77777777" w:rsidR="00A90238" w:rsidRPr="00FF42F5" w:rsidRDefault="00A90238" w:rsidP="004260A6">
            <w:pPr>
              <w:pStyle w:val="TAL"/>
              <w:rPr>
                <w:snapToGrid w:val="0"/>
              </w:rPr>
            </w:pPr>
            <w:r>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CDDA4"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9F9274"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C2369F"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23B63A5F"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A025D"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6977EF" w14:textId="77777777" w:rsidR="00A90238" w:rsidRPr="00FF42F5" w:rsidRDefault="00A90238" w:rsidP="004260A6">
            <w:pPr>
              <w:pStyle w:val="TAL"/>
              <w:rPr>
                <w:snapToGrid w:val="0"/>
              </w:rPr>
            </w:pPr>
            <w:r>
              <w:rPr>
                <w:snapToGrid w:val="0"/>
              </w:rPr>
              <w:t xml:space="preserve">Implemented the following pCRs approved in SA6#13: </w:t>
            </w:r>
            <w:r w:rsidRPr="004D373D">
              <w:rPr>
                <w:snapToGrid w:val="0"/>
              </w:rPr>
              <w:t>S6-161155, S6-161166, S6-161226, S6-161227, S6-161233, S6-161234, S6-161235, S6-161236, S6-161237, S6-161239, S6-161240, S6-161241, S6-161264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AF6FA" w14:textId="77777777" w:rsidR="00A90238" w:rsidRPr="00FF42F5" w:rsidRDefault="00A90238" w:rsidP="004260A6">
            <w:pPr>
              <w:pStyle w:val="TAL"/>
              <w:rPr>
                <w:snapToGrid w:val="0"/>
              </w:rPr>
            </w:pPr>
            <w:r>
              <w:rPr>
                <w:snapToGrid w:val="0"/>
              </w:rPr>
              <w:t>0.3.0</w:t>
            </w:r>
          </w:p>
        </w:tc>
      </w:tr>
      <w:tr w:rsidR="00A90238" w:rsidRPr="00FF42F5" w14:paraId="75812B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70EE18" w14:textId="77777777" w:rsidR="00A90238" w:rsidRPr="00FF42F5"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6AE6C3"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38AB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8DCAC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0A8F98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79839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9B9FFA3" w14:textId="77777777" w:rsidR="00A90238" w:rsidRPr="00FF42F5" w:rsidRDefault="00A90238" w:rsidP="004260A6">
            <w:pPr>
              <w:pStyle w:val="TAL"/>
              <w:rPr>
                <w:snapToGrid w:val="0"/>
              </w:rPr>
            </w:pPr>
            <w:r>
              <w:rPr>
                <w:snapToGrid w:val="0"/>
              </w:rPr>
              <w:t xml:space="preserve">Implemented the following pCRs approved in SA6#14: </w:t>
            </w:r>
            <w:r w:rsidRPr="00490516">
              <w:rPr>
                <w:snapToGrid w:val="0"/>
              </w:rPr>
              <w:t>S6-161461, S6-161464, S6-161465, S6-161468, S6-161469, S6-161473, S6-161474, S6-161476, S6-161479, S6-161481, S6-161482, S6-161483, S6-161485, S6-161497, S6-161566, S6-161567, S6-161568, S6-161569, S6-161570, S6-161574, S6-161575, S6-161585, S6-161588, S6-161599, S6-161600, S6-161601, S6-161602, S6-161603, S6-161608</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90EA80" w14:textId="77777777" w:rsidR="00A90238" w:rsidRPr="00FF42F5" w:rsidRDefault="00A90238" w:rsidP="004260A6">
            <w:pPr>
              <w:pStyle w:val="TAL"/>
              <w:rPr>
                <w:snapToGrid w:val="0"/>
              </w:rPr>
            </w:pPr>
            <w:r>
              <w:rPr>
                <w:snapToGrid w:val="0"/>
              </w:rPr>
              <w:t>0.4.0</w:t>
            </w:r>
          </w:p>
        </w:tc>
      </w:tr>
      <w:tr w:rsidR="00A90238" w:rsidRPr="00FF42F5" w14:paraId="68E717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7812335" w14:textId="77777777" w:rsidR="00A90238" w:rsidRPr="00B47AE1"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309F2B"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56F249"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99C72B"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747A7EA1"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58E7AB"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BC444A" w14:textId="77777777" w:rsidR="00A90238" w:rsidRPr="00B47AE1" w:rsidRDefault="00A90238" w:rsidP="004260A6">
            <w:pPr>
              <w:pStyle w:val="TAL"/>
              <w:rPr>
                <w:snapToGrid w:val="0"/>
              </w:rPr>
            </w:pPr>
            <w:r w:rsidRPr="00B71FBA">
              <w:rPr>
                <w:snapToGrid w:val="0"/>
              </w:rPr>
              <w:t>Submitted for Approval at 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4BB6D" w14:textId="77777777" w:rsidR="00A90238" w:rsidRPr="00B47AE1" w:rsidRDefault="00A90238" w:rsidP="004260A6">
            <w:pPr>
              <w:pStyle w:val="TAL"/>
              <w:rPr>
                <w:snapToGrid w:val="0"/>
              </w:rPr>
            </w:pPr>
            <w:r>
              <w:rPr>
                <w:snapToGrid w:val="0"/>
              </w:rPr>
              <w:t>1.0.0</w:t>
            </w:r>
          </w:p>
        </w:tc>
      </w:tr>
      <w:tr w:rsidR="00A90238" w:rsidRPr="00FF42F5" w14:paraId="2FF9F4C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4CC01" w14:textId="77777777" w:rsidR="00A90238" w:rsidRPr="00B47AE1" w:rsidRDefault="00A90238" w:rsidP="004260A6">
            <w:pPr>
              <w:pStyle w:val="TAL"/>
              <w:rPr>
                <w:snapToGrid w:val="0"/>
              </w:rPr>
            </w:pPr>
            <w:r>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92E8A6"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4218A"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78113"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1DF9CDA"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914736"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265D1AA" w14:textId="77777777" w:rsidR="00A90238" w:rsidRPr="00B47AE1" w:rsidRDefault="00A90238" w:rsidP="004260A6">
            <w:pPr>
              <w:pStyle w:val="TAL"/>
              <w:rPr>
                <w:snapToGrid w:val="0"/>
              </w:rPr>
            </w:pPr>
            <w:r w:rsidRPr="00EA74BC">
              <w:rPr>
                <w:snapToGrid w:val="0"/>
              </w:rPr>
              <w:t xml:space="preserve">MCC Editorial update for publication after TSG SA approval </w:t>
            </w:r>
            <w:r>
              <w:rPr>
                <w:snapToGrid w:val="0"/>
              </w:rPr>
              <w:t>(</w:t>
            </w:r>
            <w:r w:rsidRPr="00B71FBA">
              <w:rPr>
                <w:snapToGrid w:val="0"/>
              </w:rPr>
              <w:t>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292193" w14:textId="77777777" w:rsidR="00A90238" w:rsidRPr="00B47AE1" w:rsidRDefault="00A90238" w:rsidP="004260A6">
            <w:pPr>
              <w:pStyle w:val="TAL"/>
              <w:rPr>
                <w:snapToGrid w:val="0"/>
              </w:rPr>
            </w:pPr>
            <w:r>
              <w:rPr>
                <w:snapToGrid w:val="0"/>
              </w:rPr>
              <w:t>14.0.0</w:t>
            </w:r>
          </w:p>
        </w:tc>
      </w:tr>
      <w:tr w:rsidR="00A90238" w:rsidRPr="00FF42F5" w14:paraId="29B0F3E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30FB4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2452A5"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834FD7" w14:textId="77777777" w:rsidR="00A9023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EB62" w14:textId="77777777" w:rsidR="00A90238" w:rsidRPr="00B47AE1" w:rsidRDefault="00A90238" w:rsidP="004260A6">
            <w:pPr>
              <w:pStyle w:val="TAL"/>
              <w:jc w:val="center"/>
              <w:rPr>
                <w:snapToGrid w:val="0"/>
              </w:rPr>
            </w:pPr>
            <w:r>
              <w:rPr>
                <w:snapToGrid w:val="0"/>
              </w:rPr>
              <w:t>0001</w:t>
            </w:r>
          </w:p>
        </w:tc>
        <w:tc>
          <w:tcPr>
            <w:tcW w:w="284" w:type="dxa"/>
            <w:tcBorders>
              <w:top w:val="single" w:sz="6" w:space="0" w:color="auto"/>
              <w:left w:val="single" w:sz="6" w:space="0" w:color="auto"/>
              <w:bottom w:val="single" w:sz="6" w:space="0" w:color="auto"/>
              <w:right w:val="single" w:sz="6" w:space="0" w:color="auto"/>
            </w:tcBorders>
          </w:tcPr>
          <w:p w14:paraId="3344E73E" w14:textId="77777777" w:rsidR="00A90238" w:rsidRPr="00B47AE1"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680ACA" w14:textId="77777777" w:rsidR="00A90238" w:rsidRPr="00B47AE1"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372DC59" w14:textId="77777777" w:rsidR="00A90238" w:rsidRPr="00EA74BC" w:rsidRDefault="00A90238" w:rsidP="004260A6">
            <w:pPr>
              <w:pStyle w:val="TAL"/>
              <w:rPr>
                <w:snapToGrid w:val="0"/>
              </w:rPr>
            </w:pPr>
            <w:r w:rsidRPr="00DC7F78">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7C0AA3" w14:textId="77777777" w:rsidR="00A90238" w:rsidRDefault="00A90238" w:rsidP="004260A6">
            <w:pPr>
              <w:pStyle w:val="TAL"/>
              <w:rPr>
                <w:snapToGrid w:val="0"/>
              </w:rPr>
            </w:pPr>
            <w:r>
              <w:rPr>
                <w:snapToGrid w:val="0"/>
              </w:rPr>
              <w:t>14.1.0</w:t>
            </w:r>
          </w:p>
        </w:tc>
      </w:tr>
      <w:tr w:rsidR="00A90238" w:rsidRPr="00FF42F5" w14:paraId="4F7C215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A5D0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1ED903"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7826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6131A3" w14:textId="77777777" w:rsidR="00A90238" w:rsidRDefault="00A90238" w:rsidP="004260A6">
            <w:pPr>
              <w:pStyle w:val="TAL"/>
              <w:jc w:val="center"/>
              <w:rPr>
                <w:snapToGrid w:val="0"/>
              </w:rPr>
            </w:pPr>
            <w:r>
              <w:rPr>
                <w:snapToGrid w:val="0"/>
              </w:rPr>
              <w:t>0002</w:t>
            </w:r>
          </w:p>
        </w:tc>
        <w:tc>
          <w:tcPr>
            <w:tcW w:w="284" w:type="dxa"/>
            <w:tcBorders>
              <w:top w:val="single" w:sz="6" w:space="0" w:color="auto"/>
              <w:left w:val="single" w:sz="6" w:space="0" w:color="auto"/>
              <w:bottom w:val="single" w:sz="6" w:space="0" w:color="auto"/>
              <w:right w:val="single" w:sz="6" w:space="0" w:color="auto"/>
            </w:tcBorders>
          </w:tcPr>
          <w:p w14:paraId="58B9E466"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7C010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3F8F68" w14:textId="77777777" w:rsidR="00A90238" w:rsidRPr="00DC7F78" w:rsidRDefault="00A90238" w:rsidP="004260A6">
            <w:pPr>
              <w:pStyle w:val="TAL"/>
              <w:rPr>
                <w:snapToGrid w:val="0"/>
              </w:rPr>
            </w:pPr>
            <w:r w:rsidRPr="00D13B75">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6D4EFD" w14:textId="77777777" w:rsidR="00A90238" w:rsidRDefault="00A90238" w:rsidP="004260A6">
            <w:pPr>
              <w:pStyle w:val="TAL"/>
              <w:rPr>
                <w:snapToGrid w:val="0"/>
              </w:rPr>
            </w:pPr>
            <w:r>
              <w:rPr>
                <w:snapToGrid w:val="0"/>
              </w:rPr>
              <w:t>14.1.0</w:t>
            </w:r>
          </w:p>
        </w:tc>
      </w:tr>
      <w:tr w:rsidR="00A90238" w:rsidRPr="00FF42F5" w14:paraId="7DF8937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16FF5C"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4F4B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1360D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8CB8" w14:textId="77777777" w:rsidR="00A90238" w:rsidRDefault="00A90238" w:rsidP="004260A6">
            <w:pPr>
              <w:pStyle w:val="TAL"/>
              <w:jc w:val="center"/>
              <w:rPr>
                <w:snapToGrid w:val="0"/>
              </w:rPr>
            </w:pPr>
            <w:r>
              <w:rPr>
                <w:snapToGrid w:val="0"/>
              </w:rPr>
              <w:t>0003</w:t>
            </w:r>
          </w:p>
        </w:tc>
        <w:tc>
          <w:tcPr>
            <w:tcW w:w="284" w:type="dxa"/>
            <w:tcBorders>
              <w:top w:val="single" w:sz="6" w:space="0" w:color="auto"/>
              <w:left w:val="single" w:sz="6" w:space="0" w:color="auto"/>
              <w:bottom w:val="single" w:sz="6" w:space="0" w:color="auto"/>
              <w:right w:val="single" w:sz="6" w:space="0" w:color="auto"/>
            </w:tcBorders>
          </w:tcPr>
          <w:p w14:paraId="6701314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CD5B9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3FC363" w14:textId="77777777" w:rsidR="00A90238" w:rsidRPr="00D13B75" w:rsidRDefault="00A90238" w:rsidP="004260A6">
            <w:pPr>
              <w:pStyle w:val="TAL"/>
              <w:rPr>
                <w:snapToGrid w:val="0"/>
              </w:rPr>
            </w:pPr>
            <w:r w:rsidRPr="00D373B7">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379FC1" w14:textId="77777777" w:rsidR="00A90238" w:rsidRDefault="00A90238" w:rsidP="004260A6">
            <w:pPr>
              <w:pStyle w:val="TAL"/>
              <w:rPr>
                <w:snapToGrid w:val="0"/>
              </w:rPr>
            </w:pPr>
            <w:r>
              <w:rPr>
                <w:snapToGrid w:val="0"/>
              </w:rPr>
              <w:t>14.1.0</w:t>
            </w:r>
          </w:p>
        </w:tc>
      </w:tr>
      <w:tr w:rsidR="00A90238" w:rsidRPr="00FF42F5" w14:paraId="5EECED0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43D384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A501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27AE8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ECBCF" w14:textId="77777777" w:rsidR="00A90238" w:rsidRDefault="00A90238" w:rsidP="004260A6">
            <w:pPr>
              <w:pStyle w:val="TAL"/>
              <w:jc w:val="center"/>
              <w:rPr>
                <w:snapToGrid w:val="0"/>
              </w:rPr>
            </w:pPr>
            <w:r>
              <w:rPr>
                <w:snapToGrid w:val="0"/>
              </w:rPr>
              <w:t>0004</w:t>
            </w:r>
          </w:p>
        </w:tc>
        <w:tc>
          <w:tcPr>
            <w:tcW w:w="284" w:type="dxa"/>
            <w:tcBorders>
              <w:top w:val="single" w:sz="6" w:space="0" w:color="auto"/>
              <w:left w:val="single" w:sz="6" w:space="0" w:color="auto"/>
              <w:bottom w:val="single" w:sz="6" w:space="0" w:color="auto"/>
              <w:right w:val="single" w:sz="6" w:space="0" w:color="auto"/>
            </w:tcBorders>
          </w:tcPr>
          <w:p w14:paraId="2CBD6D1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0FABC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63CF5A0" w14:textId="77777777" w:rsidR="00A90238" w:rsidRPr="00D373B7" w:rsidRDefault="00A90238" w:rsidP="004260A6">
            <w:pPr>
              <w:pStyle w:val="TAL"/>
              <w:rPr>
                <w:snapToGrid w:val="0"/>
              </w:rPr>
            </w:pPr>
            <w:r w:rsidRPr="00D373B7">
              <w:rPr>
                <w:snapToGrid w:val="0"/>
              </w:rPr>
              <w:t>Adding descriptive text for several general sections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7C994" w14:textId="77777777" w:rsidR="00A90238" w:rsidRDefault="00A90238" w:rsidP="004260A6">
            <w:pPr>
              <w:pStyle w:val="TAL"/>
              <w:rPr>
                <w:snapToGrid w:val="0"/>
              </w:rPr>
            </w:pPr>
            <w:r>
              <w:rPr>
                <w:snapToGrid w:val="0"/>
              </w:rPr>
              <w:t>14.1.0</w:t>
            </w:r>
          </w:p>
        </w:tc>
      </w:tr>
      <w:tr w:rsidR="00A90238" w:rsidRPr="00FF42F5" w14:paraId="57A27FB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24F3E6D"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1ABD9A"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8AD4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BC7F9" w14:textId="77777777" w:rsidR="00A90238" w:rsidRDefault="00A90238" w:rsidP="004260A6">
            <w:pPr>
              <w:pStyle w:val="TAL"/>
              <w:jc w:val="center"/>
              <w:rPr>
                <w:snapToGrid w:val="0"/>
              </w:rPr>
            </w:pPr>
            <w:r>
              <w:rPr>
                <w:snapToGrid w:val="0"/>
              </w:rPr>
              <w:t>0005</w:t>
            </w:r>
          </w:p>
        </w:tc>
        <w:tc>
          <w:tcPr>
            <w:tcW w:w="284" w:type="dxa"/>
            <w:tcBorders>
              <w:top w:val="single" w:sz="6" w:space="0" w:color="auto"/>
              <w:left w:val="single" w:sz="6" w:space="0" w:color="auto"/>
              <w:bottom w:val="single" w:sz="6" w:space="0" w:color="auto"/>
              <w:right w:val="single" w:sz="6" w:space="0" w:color="auto"/>
            </w:tcBorders>
          </w:tcPr>
          <w:p w14:paraId="30434CC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49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4B11B2" w14:textId="77777777" w:rsidR="00A90238" w:rsidRPr="00D373B7" w:rsidRDefault="00A90238" w:rsidP="004260A6">
            <w:pPr>
              <w:pStyle w:val="TAL"/>
              <w:rPr>
                <w:snapToGrid w:val="0"/>
              </w:rPr>
            </w:pPr>
            <w:r w:rsidRPr="00562F95">
              <w:rPr>
                <w:snapToGrid w:val="0"/>
              </w:rPr>
              <w:t>MCVideo call connect and disconnect on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F2E0AF" w14:textId="77777777" w:rsidR="00A90238" w:rsidRDefault="00A90238" w:rsidP="004260A6">
            <w:pPr>
              <w:pStyle w:val="TAL"/>
              <w:rPr>
                <w:snapToGrid w:val="0"/>
              </w:rPr>
            </w:pPr>
            <w:r>
              <w:rPr>
                <w:snapToGrid w:val="0"/>
              </w:rPr>
              <w:t>14.1.0</w:t>
            </w:r>
          </w:p>
        </w:tc>
      </w:tr>
      <w:tr w:rsidR="00A90238" w:rsidRPr="00FF42F5" w14:paraId="04D49D7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09E5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C8432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C5ADED"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AE26C0" w14:textId="77777777" w:rsidR="00A90238" w:rsidRDefault="00A90238" w:rsidP="004260A6">
            <w:pPr>
              <w:pStyle w:val="TAL"/>
              <w:jc w:val="center"/>
              <w:rPr>
                <w:snapToGrid w:val="0"/>
              </w:rPr>
            </w:pPr>
            <w:r>
              <w:rPr>
                <w:snapToGrid w:val="0"/>
              </w:rPr>
              <w:t>0007</w:t>
            </w:r>
          </w:p>
        </w:tc>
        <w:tc>
          <w:tcPr>
            <w:tcW w:w="284" w:type="dxa"/>
            <w:tcBorders>
              <w:top w:val="single" w:sz="6" w:space="0" w:color="auto"/>
              <w:left w:val="single" w:sz="6" w:space="0" w:color="auto"/>
              <w:bottom w:val="single" w:sz="6" w:space="0" w:color="auto"/>
              <w:right w:val="single" w:sz="6" w:space="0" w:color="auto"/>
            </w:tcBorders>
          </w:tcPr>
          <w:p w14:paraId="091182C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386ED"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0EC227D" w14:textId="77777777" w:rsidR="00A90238" w:rsidRPr="00562F95" w:rsidRDefault="00A90238" w:rsidP="004260A6">
            <w:pPr>
              <w:pStyle w:val="TAL"/>
              <w:rPr>
                <w:snapToGrid w:val="0"/>
              </w:rPr>
            </w:pPr>
            <w:r w:rsidRPr="00CD3ABA">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F400EF" w14:textId="77777777" w:rsidR="00A90238" w:rsidRDefault="00A90238" w:rsidP="004260A6">
            <w:pPr>
              <w:pStyle w:val="TAL"/>
              <w:rPr>
                <w:snapToGrid w:val="0"/>
              </w:rPr>
            </w:pPr>
            <w:r>
              <w:rPr>
                <w:snapToGrid w:val="0"/>
              </w:rPr>
              <w:t>14.1.0</w:t>
            </w:r>
          </w:p>
        </w:tc>
      </w:tr>
      <w:tr w:rsidR="00A90238" w:rsidRPr="00FF42F5" w14:paraId="2117E0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BAA24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3B4197"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503D4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4CD87E" w14:textId="77777777" w:rsidR="00A90238" w:rsidRDefault="00A90238" w:rsidP="004260A6">
            <w:pPr>
              <w:pStyle w:val="TAL"/>
              <w:jc w:val="center"/>
              <w:rPr>
                <w:snapToGrid w:val="0"/>
              </w:rPr>
            </w:pPr>
            <w:r>
              <w:rPr>
                <w:snapToGrid w:val="0"/>
              </w:rPr>
              <w:t>0008</w:t>
            </w:r>
          </w:p>
        </w:tc>
        <w:tc>
          <w:tcPr>
            <w:tcW w:w="284" w:type="dxa"/>
            <w:tcBorders>
              <w:top w:val="single" w:sz="6" w:space="0" w:color="auto"/>
              <w:left w:val="single" w:sz="6" w:space="0" w:color="auto"/>
              <w:bottom w:val="single" w:sz="6" w:space="0" w:color="auto"/>
              <w:right w:val="single" w:sz="6" w:space="0" w:color="auto"/>
            </w:tcBorders>
          </w:tcPr>
          <w:p w14:paraId="551A16B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E551A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795259" w14:textId="77777777" w:rsidR="00A90238" w:rsidRPr="00562F95" w:rsidRDefault="00A90238" w:rsidP="004260A6">
            <w:pPr>
              <w:pStyle w:val="TAL"/>
              <w:rPr>
                <w:snapToGrid w:val="0"/>
              </w:rPr>
            </w:pPr>
            <w:r w:rsidRPr="0019350C">
              <w:rPr>
                <w:snapToGrid w:val="0"/>
              </w:rPr>
              <w:t>Functional model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58F766" w14:textId="77777777" w:rsidR="00A90238" w:rsidRDefault="00A90238" w:rsidP="004260A6">
            <w:pPr>
              <w:pStyle w:val="TAL"/>
              <w:rPr>
                <w:snapToGrid w:val="0"/>
              </w:rPr>
            </w:pPr>
            <w:r>
              <w:rPr>
                <w:snapToGrid w:val="0"/>
              </w:rPr>
              <w:t>14.1.0</w:t>
            </w:r>
          </w:p>
        </w:tc>
      </w:tr>
      <w:tr w:rsidR="00A90238" w:rsidRPr="00FF42F5" w14:paraId="374DCDA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C0A277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98E6F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E11F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43433" w14:textId="77777777" w:rsidR="00A90238" w:rsidRDefault="00A90238" w:rsidP="004260A6">
            <w:pPr>
              <w:pStyle w:val="TAL"/>
              <w:jc w:val="center"/>
              <w:rPr>
                <w:snapToGrid w:val="0"/>
              </w:rPr>
            </w:pPr>
            <w:r>
              <w:rPr>
                <w:snapToGrid w:val="0"/>
              </w:rPr>
              <w:t>0009</w:t>
            </w:r>
          </w:p>
        </w:tc>
        <w:tc>
          <w:tcPr>
            <w:tcW w:w="284" w:type="dxa"/>
            <w:tcBorders>
              <w:top w:val="single" w:sz="6" w:space="0" w:color="auto"/>
              <w:left w:val="single" w:sz="6" w:space="0" w:color="auto"/>
              <w:bottom w:val="single" w:sz="6" w:space="0" w:color="auto"/>
              <w:right w:val="single" w:sz="6" w:space="0" w:color="auto"/>
            </w:tcBorders>
          </w:tcPr>
          <w:p w14:paraId="1BA370D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2C48D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40395" w14:textId="77777777" w:rsidR="00A90238" w:rsidRPr="0019350C" w:rsidRDefault="00A90238" w:rsidP="004260A6">
            <w:pPr>
              <w:pStyle w:val="TAL"/>
              <w:rPr>
                <w:snapToGrid w:val="0"/>
              </w:rPr>
            </w:pPr>
            <w:r w:rsidRPr="00DB497A">
              <w:rPr>
                <w:snapToGrid w:val="0"/>
              </w:rPr>
              <w:t>Location related description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3A0E91" w14:textId="77777777" w:rsidR="00A90238" w:rsidRDefault="00A90238" w:rsidP="004260A6">
            <w:pPr>
              <w:pStyle w:val="TAL"/>
              <w:rPr>
                <w:snapToGrid w:val="0"/>
              </w:rPr>
            </w:pPr>
            <w:r>
              <w:rPr>
                <w:snapToGrid w:val="0"/>
              </w:rPr>
              <w:t>14.1.0</w:t>
            </w:r>
          </w:p>
        </w:tc>
      </w:tr>
      <w:tr w:rsidR="00A90238" w:rsidRPr="00FF42F5" w14:paraId="6108D5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ED77E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EE13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839F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82309A" w14:textId="77777777" w:rsidR="00A90238" w:rsidRDefault="00A90238" w:rsidP="004260A6">
            <w:pPr>
              <w:pStyle w:val="TAL"/>
              <w:jc w:val="center"/>
              <w:rPr>
                <w:snapToGrid w:val="0"/>
              </w:rPr>
            </w:pPr>
            <w:r>
              <w:rPr>
                <w:snapToGrid w:val="0"/>
              </w:rPr>
              <w:t>0010</w:t>
            </w:r>
          </w:p>
        </w:tc>
        <w:tc>
          <w:tcPr>
            <w:tcW w:w="284" w:type="dxa"/>
            <w:tcBorders>
              <w:top w:val="single" w:sz="6" w:space="0" w:color="auto"/>
              <w:left w:val="single" w:sz="6" w:space="0" w:color="auto"/>
              <w:bottom w:val="single" w:sz="6" w:space="0" w:color="auto"/>
              <w:right w:val="single" w:sz="6" w:space="0" w:color="auto"/>
            </w:tcBorders>
          </w:tcPr>
          <w:p w14:paraId="268F343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D2617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7F2035F" w14:textId="77777777" w:rsidR="00A90238" w:rsidRPr="00DB497A" w:rsidRDefault="00A90238" w:rsidP="004260A6">
            <w:pPr>
              <w:pStyle w:val="TAL"/>
              <w:rPr>
                <w:snapToGrid w:val="0"/>
              </w:rPr>
            </w:pPr>
            <w:r w:rsidRPr="00C95176">
              <w:rPr>
                <w:snapToGrid w:val="0"/>
              </w:rPr>
              <w:t>Reception control at receiving participant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7837FE" w14:textId="77777777" w:rsidR="00A90238" w:rsidRDefault="00A90238" w:rsidP="004260A6">
            <w:pPr>
              <w:pStyle w:val="TAL"/>
              <w:rPr>
                <w:snapToGrid w:val="0"/>
              </w:rPr>
            </w:pPr>
            <w:r>
              <w:rPr>
                <w:snapToGrid w:val="0"/>
              </w:rPr>
              <w:t>14.1.0</w:t>
            </w:r>
          </w:p>
        </w:tc>
      </w:tr>
      <w:tr w:rsidR="00A90238" w:rsidRPr="00FF42F5" w14:paraId="254BF4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AE0570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76EB2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8019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261D" w14:textId="77777777" w:rsidR="00A90238" w:rsidRDefault="00A90238" w:rsidP="004260A6">
            <w:pPr>
              <w:pStyle w:val="TAL"/>
              <w:jc w:val="center"/>
              <w:rPr>
                <w:snapToGrid w:val="0"/>
              </w:rPr>
            </w:pPr>
            <w:r>
              <w:rPr>
                <w:snapToGrid w:val="0"/>
              </w:rPr>
              <w:t>0011</w:t>
            </w:r>
          </w:p>
        </w:tc>
        <w:tc>
          <w:tcPr>
            <w:tcW w:w="284" w:type="dxa"/>
            <w:tcBorders>
              <w:top w:val="single" w:sz="6" w:space="0" w:color="auto"/>
              <w:left w:val="single" w:sz="6" w:space="0" w:color="auto"/>
              <w:bottom w:val="single" w:sz="6" w:space="0" w:color="auto"/>
              <w:right w:val="single" w:sz="6" w:space="0" w:color="auto"/>
            </w:tcBorders>
          </w:tcPr>
          <w:p w14:paraId="03B00BD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C300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B010185" w14:textId="77777777" w:rsidR="00A90238" w:rsidRPr="00C95176" w:rsidRDefault="00A90238" w:rsidP="004260A6">
            <w:pPr>
              <w:pStyle w:val="TAL"/>
              <w:rPr>
                <w:snapToGrid w:val="0"/>
              </w:rPr>
            </w:pPr>
            <w:r w:rsidRPr="00F24C6D">
              <w:rPr>
                <w:snapToGrid w:val="0"/>
              </w:rPr>
              <w:t>Feedback between reception control and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42C80" w14:textId="77777777" w:rsidR="00A90238" w:rsidRDefault="00A90238" w:rsidP="004260A6">
            <w:pPr>
              <w:pStyle w:val="TAL"/>
              <w:rPr>
                <w:snapToGrid w:val="0"/>
              </w:rPr>
            </w:pPr>
            <w:r>
              <w:rPr>
                <w:snapToGrid w:val="0"/>
              </w:rPr>
              <w:t>14.1.0</w:t>
            </w:r>
          </w:p>
        </w:tc>
      </w:tr>
      <w:tr w:rsidR="00A90238" w:rsidRPr="00FF42F5" w14:paraId="3ECD132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DF0CA9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97E941"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DC2EAA"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F7179D" w14:textId="77777777" w:rsidR="00A90238" w:rsidRDefault="00A90238" w:rsidP="004260A6">
            <w:pPr>
              <w:pStyle w:val="TAL"/>
              <w:jc w:val="center"/>
              <w:rPr>
                <w:snapToGrid w:val="0"/>
              </w:rPr>
            </w:pPr>
            <w:r>
              <w:rPr>
                <w:snapToGrid w:val="0"/>
              </w:rPr>
              <w:t>0013</w:t>
            </w:r>
          </w:p>
        </w:tc>
        <w:tc>
          <w:tcPr>
            <w:tcW w:w="284" w:type="dxa"/>
            <w:tcBorders>
              <w:top w:val="single" w:sz="6" w:space="0" w:color="auto"/>
              <w:left w:val="single" w:sz="6" w:space="0" w:color="auto"/>
              <w:bottom w:val="single" w:sz="6" w:space="0" w:color="auto"/>
              <w:right w:val="single" w:sz="6" w:space="0" w:color="auto"/>
            </w:tcBorders>
          </w:tcPr>
          <w:p w14:paraId="72518C1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77648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8598982" w14:textId="77777777" w:rsidR="00A90238" w:rsidRPr="00F24C6D" w:rsidRDefault="00A90238" w:rsidP="004260A6">
            <w:pPr>
              <w:pStyle w:val="TAL"/>
              <w:rPr>
                <w:snapToGrid w:val="0"/>
              </w:rPr>
            </w:pPr>
            <w:r w:rsidRPr="00621B4C">
              <w:rPr>
                <w:snapToGrid w:val="0"/>
              </w:rPr>
              <w:t>Activity status sharing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FD059D" w14:textId="77777777" w:rsidR="00A90238" w:rsidRDefault="00A90238" w:rsidP="004260A6">
            <w:pPr>
              <w:pStyle w:val="TAL"/>
              <w:rPr>
                <w:snapToGrid w:val="0"/>
              </w:rPr>
            </w:pPr>
            <w:r>
              <w:rPr>
                <w:snapToGrid w:val="0"/>
              </w:rPr>
              <w:t>14.1.0</w:t>
            </w:r>
          </w:p>
        </w:tc>
      </w:tr>
      <w:tr w:rsidR="00A90238" w:rsidRPr="00FF42F5" w14:paraId="5D2E4F6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C64A51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1D7E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8DC1D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52394A" w14:textId="77777777" w:rsidR="00A90238" w:rsidRDefault="00A90238" w:rsidP="004260A6">
            <w:pPr>
              <w:pStyle w:val="TAL"/>
              <w:jc w:val="center"/>
              <w:rPr>
                <w:snapToGrid w:val="0"/>
              </w:rPr>
            </w:pPr>
            <w:r>
              <w:rPr>
                <w:snapToGrid w:val="0"/>
              </w:rPr>
              <w:t>0014</w:t>
            </w:r>
          </w:p>
        </w:tc>
        <w:tc>
          <w:tcPr>
            <w:tcW w:w="284" w:type="dxa"/>
            <w:tcBorders>
              <w:top w:val="single" w:sz="6" w:space="0" w:color="auto"/>
              <w:left w:val="single" w:sz="6" w:space="0" w:color="auto"/>
              <w:bottom w:val="single" w:sz="6" w:space="0" w:color="auto"/>
              <w:right w:val="single" w:sz="6" w:space="0" w:color="auto"/>
            </w:tcBorders>
          </w:tcPr>
          <w:p w14:paraId="046C79B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8727C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0E894D" w14:textId="77777777" w:rsidR="00A90238" w:rsidRPr="00621B4C" w:rsidRDefault="00A90238" w:rsidP="004260A6">
            <w:pPr>
              <w:pStyle w:val="TAL"/>
              <w:rPr>
                <w:snapToGrid w:val="0"/>
              </w:rPr>
            </w:pPr>
            <w:r w:rsidRPr="00DE6F43">
              <w:rPr>
                <w:snapToGrid w:val="0"/>
              </w:rPr>
              <w:t>Corrections to video push</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357A" w14:textId="77777777" w:rsidR="00A90238" w:rsidRDefault="00A90238" w:rsidP="004260A6">
            <w:pPr>
              <w:pStyle w:val="TAL"/>
              <w:rPr>
                <w:snapToGrid w:val="0"/>
              </w:rPr>
            </w:pPr>
            <w:r>
              <w:rPr>
                <w:snapToGrid w:val="0"/>
              </w:rPr>
              <w:t>14.1.0</w:t>
            </w:r>
          </w:p>
        </w:tc>
      </w:tr>
      <w:tr w:rsidR="00A90238" w:rsidRPr="00FF42F5" w14:paraId="007D3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4A80FB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6F79E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A57DDF"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DAA8C1" w14:textId="77777777" w:rsidR="00A90238" w:rsidRDefault="00A90238" w:rsidP="004260A6">
            <w:pPr>
              <w:pStyle w:val="TAL"/>
              <w:jc w:val="center"/>
              <w:rPr>
                <w:snapToGrid w:val="0"/>
              </w:rPr>
            </w:pPr>
            <w:r>
              <w:rPr>
                <w:snapToGrid w:val="0"/>
              </w:rPr>
              <w:t>0017</w:t>
            </w:r>
          </w:p>
        </w:tc>
        <w:tc>
          <w:tcPr>
            <w:tcW w:w="284" w:type="dxa"/>
            <w:tcBorders>
              <w:top w:val="single" w:sz="6" w:space="0" w:color="auto"/>
              <w:left w:val="single" w:sz="6" w:space="0" w:color="auto"/>
              <w:bottom w:val="single" w:sz="6" w:space="0" w:color="auto"/>
              <w:right w:val="single" w:sz="6" w:space="0" w:color="auto"/>
            </w:tcBorders>
          </w:tcPr>
          <w:p w14:paraId="5788DEA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D2DE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CADA313" w14:textId="77777777" w:rsidR="00A90238" w:rsidRPr="00DE6F43" w:rsidRDefault="00A90238" w:rsidP="004260A6">
            <w:pPr>
              <w:pStyle w:val="TAL"/>
              <w:rPr>
                <w:snapToGrid w:val="0"/>
              </w:rPr>
            </w:pPr>
            <w:r w:rsidRPr="00890DAB">
              <w:rPr>
                <w:snapToGrid w:val="0"/>
              </w:rPr>
              <w:t>Obsolete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55BE94" w14:textId="77777777" w:rsidR="00A90238" w:rsidRDefault="00A90238" w:rsidP="004260A6">
            <w:pPr>
              <w:pStyle w:val="TAL"/>
              <w:rPr>
                <w:snapToGrid w:val="0"/>
              </w:rPr>
            </w:pPr>
            <w:r>
              <w:rPr>
                <w:snapToGrid w:val="0"/>
              </w:rPr>
              <w:t>14.1.0</w:t>
            </w:r>
          </w:p>
        </w:tc>
      </w:tr>
      <w:tr w:rsidR="00A90238" w:rsidRPr="00FF42F5" w14:paraId="7E6E64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F2E18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62874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EBDF8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EAC469" w14:textId="77777777" w:rsidR="00A90238" w:rsidRDefault="00A90238" w:rsidP="004260A6">
            <w:pPr>
              <w:pStyle w:val="TAL"/>
              <w:jc w:val="center"/>
              <w:rPr>
                <w:snapToGrid w:val="0"/>
              </w:rPr>
            </w:pPr>
            <w:r>
              <w:rPr>
                <w:snapToGrid w:val="0"/>
              </w:rPr>
              <w:t>0018</w:t>
            </w:r>
          </w:p>
        </w:tc>
        <w:tc>
          <w:tcPr>
            <w:tcW w:w="284" w:type="dxa"/>
            <w:tcBorders>
              <w:top w:val="single" w:sz="6" w:space="0" w:color="auto"/>
              <w:left w:val="single" w:sz="6" w:space="0" w:color="auto"/>
              <w:bottom w:val="single" w:sz="6" w:space="0" w:color="auto"/>
              <w:right w:val="single" w:sz="6" w:space="0" w:color="auto"/>
            </w:tcBorders>
          </w:tcPr>
          <w:p w14:paraId="7C7DDAD7"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415D2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9E4134" w14:textId="77777777" w:rsidR="00A90238" w:rsidRPr="00890DAB" w:rsidRDefault="00A90238" w:rsidP="004260A6">
            <w:pPr>
              <w:pStyle w:val="TAL"/>
              <w:rPr>
                <w:snapToGrid w:val="0"/>
              </w:rPr>
            </w:pPr>
            <w:r w:rsidRPr="0087663A">
              <w:rPr>
                <w:snapToGrid w:val="0"/>
              </w:rPr>
              <w:t>Response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86B05" w14:textId="77777777" w:rsidR="00A90238" w:rsidRDefault="00A90238" w:rsidP="004260A6">
            <w:pPr>
              <w:pStyle w:val="TAL"/>
              <w:rPr>
                <w:snapToGrid w:val="0"/>
              </w:rPr>
            </w:pPr>
            <w:r>
              <w:rPr>
                <w:snapToGrid w:val="0"/>
              </w:rPr>
              <w:t>14.1.0</w:t>
            </w:r>
          </w:p>
        </w:tc>
      </w:tr>
      <w:tr w:rsidR="00A90238" w:rsidRPr="00FF42F5" w14:paraId="50BC15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799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A24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94403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702218" w14:textId="77777777" w:rsidR="00A90238" w:rsidRDefault="00A90238" w:rsidP="004260A6">
            <w:pPr>
              <w:pStyle w:val="TAL"/>
              <w:jc w:val="center"/>
              <w:rPr>
                <w:snapToGrid w:val="0"/>
              </w:rPr>
            </w:pPr>
            <w:r>
              <w:rPr>
                <w:snapToGrid w:val="0"/>
              </w:rPr>
              <w:t>0020</w:t>
            </w:r>
          </w:p>
        </w:tc>
        <w:tc>
          <w:tcPr>
            <w:tcW w:w="284" w:type="dxa"/>
            <w:tcBorders>
              <w:top w:val="single" w:sz="6" w:space="0" w:color="auto"/>
              <w:left w:val="single" w:sz="6" w:space="0" w:color="auto"/>
              <w:bottom w:val="single" w:sz="6" w:space="0" w:color="auto"/>
              <w:right w:val="single" w:sz="6" w:space="0" w:color="auto"/>
            </w:tcBorders>
          </w:tcPr>
          <w:p w14:paraId="46D8E1D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5CB6F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E414F8" w14:textId="77777777" w:rsidR="00A90238" w:rsidRPr="0087663A" w:rsidRDefault="00A90238" w:rsidP="004260A6">
            <w:pPr>
              <w:pStyle w:val="TAL"/>
              <w:rPr>
                <w:snapToGrid w:val="0"/>
              </w:rPr>
            </w:pPr>
            <w:r w:rsidRPr="00500952">
              <w:rPr>
                <w:snapToGrid w:val="0"/>
              </w:rPr>
              <w:t>Clarification on Editor</w:t>
            </w:r>
            <w:r w:rsidRPr="00CA63F3">
              <w:rPr>
                <w:snapToGrid w:val="0"/>
              </w:rPr>
              <w:t>'</w:t>
            </w:r>
            <w:r w:rsidRPr="00500952">
              <w:rPr>
                <w:snapToGrid w:val="0"/>
              </w:rPr>
              <w:t>s notes in subclause 7.3.3.2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0555DE" w14:textId="77777777" w:rsidR="00A90238" w:rsidRDefault="00A90238" w:rsidP="004260A6">
            <w:pPr>
              <w:pStyle w:val="TAL"/>
              <w:rPr>
                <w:snapToGrid w:val="0"/>
              </w:rPr>
            </w:pPr>
            <w:r>
              <w:rPr>
                <w:snapToGrid w:val="0"/>
              </w:rPr>
              <w:t>14.1.0</w:t>
            </w:r>
          </w:p>
        </w:tc>
      </w:tr>
      <w:tr w:rsidR="00A90238" w:rsidRPr="00FF42F5" w14:paraId="0DD927C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A8F6A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A0F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1AC7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D1ADDE" w14:textId="77777777" w:rsidR="00A90238" w:rsidRDefault="00A90238" w:rsidP="004260A6">
            <w:pPr>
              <w:pStyle w:val="TAL"/>
              <w:jc w:val="center"/>
              <w:rPr>
                <w:snapToGrid w:val="0"/>
              </w:rPr>
            </w:pPr>
            <w:r>
              <w:rPr>
                <w:snapToGrid w:val="0"/>
              </w:rPr>
              <w:t>0021</w:t>
            </w:r>
          </w:p>
        </w:tc>
        <w:tc>
          <w:tcPr>
            <w:tcW w:w="284" w:type="dxa"/>
            <w:tcBorders>
              <w:top w:val="single" w:sz="6" w:space="0" w:color="auto"/>
              <w:left w:val="single" w:sz="6" w:space="0" w:color="auto"/>
              <w:bottom w:val="single" w:sz="6" w:space="0" w:color="auto"/>
              <w:right w:val="single" w:sz="6" w:space="0" w:color="auto"/>
            </w:tcBorders>
          </w:tcPr>
          <w:p w14:paraId="6C07DB5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578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A4A048" w14:textId="77777777" w:rsidR="00A90238" w:rsidRPr="00500952" w:rsidRDefault="00A90238" w:rsidP="004260A6">
            <w:pPr>
              <w:pStyle w:val="TAL"/>
              <w:rPr>
                <w:snapToGrid w:val="0"/>
              </w:rPr>
            </w:pPr>
            <w:r>
              <w:rPr>
                <w:snapToGrid w:val="0"/>
              </w:rPr>
              <w:t>Clarification on Editor</w:t>
            </w:r>
            <w:r w:rsidRPr="00CA63F3">
              <w:rPr>
                <w:snapToGrid w:val="0"/>
              </w:rPr>
              <w:t>'</w:t>
            </w:r>
            <w:r w:rsidRPr="00500952">
              <w:rPr>
                <w:snapToGrid w:val="0"/>
              </w:rPr>
              <w:t>s notes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5AC8B" w14:textId="77777777" w:rsidR="00A90238" w:rsidRDefault="00A90238" w:rsidP="004260A6">
            <w:pPr>
              <w:pStyle w:val="TAL"/>
              <w:rPr>
                <w:snapToGrid w:val="0"/>
              </w:rPr>
            </w:pPr>
            <w:r>
              <w:rPr>
                <w:snapToGrid w:val="0"/>
              </w:rPr>
              <w:t>14.1.0</w:t>
            </w:r>
          </w:p>
        </w:tc>
      </w:tr>
      <w:tr w:rsidR="00A90238" w:rsidRPr="00FF42F5" w14:paraId="574BE8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D83B4F"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8381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D986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0BDE5C" w14:textId="77777777" w:rsidR="00A90238" w:rsidRDefault="00A90238" w:rsidP="004260A6">
            <w:pPr>
              <w:pStyle w:val="TAL"/>
              <w:jc w:val="center"/>
              <w:rPr>
                <w:snapToGrid w:val="0"/>
              </w:rPr>
            </w:pPr>
            <w:r>
              <w:rPr>
                <w:snapToGrid w:val="0"/>
              </w:rPr>
              <w:t>0022</w:t>
            </w:r>
          </w:p>
        </w:tc>
        <w:tc>
          <w:tcPr>
            <w:tcW w:w="284" w:type="dxa"/>
            <w:tcBorders>
              <w:top w:val="single" w:sz="6" w:space="0" w:color="auto"/>
              <w:left w:val="single" w:sz="6" w:space="0" w:color="auto"/>
              <w:bottom w:val="single" w:sz="6" w:space="0" w:color="auto"/>
              <w:right w:val="single" w:sz="6" w:space="0" w:color="auto"/>
            </w:tcBorders>
          </w:tcPr>
          <w:p w14:paraId="295E6B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5A85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BC3912" w14:textId="77777777" w:rsidR="00A90238" w:rsidRPr="00500952" w:rsidRDefault="00A90238" w:rsidP="004260A6">
            <w:pPr>
              <w:pStyle w:val="TAL"/>
              <w:rPr>
                <w:snapToGrid w:val="0"/>
              </w:rPr>
            </w:pPr>
            <w:r w:rsidRPr="00881AF0">
              <w:rPr>
                <w:snapToGrid w:val="0"/>
              </w:rPr>
              <w:t>Clarification on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E66F62" w14:textId="77777777" w:rsidR="00A90238" w:rsidRDefault="00A90238" w:rsidP="004260A6">
            <w:pPr>
              <w:pStyle w:val="TAL"/>
              <w:rPr>
                <w:snapToGrid w:val="0"/>
              </w:rPr>
            </w:pPr>
            <w:r>
              <w:rPr>
                <w:snapToGrid w:val="0"/>
              </w:rPr>
              <w:t>14.1.0</w:t>
            </w:r>
          </w:p>
        </w:tc>
      </w:tr>
      <w:tr w:rsidR="00A90238" w:rsidRPr="00FF42F5" w14:paraId="00BE74D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2657C6"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0210E2"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4E92A7"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5D07BA" w14:textId="77777777" w:rsidR="00A90238" w:rsidRDefault="00A90238" w:rsidP="004260A6">
            <w:pPr>
              <w:pStyle w:val="TAL"/>
              <w:jc w:val="center"/>
              <w:rPr>
                <w:snapToGrid w:val="0"/>
              </w:rPr>
            </w:pPr>
            <w:r>
              <w:rPr>
                <w:snapToGrid w:val="0"/>
              </w:rPr>
              <w:t>0023</w:t>
            </w:r>
          </w:p>
        </w:tc>
        <w:tc>
          <w:tcPr>
            <w:tcW w:w="284" w:type="dxa"/>
            <w:tcBorders>
              <w:top w:val="single" w:sz="6" w:space="0" w:color="auto"/>
              <w:left w:val="single" w:sz="6" w:space="0" w:color="auto"/>
              <w:bottom w:val="single" w:sz="6" w:space="0" w:color="auto"/>
              <w:right w:val="single" w:sz="6" w:space="0" w:color="auto"/>
            </w:tcBorders>
          </w:tcPr>
          <w:p w14:paraId="3AFE5C7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2DF84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D9B8F38" w14:textId="77777777" w:rsidR="00A90238" w:rsidRPr="00881AF0" w:rsidRDefault="00A90238" w:rsidP="004260A6">
            <w:pPr>
              <w:pStyle w:val="TAL"/>
              <w:rPr>
                <w:snapToGrid w:val="0"/>
              </w:rPr>
            </w:pPr>
            <w:r w:rsidRPr="006A55FF">
              <w:rPr>
                <w:snapToGrid w:val="0"/>
              </w:rPr>
              <w:t>Editorial corrections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3D22ABE" w14:textId="77777777" w:rsidR="00A90238" w:rsidRDefault="00A90238" w:rsidP="004260A6">
            <w:pPr>
              <w:pStyle w:val="TAL"/>
              <w:rPr>
                <w:snapToGrid w:val="0"/>
              </w:rPr>
            </w:pPr>
            <w:r>
              <w:rPr>
                <w:snapToGrid w:val="0"/>
              </w:rPr>
              <w:t>14.1.0</w:t>
            </w:r>
          </w:p>
        </w:tc>
      </w:tr>
      <w:tr w:rsidR="00A90238" w:rsidRPr="00FF42F5" w14:paraId="6DD7B95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964B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CEF8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1010D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62C3B7" w14:textId="77777777" w:rsidR="00A90238" w:rsidRDefault="00A90238" w:rsidP="004260A6">
            <w:pPr>
              <w:pStyle w:val="TAL"/>
              <w:jc w:val="center"/>
              <w:rPr>
                <w:snapToGrid w:val="0"/>
              </w:rPr>
            </w:pPr>
            <w:r>
              <w:rPr>
                <w:snapToGrid w:val="0"/>
              </w:rPr>
              <w:t>0024</w:t>
            </w:r>
          </w:p>
        </w:tc>
        <w:tc>
          <w:tcPr>
            <w:tcW w:w="284" w:type="dxa"/>
            <w:tcBorders>
              <w:top w:val="single" w:sz="6" w:space="0" w:color="auto"/>
              <w:left w:val="single" w:sz="6" w:space="0" w:color="auto"/>
              <w:bottom w:val="single" w:sz="6" w:space="0" w:color="auto"/>
              <w:right w:val="single" w:sz="6" w:space="0" w:color="auto"/>
            </w:tcBorders>
          </w:tcPr>
          <w:p w14:paraId="2AFAF6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D8471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2B1691" w14:textId="77777777" w:rsidR="00A90238" w:rsidRPr="006A55FF" w:rsidRDefault="00A90238" w:rsidP="004260A6">
            <w:pPr>
              <w:pStyle w:val="TAL"/>
              <w:rPr>
                <w:snapToGrid w:val="0"/>
              </w:rPr>
            </w:pPr>
            <w:r w:rsidRPr="00B022BE">
              <w:rPr>
                <w:snapToGrid w:val="0"/>
              </w:rPr>
              <w:t>MCVideo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0D85ED" w14:textId="77777777" w:rsidR="00A90238" w:rsidRDefault="00A90238" w:rsidP="004260A6">
            <w:pPr>
              <w:pStyle w:val="TAL"/>
              <w:rPr>
                <w:snapToGrid w:val="0"/>
              </w:rPr>
            </w:pPr>
            <w:r>
              <w:rPr>
                <w:snapToGrid w:val="0"/>
              </w:rPr>
              <w:t>14.1.0</w:t>
            </w:r>
          </w:p>
        </w:tc>
      </w:tr>
      <w:tr w:rsidR="00A90238" w:rsidRPr="00FF42F5" w14:paraId="529D934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EE8CE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F9630"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51925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680AD0" w14:textId="77777777" w:rsidR="00A90238" w:rsidRDefault="00A90238" w:rsidP="004260A6">
            <w:pPr>
              <w:pStyle w:val="TAL"/>
              <w:jc w:val="center"/>
              <w:rPr>
                <w:snapToGrid w:val="0"/>
              </w:rPr>
            </w:pPr>
            <w:r>
              <w:rPr>
                <w:snapToGrid w:val="0"/>
              </w:rPr>
              <w:t>0027</w:t>
            </w:r>
          </w:p>
        </w:tc>
        <w:tc>
          <w:tcPr>
            <w:tcW w:w="284" w:type="dxa"/>
            <w:tcBorders>
              <w:top w:val="single" w:sz="6" w:space="0" w:color="auto"/>
              <w:left w:val="single" w:sz="6" w:space="0" w:color="auto"/>
              <w:bottom w:val="single" w:sz="6" w:space="0" w:color="auto"/>
              <w:right w:val="single" w:sz="6" w:space="0" w:color="auto"/>
            </w:tcBorders>
          </w:tcPr>
          <w:p w14:paraId="1C73CD6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9B4AA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D8C7E0D" w14:textId="77777777" w:rsidR="00A90238" w:rsidRPr="00B022BE" w:rsidRDefault="00A90238" w:rsidP="004260A6">
            <w:pPr>
              <w:pStyle w:val="TAL"/>
              <w:rPr>
                <w:snapToGrid w:val="0"/>
              </w:rPr>
            </w:pPr>
            <w:r w:rsidRPr="00854864">
              <w:rPr>
                <w:snapToGrid w:val="0"/>
              </w:rPr>
              <w:t>Addition of definition for MCVideo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CA331" w14:textId="77777777" w:rsidR="00A90238" w:rsidRDefault="00A90238" w:rsidP="004260A6">
            <w:pPr>
              <w:pStyle w:val="TAL"/>
              <w:rPr>
                <w:snapToGrid w:val="0"/>
              </w:rPr>
            </w:pPr>
            <w:r>
              <w:rPr>
                <w:snapToGrid w:val="0"/>
              </w:rPr>
              <w:t>14.1.0</w:t>
            </w:r>
          </w:p>
        </w:tc>
      </w:tr>
      <w:tr w:rsidR="00A90238" w:rsidRPr="00FF42F5" w14:paraId="7F53838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227C3AB"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8A256D"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AAA2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EF808C" w14:textId="77777777" w:rsidR="00A90238" w:rsidRDefault="00A90238" w:rsidP="004260A6">
            <w:pPr>
              <w:pStyle w:val="TAL"/>
              <w:jc w:val="center"/>
              <w:rPr>
                <w:snapToGrid w:val="0"/>
              </w:rPr>
            </w:pPr>
            <w:r>
              <w:rPr>
                <w:snapToGrid w:val="0"/>
              </w:rPr>
              <w:t>0028</w:t>
            </w:r>
          </w:p>
        </w:tc>
        <w:tc>
          <w:tcPr>
            <w:tcW w:w="284" w:type="dxa"/>
            <w:tcBorders>
              <w:top w:val="single" w:sz="6" w:space="0" w:color="auto"/>
              <w:left w:val="single" w:sz="6" w:space="0" w:color="auto"/>
              <w:bottom w:val="single" w:sz="6" w:space="0" w:color="auto"/>
              <w:right w:val="single" w:sz="6" w:space="0" w:color="auto"/>
            </w:tcBorders>
          </w:tcPr>
          <w:p w14:paraId="242372E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FB949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7FE65B" w14:textId="77777777" w:rsidR="00A90238" w:rsidRPr="00854864" w:rsidRDefault="00A90238" w:rsidP="004260A6">
            <w:pPr>
              <w:pStyle w:val="TAL"/>
              <w:rPr>
                <w:snapToGrid w:val="0"/>
              </w:rPr>
            </w:pPr>
            <w:r w:rsidRPr="00D24F56">
              <w:rPr>
                <w:snapToGrid w:val="0"/>
              </w:rPr>
              <w:t>Correction of requirement reference for list of implicitly affiliated groups in MCVideo user profile config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B4FCD1" w14:textId="77777777" w:rsidR="00A90238" w:rsidRDefault="00A90238" w:rsidP="004260A6">
            <w:pPr>
              <w:pStyle w:val="TAL"/>
              <w:rPr>
                <w:snapToGrid w:val="0"/>
              </w:rPr>
            </w:pPr>
            <w:r>
              <w:rPr>
                <w:snapToGrid w:val="0"/>
              </w:rPr>
              <w:t>14.1.0</w:t>
            </w:r>
          </w:p>
        </w:tc>
      </w:tr>
      <w:tr w:rsidR="00A90238" w:rsidRPr="00FF42F5" w14:paraId="152764F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1EA2604"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C13C0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2974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93B6A" w14:textId="77777777" w:rsidR="00A90238" w:rsidRDefault="00A90238" w:rsidP="004260A6">
            <w:pPr>
              <w:pStyle w:val="TAL"/>
              <w:jc w:val="center"/>
              <w:rPr>
                <w:snapToGrid w:val="0"/>
              </w:rPr>
            </w:pPr>
            <w:r>
              <w:rPr>
                <w:snapToGrid w:val="0"/>
              </w:rPr>
              <w:t>0029</w:t>
            </w:r>
          </w:p>
        </w:tc>
        <w:tc>
          <w:tcPr>
            <w:tcW w:w="284" w:type="dxa"/>
            <w:tcBorders>
              <w:top w:val="single" w:sz="6" w:space="0" w:color="auto"/>
              <w:left w:val="single" w:sz="6" w:space="0" w:color="auto"/>
              <w:bottom w:val="single" w:sz="6" w:space="0" w:color="auto"/>
              <w:right w:val="single" w:sz="6" w:space="0" w:color="auto"/>
            </w:tcBorders>
          </w:tcPr>
          <w:p w14:paraId="48E92BDF"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44E61A"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3C2FFD" w14:textId="77777777" w:rsidR="00A90238" w:rsidRPr="00D24F56" w:rsidRDefault="00A90238" w:rsidP="004260A6">
            <w:pPr>
              <w:pStyle w:val="TAL"/>
              <w:rPr>
                <w:snapToGrid w:val="0"/>
              </w:rPr>
            </w:pPr>
            <w:r w:rsidRPr="004C32B2">
              <w:rPr>
                <w:snapToGrid w:val="0"/>
              </w:rPr>
              <w:t>Off-network transmission arbitration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09CDC1" w14:textId="77777777" w:rsidR="00A90238" w:rsidRDefault="00A90238" w:rsidP="004260A6">
            <w:pPr>
              <w:pStyle w:val="TAL"/>
              <w:rPr>
                <w:snapToGrid w:val="0"/>
              </w:rPr>
            </w:pPr>
            <w:r>
              <w:rPr>
                <w:snapToGrid w:val="0"/>
              </w:rPr>
              <w:t>14.1.0</w:t>
            </w:r>
          </w:p>
        </w:tc>
      </w:tr>
      <w:tr w:rsidR="00A90238" w:rsidRPr="00FF42F5" w14:paraId="1372E6D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5846BF"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9ED50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5EED2B" w14:textId="77777777" w:rsidR="00A90238" w:rsidRPr="00DC7F7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BD67FC" w14:textId="77777777" w:rsidR="00A90238" w:rsidRDefault="00A90238" w:rsidP="004260A6">
            <w:pPr>
              <w:pStyle w:val="TAL"/>
              <w:jc w:val="center"/>
              <w:rPr>
                <w:snapToGrid w:val="0"/>
              </w:rPr>
            </w:pPr>
            <w:r>
              <w:rPr>
                <w:snapToGrid w:val="0"/>
              </w:rPr>
              <w:t>0042</w:t>
            </w:r>
          </w:p>
        </w:tc>
        <w:tc>
          <w:tcPr>
            <w:tcW w:w="284" w:type="dxa"/>
            <w:tcBorders>
              <w:top w:val="single" w:sz="6" w:space="0" w:color="auto"/>
              <w:left w:val="single" w:sz="6" w:space="0" w:color="auto"/>
              <w:bottom w:val="single" w:sz="6" w:space="0" w:color="auto"/>
              <w:right w:val="single" w:sz="6" w:space="0" w:color="auto"/>
            </w:tcBorders>
          </w:tcPr>
          <w:p w14:paraId="654AEE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AFC6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A11B6F" w14:textId="77777777" w:rsidR="00A90238" w:rsidRPr="004C32B2" w:rsidRDefault="00A90238" w:rsidP="004260A6">
            <w:pPr>
              <w:pStyle w:val="TAL"/>
              <w:rPr>
                <w:snapToGrid w:val="0"/>
              </w:rPr>
            </w:pPr>
            <w:r w:rsidRPr="009A40ED">
              <w:rPr>
                <w:snapToGrid w:val="0"/>
              </w:rPr>
              <w:t>Miscellaneous corrections to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A65761" w14:textId="77777777" w:rsidR="00A90238" w:rsidRDefault="00A90238" w:rsidP="004260A6">
            <w:pPr>
              <w:pStyle w:val="TAL"/>
              <w:rPr>
                <w:snapToGrid w:val="0"/>
              </w:rPr>
            </w:pPr>
            <w:r>
              <w:rPr>
                <w:snapToGrid w:val="0"/>
              </w:rPr>
              <w:t>14.2.0</w:t>
            </w:r>
          </w:p>
        </w:tc>
      </w:tr>
      <w:tr w:rsidR="00A90238" w:rsidRPr="00FF42F5" w14:paraId="7B7E392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A0EFF07"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5A9478"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EB322"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AFCC9" w14:textId="77777777" w:rsidR="00A90238" w:rsidRDefault="00A90238" w:rsidP="004260A6">
            <w:pPr>
              <w:pStyle w:val="TAL"/>
              <w:jc w:val="center"/>
              <w:rPr>
                <w:snapToGrid w:val="0"/>
              </w:rPr>
            </w:pPr>
            <w:r>
              <w:rPr>
                <w:snapToGrid w:val="0"/>
              </w:rPr>
              <w:t>0043</w:t>
            </w:r>
          </w:p>
        </w:tc>
        <w:tc>
          <w:tcPr>
            <w:tcW w:w="284" w:type="dxa"/>
            <w:tcBorders>
              <w:top w:val="single" w:sz="6" w:space="0" w:color="auto"/>
              <w:left w:val="single" w:sz="6" w:space="0" w:color="auto"/>
              <w:bottom w:val="single" w:sz="6" w:space="0" w:color="auto"/>
              <w:right w:val="single" w:sz="6" w:space="0" w:color="auto"/>
            </w:tcBorders>
          </w:tcPr>
          <w:p w14:paraId="6B309843" w14:textId="77777777" w:rsidR="00A90238" w:rsidRDefault="00A90238" w:rsidP="004260A6">
            <w:pPr>
              <w:pStyle w:val="TAL"/>
              <w:jc w:val="center"/>
              <w:rPr>
                <w:snapToGrid w:val="0"/>
              </w:rPr>
            </w:pPr>
            <w:r>
              <w:rPr>
                <w:snapToGrid w:val="0"/>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4E3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6A2B1B" w14:textId="77777777" w:rsidR="00A90238" w:rsidRPr="009A40ED" w:rsidRDefault="00A90238" w:rsidP="004260A6">
            <w:pPr>
              <w:pStyle w:val="TAL"/>
              <w:rPr>
                <w:snapToGrid w:val="0"/>
              </w:rPr>
            </w:pPr>
            <w:r w:rsidRPr="00C32B2D">
              <w:rPr>
                <w:snapToGrid w:val="0"/>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048C10" w14:textId="77777777" w:rsidR="00A90238" w:rsidRDefault="00A90238" w:rsidP="004260A6">
            <w:pPr>
              <w:pStyle w:val="TAL"/>
              <w:rPr>
                <w:snapToGrid w:val="0"/>
              </w:rPr>
            </w:pPr>
            <w:r>
              <w:rPr>
                <w:snapToGrid w:val="0"/>
              </w:rPr>
              <w:t>14.2.0</w:t>
            </w:r>
          </w:p>
        </w:tc>
      </w:tr>
      <w:tr w:rsidR="00A90238" w:rsidRPr="00FF42F5" w14:paraId="7741CA9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64346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3A86E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56ADC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548A6C" w14:textId="77777777" w:rsidR="00A90238" w:rsidRDefault="00A90238" w:rsidP="004260A6">
            <w:pPr>
              <w:pStyle w:val="TAL"/>
              <w:jc w:val="center"/>
              <w:rPr>
                <w:snapToGrid w:val="0"/>
              </w:rPr>
            </w:pPr>
            <w:r>
              <w:rPr>
                <w:snapToGrid w:val="0"/>
              </w:rPr>
              <w:t>0044</w:t>
            </w:r>
          </w:p>
        </w:tc>
        <w:tc>
          <w:tcPr>
            <w:tcW w:w="284" w:type="dxa"/>
            <w:tcBorders>
              <w:top w:val="single" w:sz="6" w:space="0" w:color="auto"/>
              <w:left w:val="single" w:sz="6" w:space="0" w:color="auto"/>
              <w:bottom w:val="single" w:sz="6" w:space="0" w:color="auto"/>
              <w:right w:val="single" w:sz="6" w:space="0" w:color="auto"/>
            </w:tcBorders>
          </w:tcPr>
          <w:p w14:paraId="6D4F42C0"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C0A0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CE21B64" w14:textId="77777777" w:rsidR="00A90238" w:rsidRPr="00C32B2D" w:rsidRDefault="00A90238" w:rsidP="004260A6">
            <w:pPr>
              <w:pStyle w:val="TAL"/>
              <w:rPr>
                <w:snapToGrid w:val="0"/>
              </w:rPr>
            </w:pPr>
            <w:r w:rsidRPr="0059704A">
              <w:rPr>
                <w:noProof/>
                <w:lang w:eastAsia="zh-CN"/>
              </w:rPr>
              <w:t>Clarifications on off-network</w:t>
            </w:r>
            <w:r w:rsidRPr="00AF06FE">
              <w:rPr>
                <w:noProof/>
                <w:lang w:eastAsia="zh-CN"/>
              </w:rPr>
              <w:t xml:space="preserve"> group call answer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941AAC9" w14:textId="77777777" w:rsidR="00A90238" w:rsidRDefault="00A90238" w:rsidP="004260A6">
            <w:pPr>
              <w:pStyle w:val="TAL"/>
              <w:rPr>
                <w:snapToGrid w:val="0"/>
              </w:rPr>
            </w:pPr>
            <w:r>
              <w:rPr>
                <w:snapToGrid w:val="0"/>
              </w:rPr>
              <w:t>14.2.0</w:t>
            </w:r>
          </w:p>
        </w:tc>
      </w:tr>
      <w:tr w:rsidR="00A90238" w:rsidRPr="00FF42F5" w14:paraId="02EAEDF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060070"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4B8CA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F8C7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9D0BCC" w14:textId="77777777" w:rsidR="00A90238" w:rsidRDefault="00A90238" w:rsidP="004260A6">
            <w:pPr>
              <w:pStyle w:val="TAL"/>
              <w:jc w:val="center"/>
              <w:rPr>
                <w:snapToGrid w:val="0"/>
              </w:rPr>
            </w:pPr>
            <w:r>
              <w:rPr>
                <w:snapToGrid w:val="0"/>
              </w:rPr>
              <w:t>0045</w:t>
            </w:r>
          </w:p>
        </w:tc>
        <w:tc>
          <w:tcPr>
            <w:tcW w:w="284" w:type="dxa"/>
            <w:tcBorders>
              <w:top w:val="single" w:sz="6" w:space="0" w:color="auto"/>
              <w:left w:val="single" w:sz="6" w:space="0" w:color="auto"/>
              <w:bottom w:val="single" w:sz="6" w:space="0" w:color="auto"/>
              <w:right w:val="single" w:sz="6" w:space="0" w:color="auto"/>
            </w:tcBorders>
          </w:tcPr>
          <w:p w14:paraId="4BDA650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62A82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7DA3F4E" w14:textId="77777777" w:rsidR="00A90238" w:rsidRPr="0059704A" w:rsidRDefault="00A90238" w:rsidP="004260A6">
            <w:pPr>
              <w:pStyle w:val="TAL"/>
              <w:rPr>
                <w:noProof/>
                <w:lang w:eastAsia="zh-CN"/>
              </w:rPr>
            </w:pPr>
            <w:r>
              <w:rPr>
                <w:rFonts w:hint="eastAsia"/>
                <w:noProof/>
                <w:lang w:eastAsia="zh-CN"/>
              </w:rPr>
              <w:t>C</w:t>
            </w:r>
            <w:r w:rsidRPr="00AF06FE">
              <w:rPr>
                <w:rFonts w:hint="eastAsia"/>
                <w:noProof/>
                <w:lang w:eastAsia="zh-CN"/>
              </w:rPr>
              <w:t>larifications on off-network group call</w:t>
            </w:r>
            <w:r>
              <w:rPr>
                <w:rFonts w:hint="eastAsia"/>
                <w:noProof/>
                <w:lang w:eastAsia="zh-CN"/>
              </w:rPr>
              <w:t xml:space="preserve"> procedure descriptions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BB6A53" w14:textId="77777777" w:rsidR="00A90238" w:rsidRDefault="00A90238" w:rsidP="004260A6">
            <w:pPr>
              <w:pStyle w:val="TAL"/>
              <w:rPr>
                <w:snapToGrid w:val="0"/>
              </w:rPr>
            </w:pPr>
            <w:r>
              <w:rPr>
                <w:snapToGrid w:val="0"/>
              </w:rPr>
              <w:t>14.2.0</w:t>
            </w:r>
          </w:p>
        </w:tc>
      </w:tr>
      <w:tr w:rsidR="00A90238" w:rsidRPr="00FF42F5" w14:paraId="05DD7B4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B6C65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E49DC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85AA69"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E74182" w14:textId="77777777" w:rsidR="00A90238" w:rsidRDefault="00A90238" w:rsidP="004260A6">
            <w:pPr>
              <w:pStyle w:val="TAL"/>
              <w:jc w:val="center"/>
              <w:rPr>
                <w:snapToGrid w:val="0"/>
              </w:rPr>
            </w:pPr>
            <w:r>
              <w:rPr>
                <w:snapToGrid w:val="0"/>
              </w:rPr>
              <w:t>0046</w:t>
            </w:r>
          </w:p>
        </w:tc>
        <w:tc>
          <w:tcPr>
            <w:tcW w:w="284" w:type="dxa"/>
            <w:tcBorders>
              <w:top w:val="single" w:sz="6" w:space="0" w:color="auto"/>
              <w:left w:val="single" w:sz="6" w:space="0" w:color="auto"/>
              <w:bottom w:val="single" w:sz="6" w:space="0" w:color="auto"/>
              <w:right w:val="single" w:sz="6" w:space="0" w:color="auto"/>
            </w:tcBorders>
          </w:tcPr>
          <w:p w14:paraId="70C8D70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ED968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CB4D6C5" w14:textId="77777777" w:rsidR="00A90238" w:rsidRDefault="00A90238" w:rsidP="004260A6">
            <w:pPr>
              <w:pStyle w:val="TAL"/>
              <w:rPr>
                <w:noProof/>
                <w:lang w:eastAsia="zh-CN"/>
              </w:rPr>
            </w:pPr>
            <w:r>
              <w:rPr>
                <w:noProof/>
                <w:lang w:eastAsia="zh-CN"/>
              </w:rPr>
              <w:t>C</w:t>
            </w:r>
            <w:r w:rsidRPr="00AF06FE">
              <w:rPr>
                <w:rFonts w:hint="eastAsia"/>
                <w:noProof/>
                <w:lang w:eastAsia="zh-CN"/>
              </w:rPr>
              <w:t xml:space="preserve">larifications on </w:t>
            </w:r>
            <w:r>
              <w:rPr>
                <w:noProof/>
                <w:lang w:eastAsia="zh-CN"/>
              </w:rPr>
              <w:t xml:space="preserve">pre-conditions of group communication in </w:t>
            </w:r>
            <w:r w:rsidRPr="00AF06FE">
              <w:rPr>
                <w:rFonts w:hint="eastAsia"/>
                <w:noProof/>
                <w:lang w:eastAsia="zh-CN"/>
              </w:rPr>
              <w:t>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0049B" w14:textId="77777777" w:rsidR="00A90238" w:rsidRDefault="00A90238" w:rsidP="004260A6">
            <w:pPr>
              <w:pStyle w:val="TAL"/>
              <w:rPr>
                <w:snapToGrid w:val="0"/>
              </w:rPr>
            </w:pPr>
            <w:r>
              <w:rPr>
                <w:snapToGrid w:val="0"/>
              </w:rPr>
              <w:t>14.2.0</w:t>
            </w:r>
          </w:p>
        </w:tc>
      </w:tr>
      <w:tr w:rsidR="00A90238" w:rsidRPr="00FF42F5" w14:paraId="6894FD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CE81B9"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535B8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EAB17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A70C41" w14:textId="77777777" w:rsidR="00A90238" w:rsidRDefault="00A90238" w:rsidP="004260A6">
            <w:pPr>
              <w:pStyle w:val="TAL"/>
              <w:jc w:val="center"/>
              <w:rPr>
                <w:snapToGrid w:val="0"/>
              </w:rPr>
            </w:pPr>
            <w:r>
              <w:rPr>
                <w:snapToGrid w:val="0"/>
              </w:rPr>
              <w:t>0048</w:t>
            </w:r>
          </w:p>
        </w:tc>
        <w:tc>
          <w:tcPr>
            <w:tcW w:w="284" w:type="dxa"/>
            <w:tcBorders>
              <w:top w:val="single" w:sz="6" w:space="0" w:color="auto"/>
              <w:left w:val="single" w:sz="6" w:space="0" w:color="auto"/>
              <w:bottom w:val="single" w:sz="6" w:space="0" w:color="auto"/>
              <w:right w:val="single" w:sz="6" w:space="0" w:color="auto"/>
            </w:tcBorders>
          </w:tcPr>
          <w:p w14:paraId="068DF44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E119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97E3BF" w14:textId="77777777" w:rsidR="00A90238" w:rsidRDefault="00A90238" w:rsidP="004260A6">
            <w:pPr>
              <w:pStyle w:val="TAL"/>
              <w:rPr>
                <w:noProof/>
                <w:lang w:eastAsia="zh-CN"/>
              </w:rPr>
            </w:pPr>
            <w:r>
              <w:rPr>
                <w:noProof/>
              </w:rPr>
              <w:t>Remove Editor's Note on broadcast group communication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90F19" w14:textId="77777777" w:rsidR="00A90238" w:rsidRDefault="00A90238" w:rsidP="004260A6">
            <w:pPr>
              <w:pStyle w:val="TAL"/>
              <w:rPr>
                <w:snapToGrid w:val="0"/>
              </w:rPr>
            </w:pPr>
            <w:r>
              <w:rPr>
                <w:snapToGrid w:val="0"/>
              </w:rPr>
              <w:t>14.2.0</w:t>
            </w:r>
          </w:p>
        </w:tc>
      </w:tr>
      <w:tr w:rsidR="00A90238" w:rsidRPr="00FF42F5" w14:paraId="5943EBA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CF473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CBA2A"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EB04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D7787" w14:textId="77777777" w:rsidR="00A90238" w:rsidRDefault="00A90238" w:rsidP="004260A6">
            <w:pPr>
              <w:pStyle w:val="TAL"/>
              <w:jc w:val="center"/>
              <w:rPr>
                <w:snapToGrid w:val="0"/>
              </w:rPr>
            </w:pPr>
            <w:r>
              <w:rPr>
                <w:snapToGrid w:val="0"/>
              </w:rPr>
              <w:t>0049</w:t>
            </w:r>
          </w:p>
        </w:tc>
        <w:tc>
          <w:tcPr>
            <w:tcW w:w="284" w:type="dxa"/>
            <w:tcBorders>
              <w:top w:val="single" w:sz="6" w:space="0" w:color="auto"/>
              <w:left w:val="single" w:sz="6" w:space="0" w:color="auto"/>
              <w:bottom w:val="single" w:sz="6" w:space="0" w:color="auto"/>
              <w:right w:val="single" w:sz="6" w:space="0" w:color="auto"/>
            </w:tcBorders>
          </w:tcPr>
          <w:p w14:paraId="5DCF207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1CD4A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3164A87" w14:textId="77777777" w:rsidR="00A90238" w:rsidRDefault="00A90238" w:rsidP="004260A6">
            <w:pPr>
              <w:pStyle w:val="TAL"/>
              <w:rPr>
                <w:noProof/>
              </w:rPr>
            </w:pPr>
            <w:r>
              <w:rPr>
                <w:noProof/>
              </w:rPr>
              <w:t xml:space="preserve">Remove Editor's Note on Video </w:t>
            </w:r>
            <w:r w:rsidRPr="00BD66A8">
              <w:rPr>
                <w:noProof/>
              </w:rPr>
              <w:t>details in Video pull and push</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360AA9" w14:textId="77777777" w:rsidR="00A90238" w:rsidRDefault="00A90238" w:rsidP="004260A6">
            <w:pPr>
              <w:pStyle w:val="TAL"/>
              <w:rPr>
                <w:snapToGrid w:val="0"/>
              </w:rPr>
            </w:pPr>
            <w:r>
              <w:rPr>
                <w:snapToGrid w:val="0"/>
              </w:rPr>
              <w:t>14.2.0</w:t>
            </w:r>
          </w:p>
        </w:tc>
      </w:tr>
      <w:tr w:rsidR="00A90238" w:rsidRPr="00FF42F5" w14:paraId="4E41DD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B371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14538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5E4A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B07B88" w14:textId="77777777" w:rsidR="00A90238" w:rsidRDefault="00A90238" w:rsidP="004260A6">
            <w:pPr>
              <w:pStyle w:val="TAL"/>
              <w:jc w:val="center"/>
              <w:rPr>
                <w:snapToGrid w:val="0"/>
              </w:rPr>
            </w:pPr>
            <w:r>
              <w:rPr>
                <w:snapToGrid w:val="0"/>
              </w:rPr>
              <w:t>0050</w:t>
            </w:r>
          </w:p>
        </w:tc>
        <w:tc>
          <w:tcPr>
            <w:tcW w:w="284" w:type="dxa"/>
            <w:tcBorders>
              <w:top w:val="single" w:sz="6" w:space="0" w:color="auto"/>
              <w:left w:val="single" w:sz="6" w:space="0" w:color="auto"/>
              <w:bottom w:val="single" w:sz="6" w:space="0" w:color="auto"/>
              <w:right w:val="single" w:sz="6" w:space="0" w:color="auto"/>
            </w:tcBorders>
          </w:tcPr>
          <w:p w14:paraId="137FED1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B77FA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A8B32E" w14:textId="77777777" w:rsidR="00A90238" w:rsidRDefault="00A90238" w:rsidP="004260A6">
            <w:pPr>
              <w:pStyle w:val="TAL"/>
              <w:rPr>
                <w:noProof/>
              </w:rPr>
            </w:pPr>
            <w:r>
              <w:rPr>
                <w:noProof/>
              </w:rPr>
              <w:t xml:space="preserve">Remove Editor's Note on </w:t>
            </w:r>
            <w:r w:rsidRPr="009B6672">
              <w:rPr>
                <w:noProof/>
              </w:rPr>
              <w:t>Device ID used for Capabilities info request</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EEEE8A" w14:textId="77777777" w:rsidR="00A90238" w:rsidRDefault="00A90238" w:rsidP="004260A6">
            <w:pPr>
              <w:pStyle w:val="TAL"/>
              <w:rPr>
                <w:snapToGrid w:val="0"/>
              </w:rPr>
            </w:pPr>
            <w:r>
              <w:rPr>
                <w:snapToGrid w:val="0"/>
              </w:rPr>
              <w:t>14.2.0</w:t>
            </w:r>
          </w:p>
        </w:tc>
      </w:tr>
      <w:tr w:rsidR="00A90238" w:rsidRPr="00FF42F5" w14:paraId="563DEF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FD3C384"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072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24210F"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150919" w14:textId="77777777" w:rsidR="00A90238" w:rsidRDefault="00A90238" w:rsidP="004260A6">
            <w:pPr>
              <w:pStyle w:val="TAL"/>
              <w:jc w:val="center"/>
              <w:rPr>
                <w:snapToGrid w:val="0"/>
              </w:rPr>
            </w:pPr>
            <w:r>
              <w:rPr>
                <w:snapToGrid w:val="0"/>
              </w:rPr>
              <w:t>0051</w:t>
            </w:r>
          </w:p>
        </w:tc>
        <w:tc>
          <w:tcPr>
            <w:tcW w:w="284" w:type="dxa"/>
            <w:tcBorders>
              <w:top w:val="single" w:sz="6" w:space="0" w:color="auto"/>
              <w:left w:val="single" w:sz="6" w:space="0" w:color="auto"/>
              <w:bottom w:val="single" w:sz="6" w:space="0" w:color="auto"/>
              <w:right w:val="single" w:sz="6" w:space="0" w:color="auto"/>
            </w:tcBorders>
          </w:tcPr>
          <w:p w14:paraId="510AFD5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4E23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87575C" w14:textId="77777777" w:rsidR="00A90238" w:rsidRDefault="00A90238" w:rsidP="004260A6">
            <w:pPr>
              <w:pStyle w:val="TAL"/>
              <w:rPr>
                <w:noProof/>
              </w:rPr>
            </w:pPr>
            <w:r>
              <w:rPr>
                <w:noProof/>
              </w:rPr>
              <w:t>Remove Editor's Note on C</w:t>
            </w:r>
            <w:r w:rsidRPr="00E14491">
              <w:rPr>
                <w:noProof/>
              </w:rPr>
              <w:t>larification</w:t>
            </w:r>
            <w:r>
              <w:rPr>
                <w:noProof/>
              </w:rPr>
              <w:t>s</w:t>
            </w:r>
            <w:r w:rsidRPr="00E14491">
              <w:rPr>
                <w:noProof/>
              </w:rPr>
              <w:t xml:space="preserve"> for </w:t>
            </w:r>
            <w:r>
              <w:rPr>
                <w:noProof/>
              </w:rPr>
              <w:t>periodic capability announcements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2F362B" w14:textId="77777777" w:rsidR="00A90238" w:rsidRDefault="00A90238" w:rsidP="004260A6">
            <w:pPr>
              <w:pStyle w:val="TAL"/>
              <w:rPr>
                <w:snapToGrid w:val="0"/>
              </w:rPr>
            </w:pPr>
            <w:r>
              <w:rPr>
                <w:snapToGrid w:val="0"/>
              </w:rPr>
              <w:t>14.2.0</w:t>
            </w:r>
          </w:p>
        </w:tc>
      </w:tr>
      <w:tr w:rsidR="00A90238" w:rsidRPr="00FF42F5" w14:paraId="0D0A632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2C3A4A" w14:textId="77777777" w:rsidR="00A90238" w:rsidRDefault="00A90238" w:rsidP="004260A6">
            <w:pPr>
              <w:pStyle w:val="TAL"/>
              <w:rPr>
                <w:snapToGrid w:val="0"/>
              </w:rPr>
            </w:pPr>
            <w:r>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C4F503"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F83C8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79323" w14:textId="77777777" w:rsidR="00A90238" w:rsidRDefault="00A90238" w:rsidP="004260A6">
            <w:pPr>
              <w:pStyle w:val="TAL"/>
              <w:jc w:val="center"/>
              <w:rPr>
                <w:snapToGrid w:val="0"/>
              </w:rPr>
            </w:pPr>
            <w:r>
              <w:rPr>
                <w:snapToGrid w:val="0"/>
              </w:rPr>
              <w:t>0052</w:t>
            </w:r>
          </w:p>
        </w:tc>
        <w:tc>
          <w:tcPr>
            <w:tcW w:w="284" w:type="dxa"/>
            <w:tcBorders>
              <w:top w:val="single" w:sz="6" w:space="0" w:color="auto"/>
              <w:left w:val="single" w:sz="6" w:space="0" w:color="auto"/>
              <w:bottom w:val="single" w:sz="6" w:space="0" w:color="auto"/>
              <w:right w:val="single" w:sz="6" w:space="0" w:color="auto"/>
            </w:tcBorders>
          </w:tcPr>
          <w:p w14:paraId="6B147C4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EFC1F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05655" w14:textId="77777777" w:rsidR="00A90238" w:rsidRDefault="00A90238" w:rsidP="004260A6">
            <w:pPr>
              <w:pStyle w:val="TAL"/>
              <w:rPr>
                <w:noProof/>
              </w:rPr>
            </w:pPr>
            <w:r w:rsidRPr="00AF06FE">
              <w:rPr>
                <w:rFonts w:hint="eastAsia"/>
                <w:noProof/>
                <w:lang w:eastAsia="zh-CN"/>
              </w:rPr>
              <w:t>Some clarifications on off-network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2CA032" w14:textId="77777777" w:rsidR="00A90238" w:rsidRDefault="00A90238" w:rsidP="004260A6">
            <w:pPr>
              <w:pStyle w:val="TAL"/>
              <w:rPr>
                <w:snapToGrid w:val="0"/>
              </w:rPr>
            </w:pPr>
            <w:r>
              <w:rPr>
                <w:snapToGrid w:val="0"/>
              </w:rPr>
              <w:t>14.2.0</w:t>
            </w:r>
          </w:p>
        </w:tc>
      </w:tr>
      <w:tr w:rsidR="00A90238" w:rsidRPr="00FF42F5" w14:paraId="349C38B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28B73F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D850F"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164341"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1ECDEF" w14:textId="77777777" w:rsidR="00A90238" w:rsidRDefault="00A90238" w:rsidP="004260A6">
            <w:pPr>
              <w:pStyle w:val="TAL"/>
              <w:jc w:val="center"/>
              <w:rPr>
                <w:snapToGrid w:val="0"/>
              </w:rPr>
            </w:pPr>
            <w:r>
              <w:rPr>
                <w:snapToGrid w:val="0"/>
              </w:rPr>
              <w:t>0060</w:t>
            </w:r>
          </w:p>
        </w:tc>
        <w:tc>
          <w:tcPr>
            <w:tcW w:w="284" w:type="dxa"/>
            <w:tcBorders>
              <w:top w:val="single" w:sz="6" w:space="0" w:color="auto"/>
              <w:left w:val="single" w:sz="6" w:space="0" w:color="auto"/>
              <w:bottom w:val="single" w:sz="6" w:space="0" w:color="auto"/>
              <w:right w:val="single" w:sz="6" w:space="0" w:color="auto"/>
            </w:tcBorders>
          </w:tcPr>
          <w:p w14:paraId="52CF21F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55E56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D4E8BDD" w14:textId="77777777" w:rsidR="00A90238" w:rsidRPr="00AF06FE" w:rsidRDefault="00A90238" w:rsidP="004260A6">
            <w:pPr>
              <w:pStyle w:val="TAL"/>
              <w:rPr>
                <w:noProof/>
                <w:lang w:eastAsia="zh-CN"/>
              </w:rPr>
            </w:pPr>
            <w:bookmarkStart w:id="1216" w:name="OLE_LINK2"/>
            <w:r w:rsidRPr="00E34540">
              <w:rPr>
                <w:noProof/>
              </w:rPr>
              <w:t xml:space="preserve">Editorial correction in </w:t>
            </w:r>
            <w:r>
              <w:rPr>
                <w:rFonts w:hint="eastAsia"/>
                <w:noProof/>
                <w:lang w:eastAsia="zh-CN"/>
              </w:rPr>
              <w:t xml:space="preserve">chapter </w:t>
            </w:r>
            <w:r w:rsidRPr="00AB5FED">
              <w:t xml:space="preserve">Release </w:t>
            </w:r>
            <w:r>
              <w:rPr>
                <w:rFonts w:hint="eastAsia"/>
                <w:lang w:eastAsia="zh-CN"/>
              </w:rPr>
              <w:t>chat</w:t>
            </w:r>
            <w:r w:rsidRPr="00AB5FED">
              <w:t xml:space="preserve"> group call</w:t>
            </w:r>
            <w:r w:rsidRPr="00E34540">
              <w:rPr>
                <w:noProof/>
              </w:rPr>
              <w:t xml:space="preserve"> </w:t>
            </w:r>
            <w:r>
              <w:rPr>
                <w:rFonts w:hint="eastAsia"/>
                <w:noProof/>
                <w:lang w:eastAsia="zh-CN"/>
              </w:rPr>
              <w:t xml:space="preserve">of </w:t>
            </w:r>
            <w:r w:rsidRPr="00E34540">
              <w:rPr>
                <w:noProof/>
              </w:rPr>
              <w:t>MCVideo</w:t>
            </w:r>
            <w:bookmarkEnd w:id="1216"/>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588968" w14:textId="77777777" w:rsidR="00A90238" w:rsidRDefault="00A90238" w:rsidP="004260A6">
            <w:pPr>
              <w:pStyle w:val="TAL"/>
              <w:rPr>
                <w:snapToGrid w:val="0"/>
              </w:rPr>
            </w:pPr>
            <w:r>
              <w:rPr>
                <w:snapToGrid w:val="0"/>
              </w:rPr>
              <w:t>14.2.0</w:t>
            </w:r>
          </w:p>
        </w:tc>
      </w:tr>
      <w:tr w:rsidR="00A90238" w:rsidRPr="00FF42F5" w14:paraId="5CBEDE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39A252"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1500B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C8B5D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F582CE" w14:textId="77777777" w:rsidR="00A90238" w:rsidRDefault="00A90238" w:rsidP="004260A6">
            <w:pPr>
              <w:pStyle w:val="TAL"/>
              <w:jc w:val="center"/>
              <w:rPr>
                <w:snapToGrid w:val="0"/>
              </w:rPr>
            </w:pPr>
            <w:r>
              <w:rPr>
                <w:snapToGrid w:val="0"/>
              </w:rPr>
              <w:t>0061</w:t>
            </w:r>
          </w:p>
        </w:tc>
        <w:tc>
          <w:tcPr>
            <w:tcW w:w="284" w:type="dxa"/>
            <w:tcBorders>
              <w:top w:val="single" w:sz="6" w:space="0" w:color="auto"/>
              <w:left w:val="single" w:sz="6" w:space="0" w:color="auto"/>
              <w:bottom w:val="single" w:sz="6" w:space="0" w:color="auto"/>
              <w:right w:val="single" w:sz="6" w:space="0" w:color="auto"/>
            </w:tcBorders>
          </w:tcPr>
          <w:p w14:paraId="79A7D03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B640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688A27" w14:textId="77777777" w:rsidR="00A90238" w:rsidRPr="00E34540" w:rsidRDefault="00A90238" w:rsidP="004260A6">
            <w:pPr>
              <w:pStyle w:val="TAL"/>
              <w:rPr>
                <w:noProof/>
              </w:rPr>
            </w:pPr>
            <w:r>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8C373" w14:textId="77777777" w:rsidR="00A90238" w:rsidRDefault="00A90238" w:rsidP="004260A6">
            <w:pPr>
              <w:pStyle w:val="TAL"/>
              <w:rPr>
                <w:snapToGrid w:val="0"/>
              </w:rPr>
            </w:pPr>
            <w:r>
              <w:rPr>
                <w:snapToGrid w:val="0"/>
              </w:rPr>
              <w:t>14.2.0</w:t>
            </w:r>
          </w:p>
        </w:tc>
      </w:tr>
      <w:tr w:rsidR="00A90238" w:rsidRPr="00FF42F5" w14:paraId="24DC4F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7D129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FB2D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C45C8"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DF089" w14:textId="77777777" w:rsidR="00A90238" w:rsidRDefault="00A90238" w:rsidP="004260A6">
            <w:pPr>
              <w:pStyle w:val="TAL"/>
              <w:jc w:val="center"/>
              <w:rPr>
                <w:snapToGrid w:val="0"/>
              </w:rPr>
            </w:pPr>
            <w:r>
              <w:rPr>
                <w:snapToGrid w:val="0"/>
              </w:rPr>
              <w:t>0062</w:t>
            </w:r>
          </w:p>
        </w:tc>
        <w:tc>
          <w:tcPr>
            <w:tcW w:w="284" w:type="dxa"/>
            <w:tcBorders>
              <w:top w:val="single" w:sz="6" w:space="0" w:color="auto"/>
              <w:left w:val="single" w:sz="6" w:space="0" w:color="auto"/>
              <w:bottom w:val="single" w:sz="6" w:space="0" w:color="auto"/>
              <w:right w:val="single" w:sz="6" w:space="0" w:color="auto"/>
            </w:tcBorders>
          </w:tcPr>
          <w:p w14:paraId="68917A4E"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0DE79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79685D" w14:textId="77777777" w:rsidR="00A90238" w:rsidRDefault="00A90238" w:rsidP="004260A6">
            <w:pPr>
              <w:pStyle w:val="TAL"/>
              <w:rPr>
                <w:noProof/>
              </w:rPr>
            </w:pPr>
            <w:r>
              <w:rPr>
                <w:noProof/>
              </w:rPr>
              <w:t>Addition of ProSe Per Packet Priority to group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A58496" w14:textId="77777777" w:rsidR="00A90238" w:rsidRDefault="00A90238" w:rsidP="004260A6">
            <w:pPr>
              <w:pStyle w:val="TAL"/>
              <w:rPr>
                <w:snapToGrid w:val="0"/>
              </w:rPr>
            </w:pPr>
            <w:r>
              <w:rPr>
                <w:snapToGrid w:val="0"/>
              </w:rPr>
              <w:t>14.2.0</w:t>
            </w:r>
          </w:p>
        </w:tc>
      </w:tr>
      <w:tr w:rsidR="00A90238" w:rsidRPr="00FF42F5" w14:paraId="4B2CB69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DB0A86"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2F9072"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C5301D"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D3CC68" w14:textId="77777777" w:rsidR="00A90238" w:rsidRDefault="00A90238" w:rsidP="004260A6">
            <w:pPr>
              <w:pStyle w:val="TAL"/>
              <w:jc w:val="center"/>
              <w:rPr>
                <w:snapToGrid w:val="0"/>
              </w:rPr>
            </w:pPr>
            <w:r>
              <w:rPr>
                <w:snapToGrid w:val="0"/>
              </w:rPr>
              <w:t>0063</w:t>
            </w:r>
          </w:p>
        </w:tc>
        <w:tc>
          <w:tcPr>
            <w:tcW w:w="284" w:type="dxa"/>
            <w:tcBorders>
              <w:top w:val="single" w:sz="6" w:space="0" w:color="auto"/>
              <w:left w:val="single" w:sz="6" w:space="0" w:color="auto"/>
              <w:bottom w:val="single" w:sz="6" w:space="0" w:color="auto"/>
              <w:right w:val="single" w:sz="6" w:space="0" w:color="auto"/>
            </w:tcBorders>
          </w:tcPr>
          <w:p w14:paraId="4E55A5F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CDF6F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6890919" w14:textId="77777777" w:rsidR="00A90238" w:rsidRDefault="00A90238" w:rsidP="004260A6">
            <w:pPr>
              <w:pStyle w:val="TAL"/>
              <w:rPr>
                <w:noProof/>
              </w:rPr>
            </w:pPr>
            <w:r>
              <w:rPr>
                <w:noProof/>
              </w:rPr>
              <w:t>Configuration for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2EDEF9" w14:textId="77777777" w:rsidR="00A90238" w:rsidRDefault="00A90238" w:rsidP="004260A6">
            <w:pPr>
              <w:pStyle w:val="TAL"/>
              <w:rPr>
                <w:snapToGrid w:val="0"/>
              </w:rPr>
            </w:pPr>
            <w:r>
              <w:rPr>
                <w:snapToGrid w:val="0"/>
              </w:rPr>
              <w:t>14.2.0</w:t>
            </w:r>
          </w:p>
        </w:tc>
      </w:tr>
      <w:tr w:rsidR="00A90238" w:rsidRPr="00FF42F5" w14:paraId="0EBE82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65D1A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2854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D37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B8612D" w14:textId="77777777" w:rsidR="00A90238" w:rsidRDefault="00A90238" w:rsidP="004260A6">
            <w:pPr>
              <w:pStyle w:val="TAL"/>
              <w:jc w:val="center"/>
              <w:rPr>
                <w:snapToGrid w:val="0"/>
              </w:rPr>
            </w:pPr>
            <w:r>
              <w:rPr>
                <w:snapToGrid w:val="0"/>
              </w:rPr>
              <w:t>0066</w:t>
            </w:r>
          </w:p>
        </w:tc>
        <w:tc>
          <w:tcPr>
            <w:tcW w:w="284" w:type="dxa"/>
            <w:tcBorders>
              <w:top w:val="single" w:sz="6" w:space="0" w:color="auto"/>
              <w:left w:val="single" w:sz="6" w:space="0" w:color="auto"/>
              <w:bottom w:val="single" w:sz="6" w:space="0" w:color="auto"/>
              <w:right w:val="single" w:sz="6" w:space="0" w:color="auto"/>
            </w:tcBorders>
          </w:tcPr>
          <w:p w14:paraId="3D74F6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1FAA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E6E6E4" w14:textId="77777777" w:rsidR="00A90238" w:rsidRDefault="00A90238" w:rsidP="004260A6">
            <w:pPr>
              <w:pStyle w:val="TAL"/>
              <w:rPr>
                <w:noProof/>
              </w:rPr>
            </w:pPr>
            <w:r w:rsidRPr="001C76E2">
              <w:rPr>
                <w:noProof/>
              </w:rPr>
              <w:t>Video modes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46974" w14:textId="77777777" w:rsidR="00A90238" w:rsidRDefault="00A90238" w:rsidP="004260A6">
            <w:pPr>
              <w:pStyle w:val="TAL"/>
              <w:rPr>
                <w:snapToGrid w:val="0"/>
              </w:rPr>
            </w:pPr>
            <w:r>
              <w:rPr>
                <w:snapToGrid w:val="0"/>
              </w:rPr>
              <w:t>14.2.0</w:t>
            </w:r>
          </w:p>
        </w:tc>
      </w:tr>
      <w:tr w:rsidR="00A90238" w:rsidRPr="00FF42F5" w14:paraId="28A56A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B1744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C6616B"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4245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4392C6" w14:textId="77777777" w:rsidR="00A90238" w:rsidRDefault="00A90238" w:rsidP="004260A6">
            <w:pPr>
              <w:pStyle w:val="TAL"/>
              <w:jc w:val="center"/>
              <w:rPr>
                <w:snapToGrid w:val="0"/>
              </w:rPr>
            </w:pPr>
            <w:r>
              <w:rPr>
                <w:snapToGrid w:val="0"/>
              </w:rPr>
              <w:t>0067</w:t>
            </w:r>
          </w:p>
        </w:tc>
        <w:tc>
          <w:tcPr>
            <w:tcW w:w="284" w:type="dxa"/>
            <w:tcBorders>
              <w:top w:val="single" w:sz="6" w:space="0" w:color="auto"/>
              <w:left w:val="single" w:sz="6" w:space="0" w:color="auto"/>
              <w:bottom w:val="single" w:sz="6" w:space="0" w:color="auto"/>
              <w:right w:val="single" w:sz="6" w:space="0" w:color="auto"/>
            </w:tcBorders>
          </w:tcPr>
          <w:p w14:paraId="156275F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576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B89529" w14:textId="77777777" w:rsidR="00A90238" w:rsidRPr="001C76E2" w:rsidRDefault="00A90238" w:rsidP="004260A6">
            <w:pPr>
              <w:pStyle w:val="TAL"/>
              <w:rPr>
                <w:noProof/>
              </w:rPr>
            </w:pPr>
            <w:r w:rsidRPr="00C006C5">
              <w:rPr>
                <w:noProof/>
              </w:rPr>
              <w:t>Communications remote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3F2CC6" w14:textId="77777777" w:rsidR="00A90238" w:rsidRDefault="00A90238" w:rsidP="004260A6">
            <w:pPr>
              <w:pStyle w:val="TAL"/>
              <w:rPr>
                <w:snapToGrid w:val="0"/>
              </w:rPr>
            </w:pPr>
            <w:r>
              <w:rPr>
                <w:snapToGrid w:val="0"/>
              </w:rPr>
              <w:t>14.2.0</w:t>
            </w:r>
          </w:p>
        </w:tc>
      </w:tr>
      <w:tr w:rsidR="00A90238" w:rsidRPr="00FF42F5" w14:paraId="79A312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F23C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063D8E"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743D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699F83" w14:textId="77777777" w:rsidR="00A90238" w:rsidRDefault="00A90238" w:rsidP="004260A6">
            <w:pPr>
              <w:pStyle w:val="TAL"/>
              <w:jc w:val="center"/>
              <w:rPr>
                <w:snapToGrid w:val="0"/>
              </w:rPr>
            </w:pPr>
            <w:r>
              <w:rPr>
                <w:snapToGrid w:val="0"/>
              </w:rPr>
              <w:t>0069</w:t>
            </w:r>
          </w:p>
        </w:tc>
        <w:tc>
          <w:tcPr>
            <w:tcW w:w="284" w:type="dxa"/>
            <w:tcBorders>
              <w:top w:val="single" w:sz="6" w:space="0" w:color="auto"/>
              <w:left w:val="single" w:sz="6" w:space="0" w:color="auto"/>
              <w:bottom w:val="single" w:sz="6" w:space="0" w:color="auto"/>
              <w:right w:val="single" w:sz="6" w:space="0" w:color="auto"/>
            </w:tcBorders>
          </w:tcPr>
          <w:p w14:paraId="2B195043"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28F4E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491918" w14:textId="77777777" w:rsidR="00A90238" w:rsidRPr="00C006C5" w:rsidRDefault="00A90238" w:rsidP="004260A6">
            <w:pPr>
              <w:pStyle w:val="TAL"/>
              <w:rPr>
                <w:noProof/>
              </w:rPr>
            </w:pPr>
            <w:r w:rsidRPr="007B47FD">
              <w:rPr>
                <w:noProof/>
              </w:rPr>
              <w:t>Alignment of MCVideo user profile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2545DE7" w14:textId="77777777" w:rsidR="00A90238" w:rsidRDefault="00A90238" w:rsidP="004260A6">
            <w:pPr>
              <w:pStyle w:val="TAL"/>
              <w:rPr>
                <w:snapToGrid w:val="0"/>
              </w:rPr>
            </w:pPr>
            <w:r>
              <w:rPr>
                <w:snapToGrid w:val="0"/>
              </w:rPr>
              <w:t>14.2.0</w:t>
            </w:r>
          </w:p>
        </w:tc>
      </w:tr>
      <w:tr w:rsidR="00A90238" w:rsidRPr="00FF42F5" w14:paraId="1CDE42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0A93F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DA7FA9"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603A95"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B4327C" w14:textId="77777777" w:rsidR="00A90238" w:rsidRDefault="00A90238" w:rsidP="004260A6">
            <w:pPr>
              <w:pStyle w:val="TAL"/>
              <w:jc w:val="center"/>
              <w:rPr>
                <w:snapToGrid w:val="0"/>
              </w:rPr>
            </w:pPr>
            <w:r>
              <w:rPr>
                <w:snapToGrid w:val="0"/>
              </w:rPr>
              <w:t>0071</w:t>
            </w:r>
          </w:p>
        </w:tc>
        <w:tc>
          <w:tcPr>
            <w:tcW w:w="284" w:type="dxa"/>
            <w:tcBorders>
              <w:top w:val="single" w:sz="6" w:space="0" w:color="auto"/>
              <w:left w:val="single" w:sz="6" w:space="0" w:color="auto"/>
              <w:bottom w:val="single" w:sz="6" w:space="0" w:color="auto"/>
              <w:right w:val="single" w:sz="6" w:space="0" w:color="auto"/>
            </w:tcBorders>
          </w:tcPr>
          <w:p w14:paraId="1B01760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A6A4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A6BD6F2" w14:textId="77777777" w:rsidR="00A90238" w:rsidRPr="007B47FD" w:rsidRDefault="00A90238" w:rsidP="004260A6">
            <w:pPr>
              <w:pStyle w:val="TAL"/>
              <w:rPr>
                <w:noProof/>
              </w:rPr>
            </w:pPr>
            <w:r w:rsidRPr="00CF19AE">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21E1BF" w14:textId="77777777" w:rsidR="00A90238" w:rsidRDefault="00A90238" w:rsidP="004260A6">
            <w:pPr>
              <w:pStyle w:val="TAL"/>
              <w:rPr>
                <w:snapToGrid w:val="0"/>
              </w:rPr>
            </w:pPr>
            <w:r>
              <w:rPr>
                <w:snapToGrid w:val="0"/>
              </w:rPr>
              <w:t>14.2.0</w:t>
            </w:r>
          </w:p>
        </w:tc>
      </w:tr>
      <w:tr w:rsidR="00A90238" w:rsidRPr="00FF42F5" w14:paraId="75C270A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A7ABAA"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715E9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46ABCA" w14:textId="77777777" w:rsidR="00A90238" w:rsidRDefault="00A90238" w:rsidP="004260A6">
            <w:pPr>
              <w:pStyle w:val="TAL"/>
              <w:rPr>
                <w:snapToGrid w:val="0"/>
              </w:rPr>
            </w:pPr>
            <w:r>
              <w:rPr>
                <w:snapToGrid w:val="0"/>
              </w:rPr>
              <w:t>SP-170395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90B33" w14:textId="77777777" w:rsidR="00A90238" w:rsidRDefault="00A90238" w:rsidP="004260A6">
            <w:pPr>
              <w:pStyle w:val="TAL"/>
              <w:jc w:val="center"/>
              <w:rPr>
                <w:snapToGrid w:val="0"/>
              </w:rPr>
            </w:pPr>
            <w:r>
              <w:rPr>
                <w:snapToGrid w:val="0"/>
              </w:rPr>
              <w:t>0070</w:t>
            </w:r>
          </w:p>
        </w:tc>
        <w:tc>
          <w:tcPr>
            <w:tcW w:w="284" w:type="dxa"/>
            <w:tcBorders>
              <w:top w:val="single" w:sz="6" w:space="0" w:color="auto"/>
              <w:left w:val="single" w:sz="6" w:space="0" w:color="auto"/>
              <w:bottom w:val="single" w:sz="6" w:space="0" w:color="auto"/>
              <w:right w:val="single" w:sz="6" w:space="0" w:color="auto"/>
            </w:tcBorders>
          </w:tcPr>
          <w:p w14:paraId="756F5A72"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EDCD16"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CE1A0A0" w14:textId="77777777" w:rsidR="00A90238" w:rsidRPr="00CF19AE" w:rsidRDefault="00A90238" w:rsidP="004260A6">
            <w:pPr>
              <w:pStyle w:val="TAL"/>
              <w:rPr>
                <w:noProof/>
              </w:rPr>
            </w:pPr>
            <w:r>
              <w:rPr>
                <w:noProof/>
              </w:rPr>
              <w:t>Resource Management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DC1FF2" w14:textId="77777777" w:rsidR="00A90238" w:rsidRDefault="00A90238" w:rsidP="004260A6">
            <w:pPr>
              <w:pStyle w:val="TAL"/>
              <w:rPr>
                <w:snapToGrid w:val="0"/>
              </w:rPr>
            </w:pPr>
            <w:r>
              <w:rPr>
                <w:snapToGrid w:val="0"/>
              </w:rPr>
              <w:t>15.0.0</w:t>
            </w:r>
          </w:p>
        </w:tc>
      </w:tr>
      <w:tr w:rsidR="00A90238" w:rsidRPr="00FF42F5" w14:paraId="68E439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F680271"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922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1E9C1D" w14:textId="77777777" w:rsidR="00A90238"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580795" w14:textId="77777777" w:rsidR="00A90238" w:rsidRDefault="00A90238" w:rsidP="004260A6">
            <w:pPr>
              <w:pStyle w:val="TAL"/>
              <w:jc w:val="center"/>
              <w:rPr>
                <w:snapToGrid w:val="0"/>
              </w:rPr>
            </w:pPr>
            <w:r>
              <w:rPr>
                <w:snapToGrid w:val="0"/>
              </w:rPr>
              <w:t>0072</w:t>
            </w:r>
          </w:p>
        </w:tc>
        <w:tc>
          <w:tcPr>
            <w:tcW w:w="284" w:type="dxa"/>
            <w:tcBorders>
              <w:top w:val="single" w:sz="6" w:space="0" w:color="auto"/>
              <w:left w:val="single" w:sz="6" w:space="0" w:color="auto"/>
              <w:bottom w:val="single" w:sz="6" w:space="0" w:color="auto"/>
              <w:right w:val="single" w:sz="6" w:space="0" w:color="auto"/>
            </w:tcBorders>
          </w:tcPr>
          <w:p w14:paraId="6427D37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E9660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FD2CC3" w14:textId="77777777" w:rsidR="00A90238" w:rsidRDefault="00A90238" w:rsidP="004260A6">
            <w:pPr>
              <w:pStyle w:val="TAL"/>
              <w:rPr>
                <w:noProof/>
              </w:rPr>
            </w:pPr>
            <w:r w:rsidRPr="00057FE7">
              <w:rPr>
                <w:noProof/>
                <w:lang w:eastAsia="zh-CN"/>
              </w:rPr>
              <w:t>CR on MCVideo capabilities information retrival and remote transmit media 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AAEA1D" w14:textId="77777777" w:rsidR="00A90238" w:rsidRDefault="00A90238" w:rsidP="004260A6">
            <w:pPr>
              <w:pStyle w:val="TAL"/>
              <w:rPr>
                <w:snapToGrid w:val="0"/>
              </w:rPr>
            </w:pPr>
            <w:r>
              <w:rPr>
                <w:snapToGrid w:val="0"/>
              </w:rPr>
              <w:t>15.1.0</w:t>
            </w:r>
          </w:p>
        </w:tc>
      </w:tr>
      <w:tr w:rsidR="00A90238" w:rsidRPr="00FF42F5" w14:paraId="169012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91AED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D920C"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08C0AF" w14:textId="77777777" w:rsidR="00A90238" w:rsidRPr="004F02DA"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D4C9D3" w14:textId="77777777" w:rsidR="00A90238" w:rsidRDefault="00A90238" w:rsidP="004260A6">
            <w:pPr>
              <w:pStyle w:val="TAL"/>
              <w:jc w:val="center"/>
              <w:rPr>
                <w:snapToGrid w:val="0"/>
              </w:rPr>
            </w:pPr>
            <w:r>
              <w:rPr>
                <w:snapToGrid w:val="0"/>
              </w:rPr>
              <w:t>0075</w:t>
            </w:r>
          </w:p>
        </w:tc>
        <w:tc>
          <w:tcPr>
            <w:tcW w:w="284" w:type="dxa"/>
            <w:tcBorders>
              <w:top w:val="single" w:sz="6" w:space="0" w:color="auto"/>
              <w:left w:val="single" w:sz="6" w:space="0" w:color="auto"/>
              <w:bottom w:val="single" w:sz="6" w:space="0" w:color="auto"/>
              <w:right w:val="single" w:sz="6" w:space="0" w:color="auto"/>
            </w:tcBorders>
          </w:tcPr>
          <w:p w14:paraId="3E4F6B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E4DB19"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1B612B7" w14:textId="77777777" w:rsidR="00A90238" w:rsidRPr="00057FE7" w:rsidRDefault="00A90238" w:rsidP="004260A6">
            <w:pPr>
              <w:pStyle w:val="TAL"/>
              <w:rPr>
                <w:noProof/>
                <w:lang w:eastAsia="zh-CN"/>
              </w:rPr>
            </w:pPr>
            <w:r w:rsidRPr="00594581">
              <w:rPr>
                <w:rFonts w:hint="eastAsia"/>
                <w:noProof/>
                <w:lang w:eastAsia="zh-CN"/>
              </w:rPr>
              <w:t>MCVideo call connect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8DF01" w14:textId="77777777" w:rsidR="00A90238" w:rsidRDefault="00A90238" w:rsidP="004260A6">
            <w:pPr>
              <w:pStyle w:val="TAL"/>
              <w:rPr>
                <w:snapToGrid w:val="0"/>
              </w:rPr>
            </w:pPr>
            <w:r>
              <w:rPr>
                <w:snapToGrid w:val="0"/>
              </w:rPr>
              <w:t>15.1.0</w:t>
            </w:r>
          </w:p>
        </w:tc>
      </w:tr>
      <w:tr w:rsidR="00A90238" w:rsidRPr="00FF42F5" w14:paraId="25541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01699C6"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160EB4"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3EFE0F" w14:textId="77777777" w:rsidR="00A90238" w:rsidRPr="004F02DA"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A56A3B" w14:textId="77777777" w:rsidR="00A90238" w:rsidRDefault="00A90238" w:rsidP="004260A6">
            <w:pPr>
              <w:pStyle w:val="TAL"/>
              <w:jc w:val="center"/>
              <w:rPr>
                <w:snapToGrid w:val="0"/>
              </w:rPr>
            </w:pPr>
            <w:r>
              <w:rPr>
                <w:snapToGrid w:val="0"/>
              </w:rPr>
              <w:t>0077</w:t>
            </w:r>
          </w:p>
        </w:tc>
        <w:tc>
          <w:tcPr>
            <w:tcW w:w="284" w:type="dxa"/>
            <w:tcBorders>
              <w:top w:val="single" w:sz="6" w:space="0" w:color="auto"/>
              <w:left w:val="single" w:sz="6" w:space="0" w:color="auto"/>
              <w:bottom w:val="single" w:sz="6" w:space="0" w:color="auto"/>
              <w:right w:val="single" w:sz="6" w:space="0" w:color="auto"/>
            </w:tcBorders>
          </w:tcPr>
          <w:p w14:paraId="7AE918AB"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646403"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55DA5BA" w14:textId="77777777" w:rsidR="00A90238" w:rsidRPr="00594581" w:rsidRDefault="00A90238" w:rsidP="004260A6">
            <w:pPr>
              <w:pStyle w:val="TAL"/>
              <w:rPr>
                <w:noProof/>
                <w:lang w:eastAsia="zh-CN"/>
              </w:rPr>
            </w:pPr>
            <w:r w:rsidRPr="00C4136A">
              <w:rPr>
                <w:noProof/>
              </w:rPr>
              <w:t xml:space="preserve">Camera </w:t>
            </w:r>
            <w:r>
              <w:rPr>
                <w:noProof/>
              </w:rPr>
              <w:t>query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AB93DB" w14:textId="77777777" w:rsidR="00A90238" w:rsidRDefault="00A90238" w:rsidP="004260A6">
            <w:pPr>
              <w:pStyle w:val="TAL"/>
              <w:rPr>
                <w:snapToGrid w:val="0"/>
              </w:rPr>
            </w:pPr>
            <w:r>
              <w:rPr>
                <w:snapToGrid w:val="0"/>
              </w:rPr>
              <w:t>15.1.0</w:t>
            </w:r>
          </w:p>
        </w:tc>
      </w:tr>
      <w:tr w:rsidR="00A90238" w:rsidRPr="00FF42F5" w14:paraId="37F9C58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F95D3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7A4A9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D735A"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8F295F" w14:textId="77777777" w:rsidR="00A90238" w:rsidRDefault="00A90238" w:rsidP="004260A6">
            <w:pPr>
              <w:pStyle w:val="TAL"/>
              <w:jc w:val="center"/>
              <w:rPr>
                <w:snapToGrid w:val="0"/>
              </w:rPr>
            </w:pPr>
            <w:r>
              <w:rPr>
                <w:snapToGrid w:val="0"/>
              </w:rPr>
              <w:t>0078</w:t>
            </w:r>
          </w:p>
        </w:tc>
        <w:tc>
          <w:tcPr>
            <w:tcW w:w="284" w:type="dxa"/>
            <w:tcBorders>
              <w:top w:val="single" w:sz="6" w:space="0" w:color="auto"/>
              <w:left w:val="single" w:sz="6" w:space="0" w:color="auto"/>
              <w:bottom w:val="single" w:sz="6" w:space="0" w:color="auto"/>
              <w:right w:val="single" w:sz="6" w:space="0" w:color="auto"/>
            </w:tcBorders>
          </w:tcPr>
          <w:p w14:paraId="78330E14"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B01D1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459A126" w14:textId="77777777" w:rsidR="00A90238" w:rsidRPr="00C4136A" w:rsidRDefault="00A90238" w:rsidP="004260A6">
            <w:pPr>
              <w:pStyle w:val="TAL"/>
              <w:rPr>
                <w:noProof/>
              </w:rPr>
            </w:pPr>
            <w:r w:rsidRPr="003B3DB8">
              <w:rPr>
                <w:noProof/>
              </w:rPr>
              <w:t>Video capabilities sharing enha</w:t>
            </w:r>
            <w:r>
              <w:rPr>
                <w:noProof/>
              </w:rPr>
              <w:t>n</w:t>
            </w:r>
            <w:r w:rsidRPr="003B3DB8">
              <w:rPr>
                <w:noProof/>
              </w:rPr>
              <w:t>cement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8810D0" w14:textId="77777777" w:rsidR="00A90238" w:rsidRDefault="00A90238" w:rsidP="004260A6">
            <w:pPr>
              <w:pStyle w:val="TAL"/>
              <w:rPr>
                <w:snapToGrid w:val="0"/>
              </w:rPr>
            </w:pPr>
            <w:r>
              <w:rPr>
                <w:snapToGrid w:val="0"/>
              </w:rPr>
              <w:t>15.1.0</w:t>
            </w:r>
          </w:p>
        </w:tc>
      </w:tr>
      <w:tr w:rsidR="00A90238" w:rsidRPr="00FF42F5" w14:paraId="4F785B2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1B3D83"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1374ED"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7973A1"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59E8F" w14:textId="77777777" w:rsidR="00A90238" w:rsidRDefault="00A90238" w:rsidP="004260A6">
            <w:pPr>
              <w:pStyle w:val="TAL"/>
              <w:jc w:val="center"/>
              <w:rPr>
                <w:snapToGrid w:val="0"/>
              </w:rPr>
            </w:pPr>
            <w:r>
              <w:rPr>
                <w:snapToGrid w:val="0"/>
              </w:rPr>
              <w:t>0079</w:t>
            </w:r>
          </w:p>
        </w:tc>
        <w:tc>
          <w:tcPr>
            <w:tcW w:w="284" w:type="dxa"/>
            <w:tcBorders>
              <w:top w:val="single" w:sz="6" w:space="0" w:color="auto"/>
              <w:left w:val="single" w:sz="6" w:space="0" w:color="auto"/>
              <w:bottom w:val="single" w:sz="6" w:space="0" w:color="auto"/>
              <w:right w:val="single" w:sz="6" w:space="0" w:color="auto"/>
            </w:tcBorders>
          </w:tcPr>
          <w:p w14:paraId="66B0C13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5F06E9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3CE4429" w14:textId="77777777" w:rsidR="00A90238" w:rsidRPr="003B3DB8" w:rsidRDefault="00A90238" w:rsidP="004260A6">
            <w:pPr>
              <w:pStyle w:val="TAL"/>
              <w:rPr>
                <w:noProof/>
              </w:rPr>
            </w:pPr>
            <w:r>
              <w:rPr>
                <w:noProof/>
              </w:rPr>
              <w:t>MCVideo emergency private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19950F" w14:textId="77777777" w:rsidR="00A90238" w:rsidRDefault="00A90238" w:rsidP="004260A6">
            <w:pPr>
              <w:pStyle w:val="TAL"/>
              <w:rPr>
                <w:snapToGrid w:val="0"/>
              </w:rPr>
            </w:pPr>
            <w:r>
              <w:rPr>
                <w:snapToGrid w:val="0"/>
              </w:rPr>
              <w:t>15.1.0</w:t>
            </w:r>
          </w:p>
        </w:tc>
      </w:tr>
      <w:tr w:rsidR="00A90238" w:rsidRPr="00FF42F5" w14:paraId="3FC50A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74EE1EE"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3E48B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788BD7" w14:textId="77777777" w:rsidR="00A90238" w:rsidRPr="005451D9" w:rsidRDefault="00A90238" w:rsidP="004260A6">
            <w:pPr>
              <w:pStyle w:val="TAL"/>
              <w:rPr>
                <w:snapToGrid w:val="0"/>
              </w:rPr>
            </w:pPr>
            <w:r>
              <w:rPr>
                <w:snapToGrid w:val="0"/>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999E82" w14:textId="77777777" w:rsidR="00A90238" w:rsidRDefault="00A90238" w:rsidP="004260A6">
            <w:pPr>
              <w:pStyle w:val="TAL"/>
              <w:jc w:val="center"/>
              <w:rPr>
                <w:snapToGrid w:val="0"/>
              </w:rPr>
            </w:pPr>
            <w:r>
              <w:rPr>
                <w:snapToGrid w:val="0"/>
              </w:rPr>
              <w:t>0080</w:t>
            </w:r>
          </w:p>
        </w:tc>
        <w:tc>
          <w:tcPr>
            <w:tcW w:w="284" w:type="dxa"/>
            <w:tcBorders>
              <w:top w:val="single" w:sz="6" w:space="0" w:color="auto"/>
              <w:left w:val="single" w:sz="6" w:space="0" w:color="auto"/>
              <w:bottom w:val="single" w:sz="6" w:space="0" w:color="auto"/>
              <w:right w:val="single" w:sz="6" w:space="0" w:color="auto"/>
            </w:tcBorders>
          </w:tcPr>
          <w:p w14:paraId="5762AE2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C0E31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4D508" w14:textId="77777777" w:rsidR="00A90238" w:rsidRDefault="00A90238" w:rsidP="004260A6">
            <w:pPr>
              <w:pStyle w:val="TAL"/>
              <w:rPr>
                <w:noProof/>
              </w:rPr>
            </w:pPr>
            <w:r>
              <w:rPr>
                <w:noProof/>
              </w:rPr>
              <w:t>Functional model for MCVideo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D4821" w14:textId="77777777" w:rsidR="00A90238" w:rsidRDefault="00A90238" w:rsidP="004260A6">
            <w:pPr>
              <w:pStyle w:val="TAL"/>
              <w:rPr>
                <w:snapToGrid w:val="0"/>
              </w:rPr>
            </w:pPr>
            <w:r>
              <w:rPr>
                <w:snapToGrid w:val="0"/>
              </w:rPr>
              <w:t>15.2.0</w:t>
            </w:r>
          </w:p>
        </w:tc>
      </w:tr>
      <w:tr w:rsidR="00A90238" w:rsidRPr="00FF42F5" w14:paraId="4E25B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54315B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5528A"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C6D65"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D9FDF" w14:textId="77777777" w:rsidR="00A90238" w:rsidRDefault="00A90238" w:rsidP="004260A6">
            <w:pPr>
              <w:pStyle w:val="TAL"/>
              <w:jc w:val="center"/>
              <w:rPr>
                <w:snapToGrid w:val="0"/>
              </w:rPr>
            </w:pPr>
            <w:r>
              <w:rPr>
                <w:snapToGrid w:val="0"/>
              </w:rPr>
              <w:t>0083</w:t>
            </w:r>
          </w:p>
        </w:tc>
        <w:tc>
          <w:tcPr>
            <w:tcW w:w="284" w:type="dxa"/>
            <w:tcBorders>
              <w:top w:val="single" w:sz="6" w:space="0" w:color="auto"/>
              <w:left w:val="single" w:sz="6" w:space="0" w:color="auto"/>
              <w:bottom w:val="single" w:sz="6" w:space="0" w:color="auto"/>
              <w:right w:val="single" w:sz="6" w:space="0" w:color="auto"/>
            </w:tcBorders>
          </w:tcPr>
          <w:p w14:paraId="7B4B023A"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A17192"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EA350" w14:textId="77777777" w:rsidR="00A90238" w:rsidRDefault="00A90238" w:rsidP="004260A6">
            <w:pPr>
              <w:pStyle w:val="TAL"/>
              <w:rPr>
                <w:noProof/>
              </w:rPr>
            </w:pPr>
            <w:r w:rsidRPr="00AC4417">
              <w:rPr>
                <w:rFonts w:hint="eastAsia"/>
                <w:noProof/>
                <w:lang w:eastAsia="zh-CN"/>
              </w:rPr>
              <w:t>CR on clarification</w:t>
            </w:r>
            <w:r>
              <w:rPr>
                <w:noProof/>
                <w:lang w:eastAsia="zh-CN"/>
              </w:rPr>
              <w:t xml:space="preserve"> for MC service group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1C1386" w14:textId="77777777" w:rsidR="00A90238" w:rsidRDefault="00A90238" w:rsidP="004260A6">
            <w:pPr>
              <w:pStyle w:val="TAL"/>
              <w:rPr>
                <w:snapToGrid w:val="0"/>
              </w:rPr>
            </w:pPr>
            <w:r>
              <w:rPr>
                <w:snapToGrid w:val="0"/>
              </w:rPr>
              <w:t>15.2.0</w:t>
            </w:r>
          </w:p>
        </w:tc>
      </w:tr>
      <w:tr w:rsidR="00A90238" w:rsidRPr="00FF42F5" w14:paraId="6C9D4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19080C"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67851"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2B1F6"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211FE" w14:textId="77777777" w:rsidR="00A90238" w:rsidRDefault="00A90238" w:rsidP="004260A6">
            <w:pPr>
              <w:pStyle w:val="TAL"/>
              <w:jc w:val="center"/>
              <w:rPr>
                <w:snapToGrid w:val="0"/>
              </w:rPr>
            </w:pPr>
            <w:r>
              <w:rPr>
                <w:snapToGrid w:val="0"/>
              </w:rPr>
              <w:t>0084</w:t>
            </w:r>
          </w:p>
        </w:tc>
        <w:tc>
          <w:tcPr>
            <w:tcW w:w="284" w:type="dxa"/>
            <w:tcBorders>
              <w:top w:val="single" w:sz="6" w:space="0" w:color="auto"/>
              <w:left w:val="single" w:sz="6" w:space="0" w:color="auto"/>
              <w:bottom w:val="single" w:sz="6" w:space="0" w:color="auto"/>
              <w:right w:val="single" w:sz="6" w:space="0" w:color="auto"/>
            </w:tcBorders>
          </w:tcPr>
          <w:p w14:paraId="7BF91F20"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C175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895E04" w14:textId="77777777" w:rsidR="00A90238" w:rsidRPr="00AC4417" w:rsidRDefault="00A90238" w:rsidP="004260A6">
            <w:pPr>
              <w:pStyle w:val="TAL"/>
              <w:rPr>
                <w:noProof/>
                <w:lang w:eastAsia="zh-CN"/>
              </w:rPr>
            </w:pPr>
            <w:r w:rsidRPr="00CC0FB7">
              <w:rPr>
                <w:noProof/>
              </w:rPr>
              <w:t>Mutual adaption</w:t>
            </w:r>
            <w:r>
              <w:rPr>
                <w:noProof/>
              </w:rPr>
              <w:t xml:space="preserve"> during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E8BCBC" w14:textId="77777777" w:rsidR="00A90238" w:rsidRDefault="00A90238" w:rsidP="004260A6">
            <w:pPr>
              <w:pStyle w:val="TAL"/>
              <w:rPr>
                <w:snapToGrid w:val="0"/>
              </w:rPr>
            </w:pPr>
            <w:r>
              <w:rPr>
                <w:snapToGrid w:val="0"/>
              </w:rPr>
              <w:t>15.2.0</w:t>
            </w:r>
          </w:p>
        </w:tc>
      </w:tr>
      <w:tr w:rsidR="00A90238" w:rsidRPr="00FF42F5" w14:paraId="581329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AFEE0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4C0220"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FA4F34"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BD65F8" w14:textId="77777777" w:rsidR="00A90238" w:rsidRDefault="00A90238" w:rsidP="004260A6">
            <w:pPr>
              <w:pStyle w:val="TAL"/>
              <w:jc w:val="center"/>
              <w:rPr>
                <w:snapToGrid w:val="0"/>
              </w:rPr>
            </w:pPr>
            <w:r>
              <w:rPr>
                <w:snapToGrid w:val="0"/>
              </w:rPr>
              <w:t>0085</w:t>
            </w:r>
          </w:p>
        </w:tc>
        <w:tc>
          <w:tcPr>
            <w:tcW w:w="284" w:type="dxa"/>
            <w:tcBorders>
              <w:top w:val="single" w:sz="6" w:space="0" w:color="auto"/>
              <w:left w:val="single" w:sz="6" w:space="0" w:color="auto"/>
              <w:bottom w:val="single" w:sz="6" w:space="0" w:color="auto"/>
              <w:right w:val="single" w:sz="6" w:space="0" w:color="auto"/>
            </w:tcBorders>
          </w:tcPr>
          <w:p w14:paraId="33FD9A09"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B14ED"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B2E90C6" w14:textId="77777777" w:rsidR="00A90238" w:rsidRPr="00CC0FB7" w:rsidRDefault="00A90238" w:rsidP="004260A6">
            <w:pPr>
              <w:pStyle w:val="TAL"/>
              <w:rPr>
                <w:noProof/>
              </w:rPr>
            </w:pPr>
            <w:r w:rsidRPr="00EB6EAB">
              <w:rPr>
                <w:noProof/>
              </w:rPr>
              <w:t>Renaming of MC</w:t>
            </w:r>
            <w:r>
              <w:rPr>
                <w:noProof/>
              </w:rPr>
              <w:t>Video</w:t>
            </w:r>
            <w:r w:rsidRPr="00EB6EAB">
              <w:rPr>
                <w:noProof/>
              </w:rPr>
              <w:t xml:space="preserve"> emergency group call cancel</w:t>
            </w:r>
            <w:r>
              <w:rPr>
                <w:noProof/>
              </w:rPr>
              <w:t xml:space="preserve"> and correction to clause</w:t>
            </w:r>
            <w:r>
              <w:t xml:space="preserve"> 7.1.2.5.</w:t>
            </w:r>
            <w:r w:rsidRPr="00AB5FED">
              <w:t>1.3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75037A" w14:textId="77777777" w:rsidR="00A90238" w:rsidRDefault="00A90238" w:rsidP="004260A6">
            <w:pPr>
              <w:pStyle w:val="TAL"/>
              <w:rPr>
                <w:snapToGrid w:val="0"/>
              </w:rPr>
            </w:pPr>
            <w:r>
              <w:rPr>
                <w:snapToGrid w:val="0"/>
              </w:rPr>
              <w:t>15.2.0</w:t>
            </w:r>
          </w:p>
        </w:tc>
      </w:tr>
      <w:tr w:rsidR="00A90238" w:rsidRPr="00FF42F5" w14:paraId="1EBB9A0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22906B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3D607"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696E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7AC8D" w14:textId="77777777" w:rsidR="00A90238" w:rsidRDefault="00A90238" w:rsidP="004260A6">
            <w:pPr>
              <w:pStyle w:val="TAL"/>
              <w:jc w:val="center"/>
              <w:rPr>
                <w:snapToGrid w:val="0"/>
              </w:rPr>
            </w:pPr>
            <w:r>
              <w:rPr>
                <w:snapToGrid w:val="0"/>
              </w:rPr>
              <w:t>0086</w:t>
            </w:r>
          </w:p>
        </w:tc>
        <w:tc>
          <w:tcPr>
            <w:tcW w:w="284" w:type="dxa"/>
            <w:tcBorders>
              <w:top w:val="single" w:sz="6" w:space="0" w:color="auto"/>
              <w:left w:val="single" w:sz="6" w:space="0" w:color="auto"/>
              <w:bottom w:val="single" w:sz="6" w:space="0" w:color="auto"/>
              <w:right w:val="single" w:sz="6" w:space="0" w:color="auto"/>
            </w:tcBorders>
          </w:tcPr>
          <w:p w14:paraId="5263838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B89D0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6C824A" w14:textId="77777777" w:rsidR="00A90238" w:rsidRPr="00EB6EAB" w:rsidRDefault="00A90238" w:rsidP="004260A6">
            <w:pPr>
              <w:pStyle w:val="TAL"/>
              <w:rPr>
                <w:noProof/>
              </w:rPr>
            </w:pPr>
            <w:r w:rsidRPr="00D90A91">
              <w:rPr>
                <w:noProof/>
              </w:rPr>
              <w:t>Adding implicit</w:t>
            </w:r>
            <w:r>
              <w:rPr>
                <w:noProof/>
              </w:rPr>
              <w:t xml:space="preserve"> transmit media</w:t>
            </w:r>
            <w:r w:rsidRPr="00D90A91">
              <w:rPr>
                <w:noProof/>
              </w:rPr>
              <w:t xml:space="preserve"> request IE to MCVideo emergency group 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CF1093" w14:textId="77777777" w:rsidR="00A90238" w:rsidRDefault="00A90238" w:rsidP="004260A6">
            <w:pPr>
              <w:pStyle w:val="TAL"/>
              <w:rPr>
                <w:snapToGrid w:val="0"/>
              </w:rPr>
            </w:pPr>
            <w:r>
              <w:rPr>
                <w:snapToGrid w:val="0"/>
              </w:rPr>
              <w:t>15.2.0</w:t>
            </w:r>
          </w:p>
        </w:tc>
      </w:tr>
      <w:tr w:rsidR="00A90238" w:rsidRPr="00FF42F5" w14:paraId="1FCD9A7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10514A"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0B427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0102F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DB2813" w14:textId="77777777" w:rsidR="00A90238" w:rsidRDefault="00A90238" w:rsidP="004260A6">
            <w:pPr>
              <w:pStyle w:val="TAL"/>
              <w:jc w:val="center"/>
              <w:rPr>
                <w:snapToGrid w:val="0"/>
              </w:rPr>
            </w:pPr>
            <w:r>
              <w:rPr>
                <w:snapToGrid w:val="0"/>
              </w:rPr>
              <w:t>0087</w:t>
            </w:r>
          </w:p>
        </w:tc>
        <w:tc>
          <w:tcPr>
            <w:tcW w:w="284" w:type="dxa"/>
            <w:tcBorders>
              <w:top w:val="single" w:sz="6" w:space="0" w:color="auto"/>
              <w:left w:val="single" w:sz="6" w:space="0" w:color="auto"/>
              <w:bottom w:val="single" w:sz="6" w:space="0" w:color="auto"/>
              <w:right w:val="single" w:sz="6" w:space="0" w:color="auto"/>
            </w:tcBorders>
          </w:tcPr>
          <w:p w14:paraId="319D4E2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CBDB3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A513BB" w14:textId="77777777" w:rsidR="00A90238" w:rsidRPr="00D90A91" w:rsidRDefault="00A90238" w:rsidP="004260A6">
            <w:pPr>
              <w:pStyle w:val="TAL"/>
              <w:rPr>
                <w:noProof/>
              </w:rPr>
            </w:pPr>
            <w:r w:rsidRPr="00EB6EAB">
              <w:rPr>
                <w:noProof/>
              </w:rPr>
              <w:t>Renaming of MC</w:t>
            </w:r>
            <w:r>
              <w:rPr>
                <w:noProof/>
              </w:rPr>
              <w:t>Video</w:t>
            </w:r>
            <w:r w:rsidRPr="00EB6EAB">
              <w:rPr>
                <w:noProof/>
              </w:rPr>
              <w:t xml:space="preserve"> </w:t>
            </w:r>
            <w:r w:rsidRPr="005A3E8B">
              <w:rPr>
                <w:noProof/>
              </w:rPr>
              <w:t>"</w:t>
            </w:r>
            <w:r w:rsidRPr="00EB6EAB">
              <w:rPr>
                <w:noProof/>
              </w:rPr>
              <w:t>emergency c</w:t>
            </w:r>
            <w:r>
              <w:rPr>
                <w:noProof/>
              </w:rPr>
              <w:t>ondition</w:t>
            </w:r>
            <w:r w:rsidRPr="005A3E8B">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F2F5D4" w14:textId="77777777" w:rsidR="00A90238" w:rsidRDefault="00A90238" w:rsidP="004260A6">
            <w:pPr>
              <w:pStyle w:val="TAL"/>
              <w:rPr>
                <w:snapToGrid w:val="0"/>
              </w:rPr>
            </w:pPr>
            <w:r>
              <w:rPr>
                <w:snapToGrid w:val="0"/>
              </w:rPr>
              <w:t>15.2.0</w:t>
            </w:r>
          </w:p>
        </w:tc>
      </w:tr>
      <w:tr w:rsidR="00A90238" w:rsidRPr="00FF42F5" w14:paraId="3C46E86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AB6F8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E2F6B3"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1EE448"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5AEC" w14:textId="77777777" w:rsidR="00A90238" w:rsidRDefault="00A90238" w:rsidP="004260A6">
            <w:pPr>
              <w:pStyle w:val="TAL"/>
              <w:jc w:val="center"/>
              <w:rPr>
                <w:snapToGrid w:val="0"/>
              </w:rPr>
            </w:pPr>
            <w:r>
              <w:rPr>
                <w:snapToGrid w:val="0"/>
              </w:rPr>
              <w:t>0091</w:t>
            </w:r>
          </w:p>
        </w:tc>
        <w:tc>
          <w:tcPr>
            <w:tcW w:w="284" w:type="dxa"/>
            <w:tcBorders>
              <w:top w:val="single" w:sz="6" w:space="0" w:color="auto"/>
              <w:left w:val="single" w:sz="6" w:space="0" w:color="auto"/>
              <w:bottom w:val="single" w:sz="6" w:space="0" w:color="auto"/>
              <w:right w:val="single" w:sz="6" w:space="0" w:color="auto"/>
            </w:tcBorders>
          </w:tcPr>
          <w:p w14:paraId="3534F57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BA898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3A3CE8" w14:textId="77777777" w:rsidR="00A90238" w:rsidRPr="00EB6EAB" w:rsidRDefault="00A90238" w:rsidP="004260A6">
            <w:pPr>
              <w:pStyle w:val="TAL"/>
              <w:rPr>
                <w:noProof/>
              </w:rPr>
            </w:pPr>
            <w:r>
              <w:rPr>
                <w:rFonts w:hint="eastAsia"/>
                <w:noProof/>
                <w:lang w:eastAsia="zh-CN"/>
              </w:rPr>
              <w:t>Rejection of g</w:t>
            </w:r>
            <w:r w:rsidRPr="00812F59">
              <w:rPr>
                <w:rFonts w:hint="eastAsia"/>
                <w:noProof/>
                <w:lang w:eastAsia="zh-CN"/>
              </w:rPr>
              <w:t xml:space="preserve">roup </w:t>
            </w:r>
            <w:r>
              <w:rPr>
                <w:rFonts w:hint="eastAsia"/>
                <w:noProof/>
                <w:lang w:eastAsia="zh-CN"/>
              </w:rPr>
              <w:t>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3F73B6" w14:textId="77777777" w:rsidR="00A90238" w:rsidRDefault="00A90238" w:rsidP="004260A6">
            <w:pPr>
              <w:pStyle w:val="TAL"/>
              <w:rPr>
                <w:snapToGrid w:val="0"/>
              </w:rPr>
            </w:pPr>
            <w:r>
              <w:rPr>
                <w:snapToGrid w:val="0"/>
              </w:rPr>
              <w:t>15.2.0</w:t>
            </w:r>
          </w:p>
        </w:tc>
      </w:tr>
      <w:tr w:rsidR="00A90238" w:rsidRPr="00FF42F5" w14:paraId="1DB76E1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4DB43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07A02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81A3C"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36BBB" w14:textId="77777777" w:rsidR="00A90238" w:rsidRDefault="00A90238" w:rsidP="004260A6">
            <w:pPr>
              <w:pStyle w:val="TAL"/>
              <w:jc w:val="center"/>
              <w:rPr>
                <w:snapToGrid w:val="0"/>
              </w:rPr>
            </w:pPr>
            <w:r>
              <w:rPr>
                <w:snapToGrid w:val="0"/>
              </w:rPr>
              <w:t>0093</w:t>
            </w:r>
          </w:p>
        </w:tc>
        <w:tc>
          <w:tcPr>
            <w:tcW w:w="284" w:type="dxa"/>
            <w:tcBorders>
              <w:top w:val="single" w:sz="6" w:space="0" w:color="auto"/>
              <w:left w:val="single" w:sz="6" w:space="0" w:color="auto"/>
              <w:bottom w:val="single" w:sz="6" w:space="0" w:color="auto"/>
              <w:right w:val="single" w:sz="6" w:space="0" w:color="auto"/>
            </w:tcBorders>
          </w:tcPr>
          <w:p w14:paraId="4BB8A9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FA8DA"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3D63D3" w14:textId="77777777" w:rsidR="00A90238" w:rsidRDefault="00A90238" w:rsidP="004260A6">
            <w:pPr>
              <w:pStyle w:val="TAL"/>
              <w:rPr>
                <w:noProof/>
                <w:lang w:eastAsia="zh-CN"/>
              </w:rPr>
            </w:pPr>
            <w:r>
              <w:rPr>
                <w:rFonts w:hint="eastAsia"/>
                <w:noProof/>
                <w:lang w:eastAsia="zh-CN"/>
              </w:rPr>
              <w:t>MCVideo server PSI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2B6B11" w14:textId="77777777" w:rsidR="00A90238" w:rsidRDefault="00A90238" w:rsidP="004260A6">
            <w:pPr>
              <w:pStyle w:val="TAL"/>
              <w:rPr>
                <w:snapToGrid w:val="0"/>
              </w:rPr>
            </w:pPr>
            <w:r>
              <w:rPr>
                <w:snapToGrid w:val="0"/>
              </w:rPr>
              <w:t>15.2.0</w:t>
            </w:r>
          </w:p>
        </w:tc>
      </w:tr>
      <w:tr w:rsidR="00A90238" w:rsidRPr="00FF42F5" w14:paraId="7AA001F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06B555"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673CF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9ACDB0"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D19960" w14:textId="77777777" w:rsidR="00A90238" w:rsidRDefault="00A90238" w:rsidP="004260A6">
            <w:pPr>
              <w:pStyle w:val="TAL"/>
              <w:jc w:val="center"/>
              <w:rPr>
                <w:snapToGrid w:val="0"/>
              </w:rPr>
            </w:pPr>
            <w:r>
              <w:rPr>
                <w:snapToGrid w:val="0"/>
              </w:rPr>
              <w:t>0095</w:t>
            </w:r>
          </w:p>
        </w:tc>
        <w:tc>
          <w:tcPr>
            <w:tcW w:w="284" w:type="dxa"/>
            <w:tcBorders>
              <w:top w:val="single" w:sz="6" w:space="0" w:color="auto"/>
              <w:left w:val="single" w:sz="6" w:space="0" w:color="auto"/>
              <w:bottom w:val="single" w:sz="6" w:space="0" w:color="auto"/>
              <w:right w:val="single" w:sz="6" w:space="0" w:color="auto"/>
            </w:tcBorders>
          </w:tcPr>
          <w:p w14:paraId="64F5D9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B19D2F"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E7FCC0" w14:textId="77777777" w:rsidR="00A90238" w:rsidRDefault="00A90238" w:rsidP="004260A6">
            <w:pPr>
              <w:pStyle w:val="TAL"/>
              <w:rPr>
                <w:noProof/>
                <w:lang w:eastAsia="zh-CN"/>
              </w:rPr>
            </w:pPr>
            <w:r>
              <w:rPr>
                <w:rFonts w:hint="eastAsia"/>
                <w:lang w:eastAsia="zh-CN"/>
              </w:rPr>
              <w:t xml:space="preserve">Correction of wrong </w:t>
            </w:r>
            <w:r w:rsidRPr="005A3E8B">
              <w:rPr>
                <w:lang w:eastAsia="zh-CN"/>
              </w:rPr>
              <w:t>"</w:t>
            </w:r>
            <w:r>
              <w:rPr>
                <w:rFonts w:hint="eastAsia"/>
                <w:lang w:eastAsia="zh-CN"/>
              </w:rPr>
              <w:t>MCPTT</w:t>
            </w:r>
            <w:r w:rsidRPr="005A3E8B">
              <w:rPr>
                <w:lang w:eastAsia="zh-CN"/>
              </w:rPr>
              <w:t>"</w:t>
            </w:r>
            <w:r>
              <w:rPr>
                <w:rFonts w:hint="eastAsia"/>
                <w:lang w:eastAsia="zh-CN"/>
              </w:rPr>
              <w:t xml:space="preserve"> words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D82213" w14:textId="77777777" w:rsidR="00A90238" w:rsidRDefault="00A90238" w:rsidP="004260A6">
            <w:pPr>
              <w:pStyle w:val="TAL"/>
              <w:rPr>
                <w:snapToGrid w:val="0"/>
              </w:rPr>
            </w:pPr>
            <w:r>
              <w:rPr>
                <w:snapToGrid w:val="0"/>
              </w:rPr>
              <w:t>15.2.0</w:t>
            </w:r>
          </w:p>
        </w:tc>
      </w:tr>
      <w:tr w:rsidR="00A90238" w:rsidRPr="00FF42F5" w14:paraId="79C838B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777B951"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D43F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48DDA"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F2D69D" w14:textId="77777777" w:rsidR="00A90238" w:rsidRDefault="00A90238" w:rsidP="004260A6">
            <w:pPr>
              <w:pStyle w:val="TAL"/>
              <w:jc w:val="center"/>
              <w:rPr>
                <w:snapToGrid w:val="0"/>
              </w:rPr>
            </w:pPr>
            <w:r>
              <w:rPr>
                <w:snapToGrid w:val="0"/>
              </w:rPr>
              <w:t>0097</w:t>
            </w:r>
          </w:p>
        </w:tc>
        <w:tc>
          <w:tcPr>
            <w:tcW w:w="284" w:type="dxa"/>
            <w:tcBorders>
              <w:top w:val="single" w:sz="6" w:space="0" w:color="auto"/>
              <w:left w:val="single" w:sz="6" w:space="0" w:color="auto"/>
              <w:bottom w:val="single" w:sz="6" w:space="0" w:color="auto"/>
              <w:right w:val="single" w:sz="6" w:space="0" w:color="auto"/>
            </w:tcBorders>
          </w:tcPr>
          <w:p w14:paraId="212006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A7131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893BC48" w14:textId="77777777" w:rsidR="00A90238" w:rsidRDefault="00A90238" w:rsidP="004260A6">
            <w:pPr>
              <w:pStyle w:val="TAL"/>
              <w:rPr>
                <w:lang w:eastAsia="zh-CN"/>
              </w:rPr>
            </w:pPr>
            <w:r w:rsidRPr="00EB6EAB">
              <w:rPr>
                <w:noProof/>
              </w:rPr>
              <w:t xml:space="preserve">Renaming of </w:t>
            </w:r>
            <w:r w:rsidRPr="005A3E8B">
              <w:rPr>
                <w:noProof/>
              </w:rPr>
              <w:t>"</w:t>
            </w:r>
            <w:r w:rsidRPr="00EB6EAB">
              <w:rPr>
                <w:noProof/>
              </w:rPr>
              <w:t>MC</w:t>
            </w:r>
            <w:r>
              <w:rPr>
                <w:noProof/>
              </w:rPr>
              <w:t>Video</w:t>
            </w:r>
            <w:r w:rsidRPr="00EB6EAB">
              <w:rPr>
                <w:noProof/>
              </w:rPr>
              <w:t xml:space="preserve"> emergency </w:t>
            </w:r>
            <w:r>
              <w:rPr>
                <w:noProof/>
              </w:rPr>
              <w:t>state cancel</w:t>
            </w:r>
            <w:r w:rsidRPr="005A3E8B">
              <w:rPr>
                <w:noProof/>
              </w:rPr>
              <w:t>"</w:t>
            </w:r>
            <w:r>
              <w:rPr>
                <w:noProof/>
              </w:rPr>
              <w:t xml:space="preserve"> and other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AB0413" w14:textId="77777777" w:rsidR="00A90238" w:rsidRDefault="00A90238" w:rsidP="004260A6">
            <w:pPr>
              <w:pStyle w:val="TAL"/>
              <w:rPr>
                <w:snapToGrid w:val="0"/>
              </w:rPr>
            </w:pPr>
            <w:r>
              <w:rPr>
                <w:snapToGrid w:val="0"/>
              </w:rPr>
              <w:t>15.2.0</w:t>
            </w:r>
          </w:p>
        </w:tc>
      </w:tr>
      <w:tr w:rsidR="00A90238" w:rsidRPr="00FF42F5" w14:paraId="36B31B6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134F9A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5A83F7"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855DB8" w14:textId="77777777" w:rsidR="00A90238" w:rsidRDefault="00A90238" w:rsidP="004260A6">
            <w:pPr>
              <w:pStyle w:val="TAL"/>
              <w:rPr>
                <w:snapToGrid w:val="0"/>
              </w:rPr>
            </w:pPr>
            <w:r>
              <w:rPr>
                <w:snapToGrid w:val="0"/>
              </w:rPr>
              <w:t>SP-180147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91E28" w14:textId="77777777" w:rsidR="00A90238" w:rsidRDefault="00A90238" w:rsidP="004260A6">
            <w:pPr>
              <w:pStyle w:val="TAL"/>
              <w:jc w:val="center"/>
              <w:rPr>
                <w:snapToGrid w:val="0"/>
              </w:rPr>
            </w:pPr>
            <w:r>
              <w:rPr>
                <w:snapToGrid w:val="0"/>
              </w:rPr>
              <w:t>0099</w:t>
            </w:r>
          </w:p>
        </w:tc>
        <w:tc>
          <w:tcPr>
            <w:tcW w:w="284" w:type="dxa"/>
            <w:tcBorders>
              <w:top w:val="single" w:sz="6" w:space="0" w:color="auto"/>
              <w:left w:val="single" w:sz="6" w:space="0" w:color="auto"/>
              <w:bottom w:val="single" w:sz="6" w:space="0" w:color="auto"/>
              <w:right w:val="single" w:sz="6" w:space="0" w:color="auto"/>
            </w:tcBorders>
          </w:tcPr>
          <w:p w14:paraId="11B6B4D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5049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CEA059" w14:textId="77777777" w:rsidR="00A90238" w:rsidRPr="00EB6EAB" w:rsidRDefault="00A90238" w:rsidP="004260A6">
            <w:pPr>
              <w:pStyle w:val="TAL"/>
              <w:rPr>
                <w:noProof/>
              </w:rPr>
            </w:pPr>
            <w:r w:rsidRPr="00554C01">
              <w:rPr>
                <w:noProof/>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EA61B5" w14:textId="77777777" w:rsidR="00A90238" w:rsidRDefault="00A90238" w:rsidP="004260A6">
            <w:pPr>
              <w:pStyle w:val="TAL"/>
              <w:rPr>
                <w:snapToGrid w:val="0"/>
              </w:rPr>
            </w:pPr>
            <w:r>
              <w:rPr>
                <w:snapToGrid w:val="0"/>
              </w:rPr>
              <w:t>15.3.0</w:t>
            </w:r>
          </w:p>
        </w:tc>
      </w:tr>
      <w:tr w:rsidR="00A90238" w:rsidRPr="00FF42F5" w14:paraId="5E4D8F3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2EC5D7"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687BE8"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6652F7"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9A5EB" w14:textId="77777777" w:rsidR="00A90238" w:rsidRDefault="00A90238" w:rsidP="004260A6">
            <w:pPr>
              <w:pStyle w:val="TAL"/>
              <w:jc w:val="center"/>
              <w:rPr>
                <w:snapToGrid w:val="0"/>
              </w:rPr>
            </w:pPr>
            <w:r>
              <w:rPr>
                <w:snapToGrid w:val="0"/>
              </w:rPr>
              <w:t>0100</w:t>
            </w:r>
          </w:p>
        </w:tc>
        <w:tc>
          <w:tcPr>
            <w:tcW w:w="284" w:type="dxa"/>
            <w:tcBorders>
              <w:top w:val="single" w:sz="6" w:space="0" w:color="auto"/>
              <w:left w:val="single" w:sz="6" w:space="0" w:color="auto"/>
              <w:bottom w:val="single" w:sz="6" w:space="0" w:color="auto"/>
              <w:right w:val="single" w:sz="6" w:space="0" w:color="auto"/>
            </w:tcBorders>
          </w:tcPr>
          <w:p w14:paraId="27AF208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80CEE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C8EACFD" w14:textId="77777777" w:rsidR="00A90238" w:rsidRPr="00554C01" w:rsidRDefault="00A90238" w:rsidP="004260A6">
            <w:pPr>
              <w:pStyle w:val="TAL"/>
              <w:rPr>
                <w:noProof/>
              </w:rPr>
            </w:pPr>
            <w:r w:rsidRPr="000943F3">
              <w:rPr>
                <w:noProof/>
              </w:rPr>
              <w:t>User profile for MCVideo migration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8F58C6" w14:textId="77777777" w:rsidR="00A90238" w:rsidRDefault="00A90238" w:rsidP="004260A6">
            <w:pPr>
              <w:pStyle w:val="TAL"/>
              <w:rPr>
                <w:snapToGrid w:val="0"/>
              </w:rPr>
            </w:pPr>
            <w:r>
              <w:rPr>
                <w:snapToGrid w:val="0"/>
              </w:rPr>
              <w:t>15.3.0</w:t>
            </w:r>
          </w:p>
        </w:tc>
      </w:tr>
      <w:tr w:rsidR="00A90238" w:rsidRPr="00FF42F5" w14:paraId="5472A46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07C821B"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81E14"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C697B2" w14:textId="77777777" w:rsidR="00A90238" w:rsidRDefault="00A90238" w:rsidP="004260A6">
            <w:pPr>
              <w:pStyle w:val="TAL"/>
              <w:rPr>
                <w:snapToGrid w:val="0"/>
              </w:rPr>
            </w:pPr>
            <w:r>
              <w:rPr>
                <w:snapToGrid w:val="0"/>
              </w:rPr>
              <w:t>SP-180152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B64481" w14:textId="77777777" w:rsidR="00A90238" w:rsidRDefault="00A90238" w:rsidP="004260A6">
            <w:pPr>
              <w:pStyle w:val="TAL"/>
              <w:jc w:val="center"/>
              <w:rPr>
                <w:snapToGrid w:val="0"/>
              </w:rPr>
            </w:pPr>
            <w:r>
              <w:rPr>
                <w:snapToGrid w:val="0"/>
              </w:rPr>
              <w:t>0101</w:t>
            </w:r>
          </w:p>
        </w:tc>
        <w:tc>
          <w:tcPr>
            <w:tcW w:w="284" w:type="dxa"/>
            <w:tcBorders>
              <w:top w:val="single" w:sz="6" w:space="0" w:color="auto"/>
              <w:left w:val="single" w:sz="6" w:space="0" w:color="auto"/>
              <w:bottom w:val="single" w:sz="6" w:space="0" w:color="auto"/>
              <w:right w:val="single" w:sz="6" w:space="0" w:color="auto"/>
            </w:tcBorders>
          </w:tcPr>
          <w:p w14:paraId="796EF59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D044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DFACCD" w14:textId="77777777" w:rsidR="00A90238" w:rsidRPr="000943F3" w:rsidRDefault="00A90238" w:rsidP="004260A6">
            <w:pPr>
              <w:pStyle w:val="TAL"/>
              <w:rPr>
                <w:noProof/>
              </w:rPr>
            </w:pPr>
            <w:r w:rsidRPr="002C1425">
              <w:rPr>
                <w:noProof/>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F4FBF4" w14:textId="77777777" w:rsidR="00A90238" w:rsidRDefault="00A90238" w:rsidP="004260A6">
            <w:pPr>
              <w:pStyle w:val="TAL"/>
              <w:rPr>
                <w:snapToGrid w:val="0"/>
              </w:rPr>
            </w:pPr>
            <w:r>
              <w:rPr>
                <w:snapToGrid w:val="0"/>
              </w:rPr>
              <w:t>15.3.0</w:t>
            </w:r>
          </w:p>
        </w:tc>
      </w:tr>
      <w:tr w:rsidR="00A90238" w:rsidRPr="00FF42F5" w14:paraId="001DAA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1A827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C417D"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39109C"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3EECFD" w14:textId="77777777" w:rsidR="00A90238" w:rsidRDefault="00A90238" w:rsidP="004260A6">
            <w:pPr>
              <w:pStyle w:val="TAL"/>
              <w:jc w:val="center"/>
              <w:rPr>
                <w:snapToGrid w:val="0"/>
              </w:rPr>
            </w:pPr>
            <w:r>
              <w:rPr>
                <w:snapToGrid w:val="0"/>
              </w:rPr>
              <w:t>0103</w:t>
            </w:r>
          </w:p>
        </w:tc>
        <w:tc>
          <w:tcPr>
            <w:tcW w:w="284" w:type="dxa"/>
            <w:tcBorders>
              <w:top w:val="single" w:sz="6" w:space="0" w:color="auto"/>
              <w:left w:val="single" w:sz="6" w:space="0" w:color="auto"/>
              <w:bottom w:val="single" w:sz="6" w:space="0" w:color="auto"/>
              <w:right w:val="single" w:sz="6" w:space="0" w:color="auto"/>
            </w:tcBorders>
          </w:tcPr>
          <w:p w14:paraId="0B16883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748BCE"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4245844" w14:textId="77777777" w:rsidR="00A90238" w:rsidRPr="002C1425" w:rsidRDefault="00A90238" w:rsidP="004260A6">
            <w:pPr>
              <w:pStyle w:val="TAL"/>
              <w:rPr>
                <w:noProof/>
              </w:rPr>
            </w:pPr>
            <w:r w:rsidRPr="00F53DA0">
              <w:rPr>
                <w:noProof/>
              </w:rPr>
              <w:t>Definition of MCVideo-3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15B2169" w14:textId="77777777" w:rsidR="00A90238" w:rsidRDefault="00A90238" w:rsidP="004260A6">
            <w:pPr>
              <w:pStyle w:val="TAL"/>
              <w:rPr>
                <w:snapToGrid w:val="0"/>
              </w:rPr>
            </w:pPr>
            <w:r>
              <w:rPr>
                <w:snapToGrid w:val="0"/>
              </w:rPr>
              <w:t>15.3.0</w:t>
            </w:r>
          </w:p>
        </w:tc>
      </w:tr>
      <w:tr w:rsidR="00A90238" w:rsidRPr="00FF42F5" w14:paraId="2993B1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3195F8" w14:textId="77777777" w:rsidR="00A90238" w:rsidRDefault="00A90238" w:rsidP="004260A6">
            <w:pPr>
              <w:pStyle w:val="TAL"/>
              <w:rPr>
                <w:snapToGrid w:val="0"/>
              </w:rPr>
            </w:pPr>
            <w:r>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52F3DB" w14:textId="77777777" w:rsidR="00A90238" w:rsidRDefault="00A90238" w:rsidP="004260A6">
            <w:pPr>
              <w:pStyle w:val="TAL"/>
              <w:rPr>
                <w:snapToGrid w:val="0"/>
              </w:rPr>
            </w:pPr>
            <w:r>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1F996" w14:textId="77777777" w:rsidR="00A90238" w:rsidRDefault="00A90238" w:rsidP="004260A6">
            <w:pPr>
              <w:pStyle w:val="TAL"/>
              <w:rPr>
                <w:snapToGrid w:val="0"/>
              </w:rPr>
            </w:pPr>
            <w:r>
              <w:rPr>
                <w:snapToGrid w:val="0"/>
              </w:rPr>
              <w:t>SP-180366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09C4C" w14:textId="77777777" w:rsidR="00A90238" w:rsidRDefault="00A90238" w:rsidP="004260A6">
            <w:pPr>
              <w:pStyle w:val="TAL"/>
              <w:jc w:val="center"/>
              <w:rPr>
                <w:snapToGrid w:val="0"/>
              </w:rPr>
            </w:pPr>
            <w:r>
              <w:rPr>
                <w:snapToGrid w:val="0"/>
              </w:rPr>
              <w:t>0105</w:t>
            </w:r>
          </w:p>
        </w:tc>
        <w:tc>
          <w:tcPr>
            <w:tcW w:w="284" w:type="dxa"/>
            <w:tcBorders>
              <w:top w:val="single" w:sz="6" w:space="0" w:color="auto"/>
              <w:left w:val="single" w:sz="6" w:space="0" w:color="auto"/>
              <w:bottom w:val="single" w:sz="6" w:space="0" w:color="auto"/>
              <w:right w:val="single" w:sz="6" w:space="0" w:color="auto"/>
            </w:tcBorders>
          </w:tcPr>
          <w:p w14:paraId="7269014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62C95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D24867" w14:textId="77777777" w:rsidR="00A90238" w:rsidRPr="00F53DA0" w:rsidRDefault="00A90238" w:rsidP="004260A6">
            <w:pPr>
              <w:pStyle w:val="TAL"/>
              <w:rPr>
                <w:noProof/>
              </w:rPr>
            </w:pPr>
            <w:r w:rsidRPr="00CE6751">
              <w:rPr>
                <w:noProof/>
              </w:rPr>
              <w:t>Clarification for presentation priority in MCVideo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304353" w14:textId="77777777" w:rsidR="00A90238" w:rsidRDefault="00A90238" w:rsidP="004260A6">
            <w:pPr>
              <w:pStyle w:val="TAL"/>
              <w:rPr>
                <w:snapToGrid w:val="0"/>
              </w:rPr>
            </w:pPr>
            <w:r>
              <w:rPr>
                <w:snapToGrid w:val="0"/>
              </w:rPr>
              <w:t>15.4.0</w:t>
            </w:r>
          </w:p>
        </w:tc>
      </w:tr>
      <w:tr w:rsidR="00A90238" w:rsidRPr="00FF42F5" w14:paraId="27DDD8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21DA4CB"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47D576"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D50846" w14:textId="77777777" w:rsidR="00A90238" w:rsidRDefault="00A90238" w:rsidP="004260A6">
            <w:pPr>
              <w:pStyle w:val="TAL"/>
              <w:rPr>
                <w:snapToGrid w:val="0"/>
              </w:rPr>
            </w:pPr>
            <w:r>
              <w:rPr>
                <w:snapToGrid w:val="0"/>
              </w:rPr>
              <w:t>SP-181170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B61A9" w14:textId="77777777" w:rsidR="00A90238" w:rsidRDefault="00A90238" w:rsidP="004260A6">
            <w:pPr>
              <w:pStyle w:val="TAL"/>
              <w:jc w:val="center"/>
              <w:rPr>
                <w:snapToGrid w:val="0"/>
              </w:rPr>
            </w:pPr>
            <w:r>
              <w:rPr>
                <w:snapToGrid w:val="0"/>
              </w:rPr>
              <w:t>0111</w:t>
            </w:r>
          </w:p>
        </w:tc>
        <w:tc>
          <w:tcPr>
            <w:tcW w:w="284" w:type="dxa"/>
            <w:tcBorders>
              <w:top w:val="single" w:sz="6" w:space="0" w:color="auto"/>
              <w:left w:val="single" w:sz="6" w:space="0" w:color="auto"/>
              <w:bottom w:val="single" w:sz="6" w:space="0" w:color="auto"/>
              <w:right w:val="single" w:sz="6" w:space="0" w:color="auto"/>
            </w:tcBorders>
          </w:tcPr>
          <w:p w14:paraId="20CE708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BFC69B"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A3300CD" w14:textId="77777777" w:rsidR="00A90238" w:rsidRPr="00CE6751" w:rsidRDefault="00A90238" w:rsidP="004260A6">
            <w:pPr>
              <w:pStyle w:val="TAL"/>
              <w:rPr>
                <w:noProof/>
              </w:rPr>
            </w:pPr>
            <w:r w:rsidRPr="004D2094">
              <w:rPr>
                <w:noProof/>
              </w:rPr>
              <w:t>MCVideo QCI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27FCE" w14:textId="77777777" w:rsidR="00A90238" w:rsidRDefault="00A90238" w:rsidP="004260A6">
            <w:pPr>
              <w:pStyle w:val="TAL"/>
              <w:rPr>
                <w:snapToGrid w:val="0"/>
              </w:rPr>
            </w:pPr>
            <w:r>
              <w:rPr>
                <w:snapToGrid w:val="0"/>
              </w:rPr>
              <w:t>15.5.0</w:t>
            </w:r>
          </w:p>
        </w:tc>
      </w:tr>
      <w:tr w:rsidR="00A90238" w:rsidRPr="00FF42F5" w14:paraId="0350FD8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CE52B2"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473513"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CC25DF" w14:textId="77777777" w:rsidR="00A90238" w:rsidRDefault="00A90238" w:rsidP="004260A6">
            <w:pPr>
              <w:pStyle w:val="TAL"/>
              <w:rPr>
                <w:snapToGrid w:val="0"/>
              </w:rPr>
            </w:pPr>
            <w:r>
              <w:rPr>
                <w:snapToGrid w:val="0"/>
              </w:rPr>
              <w:t>SP-181180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D59B2D" w14:textId="77777777" w:rsidR="00A90238" w:rsidRDefault="00A90238" w:rsidP="004260A6">
            <w:pPr>
              <w:pStyle w:val="TAL"/>
              <w:jc w:val="center"/>
              <w:rPr>
                <w:snapToGrid w:val="0"/>
              </w:rPr>
            </w:pPr>
            <w:r>
              <w:rPr>
                <w:snapToGrid w:val="0"/>
              </w:rPr>
              <w:t>0109</w:t>
            </w:r>
          </w:p>
        </w:tc>
        <w:tc>
          <w:tcPr>
            <w:tcW w:w="284" w:type="dxa"/>
            <w:tcBorders>
              <w:top w:val="single" w:sz="6" w:space="0" w:color="auto"/>
              <w:left w:val="single" w:sz="6" w:space="0" w:color="auto"/>
              <w:bottom w:val="single" w:sz="6" w:space="0" w:color="auto"/>
              <w:right w:val="single" w:sz="6" w:space="0" w:color="auto"/>
            </w:tcBorders>
          </w:tcPr>
          <w:p w14:paraId="1FAEEBE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9D061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700506A" w14:textId="77777777" w:rsidR="00A90238" w:rsidRPr="004D2094" w:rsidRDefault="00A90238" w:rsidP="004260A6">
            <w:pPr>
              <w:pStyle w:val="TAL"/>
              <w:rPr>
                <w:noProof/>
              </w:rPr>
            </w:pPr>
            <w:r w:rsidRPr="007F00F1">
              <w:rPr>
                <w:noProof/>
              </w:rPr>
              <w:t>Spelling of ProSe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219D019" w14:textId="77777777" w:rsidR="00A90238" w:rsidRDefault="00A90238" w:rsidP="004260A6">
            <w:pPr>
              <w:pStyle w:val="TAL"/>
              <w:rPr>
                <w:snapToGrid w:val="0"/>
              </w:rPr>
            </w:pPr>
            <w:r>
              <w:rPr>
                <w:snapToGrid w:val="0"/>
              </w:rPr>
              <w:t>16.0.0</w:t>
            </w:r>
          </w:p>
        </w:tc>
      </w:tr>
      <w:tr w:rsidR="00A90238" w:rsidRPr="00FF42F5" w14:paraId="7BF2681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1B624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966B7B"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A619D0" w14:textId="77777777" w:rsidR="00A90238" w:rsidRDefault="00A90238" w:rsidP="004260A6">
            <w:pPr>
              <w:pStyle w:val="TAL"/>
              <w:rPr>
                <w:snapToGrid w:val="0"/>
              </w:rPr>
            </w:pPr>
            <w:r w:rsidRPr="005F1CEC">
              <w:rPr>
                <w:snapToGrid w:val="0"/>
              </w:rPr>
              <w:t>SP-190070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390905" w14:textId="77777777" w:rsidR="00A90238" w:rsidRDefault="00A90238" w:rsidP="004260A6">
            <w:pPr>
              <w:pStyle w:val="TAL"/>
              <w:jc w:val="center"/>
              <w:rPr>
                <w:snapToGrid w:val="0"/>
              </w:rPr>
            </w:pPr>
            <w:r>
              <w:rPr>
                <w:snapToGrid w:val="0"/>
              </w:rPr>
              <w:t>0114</w:t>
            </w:r>
          </w:p>
        </w:tc>
        <w:tc>
          <w:tcPr>
            <w:tcW w:w="284" w:type="dxa"/>
            <w:tcBorders>
              <w:top w:val="single" w:sz="6" w:space="0" w:color="auto"/>
              <w:left w:val="single" w:sz="6" w:space="0" w:color="auto"/>
              <w:bottom w:val="single" w:sz="6" w:space="0" w:color="auto"/>
              <w:right w:val="single" w:sz="6" w:space="0" w:color="auto"/>
            </w:tcBorders>
          </w:tcPr>
          <w:p w14:paraId="451BD11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315C1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A78893" w14:textId="77777777" w:rsidR="00A90238" w:rsidRPr="007F00F1" w:rsidRDefault="00A90238" w:rsidP="004260A6">
            <w:pPr>
              <w:pStyle w:val="TAL"/>
              <w:rPr>
                <w:noProof/>
              </w:rPr>
            </w:pPr>
            <w:r>
              <w:rPr>
                <w:noProof/>
              </w:rPr>
              <w:t>Corrections to MCVideo Group join information flows and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F202F" w14:textId="77777777" w:rsidR="00A90238" w:rsidRDefault="00A90238" w:rsidP="004260A6">
            <w:pPr>
              <w:pStyle w:val="TAL"/>
              <w:rPr>
                <w:snapToGrid w:val="0"/>
              </w:rPr>
            </w:pPr>
            <w:r>
              <w:rPr>
                <w:snapToGrid w:val="0"/>
              </w:rPr>
              <w:t>16.1.0</w:t>
            </w:r>
          </w:p>
        </w:tc>
      </w:tr>
      <w:tr w:rsidR="00A90238" w:rsidRPr="00FF42F5" w14:paraId="0F8354D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8F287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106AC6"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DCE5FA" w14:textId="77777777" w:rsidR="00A90238" w:rsidRPr="005F1CEC" w:rsidRDefault="00A90238" w:rsidP="004260A6">
            <w:pPr>
              <w:pStyle w:val="TAL"/>
              <w:rPr>
                <w:snapToGrid w:val="0"/>
              </w:rPr>
            </w:pPr>
            <w:r w:rsidRPr="005F1CEC">
              <w:rPr>
                <w:snapToGrid w:val="0"/>
              </w:rPr>
              <w:t>SP-19007</w:t>
            </w: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6F7C90" w14:textId="77777777" w:rsidR="00A90238" w:rsidRDefault="00A90238" w:rsidP="004260A6">
            <w:pPr>
              <w:pStyle w:val="TAL"/>
              <w:rPr>
                <w:snapToGrid w:val="0"/>
              </w:rPr>
            </w:pPr>
            <w:r>
              <w:rPr>
                <w:snapToGrid w:val="0"/>
              </w:rPr>
              <w:t>0116</w:t>
            </w:r>
          </w:p>
        </w:tc>
        <w:tc>
          <w:tcPr>
            <w:tcW w:w="284" w:type="dxa"/>
            <w:tcBorders>
              <w:top w:val="single" w:sz="6" w:space="0" w:color="auto"/>
              <w:left w:val="single" w:sz="6" w:space="0" w:color="auto"/>
              <w:bottom w:val="single" w:sz="6" w:space="0" w:color="auto"/>
              <w:right w:val="single" w:sz="6" w:space="0" w:color="auto"/>
            </w:tcBorders>
          </w:tcPr>
          <w:p w14:paraId="190A8AD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DFF0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AC7E1D" w14:textId="77777777" w:rsidR="00A90238" w:rsidRDefault="00A90238" w:rsidP="004260A6">
            <w:pPr>
              <w:pStyle w:val="TAL"/>
              <w:rPr>
                <w:noProof/>
              </w:rPr>
            </w:pPr>
            <w:r>
              <w:rPr>
                <w:noProof/>
              </w:rPr>
              <w:t>Corrections to 'general' subclause for pre-arranged and chat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6EF394" w14:textId="77777777" w:rsidR="00A90238" w:rsidRDefault="00A90238" w:rsidP="004260A6">
            <w:pPr>
              <w:pStyle w:val="TAL"/>
              <w:rPr>
                <w:snapToGrid w:val="0"/>
              </w:rPr>
            </w:pPr>
            <w:r>
              <w:rPr>
                <w:snapToGrid w:val="0"/>
              </w:rPr>
              <w:t>16.1.0</w:t>
            </w:r>
          </w:p>
        </w:tc>
      </w:tr>
      <w:tr w:rsidR="00A90238" w:rsidRPr="00FF42F5" w14:paraId="33605A0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C59F73F"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6F087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A5DD75" w14:textId="77777777" w:rsidR="00A90238" w:rsidRPr="005F1CEC" w:rsidRDefault="00A90238" w:rsidP="004260A6">
            <w:pPr>
              <w:pStyle w:val="TAL"/>
              <w:rPr>
                <w:snapToGrid w:val="0"/>
              </w:rPr>
            </w:pPr>
            <w:r w:rsidRPr="00DF3F4A">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2DABDD" w14:textId="77777777" w:rsidR="00A90238" w:rsidRDefault="00A90238" w:rsidP="004260A6">
            <w:pPr>
              <w:pStyle w:val="TAL"/>
              <w:rPr>
                <w:snapToGrid w:val="0"/>
              </w:rPr>
            </w:pPr>
            <w:r>
              <w:rPr>
                <w:snapToGrid w:val="0"/>
              </w:rPr>
              <w:t>0117</w:t>
            </w:r>
          </w:p>
        </w:tc>
        <w:tc>
          <w:tcPr>
            <w:tcW w:w="284" w:type="dxa"/>
            <w:tcBorders>
              <w:top w:val="single" w:sz="6" w:space="0" w:color="auto"/>
              <w:left w:val="single" w:sz="6" w:space="0" w:color="auto"/>
              <w:bottom w:val="single" w:sz="6" w:space="0" w:color="auto"/>
              <w:right w:val="single" w:sz="6" w:space="0" w:color="auto"/>
            </w:tcBorders>
          </w:tcPr>
          <w:p w14:paraId="69273FB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4F24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8F659D" w14:textId="77777777" w:rsidR="00A90238" w:rsidRDefault="00A90238" w:rsidP="004260A6">
            <w:pPr>
              <w:pStyle w:val="TAL"/>
              <w:rPr>
                <w:noProof/>
              </w:rPr>
            </w:pPr>
            <w:r>
              <w:rPr>
                <w:noProof/>
              </w:rPr>
              <w:t>Late entry for MCVideo chat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9E703" w14:textId="77777777" w:rsidR="00A90238" w:rsidRDefault="00A90238" w:rsidP="004260A6">
            <w:pPr>
              <w:pStyle w:val="TAL"/>
              <w:rPr>
                <w:snapToGrid w:val="0"/>
              </w:rPr>
            </w:pPr>
            <w:r>
              <w:rPr>
                <w:snapToGrid w:val="0"/>
              </w:rPr>
              <w:t>16.1.0</w:t>
            </w:r>
          </w:p>
        </w:tc>
      </w:tr>
      <w:tr w:rsidR="00A90238" w:rsidRPr="00FF42F5" w14:paraId="78B1603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6A5C4B"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6360F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8CCF82" w14:textId="77777777" w:rsidR="00A90238" w:rsidRPr="00DF3F4A" w:rsidRDefault="00A90238" w:rsidP="004260A6">
            <w:pPr>
              <w:pStyle w:val="TAL"/>
              <w:rPr>
                <w:snapToGrid w:val="0"/>
              </w:rPr>
            </w:pPr>
            <w:r w:rsidRPr="00037A34">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0182E5" w14:textId="77777777" w:rsidR="00A90238" w:rsidRDefault="00A90238" w:rsidP="004260A6">
            <w:pPr>
              <w:pStyle w:val="TAL"/>
              <w:rPr>
                <w:snapToGrid w:val="0"/>
              </w:rPr>
            </w:pPr>
            <w:r>
              <w:rPr>
                <w:snapToGrid w:val="0"/>
              </w:rPr>
              <w:t>0118</w:t>
            </w:r>
          </w:p>
        </w:tc>
        <w:tc>
          <w:tcPr>
            <w:tcW w:w="284" w:type="dxa"/>
            <w:tcBorders>
              <w:top w:val="single" w:sz="6" w:space="0" w:color="auto"/>
              <w:left w:val="single" w:sz="6" w:space="0" w:color="auto"/>
              <w:bottom w:val="single" w:sz="6" w:space="0" w:color="auto"/>
              <w:right w:val="single" w:sz="6" w:space="0" w:color="auto"/>
            </w:tcBorders>
          </w:tcPr>
          <w:p w14:paraId="36076EC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316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F38DF1" w14:textId="77777777" w:rsidR="00A90238" w:rsidRDefault="00A90238" w:rsidP="004260A6">
            <w:pPr>
              <w:pStyle w:val="TAL"/>
              <w:rPr>
                <w:noProof/>
              </w:rPr>
            </w:pPr>
            <w:r>
              <w:rPr>
                <w:noProof/>
              </w:rPr>
              <w:t>Procedure for MCVideo user leaving a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992F1D" w14:textId="77777777" w:rsidR="00A90238" w:rsidRDefault="00A90238" w:rsidP="004260A6">
            <w:pPr>
              <w:pStyle w:val="TAL"/>
              <w:rPr>
                <w:snapToGrid w:val="0"/>
              </w:rPr>
            </w:pPr>
            <w:r>
              <w:rPr>
                <w:snapToGrid w:val="0"/>
              </w:rPr>
              <w:t>16.1.0</w:t>
            </w:r>
          </w:p>
        </w:tc>
      </w:tr>
      <w:tr w:rsidR="00A90238" w:rsidRPr="00FF42F5" w14:paraId="49CAB9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7C4575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56DA0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F808D3" w14:textId="77777777" w:rsidR="00A90238" w:rsidRPr="00037A34"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777A45" w14:textId="77777777" w:rsidR="00A90238" w:rsidRDefault="00A90238" w:rsidP="004260A6">
            <w:pPr>
              <w:pStyle w:val="TAL"/>
              <w:rPr>
                <w:snapToGrid w:val="0"/>
              </w:rPr>
            </w:pPr>
            <w:r>
              <w:rPr>
                <w:snapToGrid w:val="0"/>
              </w:rPr>
              <w:t>0119</w:t>
            </w:r>
          </w:p>
        </w:tc>
        <w:tc>
          <w:tcPr>
            <w:tcW w:w="284" w:type="dxa"/>
            <w:tcBorders>
              <w:top w:val="single" w:sz="6" w:space="0" w:color="auto"/>
              <w:left w:val="single" w:sz="6" w:space="0" w:color="auto"/>
              <w:bottom w:val="single" w:sz="6" w:space="0" w:color="auto"/>
              <w:right w:val="single" w:sz="6" w:space="0" w:color="auto"/>
            </w:tcBorders>
          </w:tcPr>
          <w:p w14:paraId="189A66F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6CA03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4A53D0" w14:textId="77777777" w:rsidR="00A90238" w:rsidRDefault="00A90238" w:rsidP="004260A6">
            <w:pPr>
              <w:pStyle w:val="TAL"/>
              <w:rPr>
                <w:noProof/>
              </w:rPr>
            </w:pPr>
            <w:r w:rsidRPr="00A54720">
              <w:rPr>
                <w:noProof/>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7E2E7F" w14:textId="77777777" w:rsidR="00A90238" w:rsidRDefault="00A90238" w:rsidP="004260A6">
            <w:pPr>
              <w:pStyle w:val="TAL"/>
              <w:rPr>
                <w:snapToGrid w:val="0"/>
              </w:rPr>
            </w:pPr>
            <w:r>
              <w:rPr>
                <w:snapToGrid w:val="0"/>
              </w:rPr>
              <w:t>16.2.0</w:t>
            </w:r>
          </w:p>
        </w:tc>
      </w:tr>
      <w:tr w:rsidR="00A90238" w:rsidRPr="00FF42F5" w14:paraId="260014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3A09D6"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98170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861E7"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0B1A5" w14:textId="77777777" w:rsidR="00A90238" w:rsidRDefault="00A90238" w:rsidP="004260A6">
            <w:pPr>
              <w:pStyle w:val="TAL"/>
              <w:rPr>
                <w:snapToGrid w:val="0"/>
              </w:rPr>
            </w:pPr>
            <w:r>
              <w:rPr>
                <w:snapToGrid w:val="0"/>
              </w:rPr>
              <w:t>0120</w:t>
            </w:r>
          </w:p>
        </w:tc>
        <w:tc>
          <w:tcPr>
            <w:tcW w:w="284" w:type="dxa"/>
            <w:tcBorders>
              <w:top w:val="single" w:sz="6" w:space="0" w:color="auto"/>
              <w:left w:val="single" w:sz="6" w:space="0" w:color="auto"/>
              <w:bottom w:val="single" w:sz="6" w:space="0" w:color="auto"/>
              <w:right w:val="single" w:sz="6" w:space="0" w:color="auto"/>
            </w:tcBorders>
          </w:tcPr>
          <w:p w14:paraId="34FBFD8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3988C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440C2E9" w14:textId="77777777" w:rsidR="00A90238" w:rsidRPr="00A54720" w:rsidRDefault="00A90238" w:rsidP="004260A6">
            <w:pPr>
              <w:pStyle w:val="TAL"/>
              <w:rPr>
                <w:noProof/>
              </w:rPr>
            </w:pPr>
            <w:r w:rsidRPr="000F35FD">
              <w:rPr>
                <w:noProof/>
              </w:rPr>
              <w:t>User configuration for functional alias information query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823A37" w14:textId="77777777" w:rsidR="00A90238" w:rsidRDefault="00A90238" w:rsidP="004260A6">
            <w:pPr>
              <w:pStyle w:val="TAL"/>
              <w:rPr>
                <w:snapToGrid w:val="0"/>
              </w:rPr>
            </w:pPr>
            <w:r>
              <w:rPr>
                <w:snapToGrid w:val="0"/>
              </w:rPr>
              <w:t>16.2.0</w:t>
            </w:r>
          </w:p>
        </w:tc>
      </w:tr>
      <w:tr w:rsidR="00A90238" w:rsidRPr="00FF42F5" w14:paraId="1CA48E8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947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BF787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7D41F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8D802" w14:textId="77777777" w:rsidR="00A90238" w:rsidRDefault="00A90238" w:rsidP="004260A6">
            <w:pPr>
              <w:pStyle w:val="TAL"/>
              <w:rPr>
                <w:snapToGrid w:val="0"/>
              </w:rPr>
            </w:pPr>
            <w:r>
              <w:rPr>
                <w:snapToGrid w:val="0"/>
              </w:rPr>
              <w:t>0121</w:t>
            </w:r>
          </w:p>
        </w:tc>
        <w:tc>
          <w:tcPr>
            <w:tcW w:w="284" w:type="dxa"/>
            <w:tcBorders>
              <w:top w:val="single" w:sz="6" w:space="0" w:color="auto"/>
              <w:left w:val="single" w:sz="6" w:space="0" w:color="auto"/>
              <w:bottom w:val="single" w:sz="6" w:space="0" w:color="auto"/>
              <w:right w:val="single" w:sz="6" w:space="0" w:color="auto"/>
            </w:tcBorders>
          </w:tcPr>
          <w:p w14:paraId="5363837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B6612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A5D4E" w14:textId="77777777" w:rsidR="00A90238" w:rsidRPr="000F35FD" w:rsidRDefault="00A90238" w:rsidP="004260A6">
            <w:pPr>
              <w:pStyle w:val="TAL"/>
              <w:rPr>
                <w:noProof/>
              </w:rPr>
            </w:pPr>
            <w:r w:rsidRPr="005A3127">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9A3308" w14:textId="77777777" w:rsidR="00A90238" w:rsidRDefault="00A90238" w:rsidP="004260A6">
            <w:pPr>
              <w:pStyle w:val="TAL"/>
              <w:rPr>
                <w:snapToGrid w:val="0"/>
              </w:rPr>
            </w:pPr>
            <w:r>
              <w:rPr>
                <w:snapToGrid w:val="0"/>
              </w:rPr>
              <w:t>16.2.0</w:t>
            </w:r>
          </w:p>
        </w:tc>
      </w:tr>
      <w:tr w:rsidR="00A90238" w:rsidRPr="00FF42F5" w14:paraId="3EA3C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FBA11C"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609C7F"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60683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AC2AD" w14:textId="77777777" w:rsidR="00A90238" w:rsidRDefault="00A90238" w:rsidP="004260A6">
            <w:pPr>
              <w:pStyle w:val="TAL"/>
              <w:rPr>
                <w:snapToGrid w:val="0"/>
              </w:rPr>
            </w:pPr>
            <w:r>
              <w:rPr>
                <w:snapToGrid w:val="0"/>
              </w:rPr>
              <w:t>0122</w:t>
            </w:r>
          </w:p>
        </w:tc>
        <w:tc>
          <w:tcPr>
            <w:tcW w:w="284" w:type="dxa"/>
            <w:tcBorders>
              <w:top w:val="single" w:sz="6" w:space="0" w:color="auto"/>
              <w:left w:val="single" w:sz="6" w:space="0" w:color="auto"/>
              <w:bottom w:val="single" w:sz="6" w:space="0" w:color="auto"/>
              <w:right w:val="single" w:sz="6" w:space="0" w:color="auto"/>
            </w:tcBorders>
          </w:tcPr>
          <w:p w14:paraId="4B5B1F45"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B6B4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DFCBD3" w14:textId="77777777" w:rsidR="00A90238" w:rsidRPr="005A3127" w:rsidRDefault="00A90238" w:rsidP="004260A6">
            <w:pPr>
              <w:pStyle w:val="TAL"/>
              <w:rPr>
                <w:noProof/>
              </w:rPr>
            </w:pPr>
            <w:r w:rsidRPr="00597472">
              <w:rPr>
                <w:noProof/>
              </w:rPr>
              <w:t>MCVideo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B449B" w14:textId="77777777" w:rsidR="00A90238" w:rsidRDefault="00A90238" w:rsidP="004260A6">
            <w:pPr>
              <w:pStyle w:val="TAL"/>
              <w:rPr>
                <w:snapToGrid w:val="0"/>
              </w:rPr>
            </w:pPr>
            <w:r>
              <w:rPr>
                <w:snapToGrid w:val="0"/>
              </w:rPr>
              <w:t>16.2.0</w:t>
            </w:r>
          </w:p>
        </w:tc>
      </w:tr>
      <w:tr w:rsidR="00A90238" w:rsidRPr="00FF42F5" w14:paraId="62B267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44DFEA"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4EDAB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A707B"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2A0723" w14:textId="77777777" w:rsidR="00A90238" w:rsidRDefault="00A90238" w:rsidP="004260A6">
            <w:pPr>
              <w:pStyle w:val="TAL"/>
              <w:rPr>
                <w:snapToGrid w:val="0"/>
              </w:rPr>
            </w:pPr>
            <w:r>
              <w:rPr>
                <w:snapToGrid w:val="0"/>
              </w:rPr>
              <w:t>0123</w:t>
            </w:r>
          </w:p>
        </w:tc>
        <w:tc>
          <w:tcPr>
            <w:tcW w:w="284" w:type="dxa"/>
            <w:tcBorders>
              <w:top w:val="single" w:sz="6" w:space="0" w:color="auto"/>
              <w:left w:val="single" w:sz="6" w:space="0" w:color="auto"/>
              <w:bottom w:val="single" w:sz="6" w:space="0" w:color="auto"/>
              <w:right w:val="single" w:sz="6" w:space="0" w:color="auto"/>
            </w:tcBorders>
          </w:tcPr>
          <w:p w14:paraId="4C608522"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E04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BADDC3" w14:textId="77777777" w:rsidR="00A90238" w:rsidRPr="00597472" w:rsidRDefault="00A90238" w:rsidP="004260A6">
            <w:pPr>
              <w:pStyle w:val="TAL"/>
              <w:rPr>
                <w:noProof/>
              </w:rPr>
            </w:pPr>
            <w:r w:rsidRPr="00367D51">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A2B0E" w14:textId="77777777" w:rsidR="00A90238" w:rsidRDefault="00A90238" w:rsidP="004260A6">
            <w:pPr>
              <w:pStyle w:val="TAL"/>
              <w:rPr>
                <w:snapToGrid w:val="0"/>
              </w:rPr>
            </w:pPr>
            <w:r>
              <w:rPr>
                <w:snapToGrid w:val="0"/>
              </w:rPr>
              <w:t>16.2.0</w:t>
            </w:r>
          </w:p>
        </w:tc>
      </w:tr>
      <w:tr w:rsidR="00A90238" w:rsidRPr="00FF42F5" w14:paraId="27BD7A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1458B7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03A2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7A2B5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DDDEAE" w14:textId="77777777" w:rsidR="00A90238" w:rsidRDefault="00A90238" w:rsidP="004260A6">
            <w:pPr>
              <w:pStyle w:val="TAL"/>
              <w:rPr>
                <w:snapToGrid w:val="0"/>
              </w:rPr>
            </w:pPr>
            <w:r>
              <w:rPr>
                <w:snapToGrid w:val="0"/>
              </w:rPr>
              <w:t>0124</w:t>
            </w:r>
          </w:p>
        </w:tc>
        <w:tc>
          <w:tcPr>
            <w:tcW w:w="284" w:type="dxa"/>
            <w:tcBorders>
              <w:top w:val="single" w:sz="6" w:space="0" w:color="auto"/>
              <w:left w:val="single" w:sz="6" w:space="0" w:color="auto"/>
              <w:bottom w:val="single" w:sz="6" w:space="0" w:color="auto"/>
              <w:right w:val="single" w:sz="6" w:space="0" w:color="auto"/>
            </w:tcBorders>
          </w:tcPr>
          <w:p w14:paraId="39B4A1E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B351D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758614E" w14:textId="77777777" w:rsidR="00A90238" w:rsidRPr="00367D51" w:rsidRDefault="00A90238" w:rsidP="004260A6">
            <w:pPr>
              <w:pStyle w:val="TAL"/>
              <w:rPr>
                <w:noProof/>
              </w:rPr>
            </w:pPr>
            <w:r w:rsidRPr="000A08E2">
              <w:rPr>
                <w:noProof/>
              </w:rPr>
              <w:t>Add configuration data to support functional alias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9B4E4" w14:textId="77777777" w:rsidR="00A90238" w:rsidRDefault="00A90238" w:rsidP="004260A6">
            <w:pPr>
              <w:pStyle w:val="TAL"/>
              <w:rPr>
                <w:snapToGrid w:val="0"/>
              </w:rPr>
            </w:pPr>
            <w:r>
              <w:rPr>
                <w:snapToGrid w:val="0"/>
              </w:rPr>
              <w:t>16.2.0</w:t>
            </w:r>
          </w:p>
        </w:tc>
      </w:tr>
      <w:tr w:rsidR="00A90238" w:rsidRPr="00FF42F5" w14:paraId="25D16C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B143AE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23D60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5BF6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1CA07E" w14:textId="77777777" w:rsidR="00A90238" w:rsidRDefault="00A90238" w:rsidP="004260A6">
            <w:pPr>
              <w:pStyle w:val="TAL"/>
              <w:rPr>
                <w:snapToGrid w:val="0"/>
              </w:rPr>
            </w:pPr>
            <w:r>
              <w:rPr>
                <w:snapToGrid w:val="0"/>
              </w:rPr>
              <w:t>0125</w:t>
            </w:r>
          </w:p>
        </w:tc>
        <w:tc>
          <w:tcPr>
            <w:tcW w:w="284" w:type="dxa"/>
            <w:tcBorders>
              <w:top w:val="single" w:sz="6" w:space="0" w:color="auto"/>
              <w:left w:val="single" w:sz="6" w:space="0" w:color="auto"/>
              <w:bottom w:val="single" w:sz="6" w:space="0" w:color="auto"/>
              <w:right w:val="single" w:sz="6" w:space="0" w:color="auto"/>
            </w:tcBorders>
          </w:tcPr>
          <w:p w14:paraId="6745E61A"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99559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875CCD6" w14:textId="77777777" w:rsidR="00A90238" w:rsidRPr="000A08E2" w:rsidRDefault="00A90238" w:rsidP="004260A6">
            <w:pPr>
              <w:pStyle w:val="TAL"/>
              <w:rPr>
                <w:noProof/>
              </w:rPr>
            </w:pPr>
            <w:r w:rsidRPr="00496729">
              <w:rPr>
                <w:noProof/>
              </w:rPr>
              <w:t>Add functional alias to MCVideo for video pull and push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400A22" w14:textId="77777777" w:rsidR="00A90238" w:rsidRDefault="00A90238" w:rsidP="004260A6">
            <w:pPr>
              <w:pStyle w:val="TAL"/>
              <w:rPr>
                <w:snapToGrid w:val="0"/>
              </w:rPr>
            </w:pPr>
            <w:r>
              <w:rPr>
                <w:snapToGrid w:val="0"/>
              </w:rPr>
              <w:t>16.2.0</w:t>
            </w:r>
          </w:p>
        </w:tc>
      </w:tr>
      <w:tr w:rsidR="00A90238" w:rsidRPr="00FF42F5" w14:paraId="168C289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389224"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4B70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40D0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150882" w14:textId="77777777" w:rsidR="00A90238" w:rsidRDefault="00A90238" w:rsidP="004260A6">
            <w:pPr>
              <w:pStyle w:val="TAL"/>
              <w:rPr>
                <w:snapToGrid w:val="0"/>
              </w:rPr>
            </w:pPr>
            <w:r>
              <w:rPr>
                <w:snapToGrid w:val="0"/>
              </w:rPr>
              <w:t>0126</w:t>
            </w:r>
          </w:p>
        </w:tc>
        <w:tc>
          <w:tcPr>
            <w:tcW w:w="284" w:type="dxa"/>
            <w:tcBorders>
              <w:top w:val="single" w:sz="6" w:space="0" w:color="auto"/>
              <w:left w:val="single" w:sz="6" w:space="0" w:color="auto"/>
              <w:bottom w:val="single" w:sz="6" w:space="0" w:color="auto"/>
              <w:right w:val="single" w:sz="6" w:space="0" w:color="auto"/>
            </w:tcBorders>
          </w:tcPr>
          <w:p w14:paraId="23F42ED5"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B55F6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E1A74FE" w14:textId="77777777" w:rsidR="00A90238" w:rsidRPr="00496729" w:rsidRDefault="00A90238" w:rsidP="004260A6">
            <w:pPr>
              <w:pStyle w:val="TAL"/>
              <w:rPr>
                <w:noProof/>
              </w:rPr>
            </w:pPr>
            <w:r>
              <w:rPr>
                <w:noProof/>
              </w:rPr>
              <w:t>Add functional alias to MCVideo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072E69" w14:textId="77777777" w:rsidR="00A90238" w:rsidRDefault="00A90238" w:rsidP="004260A6">
            <w:pPr>
              <w:pStyle w:val="TAL"/>
              <w:rPr>
                <w:snapToGrid w:val="0"/>
              </w:rPr>
            </w:pPr>
            <w:r>
              <w:rPr>
                <w:snapToGrid w:val="0"/>
              </w:rPr>
              <w:t>16.2.0</w:t>
            </w:r>
          </w:p>
        </w:tc>
      </w:tr>
      <w:tr w:rsidR="00A90238" w:rsidRPr="00FF42F5" w14:paraId="3D500E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FF114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46055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7B7D1"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63A544" w14:textId="77777777" w:rsidR="00A90238" w:rsidRDefault="00A90238" w:rsidP="004260A6">
            <w:pPr>
              <w:pStyle w:val="TAL"/>
              <w:rPr>
                <w:snapToGrid w:val="0"/>
              </w:rPr>
            </w:pPr>
            <w:r>
              <w:rPr>
                <w:snapToGrid w:val="0"/>
              </w:rPr>
              <w:t>0127</w:t>
            </w:r>
          </w:p>
        </w:tc>
        <w:tc>
          <w:tcPr>
            <w:tcW w:w="284" w:type="dxa"/>
            <w:tcBorders>
              <w:top w:val="single" w:sz="6" w:space="0" w:color="auto"/>
              <w:left w:val="single" w:sz="6" w:space="0" w:color="auto"/>
              <w:bottom w:val="single" w:sz="6" w:space="0" w:color="auto"/>
              <w:right w:val="single" w:sz="6" w:space="0" w:color="auto"/>
            </w:tcBorders>
          </w:tcPr>
          <w:p w14:paraId="69C80176"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ECEAF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E595F" w14:textId="77777777" w:rsidR="00A90238" w:rsidRDefault="00A90238" w:rsidP="004260A6">
            <w:pPr>
              <w:pStyle w:val="TAL"/>
              <w:rPr>
                <w:noProof/>
              </w:rPr>
            </w:pPr>
            <w:r w:rsidRPr="001B5F81">
              <w:rPr>
                <w:noProof/>
              </w:rPr>
              <w:t>Add functional alias to MCVideo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B77D54" w14:textId="77777777" w:rsidR="00A90238" w:rsidRDefault="00A90238" w:rsidP="004260A6">
            <w:pPr>
              <w:pStyle w:val="TAL"/>
              <w:rPr>
                <w:snapToGrid w:val="0"/>
              </w:rPr>
            </w:pPr>
            <w:r>
              <w:rPr>
                <w:snapToGrid w:val="0"/>
              </w:rPr>
              <w:t>16.2.0</w:t>
            </w:r>
          </w:p>
        </w:tc>
      </w:tr>
      <w:tr w:rsidR="00A90238" w:rsidRPr="00FF42F5" w14:paraId="6990E4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3456E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A31EC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E0CBD3" w14:textId="77777777" w:rsidR="00A90238" w:rsidRPr="00A54720" w:rsidRDefault="00A90238" w:rsidP="004260A6">
            <w:pPr>
              <w:pStyle w:val="TAL"/>
              <w:rPr>
                <w:snapToGrid w:val="0"/>
              </w:rPr>
            </w:pPr>
            <w:r w:rsidRPr="00A54720">
              <w:rPr>
                <w:snapToGrid w:val="0"/>
              </w:rPr>
              <w:t>SP-19048</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85072" w14:textId="77777777" w:rsidR="00A90238" w:rsidRDefault="00A90238" w:rsidP="004260A6">
            <w:pPr>
              <w:pStyle w:val="TAL"/>
              <w:rPr>
                <w:snapToGrid w:val="0"/>
              </w:rPr>
            </w:pPr>
            <w:r>
              <w:rPr>
                <w:snapToGrid w:val="0"/>
              </w:rPr>
              <w:t>0129</w:t>
            </w:r>
          </w:p>
        </w:tc>
        <w:tc>
          <w:tcPr>
            <w:tcW w:w="284" w:type="dxa"/>
            <w:tcBorders>
              <w:top w:val="single" w:sz="6" w:space="0" w:color="auto"/>
              <w:left w:val="single" w:sz="6" w:space="0" w:color="auto"/>
              <w:bottom w:val="single" w:sz="6" w:space="0" w:color="auto"/>
              <w:right w:val="single" w:sz="6" w:space="0" w:color="auto"/>
            </w:tcBorders>
          </w:tcPr>
          <w:p w14:paraId="5C32E36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49E2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87F1495" w14:textId="77777777" w:rsidR="00A90238" w:rsidRPr="001B5F81" w:rsidRDefault="00A90238" w:rsidP="004260A6">
            <w:pPr>
              <w:pStyle w:val="TAL"/>
              <w:rPr>
                <w:noProof/>
              </w:rPr>
            </w:pPr>
            <w:r w:rsidRPr="00895C82">
              <w:rPr>
                <w:noProof/>
              </w:rPr>
              <w:t>Remove the duplicated MCVideo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57471" w14:textId="77777777" w:rsidR="00A90238" w:rsidRDefault="00A90238" w:rsidP="004260A6">
            <w:pPr>
              <w:pStyle w:val="TAL"/>
              <w:rPr>
                <w:snapToGrid w:val="0"/>
              </w:rPr>
            </w:pPr>
            <w:r>
              <w:rPr>
                <w:snapToGrid w:val="0"/>
              </w:rPr>
              <w:t>16.2.0</w:t>
            </w:r>
          </w:p>
        </w:tc>
      </w:tr>
      <w:tr w:rsidR="00A90238" w:rsidRPr="00FF42F5" w14:paraId="2E40AAE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69AC6FB"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D08C23"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9CE56C" w14:textId="77777777" w:rsidR="00A90238" w:rsidRPr="00A54720" w:rsidRDefault="00A90238" w:rsidP="004260A6">
            <w:pPr>
              <w:pStyle w:val="TAL"/>
              <w:rPr>
                <w:snapToGrid w:val="0"/>
              </w:rPr>
            </w:pPr>
            <w:r w:rsidRPr="00A54720">
              <w:rPr>
                <w:snapToGrid w:val="0"/>
              </w:rPr>
              <w:t>SP-19048</w:t>
            </w:r>
            <w:r>
              <w:rPr>
                <w:snapToGrid w:val="0"/>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1A1762" w14:textId="77777777" w:rsidR="00A90238" w:rsidRDefault="00A90238" w:rsidP="004260A6">
            <w:pPr>
              <w:pStyle w:val="TAL"/>
              <w:rPr>
                <w:snapToGrid w:val="0"/>
              </w:rPr>
            </w:pPr>
            <w:r>
              <w:rPr>
                <w:snapToGrid w:val="0"/>
              </w:rPr>
              <w:t>0130</w:t>
            </w:r>
          </w:p>
        </w:tc>
        <w:tc>
          <w:tcPr>
            <w:tcW w:w="284" w:type="dxa"/>
            <w:tcBorders>
              <w:top w:val="single" w:sz="6" w:space="0" w:color="auto"/>
              <w:left w:val="single" w:sz="6" w:space="0" w:color="auto"/>
              <w:bottom w:val="single" w:sz="6" w:space="0" w:color="auto"/>
              <w:right w:val="single" w:sz="6" w:space="0" w:color="auto"/>
            </w:tcBorders>
          </w:tcPr>
          <w:p w14:paraId="2EFFD87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1FA96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1B32817" w14:textId="77777777" w:rsidR="00A90238" w:rsidRPr="00895C82" w:rsidRDefault="00A90238" w:rsidP="004260A6">
            <w:pPr>
              <w:pStyle w:val="TAL"/>
              <w:rPr>
                <w:noProof/>
              </w:rPr>
            </w:pPr>
            <w:r w:rsidRPr="00895C82">
              <w:rPr>
                <w:noProof/>
              </w:rPr>
              <w:t>Fix the missing parameters in the user profile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15D95E" w14:textId="77777777" w:rsidR="00A90238" w:rsidRDefault="00A90238" w:rsidP="004260A6">
            <w:pPr>
              <w:pStyle w:val="TAL"/>
              <w:rPr>
                <w:snapToGrid w:val="0"/>
              </w:rPr>
            </w:pPr>
            <w:r>
              <w:rPr>
                <w:snapToGrid w:val="0"/>
              </w:rPr>
              <w:t>16.2.0</w:t>
            </w:r>
          </w:p>
        </w:tc>
      </w:tr>
      <w:tr w:rsidR="00A90238" w:rsidRPr="00FF42F5" w14:paraId="0CD8AFD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E99C9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290E90"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20B5FC"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23EEA" w14:textId="77777777" w:rsidR="00A90238" w:rsidRDefault="00A90238" w:rsidP="004260A6">
            <w:pPr>
              <w:pStyle w:val="TAL"/>
              <w:rPr>
                <w:snapToGrid w:val="0"/>
              </w:rPr>
            </w:pPr>
            <w:r>
              <w:rPr>
                <w:snapToGrid w:val="0"/>
              </w:rPr>
              <w:t>0131</w:t>
            </w:r>
          </w:p>
        </w:tc>
        <w:tc>
          <w:tcPr>
            <w:tcW w:w="284" w:type="dxa"/>
            <w:tcBorders>
              <w:top w:val="single" w:sz="6" w:space="0" w:color="auto"/>
              <w:left w:val="single" w:sz="6" w:space="0" w:color="auto"/>
              <w:bottom w:val="single" w:sz="6" w:space="0" w:color="auto"/>
              <w:right w:val="single" w:sz="6" w:space="0" w:color="auto"/>
            </w:tcBorders>
          </w:tcPr>
          <w:p w14:paraId="796483F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27058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0BD673" w14:textId="77777777" w:rsidR="00A90238" w:rsidRPr="00895C82" w:rsidRDefault="00A90238" w:rsidP="004260A6">
            <w:pPr>
              <w:pStyle w:val="TAL"/>
              <w:rPr>
                <w:noProof/>
              </w:rPr>
            </w:pPr>
            <w:r w:rsidRPr="00AC50AD">
              <w:rPr>
                <w:noProof/>
              </w:rPr>
              <w:t>MCVideo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2EBB6B" w14:textId="77777777" w:rsidR="00A90238" w:rsidRDefault="00A90238" w:rsidP="004260A6">
            <w:pPr>
              <w:pStyle w:val="TAL"/>
              <w:rPr>
                <w:snapToGrid w:val="0"/>
              </w:rPr>
            </w:pPr>
            <w:r>
              <w:rPr>
                <w:snapToGrid w:val="0"/>
              </w:rPr>
              <w:t>16.2.0</w:t>
            </w:r>
          </w:p>
        </w:tc>
      </w:tr>
      <w:tr w:rsidR="00A90238" w:rsidRPr="00FF42F5" w14:paraId="2CD283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DEBF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5B9C3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3E895"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E5B5E" w14:textId="77777777" w:rsidR="00A90238" w:rsidRDefault="00A90238" w:rsidP="004260A6">
            <w:pPr>
              <w:pStyle w:val="TAL"/>
              <w:rPr>
                <w:snapToGrid w:val="0"/>
              </w:rPr>
            </w:pPr>
            <w:r>
              <w:rPr>
                <w:snapToGrid w:val="0"/>
              </w:rPr>
              <w:t>0132</w:t>
            </w:r>
          </w:p>
        </w:tc>
        <w:tc>
          <w:tcPr>
            <w:tcW w:w="284" w:type="dxa"/>
            <w:tcBorders>
              <w:top w:val="single" w:sz="6" w:space="0" w:color="auto"/>
              <w:left w:val="single" w:sz="6" w:space="0" w:color="auto"/>
              <w:bottom w:val="single" w:sz="6" w:space="0" w:color="auto"/>
              <w:right w:val="single" w:sz="6" w:space="0" w:color="auto"/>
            </w:tcBorders>
          </w:tcPr>
          <w:p w14:paraId="55840AA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59A6D6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0641176" w14:textId="77777777" w:rsidR="00A90238" w:rsidRPr="00AC50AD" w:rsidRDefault="00A90238" w:rsidP="004260A6">
            <w:pPr>
              <w:pStyle w:val="TAL"/>
              <w:rPr>
                <w:noProof/>
              </w:rPr>
            </w:pPr>
            <w:r w:rsidRPr="00470E1C">
              <w:rPr>
                <w:noProof/>
              </w:rPr>
              <w:t>MCVideo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FEBE2D" w14:textId="77777777" w:rsidR="00A90238" w:rsidRDefault="00A90238" w:rsidP="004260A6">
            <w:pPr>
              <w:pStyle w:val="TAL"/>
              <w:rPr>
                <w:snapToGrid w:val="0"/>
              </w:rPr>
            </w:pPr>
            <w:r>
              <w:rPr>
                <w:snapToGrid w:val="0"/>
              </w:rPr>
              <w:t>16.2.0</w:t>
            </w:r>
          </w:p>
        </w:tc>
      </w:tr>
      <w:tr w:rsidR="00A90238" w:rsidRPr="00FF42F5" w14:paraId="70B8EAC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1796A2" w14:textId="77777777" w:rsidR="00A90238" w:rsidRDefault="00A90238" w:rsidP="004260A6">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FA970C"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18B2A" w14:textId="77777777" w:rsidR="00A90238" w:rsidRPr="00A54720" w:rsidRDefault="00A90238" w:rsidP="004260A6">
            <w:pPr>
              <w:pStyle w:val="TAL"/>
              <w:rPr>
                <w:snapToGrid w:val="0"/>
              </w:rPr>
            </w:pPr>
            <w:r w:rsidRPr="00A54720">
              <w:rPr>
                <w:snapToGrid w:val="0"/>
              </w:rPr>
              <w:t>SP-190</w:t>
            </w:r>
            <w:r>
              <w:rPr>
                <w:snapToGrid w:val="0"/>
              </w:rPr>
              <w:t>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C4A200" w14:textId="77777777" w:rsidR="00A90238" w:rsidRDefault="00A90238" w:rsidP="004260A6">
            <w:pPr>
              <w:pStyle w:val="TAL"/>
              <w:rPr>
                <w:snapToGrid w:val="0"/>
              </w:rPr>
            </w:pPr>
            <w:r>
              <w:rPr>
                <w:snapToGrid w:val="0"/>
              </w:rPr>
              <w:t>0133</w:t>
            </w:r>
          </w:p>
        </w:tc>
        <w:tc>
          <w:tcPr>
            <w:tcW w:w="284" w:type="dxa"/>
            <w:tcBorders>
              <w:top w:val="single" w:sz="6" w:space="0" w:color="auto"/>
              <w:left w:val="single" w:sz="6" w:space="0" w:color="auto"/>
              <w:bottom w:val="single" w:sz="6" w:space="0" w:color="auto"/>
              <w:right w:val="single" w:sz="6" w:space="0" w:color="auto"/>
            </w:tcBorders>
          </w:tcPr>
          <w:p w14:paraId="3087A860"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53449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7A326A" w14:textId="77777777" w:rsidR="00A90238" w:rsidRPr="00470E1C" w:rsidRDefault="00A90238" w:rsidP="004260A6">
            <w:pPr>
              <w:pStyle w:val="TAL"/>
              <w:rPr>
                <w:noProof/>
              </w:rPr>
            </w:pPr>
            <w:r w:rsidRPr="00DC6A0D">
              <w:rPr>
                <w:noProof/>
              </w:rPr>
              <w:t>Correct the configuration parameters for the MCVideo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2ECC7C7" w14:textId="77777777" w:rsidR="00A90238" w:rsidRDefault="00A90238" w:rsidP="004260A6">
            <w:pPr>
              <w:pStyle w:val="TAL"/>
              <w:rPr>
                <w:snapToGrid w:val="0"/>
              </w:rPr>
            </w:pPr>
            <w:r>
              <w:rPr>
                <w:snapToGrid w:val="0"/>
              </w:rPr>
              <w:t>16.3.0</w:t>
            </w:r>
          </w:p>
        </w:tc>
      </w:tr>
      <w:tr w:rsidR="00A90238" w:rsidRPr="00FF42F5" w14:paraId="08A40F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135A5E"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7E70A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B5CDAE" w14:textId="77777777" w:rsidR="00A90238" w:rsidRPr="00A54720" w:rsidRDefault="00A90238" w:rsidP="004260A6">
            <w:pPr>
              <w:pStyle w:val="TAL"/>
              <w:rPr>
                <w:snapToGrid w:val="0"/>
              </w:rPr>
            </w:pPr>
            <w:r w:rsidRPr="00A54720">
              <w:rPr>
                <w:snapToGrid w:val="0"/>
              </w:rPr>
              <w:t>SP-190</w:t>
            </w:r>
            <w:r>
              <w:rPr>
                <w:snapToGrid w:val="0"/>
              </w:rPr>
              <w:t>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A064ED" w14:textId="77777777" w:rsidR="00A90238" w:rsidRDefault="00A90238" w:rsidP="004260A6">
            <w:pPr>
              <w:pStyle w:val="TAL"/>
              <w:rPr>
                <w:snapToGrid w:val="0"/>
              </w:rPr>
            </w:pPr>
            <w:r>
              <w:rPr>
                <w:snapToGrid w:val="0"/>
              </w:rPr>
              <w:t>0136</w:t>
            </w:r>
          </w:p>
        </w:tc>
        <w:tc>
          <w:tcPr>
            <w:tcW w:w="284" w:type="dxa"/>
            <w:tcBorders>
              <w:top w:val="single" w:sz="6" w:space="0" w:color="auto"/>
              <w:left w:val="single" w:sz="6" w:space="0" w:color="auto"/>
              <w:bottom w:val="single" w:sz="6" w:space="0" w:color="auto"/>
              <w:right w:val="single" w:sz="6" w:space="0" w:color="auto"/>
            </w:tcBorders>
          </w:tcPr>
          <w:p w14:paraId="044CB45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F11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7AED1" w14:textId="77777777" w:rsidR="00A90238" w:rsidRPr="00DC6A0D" w:rsidRDefault="00A90238" w:rsidP="004260A6">
            <w:pPr>
              <w:pStyle w:val="TAL"/>
              <w:rPr>
                <w:noProof/>
              </w:rPr>
            </w:pPr>
            <w:r w:rsidRPr="002E39F7">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0A3BC7" w14:textId="77777777" w:rsidR="00A90238" w:rsidRDefault="00A90238" w:rsidP="004260A6">
            <w:pPr>
              <w:pStyle w:val="TAL"/>
              <w:rPr>
                <w:snapToGrid w:val="0"/>
              </w:rPr>
            </w:pPr>
            <w:r>
              <w:rPr>
                <w:snapToGrid w:val="0"/>
              </w:rPr>
              <w:t>16.3.0</w:t>
            </w:r>
          </w:p>
        </w:tc>
      </w:tr>
      <w:tr w:rsidR="00A90238" w:rsidRPr="00FF42F5" w14:paraId="12612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8F14D33"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2B6D9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973A2" w14:textId="77777777" w:rsidR="00A90238" w:rsidRPr="00A54720" w:rsidRDefault="00A90238" w:rsidP="004260A6">
            <w:pPr>
              <w:pStyle w:val="TAL"/>
              <w:rPr>
                <w:snapToGrid w:val="0"/>
              </w:rPr>
            </w:pPr>
            <w:r w:rsidRPr="00A54720">
              <w:rPr>
                <w:snapToGrid w:val="0"/>
              </w:rPr>
              <w:t>SP-190</w:t>
            </w:r>
            <w:r>
              <w:rPr>
                <w:snapToGrid w:val="0"/>
              </w:rPr>
              <w:t>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E5E4" w14:textId="77777777" w:rsidR="00A90238" w:rsidRDefault="00A90238" w:rsidP="004260A6">
            <w:pPr>
              <w:pStyle w:val="TAL"/>
              <w:rPr>
                <w:snapToGrid w:val="0"/>
              </w:rPr>
            </w:pPr>
            <w:r>
              <w:rPr>
                <w:snapToGrid w:val="0"/>
              </w:rPr>
              <w:t>0134</w:t>
            </w:r>
          </w:p>
        </w:tc>
        <w:tc>
          <w:tcPr>
            <w:tcW w:w="284" w:type="dxa"/>
            <w:tcBorders>
              <w:top w:val="single" w:sz="6" w:space="0" w:color="auto"/>
              <w:left w:val="single" w:sz="6" w:space="0" w:color="auto"/>
              <w:bottom w:val="single" w:sz="6" w:space="0" w:color="auto"/>
              <w:right w:val="single" w:sz="6" w:space="0" w:color="auto"/>
            </w:tcBorders>
          </w:tcPr>
          <w:p w14:paraId="560146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EA36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388530" w14:textId="77777777" w:rsidR="00A90238" w:rsidRPr="002E39F7" w:rsidRDefault="00A90238" w:rsidP="004260A6">
            <w:pPr>
              <w:pStyle w:val="TAL"/>
              <w:rPr>
                <w:noProof/>
              </w:rPr>
            </w:pPr>
            <w:r w:rsidRPr="008E7BA3">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5A7C59" w14:textId="77777777" w:rsidR="00A90238" w:rsidRDefault="00A90238" w:rsidP="004260A6">
            <w:pPr>
              <w:pStyle w:val="TAL"/>
              <w:rPr>
                <w:snapToGrid w:val="0"/>
              </w:rPr>
            </w:pPr>
            <w:r>
              <w:rPr>
                <w:snapToGrid w:val="0"/>
              </w:rPr>
              <w:t>17.0.0</w:t>
            </w:r>
          </w:p>
        </w:tc>
      </w:tr>
      <w:tr w:rsidR="00A90238" w:rsidRPr="00FF42F5" w14:paraId="366D8DF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9C54B2"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6A01A9"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E97CC" w14:textId="77777777" w:rsidR="00A90238" w:rsidRPr="00A54720" w:rsidRDefault="00A90238" w:rsidP="004260A6">
            <w:pPr>
              <w:pStyle w:val="TAL"/>
              <w:rPr>
                <w:snapToGrid w:val="0"/>
              </w:rPr>
            </w:pPr>
            <w:r w:rsidRPr="00A54720">
              <w:rPr>
                <w:snapToGrid w:val="0"/>
              </w:rPr>
              <w:t>SP-19</w:t>
            </w:r>
            <w:r>
              <w:rPr>
                <w:snapToGrid w:val="0"/>
              </w:rPr>
              <w:t>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A23A10" w14:textId="77777777" w:rsidR="00A90238" w:rsidRDefault="00A90238" w:rsidP="004260A6">
            <w:pPr>
              <w:pStyle w:val="TAL"/>
              <w:rPr>
                <w:snapToGrid w:val="0"/>
              </w:rPr>
            </w:pPr>
            <w:r>
              <w:rPr>
                <w:snapToGrid w:val="0"/>
              </w:rPr>
              <w:t>0137</w:t>
            </w:r>
          </w:p>
        </w:tc>
        <w:tc>
          <w:tcPr>
            <w:tcW w:w="284" w:type="dxa"/>
            <w:tcBorders>
              <w:top w:val="single" w:sz="6" w:space="0" w:color="auto"/>
              <w:left w:val="single" w:sz="6" w:space="0" w:color="auto"/>
              <w:bottom w:val="single" w:sz="6" w:space="0" w:color="auto"/>
              <w:right w:val="single" w:sz="6" w:space="0" w:color="auto"/>
            </w:tcBorders>
          </w:tcPr>
          <w:p w14:paraId="7B9A40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9D837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C9938C" w14:textId="77777777" w:rsidR="00A90238" w:rsidRPr="008E7BA3" w:rsidRDefault="00A90238" w:rsidP="004260A6">
            <w:pPr>
              <w:pStyle w:val="TAL"/>
              <w:rPr>
                <w:noProof/>
              </w:rPr>
            </w:pPr>
            <w:r w:rsidRPr="004358A7">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2E2C7C" w14:textId="77777777" w:rsidR="00A90238" w:rsidRDefault="00A90238" w:rsidP="004260A6">
            <w:pPr>
              <w:pStyle w:val="TAL"/>
              <w:rPr>
                <w:snapToGrid w:val="0"/>
              </w:rPr>
            </w:pPr>
            <w:r>
              <w:rPr>
                <w:snapToGrid w:val="0"/>
              </w:rPr>
              <w:t>17.1.0</w:t>
            </w:r>
          </w:p>
        </w:tc>
      </w:tr>
      <w:tr w:rsidR="00A90238" w:rsidRPr="00FF42F5" w14:paraId="2C3201C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EB9BB0"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084CF"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3B2D2" w14:textId="77777777" w:rsidR="00A90238" w:rsidRPr="00A54720" w:rsidRDefault="00A90238" w:rsidP="004260A6">
            <w:pPr>
              <w:pStyle w:val="TAL"/>
              <w:rPr>
                <w:snapToGrid w:val="0"/>
              </w:rPr>
            </w:pPr>
            <w:r w:rsidRPr="00A54720">
              <w:rPr>
                <w:snapToGrid w:val="0"/>
              </w:rPr>
              <w:t>SP-19</w:t>
            </w:r>
            <w:r>
              <w:rPr>
                <w:snapToGrid w:val="0"/>
              </w:rPr>
              <w:t>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DFEFEA" w14:textId="77777777" w:rsidR="00A90238" w:rsidRDefault="00A90238" w:rsidP="004260A6">
            <w:pPr>
              <w:pStyle w:val="TAL"/>
              <w:rPr>
                <w:snapToGrid w:val="0"/>
              </w:rPr>
            </w:pPr>
            <w:r>
              <w:rPr>
                <w:snapToGrid w:val="0"/>
              </w:rPr>
              <w:t>0138</w:t>
            </w:r>
          </w:p>
        </w:tc>
        <w:tc>
          <w:tcPr>
            <w:tcW w:w="284" w:type="dxa"/>
            <w:tcBorders>
              <w:top w:val="single" w:sz="6" w:space="0" w:color="auto"/>
              <w:left w:val="single" w:sz="6" w:space="0" w:color="auto"/>
              <w:bottom w:val="single" w:sz="6" w:space="0" w:color="auto"/>
              <w:right w:val="single" w:sz="6" w:space="0" w:color="auto"/>
            </w:tcBorders>
          </w:tcPr>
          <w:p w14:paraId="4603C4B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9F739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522DF32" w14:textId="77777777" w:rsidR="00A90238" w:rsidRPr="004358A7" w:rsidRDefault="00A90238" w:rsidP="004260A6">
            <w:pPr>
              <w:pStyle w:val="TAL"/>
              <w:rPr>
                <w:noProof/>
              </w:rPr>
            </w:pPr>
            <w:r w:rsidRPr="00C349CF">
              <w:rPr>
                <w:noProof/>
              </w:rPr>
              <w:t>Alignment on MCX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D94B7D" w14:textId="77777777" w:rsidR="00A90238" w:rsidRDefault="00A90238" w:rsidP="004260A6">
            <w:pPr>
              <w:pStyle w:val="TAL"/>
              <w:rPr>
                <w:snapToGrid w:val="0"/>
              </w:rPr>
            </w:pPr>
            <w:r>
              <w:rPr>
                <w:snapToGrid w:val="0"/>
              </w:rPr>
              <w:t>17.1.0</w:t>
            </w:r>
          </w:p>
        </w:tc>
      </w:tr>
      <w:tr w:rsidR="00A90238" w:rsidRPr="00FF42F5" w14:paraId="299B7EC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7C1E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A5D084"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3D4606" w14:textId="77777777" w:rsidR="00A90238" w:rsidRPr="00A54720"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42780" w14:textId="77777777" w:rsidR="00A90238" w:rsidRDefault="00A90238" w:rsidP="004260A6">
            <w:pPr>
              <w:pStyle w:val="TAL"/>
              <w:rPr>
                <w:snapToGrid w:val="0"/>
              </w:rPr>
            </w:pPr>
            <w:r>
              <w:rPr>
                <w:snapToGrid w:val="0"/>
              </w:rPr>
              <w:t>0139</w:t>
            </w:r>
          </w:p>
        </w:tc>
        <w:tc>
          <w:tcPr>
            <w:tcW w:w="284" w:type="dxa"/>
            <w:tcBorders>
              <w:top w:val="single" w:sz="6" w:space="0" w:color="auto"/>
              <w:left w:val="single" w:sz="6" w:space="0" w:color="auto"/>
              <w:bottom w:val="single" w:sz="6" w:space="0" w:color="auto"/>
              <w:right w:val="single" w:sz="6" w:space="0" w:color="auto"/>
            </w:tcBorders>
          </w:tcPr>
          <w:p w14:paraId="5C5C32B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1363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AD5C80E" w14:textId="77777777" w:rsidR="00A90238" w:rsidRPr="00C349CF" w:rsidRDefault="00A90238" w:rsidP="004260A6">
            <w:pPr>
              <w:pStyle w:val="TAL"/>
              <w:rPr>
                <w:noProof/>
              </w:rPr>
            </w:pPr>
            <w:r w:rsidRPr="008223AF">
              <w:rPr>
                <w:noProof/>
              </w:rPr>
              <w:t>Enhancing MCVideo communication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68B2AD" w14:textId="77777777" w:rsidR="00A90238" w:rsidRDefault="00A90238" w:rsidP="004260A6">
            <w:pPr>
              <w:pStyle w:val="TAL"/>
              <w:rPr>
                <w:snapToGrid w:val="0"/>
              </w:rPr>
            </w:pPr>
            <w:r>
              <w:rPr>
                <w:snapToGrid w:val="0"/>
              </w:rPr>
              <w:t>17.2.0</w:t>
            </w:r>
          </w:p>
        </w:tc>
      </w:tr>
      <w:tr w:rsidR="00A90238" w:rsidRPr="00FF42F5" w14:paraId="4A05922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5B49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A9A60"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A13F0D"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FC97F5" w14:textId="77777777" w:rsidR="00A90238" w:rsidRDefault="00A90238" w:rsidP="004260A6">
            <w:pPr>
              <w:pStyle w:val="TAL"/>
              <w:rPr>
                <w:snapToGrid w:val="0"/>
              </w:rPr>
            </w:pPr>
            <w:r>
              <w:rPr>
                <w:snapToGrid w:val="0"/>
              </w:rPr>
              <w:t>0140</w:t>
            </w:r>
          </w:p>
        </w:tc>
        <w:tc>
          <w:tcPr>
            <w:tcW w:w="284" w:type="dxa"/>
            <w:tcBorders>
              <w:top w:val="single" w:sz="6" w:space="0" w:color="auto"/>
              <w:left w:val="single" w:sz="6" w:space="0" w:color="auto"/>
              <w:bottom w:val="single" w:sz="6" w:space="0" w:color="auto"/>
              <w:right w:val="single" w:sz="6" w:space="0" w:color="auto"/>
            </w:tcBorders>
          </w:tcPr>
          <w:p w14:paraId="025E81BA"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3697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11596A" w14:textId="77777777" w:rsidR="00A90238" w:rsidRPr="008223AF" w:rsidRDefault="00A90238" w:rsidP="004260A6">
            <w:pPr>
              <w:pStyle w:val="TAL"/>
              <w:rPr>
                <w:noProof/>
              </w:rPr>
            </w:pPr>
            <w:r w:rsidRPr="006B44FD">
              <w:rPr>
                <w:noProof/>
              </w:rPr>
              <w:t>Alignment of functional alias to group binding handling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A012FE" w14:textId="77777777" w:rsidR="00A90238" w:rsidRDefault="00A90238" w:rsidP="004260A6">
            <w:pPr>
              <w:pStyle w:val="TAL"/>
              <w:rPr>
                <w:snapToGrid w:val="0"/>
              </w:rPr>
            </w:pPr>
            <w:r>
              <w:rPr>
                <w:snapToGrid w:val="0"/>
              </w:rPr>
              <w:t>17.2.0</w:t>
            </w:r>
          </w:p>
        </w:tc>
      </w:tr>
      <w:tr w:rsidR="00A90238" w:rsidRPr="00FF42F5" w14:paraId="464FD9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2C4FA59"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C4FEC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6FC97A"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912057" w14:textId="77777777" w:rsidR="00A90238" w:rsidRDefault="00A90238" w:rsidP="004260A6">
            <w:pPr>
              <w:pStyle w:val="TAL"/>
              <w:rPr>
                <w:snapToGrid w:val="0"/>
              </w:rPr>
            </w:pPr>
            <w:r>
              <w:rPr>
                <w:snapToGrid w:val="0"/>
              </w:rPr>
              <w:t>0143</w:t>
            </w:r>
          </w:p>
        </w:tc>
        <w:tc>
          <w:tcPr>
            <w:tcW w:w="284" w:type="dxa"/>
            <w:tcBorders>
              <w:top w:val="single" w:sz="6" w:space="0" w:color="auto"/>
              <w:left w:val="single" w:sz="6" w:space="0" w:color="auto"/>
              <w:bottom w:val="single" w:sz="6" w:space="0" w:color="auto"/>
              <w:right w:val="single" w:sz="6" w:space="0" w:color="auto"/>
            </w:tcBorders>
          </w:tcPr>
          <w:p w14:paraId="16928D5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4ED1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4864D1" w14:textId="77777777" w:rsidR="00A90238" w:rsidRPr="006B44FD" w:rsidRDefault="00A90238" w:rsidP="004260A6">
            <w:pPr>
              <w:pStyle w:val="TAL"/>
              <w:rPr>
                <w:noProof/>
              </w:rPr>
            </w:pPr>
            <w:r w:rsidRPr="00886513">
              <w:rPr>
                <w:noProof/>
              </w:rPr>
              <w:t>Adding missing server to server information flows for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50A17C" w14:textId="77777777" w:rsidR="00A90238" w:rsidRDefault="00A90238" w:rsidP="004260A6">
            <w:pPr>
              <w:pStyle w:val="TAL"/>
              <w:rPr>
                <w:snapToGrid w:val="0"/>
              </w:rPr>
            </w:pPr>
            <w:r>
              <w:rPr>
                <w:snapToGrid w:val="0"/>
              </w:rPr>
              <w:t>17.2.0</w:t>
            </w:r>
          </w:p>
        </w:tc>
      </w:tr>
      <w:tr w:rsidR="00A90238" w:rsidRPr="00FF42F5" w14:paraId="5243610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5EB491"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41D5A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AF0DC4"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AFD7BF" w14:textId="77777777" w:rsidR="00A90238" w:rsidRDefault="00A90238" w:rsidP="004260A6">
            <w:pPr>
              <w:pStyle w:val="TAL"/>
              <w:rPr>
                <w:snapToGrid w:val="0"/>
              </w:rPr>
            </w:pPr>
            <w:r>
              <w:rPr>
                <w:snapToGrid w:val="0"/>
              </w:rPr>
              <w:t>0144</w:t>
            </w:r>
          </w:p>
        </w:tc>
        <w:tc>
          <w:tcPr>
            <w:tcW w:w="284" w:type="dxa"/>
            <w:tcBorders>
              <w:top w:val="single" w:sz="6" w:space="0" w:color="auto"/>
              <w:left w:val="single" w:sz="6" w:space="0" w:color="auto"/>
              <w:bottom w:val="single" w:sz="6" w:space="0" w:color="auto"/>
              <w:right w:val="single" w:sz="6" w:space="0" w:color="auto"/>
            </w:tcBorders>
          </w:tcPr>
          <w:p w14:paraId="66F46F0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5586E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2496A5" w14:textId="77777777" w:rsidR="00A90238" w:rsidRPr="00886513" w:rsidRDefault="00A90238" w:rsidP="004260A6">
            <w:pPr>
              <w:pStyle w:val="TAL"/>
              <w:rPr>
                <w:noProof/>
              </w:rPr>
            </w:pPr>
            <w:r w:rsidRPr="004B6A76">
              <w:rPr>
                <w:noProof/>
              </w:rPr>
              <w:t>Adding missing server to server information flows for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B40C29" w14:textId="77777777" w:rsidR="00A90238" w:rsidRDefault="00A90238" w:rsidP="004260A6">
            <w:pPr>
              <w:pStyle w:val="TAL"/>
              <w:rPr>
                <w:snapToGrid w:val="0"/>
              </w:rPr>
            </w:pPr>
            <w:r>
              <w:rPr>
                <w:snapToGrid w:val="0"/>
              </w:rPr>
              <w:t>17.2.0</w:t>
            </w:r>
          </w:p>
        </w:tc>
      </w:tr>
      <w:tr w:rsidR="00A90238" w:rsidRPr="00FF42F5" w14:paraId="789AC08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DEE252D" w14:textId="77777777" w:rsidR="00A90238" w:rsidRDefault="00A90238" w:rsidP="004260A6">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15352C" w14:textId="77777777" w:rsidR="00A90238" w:rsidRDefault="00A90238" w:rsidP="004260A6">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59C59" w14:textId="77777777" w:rsidR="00A90238" w:rsidRPr="008223AF" w:rsidRDefault="00A90238" w:rsidP="004260A6">
            <w:pPr>
              <w:pStyle w:val="TAL"/>
              <w:rPr>
                <w:snapToGrid w:val="0"/>
              </w:rPr>
            </w:pPr>
            <w:r w:rsidRPr="008223AF">
              <w:rPr>
                <w:snapToGrid w:val="0"/>
              </w:rPr>
              <w:t>SP-200</w:t>
            </w:r>
            <w:r>
              <w:rPr>
                <w:snapToGrid w:val="0"/>
              </w:rPr>
              <w:t>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6BC11F" w14:textId="77777777" w:rsidR="00A90238" w:rsidRDefault="00A90238" w:rsidP="004260A6">
            <w:pPr>
              <w:pStyle w:val="TAL"/>
              <w:rPr>
                <w:snapToGrid w:val="0"/>
              </w:rPr>
            </w:pPr>
            <w:r>
              <w:rPr>
                <w:snapToGrid w:val="0"/>
              </w:rPr>
              <w:t>0142</w:t>
            </w:r>
          </w:p>
        </w:tc>
        <w:tc>
          <w:tcPr>
            <w:tcW w:w="284" w:type="dxa"/>
            <w:tcBorders>
              <w:top w:val="single" w:sz="6" w:space="0" w:color="auto"/>
              <w:left w:val="single" w:sz="6" w:space="0" w:color="auto"/>
              <w:bottom w:val="single" w:sz="6" w:space="0" w:color="auto"/>
              <w:right w:val="single" w:sz="6" w:space="0" w:color="auto"/>
            </w:tcBorders>
          </w:tcPr>
          <w:p w14:paraId="08DCA459" w14:textId="77777777" w:rsidR="00A90238" w:rsidRDefault="00A90238" w:rsidP="004260A6">
            <w:pPr>
              <w:pStyle w:val="TAL"/>
              <w:jc w:val="center"/>
              <w:rPr>
                <w:snapToGrid w:val="0"/>
              </w:rPr>
            </w:pPr>
            <w:r>
              <w:rPr>
                <w:snapToGrid w:val="0"/>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994E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1CF44" w14:textId="77777777" w:rsidR="00A90238" w:rsidRPr="004B6A76" w:rsidRDefault="00A90238" w:rsidP="004260A6">
            <w:pPr>
              <w:pStyle w:val="TAL"/>
              <w:rPr>
                <w:noProof/>
              </w:rPr>
            </w:pPr>
            <w:r w:rsidRPr="0003015C">
              <w:rPr>
                <w:noProof/>
              </w:rPr>
              <w:t>Introducing a functional alias as target address for private video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8A90E6A" w14:textId="77777777" w:rsidR="00A90238" w:rsidRDefault="00A90238" w:rsidP="004260A6">
            <w:pPr>
              <w:pStyle w:val="TAL"/>
              <w:rPr>
                <w:snapToGrid w:val="0"/>
              </w:rPr>
            </w:pPr>
            <w:r>
              <w:rPr>
                <w:snapToGrid w:val="0"/>
              </w:rPr>
              <w:t>17.3.0</w:t>
            </w:r>
          </w:p>
        </w:tc>
      </w:tr>
      <w:tr w:rsidR="00A90238" w:rsidRPr="00FF42F5" w14:paraId="44E9B8B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3D850C8"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9FF7C6"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14F15"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39EB1" w14:textId="77777777" w:rsidR="00A90238" w:rsidRDefault="00A90238" w:rsidP="004260A6">
            <w:pPr>
              <w:pStyle w:val="TAL"/>
              <w:rPr>
                <w:snapToGrid w:val="0"/>
              </w:rPr>
            </w:pPr>
            <w:r>
              <w:rPr>
                <w:snapToGrid w:val="0"/>
              </w:rPr>
              <w:t>0145</w:t>
            </w:r>
          </w:p>
        </w:tc>
        <w:tc>
          <w:tcPr>
            <w:tcW w:w="284" w:type="dxa"/>
            <w:tcBorders>
              <w:top w:val="single" w:sz="6" w:space="0" w:color="auto"/>
              <w:left w:val="single" w:sz="6" w:space="0" w:color="auto"/>
              <w:bottom w:val="single" w:sz="6" w:space="0" w:color="auto"/>
              <w:right w:val="single" w:sz="6" w:space="0" w:color="auto"/>
            </w:tcBorders>
          </w:tcPr>
          <w:p w14:paraId="799B996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5911F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112C27D" w14:textId="77777777" w:rsidR="00A90238" w:rsidRPr="0003015C" w:rsidRDefault="00A90238" w:rsidP="004260A6">
            <w:pPr>
              <w:pStyle w:val="TAL"/>
              <w:rPr>
                <w:noProof/>
              </w:rPr>
            </w:pPr>
            <w:r w:rsidRPr="00D40420">
              <w:rPr>
                <w:noProof/>
              </w:rPr>
              <w:t>Correction of private call setup procedures when using a functional alias as target address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BC1120" w14:textId="77777777" w:rsidR="00A90238" w:rsidRDefault="00A90238" w:rsidP="004260A6">
            <w:pPr>
              <w:pStyle w:val="TAL"/>
              <w:rPr>
                <w:snapToGrid w:val="0"/>
              </w:rPr>
            </w:pPr>
            <w:r>
              <w:rPr>
                <w:snapToGrid w:val="0"/>
              </w:rPr>
              <w:t>17.4.0</w:t>
            </w:r>
          </w:p>
        </w:tc>
      </w:tr>
      <w:tr w:rsidR="00A90238" w:rsidRPr="00FF42F5" w14:paraId="63E3D49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5F1D64"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F75CEB"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B48A2B"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259BEA" w14:textId="77777777" w:rsidR="00A90238" w:rsidRDefault="00A90238" w:rsidP="004260A6">
            <w:pPr>
              <w:pStyle w:val="TAL"/>
              <w:rPr>
                <w:snapToGrid w:val="0"/>
              </w:rPr>
            </w:pPr>
            <w:r>
              <w:rPr>
                <w:snapToGrid w:val="0"/>
              </w:rPr>
              <w:t>0146</w:t>
            </w:r>
          </w:p>
        </w:tc>
        <w:tc>
          <w:tcPr>
            <w:tcW w:w="284" w:type="dxa"/>
            <w:tcBorders>
              <w:top w:val="single" w:sz="6" w:space="0" w:color="auto"/>
              <w:left w:val="single" w:sz="6" w:space="0" w:color="auto"/>
              <w:bottom w:val="single" w:sz="6" w:space="0" w:color="auto"/>
              <w:right w:val="single" w:sz="6" w:space="0" w:color="auto"/>
            </w:tcBorders>
          </w:tcPr>
          <w:p w14:paraId="5ADB496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9CF09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4C73684" w14:textId="77777777" w:rsidR="00A90238" w:rsidRPr="00D40420" w:rsidRDefault="00A90238" w:rsidP="004260A6">
            <w:pPr>
              <w:pStyle w:val="TAL"/>
              <w:rPr>
                <w:noProof/>
              </w:rPr>
            </w:pPr>
            <w:r w:rsidRPr="00715832">
              <w:rPr>
                <w:noProof/>
              </w:rPr>
              <w:t>Add the IE of priority in Information flows for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830F03" w14:textId="77777777" w:rsidR="00A90238" w:rsidRDefault="00A90238" w:rsidP="004260A6">
            <w:pPr>
              <w:pStyle w:val="TAL"/>
              <w:rPr>
                <w:snapToGrid w:val="0"/>
              </w:rPr>
            </w:pPr>
            <w:r>
              <w:rPr>
                <w:snapToGrid w:val="0"/>
              </w:rPr>
              <w:t>17.4.0</w:t>
            </w:r>
          </w:p>
        </w:tc>
      </w:tr>
      <w:tr w:rsidR="00A90238" w:rsidRPr="00FF42F5" w14:paraId="06FACF1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603B71"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D51E91"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026337"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A4F3D9" w14:textId="77777777" w:rsidR="00A90238" w:rsidRDefault="00A90238" w:rsidP="004260A6">
            <w:pPr>
              <w:pStyle w:val="TAL"/>
              <w:rPr>
                <w:snapToGrid w:val="0"/>
              </w:rPr>
            </w:pPr>
            <w:r>
              <w:rPr>
                <w:snapToGrid w:val="0"/>
              </w:rPr>
              <w:t>0147</w:t>
            </w:r>
          </w:p>
        </w:tc>
        <w:tc>
          <w:tcPr>
            <w:tcW w:w="284" w:type="dxa"/>
            <w:tcBorders>
              <w:top w:val="single" w:sz="6" w:space="0" w:color="auto"/>
              <w:left w:val="single" w:sz="6" w:space="0" w:color="auto"/>
              <w:bottom w:val="single" w:sz="6" w:space="0" w:color="auto"/>
              <w:right w:val="single" w:sz="6" w:space="0" w:color="auto"/>
            </w:tcBorders>
          </w:tcPr>
          <w:p w14:paraId="082B8E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07511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5BFCCB4" w14:textId="77777777" w:rsidR="00A90238" w:rsidRPr="00715832" w:rsidRDefault="00A90238" w:rsidP="004260A6">
            <w:pPr>
              <w:pStyle w:val="TAL"/>
              <w:rPr>
                <w:noProof/>
              </w:rPr>
            </w:pPr>
            <w:r w:rsidRPr="000D2A00">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1D094E" w14:textId="77777777" w:rsidR="00A90238" w:rsidRDefault="00A90238" w:rsidP="004260A6">
            <w:pPr>
              <w:pStyle w:val="TAL"/>
              <w:rPr>
                <w:snapToGrid w:val="0"/>
              </w:rPr>
            </w:pPr>
            <w:r>
              <w:rPr>
                <w:snapToGrid w:val="0"/>
              </w:rPr>
              <w:t>17.4.0</w:t>
            </w:r>
          </w:p>
        </w:tc>
      </w:tr>
      <w:tr w:rsidR="00A90238" w:rsidRPr="00FF42F5" w14:paraId="0FD28A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E7E32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020652"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91F47"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1B611" w14:textId="77777777" w:rsidR="00A90238" w:rsidRDefault="00A90238" w:rsidP="004260A6">
            <w:pPr>
              <w:pStyle w:val="TAL"/>
              <w:rPr>
                <w:snapToGrid w:val="0"/>
              </w:rPr>
            </w:pPr>
            <w:r>
              <w:rPr>
                <w:snapToGrid w:val="0"/>
              </w:rPr>
              <w:t>0148</w:t>
            </w:r>
          </w:p>
        </w:tc>
        <w:tc>
          <w:tcPr>
            <w:tcW w:w="284" w:type="dxa"/>
            <w:tcBorders>
              <w:top w:val="single" w:sz="6" w:space="0" w:color="auto"/>
              <w:left w:val="single" w:sz="6" w:space="0" w:color="auto"/>
              <w:bottom w:val="single" w:sz="6" w:space="0" w:color="auto"/>
              <w:right w:val="single" w:sz="6" w:space="0" w:color="auto"/>
            </w:tcBorders>
          </w:tcPr>
          <w:p w14:paraId="78E2963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9DFB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AF7AB85" w14:textId="77777777" w:rsidR="00A90238" w:rsidRPr="000D2A00" w:rsidRDefault="00A90238" w:rsidP="004260A6">
            <w:pPr>
              <w:pStyle w:val="TAL"/>
              <w:rPr>
                <w:noProof/>
              </w:rPr>
            </w:pPr>
            <w:r w:rsidRPr="00A70A39">
              <w:rPr>
                <w:noProof/>
              </w:rPr>
              <w:t>MCVideo emergency group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7BF0D2" w14:textId="77777777" w:rsidR="00A90238" w:rsidRDefault="00A90238" w:rsidP="004260A6">
            <w:pPr>
              <w:pStyle w:val="TAL"/>
              <w:rPr>
                <w:snapToGrid w:val="0"/>
              </w:rPr>
            </w:pPr>
            <w:r>
              <w:rPr>
                <w:snapToGrid w:val="0"/>
              </w:rPr>
              <w:t>17.4.0</w:t>
            </w:r>
          </w:p>
        </w:tc>
      </w:tr>
      <w:tr w:rsidR="00A90238" w:rsidRPr="00FF42F5" w14:paraId="1E7FF78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B18EF2E"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9C698A"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89A4F4"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8A0BF8" w14:textId="77777777" w:rsidR="00A90238" w:rsidRDefault="00A90238" w:rsidP="004260A6">
            <w:pPr>
              <w:pStyle w:val="TAL"/>
              <w:rPr>
                <w:snapToGrid w:val="0"/>
              </w:rPr>
            </w:pPr>
            <w:r>
              <w:rPr>
                <w:snapToGrid w:val="0"/>
              </w:rPr>
              <w:t>0149</w:t>
            </w:r>
          </w:p>
        </w:tc>
        <w:tc>
          <w:tcPr>
            <w:tcW w:w="284" w:type="dxa"/>
            <w:tcBorders>
              <w:top w:val="single" w:sz="6" w:space="0" w:color="auto"/>
              <w:left w:val="single" w:sz="6" w:space="0" w:color="auto"/>
              <w:bottom w:val="single" w:sz="6" w:space="0" w:color="auto"/>
              <w:right w:val="single" w:sz="6" w:space="0" w:color="auto"/>
            </w:tcBorders>
          </w:tcPr>
          <w:p w14:paraId="1AF9EF1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559EC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B8B080" w14:textId="77777777" w:rsidR="00A90238" w:rsidRPr="00A70A39" w:rsidRDefault="00A90238" w:rsidP="004260A6">
            <w:pPr>
              <w:pStyle w:val="TAL"/>
              <w:rPr>
                <w:noProof/>
              </w:rPr>
            </w:pPr>
            <w:r w:rsidRPr="00E15FCA">
              <w:rPr>
                <w:noProof/>
              </w:rPr>
              <w:t>MCVideo emergency private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57FC89" w14:textId="77777777" w:rsidR="00A90238" w:rsidRDefault="00A90238" w:rsidP="004260A6">
            <w:pPr>
              <w:pStyle w:val="TAL"/>
              <w:rPr>
                <w:snapToGrid w:val="0"/>
              </w:rPr>
            </w:pPr>
            <w:r>
              <w:rPr>
                <w:snapToGrid w:val="0"/>
              </w:rPr>
              <w:t>17.4.0</w:t>
            </w:r>
          </w:p>
        </w:tc>
      </w:tr>
      <w:tr w:rsidR="00A90238" w:rsidRPr="00FF42F5" w14:paraId="19F9D2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E46BA4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64E1EC"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3C1A6A"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E1BC5" w14:textId="77777777" w:rsidR="00A90238" w:rsidRDefault="00A90238" w:rsidP="004260A6">
            <w:pPr>
              <w:pStyle w:val="TAL"/>
              <w:rPr>
                <w:snapToGrid w:val="0"/>
              </w:rPr>
            </w:pPr>
            <w:r>
              <w:rPr>
                <w:snapToGrid w:val="0"/>
              </w:rPr>
              <w:t>0150</w:t>
            </w:r>
          </w:p>
        </w:tc>
        <w:tc>
          <w:tcPr>
            <w:tcW w:w="284" w:type="dxa"/>
            <w:tcBorders>
              <w:top w:val="single" w:sz="6" w:space="0" w:color="auto"/>
              <w:left w:val="single" w:sz="6" w:space="0" w:color="auto"/>
              <w:bottom w:val="single" w:sz="6" w:space="0" w:color="auto"/>
              <w:right w:val="single" w:sz="6" w:space="0" w:color="auto"/>
            </w:tcBorders>
          </w:tcPr>
          <w:p w14:paraId="7D0BFE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F10DE"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D6F920" w14:textId="77777777" w:rsidR="00A90238" w:rsidRPr="00E15FCA" w:rsidRDefault="00A90238" w:rsidP="004260A6">
            <w:pPr>
              <w:pStyle w:val="TAL"/>
              <w:rPr>
                <w:noProof/>
              </w:rPr>
            </w:pPr>
            <w:r w:rsidRPr="00F34253">
              <w:rPr>
                <w:noProof/>
              </w:rPr>
              <w:t>Clarifications on the use of ProSe in off-network MCVideo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2030B8" w14:textId="77777777" w:rsidR="00A90238" w:rsidRDefault="00A90238" w:rsidP="004260A6">
            <w:pPr>
              <w:pStyle w:val="TAL"/>
              <w:rPr>
                <w:snapToGrid w:val="0"/>
              </w:rPr>
            </w:pPr>
            <w:r>
              <w:rPr>
                <w:snapToGrid w:val="0"/>
              </w:rPr>
              <w:t>17.4.0</w:t>
            </w:r>
          </w:p>
        </w:tc>
      </w:tr>
      <w:tr w:rsidR="00A90238" w:rsidRPr="00FF42F5" w14:paraId="21275D7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00D08D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18C426"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9A771" w14:textId="77777777" w:rsidR="00A90238" w:rsidRPr="008223AF" w:rsidRDefault="00A90238" w:rsidP="004260A6">
            <w:pPr>
              <w:pStyle w:val="TAL"/>
              <w:rPr>
                <w:snapToGrid w:val="0"/>
              </w:rPr>
            </w:pPr>
            <w:r w:rsidRPr="00031BA4">
              <w:rPr>
                <w:snapToGrid w:val="0"/>
              </w:rPr>
              <w:t>SP-201000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097863" w14:textId="77777777" w:rsidR="00A90238" w:rsidRDefault="00A90238" w:rsidP="004260A6">
            <w:pPr>
              <w:pStyle w:val="TAL"/>
              <w:rPr>
                <w:snapToGrid w:val="0"/>
              </w:rPr>
            </w:pPr>
            <w:r>
              <w:rPr>
                <w:snapToGrid w:val="0"/>
              </w:rPr>
              <w:t>0152</w:t>
            </w:r>
          </w:p>
        </w:tc>
        <w:tc>
          <w:tcPr>
            <w:tcW w:w="284" w:type="dxa"/>
            <w:tcBorders>
              <w:top w:val="single" w:sz="6" w:space="0" w:color="auto"/>
              <w:left w:val="single" w:sz="6" w:space="0" w:color="auto"/>
              <w:bottom w:val="single" w:sz="6" w:space="0" w:color="auto"/>
              <w:right w:val="single" w:sz="6" w:space="0" w:color="auto"/>
            </w:tcBorders>
          </w:tcPr>
          <w:p w14:paraId="5F5C3BB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6CB05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B56B39" w14:textId="77777777" w:rsidR="00A90238" w:rsidRPr="00F34253" w:rsidRDefault="00A90238" w:rsidP="004260A6">
            <w:pPr>
              <w:pStyle w:val="TAL"/>
              <w:rPr>
                <w:noProof/>
              </w:rPr>
            </w:pPr>
            <w:r w:rsidRPr="00031BA4">
              <w:rPr>
                <w:noProof/>
              </w:rPr>
              <w:t>MCVideo pull and push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F21FB" w14:textId="77777777" w:rsidR="00A90238" w:rsidRDefault="00A90238" w:rsidP="004260A6">
            <w:pPr>
              <w:pStyle w:val="TAL"/>
              <w:rPr>
                <w:snapToGrid w:val="0"/>
              </w:rPr>
            </w:pPr>
            <w:r>
              <w:rPr>
                <w:snapToGrid w:val="0"/>
              </w:rPr>
              <w:t>17.5.0</w:t>
            </w:r>
          </w:p>
        </w:tc>
      </w:tr>
      <w:tr w:rsidR="00A90238" w:rsidRPr="00FF42F5" w14:paraId="789820A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39A2C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269280"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CEE2AF" w14:textId="77777777" w:rsidR="00A90238" w:rsidRPr="00031BA4" w:rsidRDefault="00A90238" w:rsidP="004260A6">
            <w:pPr>
              <w:pStyle w:val="TAL"/>
              <w:rPr>
                <w:snapToGrid w:val="0"/>
              </w:rPr>
            </w:pPr>
            <w:r w:rsidRPr="00666386">
              <w:rPr>
                <w:snapToGrid w:val="0"/>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DB3787" w14:textId="77777777" w:rsidR="00A90238" w:rsidRDefault="00A90238" w:rsidP="004260A6">
            <w:pPr>
              <w:pStyle w:val="TAL"/>
              <w:rPr>
                <w:snapToGrid w:val="0"/>
              </w:rPr>
            </w:pPr>
            <w:r>
              <w:rPr>
                <w:snapToGrid w:val="0"/>
              </w:rPr>
              <w:t>0153</w:t>
            </w:r>
          </w:p>
        </w:tc>
        <w:tc>
          <w:tcPr>
            <w:tcW w:w="284" w:type="dxa"/>
            <w:tcBorders>
              <w:top w:val="single" w:sz="6" w:space="0" w:color="auto"/>
              <w:left w:val="single" w:sz="6" w:space="0" w:color="auto"/>
              <w:bottom w:val="single" w:sz="6" w:space="0" w:color="auto"/>
              <w:right w:val="single" w:sz="6" w:space="0" w:color="auto"/>
            </w:tcBorders>
          </w:tcPr>
          <w:p w14:paraId="49EE1BB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AA4E57"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68C3A0A" w14:textId="77777777" w:rsidR="00A90238" w:rsidRPr="00031BA4" w:rsidRDefault="00A90238" w:rsidP="004260A6">
            <w:pPr>
              <w:pStyle w:val="TAL"/>
              <w:rPr>
                <w:noProof/>
              </w:rPr>
            </w:pPr>
            <w:r w:rsidRPr="00666386">
              <w:rPr>
                <w:noProof/>
              </w:rPr>
              <w:t>Call restrictions for normal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9B9B0C" w14:textId="77777777" w:rsidR="00A90238" w:rsidRDefault="00A90238" w:rsidP="004260A6">
            <w:pPr>
              <w:pStyle w:val="TAL"/>
              <w:rPr>
                <w:snapToGrid w:val="0"/>
              </w:rPr>
            </w:pPr>
            <w:r>
              <w:rPr>
                <w:snapToGrid w:val="0"/>
              </w:rPr>
              <w:t>17.5.0</w:t>
            </w:r>
          </w:p>
        </w:tc>
      </w:tr>
      <w:tr w:rsidR="00A90238" w:rsidRPr="00FF42F5" w14:paraId="793B30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F29AC43"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28172"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ECDD09" w14:textId="77777777" w:rsidR="00A90238" w:rsidRPr="00666386"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E88E64" w14:textId="77777777" w:rsidR="00A90238" w:rsidRDefault="00A90238" w:rsidP="004260A6">
            <w:pPr>
              <w:pStyle w:val="TAL"/>
              <w:rPr>
                <w:snapToGrid w:val="0"/>
              </w:rPr>
            </w:pPr>
            <w:r>
              <w:rPr>
                <w:snapToGrid w:val="0"/>
              </w:rPr>
              <w:t>0155</w:t>
            </w:r>
          </w:p>
        </w:tc>
        <w:tc>
          <w:tcPr>
            <w:tcW w:w="284" w:type="dxa"/>
            <w:tcBorders>
              <w:top w:val="single" w:sz="6" w:space="0" w:color="auto"/>
              <w:left w:val="single" w:sz="6" w:space="0" w:color="auto"/>
              <w:bottom w:val="single" w:sz="6" w:space="0" w:color="auto"/>
              <w:right w:val="single" w:sz="6" w:space="0" w:color="auto"/>
            </w:tcBorders>
          </w:tcPr>
          <w:p w14:paraId="35AB704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FF982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7DF99F" w14:textId="77777777" w:rsidR="00A90238" w:rsidRPr="00666386" w:rsidRDefault="00A90238" w:rsidP="004260A6">
            <w:pPr>
              <w:pStyle w:val="TAL"/>
              <w:rPr>
                <w:noProof/>
              </w:rPr>
            </w:pPr>
            <w:r w:rsidRPr="007B21E9">
              <w:rPr>
                <w:noProof/>
              </w:rPr>
              <w:t>FA controlling role description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E2B98" w14:textId="77777777" w:rsidR="00A90238" w:rsidRDefault="00A90238" w:rsidP="004260A6">
            <w:pPr>
              <w:pStyle w:val="TAL"/>
              <w:rPr>
                <w:snapToGrid w:val="0"/>
              </w:rPr>
            </w:pPr>
            <w:r>
              <w:rPr>
                <w:snapToGrid w:val="0"/>
              </w:rPr>
              <w:t>17.5.0</w:t>
            </w:r>
          </w:p>
        </w:tc>
      </w:tr>
      <w:tr w:rsidR="00A90238" w:rsidRPr="00FF42F5" w14:paraId="213DCFD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B10CAA"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3FD104"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4258A6" w14:textId="77777777" w:rsidR="00A90238" w:rsidRPr="007B21E9"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4FBC1C" w14:textId="77777777" w:rsidR="00A90238" w:rsidRDefault="00A90238" w:rsidP="004260A6">
            <w:pPr>
              <w:pStyle w:val="TAL"/>
              <w:rPr>
                <w:snapToGrid w:val="0"/>
              </w:rPr>
            </w:pPr>
            <w:r>
              <w:rPr>
                <w:snapToGrid w:val="0"/>
              </w:rPr>
              <w:t>0157</w:t>
            </w:r>
          </w:p>
        </w:tc>
        <w:tc>
          <w:tcPr>
            <w:tcW w:w="284" w:type="dxa"/>
            <w:tcBorders>
              <w:top w:val="single" w:sz="6" w:space="0" w:color="auto"/>
              <w:left w:val="single" w:sz="6" w:space="0" w:color="auto"/>
              <w:bottom w:val="single" w:sz="6" w:space="0" w:color="auto"/>
              <w:right w:val="single" w:sz="6" w:space="0" w:color="auto"/>
            </w:tcBorders>
          </w:tcPr>
          <w:p w14:paraId="29F055E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1CC06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0D494A" w14:textId="77777777" w:rsidR="00A90238" w:rsidRPr="007B21E9" w:rsidRDefault="00A90238" w:rsidP="004260A6">
            <w:pPr>
              <w:pStyle w:val="TAL"/>
              <w:rPr>
                <w:noProof/>
              </w:rPr>
            </w:pPr>
            <w:r w:rsidRPr="000009FF">
              <w:rPr>
                <w:noProof/>
              </w:rPr>
              <w:t>FA management procedure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C185FB" w14:textId="77777777" w:rsidR="00A90238" w:rsidRDefault="00A90238" w:rsidP="004260A6">
            <w:pPr>
              <w:pStyle w:val="TAL"/>
              <w:rPr>
                <w:snapToGrid w:val="0"/>
              </w:rPr>
            </w:pPr>
            <w:r>
              <w:rPr>
                <w:snapToGrid w:val="0"/>
              </w:rPr>
              <w:t>17.5.0</w:t>
            </w:r>
          </w:p>
        </w:tc>
      </w:tr>
      <w:tr w:rsidR="00A90238" w:rsidRPr="00FF42F5" w14:paraId="1C19A10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5A5266" w14:textId="77777777" w:rsidR="00A90238" w:rsidRDefault="00A90238" w:rsidP="004260A6">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80C37" w14:textId="77777777" w:rsidR="00A90238" w:rsidRDefault="00A90238" w:rsidP="004260A6">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9968CE" w14:textId="77777777" w:rsidR="00A90238" w:rsidRPr="007B21E9" w:rsidRDefault="00A90238" w:rsidP="004260A6">
            <w:pPr>
              <w:pStyle w:val="TAL"/>
              <w:rPr>
                <w:snapToGrid w:val="0"/>
              </w:rPr>
            </w:pPr>
            <w:r w:rsidRPr="003C64FE">
              <w:rPr>
                <w:snapToGrid w:val="0"/>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5683F8" w14:textId="77777777" w:rsidR="00A90238" w:rsidRDefault="00A90238" w:rsidP="004260A6">
            <w:pPr>
              <w:pStyle w:val="TAL"/>
              <w:rPr>
                <w:snapToGrid w:val="0"/>
              </w:rPr>
            </w:pPr>
            <w:r>
              <w:rPr>
                <w:snapToGrid w:val="0"/>
              </w:rPr>
              <w:t>0158</w:t>
            </w:r>
          </w:p>
        </w:tc>
        <w:tc>
          <w:tcPr>
            <w:tcW w:w="284" w:type="dxa"/>
            <w:tcBorders>
              <w:top w:val="single" w:sz="6" w:space="0" w:color="auto"/>
              <w:left w:val="single" w:sz="6" w:space="0" w:color="auto"/>
              <w:bottom w:val="single" w:sz="6" w:space="0" w:color="auto"/>
              <w:right w:val="single" w:sz="6" w:space="0" w:color="auto"/>
            </w:tcBorders>
          </w:tcPr>
          <w:p w14:paraId="6611B8D4"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EC80E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19AFE7" w14:textId="77777777" w:rsidR="00A90238" w:rsidRPr="000009FF" w:rsidRDefault="00A90238" w:rsidP="004260A6">
            <w:pPr>
              <w:pStyle w:val="TAL"/>
              <w:rPr>
                <w:noProof/>
              </w:rPr>
            </w:pPr>
            <w:r w:rsidRPr="003C64FE">
              <w:rPr>
                <w:noProof/>
              </w:rPr>
              <w:t>Correction to MCVideo-5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7DFB2D" w14:textId="77777777" w:rsidR="00A90238" w:rsidRDefault="00A90238" w:rsidP="004260A6">
            <w:pPr>
              <w:pStyle w:val="TAL"/>
              <w:rPr>
                <w:snapToGrid w:val="0"/>
              </w:rPr>
            </w:pPr>
            <w:r>
              <w:rPr>
                <w:snapToGrid w:val="0"/>
              </w:rPr>
              <w:t>17.6.0</w:t>
            </w:r>
          </w:p>
        </w:tc>
      </w:tr>
      <w:tr w:rsidR="00A90238" w:rsidRPr="00FF42F5" w14:paraId="0C03892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442FF0" w14:textId="77777777" w:rsidR="00A90238" w:rsidRDefault="00A90238" w:rsidP="004260A6">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FD737" w14:textId="77777777" w:rsidR="00A90238" w:rsidRDefault="00A90238" w:rsidP="004260A6">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02854" w14:textId="77777777" w:rsidR="00A90238" w:rsidRPr="003C64FE" w:rsidRDefault="00A90238" w:rsidP="004260A6">
            <w:pPr>
              <w:pStyle w:val="TAL"/>
              <w:rPr>
                <w:snapToGrid w:val="0"/>
              </w:rPr>
            </w:pPr>
            <w:r w:rsidRPr="0094675C">
              <w:rPr>
                <w:snapToGrid w:val="0"/>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80611" w14:textId="77777777" w:rsidR="00A90238" w:rsidRDefault="00A90238" w:rsidP="004260A6">
            <w:pPr>
              <w:pStyle w:val="TAL"/>
              <w:rPr>
                <w:snapToGrid w:val="0"/>
              </w:rPr>
            </w:pPr>
            <w:r>
              <w:rPr>
                <w:snapToGrid w:val="0"/>
              </w:rPr>
              <w:t>0159</w:t>
            </w:r>
          </w:p>
        </w:tc>
        <w:tc>
          <w:tcPr>
            <w:tcW w:w="284" w:type="dxa"/>
            <w:tcBorders>
              <w:top w:val="single" w:sz="6" w:space="0" w:color="auto"/>
              <w:left w:val="single" w:sz="6" w:space="0" w:color="auto"/>
              <w:bottom w:val="single" w:sz="6" w:space="0" w:color="auto"/>
              <w:right w:val="single" w:sz="6" w:space="0" w:color="auto"/>
            </w:tcBorders>
          </w:tcPr>
          <w:p w14:paraId="6ECD951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6D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5A827C" w14:textId="77777777" w:rsidR="00A90238" w:rsidRPr="003C64FE" w:rsidRDefault="00A90238" w:rsidP="004260A6">
            <w:pPr>
              <w:pStyle w:val="TAL"/>
              <w:rPr>
                <w:noProof/>
              </w:rPr>
            </w:pPr>
            <w:r w:rsidRPr="00647E55">
              <w:rPr>
                <w:noProof/>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4CA284" w14:textId="77777777" w:rsidR="00A90238" w:rsidRDefault="00A90238" w:rsidP="004260A6">
            <w:pPr>
              <w:pStyle w:val="TAL"/>
              <w:rPr>
                <w:snapToGrid w:val="0"/>
              </w:rPr>
            </w:pPr>
            <w:r>
              <w:rPr>
                <w:snapToGrid w:val="0"/>
              </w:rPr>
              <w:t>18.0.0</w:t>
            </w:r>
          </w:p>
        </w:tc>
      </w:tr>
      <w:tr w:rsidR="00A90238" w:rsidRPr="00FF42F5" w14:paraId="017C615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B09578" w14:textId="77777777" w:rsidR="00A90238" w:rsidRDefault="00A90238" w:rsidP="004260A6">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631EAB" w14:textId="77777777" w:rsidR="00A90238" w:rsidRDefault="00A90238" w:rsidP="004260A6">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C6C8D" w14:textId="77777777" w:rsidR="00A90238" w:rsidRPr="0094675C" w:rsidRDefault="00A90238" w:rsidP="004260A6">
            <w:pPr>
              <w:pStyle w:val="TAL"/>
              <w:rPr>
                <w:snapToGrid w:val="0"/>
              </w:rPr>
            </w:pPr>
            <w:r w:rsidRPr="00E004C2">
              <w:rPr>
                <w:snapToGrid w:val="0"/>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FD1C50" w14:textId="77777777" w:rsidR="00A90238" w:rsidRDefault="00A90238" w:rsidP="004260A6">
            <w:pPr>
              <w:pStyle w:val="TAL"/>
              <w:rPr>
                <w:snapToGrid w:val="0"/>
              </w:rPr>
            </w:pPr>
            <w:r>
              <w:rPr>
                <w:snapToGrid w:val="0"/>
              </w:rPr>
              <w:t>0162</w:t>
            </w:r>
          </w:p>
        </w:tc>
        <w:tc>
          <w:tcPr>
            <w:tcW w:w="284" w:type="dxa"/>
            <w:tcBorders>
              <w:top w:val="single" w:sz="6" w:space="0" w:color="auto"/>
              <w:left w:val="single" w:sz="6" w:space="0" w:color="auto"/>
              <w:bottom w:val="single" w:sz="6" w:space="0" w:color="auto"/>
              <w:right w:val="single" w:sz="6" w:space="0" w:color="auto"/>
            </w:tcBorders>
          </w:tcPr>
          <w:p w14:paraId="183400A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09ED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E7F686" w14:textId="77777777" w:rsidR="00A90238" w:rsidRPr="00647E55" w:rsidRDefault="00A90238" w:rsidP="004260A6">
            <w:pPr>
              <w:pStyle w:val="TAL"/>
              <w:rPr>
                <w:noProof/>
              </w:rPr>
            </w:pPr>
            <w:r w:rsidRPr="00E004C2">
              <w:rPr>
                <w:noProof/>
              </w:rPr>
              <w:t>Allow the user to restrict the dissemination of the location information – MCVideo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E95C07" w14:textId="77777777" w:rsidR="00A90238" w:rsidRDefault="00A90238" w:rsidP="004260A6">
            <w:pPr>
              <w:pStyle w:val="TAL"/>
              <w:rPr>
                <w:snapToGrid w:val="0"/>
              </w:rPr>
            </w:pPr>
            <w:r>
              <w:rPr>
                <w:snapToGrid w:val="0"/>
              </w:rPr>
              <w:t>18.1.0</w:t>
            </w:r>
          </w:p>
        </w:tc>
      </w:tr>
      <w:tr w:rsidR="00B9672E" w:rsidRPr="00FF42F5" w14:paraId="5C5F03B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B98BC9" w14:textId="6763F3DC" w:rsidR="00B9672E" w:rsidRDefault="00B9672E" w:rsidP="00B9672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34534C" w14:textId="04D3C442" w:rsidR="00B9672E" w:rsidRDefault="00B9672E" w:rsidP="00B9672E">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C43B5" w14:textId="3E93F48B" w:rsidR="00B9672E" w:rsidRPr="00E004C2" w:rsidRDefault="001C6F86" w:rsidP="00B9672E">
            <w:pPr>
              <w:pStyle w:val="TAL"/>
              <w:rPr>
                <w:snapToGrid w:val="0"/>
              </w:rPr>
            </w:pPr>
            <w:r w:rsidRPr="001C6F86">
              <w:rPr>
                <w:snapToGrid w:val="0"/>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E39F7" w14:textId="1803ABCB" w:rsidR="00B9672E" w:rsidRDefault="00B9672E" w:rsidP="00B9672E">
            <w:pPr>
              <w:pStyle w:val="TAL"/>
              <w:rPr>
                <w:snapToGrid w:val="0"/>
              </w:rPr>
            </w:pPr>
            <w:r>
              <w:rPr>
                <w:snapToGrid w:val="0"/>
              </w:rPr>
              <w:t>0163</w:t>
            </w:r>
          </w:p>
        </w:tc>
        <w:tc>
          <w:tcPr>
            <w:tcW w:w="284" w:type="dxa"/>
            <w:tcBorders>
              <w:top w:val="single" w:sz="6" w:space="0" w:color="auto"/>
              <w:left w:val="single" w:sz="6" w:space="0" w:color="auto"/>
              <w:bottom w:val="single" w:sz="6" w:space="0" w:color="auto"/>
              <w:right w:val="single" w:sz="6" w:space="0" w:color="auto"/>
            </w:tcBorders>
          </w:tcPr>
          <w:p w14:paraId="0EB28FF3" w14:textId="122812A2" w:rsidR="00B9672E" w:rsidRDefault="00B9672E" w:rsidP="00B9672E">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49213C" w14:textId="1B083875" w:rsidR="00B9672E" w:rsidRDefault="00B9672E" w:rsidP="00B9672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CF155" w14:textId="3487A61F" w:rsidR="00B9672E" w:rsidRPr="00E004C2" w:rsidRDefault="00B9672E" w:rsidP="00B9672E">
            <w:pPr>
              <w:pStyle w:val="TAL"/>
              <w:rPr>
                <w:noProof/>
              </w:rPr>
            </w:pPr>
            <w:r w:rsidRPr="00B9672E">
              <w:rPr>
                <w:noProof/>
              </w:rPr>
              <w:t>Private MCVideo call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133181" w14:textId="0E37E330" w:rsidR="00B9672E" w:rsidRDefault="00B9672E" w:rsidP="00B9672E">
            <w:pPr>
              <w:pStyle w:val="TAL"/>
              <w:rPr>
                <w:snapToGrid w:val="0"/>
              </w:rPr>
            </w:pPr>
            <w:r>
              <w:rPr>
                <w:snapToGrid w:val="0"/>
              </w:rPr>
              <w:t>18.2.0</w:t>
            </w:r>
          </w:p>
        </w:tc>
      </w:tr>
      <w:tr w:rsidR="00116891" w:rsidRPr="00FF42F5" w14:paraId="73DD71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2A193F" w14:textId="11450BB9" w:rsidR="00116891" w:rsidRDefault="00116891" w:rsidP="00116891">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175A2E" w14:textId="08FE77C3" w:rsidR="00116891" w:rsidRDefault="00116891" w:rsidP="00116891">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EB7DD1" w14:textId="44A45885" w:rsidR="00116891" w:rsidRPr="00E004C2" w:rsidRDefault="001C6F86" w:rsidP="00116891">
            <w:pPr>
              <w:pStyle w:val="TAL"/>
              <w:rPr>
                <w:snapToGrid w:val="0"/>
              </w:rPr>
            </w:pPr>
            <w:r w:rsidRPr="001C6F86">
              <w:rPr>
                <w:snapToGrid w:val="0"/>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466C01" w14:textId="2D8915D9" w:rsidR="00116891" w:rsidRDefault="00116891" w:rsidP="00116891">
            <w:pPr>
              <w:pStyle w:val="TAL"/>
              <w:rPr>
                <w:snapToGrid w:val="0"/>
              </w:rPr>
            </w:pPr>
            <w:r>
              <w:rPr>
                <w:snapToGrid w:val="0"/>
              </w:rPr>
              <w:t>0164</w:t>
            </w:r>
          </w:p>
        </w:tc>
        <w:tc>
          <w:tcPr>
            <w:tcW w:w="284" w:type="dxa"/>
            <w:tcBorders>
              <w:top w:val="single" w:sz="6" w:space="0" w:color="auto"/>
              <w:left w:val="single" w:sz="6" w:space="0" w:color="auto"/>
              <w:bottom w:val="single" w:sz="6" w:space="0" w:color="auto"/>
              <w:right w:val="single" w:sz="6" w:space="0" w:color="auto"/>
            </w:tcBorders>
          </w:tcPr>
          <w:p w14:paraId="20AA3B3B" w14:textId="77777777" w:rsidR="00116891" w:rsidRDefault="00116891" w:rsidP="00116891">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AF0A3F" w14:textId="2B2410CE" w:rsidR="00116891" w:rsidRDefault="00116891" w:rsidP="00116891">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F28D51F" w14:textId="56E320C0" w:rsidR="00116891" w:rsidRPr="00B9672E" w:rsidRDefault="00116891" w:rsidP="00116891">
            <w:pPr>
              <w:pStyle w:val="TAL"/>
              <w:rPr>
                <w:noProof/>
              </w:rPr>
            </w:pPr>
            <w:r w:rsidRPr="00116891">
              <w:rPr>
                <w:noProof/>
              </w:rPr>
              <w:t>Updating MCVideo private call end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84F5FA" w14:textId="4587298D" w:rsidR="00116891" w:rsidRDefault="00116891" w:rsidP="00116891">
            <w:pPr>
              <w:pStyle w:val="TAL"/>
              <w:rPr>
                <w:snapToGrid w:val="0"/>
              </w:rPr>
            </w:pPr>
            <w:r>
              <w:rPr>
                <w:snapToGrid w:val="0"/>
              </w:rPr>
              <w:t>18.2.0</w:t>
            </w:r>
          </w:p>
        </w:tc>
      </w:tr>
      <w:tr w:rsidR="001C6F86" w:rsidRPr="00FF42F5" w14:paraId="28F6602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D27919C" w14:textId="4A05C6EB" w:rsidR="001C6F86" w:rsidRDefault="001C6F86" w:rsidP="001C6F86">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0A07A8" w14:textId="192D14B0" w:rsidR="001C6F86" w:rsidRDefault="001C6F86" w:rsidP="001C6F86">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5D486C7" w14:textId="38351E65" w:rsidR="001C6F86" w:rsidRPr="001C6F86" w:rsidRDefault="001C6F86" w:rsidP="001C6F86">
            <w:pPr>
              <w:pStyle w:val="TAL"/>
              <w:rPr>
                <w:snapToGrid w:val="0"/>
              </w:rPr>
            </w:pPr>
            <w:r w:rsidRPr="001C6F86">
              <w:rPr>
                <w:snapToGrid w:val="0"/>
              </w:rPr>
              <w:t>SP-22092</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437CD3" w14:textId="68DBE394" w:rsidR="001C6F86" w:rsidRDefault="001C6F86" w:rsidP="001C6F86">
            <w:pPr>
              <w:pStyle w:val="TAL"/>
              <w:rPr>
                <w:snapToGrid w:val="0"/>
              </w:rPr>
            </w:pPr>
            <w:r>
              <w:rPr>
                <w:snapToGrid w:val="0"/>
              </w:rPr>
              <w:t>0165</w:t>
            </w:r>
          </w:p>
        </w:tc>
        <w:tc>
          <w:tcPr>
            <w:tcW w:w="284" w:type="dxa"/>
            <w:tcBorders>
              <w:top w:val="single" w:sz="6" w:space="0" w:color="auto"/>
              <w:left w:val="single" w:sz="6" w:space="0" w:color="auto"/>
              <w:bottom w:val="single" w:sz="6" w:space="0" w:color="auto"/>
              <w:right w:val="single" w:sz="6" w:space="0" w:color="auto"/>
            </w:tcBorders>
          </w:tcPr>
          <w:p w14:paraId="29188026" w14:textId="56B68B44" w:rsidR="001C6F86" w:rsidRDefault="001C6F86" w:rsidP="001C6F8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F8EEF3" w14:textId="54358C07" w:rsidR="001C6F86" w:rsidRDefault="001C6F86" w:rsidP="001C6F8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39C26" w14:textId="774E63D2" w:rsidR="001C6F86" w:rsidRPr="00116891" w:rsidRDefault="001C6F86" w:rsidP="001C6F86">
            <w:pPr>
              <w:pStyle w:val="TAL"/>
              <w:rPr>
                <w:noProof/>
              </w:rPr>
            </w:pPr>
            <w:r w:rsidRPr="001C6F86">
              <w:rPr>
                <w:noProof/>
              </w:rPr>
              <w:t>Auto-receive transmission mode for emergency call, imminent peril calls etc over unicast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BA164D" w14:textId="65C8BEE5" w:rsidR="001C6F86" w:rsidRDefault="001C6F86" w:rsidP="001C6F86">
            <w:pPr>
              <w:pStyle w:val="TAL"/>
              <w:rPr>
                <w:snapToGrid w:val="0"/>
              </w:rPr>
            </w:pPr>
            <w:r>
              <w:rPr>
                <w:snapToGrid w:val="0"/>
              </w:rPr>
              <w:t>18.2.0</w:t>
            </w:r>
          </w:p>
        </w:tc>
      </w:tr>
      <w:tr w:rsidR="00860186" w:rsidRPr="00FF42F5" w14:paraId="475071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1382A3" w14:textId="7B1B05D9" w:rsidR="00860186" w:rsidRDefault="00860186" w:rsidP="00860186">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8765C8" w14:textId="1B9750AF" w:rsidR="00860186" w:rsidRDefault="00860186" w:rsidP="00860186">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5876D5" w14:textId="43810718" w:rsidR="00860186" w:rsidRPr="001C6F86" w:rsidRDefault="00860186" w:rsidP="00860186">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D3A6AB" w14:textId="27326D3E" w:rsidR="00860186" w:rsidRDefault="00860186" w:rsidP="00860186">
            <w:pPr>
              <w:pStyle w:val="TAL"/>
              <w:rPr>
                <w:snapToGrid w:val="0"/>
              </w:rPr>
            </w:pPr>
            <w:r>
              <w:rPr>
                <w:snapToGrid w:val="0"/>
              </w:rPr>
              <w:t>0168</w:t>
            </w:r>
          </w:p>
        </w:tc>
        <w:tc>
          <w:tcPr>
            <w:tcW w:w="284" w:type="dxa"/>
            <w:tcBorders>
              <w:top w:val="single" w:sz="6" w:space="0" w:color="auto"/>
              <w:left w:val="single" w:sz="6" w:space="0" w:color="auto"/>
              <w:bottom w:val="single" w:sz="6" w:space="0" w:color="auto"/>
              <w:right w:val="single" w:sz="6" w:space="0" w:color="auto"/>
            </w:tcBorders>
          </w:tcPr>
          <w:p w14:paraId="00ADA712" w14:textId="3C11720F" w:rsidR="00860186" w:rsidRDefault="00860186" w:rsidP="0086018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F12D1" w14:textId="00DB4CE5" w:rsidR="00860186" w:rsidRDefault="00860186" w:rsidP="0086018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19507" w14:textId="62EAC40F" w:rsidR="00860186" w:rsidRPr="001C6F86" w:rsidRDefault="00860186" w:rsidP="00860186">
            <w:pPr>
              <w:pStyle w:val="TAL"/>
              <w:rPr>
                <w:noProof/>
              </w:rPr>
            </w:pPr>
            <w:r w:rsidRPr="00860186">
              <w:rPr>
                <w:noProof/>
              </w:rPr>
              <w:t>User profile configuration data to support MCVideo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AED5E4" w14:textId="1F06C408" w:rsidR="00860186" w:rsidRDefault="00860186" w:rsidP="00860186">
            <w:pPr>
              <w:pStyle w:val="TAL"/>
              <w:rPr>
                <w:snapToGrid w:val="0"/>
              </w:rPr>
            </w:pPr>
            <w:r>
              <w:rPr>
                <w:snapToGrid w:val="0"/>
              </w:rPr>
              <w:t>18.3.0</w:t>
            </w:r>
          </w:p>
        </w:tc>
      </w:tr>
      <w:tr w:rsidR="00C962A0" w:rsidRPr="00FF42F5" w14:paraId="4705B1B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C63E077" w14:textId="352129FC"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A6DC91" w14:textId="5454719A"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88E61" w14:textId="4696FE9B"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2AE1B3" w14:textId="29B25C19" w:rsidR="00C962A0" w:rsidRDefault="00C962A0" w:rsidP="00C962A0">
            <w:pPr>
              <w:pStyle w:val="TAL"/>
              <w:rPr>
                <w:snapToGrid w:val="0"/>
              </w:rPr>
            </w:pPr>
            <w:r>
              <w:rPr>
                <w:snapToGrid w:val="0"/>
              </w:rPr>
              <w:t>0171</w:t>
            </w:r>
          </w:p>
        </w:tc>
        <w:tc>
          <w:tcPr>
            <w:tcW w:w="284" w:type="dxa"/>
            <w:tcBorders>
              <w:top w:val="single" w:sz="6" w:space="0" w:color="auto"/>
              <w:left w:val="single" w:sz="6" w:space="0" w:color="auto"/>
              <w:bottom w:val="single" w:sz="6" w:space="0" w:color="auto"/>
              <w:right w:val="single" w:sz="6" w:space="0" w:color="auto"/>
            </w:tcBorders>
          </w:tcPr>
          <w:p w14:paraId="18216E4A" w14:textId="3A83F21D"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D3B0" w14:textId="72EC23DD"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15F9BB" w14:textId="6828D39D" w:rsidR="00C962A0" w:rsidRPr="00860186" w:rsidRDefault="00C962A0" w:rsidP="00C962A0">
            <w:pPr>
              <w:pStyle w:val="TAL"/>
              <w:rPr>
                <w:noProof/>
              </w:rPr>
            </w:pPr>
            <w:r w:rsidRPr="00454AA6">
              <w:rPr>
                <w:noProof/>
              </w:rPr>
              <w:t>Add location information in MCVideo group call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1A38E6" w14:textId="014B1178" w:rsidR="00C962A0" w:rsidRDefault="00C962A0" w:rsidP="00C962A0">
            <w:pPr>
              <w:pStyle w:val="TAL"/>
              <w:rPr>
                <w:snapToGrid w:val="0"/>
              </w:rPr>
            </w:pPr>
            <w:r>
              <w:rPr>
                <w:snapToGrid w:val="0"/>
              </w:rPr>
              <w:t>18.3.0</w:t>
            </w:r>
          </w:p>
        </w:tc>
      </w:tr>
      <w:tr w:rsidR="00C962A0" w:rsidRPr="00FF42F5" w14:paraId="3C22713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87AF0AC" w14:textId="303C959A"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6FDDF6" w14:textId="1F440280"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A2FA5D" w14:textId="0F209BE7"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6B8D04" w14:textId="246BD96E" w:rsidR="00C962A0" w:rsidRDefault="00C962A0" w:rsidP="00C962A0">
            <w:pPr>
              <w:pStyle w:val="TAL"/>
              <w:rPr>
                <w:snapToGrid w:val="0"/>
              </w:rPr>
            </w:pPr>
            <w:r>
              <w:rPr>
                <w:snapToGrid w:val="0"/>
              </w:rPr>
              <w:t>0172</w:t>
            </w:r>
          </w:p>
        </w:tc>
        <w:tc>
          <w:tcPr>
            <w:tcW w:w="284" w:type="dxa"/>
            <w:tcBorders>
              <w:top w:val="single" w:sz="6" w:space="0" w:color="auto"/>
              <w:left w:val="single" w:sz="6" w:space="0" w:color="auto"/>
              <w:bottom w:val="single" w:sz="6" w:space="0" w:color="auto"/>
              <w:right w:val="single" w:sz="6" w:space="0" w:color="auto"/>
            </w:tcBorders>
          </w:tcPr>
          <w:p w14:paraId="2D0D9404" w14:textId="1CD62C46"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F434D1" w14:textId="5F6D4747"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9B2E30" w14:textId="4E61500B" w:rsidR="00C962A0" w:rsidRPr="00454AA6" w:rsidRDefault="00C962A0" w:rsidP="00C962A0">
            <w:pPr>
              <w:pStyle w:val="TAL"/>
              <w:rPr>
                <w:noProof/>
              </w:rPr>
            </w:pPr>
            <w:r w:rsidRPr="00C962A0">
              <w:rPr>
                <w:noProof/>
              </w:rPr>
              <w:t>MCVideo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47AF72" w14:textId="069DB08C" w:rsidR="00C962A0" w:rsidRDefault="00C962A0" w:rsidP="00C962A0">
            <w:pPr>
              <w:pStyle w:val="TAL"/>
              <w:rPr>
                <w:snapToGrid w:val="0"/>
              </w:rPr>
            </w:pPr>
            <w:r>
              <w:rPr>
                <w:snapToGrid w:val="0"/>
              </w:rPr>
              <w:t>18.3.0</w:t>
            </w:r>
          </w:p>
        </w:tc>
      </w:tr>
      <w:tr w:rsidR="00C962A0" w:rsidRPr="00FF42F5" w14:paraId="412B7DB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026449" w14:textId="63A1DE67"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DF4B3" w14:textId="53DE11CC"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3148FF" w14:textId="03ECBA65" w:rsidR="00C962A0" w:rsidRPr="001C6F86" w:rsidRDefault="00C962A0" w:rsidP="00C962A0">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CA53E6" w14:textId="79AB3E27" w:rsidR="00C962A0" w:rsidRDefault="00C962A0" w:rsidP="00C962A0">
            <w:pPr>
              <w:pStyle w:val="TAL"/>
              <w:rPr>
                <w:snapToGrid w:val="0"/>
              </w:rPr>
            </w:pPr>
            <w:r>
              <w:rPr>
                <w:snapToGrid w:val="0"/>
              </w:rPr>
              <w:t>0173</w:t>
            </w:r>
          </w:p>
        </w:tc>
        <w:tc>
          <w:tcPr>
            <w:tcW w:w="284" w:type="dxa"/>
            <w:tcBorders>
              <w:top w:val="single" w:sz="6" w:space="0" w:color="auto"/>
              <w:left w:val="single" w:sz="6" w:space="0" w:color="auto"/>
              <w:bottom w:val="single" w:sz="6" w:space="0" w:color="auto"/>
              <w:right w:val="single" w:sz="6" w:space="0" w:color="auto"/>
            </w:tcBorders>
          </w:tcPr>
          <w:p w14:paraId="350182A9" w14:textId="22DDAA97" w:rsidR="00C962A0" w:rsidRDefault="00C962A0" w:rsidP="00C962A0">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E5AA6" w14:textId="14153FD1" w:rsidR="00C962A0" w:rsidRDefault="00C962A0" w:rsidP="00C962A0">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9E85032" w14:textId="50182C8C" w:rsidR="00C962A0" w:rsidRPr="00C962A0" w:rsidRDefault="00C962A0" w:rsidP="00C962A0">
            <w:pPr>
              <w:pStyle w:val="TAL"/>
              <w:rPr>
                <w:noProof/>
              </w:rPr>
            </w:pPr>
            <w:r w:rsidRPr="00C962A0">
              <w:rPr>
                <w:noProof/>
              </w:rPr>
              <w:t>Ad hoc group call feature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59695A" w14:textId="388D0CE5" w:rsidR="00C962A0" w:rsidRDefault="00C962A0" w:rsidP="00C962A0">
            <w:pPr>
              <w:pStyle w:val="TAL"/>
              <w:rPr>
                <w:snapToGrid w:val="0"/>
              </w:rPr>
            </w:pPr>
            <w:r>
              <w:rPr>
                <w:snapToGrid w:val="0"/>
              </w:rPr>
              <w:t>18.3.0</w:t>
            </w:r>
          </w:p>
        </w:tc>
      </w:tr>
      <w:tr w:rsidR="002D565B" w:rsidRPr="00FF42F5" w14:paraId="314437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E3F3B6" w14:textId="3DF87F91" w:rsidR="002D565B" w:rsidRDefault="002D565B" w:rsidP="002D565B">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096130" w14:textId="17AA3B60" w:rsidR="002D565B" w:rsidRDefault="002D565B" w:rsidP="002D565B">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240A3" w14:textId="72FB51C2" w:rsidR="002D565B" w:rsidRPr="001C6F86" w:rsidRDefault="002D565B" w:rsidP="002D565B">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D66AA8" w14:textId="3298E956" w:rsidR="002D565B" w:rsidRDefault="002D565B" w:rsidP="002D565B">
            <w:pPr>
              <w:pStyle w:val="TAL"/>
              <w:rPr>
                <w:snapToGrid w:val="0"/>
              </w:rPr>
            </w:pPr>
            <w:r>
              <w:rPr>
                <w:snapToGrid w:val="0"/>
              </w:rPr>
              <w:t>0174</w:t>
            </w:r>
          </w:p>
        </w:tc>
        <w:tc>
          <w:tcPr>
            <w:tcW w:w="284" w:type="dxa"/>
            <w:tcBorders>
              <w:top w:val="single" w:sz="6" w:space="0" w:color="auto"/>
              <w:left w:val="single" w:sz="6" w:space="0" w:color="auto"/>
              <w:bottom w:val="single" w:sz="6" w:space="0" w:color="auto"/>
              <w:right w:val="single" w:sz="6" w:space="0" w:color="auto"/>
            </w:tcBorders>
          </w:tcPr>
          <w:p w14:paraId="14C686C6" w14:textId="7D188FDC" w:rsidR="002D565B" w:rsidRDefault="002D565B" w:rsidP="002D565B">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D284F" w14:textId="3253EECC" w:rsidR="002D565B" w:rsidRDefault="002D565B" w:rsidP="002D565B">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701207" w14:textId="6DC425D9" w:rsidR="002D565B" w:rsidRPr="00C962A0" w:rsidRDefault="002D565B" w:rsidP="002D565B">
            <w:pPr>
              <w:pStyle w:val="TAL"/>
              <w:rPr>
                <w:noProof/>
              </w:rPr>
            </w:pPr>
            <w:r w:rsidRPr="002D565B">
              <w:rPr>
                <w:noProof/>
              </w:rPr>
              <w:t>Adds user profile data for allowing subsequent MCVideo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705A47" w14:textId="6FEC76E9" w:rsidR="002D565B" w:rsidRDefault="002D565B" w:rsidP="002D565B">
            <w:pPr>
              <w:pStyle w:val="TAL"/>
              <w:rPr>
                <w:snapToGrid w:val="0"/>
              </w:rPr>
            </w:pPr>
            <w:r>
              <w:rPr>
                <w:snapToGrid w:val="0"/>
              </w:rPr>
              <w:t>18.4.0</w:t>
            </w:r>
          </w:p>
        </w:tc>
      </w:tr>
      <w:tr w:rsidR="00774974" w:rsidRPr="00FF42F5" w14:paraId="1BB6E54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E516F5" w14:textId="6C48426D" w:rsidR="00774974" w:rsidRDefault="00774974" w:rsidP="00774974">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E6182" w14:textId="50CEF10F" w:rsidR="00774974" w:rsidRDefault="00774974" w:rsidP="00774974">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DFB462" w14:textId="2E029F65" w:rsidR="00774974" w:rsidRPr="002D565B" w:rsidRDefault="00774974" w:rsidP="00774974">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17ECB0" w14:textId="089C7610" w:rsidR="00774974" w:rsidRDefault="00774974" w:rsidP="00774974">
            <w:pPr>
              <w:pStyle w:val="TAL"/>
              <w:rPr>
                <w:snapToGrid w:val="0"/>
              </w:rPr>
            </w:pPr>
            <w:r>
              <w:rPr>
                <w:snapToGrid w:val="0"/>
              </w:rPr>
              <w:t>0175</w:t>
            </w:r>
          </w:p>
        </w:tc>
        <w:tc>
          <w:tcPr>
            <w:tcW w:w="284" w:type="dxa"/>
            <w:tcBorders>
              <w:top w:val="single" w:sz="6" w:space="0" w:color="auto"/>
              <w:left w:val="single" w:sz="6" w:space="0" w:color="auto"/>
              <w:bottom w:val="single" w:sz="6" w:space="0" w:color="auto"/>
              <w:right w:val="single" w:sz="6" w:space="0" w:color="auto"/>
            </w:tcBorders>
          </w:tcPr>
          <w:p w14:paraId="26E01B05" w14:textId="4C95B109" w:rsidR="00774974" w:rsidRDefault="00774974" w:rsidP="00774974">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7944B0" w14:textId="25B57865" w:rsidR="00774974" w:rsidRDefault="00774974" w:rsidP="00774974">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D4D04C8" w14:textId="25715CDC" w:rsidR="00774974" w:rsidRPr="002D565B" w:rsidRDefault="00774974" w:rsidP="00774974">
            <w:pPr>
              <w:pStyle w:val="TAL"/>
              <w:rPr>
                <w:noProof/>
              </w:rPr>
            </w:pPr>
            <w:r w:rsidRPr="00774974">
              <w:rPr>
                <w:noProof/>
              </w:rPr>
              <w:t>Configuration for receiving the adhoc group emergency alert participants list notification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EBD3569" w14:textId="337A341F" w:rsidR="00774974" w:rsidRDefault="00774974" w:rsidP="00774974">
            <w:pPr>
              <w:pStyle w:val="TAL"/>
              <w:rPr>
                <w:snapToGrid w:val="0"/>
              </w:rPr>
            </w:pPr>
            <w:r>
              <w:rPr>
                <w:snapToGrid w:val="0"/>
              </w:rPr>
              <w:t>18.4.0</w:t>
            </w:r>
          </w:p>
        </w:tc>
      </w:tr>
      <w:tr w:rsidR="002E6DCF" w:rsidRPr="00FF42F5" w14:paraId="1FEB1C1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C171AAD" w14:textId="02A15738" w:rsidR="002E6DCF" w:rsidRDefault="002E6DCF" w:rsidP="002E6DC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6751EC" w14:textId="4C6BF998" w:rsidR="002E6DCF" w:rsidRDefault="002E6DCF" w:rsidP="002E6DC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BE8628" w14:textId="6553111C" w:rsidR="002E6DCF" w:rsidRPr="002D565B" w:rsidRDefault="002E6DCF" w:rsidP="002E6DC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D6194" w14:textId="2516A051" w:rsidR="002E6DCF" w:rsidRDefault="002E6DCF" w:rsidP="002E6DCF">
            <w:pPr>
              <w:pStyle w:val="TAL"/>
              <w:rPr>
                <w:snapToGrid w:val="0"/>
              </w:rPr>
            </w:pPr>
            <w:r>
              <w:rPr>
                <w:snapToGrid w:val="0"/>
              </w:rPr>
              <w:t>0176</w:t>
            </w:r>
          </w:p>
        </w:tc>
        <w:tc>
          <w:tcPr>
            <w:tcW w:w="284" w:type="dxa"/>
            <w:tcBorders>
              <w:top w:val="single" w:sz="6" w:space="0" w:color="auto"/>
              <w:left w:val="single" w:sz="6" w:space="0" w:color="auto"/>
              <w:bottom w:val="single" w:sz="6" w:space="0" w:color="auto"/>
              <w:right w:val="single" w:sz="6" w:space="0" w:color="auto"/>
            </w:tcBorders>
          </w:tcPr>
          <w:p w14:paraId="47055BAF" w14:textId="20890A8E" w:rsidR="002E6DCF" w:rsidRDefault="002E6DCF" w:rsidP="002E6DCF">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9B1839" w14:textId="6F8A3E03" w:rsidR="002E6DCF" w:rsidRDefault="002E6DCF" w:rsidP="002E6DC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FD1FC4" w14:textId="5EB4C2E5" w:rsidR="002E6DCF" w:rsidRPr="00774974" w:rsidRDefault="002E6DCF" w:rsidP="002E6DCF">
            <w:pPr>
              <w:pStyle w:val="TAL"/>
              <w:rPr>
                <w:noProof/>
              </w:rPr>
            </w:pPr>
            <w:r w:rsidRPr="002E6DCF">
              <w:rPr>
                <w:noProof/>
              </w:rPr>
              <w:t>Correcting the ad hoc group communication criteria between multiple MCVideo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B892F9" w14:textId="524F2511" w:rsidR="002E6DCF" w:rsidRDefault="002E6DCF" w:rsidP="002E6DCF">
            <w:pPr>
              <w:pStyle w:val="TAL"/>
              <w:rPr>
                <w:snapToGrid w:val="0"/>
              </w:rPr>
            </w:pPr>
            <w:r>
              <w:rPr>
                <w:snapToGrid w:val="0"/>
              </w:rPr>
              <w:t>18.4.0</w:t>
            </w:r>
          </w:p>
        </w:tc>
      </w:tr>
      <w:tr w:rsidR="004331EA" w:rsidRPr="00FF42F5" w14:paraId="03EF1A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64D60E" w14:textId="63255E23" w:rsidR="004331EA" w:rsidRDefault="004331EA" w:rsidP="004331EA">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74A515" w14:textId="6538B7A7" w:rsidR="004331EA" w:rsidRDefault="004331EA" w:rsidP="004331EA">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EE1A35" w14:textId="4BEA6180" w:rsidR="004331EA" w:rsidRPr="002D565B" w:rsidRDefault="004331EA" w:rsidP="004331EA">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153B" w14:textId="05580F46" w:rsidR="004331EA" w:rsidRDefault="004331EA" w:rsidP="004331EA">
            <w:pPr>
              <w:pStyle w:val="TAL"/>
              <w:rPr>
                <w:snapToGrid w:val="0"/>
              </w:rPr>
            </w:pPr>
            <w:r>
              <w:rPr>
                <w:snapToGrid w:val="0"/>
              </w:rPr>
              <w:t>0177</w:t>
            </w:r>
          </w:p>
        </w:tc>
        <w:tc>
          <w:tcPr>
            <w:tcW w:w="284" w:type="dxa"/>
            <w:tcBorders>
              <w:top w:val="single" w:sz="6" w:space="0" w:color="auto"/>
              <w:left w:val="single" w:sz="6" w:space="0" w:color="auto"/>
              <w:bottom w:val="single" w:sz="6" w:space="0" w:color="auto"/>
              <w:right w:val="single" w:sz="6" w:space="0" w:color="auto"/>
            </w:tcBorders>
          </w:tcPr>
          <w:p w14:paraId="0EEB5832" w14:textId="652F3AE3" w:rsidR="004331EA" w:rsidRDefault="004331EA" w:rsidP="004331EA">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32EE2" w14:textId="0962EA72" w:rsidR="004331EA" w:rsidRDefault="004331EA" w:rsidP="004331EA">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A8133" w14:textId="2C8FEC37" w:rsidR="004331EA" w:rsidRPr="002E6DCF" w:rsidRDefault="004331EA" w:rsidP="004331EA">
            <w:pPr>
              <w:pStyle w:val="TAL"/>
              <w:rPr>
                <w:noProof/>
              </w:rPr>
            </w:pPr>
            <w:r w:rsidRPr="004331EA">
              <w:rPr>
                <w:noProof/>
              </w:rPr>
              <w:t>Notifying authorized user about adhoc group participants list involving multiple MC systems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4B46FD" w14:textId="031D76C4" w:rsidR="004331EA" w:rsidRDefault="004331EA" w:rsidP="004331EA">
            <w:pPr>
              <w:pStyle w:val="TAL"/>
              <w:rPr>
                <w:snapToGrid w:val="0"/>
              </w:rPr>
            </w:pPr>
            <w:r>
              <w:rPr>
                <w:snapToGrid w:val="0"/>
              </w:rPr>
              <w:t>18.4.0</w:t>
            </w:r>
          </w:p>
        </w:tc>
      </w:tr>
      <w:tr w:rsidR="007D1C99" w:rsidRPr="00FF42F5" w14:paraId="404878A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5B60038" w14:textId="32C9F01E" w:rsidR="007D1C99" w:rsidRDefault="007D1C99" w:rsidP="007D1C99">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3308C" w14:textId="42FBC4F0" w:rsidR="007D1C99" w:rsidRDefault="007D1C99" w:rsidP="007D1C9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A3A49" w14:textId="4FBF0C72" w:rsidR="007D1C99" w:rsidRPr="002D565B" w:rsidRDefault="007D1C99" w:rsidP="007D1C99">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ACAAC" w14:textId="32BDD09E" w:rsidR="007D1C99" w:rsidRDefault="007D1C99" w:rsidP="007D1C99">
            <w:pPr>
              <w:pStyle w:val="TAL"/>
              <w:rPr>
                <w:snapToGrid w:val="0"/>
              </w:rPr>
            </w:pPr>
            <w:r>
              <w:rPr>
                <w:snapToGrid w:val="0"/>
              </w:rPr>
              <w:t>0178</w:t>
            </w:r>
          </w:p>
        </w:tc>
        <w:tc>
          <w:tcPr>
            <w:tcW w:w="284" w:type="dxa"/>
            <w:tcBorders>
              <w:top w:val="single" w:sz="6" w:space="0" w:color="auto"/>
              <w:left w:val="single" w:sz="6" w:space="0" w:color="auto"/>
              <w:bottom w:val="single" w:sz="6" w:space="0" w:color="auto"/>
              <w:right w:val="single" w:sz="6" w:space="0" w:color="auto"/>
            </w:tcBorders>
          </w:tcPr>
          <w:p w14:paraId="263E259E" w14:textId="4178022C" w:rsidR="007D1C99" w:rsidRDefault="007D1C99" w:rsidP="007D1C99">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35DF10" w14:textId="01F99D8D" w:rsidR="007D1C99" w:rsidRDefault="007D1C99" w:rsidP="007D1C99">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BB3949" w14:textId="42C2F029" w:rsidR="007D1C99" w:rsidRPr="004331EA" w:rsidRDefault="007D1C99" w:rsidP="007D1C99">
            <w:pPr>
              <w:pStyle w:val="TAL"/>
              <w:rPr>
                <w:noProof/>
              </w:rPr>
            </w:pPr>
            <w:r w:rsidRPr="007D1C99">
              <w:rPr>
                <w:noProof/>
              </w:rPr>
              <w:t>Get user list Information flows for the ad hoc group call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918281" w14:textId="72E083F1" w:rsidR="007D1C99" w:rsidRDefault="007D1C99" w:rsidP="007D1C99">
            <w:pPr>
              <w:pStyle w:val="TAL"/>
              <w:rPr>
                <w:snapToGrid w:val="0"/>
              </w:rPr>
            </w:pPr>
            <w:r>
              <w:rPr>
                <w:snapToGrid w:val="0"/>
              </w:rPr>
              <w:t>18.4.0</w:t>
            </w:r>
          </w:p>
        </w:tc>
      </w:tr>
      <w:tr w:rsidR="0046468E" w:rsidRPr="00FF42F5" w14:paraId="3F45AA9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72D869A" w14:textId="5B3F1E55" w:rsidR="0046468E" w:rsidRDefault="0046468E" w:rsidP="0046468E">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18B4D" w14:textId="4D3DAC39" w:rsidR="0046468E" w:rsidRDefault="0046468E" w:rsidP="0046468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99DC25" w14:textId="5204E0D8" w:rsidR="0046468E" w:rsidRPr="002D565B" w:rsidRDefault="0046468E" w:rsidP="0046468E">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9F42BF" w14:textId="124D267E" w:rsidR="0046468E" w:rsidRDefault="0046468E" w:rsidP="0046468E">
            <w:pPr>
              <w:pStyle w:val="TAL"/>
              <w:rPr>
                <w:snapToGrid w:val="0"/>
              </w:rPr>
            </w:pPr>
            <w:r>
              <w:rPr>
                <w:snapToGrid w:val="0"/>
              </w:rPr>
              <w:t>0179</w:t>
            </w:r>
          </w:p>
        </w:tc>
        <w:tc>
          <w:tcPr>
            <w:tcW w:w="284" w:type="dxa"/>
            <w:tcBorders>
              <w:top w:val="single" w:sz="6" w:space="0" w:color="auto"/>
              <w:left w:val="single" w:sz="6" w:space="0" w:color="auto"/>
              <w:bottom w:val="single" w:sz="6" w:space="0" w:color="auto"/>
              <w:right w:val="single" w:sz="6" w:space="0" w:color="auto"/>
            </w:tcBorders>
          </w:tcPr>
          <w:p w14:paraId="7FD061EA" w14:textId="28A292E1" w:rsidR="0046468E" w:rsidRDefault="0046468E" w:rsidP="0046468E">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49479D" w14:textId="6B6F0BB6" w:rsidR="0046468E" w:rsidRDefault="0046468E" w:rsidP="0046468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E4D4ABF" w14:textId="02132352" w:rsidR="0046468E" w:rsidRPr="007D1C99" w:rsidRDefault="0046468E" w:rsidP="0046468E">
            <w:pPr>
              <w:pStyle w:val="TAL"/>
              <w:rPr>
                <w:noProof/>
              </w:rPr>
            </w:pPr>
            <w:r w:rsidRPr="0046468E">
              <w:rPr>
                <w:noProof/>
              </w:rPr>
              <w:t>Correct MCVideo ad hoc group call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394CD6" w14:textId="2D87B251" w:rsidR="0046468E" w:rsidRDefault="0046468E" w:rsidP="0046468E">
            <w:pPr>
              <w:pStyle w:val="TAL"/>
              <w:rPr>
                <w:snapToGrid w:val="0"/>
              </w:rPr>
            </w:pPr>
            <w:r>
              <w:rPr>
                <w:snapToGrid w:val="0"/>
              </w:rPr>
              <w:t>18.4.0</w:t>
            </w:r>
          </w:p>
        </w:tc>
      </w:tr>
      <w:tr w:rsidR="009B379F" w:rsidRPr="00FF42F5" w14:paraId="7E257B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F80CD5E" w14:textId="46EA6290"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354C2" w14:textId="759AAAA1"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E76680" w14:textId="4990D79A"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54160A" w14:textId="1AA244F8" w:rsidR="009B379F" w:rsidRDefault="009B379F" w:rsidP="009B379F">
            <w:pPr>
              <w:pStyle w:val="TAL"/>
              <w:rPr>
                <w:snapToGrid w:val="0"/>
              </w:rPr>
            </w:pPr>
            <w:r>
              <w:rPr>
                <w:snapToGrid w:val="0"/>
              </w:rPr>
              <w:t>0180</w:t>
            </w:r>
          </w:p>
        </w:tc>
        <w:tc>
          <w:tcPr>
            <w:tcW w:w="284" w:type="dxa"/>
            <w:tcBorders>
              <w:top w:val="single" w:sz="6" w:space="0" w:color="auto"/>
              <w:left w:val="single" w:sz="6" w:space="0" w:color="auto"/>
              <w:bottom w:val="single" w:sz="6" w:space="0" w:color="auto"/>
              <w:right w:val="single" w:sz="6" w:space="0" w:color="auto"/>
            </w:tcBorders>
          </w:tcPr>
          <w:p w14:paraId="42DE59CB" w14:textId="2F18E61F" w:rsidR="009B379F" w:rsidRDefault="009B379F" w:rsidP="009B379F">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27AA9E" w14:textId="2D79D763" w:rsidR="009B379F" w:rsidRDefault="009B379F" w:rsidP="009B379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7C9627C" w14:textId="0AF7976D" w:rsidR="009B379F" w:rsidRPr="0046468E" w:rsidRDefault="009B379F" w:rsidP="009B379F">
            <w:pPr>
              <w:pStyle w:val="TAL"/>
              <w:rPr>
                <w:noProof/>
              </w:rPr>
            </w:pPr>
            <w:r w:rsidRPr="009B379F">
              <w:rPr>
                <w:noProof/>
              </w:rPr>
              <w:t>Addressing EN related to user configuration for ad hoc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D42F41" w14:textId="0FC7F816" w:rsidR="009B379F" w:rsidRDefault="009B379F" w:rsidP="009B379F">
            <w:pPr>
              <w:pStyle w:val="TAL"/>
              <w:rPr>
                <w:snapToGrid w:val="0"/>
              </w:rPr>
            </w:pPr>
            <w:r>
              <w:rPr>
                <w:snapToGrid w:val="0"/>
              </w:rPr>
              <w:t>18.4.0</w:t>
            </w:r>
          </w:p>
        </w:tc>
      </w:tr>
      <w:tr w:rsidR="009B379F" w:rsidRPr="00FF42F5" w14:paraId="597A6CF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BA8961E" w14:textId="5F85AE53"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93A25C" w14:textId="3E3750EF"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C89CBC" w14:textId="6B28A4C8"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318EB2" w14:textId="056F4A26" w:rsidR="009B379F" w:rsidRDefault="009B379F" w:rsidP="009B379F">
            <w:pPr>
              <w:pStyle w:val="TAL"/>
              <w:rPr>
                <w:snapToGrid w:val="0"/>
              </w:rPr>
            </w:pPr>
            <w:r>
              <w:rPr>
                <w:snapToGrid w:val="0"/>
              </w:rPr>
              <w:t>0181</w:t>
            </w:r>
          </w:p>
        </w:tc>
        <w:tc>
          <w:tcPr>
            <w:tcW w:w="284" w:type="dxa"/>
            <w:tcBorders>
              <w:top w:val="single" w:sz="6" w:space="0" w:color="auto"/>
              <w:left w:val="single" w:sz="6" w:space="0" w:color="auto"/>
              <w:bottom w:val="single" w:sz="6" w:space="0" w:color="auto"/>
              <w:right w:val="single" w:sz="6" w:space="0" w:color="auto"/>
            </w:tcBorders>
          </w:tcPr>
          <w:p w14:paraId="023C1790" w14:textId="064FF033" w:rsidR="009B379F" w:rsidRDefault="009B379F" w:rsidP="009B379F">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609B12" w14:textId="19F1101E" w:rsidR="009B379F" w:rsidRDefault="009B379F" w:rsidP="009B379F">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29DE60" w14:textId="4A30FB2B" w:rsidR="009B379F" w:rsidRPr="009B379F" w:rsidRDefault="009B379F" w:rsidP="009B379F">
            <w:pPr>
              <w:pStyle w:val="TAL"/>
              <w:rPr>
                <w:noProof/>
              </w:rPr>
            </w:pPr>
            <w:r w:rsidRPr="009B379F">
              <w:rPr>
                <w:noProof/>
              </w:rPr>
              <w:t>Updates adhoc group call procedures for allowing a subsequent MCVideo call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44FBBE" w14:textId="67064585" w:rsidR="009B379F" w:rsidRDefault="009B379F" w:rsidP="009B379F">
            <w:pPr>
              <w:pStyle w:val="TAL"/>
              <w:rPr>
                <w:snapToGrid w:val="0"/>
              </w:rPr>
            </w:pPr>
            <w:r>
              <w:rPr>
                <w:snapToGrid w:val="0"/>
              </w:rPr>
              <w:t>18.4.0</w:t>
            </w:r>
          </w:p>
        </w:tc>
      </w:tr>
      <w:tr w:rsidR="000A168D" w:rsidRPr="00FF42F5" w14:paraId="2D5215F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8461581" w14:textId="230944B4" w:rsidR="000A168D" w:rsidRDefault="000A168D" w:rsidP="000A168D">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B3E282" w14:textId="6F64FE3A" w:rsidR="000A168D" w:rsidRDefault="000A168D" w:rsidP="000A168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057D9A" w14:textId="1079EFEF" w:rsidR="000A168D" w:rsidRPr="002D565B" w:rsidRDefault="000A168D" w:rsidP="000A168D">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B057C2" w14:textId="1EB6F05A" w:rsidR="000A168D" w:rsidRDefault="000A168D" w:rsidP="000A168D">
            <w:pPr>
              <w:pStyle w:val="TAL"/>
              <w:rPr>
                <w:snapToGrid w:val="0"/>
              </w:rPr>
            </w:pPr>
            <w:r>
              <w:rPr>
                <w:snapToGrid w:val="0"/>
              </w:rPr>
              <w:t>0182</w:t>
            </w:r>
          </w:p>
        </w:tc>
        <w:tc>
          <w:tcPr>
            <w:tcW w:w="284" w:type="dxa"/>
            <w:tcBorders>
              <w:top w:val="single" w:sz="6" w:space="0" w:color="auto"/>
              <w:left w:val="single" w:sz="6" w:space="0" w:color="auto"/>
              <w:bottom w:val="single" w:sz="6" w:space="0" w:color="auto"/>
              <w:right w:val="single" w:sz="6" w:space="0" w:color="auto"/>
            </w:tcBorders>
          </w:tcPr>
          <w:p w14:paraId="00238D04" w14:textId="7991435D" w:rsidR="000A168D" w:rsidRDefault="000A168D" w:rsidP="000A168D">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E57644" w14:textId="0834AE69" w:rsidR="000A168D" w:rsidRDefault="000A168D" w:rsidP="000A168D">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70829" w14:textId="7B814EB1" w:rsidR="000A168D" w:rsidRPr="009B379F" w:rsidRDefault="000A168D" w:rsidP="000A168D">
            <w:pPr>
              <w:pStyle w:val="TAL"/>
              <w:rPr>
                <w:noProof/>
              </w:rPr>
            </w:pPr>
            <w:r w:rsidRPr="000A168D">
              <w:rPr>
                <w:noProof/>
              </w:rPr>
              <w:t>Corrections to ad hoc group call setup procedure involving multiple MC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01060D" w14:textId="56EF6337" w:rsidR="000A168D" w:rsidRDefault="000A168D" w:rsidP="000A168D">
            <w:pPr>
              <w:pStyle w:val="TAL"/>
              <w:rPr>
                <w:snapToGrid w:val="0"/>
              </w:rPr>
            </w:pPr>
            <w:r>
              <w:rPr>
                <w:snapToGrid w:val="0"/>
              </w:rPr>
              <w:t>18.4.0</w:t>
            </w:r>
          </w:p>
        </w:tc>
      </w:tr>
      <w:tr w:rsidR="006F5D96" w:rsidRPr="00FF42F5" w14:paraId="45C51A1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D1E355" w14:textId="3FB0FFC7" w:rsidR="006F5D96" w:rsidRDefault="006F5D96" w:rsidP="006F5D96">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0B0865" w14:textId="26F94762" w:rsidR="006F5D96" w:rsidRDefault="006F5D96" w:rsidP="006F5D96">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4E06B2" w14:textId="550D66FD" w:rsidR="006F5D96" w:rsidRPr="002D565B" w:rsidRDefault="006F5D96" w:rsidP="006F5D96">
            <w:pPr>
              <w:pStyle w:val="TAL"/>
              <w:rPr>
                <w:snapToGrid w:val="0"/>
              </w:rPr>
            </w:pPr>
            <w:r w:rsidRPr="006F5D96">
              <w:rPr>
                <w:snapToGrid w:val="0"/>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63CC2E" w14:textId="1BF9C62A" w:rsidR="006F5D96" w:rsidRDefault="006F5D96" w:rsidP="006F5D96">
            <w:pPr>
              <w:pStyle w:val="TAL"/>
              <w:rPr>
                <w:snapToGrid w:val="0"/>
              </w:rPr>
            </w:pPr>
            <w:r>
              <w:rPr>
                <w:snapToGrid w:val="0"/>
              </w:rPr>
              <w:t>0184</w:t>
            </w:r>
          </w:p>
        </w:tc>
        <w:tc>
          <w:tcPr>
            <w:tcW w:w="284" w:type="dxa"/>
            <w:tcBorders>
              <w:top w:val="single" w:sz="6" w:space="0" w:color="auto"/>
              <w:left w:val="single" w:sz="6" w:space="0" w:color="auto"/>
              <w:bottom w:val="single" w:sz="6" w:space="0" w:color="auto"/>
              <w:right w:val="single" w:sz="6" w:space="0" w:color="auto"/>
            </w:tcBorders>
          </w:tcPr>
          <w:p w14:paraId="2D9CE1BF" w14:textId="1B2676AC" w:rsidR="006F5D96" w:rsidRDefault="006F5D96" w:rsidP="006F5D9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8D187A" w14:textId="4BE613F9" w:rsidR="006F5D96" w:rsidRDefault="006F5D96" w:rsidP="006F5D9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DF0F416" w14:textId="1E05299E" w:rsidR="006F5D96" w:rsidRPr="000A168D" w:rsidRDefault="006F5D96" w:rsidP="006F5D96">
            <w:pPr>
              <w:pStyle w:val="TAL"/>
              <w:rPr>
                <w:noProof/>
              </w:rPr>
            </w:pPr>
            <w:r w:rsidRPr="006F5D96">
              <w:rPr>
                <w:noProof/>
              </w:rPr>
              <w:t>Adding references on group definitions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D0BBE5" w14:textId="219664EB" w:rsidR="006F5D96" w:rsidRDefault="006F5D96" w:rsidP="006F5D96">
            <w:pPr>
              <w:pStyle w:val="TAL"/>
              <w:rPr>
                <w:snapToGrid w:val="0"/>
              </w:rPr>
            </w:pPr>
            <w:r>
              <w:rPr>
                <w:snapToGrid w:val="0"/>
              </w:rPr>
              <w:t>18.</w:t>
            </w:r>
            <w:r w:rsidR="00FF7179">
              <w:rPr>
                <w:snapToGrid w:val="0"/>
              </w:rPr>
              <w:t>5</w:t>
            </w:r>
            <w:r>
              <w:rPr>
                <w:snapToGrid w:val="0"/>
              </w:rPr>
              <w:t>.0</w:t>
            </w:r>
          </w:p>
        </w:tc>
      </w:tr>
      <w:tr w:rsidR="004A33C7" w:rsidRPr="00FF42F5" w14:paraId="02B077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2BF4E7" w14:textId="2C1E4343" w:rsidR="004A33C7" w:rsidRDefault="004A33C7" w:rsidP="004A33C7">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5F01C3" w14:textId="20071BDC" w:rsidR="004A33C7" w:rsidRDefault="004A33C7" w:rsidP="004A33C7">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D34006" w14:textId="5FCF4694" w:rsidR="004A33C7" w:rsidRPr="006F5D96" w:rsidRDefault="004A33C7" w:rsidP="004A33C7">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4C15A2" w14:textId="7F6D0AC5" w:rsidR="004A33C7" w:rsidRDefault="004A33C7" w:rsidP="004A33C7">
            <w:pPr>
              <w:pStyle w:val="TAL"/>
              <w:rPr>
                <w:snapToGrid w:val="0"/>
              </w:rPr>
            </w:pPr>
            <w:r>
              <w:rPr>
                <w:snapToGrid w:val="0"/>
              </w:rPr>
              <w:t>0187</w:t>
            </w:r>
          </w:p>
        </w:tc>
        <w:tc>
          <w:tcPr>
            <w:tcW w:w="284" w:type="dxa"/>
            <w:tcBorders>
              <w:top w:val="single" w:sz="6" w:space="0" w:color="auto"/>
              <w:left w:val="single" w:sz="6" w:space="0" w:color="auto"/>
              <w:bottom w:val="single" w:sz="6" w:space="0" w:color="auto"/>
              <w:right w:val="single" w:sz="6" w:space="0" w:color="auto"/>
            </w:tcBorders>
          </w:tcPr>
          <w:p w14:paraId="6DE6DC36" w14:textId="33E45D20" w:rsidR="004A33C7" w:rsidRDefault="004A33C7" w:rsidP="004A33C7">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9B0731" w14:textId="292B7904" w:rsidR="004A33C7" w:rsidRDefault="004A33C7" w:rsidP="004A33C7">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26FBB23" w14:textId="25964ECE" w:rsidR="004A33C7" w:rsidRPr="006F5D96" w:rsidRDefault="004A33C7" w:rsidP="004A33C7">
            <w:pPr>
              <w:pStyle w:val="TAL"/>
              <w:rPr>
                <w:noProof/>
              </w:rPr>
            </w:pPr>
            <w:r w:rsidRPr="004A33C7">
              <w:rPr>
                <w:noProof/>
              </w:rPr>
              <w:t>Missing configuration for ad hoc group MCVideo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6B33D6" w14:textId="1BA16F2D" w:rsidR="004A33C7" w:rsidRDefault="004A33C7" w:rsidP="004A33C7">
            <w:pPr>
              <w:pStyle w:val="TAL"/>
              <w:rPr>
                <w:snapToGrid w:val="0"/>
              </w:rPr>
            </w:pPr>
            <w:r>
              <w:rPr>
                <w:snapToGrid w:val="0"/>
              </w:rPr>
              <w:t>18.5.0</w:t>
            </w:r>
          </w:p>
        </w:tc>
      </w:tr>
      <w:tr w:rsidR="00AC659C" w:rsidRPr="00FF42F5" w14:paraId="2BE1777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CF70FF4" w14:textId="77EEEE21" w:rsidR="00AC659C" w:rsidRDefault="00AC659C" w:rsidP="00AC659C">
            <w:pPr>
              <w:pStyle w:val="TAL"/>
              <w:rPr>
                <w:snapToGrid w:val="0"/>
              </w:rPr>
            </w:pPr>
            <w:r>
              <w:rPr>
                <w:snapToGrid w:val="0"/>
              </w:rPr>
              <w:lastRenderedPageBreak/>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2BAFF5" w14:textId="243269EA" w:rsidR="00AC659C" w:rsidRDefault="00AC659C" w:rsidP="00AC659C">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0A47ED" w14:textId="3D160EA6" w:rsidR="00AC659C" w:rsidRPr="004A33C7" w:rsidRDefault="00AC659C" w:rsidP="00AC659C">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75F8FB" w14:textId="16DACB14" w:rsidR="00AC659C" w:rsidRDefault="00AC659C" w:rsidP="00AC659C">
            <w:pPr>
              <w:pStyle w:val="TAL"/>
              <w:rPr>
                <w:snapToGrid w:val="0"/>
              </w:rPr>
            </w:pPr>
            <w:r>
              <w:rPr>
                <w:snapToGrid w:val="0"/>
              </w:rPr>
              <w:t>0188</w:t>
            </w:r>
          </w:p>
        </w:tc>
        <w:tc>
          <w:tcPr>
            <w:tcW w:w="284" w:type="dxa"/>
            <w:tcBorders>
              <w:top w:val="single" w:sz="6" w:space="0" w:color="auto"/>
              <w:left w:val="single" w:sz="6" w:space="0" w:color="auto"/>
              <w:bottom w:val="single" w:sz="6" w:space="0" w:color="auto"/>
              <w:right w:val="single" w:sz="6" w:space="0" w:color="auto"/>
            </w:tcBorders>
          </w:tcPr>
          <w:p w14:paraId="49DDA3A1" w14:textId="197F414A" w:rsidR="00AC659C" w:rsidRDefault="00AC659C" w:rsidP="00AC659C">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DB2770" w14:textId="415A9501" w:rsidR="00AC659C" w:rsidRDefault="00AC659C" w:rsidP="00AC659C">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84C642" w14:textId="6756E7B2" w:rsidR="00AC659C" w:rsidRPr="004A33C7" w:rsidRDefault="00AC659C" w:rsidP="00AC659C">
            <w:pPr>
              <w:pStyle w:val="TAL"/>
              <w:rPr>
                <w:noProof/>
              </w:rPr>
            </w:pPr>
            <w:r w:rsidRPr="00AC659C">
              <w:rPr>
                <w:noProof/>
              </w:rPr>
              <w:t>Missing pre-conditions and steps for ad hoc group MCVideo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B6B242" w14:textId="354A17F4" w:rsidR="00AC659C" w:rsidRDefault="00AC659C" w:rsidP="00AC659C">
            <w:pPr>
              <w:pStyle w:val="TAL"/>
              <w:rPr>
                <w:snapToGrid w:val="0"/>
              </w:rPr>
            </w:pPr>
            <w:r>
              <w:rPr>
                <w:snapToGrid w:val="0"/>
              </w:rPr>
              <w:t>18.5.0</w:t>
            </w:r>
          </w:p>
        </w:tc>
      </w:tr>
      <w:tr w:rsidR="004162BA" w:rsidRPr="00FF42F5" w14:paraId="37868FE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01C008E" w14:textId="38B852F0" w:rsidR="004162BA" w:rsidRDefault="004162BA" w:rsidP="004162BA">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4E3FD8" w14:textId="12529ACE" w:rsidR="004162BA" w:rsidRDefault="004162BA" w:rsidP="004162BA">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F42FD7" w14:textId="06098D9B" w:rsidR="004162BA" w:rsidRPr="004A33C7" w:rsidRDefault="004162BA" w:rsidP="004162BA">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DC1402" w14:textId="6F676F01" w:rsidR="004162BA" w:rsidRDefault="004162BA" w:rsidP="004162BA">
            <w:pPr>
              <w:pStyle w:val="TAL"/>
              <w:rPr>
                <w:snapToGrid w:val="0"/>
              </w:rPr>
            </w:pPr>
            <w:r>
              <w:rPr>
                <w:snapToGrid w:val="0"/>
              </w:rPr>
              <w:t>0189</w:t>
            </w:r>
          </w:p>
        </w:tc>
        <w:tc>
          <w:tcPr>
            <w:tcW w:w="284" w:type="dxa"/>
            <w:tcBorders>
              <w:top w:val="single" w:sz="6" w:space="0" w:color="auto"/>
              <w:left w:val="single" w:sz="6" w:space="0" w:color="auto"/>
              <w:bottom w:val="single" w:sz="6" w:space="0" w:color="auto"/>
              <w:right w:val="single" w:sz="6" w:space="0" w:color="auto"/>
            </w:tcBorders>
          </w:tcPr>
          <w:p w14:paraId="24F886D1" w14:textId="4BC7CA21" w:rsidR="004162BA" w:rsidRDefault="004162BA" w:rsidP="004162BA">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58BD97" w14:textId="4AA22A4E" w:rsidR="004162BA" w:rsidRDefault="004162BA" w:rsidP="004162BA">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06E3681" w14:textId="27664D9D" w:rsidR="004162BA" w:rsidRPr="00AC659C" w:rsidRDefault="004162BA" w:rsidP="004162BA">
            <w:pPr>
              <w:pStyle w:val="TAL"/>
              <w:rPr>
                <w:noProof/>
              </w:rPr>
            </w:pPr>
            <w:r w:rsidRPr="004162BA">
              <w:rPr>
                <w:noProof/>
              </w:rPr>
              <w:t>Correcting configuration for ad hoc group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2DB507" w14:textId="413E9B77" w:rsidR="004162BA" w:rsidRDefault="004162BA" w:rsidP="004162BA">
            <w:pPr>
              <w:pStyle w:val="TAL"/>
              <w:rPr>
                <w:snapToGrid w:val="0"/>
              </w:rPr>
            </w:pPr>
            <w:r>
              <w:rPr>
                <w:snapToGrid w:val="0"/>
              </w:rPr>
              <w:t>18.5.0</w:t>
            </w:r>
          </w:p>
        </w:tc>
      </w:tr>
      <w:tr w:rsidR="00806101" w:rsidRPr="00FF42F5" w14:paraId="0E0272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E58F94" w14:textId="535936AB" w:rsidR="00806101" w:rsidRDefault="00806101" w:rsidP="00806101">
            <w:pPr>
              <w:pStyle w:val="TAL"/>
              <w:rPr>
                <w:snapToGrid w:val="0"/>
              </w:rPr>
            </w:pPr>
            <w:r>
              <w:rPr>
                <w:snapToGrid w:val="0"/>
              </w:rPr>
              <w:t>2023-</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C1E014" w14:textId="2E57E26E" w:rsidR="00806101" w:rsidRDefault="00806101" w:rsidP="00806101">
            <w:pPr>
              <w:pStyle w:val="TAL"/>
              <w:rPr>
                <w:snapToGrid w:val="0"/>
              </w:rPr>
            </w:pPr>
            <w:r>
              <w:rPr>
                <w:snapToGrid w:val="0"/>
              </w:rPr>
              <w:t>SA#10</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BE4BC4" w14:textId="51F40FD0" w:rsidR="00806101" w:rsidRPr="004A33C7" w:rsidRDefault="00BA3FF7" w:rsidP="00806101">
            <w:pPr>
              <w:pStyle w:val="TAL"/>
              <w:rPr>
                <w:snapToGrid w:val="0"/>
              </w:rPr>
            </w:pPr>
            <w:r w:rsidRPr="00BA3FF7">
              <w:rPr>
                <w:snapToGrid w:val="0"/>
              </w:rPr>
              <w:t>SP-231552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6D5248" w14:textId="49D05517" w:rsidR="00806101" w:rsidRDefault="00806101" w:rsidP="00806101">
            <w:pPr>
              <w:pStyle w:val="TAL"/>
              <w:rPr>
                <w:snapToGrid w:val="0"/>
              </w:rPr>
            </w:pPr>
            <w:r>
              <w:rPr>
                <w:snapToGrid w:val="0"/>
              </w:rPr>
              <w:t>019</w:t>
            </w:r>
            <w:r>
              <w:rPr>
                <w:snapToGrid w:val="0"/>
              </w:rPr>
              <w:t>4</w:t>
            </w:r>
          </w:p>
        </w:tc>
        <w:tc>
          <w:tcPr>
            <w:tcW w:w="284" w:type="dxa"/>
            <w:tcBorders>
              <w:top w:val="single" w:sz="6" w:space="0" w:color="auto"/>
              <w:left w:val="single" w:sz="6" w:space="0" w:color="auto"/>
              <w:bottom w:val="single" w:sz="6" w:space="0" w:color="auto"/>
              <w:right w:val="single" w:sz="6" w:space="0" w:color="auto"/>
            </w:tcBorders>
          </w:tcPr>
          <w:p w14:paraId="2AFA50DA" w14:textId="14428702" w:rsidR="00806101" w:rsidRDefault="00806101" w:rsidP="00806101">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FC739D" w14:textId="574BCDA1" w:rsidR="00806101" w:rsidRDefault="00806101" w:rsidP="00806101">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2EC459E" w14:textId="0CADF856" w:rsidR="00806101" w:rsidRPr="004162BA" w:rsidRDefault="00806101" w:rsidP="00806101">
            <w:pPr>
              <w:pStyle w:val="TAL"/>
              <w:rPr>
                <w:noProof/>
              </w:rPr>
            </w:pPr>
            <w:r w:rsidRPr="00806101">
              <w:rPr>
                <w:noProof/>
              </w:rPr>
              <w:t>Introducing transmission idle message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7BAB4" w14:textId="1BE6E586" w:rsidR="00806101" w:rsidRDefault="00806101" w:rsidP="00806101">
            <w:pPr>
              <w:pStyle w:val="TAL"/>
              <w:rPr>
                <w:snapToGrid w:val="0"/>
              </w:rPr>
            </w:pPr>
            <w:r>
              <w:rPr>
                <w:snapToGrid w:val="0"/>
              </w:rPr>
              <w:t>18.</w:t>
            </w:r>
            <w:r>
              <w:rPr>
                <w:snapToGrid w:val="0"/>
              </w:rPr>
              <w:t>6</w:t>
            </w:r>
            <w:r>
              <w:rPr>
                <w:snapToGrid w:val="0"/>
              </w:rPr>
              <w:t>.0</w:t>
            </w:r>
          </w:p>
        </w:tc>
      </w:tr>
      <w:tr w:rsidR="0089526F" w:rsidRPr="00FF42F5" w14:paraId="69BCE7A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238F626" w14:textId="726131AB" w:rsidR="0089526F" w:rsidRDefault="0089526F" w:rsidP="0089526F">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47EFF1" w14:textId="15BB72A5" w:rsidR="0089526F" w:rsidRDefault="0089526F" w:rsidP="0089526F">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CCA5C0" w14:textId="6532AC1A" w:rsidR="0089526F" w:rsidRPr="00BA3FF7" w:rsidRDefault="0089526F" w:rsidP="0089526F">
            <w:pPr>
              <w:pStyle w:val="TAL"/>
              <w:rPr>
                <w:snapToGrid w:val="0"/>
              </w:rPr>
            </w:pPr>
            <w:r w:rsidRPr="00BA3FF7">
              <w:rPr>
                <w:snapToGrid w:val="0"/>
              </w:rPr>
              <w:t>SP-23155</w:t>
            </w:r>
            <w:r w:rsidR="00DF0927">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FF8F3D" w14:textId="471AC39E" w:rsidR="0089526F" w:rsidRDefault="0089526F" w:rsidP="0089526F">
            <w:pPr>
              <w:pStyle w:val="TAL"/>
              <w:rPr>
                <w:snapToGrid w:val="0"/>
              </w:rPr>
            </w:pPr>
            <w:r>
              <w:rPr>
                <w:snapToGrid w:val="0"/>
              </w:rPr>
              <w:t>019</w:t>
            </w:r>
            <w:r w:rsidR="00DF0927">
              <w:rPr>
                <w:snapToGrid w:val="0"/>
              </w:rPr>
              <w:t>8</w:t>
            </w:r>
          </w:p>
        </w:tc>
        <w:tc>
          <w:tcPr>
            <w:tcW w:w="284" w:type="dxa"/>
            <w:tcBorders>
              <w:top w:val="single" w:sz="6" w:space="0" w:color="auto"/>
              <w:left w:val="single" w:sz="6" w:space="0" w:color="auto"/>
              <w:bottom w:val="single" w:sz="6" w:space="0" w:color="auto"/>
              <w:right w:val="single" w:sz="6" w:space="0" w:color="auto"/>
            </w:tcBorders>
          </w:tcPr>
          <w:p w14:paraId="002704DC" w14:textId="73485B54" w:rsidR="0089526F" w:rsidRDefault="00DF0927" w:rsidP="0089526F">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F21C66" w14:textId="37786A98" w:rsidR="0089526F" w:rsidRDefault="00DF0927" w:rsidP="0089526F">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A3862E7" w14:textId="30683771" w:rsidR="0089526F" w:rsidRPr="00806101" w:rsidRDefault="00DF0927" w:rsidP="0089526F">
            <w:pPr>
              <w:pStyle w:val="TAL"/>
              <w:rPr>
                <w:noProof/>
              </w:rPr>
            </w:pPr>
            <w:r w:rsidRPr="00DF0927">
              <w:rPr>
                <w:noProof/>
              </w:rPr>
              <w:t>Configuration for authorising modification of ad hoc group call participants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03704B8" w14:textId="37A0F622" w:rsidR="0089526F" w:rsidRDefault="0089526F" w:rsidP="0089526F">
            <w:pPr>
              <w:pStyle w:val="TAL"/>
              <w:rPr>
                <w:snapToGrid w:val="0"/>
              </w:rPr>
            </w:pPr>
            <w:r>
              <w:rPr>
                <w:snapToGrid w:val="0"/>
              </w:rPr>
              <w:t>18.6.0</w:t>
            </w:r>
          </w:p>
        </w:tc>
      </w:tr>
      <w:tr w:rsidR="0080118B" w:rsidRPr="00FF42F5" w14:paraId="3695360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3A44EDC" w14:textId="70706D04" w:rsidR="0080118B" w:rsidRDefault="0080118B" w:rsidP="0080118B">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722729" w14:textId="241329F7" w:rsidR="0080118B" w:rsidRDefault="0080118B" w:rsidP="0080118B">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5368C" w14:textId="0E3DB7C8" w:rsidR="0080118B" w:rsidRPr="00BA3FF7" w:rsidRDefault="0080118B" w:rsidP="0080118B">
            <w:pPr>
              <w:pStyle w:val="TAL"/>
              <w:rPr>
                <w:snapToGrid w:val="0"/>
              </w:rPr>
            </w:pPr>
            <w:r w:rsidRPr="00BA3FF7">
              <w:rPr>
                <w:snapToGrid w:val="0"/>
              </w:rPr>
              <w:t>SP-23155</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1A6CDC" w14:textId="3DEF49AA" w:rsidR="0080118B" w:rsidRDefault="0080118B" w:rsidP="0080118B">
            <w:pPr>
              <w:pStyle w:val="TAL"/>
              <w:rPr>
                <w:snapToGrid w:val="0"/>
              </w:rPr>
            </w:pPr>
            <w:r>
              <w:rPr>
                <w:snapToGrid w:val="0"/>
              </w:rPr>
              <w:t>0</w:t>
            </w:r>
            <w:r>
              <w:rPr>
                <w:snapToGrid w:val="0"/>
              </w:rPr>
              <w:t>201</w:t>
            </w:r>
          </w:p>
        </w:tc>
        <w:tc>
          <w:tcPr>
            <w:tcW w:w="284" w:type="dxa"/>
            <w:tcBorders>
              <w:top w:val="single" w:sz="6" w:space="0" w:color="auto"/>
              <w:left w:val="single" w:sz="6" w:space="0" w:color="auto"/>
              <w:bottom w:val="single" w:sz="6" w:space="0" w:color="auto"/>
              <w:right w:val="single" w:sz="6" w:space="0" w:color="auto"/>
            </w:tcBorders>
          </w:tcPr>
          <w:p w14:paraId="1BCED8CA" w14:textId="1A4A8B41" w:rsidR="0080118B" w:rsidRDefault="0080118B" w:rsidP="0080118B">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5F7EF1" w14:textId="38CCFB54" w:rsidR="0080118B" w:rsidRDefault="0080118B" w:rsidP="0080118B">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95E149" w14:textId="5DB99743" w:rsidR="0080118B" w:rsidRPr="00DF0927" w:rsidRDefault="0080118B" w:rsidP="0080118B">
            <w:pPr>
              <w:pStyle w:val="TAL"/>
              <w:rPr>
                <w:noProof/>
              </w:rPr>
            </w:pPr>
            <w:r w:rsidRPr="0080118B">
              <w:rPr>
                <w:noProof/>
              </w:rPr>
              <w:t>Modification of ad hoc group call participants involving multiple MCVideo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F0590F" w14:textId="6D691588" w:rsidR="0080118B" w:rsidRDefault="0080118B" w:rsidP="0080118B">
            <w:pPr>
              <w:pStyle w:val="TAL"/>
              <w:rPr>
                <w:snapToGrid w:val="0"/>
              </w:rPr>
            </w:pPr>
            <w:r>
              <w:rPr>
                <w:snapToGrid w:val="0"/>
              </w:rPr>
              <w:t>18.6.0</w:t>
            </w:r>
          </w:p>
        </w:tc>
      </w:tr>
      <w:tr w:rsidR="00C949A8" w:rsidRPr="00FF42F5" w14:paraId="7ED74D0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D5101C8" w14:textId="79D5431D" w:rsidR="00C949A8" w:rsidRDefault="00C949A8" w:rsidP="00C949A8">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BE40CF" w14:textId="057CB62F" w:rsidR="00C949A8" w:rsidRDefault="00C949A8" w:rsidP="00C949A8">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C8EEF0" w14:textId="1C65EC4A" w:rsidR="00C949A8" w:rsidRPr="00BA3FF7" w:rsidRDefault="00C949A8" w:rsidP="00C949A8">
            <w:pPr>
              <w:pStyle w:val="TAL"/>
              <w:rPr>
                <w:snapToGrid w:val="0"/>
              </w:rPr>
            </w:pPr>
            <w:r w:rsidRPr="00BA3FF7">
              <w:rPr>
                <w:snapToGrid w:val="0"/>
              </w:rPr>
              <w:t>SP-23155</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32755" w14:textId="486B70DD" w:rsidR="00C949A8" w:rsidRDefault="00C949A8" w:rsidP="00C949A8">
            <w:pPr>
              <w:pStyle w:val="TAL"/>
              <w:rPr>
                <w:snapToGrid w:val="0"/>
              </w:rPr>
            </w:pPr>
            <w:r>
              <w:rPr>
                <w:snapToGrid w:val="0"/>
              </w:rPr>
              <w:t>020</w:t>
            </w:r>
            <w:r>
              <w:rPr>
                <w:snapToGrid w:val="0"/>
              </w:rPr>
              <w:t>3</w:t>
            </w:r>
          </w:p>
        </w:tc>
        <w:tc>
          <w:tcPr>
            <w:tcW w:w="284" w:type="dxa"/>
            <w:tcBorders>
              <w:top w:val="single" w:sz="6" w:space="0" w:color="auto"/>
              <w:left w:val="single" w:sz="6" w:space="0" w:color="auto"/>
              <w:bottom w:val="single" w:sz="6" w:space="0" w:color="auto"/>
              <w:right w:val="single" w:sz="6" w:space="0" w:color="auto"/>
            </w:tcBorders>
          </w:tcPr>
          <w:p w14:paraId="2588BFEC" w14:textId="1998AD9F" w:rsidR="00C949A8" w:rsidRDefault="00C949A8" w:rsidP="00C949A8">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37849F" w14:textId="11497CF0" w:rsidR="00C949A8" w:rsidRDefault="00C949A8" w:rsidP="00C949A8">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E790F8" w14:textId="418EEF59" w:rsidR="00C949A8" w:rsidRPr="0080118B" w:rsidRDefault="00C949A8" w:rsidP="00C949A8">
            <w:pPr>
              <w:pStyle w:val="TAL"/>
              <w:rPr>
                <w:noProof/>
              </w:rPr>
            </w:pPr>
            <w:r w:rsidRPr="00C949A8">
              <w:rPr>
                <w:noProof/>
              </w:rPr>
              <w:t>Correction to modification of ad hoc group call participants procedure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B13F53" w14:textId="0E5991E5" w:rsidR="00C949A8" w:rsidRDefault="00C949A8" w:rsidP="00C949A8">
            <w:pPr>
              <w:pStyle w:val="TAL"/>
              <w:rPr>
                <w:snapToGrid w:val="0"/>
              </w:rPr>
            </w:pPr>
            <w:r>
              <w:rPr>
                <w:snapToGrid w:val="0"/>
              </w:rPr>
              <w:t>18.6.0</w:t>
            </w:r>
          </w:p>
        </w:tc>
      </w:tr>
    </w:tbl>
    <w:p w14:paraId="6AE5F0B0" w14:textId="51644FF4" w:rsidR="00080512" w:rsidRDefault="00080512" w:rsidP="00A90238"/>
    <w:sectPr w:rsidR="00080512">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DAAD0" w14:textId="77777777" w:rsidR="00404979" w:rsidRDefault="00404979">
      <w:r>
        <w:separator/>
      </w:r>
    </w:p>
  </w:endnote>
  <w:endnote w:type="continuationSeparator" w:id="0">
    <w:p w14:paraId="6FE68828" w14:textId="77777777" w:rsidR="00404979" w:rsidRDefault="00404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58E5C" w14:textId="77777777" w:rsidR="00404979" w:rsidRDefault="00404979">
      <w:r>
        <w:separator/>
      </w:r>
    </w:p>
  </w:footnote>
  <w:footnote w:type="continuationSeparator" w:id="0">
    <w:p w14:paraId="6D1A5704" w14:textId="77777777" w:rsidR="00404979" w:rsidRDefault="004049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64773C8F"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A2B97">
      <w:rPr>
        <w:rFonts w:ascii="Arial" w:hAnsi="Arial" w:cs="Arial"/>
        <w:b/>
        <w:noProof/>
        <w:sz w:val="18"/>
        <w:szCs w:val="18"/>
      </w:rPr>
      <w:t>3GPP TS 23.281 V18.6.0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3E574CE9"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B216E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D96E00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FB21A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202727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4E19A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0671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56856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9831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8045B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720" w:hanging="360"/>
      </w:pPr>
      <w:rPr>
        <w:lang w:val="en-US"/>
      </w:rPr>
    </w:lvl>
  </w:abstractNum>
  <w:abstractNum w:abstractNumId="13"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5"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6"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8"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5"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7"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num w:numId="1" w16cid:durableId="10270988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5605376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825730870">
    <w:abstractNumId w:val="14"/>
  </w:num>
  <w:num w:numId="4" w16cid:durableId="203299049">
    <w:abstractNumId w:val="33"/>
  </w:num>
  <w:num w:numId="5" w16cid:durableId="1256599149">
    <w:abstractNumId w:val="29"/>
  </w:num>
  <w:num w:numId="6" w16cid:durableId="1481926691">
    <w:abstractNumId w:val="16"/>
  </w:num>
  <w:num w:numId="7" w16cid:durableId="2028553342">
    <w:abstractNumId w:val="35"/>
  </w:num>
  <w:num w:numId="8" w16cid:durableId="340590922">
    <w:abstractNumId w:val="34"/>
  </w:num>
  <w:num w:numId="9" w16cid:durableId="575019544">
    <w:abstractNumId w:val="25"/>
  </w:num>
  <w:num w:numId="10" w16cid:durableId="1288780493">
    <w:abstractNumId w:val="20"/>
  </w:num>
  <w:num w:numId="11" w16cid:durableId="1299530336">
    <w:abstractNumId w:val="36"/>
  </w:num>
  <w:num w:numId="12" w16cid:durableId="1284918618">
    <w:abstractNumId w:val="23"/>
  </w:num>
  <w:num w:numId="13" w16cid:durableId="719717362">
    <w:abstractNumId w:val="24"/>
  </w:num>
  <w:num w:numId="14" w16cid:durableId="147857154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17162258">
    <w:abstractNumId w:val="26"/>
  </w:num>
  <w:num w:numId="16" w16cid:durableId="374500894">
    <w:abstractNumId w:val="21"/>
  </w:num>
  <w:num w:numId="17" w16cid:durableId="579482817">
    <w:abstractNumId w:val="28"/>
  </w:num>
  <w:num w:numId="18" w16cid:durableId="1759055072">
    <w:abstractNumId w:val="32"/>
  </w:num>
  <w:num w:numId="19" w16cid:durableId="1664965255">
    <w:abstractNumId w:val="18"/>
  </w:num>
  <w:num w:numId="20" w16cid:durableId="1628076228">
    <w:abstractNumId w:val="17"/>
  </w:num>
  <w:num w:numId="21" w16cid:durableId="1921476626">
    <w:abstractNumId w:val="15"/>
  </w:num>
  <w:num w:numId="22" w16cid:durableId="522016073">
    <w:abstractNumId w:val="22"/>
  </w:num>
  <w:num w:numId="23" w16cid:durableId="267978261">
    <w:abstractNumId w:val="3"/>
  </w:num>
  <w:num w:numId="24" w16cid:durableId="932859091">
    <w:abstractNumId w:val="37"/>
  </w:num>
  <w:num w:numId="25" w16cid:durableId="499858323">
    <w:abstractNumId w:val="19"/>
  </w:num>
  <w:num w:numId="26" w16cid:durableId="1785608491">
    <w:abstractNumId w:val="31"/>
  </w:num>
  <w:num w:numId="27" w16cid:durableId="118347833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59827199">
    <w:abstractNumId w:val="9"/>
  </w:num>
  <w:num w:numId="29" w16cid:durableId="699553280">
    <w:abstractNumId w:val="7"/>
  </w:num>
  <w:num w:numId="30" w16cid:durableId="1807045282">
    <w:abstractNumId w:val="6"/>
  </w:num>
  <w:num w:numId="31" w16cid:durableId="1184784892">
    <w:abstractNumId w:val="5"/>
  </w:num>
  <w:num w:numId="32" w16cid:durableId="1876427543">
    <w:abstractNumId w:val="4"/>
  </w:num>
  <w:num w:numId="33" w16cid:durableId="725302561">
    <w:abstractNumId w:val="8"/>
  </w:num>
  <w:num w:numId="34" w16cid:durableId="1967471726">
    <w:abstractNumId w:val="2"/>
  </w:num>
  <w:num w:numId="35" w16cid:durableId="2115050294">
    <w:abstractNumId w:val="1"/>
  </w:num>
  <w:num w:numId="36" w16cid:durableId="164052018">
    <w:abstractNumId w:val="0"/>
  </w:num>
  <w:num w:numId="37" w16cid:durableId="575481672">
    <w:abstractNumId w:val="11"/>
  </w:num>
  <w:num w:numId="38" w16cid:durableId="1281373768">
    <w:abstractNumId w:val="12"/>
  </w:num>
  <w:num w:numId="39" w16cid:durableId="1466509595">
    <w:abstractNumId w:val="10"/>
    <w:lvlOverride w:ilvl="0">
      <w:lvl w:ilvl="0">
        <w:start w:val="1"/>
        <w:numFmt w:val="bullet"/>
        <w:lvlText w:val=""/>
        <w:legacy w:legacy="1" w:legacySpace="0" w:legacyIndent="283"/>
        <w:lvlJc w:val="left"/>
        <w:pPr>
          <w:ind w:left="1134" w:hanging="283"/>
        </w:pPr>
        <w:rPr>
          <w:rFonts w:ascii="Geneva" w:hAnsi="Geneva" w:hint="default"/>
        </w:rPr>
      </w:lvl>
    </w:lvlOverride>
  </w:num>
  <w:num w:numId="40" w16cid:durableId="1809933126">
    <w:abstractNumId w:val="13"/>
  </w:num>
  <w:num w:numId="41" w16cid:durableId="1517770162">
    <w:abstractNumId w:val="30"/>
  </w:num>
  <w:num w:numId="42" w16cid:durableId="88744998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575BD"/>
    <w:rsid w:val="00060A62"/>
    <w:rsid w:val="00062023"/>
    <w:rsid w:val="000655A6"/>
    <w:rsid w:val="00080512"/>
    <w:rsid w:val="00091987"/>
    <w:rsid w:val="000A168D"/>
    <w:rsid w:val="000A2B97"/>
    <w:rsid w:val="000C47C3"/>
    <w:rsid w:val="000D58AB"/>
    <w:rsid w:val="00116891"/>
    <w:rsid w:val="00133525"/>
    <w:rsid w:val="0018014B"/>
    <w:rsid w:val="0019746C"/>
    <w:rsid w:val="001A4C42"/>
    <w:rsid w:val="001A7420"/>
    <w:rsid w:val="001B0202"/>
    <w:rsid w:val="001B6637"/>
    <w:rsid w:val="001C21C3"/>
    <w:rsid w:val="001C2730"/>
    <w:rsid w:val="001C6F86"/>
    <w:rsid w:val="001D02C2"/>
    <w:rsid w:val="001D1102"/>
    <w:rsid w:val="001D1527"/>
    <w:rsid w:val="001E1C79"/>
    <w:rsid w:val="001F0C1D"/>
    <w:rsid w:val="001F1132"/>
    <w:rsid w:val="001F168B"/>
    <w:rsid w:val="001F645C"/>
    <w:rsid w:val="00200851"/>
    <w:rsid w:val="00217E9E"/>
    <w:rsid w:val="002213AA"/>
    <w:rsid w:val="002347A2"/>
    <w:rsid w:val="00252785"/>
    <w:rsid w:val="00256C32"/>
    <w:rsid w:val="002675F0"/>
    <w:rsid w:val="002760EE"/>
    <w:rsid w:val="002B6339"/>
    <w:rsid w:val="002D565B"/>
    <w:rsid w:val="002E00EE"/>
    <w:rsid w:val="002E214B"/>
    <w:rsid w:val="002E6DCF"/>
    <w:rsid w:val="003172DC"/>
    <w:rsid w:val="00326F46"/>
    <w:rsid w:val="003322F4"/>
    <w:rsid w:val="00340825"/>
    <w:rsid w:val="0035462D"/>
    <w:rsid w:val="00356555"/>
    <w:rsid w:val="003765B8"/>
    <w:rsid w:val="00392949"/>
    <w:rsid w:val="003C3971"/>
    <w:rsid w:val="00404979"/>
    <w:rsid w:val="004162BA"/>
    <w:rsid w:val="00423334"/>
    <w:rsid w:val="004331EA"/>
    <w:rsid w:val="004345EC"/>
    <w:rsid w:val="00454AA6"/>
    <w:rsid w:val="0046468E"/>
    <w:rsid w:val="00465515"/>
    <w:rsid w:val="00471B7A"/>
    <w:rsid w:val="00475B79"/>
    <w:rsid w:val="0049751D"/>
    <w:rsid w:val="004A33C7"/>
    <w:rsid w:val="004A5FAA"/>
    <w:rsid w:val="004C2680"/>
    <w:rsid w:val="004C30AC"/>
    <w:rsid w:val="004D3578"/>
    <w:rsid w:val="004E213A"/>
    <w:rsid w:val="004F0988"/>
    <w:rsid w:val="004F3340"/>
    <w:rsid w:val="00530220"/>
    <w:rsid w:val="0053388B"/>
    <w:rsid w:val="00535773"/>
    <w:rsid w:val="00543E6C"/>
    <w:rsid w:val="00557BA3"/>
    <w:rsid w:val="00565087"/>
    <w:rsid w:val="00597B11"/>
    <w:rsid w:val="005A3CDE"/>
    <w:rsid w:val="005D2E01"/>
    <w:rsid w:val="005D7526"/>
    <w:rsid w:val="005E4BB2"/>
    <w:rsid w:val="005F788A"/>
    <w:rsid w:val="00602AEA"/>
    <w:rsid w:val="00614FDF"/>
    <w:rsid w:val="0063543D"/>
    <w:rsid w:val="00647114"/>
    <w:rsid w:val="006912E9"/>
    <w:rsid w:val="006A323F"/>
    <w:rsid w:val="006B30D0"/>
    <w:rsid w:val="006C05DF"/>
    <w:rsid w:val="006C3D95"/>
    <w:rsid w:val="006C6A48"/>
    <w:rsid w:val="006C7670"/>
    <w:rsid w:val="006E5C86"/>
    <w:rsid w:val="006F5D96"/>
    <w:rsid w:val="00701116"/>
    <w:rsid w:val="007066F7"/>
    <w:rsid w:val="0071174C"/>
    <w:rsid w:val="00713C44"/>
    <w:rsid w:val="00734A5B"/>
    <w:rsid w:val="0074026F"/>
    <w:rsid w:val="007429F6"/>
    <w:rsid w:val="00744E76"/>
    <w:rsid w:val="00765EA3"/>
    <w:rsid w:val="00774974"/>
    <w:rsid w:val="00774DA4"/>
    <w:rsid w:val="00781F0F"/>
    <w:rsid w:val="007903A3"/>
    <w:rsid w:val="00792D0A"/>
    <w:rsid w:val="007B2769"/>
    <w:rsid w:val="007B56FC"/>
    <w:rsid w:val="007B600E"/>
    <w:rsid w:val="007D1C99"/>
    <w:rsid w:val="007F0F4A"/>
    <w:rsid w:val="0080118B"/>
    <w:rsid w:val="00801C18"/>
    <w:rsid w:val="008028A4"/>
    <w:rsid w:val="00806101"/>
    <w:rsid w:val="00822477"/>
    <w:rsid w:val="00830747"/>
    <w:rsid w:val="0084238F"/>
    <w:rsid w:val="00857044"/>
    <w:rsid w:val="00860186"/>
    <w:rsid w:val="00860C7E"/>
    <w:rsid w:val="008768CA"/>
    <w:rsid w:val="0089526F"/>
    <w:rsid w:val="008C1340"/>
    <w:rsid w:val="008C384C"/>
    <w:rsid w:val="008C5C90"/>
    <w:rsid w:val="008D2645"/>
    <w:rsid w:val="008E2D68"/>
    <w:rsid w:val="008E6756"/>
    <w:rsid w:val="008F13DD"/>
    <w:rsid w:val="008F2A84"/>
    <w:rsid w:val="0090271F"/>
    <w:rsid w:val="00902E23"/>
    <w:rsid w:val="00903079"/>
    <w:rsid w:val="009114D7"/>
    <w:rsid w:val="0091348E"/>
    <w:rsid w:val="00917CCB"/>
    <w:rsid w:val="00933FB0"/>
    <w:rsid w:val="00942EC2"/>
    <w:rsid w:val="009813B5"/>
    <w:rsid w:val="00992651"/>
    <w:rsid w:val="009B379F"/>
    <w:rsid w:val="009D677A"/>
    <w:rsid w:val="009E25A5"/>
    <w:rsid w:val="009F37B7"/>
    <w:rsid w:val="00A10673"/>
    <w:rsid w:val="00A10F02"/>
    <w:rsid w:val="00A164B4"/>
    <w:rsid w:val="00A26956"/>
    <w:rsid w:val="00A27486"/>
    <w:rsid w:val="00A35C2A"/>
    <w:rsid w:val="00A53724"/>
    <w:rsid w:val="00A56066"/>
    <w:rsid w:val="00A73129"/>
    <w:rsid w:val="00A82346"/>
    <w:rsid w:val="00A90238"/>
    <w:rsid w:val="00A92BA1"/>
    <w:rsid w:val="00A95A32"/>
    <w:rsid w:val="00AB4A5D"/>
    <w:rsid w:val="00AC659C"/>
    <w:rsid w:val="00AC6BC6"/>
    <w:rsid w:val="00AE65E2"/>
    <w:rsid w:val="00AF1460"/>
    <w:rsid w:val="00AF193F"/>
    <w:rsid w:val="00B15449"/>
    <w:rsid w:val="00B319A5"/>
    <w:rsid w:val="00B93086"/>
    <w:rsid w:val="00B9672E"/>
    <w:rsid w:val="00BA19ED"/>
    <w:rsid w:val="00BA3FF7"/>
    <w:rsid w:val="00BA4B8D"/>
    <w:rsid w:val="00BB191C"/>
    <w:rsid w:val="00BC0F7D"/>
    <w:rsid w:val="00BC23C8"/>
    <w:rsid w:val="00BD20B0"/>
    <w:rsid w:val="00BD7D31"/>
    <w:rsid w:val="00BE3255"/>
    <w:rsid w:val="00BF128E"/>
    <w:rsid w:val="00C074DD"/>
    <w:rsid w:val="00C13C03"/>
    <w:rsid w:val="00C1496A"/>
    <w:rsid w:val="00C33079"/>
    <w:rsid w:val="00C45231"/>
    <w:rsid w:val="00C551FF"/>
    <w:rsid w:val="00C712DF"/>
    <w:rsid w:val="00C72833"/>
    <w:rsid w:val="00C76C52"/>
    <w:rsid w:val="00C80F1D"/>
    <w:rsid w:val="00C91962"/>
    <w:rsid w:val="00C93A65"/>
    <w:rsid w:val="00C93F40"/>
    <w:rsid w:val="00C949A8"/>
    <w:rsid w:val="00C962A0"/>
    <w:rsid w:val="00CA3D0C"/>
    <w:rsid w:val="00CA6C4F"/>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D74D0"/>
    <w:rsid w:val="00DE7127"/>
    <w:rsid w:val="00DF0927"/>
    <w:rsid w:val="00DF2B1F"/>
    <w:rsid w:val="00DF62CD"/>
    <w:rsid w:val="00E16509"/>
    <w:rsid w:val="00E31D04"/>
    <w:rsid w:val="00E44582"/>
    <w:rsid w:val="00E77645"/>
    <w:rsid w:val="00E90D49"/>
    <w:rsid w:val="00EA15B0"/>
    <w:rsid w:val="00EA5EA7"/>
    <w:rsid w:val="00EC4A25"/>
    <w:rsid w:val="00EE5305"/>
    <w:rsid w:val="00EF608C"/>
    <w:rsid w:val="00F025A2"/>
    <w:rsid w:val="00F04712"/>
    <w:rsid w:val="00F13360"/>
    <w:rsid w:val="00F22EC7"/>
    <w:rsid w:val="00F325C8"/>
    <w:rsid w:val="00F653B8"/>
    <w:rsid w:val="00F9008D"/>
    <w:rsid w:val="00F947F7"/>
    <w:rsid w:val="00FA1266"/>
    <w:rsid w:val="00FA7DA6"/>
    <w:rsid w:val="00FC00A8"/>
    <w:rsid w:val="00FC1192"/>
    <w:rsid w:val="00FF7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2Char">
    <w:name w:val="Heading 2 Char"/>
    <w:link w:val="Heading2"/>
    <w:rsid w:val="00A90238"/>
    <w:rPr>
      <w:rFonts w:ascii="Arial" w:hAnsi="Arial"/>
      <w:sz w:val="32"/>
      <w:lang w:eastAsia="en-US"/>
    </w:rPr>
  </w:style>
  <w:style w:type="character" w:customStyle="1" w:styleId="Heading3Char">
    <w:name w:val="Heading 3 Char"/>
    <w:link w:val="Heading3"/>
    <w:rsid w:val="00A90238"/>
    <w:rPr>
      <w:rFonts w:ascii="Arial" w:hAnsi="Arial"/>
      <w:sz w:val="28"/>
      <w:lang w:eastAsia="en-US"/>
    </w:rPr>
  </w:style>
  <w:style w:type="character" w:customStyle="1" w:styleId="Heading4Char">
    <w:name w:val="Heading 4 Char"/>
    <w:link w:val="Heading4"/>
    <w:rsid w:val="00A90238"/>
    <w:rPr>
      <w:rFonts w:ascii="Arial" w:hAnsi="Arial"/>
      <w:sz w:val="24"/>
      <w:lang w:eastAsia="en-US"/>
    </w:rPr>
  </w:style>
  <w:style w:type="character" w:customStyle="1" w:styleId="Heading5Char">
    <w:name w:val="Heading 5 Char"/>
    <w:link w:val="Heading5"/>
    <w:rsid w:val="00A90238"/>
    <w:rPr>
      <w:rFonts w:ascii="Arial" w:hAnsi="Arial"/>
      <w:sz w:val="22"/>
      <w:lang w:eastAsia="en-US"/>
    </w:rPr>
  </w:style>
  <w:style w:type="character" w:customStyle="1" w:styleId="Heading6Char">
    <w:name w:val="Heading 6 Char"/>
    <w:link w:val="Heading6"/>
    <w:rsid w:val="00A90238"/>
    <w:rPr>
      <w:rFonts w:ascii="Arial" w:hAnsi="Arial"/>
      <w:lang w:eastAsia="en-US"/>
    </w:rPr>
  </w:style>
  <w:style w:type="character" w:customStyle="1" w:styleId="Heading8Char">
    <w:name w:val="Heading 8 Char"/>
    <w:link w:val="Heading8"/>
    <w:rsid w:val="00A90238"/>
    <w:rPr>
      <w:rFonts w:ascii="Arial" w:hAnsi="Arial"/>
      <w:sz w:val="36"/>
      <w:lang w:eastAsia="en-US"/>
    </w:rPr>
  </w:style>
  <w:style w:type="character" w:customStyle="1" w:styleId="HeaderChar">
    <w:name w:val="Header Char"/>
    <w:link w:val="Header"/>
    <w:rsid w:val="00A90238"/>
    <w:rPr>
      <w:rFonts w:ascii="Arial" w:hAnsi="Arial"/>
      <w:b/>
      <w:sz w:val="18"/>
      <w:lang w:eastAsia="ja-JP"/>
    </w:rPr>
  </w:style>
  <w:style w:type="character" w:customStyle="1" w:styleId="NOChar">
    <w:name w:val="NO Char"/>
    <w:link w:val="NO"/>
    <w:locked/>
    <w:rsid w:val="00A90238"/>
    <w:rPr>
      <w:lang w:eastAsia="en-US"/>
    </w:rPr>
  </w:style>
  <w:style w:type="character" w:customStyle="1" w:styleId="TACChar">
    <w:name w:val="TAC Char"/>
    <w:link w:val="TAC"/>
    <w:locked/>
    <w:rsid w:val="00A90238"/>
    <w:rPr>
      <w:rFonts w:ascii="Arial" w:hAnsi="Arial"/>
      <w:sz w:val="18"/>
      <w:lang w:eastAsia="en-US"/>
    </w:rPr>
  </w:style>
  <w:style w:type="character" w:customStyle="1" w:styleId="TAHChar">
    <w:name w:val="TAH Char"/>
    <w:link w:val="TAH"/>
    <w:locked/>
    <w:rsid w:val="00A90238"/>
    <w:rPr>
      <w:rFonts w:ascii="Arial" w:hAnsi="Arial"/>
      <w:b/>
      <w:sz w:val="18"/>
      <w:lang w:eastAsia="en-US"/>
    </w:rPr>
  </w:style>
  <w:style w:type="character" w:customStyle="1" w:styleId="B1Char">
    <w:name w:val="B1 Char"/>
    <w:link w:val="B1"/>
    <w:qFormat/>
    <w:locked/>
    <w:rsid w:val="00A90238"/>
    <w:rPr>
      <w:lang w:eastAsia="en-US"/>
    </w:rPr>
  </w:style>
  <w:style w:type="character" w:customStyle="1" w:styleId="EditorsNoteChar">
    <w:name w:val="Editor's Note Char"/>
    <w:aliases w:val="EN Char"/>
    <w:link w:val="EditorsNote"/>
    <w:locked/>
    <w:rsid w:val="00A90238"/>
    <w:rPr>
      <w:color w:val="FF0000"/>
      <w:lang w:eastAsia="en-US"/>
    </w:rPr>
  </w:style>
  <w:style w:type="character" w:customStyle="1" w:styleId="THChar">
    <w:name w:val="TH Char"/>
    <w:link w:val="TH"/>
    <w:qFormat/>
    <w:locked/>
    <w:rsid w:val="00A90238"/>
    <w:rPr>
      <w:rFonts w:ascii="Arial" w:hAnsi="Arial"/>
      <w:b/>
      <w:lang w:eastAsia="en-US"/>
    </w:rPr>
  </w:style>
  <w:style w:type="character" w:customStyle="1" w:styleId="TFChar">
    <w:name w:val="TF Char"/>
    <w:link w:val="TF"/>
    <w:qFormat/>
    <w:locked/>
    <w:rsid w:val="00A90238"/>
    <w:rPr>
      <w:rFonts w:ascii="Arial" w:hAnsi="Arial"/>
      <w:b/>
      <w:lang w:eastAsia="en-US"/>
    </w:rPr>
  </w:style>
  <w:style w:type="paragraph" w:styleId="List">
    <w:name w:val="List"/>
    <w:basedOn w:val="Normal"/>
    <w:rsid w:val="00A90238"/>
    <w:pPr>
      <w:overflowPunct w:val="0"/>
      <w:autoSpaceDE w:val="0"/>
      <w:autoSpaceDN w:val="0"/>
      <w:adjustRightInd w:val="0"/>
      <w:ind w:left="568" w:hanging="284"/>
      <w:textAlignment w:val="baseline"/>
    </w:pPr>
    <w:rPr>
      <w:rFonts w:eastAsia="SimSun"/>
      <w:lang w:eastAsia="en-GB"/>
    </w:rPr>
  </w:style>
  <w:style w:type="character" w:styleId="CommentReference">
    <w:name w:val="annotation reference"/>
    <w:rsid w:val="00A90238"/>
    <w:rPr>
      <w:sz w:val="16"/>
      <w:szCs w:val="16"/>
    </w:rPr>
  </w:style>
  <w:style w:type="paragraph" w:styleId="CommentText">
    <w:name w:val="annotation text"/>
    <w:basedOn w:val="Normal"/>
    <w:link w:val="CommentTextChar"/>
    <w:rsid w:val="00A90238"/>
    <w:rPr>
      <w:rFonts w:eastAsia="SimSun"/>
    </w:rPr>
  </w:style>
  <w:style w:type="character" w:customStyle="1" w:styleId="CommentTextChar">
    <w:name w:val="Comment Text Char"/>
    <w:basedOn w:val="DefaultParagraphFont"/>
    <w:link w:val="CommentText"/>
    <w:rsid w:val="00A90238"/>
    <w:rPr>
      <w:rFonts w:eastAsia="SimSun"/>
      <w:lang w:eastAsia="en-US"/>
    </w:rPr>
  </w:style>
  <w:style w:type="paragraph" w:styleId="CommentSubject">
    <w:name w:val="annotation subject"/>
    <w:basedOn w:val="CommentText"/>
    <w:next w:val="CommentText"/>
    <w:link w:val="CommentSubjectChar"/>
    <w:rsid w:val="00A90238"/>
    <w:rPr>
      <w:b/>
      <w:bCs/>
    </w:rPr>
  </w:style>
  <w:style w:type="character" w:customStyle="1" w:styleId="CommentSubjectChar">
    <w:name w:val="Comment Subject Char"/>
    <w:basedOn w:val="CommentTextChar"/>
    <w:link w:val="CommentSubject"/>
    <w:rsid w:val="00A90238"/>
    <w:rPr>
      <w:rFonts w:eastAsia="SimSun"/>
      <w:b/>
      <w:bCs/>
      <w:lang w:eastAsia="en-US"/>
    </w:rPr>
  </w:style>
  <w:style w:type="paragraph" w:styleId="Caption">
    <w:name w:val="caption"/>
    <w:basedOn w:val="Normal"/>
    <w:next w:val="Normal"/>
    <w:unhideWhenUsed/>
    <w:qFormat/>
    <w:rsid w:val="00A90238"/>
    <w:pPr>
      <w:spacing w:after="0"/>
    </w:pPr>
    <w:rPr>
      <w:rFonts w:eastAsia="MS Mincho"/>
      <w:b/>
      <w:bCs/>
      <w:lang w:eastAsia="ja-JP"/>
    </w:rPr>
  </w:style>
  <w:style w:type="paragraph" w:styleId="Revision">
    <w:name w:val="Revision"/>
    <w:hidden/>
    <w:uiPriority w:val="99"/>
    <w:semiHidden/>
    <w:rsid w:val="00A90238"/>
    <w:rPr>
      <w:rFonts w:eastAsia="SimSun"/>
      <w:lang w:eastAsia="en-US"/>
    </w:rPr>
  </w:style>
  <w:style w:type="paragraph" w:styleId="FootnoteText">
    <w:name w:val="footnote text"/>
    <w:basedOn w:val="Normal"/>
    <w:link w:val="FootnoteTextChar"/>
    <w:rsid w:val="00A90238"/>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basedOn w:val="DefaultParagraphFont"/>
    <w:link w:val="FootnoteText"/>
    <w:rsid w:val="00A90238"/>
    <w:rPr>
      <w:rFonts w:eastAsia="SimSun"/>
      <w:sz w:val="16"/>
    </w:rPr>
  </w:style>
  <w:style w:type="character" w:customStyle="1" w:styleId="NOZchn">
    <w:name w:val="NO Zchn"/>
    <w:locked/>
    <w:rsid w:val="00A90238"/>
    <w:rPr>
      <w:rFonts w:eastAsia="Times New Roman"/>
      <w:lang w:val="en-GB" w:eastAsia="en-GB"/>
    </w:rPr>
  </w:style>
  <w:style w:type="paragraph" w:styleId="DocumentMap">
    <w:name w:val="Document Map"/>
    <w:basedOn w:val="Normal"/>
    <w:link w:val="DocumentMapChar"/>
    <w:rsid w:val="00A90238"/>
    <w:rPr>
      <w:rFonts w:ascii="Tahoma" w:eastAsia="SimSun" w:hAnsi="Tahoma"/>
      <w:sz w:val="16"/>
      <w:szCs w:val="16"/>
    </w:rPr>
  </w:style>
  <w:style w:type="character" w:customStyle="1" w:styleId="DocumentMapChar">
    <w:name w:val="Document Map Char"/>
    <w:basedOn w:val="DefaultParagraphFont"/>
    <w:link w:val="DocumentMap"/>
    <w:rsid w:val="00A90238"/>
    <w:rPr>
      <w:rFonts w:ascii="Tahoma" w:eastAsia="SimSun" w:hAnsi="Tahoma"/>
      <w:sz w:val="16"/>
      <w:szCs w:val="16"/>
      <w:lang w:eastAsia="en-US"/>
    </w:rPr>
  </w:style>
  <w:style w:type="paragraph" w:styleId="Index1">
    <w:name w:val="index 1"/>
    <w:basedOn w:val="Normal"/>
    <w:rsid w:val="00A90238"/>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A90238"/>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A90238"/>
  </w:style>
  <w:style w:type="paragraph" w:styleId="ListNumber2">
    <w:name w:val="List Number 2"/>
    <w:basedOn w:val="Normal"/>
    <w:rsid w:val="00A90238"/>
    <w:pPr>
      <w:numPr>
        <w:numId w:val="23"/>
      </w:numPr>
      <w:contextualSpacing/>
    </w:pPr>
    <w:rPr>
      <w:rFonts w:eastAsia="SimSun"/>
    </w:rPr>
  </w:style>
  <w:style w:type="paragraph" w:customStyle="1" w:styleId="Norma">
    <w:name w:val="Norma"/>
    <w:basedOn w:val="Heading4"/>
    <w:rsid w:val="00A90238"/>
  </w:style>
  <w:style w:type="paragraph" w:styleId="PlainText">
    <w:name w:val="Plain Text"/>
    <w:basedOn w:val="Normal"/>
    <w:link w:val="PlainTextChar"/>
    <w:uiPriority w:val="99"/>
    <w:unhideWhenUsed/>
    <w:rsid w:val="00A90238"/>
    <w:pPr>
      <w:spacing w:after="0"/>
    </w:pPr>
    <w:rPr>
      <w:rFonts w:ascii="Calibri" w:eastAsia="Calibri" w:hAnsi="Calibri"/>
      <w:sz w:val="22"/>
      <w:szCs w:val="21"/>
    </w:rPr>
  </w:style>
  <w:style w:type="character" w:customStyle="1" w:styleId="PlainTextChar">
    <w:name w:val="Plain Text Char"/>
    <w:basedOn w:val="DefaultParagraphFont"/>
    <w:link w:val="PlainText"/>
    <w:uiPriority w:val="99"/>
    <w:rsid w:val="00A90238"/>
    <w:rPr>
      <w:rFonts w:ascii="Calibri" w:eastAsia="Calibri" w:hAnsi="Calibri"/>
      <w:sz w:val="22"/>
      <w:szCs w:val="21"/>
      <w:lang w:eastAsia="en-US"/>
    </w:rPr>
  </w:style>
  <w:style w:type="character" w:customStyle="1" w:styleId="Marquedecommentaire1">
    <w:name w:val="Marque de commentaire1"/>
    <w:rsid w:val="00A90238"/>
    <w:rPr>
      <w:sz w:val="16"/>
    </w:rPr>
  </w:style>
  <w:style w:type="paragraph" w:styleId="List5">
    <w:name w:val="List 5"/>
    <w:basedOn w:val="Normal"/>
    <w:rsid w:val="00A90238"/>
    <w:pPr>
      <w:ind w:left="1415" w:hanging="283"/>
      <w:contextualSpacing/>
    </w:pPr>
    <w:rPr>
      <w:rFonts w:eastAsia="SimSun"/>
    </w:rPr>
  </w:style>
  <w:style w:type="paragraph" w:styleId="ListBullet3">
    <w:name w:val="List Bullet 3"/>
    <w:basedOn w:val="ListBullet2"/>
    <w:rsid w:val="00A90238"/>
    <w:pPr>
      <w:ind w:left="1135" w:hanging="284"/>
      <w:contextualSpacing w:val="0"/>
    </w:pPr>
  </w:style>
  <w:style w:type="paragraph" w:styleId="ListBullet2">
    <w:name w:val="List Bullet 2"/>
    <w:basedOn w:val="Normal"/>
    <w:rsid w:val="00A90238"/>
    <w:pPr>
      <w:tabs>
        <w:tab w:val="num" w:pos="643"/>
      </w:tabs>
      <w:ind w:left="643" w:hanging="360"/>
      <w:contextualSpacing/>
    </w:pPr>
    <w:rPr>
      <w:rFonts w:eastAsia="SimSun"/>
    </w:rPr>
  </w:style>
  <w:style w:type="character" w:customStyle="1" w:styleId="TALCar">
    <w:name w:val="TAL Car"/>
    <w:link w:val="TAL"/>
    <w:locked/>
    <w:rsid w:val="00A90238"/>
    <w:rPr>
      <w:rFonts w:ascii="Arial" w:hAnsi="Arial"/>
      <w:sz w:val="18"/>
      <w:lang w:eastAsia="en-US"/>
    </w:rPr>
  </w:style>
  <w:style w:type="paragraph" w:styleId="Bibliography">
    <w:name w:val="Bibliography"/>
    <w:basedOn w:val="Normal"/>
    <w:next w:val="Normal"/>
    <w:uiPriority w:val="37"/>
    <w:semiHidden/>
    <w:unhideWhenUsed/>
    <w:rsid w:val="00E31D04"/>
  </w:style>
  <w:style w:type="paragraph" w:styleId="BlockText">
    <w:name w:val="Block Text"/>
    <w:basedOn w:val="Normal"/>
    <w:rsid w:val="00E31D0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1D04"/>
    <w:pPr>
      <w:spacing w:after="120"/>
    </w:pPr>
  </w:style>
  <w:style w:type="character" w:customStyle="1" w:styleId="BodyTextChar">
    <w:name w:val="Body Text Char"/>
    <w:basedOn w:val="DefaultParagraphFont"/>
    <w:link w:val="BodyText"/>
    <w:rsid w:val="00E31D04"/>
    <w:rPr>
      <w:lang w:eastAsia="en-US"/>
    </w:rPr>
  </w:style>
  <w:style w:type="paragraph" w:styleId="BodyText2">
    <w:name w:val="Body Text 2"/>
    <w:basedOn w:val="Normal"/>
    <w:link w:val="BodyText2Char"/>
    <w:rsid w:val="00E31D04"/>
    <w:pPr>
      <w:spacing w:after="120" w:line="480" w:lineRule="auto"/>
    </w:pPr>
  </w:style>
  <w:style w:type="character" w:customStyle="1" w:styleId="BodyText2Char">
    <w:name w:val="Body Text 2 Char"/>
    <w:basedOn w:val="DefaultParagraphFont"/>
    <w:link w:val="BodyText2"/>
    <w:rsid w:val="00E31D04"/>
    <w:rPr>
      <w:lang w:eastAsia="en-US"/>
    </w:rPr>
  </w:style>
  <w:style w:type="paragraph" w:styleId="BodyText3">
    <w:name w:val="Body Text 3"/>
    <w:basedOn w:val="Normal"/>
    <w:link w:val="BodyText3Char"/>
    <w:rsid w:val="00E31D04"/>
    <w:pPr>
      <w:spacing w:after="120"/>
    </w:pPr>
    <w:rPr>
      <w:sz w:val="16"/>
      <w:szCs w:val="16"/>
    </w:rPr>
  </w:style>
  <w:style w:type="character" w:customStyle="1" w:styleId="BodyText3Char">
    <w:name w:val="Body Text 3 Char"/>
    <w:basedOn w:val="DefaultParagraphFont"/>
    <w:link w:val="BodyText3"/>
    <w:rsid w:val="00E31D04"/>
    <w:rPr>
      <w:sz w:val="16"/>
      <w:szCs w:val="16"/>
      <w:lang w:eastAsia="en-US"/>
    </w:rPr>
  </w:style>
  <w:style w:type="paragraph" w:styleId="BodyTextFirstIndent">
    <w:name w:val="Body Text First Indent"/>
    <w:basedOn w:val="BodyText"/>
    <w:link w:val="BodyTextFirstIndentChar"/>
    <w:rsid w:val="00E31D04"/>
    <w:pPr>
      <w:spacing w:after="180"/>
      <w:ind w:firstLine="360"/>
    </w:pPr>
  </w:style>
  <w:style w:type="character" w:customStyle="1" w:styleId="BodyTextFirstIndentChar">
    <w:name w:val="Body Text First Indent Char"/>
    <w:basedOn w:val="BodyTextChar"/>
    <w:link w:val="BodyTextFirstIndent"/>
    <w:rsid w:val="00E31D04"/>
    <w:rPr>
      <w:lang w:eastAsia="en-US"/>
    </w:rPr>
  </w:style>
  <w:style w:type="paragraph" w:styleId="BodyTextIndent">
    <w:name w:val="Body Text Indent"/>
    <w:basedOn w:val="Normal"/>
    <w:link w:val="BodyTextIndentChar"/>
    <w:rsid w:val="00E31D04"/>
    <w:pPr>
      <w:spacing w:after="120"/>
      <w:ind w:left="283"/>
    </w:pPr>
  </w:style>
  <w:style w:type="character" w:customStyle="1" w:styleId="BodyTextIndentChar">
    <w:name w:val="Body Text Indent Char"/>
    <w:basedOn w:val="DefaultParagraphFont"/>
    <w:link w:val="BodyTextIndent"/>
    <w:rsid w:val="00E31D04"/>
    <w:rPr>
      <w:lang w:eastAsia="en-US"/>
    </w:rPr>
  </w:style>
  <w:style w:type="paragraph" w:styleId="BodyTextFirstIndent2">
    <w:name w:val="Body Text First Indent 2"/>
    <w:basedOn w:val="BodyTextIndent"/>
    <w:link w:val="BodyTextFirstIndent2Char"/>
    <w:rsid w:val="00E31D04"/>
    <w:pPr>
      <w:spacing w:after="180"/>
      <w:ind w:left="360" w:firstLine="360"/>
    </w:pPr>
  </w:style>
  <w:style w:type="character" w:customStyle="1" w:styleId="BodyTextFirstIndent2Char">
    <w:name w:val="Body Text First Indent 2 Char"/>
    <w:basedOn w:val="BodyTextIndentChar"/>
    <w:link w:val="BodyTextFirstIndent2"/>
    <w:rsid w:val="00E31D04"/>
    <w:rPr>
      <w:lang w:eastAsia="en-US"/>
    </w:rPr>
  </w:style>
  <w:style w:type="paragraph" w:styleId="BodyTextIndent2">
    <w:name w:val="Body Text Indent 2"/>
    <w:basedOn w:val="Normal"/>
    <w:link w:val="BodyTextIndent2Char"/>
    <w:rsid w:val="00E31D04"/>
    <w:pPr>
      <w:spacing w:after="120" w:line="480" w:lineRule="auto"/>
      <w:ind w:left="283"/>
    </w:pPr>
  </w:style>
  <w:style w:type="character" w:customStyle="1" w:styleId="BodyTextIndent2Char">
    <w:name w:val="Body Text Indent 2 Char"/>
    <w:basedOn w:val="DefaultParagraphFont"/>
    <w:link w:val="BodyTextIndent2"/>
    <w:rsid w:val="00E31D04"/>
    <w:rPr>
      <w:lang w:eastAsia="en-US"/>
    </w:rPr>
  </w:style>
  <w:style w:type="paragraph" w:styleId="BodyTextIndent3">
    <w:name w:val="Body Text Indent 3"/>
    <w:basedOn w:val="Normal"/>
    <w:link w:val="BodyTextIndent3Char"/>
    <w:rsid w:val="00E31D04"/>
    <w:pPr>
      <w:spacing w:after="120"/>
      <w:ind w:left="283"/>
    </w:pPr>
    <w:rPr>
      <w:sz w:val="16"/>
      <w:szCs w:val="16"/>
    </w:rPr>
  </w:style>
  <w:style w:type="character" w:customStyle="1" w:styleId="BodyTextIndent3Char">
    <w:name w:val="Body Text Indent 3 Char"/>
    <w:basedOn w:val="DefaultParagraphFont"/>
    <w:link w:val="BodyTextIndent3"/>
    <w:rsid w:val="00E31D04"/>
    <w:rPr>
      <w:sz w:val="16"/>
      <w:szCs w:val="16"/>
      <w:lang w:eastAsia="en-US"/>
    </w:rPr>
  </w:style>
  <w:style w:type="paragraph" w:styleId="Closing">
    <w:name w:val="Closing"/>
    <w:basedOn w:val="Normal"/>
    <w:link w:val="ClosingChar"/>
    <w:rsid w:val="00E31D04"/>
    <w:pPr>
      <w:spacing w:after="0"/>
      <w:ind w:left="4252"/>
    </w:pPr>
  </w:style>
  <w:style w:type="character" w:customStyle="1" w:styleId="ClosingChar">
    <w:name w:val="Closing Char"/>
    <w:basedOn w:val="DefaultParagraphFont"/>
    <w:link w:val="Closing"/>
    <w:rsid w:val="00E31D04"/>
    <w:rPr>
      <w:lang w:eastAsia="en-US"/>
    </w:rPr>
  </w:style>
  <w:style w:type="paragraph" w:styleId="Date">
    <w:name w:val="Date"/>
    <w:basedOn w:val="Normal"/>
    <w:next w:val="Normal"/>
    <w:link w:val="DateChar"/>
    <w:rsid w:val="00E31D04"/>
  </w:style>
  <w:style w:type="character" w:customStyle="1" w:styleId="DateChar">
    <w:name w:val="Date Char"/>
    <w:basedOn w:val="DefaultParagraphFont"/>
    <w:link w:val="Date"/>
    <w:rsid w:val="00E31D04"/>
    <w:rPr>
      <w:lang w:eastAsia="en-US"/>
    </w:rPr>
  </w:style>
  <w:style w:type="paragraph" w:styleId="E-mailSignature">
    <w:name w:val="E-mail Signature"/>
    <w:basedOn w:val="Normal"/>
    <w:link w:val="E-mailSignatureChar"/>
    <w:rsid w:val="00E31D04"/>
    <w:pPr>
      <w:spacing w:after="0"/>
    </w:pPr>
  </w:style>
  <w:style w:type="character" w:customStyle="1" w:styleId="E-mailSignatureChar">
    <w:name w:val="E-mail Signature Char"/>
    <w:basedOn w:val="DefaultParagraphFont"/>
    <w:link w:val="E-mailSignature"/>
    <w:rsid w:val="00E31D04"/>
    <w:rPr>
      <w:lang w:eastAsia="en-US"/>
    </w:rPr>
  </w:style>
  <w:style w:type="paragraph" w:styleId="EndnoteText">
    <w:name w:val="endnote text"/>
    <w:basedOn w:val="Normal"/>
    <w:link w:val="EndnoteTextChar"/>
    <w:rsid w:val="00E31D04"/>
    <w:pPr>
      <w:spacing w:after="0"/>
    </w:pPr>
  </w:style>
  <w:style w:type="character" w:customStyle="1" w:styleId="EndnoteTextChar">
    <w:name w:val="Endnote Text Char"/>
    <w:basedOn w:val="DefaultParagraphFont"/>
    <w:link w:val="EndnoteText"/>
    <w:rsid w:val="00E31D04"/>
    <w:rPr>
      <w:lang w:eastAsia="en-US"/>
    </w:rPr>
  </w:style>
  <w:style w:type="paragraph" w:styleId="EnvelopeAddress">
    <w:name w:val="envelope address"/>
    <w:basedOn w:val="Normal"/>
    <w:rsid w:val="00E31D0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1D04"/>
    <w:pPr>
      <w:spacing w:after="0"/>
    </w:pPr>
    <w:rPr>
      <w:rFonts w:asciiTheme="majorHAnsi" w:eastAsiaTheme="majorEastAsia" w:hAnsiTheme="majorHAnsi" w:cstheme="majorBidi"/>
    </w:rPr>
  </w:style>
  <w:style w:type="paragraph" w:styleId="HTMLAddress">
    <w:name w:val="HTML Address"/>
    <w:basedOn w:val="Normal"/>
    <w:link w:val="HTMLAddressChar"/>
    <w:rsid w:val="00E31D04"/>
    <w:pPr>
      <w:spacing w:after="0"/>
    </w:pPr>
    <w:rPr>
      <w:i/>
      <w:iCs/>
    </w:rPr>
  </w:style>
  <w:style w:type="character" w:customStyle="1" w:styleId="HTMLAddressChar">
    <w:name w:val="HTML Address Char"/>
    <w:basedOn w:val="DefaultParagraphFont"/>
    <w:link w:val="HTMLAddress"/>
    <w:rsid w:val="00E31D04"/>
    <w:rPr>
      <w:i/>
      <w:iCs/>
      <w:lang w:eastAsia="en-US"/>
    </w:rPr>
  </w:style>
  <w:style w:type="paragraph" w:styleId="HTMLPreformatted">
    <w:name w:val="HTML Preformatted"/>
    <w:basedOn w:val="Normal"/>
    <w:link w:val="HTMLPreformattedChar"/>
    <w:rsid w:val="00E31D04"/>
    <w:pPr>
      <w:spacing w:after="0"/>
    </w:pPr>
    <w:rPr>
      <w:rFonts w:ascii="Consolas" w:hAnsi="Consolas"/>
    </w:rPr>
  </w:style>
  <w:style w:type="character" w:customStyle="1" w:styleId="HTMLPreformattedChar">
    <w:name w:val="HTML Preformatted Char"/>
    <w:basedOn w:val="DefaultParagraphFont"/>
    <w:link w:val="HTMLPreformatted"/>
    <w:rsid w:val="00E31D04"/>
    <w:rPr>
      <w:rFonts w:ascii="Consolas" w:hAnsi="Consolas"/>
      <w:lang w:eastAsia="en-US"/>
    </w:rPr>
  </w:style>
  <w:style w:type="paragraph" w:styleId="Index2">
    <w:name w:val="index 2"/>
    <w:basedOn w:val="Normal"/>
    <w:next w:val="Normal"/>
    <w:rsid w:val="00E31D04"/>
    <w:pPr>
      <w:spacing w:after="0"/>
      <w:ind w:left="400" w:hanging="200"/>
    </w:pPr>
  </w:style>
  <w:style w:type="paragraph" w:styleId="Index3">
    <w:name w:val="index 3"/>
    <w:basedOn w:val="Normal"/>
    <w:next w:val="Normal"/>
    <w:rsid w:val="00E31D04"/>
    <w:pPr>
      <w:spacing w:after="0"/>
      <w:ind w:left="600" w:hanging="200"/>
    </w:pPr>
  </w:style>
  <w:style w:type="paragraph" w:styleId="Index4">
    <w:name w:val="index 4"/>
    <w:basedOn w:val="Normal"/>
    <w:next w:val="Normal"/>
    <w:rsid w:val="00E31D04"/>
    <w:pPr>
      <w:spacing w:after="0"/>
      <w:ind w:left="800" w:hanging="200"/>
    </w:pPr>
  </w:style>
  <w:style w:type="paragraph" w:styleId="Index5">
    <w:name w:val="index 5"/>
    <w:basedOn w:val="Normal"/>
    <w:next w:val="Normal"/>
    <w:rsid w:val="00E31D04"/>
    <w:pPr>
      <w:spacing w:after="0"/>
      <w:ind w:left="1000" w:hanging="200"/>
    </w:pPr>
  </w:style>
  <w:style w:type="paragraph" w:styleId="Index6">
    <w:name w:val="index 6"/>
    <w:basedOn w:val="Normal"/>
    <w:next w:val="Normal"/>
    <w:rsid w:val="00E31D04"/>
    <w:pPr>
      <w:spacing w:after="0"/>
      <w:ind w:left="1200" w:hanging="200"/>
    </w:pPr>
  </w:style>
  <w:style w:type="paragraph" w:styleId="Index7">
    <w:name w:val="index 7"/>
    <w:basedOn w:val="Normal"/>
    <w:next w:val="Normal"/>
    <w:rsid w:val="00E31D04"/>
    <w:pPr>
      <w:spacing w:after="0"/>
      <w:ind w:left="1400" w:hanging="200"/>
    </w:pPr>
  </w:style>
  <w:style w:type="paragraph" w:styleId="Index8">
    <w:name w:val="index 8"/>
    <w:basedOn w:val="Normal"/>
    <w:next w:val="Normal"/>
    <w:rsid w:val="00E31D04"/>
    <w:pPr>
      <w:spacing w:after="0"/>
      <w:ind w:left="1600" w:hanging="200"/>
    </w:pPr>
  </w:style>
  <w:style w:type="paragraph" w:styleId="Index9">
    <w:name w:val="index 9"/>
    <w:basedOn w:val="Normal"/>
    <w:next w:val="Normal"/>
    <w:rsid w:val="00E31D04"/>
    <w:pPr>
      <w:spacing w:after="0"/>
      <w:ind w:left="1800" w:hanging="200"/>
    </w:pPr>
  </w:style>
  <w:style w:type="paragraph" w:styleId="IndexHeading">
    <w:name w:val="index heading"/>
    <w:basedOn w:val="Normal"/>
    <w:next w:val="Index1"/>
    <w:rsid w:val="00E31D0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1D0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1D04"/>
    <w:rPr>
      <w:i/>
      <w:iCs/>
      <w:color w:val="4472C4" w:themeColor="accent1"/>
      <w:lang w:eastAsia="en-US"/>
    </w:rPr>
  </w:style>
  <w:style w:type="paragraph" w:styleId="List2">
    <w:name w:val="List 2"/>
    <w:basedOn w:val="Normal"/>
    <w:rsid w:val="00E31D04"/>
    <w:pPr>
      <w:ind w:left="566" w:hanging="283"/>
      <w:contextualSpacing/>
    </w:pPr>
  </w:style>
  <w:style w:type="paragraph" w:styleId="List3">
    <w:name w:val="List 3"/>
    <w:basedOn w:val="Normal"/>
    <w:rsid w:val="00E31D04"/>
    <w:pPr>
      <w:ind w:left="849" w:hanging="283"/>
      <w:contextualSpacing/>
    </w:pPr>
  </w:style>
  <w:style w:type="paragraph" w:styleId="List4">
    <w:name w:val="List 4"/>
    <w:basedOn w:val="Normal"/>
    <w:rsid w:val="00E31D04"/>
    <w:pPr>
      <w:ind w:left="1132" w:hanging="283"/>
      <w:contextualSpacing/>
    </w:pPr>
  </w:style>
  <w:style w:type="paragraph" w:styleId="ListBullet">
    <w:name w:val="List Bullet"/>
    <w:basedOn w:val="Normal"/>
    <w:rsid w:val="00E31D04"/>
    <w:pPr>
      <w:numPr>
        <w:numId w:val="28"/>
      </w:numPr>
      <w:contextualSpacing/>
    </w:pPr>
  </w:style>
  <w:style w:type="paragraph" w:styleId="ListBullet4">
    <w:name w:val="List Bullet 4"/>
    <w:basedOn w:val="Normal"/>
    <w:rsid w:val="00E31D04"/>
    <w:pPr>
      <w:numPr>
        <w:numId w:val="31"/>
      </w:numPr>
      <w:contextualSpacing/>
    </w:pPr>
  </w:style>
  <w:style w:type="paragraph" w:styleId="ListBullet5">
    <w:name w:val="List Bullet 5"/>
    <w:basedOn w:val="Normal"/>
    <w:rsid w:val="00E31D04"/>
    <w:pPr>
      <w:numPr>
        <w:numId w:val="32"/>
      </w:numPr>
      <w:contextualSpacing/>
    </w:pPr>
  </w:style>
  <w:style w:type="paragraph" w:styleId="ListContinue">
    <w:name w:val="List Continue"/>
    <w:basedOn w:val="Normal"/>
    <w:rsid w:val="00E31D04"/>
    <w:pPr>
      <w:spacing w:after="120"/>
      <w:ind w:left="283"/>
      <w:contextualSpacing/>
    </w:pPr>
  </w:style>
  <w:style w:type="paragraph" w:styleId="ListContinue2">
    <w:name w:val="List Continue 2"/>
    <w:basedOn w:val="Normal"/>
    <w:rsid w:val="00E31D04"/>
    <w:pPr>
      <w:spacing w:after="120"/>
      <w:ind w:left="566"/>
      <w:contextualSpacing/>
    </w:pPr>
  </w:style>
  <w:style w:type="paragraph" w:styleId="ListContinue3">
    <w:name w:val="List Continue 3"/>
    <w:basedOn w:val="Normal"/>
    <w:rsid w:val="00E31D04"/>
    <w:pPr>
      <w:spacing w:after="120"/>
      <w:ind w:left="849"/>
      <w:contextualSpacing/>
    </w:pPr>
  </w:style>
  <w:style w:type="paragraph" w:styleId="ListContinue4">
    <w:name w:val="List Continue 4"/>
    <w:basedOn w:val="Normal"/>
    <w:rsid w:val="00E31D04"/>
    <w:pPr>
      <w:spacing w:after="120"/>
      <w:ind w:left="1132"/>
      <w:contextualSpacing/>
    </w:pPr>
  </w:style>
  <w:style w:type="paragraph" w:styleId="ListContinue5">
    <w:name w:val="List Continue 5"/>
    <w:basedOn w:val="Normal"/>
    <w:rsid w:val="00E31D04"/>
    <w:pPr>
      <w:spacing w:after="120"/>
      <w:ind w:left="1415"/>
      <w:contextualSpacing/>
    </w:pPr>
  </w:style>
  <w:style w:type="paragraph" w:styleId="ListNumber">
    <w:name w:val="List Number"/>
    <w:basedOn w:val="Normal"/>
    <w:rsid w:val="00E31D04"/>
    <w:pPr>
      <w:numPr>
        <w:numId w:val="33"/>
      </w:numPr>
      <w:contextualSpacing/>
    </w:pPr>
  </w:style>
  <w:style w:type="paragraph" w:styleId="ListNumber3">
    <w:name w:val="List Number 3"/>
    <w:basedOn w:val="Normal"/>
    <w:rsid w:val="00E31D04"/>
    <w:pPr>
      <w:numPr>
        <w:numId w:val="34"/>
      </w:numPr>
      <w:contextualSpacing/>
    </w:pPr>
  </w:style>
  <w:style w:type="paragraph" w:styleId="ListNumber4">
    <w:name w:val="List Number 4"/>
    <w:basedOn w:val="Normal"/>
    <w:rsid w:val="00E31D04"/>
    <w:pPr>
      <w:numPr>
        <w:numId w:val="35"/>
      </w:numPr>
      <w:contextualSpacing/>
    </w:pPr>
  </w:style>
  <w:style w:type="paragraph" w:styleId="ListNumber5">
    <w:name w:val="List Number 5"/>
    <w:basedOn w:val="Normal"/>
    <w:rsid w:val="00E31D04"/>
    <w:pPr>
      <w:numPr>
        <w:numId w:val="36"/>
      </w:numPr>
      <w:contextualSpacing/>
    </w:pPr>
  </w:style>
  <w:style w:type="paragraph" w:styleId="ListParagraph">
    <w:name w:val="List Paragraph"/>
    <w:basedOn w:val="Normal"/>
    <w:uiPriority w:val="34"/>
    <w:qFormat/>
    <w:rsid w:val="00E31D04"/>
    <w:pPr>
      <w:ind w:left="720"/>
      <w:contextualSpacing/>
    </w:pPr>
  </w:style>
  <w:style w:type="paragraph" w:styleId="MacroText">
    <w:name w:val="macro"/>
    <w:link w:val="MacroTextChar"/>
    <w:rsid w:val="00E31D0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1D04"/>
    <w:rPr>
      <w:rFonts w:ascii="Consolas" w:hAnsi="Consolas"/>
      <w:lang w:eastAsia="en-US"/>
    </w:rPr>
  </w:style>
  <w:style w:type="paragraph" w:styleId="MessageHeader">
    <w:name w:val="Message Header"/>
    <w:basedOn w:val="Normal"/>
    <w:link w:val="MessageHeaderChar"/>
    <w:rsid w:val="00E31D0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1D0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1D04"/>
    <w:rPr>
      <w:lang w:eastAsia="en-US"/>
    </w:rPr>
  </w:style>
  <w:style w:type="paragraph" w:styleId="NormalIndent">
    <w:name w:val="Normal Indent"/>
    <w:basedOn w:val="Normal"/>
    <w:rsid w:val="00E31D04"/>
    <w:pPr>
      <w:ind w:left="720"/>
    </w:pPr>
  </w:style>
  <w:style w:type="paragraph" w:styleId="NoteHeading">
    <w:name w:val="Note Heading"/>
    <w:basedOn w:val="Normal"/>
    <w:next w:val="Normal"/>
    <w:link w:val="NoteHeadingChar"/>
    <w:rsid w:val="00E31D04"/>
    <w:pPr>
      <w:spacing w:after="0"/>
    </w:pPr>
  </w:style>
  <w:style w:type="character" w:customStyle="1" w:styleId="NoteHeadingChar">
    <w:name w:val="Note Heading Char"/>
    <w:basedOn w:val="DefaultParagraphFont"/>
    <w:link w:val="NoteHeading"/>
    <w:rsid w:val="00E31D04"/>
    <w:rPr>
      <w:lang w:eastAsia="en-US"/>
    </w:rPr>
  </w:style>
  <w:style w:type="paragraph" w:styleId="Quote">
    <w:name w:val="Quote"/>
    <w:basedOn w:val="Normal"/>
    <w:next w:val="Normal"/>
    <w:link w:val="QuoteChar"/>
    <w:uiPriority w:val="29"/>
    <w:qFormat/>
    <w:rsid w:val="00E31D0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1D04"/>
    <w:rPr>
      <w:i/>
      <w:iCs/>
      <w:color w:val="404040" w:themeColor="text1" w:themeTint="BF"/>
      <w:lang w:eastAsia="en-US"/>
    </w:rPr>
  </w:style>
  <w:style w:type="paragraph" w:styleId="Salutation">
    <w:name w:val="Salutation"/>
    <w:basedOn w:val="Normal"/>
    <w:next w:val="Normal"/>
    <w:link w:val="SalutationChar"/>
    <w:rsid w:val="00E31D04"/>
  </w:style>
  <w:style w:type="character" w:customStyle="1" w:styleId="SalutationChar">
    <w:name w:val="Salutation Char"/>
    <w:basedOn w:val="DefaultParagraphFont"/>
    <w:link w:val="Salutation"/>
    <w:rsid w:val="00E31D04"/>
    <w:rPr>
      <w:lang w:eastAsia="en-US"/>
    </w:rPr>
  </w:style>
  <w:style w:type="paragraph" w:styleId="Signature">
    <w:name w:val="Signature"/>
    <w:basedOn w:val="Normal"/>
    <w:link w:val="SignatureChar"/>
    <w:rsid w:val="00E31D04"/>
    <w:pPr>
      <w:spacing w:after="0"/>
      <w:ind w:left="4252"/>
    </w:pPr>
  </w:style>
  <w:style w:type="character" w:customStyle="1" w:styleId="SignatureChar">
    <w:name w:val="Signature Char"/>
    <w:basedOn w:val="DefaultParagraphFont"/>
    <w:link w:val="Signature"/>
    <w:rsid w:val="00E31D04"/>
    <w:rPr>
      <w:lang w:eastAsia="en-US"/>
    </w:rPr>
  </w:style>
  <w:style w:type="paragraph" w:styleId="Subtitle">
    <w:name w:val="Subtitle"/>
    <w:basedOn w:val="Normal"/>
    <w:next w:val="Normal"/>
    <w:link w:val="SubtitleChar"/>
    <w:qFormat/>
    <w:rsid w:val="00E31D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1D0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1D04"/>
    <w:pPr>
      <w:spacing w:after="0"/>
      <w:ind w:left="200" w:hanging="200"/>
    </w:pPr>
  </w:style>
  <w:style w:type="paragraph" w:styleId="TableofFigures">
    <w:name w:val="table of figures"/>
    <w:basedOn w:val="Normal"/>
    <w:next w:val="Normal"/>
    <w:rsid w:val="00E31D04"/>
    <w:pPr>
      <w:spacing w:after="0"/>
    </w:pPr>
  </w:style>
  <w:style w:type="paragraph" w:styleId="Title">
    <w:name w:val="Title"/>
    <w:basedOn w:val="Normal"/>
    <w:next w:val="Normal"/>
    <w:link w:val="TitleChar"/>
    <w:qFormat/>
    <w:rsid w:val="00E31D0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1D0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1D0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1D0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76C52"/>
    <w:rPr>
      <w:rFonts w:ascii="Arial" w:hAnsi="Arial"/>
      <w:sz w:val="36"/>
      <w:lang w:eastAsia="en-US"/>
    </w:rPr>
  </w:style>
  <w:style w:type="character" w:customStyle="1" w:styleId="Heading7Char">
    <w:name w:val="Heading 7 Char"/>
    <w:basedOn w:val="DefaultParagraphFont"/>
    <w:link w:val="Heading7"/>
    <w:rsid w:val="00C76C52"/>
    <w:rPr>
      <w:rFonts w:ascii="Arial" w:hAnsi="Arial"/>
      <w:lang w:eastAsia="en-US"/>
    </w:rPr>
  </w:style>
  <w:style w:type="character" w:customStyle="1" w:styleId="Heading9Char">
    <w:name w:val="Heading 9 Char"/>
    <w:basedOn w:val="DefaultParagraphFont"/>
    <w:link w:val="Heading9"/>
    <w:rsid w:val="00C76C52"/>
    <w:rPr>
      <w:rFonts w:ascii="Arial" w:hAnsi="Arial"/>
      <w:sz w:val="36"/>
      <w:lang w:eastAsia="en-US"/>
    </w:rPr>
  </w:style>
  <w:style w:type="character" w:styleId="FootnoteReference">
    <w:name w:val="footnote reference"/>
    <w:rsid w:val="00C76C52"/>
    <w:rPr>
      <w:b/>
      <w:position w:val="6"/>
      <w:sz w:val="16"/>
    </w:rPr>
  </w:style>
  <w:style w:type="character" w:customStyle="1" w:styleId="TALChar">
    <w:name w:val="TAL Char"/>
    <w:locked/>
    <w:rsid w:val="00C76C52"/>
    <w:rPr>
      <w:rFonts w:ascii="Arial" w:hAnsi="Arial"/>
      <w:sz w:val="18"/>
      <w:lang w:val="en-GB" w:eastAsia="en-US"/>
    </w:rPr>
  </w:style>
  <w:style w:type="character" w:customStyle="1" w:styleId="TAHCar">
    <w:name w:val="TAH Car"/>
    <w:locked/>
    <w:rsid w:val="00C76C52"/>
    <w:rPr>
      <w:rFonts w:ascii="Arial" w:hAnsi="Arial"/>
      <w:b/>
      <w:sz w:val="18"/>
      <w:lang w:val="en-GB" w:eastAsia="en-US"/>
    </w:rPr>
  </w:style>
  <w:style w:type="character" w:customStyle="1" w:styleId="FooterChar">
    <w:name w:val="Footer Char"/>
    <w:basedOn w:val="DefaultParagraphFont"/>
    <w:link w:val="Footer"/>
    <w:rsid w:val="00C76C52"/>
    <w:rPr>
      <w:rFonts w:ascii="Arial" w:hAnsi="Arial"/>
      <w:b/>
      <w:i/>
      <w:sz w:val="18"/>
      <w:lang w:eastAsia="ja-JP"/>
    </w:rPr>
  </w:style>
  <w:style w:type="paragraph" w:customStyle="1" w:styleId="CRCoverPage">
    <w:name w:val="CR Cover Page"/>
    <w:rsid w:val="00C76C52"/>
    <w:pPr>
      <w:spacing w:after="120"/>
    </w:pPr>
    <w:rPr>
      <w:rFonts w:ascii="Arial" w:hAnsi="Arial"/>
      <w:lang w:eastAsia="en-US"/>
    </w:rPr>
  </w:style>
  <w:style w:type="paragraph" w:customStyle="1" w:styleId="tdoc-header">
    <w:name w:val="tdoc-header"/>
    <w:rsid w:val="00C76C52"/>
    <w:rPr>
      <w:rFonts w:ascii="Arial"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Microsoft_Visio_2003-2010_Drawing12.vsd"/><Relationship Id="rId63" Type="http://schemas.openxmlformats.org/officeDocument/2006/relationships/image" Target="media/image29.emf"/><Relationship Id="rId84" Type="http://schemas.openxmlformats.org/officeDocument/2006/relationships/package" Target="embeddings/Microsoft_Visio_Drawing8.vsdx"/><Relationship Id="rId138" Type="http://schemas.openxmlformats.org/officeDocument/2006/relationships/package" Target="embeddings/Microsoft_Visio_Drawing25.vsdx"/><Relationship Id="rId159" Type="http://schemas.openxmlformats.org/officeDocument/2006/relationships/image" Target="media/image77.emf"/><Relationship Id="rId170" Type="http://schemas.openxmlformats.org/officeDocument/2006/relationships/oleObject" Target="embeddings/Microsoft_Visio_2003-2010_Drawing43.vsd"/><Relationship Id="rId191" Type="http://schemas.openxmlformats.org/officeDocument/2006/relationships/image" Target="media/image93.emf"/><Relationship Id="rId205" Type="http://schemas.openxmlformats.org/officeDocument/2006/relationships/image" Target="media/image100.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vsdx"/><Relationship Id="rId53" Type="http://schemas.openxmlformats.org/officeDocument/2006/relationships/image" Target="media/image24.emf"/><Relationship Id="rId74" Type="http://schemas.openxmlformats.org/officeDocument/2006/relationships/oleObject" Target="embeddings/Microsoft_Visio_2003-2010_Drawing24.vsd"/><Relationship Id="rId128" Type="http://schemas.openxmlformats.org/officeDocument/2006/relationships/package" Target="embeddings/Microsoft_Visio_Drawing20.vsdx"/><Relationship Id="rId149" Type="http://schemas.openxmlformats.org/officeDocument/2006/relationships/image" Target="media/image72.emf"/><Relationship Id="rId5" Type="http://schemas.openxmlformats.org/officeDocument/2006/relationships/settings" Target="settings.xml"/><Relationship Id="rId90" Type="http://schemas.openxmlformats.org/officeDocument/2006/relationships/package" Target="embeddings/Microsoft_Visio_Drawing10.vsdx"/><Relationship Id="rId95" Type="http://schemas.openxmlformats.org/officeDocument/2006/relationships/image" Target="media/image45.emf"/><Relationship Id="rId160" Type="http://schemas.openxmlformats.org/officeDocument/2006/relationships/oleObject" Target="embeddings/Microsoft_Visio_2003-2010_Drawing38.vsd"/><Relationship Id="rId165" Type="http://schemas.openxmlformats.org/officeDocument/2006/relationships/image" Target="media/image80.emf"/><Relationship Id="rId181" Type="http://schemas.openxmlformats.org/officeDocument/2006/relationships/image" Target="media/image88.emf"/><Relationship Id="rId186" Type="http://schemas.openxmlformats.org/officeDocument/2006/relationships/package" Target="embeddings/Microsoft_Visio_Drawing37.vsdx"/><Relationship Id="rId216" Type="http://schemas.openxmlformats.org/officeDocument/2006/relationships/package" Target="embeddings/Microsoft_Visio_Drawing46.vsdx"/><Relationship Id="rId211" Type="http://schemas.openxmlformats.org/officeDocument/2006/relationships/image" Target="media/image103.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Microsoft_Visio_2003-2010_Drawing15.vsd"/><Relationship Id="rId64" Type="http://schemas.openxmlformats.org/officeDocument/2006/relationships/package" Target="embeddings/Microsoft_Visio_Drawing6.vsdx"/><Relationship Id="rId69" Type="http://schemas.openxmlformats.org/officeDocument/2006/relationships/image" Target="media/image32.emf"/><Relationship Id="rId113" Type="http://schemas.openxmlformats.org/officeDocument/2006/relationships/image" Target="media/image54.emf"/><Relationship Id="rId118" Type="http://schemas.openxmlformats.org/officeDocument/2006/relationships/oleObject" Target="embeddings/Microsoft_Visio_2003-2010_Drawing36.vsd"/><Relationship Id="rId134" Type="http://schemas.openxmlformats.org/officeDocument/2006/relationships/package" Target="embeddings/Microsoft_Visio_Drawing23.vsdx"/><Relationship Id="rId139" Type="http://schemas.openxmlformats.org/officeDocument/2006/relationships/image" Target="media/image67.emf"/><Relationship Id="rId80" Type="http://schemas.openxmlformats.org/officeDocument/2006/relationships/oleObject" Target="embeddings/Microsoft_Visio_2003-2010_Drawing26.vsd"/><Relationship Id="rId85" Type="http://schemas.openxmlformats.org/officeDocument/2006/relationships/image" Target="media/image40.emf"/><Relationship Id="rId150" Type="http://schemas.openxmlformats.org/officeDocument/2006/relationships/package" Target="embeddings/Microsoft_Visio_Drawing31.vsdx"/><Relationship Id="rId155" Type="http://schemas.openxmlformats.org/officeDocument/2006/relationships/image" Target="media/image75.emf"/><Relationship Id="rId171" Type="http://schemas.openxmlformats.org/officeDocument/2006/relationships/image" Target="media/image83.emf"/><Relationship Id="rId176" Type="http://schemas.openxmlformats.org/officeDocument/2006/relationships/oleObject" Target="embeddings/Microsoft_Visio_2003-2010_Drawing46.vsd"/><Relationship Id="rId192" Type="http://schemas.openxmlformats.org/officeDocument/2006/relationships/oleObject" Target="embeddings/Microsoft_Visio_2003-2010_Drawing52.vsd"/><Relationship Id="rId197" Type="http://schemas.openxmlformats.org/officeDocument/2006/relationships/image" Target="media/image96.emf"/><Relationship Id="rId206" Type="http://schemas.openxmlformats.org/officeDocument/2006/relationships/package" Target="embeddings/Microsoft_Visio_Drawing42.vsdx"/><Relationship Id="rId201" Type="http://schemas.openxmlformats.org/officeDocument/2006/relationships/image" Target="media/image98.emf"/><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0.vsd"/><Relationship Id="rId59" Type="http://schemas.openxmlformats.org/officeDocument/2006/relationships/image" Target="media/image27.emf"/><Relationship Id="rId103" Type="http://schemas.openxmlformats.org/officeDocument/2006/relationships/image" Target="media/image49.emf"/><Relationship Id="rId108" Type="http://schemas.openxmlformats.org/officeDocument/2006/relationships/package" Target="embeddings/Microsoft_Visio_Drawing16.vsdx"/><Relationship Id="rId124" Type="http://schemas.openxmlformats.org/officeDocument/2006/relationships/oleObject" Target="embeddings/Microsoft_Visio_2003-2010_Drawing37.vsd"/><Relationship Id="rId129" Type="http://schemas.openxmlformats.org/officeDocument/2006/relationships/image" Target="media/image62.emf"/><Relationship Id="rId54" Type="http://schemas.openxmlformats.org/officeDocument/2006/relationships/oleObject" Target="embeddings/Microsoft_Visio_2003-2010_Drawing18.vsd"/><Relationship Id="rId70" Type="http://schemas.openxmlformats.org/officeDocument/2006/relationships/oleObject" Target="embeddings/Microsoft_Visio_2003-2010_Drawing22.vsd"/><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embeddings/Microsoft_Visio_2003-2010_Drawing29.vsd"/><Relationship Id="rId140" Type="http://schemas.openxmlformats.org/officeDocument/2006/relationships/package" Target="embeddings/Microsoft_Visio_Drawing26.vsdx"/><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embeddings/Microsoft_Visio_2003-2010_Drawing41.vsd"/><Relationship Id="rId182" Type="http://schemas.openxmlformats.org/officeDocument/2006/relationships/oleObject" Target="embeddings/Microsoft_Visio_2003-2010_Drawing49.vsd"/><Relationship Id="rId187" Type="http://schemas.openxmlformats.org/officeDocument/2006/relationships/image" Target="media/image91.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45.vsdx"/><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oleObject" Target="embeddings/Microsoft_Visio_2003-2010_Drawing34.vsd"/><Relationship Id="rId119" Type="http://schemas.openxmlformats.org/officeDocument/2006/relationships/image" Target="media/image57.emf"/><Relationship Id="rId44" Type="http://schemas.openxmlformats.org/officeDocument/2006/relationships/oleObject" Target="embeddings/Microsoft_Visio_2003-2010_Drawing13.vsd"/><Relationship Id="rId60" Type="http://schemas.openxmlformats.org/officeDocument/2006/relationships/package" Target="embeddings/Microsoft_Visio_Drawing4.vsdx"/><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Microsoft_Visio_2003-2010_Drawing28.vsd"/><Relationship Id="rId130" Type="http://schemas.openxmlformats.org/officeDocument/2006/relationships/package" Target="embeddings/Microsoft_Visio_Drawing21.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package" Target="embeddings/Microsoft_Visio_Drawing34.vsdx"/><Relationship Id="rId177" Type="http://schemas.openxmlformats.org/officeDocument/2006/relationships/image" Target="media/image86.emf"/><Relationship Id="rId198" Type="http://schemas.openxmlformats.org/officeDocument/2006/relationships/oleObject" Target="embeddings/Microsoft_Visio_2003-2010_Drawing54.vsd"/><Relationship Id="rId172" Type="http://schemas.openxmlformats.org/officeDocument/2006/relationships/oleObject" Target="embeddings/Microsoft_Visio_2003-2010_Drawing44.vsd"/><Relationship Id="rId193" Type="http://schemas.openxmlformats.org/officeDocument/2006/relationships/image" Target="media/image94.emf"/><Relationship Id="rId202" Type="http://schemas.openxmlformats.org/officeDocument/2006/relationships/package" Target="embeddings/Microsoft_Visio_Drawing40.vsdx"/><Relationship Id="rId207" Type="http://schemas.openxmlformats.org/officeDocument/2006/relationships/image" Target="media/image101.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package" Target="embeddings/Microsoft_Visio_Drawing2.vsdx"/><Relationship Id="rId50" Type="http://schemas.openxmlformats.org/officeDocument/2006/relationships/oleObject" Target="embeddings/Microsoft_Visio_2003-2010_Drawing16.vsd"/><Relationship Id="rId55" Type="http://schemas.openxmlformats.org/officeDocument/2006/relationships/image" Target="media/image25.emf"/><Relationship Id="rId76" Type="http://schemas.openxmlformats.org/officeDocument/2006/relationships/oleObject" Target="embeddings/Microsoft_Visio_2003-2010_Drawing25.vsd"/><Relationship Id="rId97" Type="http://schemas.openxmlformats.org/officeDocument/2006/relationships/image" Target="media/image46.emf"/><Relationship Id="rId104" Type="http://schemas.openxmlformats.org/officeDocument/2006/relationships/package" Target="embeddings/Microsoft_Visio_Drawing14.vsdx"/><Relationship Id="rId120" Type="http://schemas.openxmlformats.org/officeDocument/2006/relationships/package" Target="embeddings/Microsoft_Visio_Drawing17.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29.vsdx"/><Relationship Id="rId167" Type="http://schemas.openxmlformats.org/officeDocument/2006/relationships/image" Target="media/image81.emf"/><Relationship Id="rId188" Type="http://schemas.openxmlformats.org/officeDocument/2006/relationships/oleObject" Target="embeddings/Microsoft_Visio_2003-2010_Drawing50.vsd"/><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Visio_Drawing11.vsdx"/><Relationship Id="rId162" Type="http://schemas.openxmlformats.org/officeDocument/2006/relationships/oleObject" Target="embeddings/Microsoft_Visio_2003-2010_Drawing39.vsd"/><Relationship Id="rId183" Type="http://schemas.openxmlformats.org/officeDocument/2006/relationships/image" Target="media/image89.emf"/><Relationship Id="rId213" Type="http://schemas.openxmlformats.org/officeDocument/2006/relationships/image" Target="media/image104.e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vsdx"/><Relationship Id="rId40" Type="http://schemas.openxmlformats.org/officeDocument/2006/relationships/oleObject" Target="embeddings/Microsoft_Visio_2003-2010_Drawing11.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1.emf"/><Relationship Id="rId110" Type="http://schemas.openxmlformats.org/officeDocument/2006/relationships/oleObject" Target="embeddings/Microsoft_Visio_2003-2010_Drawing32.vsd"/><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24.vsdx"/><Relationship Id="rId157" Type="http://schemas.openxmlformats.org/officeDocument/2006/relationships/image" Target="media/image76.emf"/><Relationship Id="rId178" Type="http://schemas.openxmlformats.org/officeDocument/2006/relationships/oleObject" Target="embeddings/Microsoft_Visio_2003-2010_Drawing47.vsd"/><Relationship Id="rId61" Type="http://schemas.openxmlformats.org/officeDocument/2006/relationships/image" Target="media/image28.emf"/><Relationship Id="rId82" Type="http://schemas.openxmlformats.org/officeDocument/2006/relationships/oleObject" Target="embeddings/Microsoft_Visio_2003-2010_Drawing27.vsd"/><Relationship Id="rId152" Type="http://schemas.openxmlformats.org/officeDocument/2006/relationships/package" Target="embeddings/Microsoft_Visio_Drawing32.vsdx"/><Relationship Id="rId173" Type="http://schemas.openxmlformats.org/officeDocument/2006/relationships/image" Target="media/image84.emf"/><Relationship Id="rId194" Type="http://schemas.openxmlformats.org/officeDocument/2006/relationships/oleObject" Target="embeddings/Microsoft_Visio_2003-2010_Drawing53.vsd"/><Relationship Id="rId199" Type="http://schemas.openxmlformats.org/officeDocument/2006/relationships/image" Target="media/image97.emf"/><Relationship Id="rId203" Type="http://schemas.openxmlformats.org/officeDocument/2006/relationships/image" Target="media/image99.emf"/><Relationship Id="rId208" Type="http://schemas.openxmlformats.org/officeDocument/2006/relationships/package" Target="embeddings/Microsoft_Visio_Drawing43.vsdx"/><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8.vsd"/><Relationship Id="rId35" Type="http://schemas.openxmlformats.org/officeDocument/2006/relationships/image" Target="media/image15.emf"/><Relationship Id="rId56" Type="http://schemas.openxmlformats.org/officeDocument/2006/relationships/oleObject" Target="embeddings/Microsoft_Visio_2003-2010_Drawing19.vsd"/><Relationship Id="rId77" Type="http://schemas.openxmlformats.org/officeDocument/2006/relationships/image" Target="media/image36.emf"/><Relationship Id="rId100" Type="http://schemas.openxmlformats.org/officeDocument/2006/relationships/oleObject" Target="embeddings/Microsoft_Visio_2003-2010_Drawing31.vsd"/><Relationship Id="rId105" Type="http://schemas.openxmlformats.org/officeDocument/2006/relationships/image" Target="media/image50.emf"/><Relationship Id="rId126" Type="http://schemas.openxmlformats.org/officeDocument/2006/relationships/package" Target="embeddings/Microsoft_Visio_Drawing19.vsdx"/><Relationship Id="rId147" Type="http://schemas.openxmlformats.org/officeDocument/2006/relationships/image" Target="media/image71.emf"/><Relationship Id="rId168" Type="http://schemas.openxmlformats.org/officeDocument/2006/relationships/oleObject" Target="embeddings/Microsoft_Visio_2003-2010_Drawing42.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98" Type="http://schemas.openxmlformats.org/officeDocument/2006/relationships/oleObject" Target="embeddings/Microsoft_Visio_2003-2010_Drawing30.vsd"/><Relationship Id="rId121" Type="http://schemas.openxmlformats.org/officeDocument/2006/relationships/image" Target="media/image58.emf"/><Relationship Id="rId142" Type="http://schemas.openxmlformats.org/officeDocument/2006/relationships/package" Target="embeddings/Microsoft_Visio_Drawing27.vsdx"/><Relationship Id="rId163" Type="http://schemas.openxmlformats.org/officeDocument/2006/relationships/image" Target="media/image79.emf"/><Relationship Id="rId184" Type="http://schemas.openxmlformats.org/officeDocument/2006/relationships/package" Target="embeddings/Microsoft_Visio_Drawing36.vsdx"/><Relationship Id="rId189" Type="http://schemas.openxmlformats.org/officeDocument/2006/relationships/image" Target="media/image92.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oleObject" Target="embeddings/Microsoft_Visio_2003-2010_Drawing55.vsd"/><Relationship Id="rId25" Type="http://schemas.openxmlformats.org/officeDocument/2006/relationships/image" Target="media/image10.emf"/><Relationship Id="rId46" Type="http://schemas.openxmlformats.org/officeDocument/2006/relationships/oleObject" Target="embeddings/Microsoft_Visio_2003-2010_Drawing14.vsd"/><Relationship Id="rId67" Type="http://schemas.openxmlformats.org/officeDocument/2006/relationships/image" Target="media/image31.emf"/><Relationship Id="rId116" Type="http://schemas.openxmlformats.org/officeDocument/2006/relationships/oleObject" Target="embeddings/Microsoft_Visio_2003-2010_Drawing35.vsd"/><Relationship Id="rId137" Type="http://schemas.openxmlformats.org/officeDocument/2006/relationships/image" Target="media/image66.emf"/><Relationship Id="rId158" Type="http://schemas.openxmlformats.org/officeDocument/2006/relationships/package" Target="embeddings/Microsoft_Visio_Drawing35.vsdx"/><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package" Target="embeddings/Microsoft_Visio_Drawing5.vsdx"/><Relationship Id="rId83" Type="http://schemas.openxmlformats.org/officeDocument/2006/relationships/image" Target="media/image39.emf"/><Relationship Id="rId88" Type="http://schemas.openxmlformats.org/officeDocument/2006/relationships/package" Target="embeddings/Microsoft_Visio_Drawing9.vsdx"/><Relationship Id="rId111" Type="http://schemas.openxmlformats.org/officeDocument/2006/relationships/image" Target="media/image53.emf"/><Relationship Id="rId132" Type="http://schemas.openxmlformats.org/officeDocument/2006/relationships/package" Target="embeddings/Microsoft_Visio_Drawing22.vsdx"/><Relationship Id="rId153" Type="http://schemas.openxmlformats.org/officeDocument/2006/relationships/image" Target="media/image74.emf"/><Relationship Id="rId174" Type="http://schemas.openxmlformats.org/officeDocument/2006/relationships/oleObject" Target="embeddings/Microsoft_Visio_2003-2010_Drawing45.vsd"/><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oleObject" Target="embeddings/Microsoft_Visio_2003-2010_Drawing51.vsd"/><Relationship Id="rId204" Type="http://schemas.openxmlformats.org/officeDocument/2006/relationships/package" Target="embeddings/Microsoft_Visio_Drawing41.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oleObject" Target="embeddings/Microsoft_Visio_2003-2010_Drawing9.vsd"/><Relationship Id="rId57" Type="http://schemas.openxmlformats.org/officeDocument/2006/relationships/image" Target="media/image26.emf"/><Relationship Id="rId106" Type="http://schemas.openxmlformats.org/officeDocument/2006/relationships/package" Target="embeddings/Microsoft_Visio_Drawing15.vsdx"/><Relationship Id="rId127" Type="http://schemas.openxmlformats.org/officeDocument/2006/relationships/image" Target="media/image61.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7.vsd"/><Relationship Id="rId73" Type="http://schemas.openxmlformats.org/officeDocument/2006/relationships/image" Target="media/image34.emf"/><Relationship Id="rId78" Type="http://schemas.openxmlformats.org/officeDocument/2006/relationships/package" Target="embeddings/Microsoft_Visio_Drawing7.vsdx"/><Relationship Id="rId94" Type="http://schemas.openxmlformats.org/officeDocument/2006/relationships/package" Target="embeddings/Microsoft_Visio_Drawing12.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18.vsdx"/><Relationship Id="rId143" Type="http://schemas.openxmlformats.org/officeDocument/2006/relationships/image" Target="media/image69.emf"/><Relationship Id="rId148" Type="http://schemas.openxmlformats.org/officeDocument/2006/relationships/package" Target="embeddings/Microsoft_Visio_Drawing30.vsdx"/><Relationship Id="rId164" Type="http://schemas.openxmlformats.org/officeDocument/2006/relationships/oleObject" Target="embeddings/Microsoft_Visio_2003-2010_Drawing40.vsd"/><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48.vsd"/><Relationship Id="rId210" Type="http://schemas.openxmlformats.org/officeDocument/2006/relationships/package" Target="embeddings/Microsoft_Visio_Drawing44.vsdx"/><Relationship Id="rId215" Type="http://schemas.openxmlformats.org/officeDocument/2006/relationships/image" Target="media/image105.emf"/><Relationship Id="rId26" Type="http://schemas.openxmlformats.org/officeDocument/2006/relationships/oleObject" Target="embeddings/Microsoft_Visio_2003-2010_Drawing6.vsd"/><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3.vsd"/><Relationship Id="rId133" Type="http://schemas.openxmlformats.org/officeDocument/2006/relationships/image" Target="media/image64.emf"/><Relationship Id="rId154" Type="http://schemas.openxmlformats.org/officeDocument/2006/relationships/package" Target="embeddings/Microsoft_Visio_Drawing33.vsdx"/><Relationship Id="rId175" Type="http://schemas.openxmlformats.org/officeDocument/2006/relationships/image" Target="media/image85.emf"/><Relationship Id="rId196" Type="http://schemas.openxmlformats.org/officeDocument/2006/relationships/package" Target="embeddings/Microsoft_Visio_Drawing38.vsdx"/><Relationship Id="rId200" Type="http://schemas.openxmlformats.org/officeDocument/2006/relationships/package" Target="embeddings/Microsoft_Visio_Drawing39.vsdx"/><Relationship Id="rId16" Type="http://schemas.openxmlformats.org/officeDocument/2006/relationships/oleObject" Target="embeddings/Microsoft_Visio_2003-2010_Drawing2.vsd"/><Relationship Id="rId37" Type="http://schemas.openxmlformats.org/officeDocument/2006/relationships/image" Target="media/image16.emf"/><Relationship Id="rId58" Type="http://schemas.openxmlformats.org/officeDocument/2006/relationships/package" Target="embeddings/Microsoft_Visio_Drawing3.vsdx"/><Relationship Id="rId79" Type="http://schemas.openxmlformats.org/officeDocument/2006/relationships/image" Target="media/image37.emf"/><Relationship Id="rId102" Type="http://schemas.openxmlformats.org/officeDocument/2006/relationships/package" Target="embeddings/Microsoft_Visio_Drawing13.vsdx"/><Relationship Id="rId123" Type="http://schemas.openxmlformats.org/officeDocument/2006/relationships/image" Target="media/image59.emf"/><Relationship Id="rId144" Type="http://schemas.openxmlformats.org/officeDocument/2006/relationships/package" Target="embeddings/Microsoft_Visio_Drawing2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224</Pages>
  <Words>71723</Words>
  <Characters>408822</Characters>
  <Application>Microsoft Office Word</Application>
  <DocSecurity>0</DocSecurity>
  <Lines>3406</Lines>
  <Paragraphs>959</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479586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CR0203r1</cp:lastModifiedBy>
  <cp:revision>3</cp:revision>
  <cp:lastPrinted>2019-02-25T14:05:00Z</cp:lastPrinted>
  <dcterms:created xsi:type="dcterms:W3CDTF">2023-12-28T23:14:00Z</dcterms:created>
  <dcterms:modified xsi:type="dcterms:W3CDTF">2023-12-28T23:15:00Z</dcterms:modified>
</cp:coreProperties>
</file>